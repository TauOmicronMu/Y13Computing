
<file path=[Content_Types].xml><?xml version="1.0" encoding="utf-8"?>
<Types xmlns="http://schemas.openxmlformats.org/package/2006/content-types">
  <Default Extension="tmp" ContentType="image/png"/>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rawings/drawing1.xml" ContentType="application/vnd.openxmlformats-officedocument.drawingml.chartshapes+xml"/>
  <Override PartName="/word/charts/chart2.xml" ContentType="application/vnd.openxmlformats-officedocument.drawingml.chart+xml"/>
  <Override PartName="/word/charts/chart3.xml" ContentType="application/vnd.openxmlformats-officedocument.drawingml.chart+xml"/>
  <Override PartName="/word/drawings/drawing2.xml" ContentType="application/vnd.openxmlformats-officedocument.drawingml.chartshap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B77DB" w:rsidRDefault="00A334A2" w:rsidP="00D32C39">
      <w:pPr>
        <w:jc w:val="center"/>
        <w:rPr>
          <w:b/>
          <w:sz w:val="72"/>
        </w:rPr>
      </w:pPr>
      <w:bookmarkStart w:id="0" w:name="_GoBack"/>
      <w:bookmarkEnd w:id="0"/>
      <w:r w:rsidRPr="00A334A2">
        <w:rPr>
          <w:b/>
          <w:sz w:val="72"/>
        </w:rPr>
        <w:t>OCR Computing F454 Project</w:t>
      </w:r>
    </w:p>
    <w:p w:rsidR="00A334A2" w:rsidRDefault="00A334A2" w:rsidP="00D32C39">
      <w:pPr>
        <w:jc w:val="center"/>
        <w:rPr>
          <w:b/>
          <w:sz w:val="72"/>
        </w:rPr>
      </w:pPr>
      <w:r>
        <w:rPr>
          <w:b/>
          <w:sz w:val="72"/>
        </w:rPr>
        <w:t>Employee Tracker</w:t>
      </w:r>
    </w:p>
    <w:p w:rsidR="00A334A2" w:rsidRDefault="00A334A2" w:rsidP="00D32C39">
      <w:pPr>
        <w:pStyle w:val="ListParagraph"/>
        <w:numPr>
          <w:ilvl w:val="0"/>
          <w:numId w:val="1"/>
        </w:numPr>
        <w:jc w:val="right"/>
        <w:rPr>
          <w:b/>
          <w:sz w:val="56"/>
        </w:rPr>
      </w:pPr>
      <w:r>
        <w:rPr>
          <w:b/>
          <w:sz w:val="56"/>
        </w:rPr>
        <w:t>Tom Goodman</w:t>
      </w:r>
    </w:p>
    <w:p w:rsidR="00A334A2" w:rsidRDefault="00A334A2" w:rsidP="00D32C39">
      <w:pPr>
        <w:jc w:val="right"/>
        <w:rPr>
          <w:b/>
          <w:sz w:val="56"/>
        </w:rPr>
      </w:pPr>
    </w:p>
    <w:p w:rsidR="00A334A2" w:rsidRDefault="00A334A2" w:rsidP="00D32C39">
      <w:pPr>
        <w:jc w:val="right"/>
        <w:rPr>
          <w:b/>
          <w:sz w:val="56"/>
        </w:rPr>
      </w:pPr>
    </w:p>
    <w:p w:rsidR="00A334A2" w:rsidRDefault="00A334A2" w:rsidP="00D32C39">
      <w:pPr>
        <w:jc w:val="right"/>
        <w:rPr>
          <w:b/>
          <w:sz w:val="56"/>
        </w:rPr>
      </w:pPr>
    </w:p>
    <w:p w:rsidR="00A334A2" w:rsidRDefault="00A334A2" w:rsidP="00D32C39">
      <w:pPr>
        <w:jc w:val="right"/>
        <w:rPr>
          <w:b/>
          <w:sz w:val="56"/>
        </w:rPr>
      </w:pPr>
    </w:p>
    <w:p w:rsidR="00A334A2" w:rsidRDefault="00A334A2" w:rsidP="00D32C39">
      <w:pPr>
        <w:jc w:val="right"/>
        <w:rPr>
          <w:b/>
          <w:sz w:val="56"/>
        </w:rPr>
      </w:pPr>
    </w:p>
    <w:p w:rsidR="00A334A2" w:rsidRDefault="00A334A2" w:rsidP="00D32C39">
      <w:pPr>
        <w:jc w:val="right"/>
        <w:rPr>
          <w:b/>
          <w:sz w:val="56"/>
        </w:rPr>
      </w:pPr>
    </w:p>
    <w:p w:rsidR="00A334A2" w:rsidRDefault="00A334A2" w:rsidP="00D32C39">
      <w:pPr>
        <w:jc w:val="right"/>
        <w:rPr>
          <w:b/>
          <w:sz w:val="56"/>
        </w:rPr>
      </w:pPr>
    </w:p>
    <w:p w:rsidR="00A334A2" w:rsidRDefault="00A334A2" w:rsidP="00D32C39">
      <w:pPr>
        <w:jc w:val="right"/>
        <w:rPr>
          <w:b/>
          <w:sz w:val="56"/>
        </w:rPr>
      </w:pPr>
    </w:p>
    <w:p w:rsidR="00A334A2" w:rsidRDefault="00A334A2" w:rsidP="00D32C39">
      <w:pPr>
        <w:jc w:val="right"/>
        <w:rPr>
          <w:b/>
          <w:sz w:val="56"/>
        </w:rPr>
      </w:pPr>
    </w:p>
    <w:p w:rsidR="00A334A2" w:rsidRDefault="00A334A2" w:rsidP="00D32C39">
      <w:pPr>
        <w:jc w:val="right"/>
        <w:rPr>
          <w:b/>
          <w:sz w:val="56"/>
        </w:rPr>
      </w:pPr>
    </w:p>
    <w:p w:rsidR="00A334A2" w:rsidRDefault="00A334A2" w:rsidP="00D32C39">
      <w:pPr>
        <w:jc w:val="right"/>
        <w:rPr>
          <w:b/>
          <w:sz w:val="56"/>
        </w:rPr>
      </w:pPr>
    </w:p>
    <w:sdt>
      <w:sdtPr>
        <w:rPr>
          <w:rFonts w:eastAsiaTheme="minorHAnsi" w:cstheme="minorBidi"/>
          <w:b w:val="0"/>
          <w:bCs w:val="0"/>
          <w:sz w:val="22"/>
          <w:szCs w:val="22"/>
          <w:u w:val="none"/>
          <w:lang w:val="en-GB" w:eastAsia="en-US"/>
        </w:rPr>
        <w:id w:val="1080403866"/>
        <w:docPartObj>
          <w:docPartGallery w:val="Table of Contents"/>
          <w:docPartUnique/>
        </w:docPartObj>
      </w:sdtPr>
      <w:sdtEndPr>
        <w:rPr>
          <w:noProof/>
        </w:rPr>
      </w:sdtEndPr>
      <w:sdtContent>
        <w:p w:rsidR="00CF1FF0" w:rsidRDefault="00CF1FF0">
          <w:pPr>
            <w:pStyle w:val="TOCHeading"/>
          </w:pPr>
          <w:r>
            <w:t>Contents</w:t>
          </w:r>
        </w:p>
        <w:p w:rsidR="00014E69" w:rsidRDefault="00CF1FF0">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06682409" w:history="1">
            <w:r w:rsidR="00014E69" w:rsidRPr="00097334">
              <w:rPr>
                <w:rStyle w:val="Hyperlink"/>
                <w:noProof/>
              </w:rPr>
              <w:t>Section 1 – Definition, Investigation and Analysis</w:t>
            </w:r>
            <w:r w:rsidR="00014E69">
              <w:rPr>
                <w:noProof/>
                <w:webHidden/>
              </w:rPr>
              <w:tab/>
            </w:r>
            <w:r w:rsidR="00014E69">
              <w:rPr>
                <w:noProof/>
                <w:webHidden/>
              </w:rPr>
              <w:fldChar w:fldCharType="begin"/>
            </w:r>
            <w:r w:rsidR="00014E69">
              <w:rPr>
                <w:noProof/>
                <w:webHidden/>
              </w:rPr>
              <w:instrText xml:space="preserve"> PAGEREF _Toc406682409 \h </w:instrText>
            </w:r>
            <w:r w:rsidR="00014E69">
              <w:rPr>
                <w:noProof/>
                <w:webHidden/>
              </w:rPr>
            </w:r>
            <w:r w:rsidR="00014E69">
              <w:rPr>
                <w:noProof/>
                <w:webHidden/>
              </w:rPr>
              <w:fldChar w:fldCharType="separate"/>
            </w:r>
            <w:r w:rsidR="00014E69">
              <w:rPr>
                <w:noProof/>
                <w:webHidden/>
              </w:rPr>
              <w:t>8</w:t>
            </w:r>
            <w:r w:rsidR="00014E69">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10" w:history="1">
            <w:r w:rsidRPr="00097334">
              <w:rPr>
                <w:rStyle w:val="Hyperlink"/>
                <w:noProof/>
              </w:rPr>
              <w:t>Problem Definition –</w:t>
            </w:r>
            <w:r>
              <w:rPr>
                <w:noProof/>
                <w:webHidden/>
              </w:rPr>
              <w:tab/>
            </w:r>
            <w:r>
              <w:rPr>
                <w:noProof/>
                <w:webHidden/>
              </w:rPr>
              <w:fldChar w:fldCharType="begin"/>
            </w:r>
            <w:r>
              <w:rPr>
                <w:noProof/>
                <w:webHidden/>
              </w:rPr>
              <w:instrText xml:space="preserve"> PAGEREF _Toc406682410 \h </w:instrText>
            </w:r>
            <w:r>
              <w:rPr>
                <w:noProof/>
                <w:webHidden/>
              </w:rPr>
            </w:r>
            <w:r>
              <w:rPr>
                <w:noProof/>
                <w:webHidden/>
              </w:rPr>
              <w:fldChar w:fldCharType="separate"/>
            </w:r>
            <w:r>
              <w:rPr>
                <w:noProof/>
                <w:webHidden/>
              </w:rPr>
              <w:t>8</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11" w:history="1">
            <w:r w:rsidRPr="00097334">
              <w:rPr>
                <w:rStyle w:val="Hyperlink"/>
                <w:noProof/>
              </w:rPr>
              <w:t>Plan of the Investigation -</w:t>
            </w:r>
            <w:r>
              <w:rPr>
                <w:noProof/>
                <w:webHidden/>
              </w:rPr>
              <w:tab/>
            </w:r>
            <w:r>
              <w:rPr>
                <w:noProof/>
                <w:webHidden/>
              </w:rPr>
              <w:fldChar w:fldCharType="begin"/>
            </w:r>
            <w:r>
              <w:rPr>
                <w:noProof/>
                <w:webHidden/>
              </w:rPr>
              <w:instrText xml:space="preserve"> PAGEREF _Toc406682411 \h </w:instrText>
            </w:r>
            <w:r>
              <w:rPr>
                <w:noProof/>
                <w:webHidden/>
              </w:rPr>
            </w:r>
            <w:r>
              <w:rPr>
                <w:noProof/>
                <w:webHidden/>
              </w:rPr>
              <w:fldChar w:fldCharType="separate"/>
            </w:r>
            <w:r>
              <w:rPr>
                <w:noProof/>
                <w:webHidden/>
              </w:rPr>
              <w:t>8</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12" w:history="1">
            <w:r w:rsidRPr="00097334">
              <w:rPr>
                <w:rStyle w:val="Hyperlink"/>
                <w:noProof/>
              </w:rPr>
              <w:t>Interview 1 – Jonny Fishman -</w:t>
            </w:r>
            <w:r>
              <w:rPr>
                <w:noProof/>
                <w:webHidden/>
              </w:rPr>
              <w:tab/>
            </w:r>
            <w:r>
              <w:rPr>
                <w:noProof/>
                <w:webHidden/>
              </w:rPr>
              <w:fldChar w:fldCharType="begin"/>
            </w:r>
            <w:r>
              <w:rPr>
                <w:noProof/>
                <w:webHidden/>
              </w:rPr>
              <w:instrText xml:space="preserve"> PAGEREF _Toc406682412 \h </w:instrText>
            </w:r>
            <w:r>
              <w:rPr>
                <w:noProof/>
                <w:webHidden/>
              </w:rPr>
            </w:r>
            <w:r>
              <w:rPr>
                <w:noProof/>
                <w:webHidden/>
              </w:rPr>
              <w:fldChar w:fldCharType="separate"/>
            </w:r>
            <w:r>
              <w:rPr>
                <w:noProof/>
                <w:webHidden/>
              </w:rPr>
              <w:t>9</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13" w:history="1">
            <w:r w:rsidRPr="00097334">
              <w:rPr>
                <w:rStyle w:val="Hyperlink"/>
                <w:noProof/>
              </w:rPr>
              <w:t>Interview 1 – Analysis -</w:t>
            </w:r>
            <w:r>
              <w:rPr>
                <w:noProof/>
                <w:webHidden/>
              </w:rPr>
              <w:tab/>
            </w:r>
            <w:r>
              <w:rPr>
                <w:noProof/>
                <w:webHidden/>
              </w:rPr>
              <w:fldChar w:fldCharType="begin"/>
            </w:r>
            <w:r>
              <w:rPr>
                <w:noProof/>
                <w:webHidden/>
              </w:rPr>
              <w:instrText xml:space="preserve"> PAGEREF _Toc406682413 \h </w:instrText>
            </w:r>
            <w:r>
              <w:rPr>
                <w:noProof/>
                <w:webHidden/>
              </w:rPr>
            </w:r>
            <w:r>
              <w:rPr>
                <w:noProof/>
                <w:webHidden/>
              </w:rPr>
              <w:fldChar w:fldCharType="separate"/>
            </w:r>
            <w:r>
              <w:rPr>
                <w:noProof/>
                <w:webHidden/>
              </w:rPr>
              <w:t>10</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14" w:history="1">
            <w:r w:rsidRPr="00097334">
              <w:rPr>
                <w:rStyle w:val="Hyperlink"/>
                <w:noProof/>
              </w:rPr>
              <w:t>Interview 2 – Roscoe Marchland -</w:t>
            </w:r>
            <w:r>
              <w:rPr>
                <w:noProof/>
                <w:webHidden/>
              </w:rPr>
              <w:tab/>
            </w:r>
            <w:r>
              <w:rPr>
                <w:noProof/>
                <w:webHidden/>
              </w:rPr>
              <w:fldChar w:fldCharType="begin"/>
            </w:r>
            <w:r>
              <w:rPr>
                <w:noProof/>
                <w:webHidden/>
              </w:rPr>
              <w:instrText xml:space="preserve"> PAGEREF _Toc406682414 \h </w:instrText>
            </w:r>
            <w:r>
              <w:rPr>
                <w:noProof/>
                <w:webHidden/>
              </w:rPr>
            </w:r>
            <w:r>
              <w:rPr>
                <w:noProof/>
                <w:webHidden/>
              </w:rPr>
              <w:fldChar w:fldCharType="separate"/>
            </w:r>
            <w:r>
              <w:rPr>
                <w:noProof/>
                <w:webHidden/>
              </w:rPr>
              <w:t>10</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15" w:history="1">
            <w:r w:rsidRPr="00097334">
              <w:rPr>
                <w:rStyle w:val="Hyperlink"/>
                <w:noProof/>
              </w:rPr>
              <w:t>Interview 2 – Analysis –</w:t>
            </w:r>
            <w:r>
              <w:rPr>
                <w:noProof/>
                <w:webHidden/>
              </w:rPr>
              <w:tab/>
            </w:r>
            <w:r>
              <w:rPr>
                <w:noProof/>
                <w:webHidden/>
              </w:rPr>
              <w:fldChar w:fldCharType="begin"/>
            </w:r>
            <w:r>
              <w:rPr>
                <w:noProof/>
                <w:webHidden/>
              </w:rPr>
              <w:instrText xml:space="preserve"> PAGEREF _Toc406682415 \h </w:instrText>
            </w:r>
            <w:r>
              <w:rPr>
                <w:noProof/>
                <w:webHidden/>
              </w:rPr>
            </w:r>
            <w:r>
              <w:rPr>
                <w:noProof/>
                <w:webHidden/>
              </w:rPr>
              <w:fldChar w:fldCharType="separate"/>
            </w:r>
            <w:r>
              <w:rPr>
                <w:noProof/>
                <w:webHidden/>
              </w:rPr>
              <w:t>11</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16" w:history="1">
            <w:r w:rsidRPr="00097334">
              <w:rPr>
                <w:rStyle w:val="Hyperlink"/>
                <w:noProof/>
              </w:rPr>
              <w:t>Interview 3 – Edna Wescott -</w:t>
            </w:r>
            <w:r>
              <w:rPr>
                <w:noProof/>
                <w:webHidden/>
              </w:rPr>
              <w:tab/>
            </w:r>
            <w:r>
              <w:rPr>
                <w:noProof/>
                <w:webHidden/>
              </w:rPr>
              <w:fldChar w:fldCharType="begin"/>
            </w:r>
            <w:r>
              <w:rPr>
                <w:noProof/>
                <w:webHidden/>
              </w:rPr>
              <w:instrText xml:space="preserve"> PAGEREF _Toc406682416 \h </w:instrText>
            </w:r>
            <w:r>
              <w:rPr>
                <w:noProof/>
                <w:webHidden/>
              </w:rPr>
            </w:r>
            <w:r>
              <w:rPr>
                <w:noProof/>
                <w:webHidden/>
              </w:rPr>
              <w:fldChar w:fldCharType="separate"/>
            </w:r>
            <w:r>
              <w:rPr>
                <w:noProof/>
                <w:webHidden/>
              </w:rPr>
              <w:t>11</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17" w:history="1">
            <w:r w:rsidRPr="00097334">
              <w:rPr>
                <w:rStyle w:val="Hyperlink"/>
                <w:noProof/>
              </w:rPr>
              <w:t>Interview 3 – Analysis –</w:t>
            </w:r>
            <w:r>
              <w:rPr>
                <w:noProof/>
                <w:webHidden/>
              </w:rPr>
              <w:tab/>
            </w:r>
            <w:r>
              <w:rPr>
                <w:noProof/>
                <w:webHidden/>
              </w:rPr>
              <w:fldChar w:fldCharType="begin"/>
            </w:r>
            <w:r>
              <w:rPr>
                <w:noProof/>
                <w:webHidden/>
              </w:rPr>
              <w:instrText xml:space="preserve"> PAGEREF _Toc406682417 \h </w:instrText>
            </w:r>
            <w:r>
              <w:rPr>
                <w:noProof/>
                <w:webHidden/>
              </w:rPr>
            </w:r>
            <w:r>
              <w:rPr>
                <w:noProof/>
                <w:webHidden/>
              </w:rPr>
              <w:fldChar w:fldCharType="separate"/>
            </w:r>
            <w:r>
              <w:rPr>
                <w:noProof/>
                <w:webHidden/>
              </w:rPr>
              <w:t>12</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18" w:history="1">
            <w:r w:rsidRPr="00097334">
              <w:rPr>
                <w:rStyle w:val="Hyperlink"/>
                <w:noProof/>
              </w:rPr>
              <w:t>Questionnaire –</w:t>
            </w:r>
            <w:r>
              <w:rPr>
                <w:noProof/>
                <w:webHidden/>
              </w:rPr>
              <w:tab/>
            </w:r>
            <w:r>
              <w:rPr>
                <w:noProof/>
                <w:webHidden/>
              </w:rPr>
              <w:fldChar w:fldCharType="begin"/>
            </w:r>
            <w:r>
              <w:rPr>
                <w:noProof/>
                <w:webHidden/>
              </w:rPr>
              <w:instrText xml:space="preserve"> PAGEREF _Toc406682418 \h </w:instrText>
            </w:r>
            <w:r>
              <w:rPr>
                <w:noProof/>
                <w:webHidden/>
              </w:rPr>
            </w:r>
            <w:r>
              <w:rPr>
                <w:noProof/>
                <w:webHidden/>
              </w:rPr>
              <w:fldChar w:fldCharType="separate"/>
            </w:r>
            <w:r>
              <w:rPr>
                <w:noProof/>
                <w:webHidden/>
              </w:rPr>
              <w:t>12</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19" w:history="1">
            <w:r w:rsidRPr="00097334">
              <w:rPr>
                <w:rStyle w:val="Hyperlink"/>
                <w:noProof/>
              </w:rPr>
              <w:t>Process Model – Current System –</w:t>
            </w:r>
            <w:r>
              <w:rPr>
                <w:noProof/>
                <w:webHidden/>
              </w:rPr>
              <w:tab/>
            </w:r>
            <w:r>
              <w:rPr>
                <w:noProof/>
                <w:webHidden/>
              </w:rPr>
              <w:fldChar w:fldCharType="begin"/>
            </w:r>
            <w:r>
              <w:rPr>
                <w:noProof/>
                <w:webHidden/>
              </w:rPr>
              <w:instrText xml:space="preserve"> PAGEREF _Toc406682419 \h </w:instrText>
            </w:r>
            <w:r>
              <w:rPr>
                <w:noProof/>
                <w:webHidden/>
              </w:rPr>
            </w:r>
            <w:r>
              <w:rPr>
                <w:noProof/>
                <w:webHidden/>
              </w:rPr>
              <w:fldChar w:fldCharType="separate"/>
            </w:r>
            <w:r>
              <w:rPr>
                <w:noProof/>
                <w:webHidden/>
              </w:rPr>
              <w:t>15</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20" w:history="1">
            <w:r w:rsidRPr="00097334">
              <w:rPr>
                <w:rStyle w:val="Hyperlink"/>
                <w:noProof/>
              </w:rPr>
              <w:t>Data Flow Diagram – Current System</w:t>
            </w:r>
            <w:r>
              <w:rPr>
                <w:noProof/>
                <w:webHidden/>
              </w:rPr>
              <w:tab/>
            </w:r>
            <w:r>
              <w:rPr>
                <w:noProof/>
                <w:webHidden/>
              </w:rPr>
              <w:fldChar w:fldCharType="begin"/>
            </w:r>
            <w:r>
              <w:rPr>
                <w:noProof/>
                <w:webHidden/>
              </w:rPr>
              <w:instrText xml:space="preserve"> PAGEREF _Toc406682420 \h </w:instrText>
            </w:r>
            <w:r>
              <w:rPr>
                <w:noProof/>
                <w:webHidden/>
              </w:rPr>
            </w:r>
            <w:r>
              <w:rPr>
                <w:noProof/>
                <w:webHidden/>
              </w:rPr>
              <w:fldChar w:fldCharType="separate"/>
            </w:r>
            <w:r>
              <w:rPr>
                <w:noProof/>
                <w:webHidden/>
              </w:rPr>
              <w:t>16</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21" w:history="1">
            <w:r w:rsidRPr="00097334">
              <w:rPr>
                <w:rStyle w:val="Hyperlink"/>
                <w:noProof/>
              </w:rPr>
              <w:t>Issues with the Current System –</w:t>
            </w:r>
            <w:r>
              <w:rPr>
                <w:noProof/>
                <w:webHidden/>
              </w:rPr>
              <w:tab/>
            </w:r>
            <w:r>
              <w:rPr>
                <w:noProof/>
                <w:webHidden/>
              </w:rPr>
              <w:fldChar w:fldCharType="begin"/>
            </w:r>
            <w:r>
              <w:rPr>
                <w:noProof/>
                <w:webHidden/>
              </w:rPr>
              <w:instrText xml:space="preserve"> PAGEREF _Toc406682421 \h </w:instrText>
            </w:r>
            <w:r>
              <w:rPr>
                <w:noProof/>
                <w:webHidden/>
              </w:rPr>
            </w:r>
            <w:r>
              <w:rPr>
                <w:noProof/>
                <w:webHidden/>
              </w:rPr>
              <w:fldChar w:fldCharType="separate"/>
            </w:r>
            <w:r>
              <w:rPr>
                <w:noProof/>
                <w:webHidden/>
              </w:rPr>
              <w:t>16</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22" w:history="1">
            <w:r w:rsidRPr="00097334">
              <w:rPr>
                <w:rStyle w:val="Hyperlink"/>
                <w:noProof/>
              </w:rPr>
              <w:t>Requirements Specification –</w:t>
            </w:r>
            <w:r>
              <w:rPr>
                <w:noProof/>
                <w:webHidden/>
              </w:rPr>
              <w:tab/>
            </w:r>
            <w:r>
              <w:rPr>
                <w:noProof/>
                <w:webHidden/>
              </w:rPr>
              <w:fldChar w:fldCharType="begin"/>
            </w:r>
            <w:r>
              <w:rPr>
                <w:noProof/>
                <w:webHidden/>
              </w:rPr>
              <w:instrText xml:space="preserve"> PAGEREF _Toc406682422 \h </w:instrText>
            </w:r>
            <w:r>
              <w:rPr>
                <w:noProof/>
                <w:webHidden/>
              </w:rPr>
            </w:r>
            <w:r>
              <w:rPr>
                <w:noProof/>
                <w:webHidden/>
              </w:rPr>
              <w:fldChar w:fldCharType="separate"/>
            </w:r>
            <w:r>
              <w:rPr>
                <w:noProof/>
                <w:webHidden/>
              </w:rPr>
              <w:t>17</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23" w:history="1">
            <w:r w:rsidRPr="00097334">
              <w:rPr>
                <w:rStyle w:val="Hyperlink"/>
                <w:noProof/>
              </w:rPr>
              <w:t>Confirmation of the Acceptance of the Requirements Specification</w:t>
            </w:r>
            <w:r>
              <w:rPr>
                <w:noProof/>
                <w:webHidden/>
              </w:rPr>
              <w:tab/>
            </w:r>
            <w:r>
              <w:rPr>
                <w:noProof/>
                <w:webHidden/>
              </w:rPr>
              <w:fldChar w:fldCharType="begin"/>
            </w:r>
            <w:r>
              <w:rPr>
                <w:noProof/>
                <w:webHidden/>
              </w:rPr>
              <w:instrText xml:space="preserve"> PAGEREF _Toc406682423 \h </w:instrText>
            </w:r>
            <w:r>
              <w:rPr>
                <w:noProof/>
                <w:webHidden/>
              </w:rPr>
            </w:r>
            <w:r>
              <w:rPr>
                <w:noProof/>
                <w:webHidden/>
              </w:rPr>
              <w:fldChar w:fldCharType="separate"/>
            </w:r>
            <w:r>
              <w:rPr>
                <w:noProof/>
                <w:webHidden/>
              </w:rPr>
              <w:t>17</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24" w:history="1">
            <w:r w:rsidRPr="00097334">
              <w:rPr>
                <w:rStyle w:val="Hyperlink"/>
                <w:noProof/>
              </w:rPr>
              <w:t>Alternative Methods –</w:t>
            </w:r>
            <w:r>
              <w:rPr>
                <w:noProof/>
                <w:webHidden/>
              </w:rPr>
              <w:tab/>
            </w:r>
            <w:r>
              <w:rPr>
                <w:noProof/>
                <w:webHidden/>
              </w:rPr>
              <w:fldChar w:fldCharType="begin"/>
            </w:r>
            <w:r>
              <w:rPr>
                <w:noProof/>
                <w:webHidden/>
              </w:rPr>
              <w:instrText xml:space="preserve"> PAGEREF _Toc406682424 \h </w:instrText>
            </w:r>
            <w:r>
              <w:rPr>
                <w:noProof/>
                <w:webHidden/>
              </w:rPr>
            </w:r>
            <w:r>
              <w:rPr>
                <w:noProof/>
                <w:webHidden/>
              </w:rPr>
              <w:fldChar w:fldCharType="separate"/>
            </w:r>
            <w:r>
              <w:rPr>
                <w:noProof/>
                <w:webHidden/>
              </w:rPr>
              <w:t>18</w:t>
            </w:r>
            <w:r>
              <w:rPr>
                <w:noProof/>
                <w:webHidden/>
              </w:rPr>
              <w:fldChar w:fldCharType="end"/>
            </w:r>
          </w:hyperlink>
        </w:p>
        <w:p w:rsidR="00014E69" w:rsidRDefault="00014E69">
          <w:pPr>
            <w:pStyle w:val="TOC3"/>
            <w:tabs>
              <w:tab w:val="right" w:leader="dot" w:pos="9016"/>
            </w:tabs>
            <w:rPr>
              <w:rFonts w:eastAsiaTheme="minorEastAsia"/>
              <w:noProof/>
              <w:lang w:eastAsia="en-GB"/>
            </w:rPr>
          </w:pPr>
          <w:hyperlink w:anchor="_Toc406682425" w:history="1">
            <w:r w:rsidRPr="00097334">
              <w:rPr>
                <w:rStyle w:val="Hyperlink"/>
                <w:noProof/>
              </w:rPr>
              <w:t>Method One – Improve the current paper-based system –</w:t>
            </w:r>
            <w:r>
              <w:rPr>
                <w:noProof/>
                <w:webHidden/>
              </w:rPr>
              <w:tab/>
            </w:r>
            <w:r>
              <w:rPr>
                <w:noProof/>
                <w:webHidden/>
              </w:rPr>
              <w:fldChar w:fldCharType="begin"/>
            </w:r>
            <w:r>
              <w:rPr>
                <w:noProof/>
                <w:webHidden/>
              </w:rPr>
              <w:instrText xml:space="preserve"> PAGEREF _Toc406682425 \h </w:instrText>
            </w:r>
            <w:r>
              <w:rPr>
                <w:noProof/>
                <w:webHidden/>
              </w:rPr>
            </w:r>
            <w:r>
              <w:rPr>
                <w:noProof/>
                <w:webHidden/>
              </w:rPr>
              <w:fldChar w:fldCharType="separate"/>
            </w:r>
            <w:r>
              <w:rPr>
                <w:noProof/>
                <w:webHidden/>
              </w:rPr>
              <w:t>18</w:t>
            </w:r>
            <w:r>
              <w:rPr>
                <w:noProof/>
                <w:webHidden/>
              </w:rPr>
              <w:fldChar w:fldCharType="end"/>
            </w:r>
          </w:hyperlink>
        </w:p>
        <w:p w:rsidR="00014E69" w:rsidRDefault="00014E69">
          <w:pPr>
            <w:pStyle w:val="TOC3"/>
            <w:tabs>
              <w:tab w:val="right" w:leader="dot" w:pos="9016"/>
            </w:tabs>
            <w:rPr>
              <w:rFonts w:eastAsiaTheme="minorEastAsia"/>
              <w:noProof/>
              <w:lang w:eastAsia="en-GB"/>
            </w:rPr>
          </w:pPr>
          <w:hyperlink w:anchor="_Toc406682426" w:history="1">
            <w:r w:rsidRPr="00097334">
              <w:rPr>
                <w:rStyle w:val="Hyperlink"/>
                <w:noProof/>
              </w:rPr>
              <w:t>Method Two – Employ a Professional Programmer –</w:t>
            </w:r>
            <w:r>
              <w:rPr>
                <w:noProof/>
                <w:webHidden/>
              </w:rPr>
              <w:tab/>
            </w:r>
            <w:r>
              <w:rPr>
                <w:noProof/>
                <w:webHidden/>
              </w:rPr>
              <w:fldChar w:fldCharType="begin"/>
            </w:r>
            <w:r>
              <w:rPr>
                <w:noProof/>
                <w:webHidden/>
              </w:rPr>
              <w:instrText xml:space="preserve"> PAGEREF _Toc406682426 \h </w:instrText>
            </w:r>
            <w:r>
              <w:rPr>
                <w:noProof/>
                <w:webHidden/>
              </w:rPr>
            </w:r>
            <w:r>
              <w:rPr>
                <w:noProof/>
                <w:webHidden/>
              </w:rPr>
              <w:fldChar w:fldCharType="separate"/>
            </w:r>
            <w:r>
              <w:rPr>
                <w:noProof/>
                <w:webHidden/>
              </w:rPr>
              <w:t>19</w:t>
            </w:r>
            <w:r>
              <w:rPr>
                <w:noProof/>
                <w:webHidden/>
              </w:rPr>
              <w:fldChar w:fldCharType="end"/>
            </w:r>
          </w:hyperlink>
        </w:p>
        <w:p w:rsidR="00014E69" w:rsidRDefault="00014E69">
          <w:pPr>
            <w:pStyle w:val="TOC3"/>
            <w:tabs>
              <w:tab w:val="right" w:leader="dot" w:pos="9016"/>
            </w:tabs>
            <w:rPr>
              <w:rFonts w:eastAsiaTheme="minorEastAsia"/>
              <w:noProof/>
              <w:lang w:eastAsia="en-GB"/>
            </w:rPr>
          </w:pPr>
          <w:hyperlink w:anchor="_Toc406682427" w:history="1">
            <w:r w:rsidRPr="00097334">
              <w:rPr>
                <w:rStyle w:val="Hyperlink"/>
                <w:noProof/>
              </w:rPr>
              <w:t>Method Three – Create a system using Python –</w:t>
            </w:r>
            <w:r>
              <w:rPr>
                <w:noProof/>
                <w:webHidden/>
              </w:rPr>
              <w:tab/>
            </w:r>
            <w:r>
              <w:rPr>
                <w:noProof/>
                <w:webHidden/>
              </w:rPr>
              <w:fldChar w:fldCharType="begin"/>
            </w:r>
            <w:r>
              <w:rPr>
                <w:noProof/>
                <w:webHidden/>
              </w:rPr>
              <w:instrText xml:space="preserve"> PAGEREF _Toc406682427 \h </w:instrText>
            </w:r>
            <w:r>
              <w:rPr>
                <w:noProof/>
                <w:webHidden/>
              </w:rPr>
            </w:r>
            <w:r>
              <w:rPr>
                <w:noProof/>
                <w:webHidden/>
              </w:rPr>
              <w:fldChar w:fldCharType="separate"/>
            </w:r>
            <w:r>
              <w:rPr>
                <w:noProof/>
                <w:webHidden/>
              </w:rPr>
              <w:t>20</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28" w:history="1">
            <w:r w:rsidRPr="00097334">
              <w:rPr>
                <w:rStyle w:val="Hyperlink"/>
                <w:noProof/>
              </w:rPr>
              <w:t>Hardware and Software Requirements –</w:t>
            </w:r>
            <w:r>
              <w:rPr>
                <w:noProof/>
                <w:webHidden/>
              </w:rPr>
              <w:tab/>
            </w:r>
            <w:r>
              <w:rPr>
                <w:noProof/>
                <w:webHidden/>
              </w:rPr>
              <w:fldChar w:fldCharType="begin"/>
            </w:r>
            <w:r>
              <w:rPr>
                <w:noProof/>
                <w:webHidden/>
              </w:rPr>
              <w:instrText xml:space="preserve"> PAGEREF _Toc406682428 \h </w:instrText>
            </w:r>
            <w:r>
              <w:rPr>
                <w:noProof/>
                <w:webHidden/>
              </w:rPr>
            </w:r>
            <w:r>
              <w:rPr>
                <w:noProof/>
                <w:webHidden/>
              </w:rPr>
              <w:fldChar w:fldCharType="separate"/>
            </w:r>
            <w:r>
              <w:rPr>
                <w:noProof/>
                <w:webHidden/>
              </w:rPr>
              <w:t>20</w:t>
            </w:r>
            <w:r>
              <w:rPr>
                <w:noProof/>
                <w:webHidden/>
              </w:rPr>
              <w:fldChar w:fldCharType="end"/>
            </w:r>
          </w:hyperlink>
        </w:p>
        <w:p w:rsidR="00014E69" w:rsidRDefault="00014E69">
          <w:pPr>
            <w:pStyle w:val="TOC1"/>
            <w:tabs>
              <w:tab w:val="right" w:leader="dot" w:pos="9016"/>
            </w:tabs>
            <w:rPr>
              <w:rFonts w:eastAsiaTheme="minorEastAsia"/>
              <w:noProof/>
              <w:lang w:eastAsia="en-GB"/>
            </w:rPr>
          </w:pPr>
          <w:hyperlink w:anchor="_Toc406682429" w:history="1">
            <w:r w:rsidRPr="00097334">
              <w:rPr>
                <w:rStyle w:val="Hyperlink"/>
                <w:noProof/>
              </w:rPr>
              <w:t>Section 2 – Design Part 1, Nature of the Solution</w:t>
            </w:r>
            <w:r>
              <w:rPr>
                <w:noProof/>
                <w:webHidden/>
              </w:rPr>
              <w:tab/>
            </w:r>
            <w:r>
              <w:rPr>
                <w:noProof/>
                <w:webHidden/>
              </w:rPr>
              <w:fldChar w:fldCharType="begin"/>
            </w:r>
            <w:r>
              <w:rPr>
                <w:noProof/>
                <w:webHidden/>
              </w:rPr>
              <w:instrText xml:space="preserve"> PAGEREF _Toc406682429 \h </w:instrText>
            </w:r>
            <w:r>
              <w:rPr>
                <w:noProof/>
                <w:webHidden/>
              </w:rPr>
            </w:r>
            <w:r>
              <w:rPr>
                <w:noProof/>
                <w:webHidden/>
              </w:rPr>
              <w:fldChar w:fldCharType="separate"/>
            </w:r>
            <w:r>
              <w:rPr>
                <w:noProof/>
                <w:webHidden/>
              </w:rPr>
              <w:t>22</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30" w:history="1">
            <w:r w:rsidRPr="00097334">
              <w:rPr>
                <w:rStyle w:val="Hyperlink"/>
                <w:noProof/>
              </w:rPr>
              <w:t>Performance Criteria –</w:t>
            </w:r>
            <w:r>
              <w:rPr>
                <w:noProof/>
                <w:webHidden/>
              </w:rPr>
              <w:tab/>
            </w:r>
            <w:r>
              <w:rPr>
                <w:noProof/>
                <w:webHidden/>
              </w:rPr>
              <w:fldChar w:fldCharType="begin"/>
            </w:r>
            <w:r>
              <w:rPr>
                <w:noProof/>
                <w:webHidden/>
              </w:rPr>
              <w:instrText xml:space="preserve"> PAGEREF _Toc406682430 \h </w:instrText>
            </w:r>
            <w:r>
              <w:rPr>
                <w:noProof/>
                <w:webHidden/>
              </w:rPr>
            </w:r>
            <w:r>
              <w:rPr>
                <w:noProof/>
                <w:webHidden/>
              </w:rPr>
              <w:fldChar w:fldCharType="separate"/>
            </w:r>
            <w:r>
              <w:rPr>
                <w:noProof/>
                <w:webHidden/>
              </w:rPr>
              <w:t>22</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31" w:history="1">
            <w:r w:rsidRPr="00097334">
              <w:rPr>
                <w:rStyle w:val="Hyperlink"/>
                <w:noProof/>
              </w:rPr>
              <w:t>Storage Design –</w:t>
            </w:r>
            <w:r>
              <w:rPr>
                <w:noProof/>
                <w:webHidden/>
              </w:rPr>
              <w:tab/>
            </w:r>
            <w:r>
              <w:rPr>
                <w:noProof/>
                <w:webHidden/>
              </w:rPr>
              <w:fldChar w:fldCharType="begin"/>
            </w:r>
            <w:r>
              <w:rPr>
                <w:noProof/>
                <w:webHidden/>
              </w:rPr>
              <w:instrText xml:space="preserve"> PAGEREF _Toc406682431 \h </w:instrText>
            </w:r>
            <w:r>
              <w:rPr>
                <w:noProof/>
                <w:webHidden/>
              </w:rPr>
            </w:r>
            <w:r>
              <w:rPr>
                <w:noProof/>
                <w:webHidden/>
              </w:rPr>
              <w:fldChar w:fldCharType="separate"/>
            </w:r>
            <w:r>
              <w:rPr>
                <w:noProof/>
                <w:webHidden/>
              </w:rPr>
              <w:t>24</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32" w:history="1">
            <w:r w:rsidRPr="00097334">
              <w:rPr>
                <w:rStyle w:val="Hyperlink"/>
                <w:noProof/>
              </w:rPr>
              <w:t>Modular Design &amp; Screen Hierachy –</w:t>
            </w:r>
            <w:r>
              <w:rPr>
                <w:noProof/>
                <w:webHidden/>
              </w:rPr>
              <w:tab/>
            </w:r>
            <w:r>
              <w:rPr>
                <w:noProof/>
                <w:webHidden/>
              </w:rPr>
              <w:fldChar w:fldCharType="begin"/>
            </w:r>
            <w:r>
              <w:rPr>
                <w:noProof/>
                <w:webHidden/>
              </w:rPr>
              <w:instrText xml:space="preserve"> PAGEREF _Toc406682432 \h </w:instrText>
            </w:r>
            <w:r>
              <w:rPr>
                <w:noProof/>
                <w:webHidden/>
              </w:rPr>
            </w:r>
            <w:r>
              <w:rPr>
                <w:noProof/>
                <w:webHidden/>
              </w:rPr>
              <w:fldChar w:fldCharType="separate"/>
            </w:r>
            <w:r>
              <w:rPr>
                <w:noProof/>
                <w:webHidden/>
              </w:rPr>
              <w:t>25</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33" w:history="1">
            <w:r w:rsidRPr="00097334">
              <w:rPr>
                <w:rStyle w:val="Hyperlink"/>
                <w:noProof/>
              </w:rPr>
              <w:t>Wireframes –</w:t>
            </w:r>
            <w:r>
              <w:rPr>
                <w:noProof/>
                <w:webHidden/>
              </w:rPr>
              <w:tab/>
            </w:r>
            <w:r>
              <w:rPr>
                <w:noProof/>
                <w:webHidden/>
              </w:rPr>
              <w:fldChar w:fldCharType="begin"/>
            </w:r>
            <w:r>
              <w:rPr>
                <w:noProof/>
                <w:webHidden/>
              </w:rPr>
              <w:instrText xml:space="preserve"> PAGEREF _Toc406682433 \h </w:instrText>
            </w:r>
            <w:r>
              <w:rPr>
                <w:noProof/>
                <w:webHidden/>
              </w:rPr>
            </w:r>
            <w:r>
              <w:rPr>
                <w:noProof/>
                <w:webHidden/>
              </w:rPr>
              <w:fldChar w:fldCharType="separate"/>
            </w:r>
            <w:r>
              <w:rPr>
                <w:noProof/>
                <w:webHidden/>
              </w:rPr>
              <w:t>26</w:t>
            </w:r>
            <w:r>
              <w:rPr>
                <w:noProof/>
                <w:webHidden/>
              </w:rPr>
              <w:fldChar w:fldCharType="end"/>
            </w:r>
          </w:hyperlink>
        </w:p>
        <w:p w:rsidR="00014E69" w:rsidRDefault="00014E69">
          <w:pPr>
            <w:pStyle w:val="TOC3"/>
            <w:tabs>
              <w:tab w:val="right" w:leader="dot" w:pos="9016"/>
            </w:tabs>
            <w:rPr>
              <w:rFonts w:eastAsiaTheme="minorEastAsia"/>
              <w:noProof/>
              <w:lang w:eastAsia="en-GB"/>
            </w:rPr>
          </w:pPr>
          <w:hyperlink w:anchor="_Toc406682434" w:history="1">
            <w:r w:rsidRPr="00097334">
              <w:rPr>
                <w:rStyle w:val="Hyperlink"/>
                <w:noProof/>
              </w:rPr>
              <w:t>Initial Setup Wireframe –</w:t>
            </w:r>
            <w:r>
              <w:rPr>
                <w:noProof/>
                <w:webHidden/>
              </w:rPr>
              <w:tab/>
            </w:r>
            <w:r>
              <w:rPr>
                <w:noProof/>
                <w:webHidden/>
              </w:rPr>
              <w:fldChar w:fldCharType="begin"/>
            </w:r>
            <w:r>
              <w:rPr>
                <w:noProof/>
                <w:webHidden/>
              </w:rPr>
              <w:instrText xml:space="preserve"> PAGEREF _Toc406682434 \h </w:instrText>
            </w:r>
            <w:r>
              <w:rPr>
                <w:noProof/>
                <w:webHidden/>
              </w:rPr>
            </w:r>
            <w:r>
              <w:rPr>
                <w:noProof/>
                <w:webHidden/>
              </w:rPr>
              <w:fldChar w:fldCharType="separate"/>
            </w:r>
            <w:r>
              <w:rPr>
                <w:noProof/>
                <w:webHidden/>
              </w:rPr>
              <w:t>27</w:t>
            </w:r>
            <w:r>
              <w:rPr>
                <w:noProof/>
                <w:webHidden/>
              </w:rPr>
              <w:fldChar w:fldCharType="end"/>
            </w:r>
          </w:hyperlink>
        </w:p>
        <w:p w:rsidR="00014E69" w:rsidRDefault="00014E69">
          <w:pPr>
            <w:pStyle w:val="TOC3"/>
            <w:tabs>
              <w:tab w:val="right" w:leader="dot" w:pos="9016"/>
            </w:tabs>
            <w:rPr>
              <w:rFonts w:eastAsiaTheme="minorEastAsia"/>
              <w:noProof/>
              <w:lang w:eastAsia="en-GB"/>
            </w:rPr>
          </w:pPr>
          <w:hyperlink w:anchor="_Toc406682435" w:history="1">
            <w:r w:rsidRPr="00097334">
              <w:rPr>
                <w:rStyle w:val="Hyperlink"/>
                <w:noProof/>
              </w:rPr>
              <w:t>Login Screen Wireframe –</w:t>
            </w:r>
            <w:r>
              <w:rPr>
                <w:noProof/>
                <w:webHidden/>
              </w:rPr>
              <w:tab/>
            </w:r>
            <w:r>
              <w:rPr>
                <w:noProof/>
                <w:webHidden/>
              </w:rPr>
              <w:fldChar w:fldCharType="begin"/>
            </w:r>
            <w:r>
              <w:rPr>
                <w:noProof/>
                <w:webHidden/>
              </w:rPr>
              <w:instrText xml:space="preserve"> PAGEREF _Toc406682435 \h </w:instrText>
            </w:r>
            <w:r>
              <w:rPr>
                <w:noProof/>
                <w:webHidden/>
              </w:rPr>
            </w:r>
            <w:r>
              <w:rPr>
                <w:noProof/>
                <w:webHidden/>
              </w:rPr>
              <w:fldChar w:fldCharType="separate"/>
            </w:r>
            <w:r>
              <w:rPr>
                <w:noProof/>
                <w:webHidden/>
              </w:rPr>
              <w:t>28</w:t>
            </w:r>
            <w:r>
              <w:rPr>
                <w:noProof/>
                <w:webHidden/>
              </w:rPr>
              <w:fldChar w:fldCharType="end"/>
            </w:r>
          </w:hyperlink>
        </w:p>
        <w:p w:rsidR="00014E69" w:rsidRDefault="00014E69">
          <w:pPr>
            <w:pStyle w:val="TOC3"/>
            <w:tabs>
              <w:tab w:val="right" w:leader="dot" w:pos="9016"/>
            </w:tabs>
            <w:rPr>
              <w:rFonts w:eastAsiaTheme="minorEastAsia"/>
              <w:noProof/>
              <w:lang w:eastAsia="en-GB"/>
            </w:rPr>
          </w:pPr>
          <w:hyperlink w:anchor="_Toc406682436" w:history="1">
            <w:r w:rsidRPr="00097334">
              <w:rPr>
                <w:rStyle w:val="Hyperlink"/>
                <w:noProof/>
              </w:rPr>
              <w:t>Register Account Screen Wireframe –</w:t>
            </w:r>
            <w:r>
              <w:rPr>
                <w:noProof/>
                <w:webHidden/>
              </w:rPr>
              <w:tab/>
            </w:r>
            <w:r>
              <w:rPr>
                <w:noProof/>
                <w:webHidden/>
              </w:rPr>
              <w:fldChar w:fldCharType="begin"/>
            </w:r>
            <w:r>
              <w:rPr>
                <w:noProof/>
                <w:webHidden/>
              </w:rPr>
              <w:instrText xml:space="preserve"> PAGEREF _Toc406682436 \h </w:instrText>
            </w:r>
            <w:r>
              <w:rPr>
                <w:noProof/>
                <w:webHidden/>
              </w:rPr>
            </w:r>
            <w:r>
              <w:rPr>
                <w:noProof/>
                <w:webHidden/>
              </w:rPr>
              <w:fldChar w:fldCharType="separate"/>
            </w:r>
            <w:r>
              <w:rPr>
                <w:noProof/>
                <w:webHidden/>
              </w:rPr>
              <w:t>28</w:t>
            </w:r>
            <w:r>
              <w:rPr>
                <w:noProof/>
                <w:webHidden/>
              </w:rPr>
              <w:fldChar w:fldCharType="end"/>
            </w:r>
          </w:hyperlink>
        </w:p>
        <w:p w:rsidR="00014E69" w:rsidRDefault="00014E69">
          <w:pPr>
            <w:pStyle w:val="TOC3"/>
            <w:tabs>
              <w:tab w:val="right" w:leader="dot" w:pos="9016"/>
            </w:tabs>
            <w:rPr>
              <w:rFonts w:eastAsiaTheme="minorEastAsia"/>
              <w:noProof/>
              <w:lang w:eastAsia="en-GB"/>
            </w:rPr>
          </w:pPr>
          <w:hyperlink w:anchor="_Toc406682437" w:history="1">
            <w:r w:rsidRPr="00097334">
              <w:rPr>
                <w:rStyle w:val="Hyperlink"/>
                <w:noProof/>
              </w:rPr>
              <w:t>Main Screen Wireframe –</w:t>
            </w:r>
            <w:r>
              <w:rPr>
                <w:noProof/>
                <w:webHidden/>
              </w:rPr>
              <w:tab/>
            </w:r>
            <w:r>
              <w:rPr>
                <w:noProof/>
                <w:webHidden/>
              </w:rPr>
              <w:fldChar w:fldCharType="begin"/>
            </w:r>
            <w:r>
              <w:rPr>
                <w:noProof/>
                <w:webHidden/>
              </w:rPr>
              <w:instrText xml:space="preserve"> PAGEREF _Toc406682437 \h </w:instrText>
            </w:r>
            <w:r>
              <w:rPr>
                <w:noProof/>
                <w:webHidden/>
              </w:rPr>
            </w:r>
            <w:r>
              <w:rPr>
                <w:noProof/>
                <w:webHidden/>
              </w:rPr>
              <w:fldChar w:fldCharType="separate"/>
            </w:r>
            <w:r>
              <w:rPr>
                <w:noProof/>
                <w:webHidden/>
              </w:rPr>
              <w:t>29</w:t>
            </w:r>
            <w:r>
              <w:rPr>
                <w:noProof/>
                <w:webHidden/>
              </w:rPr>
              <w:fldChar w:fldCharType="end"/>
            </w:r>
          </w:hyperlink>
        </w:p>
        <w:p w:rsidR="00014E69" w:rsidRDefault="00014E69">
          <w:pPr>
            <w:pStyle w:val="TOC3"/>
            <w:tabs>
              <w:tab w:val="right" w:leader="dot" w:pos="9016"/>
            </w:tabs>
            <w:rPr>
              <w:rFonts w:eastAsiaTheme="minorEastAsia"/>
              <w:noProof/>
              <w:lang w:eastAsia="en-GB"/>
            </w:rPr>
          </w:pPr>
          <w:hyperlink w:anchor="_Toc406682438" w:history="1">
            <w:r w:rsidRPr="00097334">
              <w:rPr>
                <w:rStyle w:val="Hyperlink"/>
                <w:noProof/>
              </w:rPr>
              <w:t>Create Record Wireframe –</w:t>
            </w:r>
            <w:r>
              <w:rPr>
                <w:noProof/>
                <w:webHidden/>
              </w:rPr>
              <w:tab/>
            </w:r>
            <w:r>
              <w:rPr>
                <w:noProof/>
                <w:webHidden/>
              </w:rPr>
              <w:fldChar w:fldCharType="begin"/>
            </w:r>
            <w:r>
              <w:rPr>
                <w:noProof/>
                <w:webHidden/>
              </w:rPr>
              <w:instrText xml:space="preserve"> PAGEREF _Toc406682438 \h </w:instrText>
            </w:r>
            <w:r>
              <w:rPr>
                <w:noProof/>
                <w:webHidden/>
              </w:rPr>
            </w:r>
            <w:r>
              <w:rPr>
                <w:noProof/>
                <w:webHidden/>
              </w:rPr>
              <w:fldChar w:fldCharType="separate"/>
            </w:r>
            <w:r>
              <w:rPr>
                <w:noProof/>
                <w:webHidden/>
              </w:rPr>
              <w:t>29</w:t>
            </w:r>
            <w:r>
              <w:rPr>
                <w:noProof/>
                <w:webHidden/>
              </w:rPr>
              <w:fldChar w:fldCharType="end"/>
            </w:r>
          </w:hyperlink>
        </w:p>
        <w:p w:rsidR="00014E69" w:rsidRDefault="00014E69">
          <w:pPr>
            <w:pStyle w:val="TOC3"/>
            <w:tabs>
              <w:tab w:val="right" w:leader="dot" w:pos="9016"/>
            </w:tabs>
            <w:rPr>
              <w:rFonts w:eastAsiaTheme="minorEastAsia"/>
              <w:noProof/>
              <w:lang w:eastAsia="en-GB"/>
            </w:rPr>
          </w:pPr>
          <w:hyperlink w:anchor="_Toc406682439" w:history="1">
            <w:r w:rsidRPr="00097334">
              <w:rPr>
                <w:rStyle w:val="Hyperlink"/>
                <w:noProof/>
              </w:rPr>
              <w:t>Search Screen Wireframe –</w:t>
            </w:r>
            <w:r>
              <w:rPr>
                <w:noProof/>
                <w:webHidden/>
              </w:rPr>
              <w:tab/>
            </w:r>
            <w:r>
              <w:rPr>
                <w:noProof/>
                <w:webHidden/>
              </w:rPr>
              <w:fldChar w:fldCharType="begin"/>
            </w:r>
            <w:r>
              <w:rPr>
                <w:noProof/>
                <w:webHidden/>
              </w:rPr>
              <w:instrText xml:space="preserve"> PAGEREF _Toc406682439 \h </w:instrText>
            </w:r>
            <w:r>
              <w:rPr>
                <w:noProof/>
                <w:webHidden/>
              </w:rPr>
            </w:r>
            <w:r>
              <w:rPr>
                <w:noProof/>
                <w:webHidden/>
              </w:rPr>
              <w:fldChar w:fldCharType="separate"/>
            </w:r>
            <w:r>
              <w:rPr>
                <w:noProof/>
                <w:webHidden/>
              </w:rPr>
              <w:t>30</w:t>
            </w:r>
            <w:r>
              <w:rPr>
                <w:noProof/>
                <w:webHidden/>
              </w:rPr>
              <w:fldChar w:fldCharType="end"/>
            </w:r>
          </w:hyperlink>
        </w:p>
        <w:p w:rsidR="00014E69" w:rsidRDefault="00014E69">
          <w:pPr>
            <w:pStyle w:val="TOC3"/>
            <w:tabs>
              <w:tab w:val="right" w:leader="dot" w:pos="9016"/>
            </w:tabs>
            <w:rPr>
              <w:rFonts w:eastAsiaTheme="minorEastAsia"/>
              <w:noProof/>
              <w:lang w:eastAsia="en-GB"/>
            </w:rPr>
          </w:pPr>
          <w:hyperlink w:anchor="_Toc406682440" w:history="1">
            <w:r w:rsidRPr="00097334">
              <w:rPr>
                <w:rStyle w:val="Hyperlink"/>
                <w:noProof/>
              </w:rPr>
              <w:t>Popup Wireframe (Generic) :</w:t>
            </w:r>
            <w:r>
              <w:rPr>
                <w:noProof/>
                <w:webHidden/>
              </w:rPr>
              <w:tab/>
            </w:r>
            <w:r>
              <w:rPr>
                <w:noProof/>
                <w:webHidden/>
              </w:rPr>
              <w:fldChar w:fldCharType="begin"/>
            </w:r>
            <w:r>
              <w:rPr>
                <w:noProof/>
                <w:webHidden/>
              </w:rPr>
              <w:instrText xml:space="preserve"> PAGEREF _Toc406682440 \h </w:instrText>
            </w:r>
            <w:r>
              <w:rPr>
                <w:noProof/>
                <w:webHidden/>
              </w:rPr>
            </w:r>
            <w:r>
              <w:rPr>
                <w:noProof/>
                <w:webHidden/>
              </w:rPr>
              <w:fldChar w:fldCharType="separate"/>
            </w:r>
            <w:r>
              <w:rPr>
                <w:noProof/>
                <w:webHidden/>
              </w:rPr>
              <w:t>30</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41" w:history="1">
            <w:r w:rsidRPr="00097334">
              <w:rPr>
                <w:rStyle w:val="Hyperlink"/>
                <w:noProof/>
              </w:rPr>
              <w:t>Data Flow Diagram for the New System –</w:t>
            </w:r>
            <w:r>
              <w:rPr>
                <w:noProof/>
                <w:webHidden/>
              </w:rPr>
              <w:tab/>
            </w:r>
            <w:r>
              <w:rPr>
                <w:noProof/>
                <w:webHidden/>
              </w:rPr>
              <w:fldChar w:fldCharType="begin"/>
            </w:r>
            <w:r>
              <w:rPr>
                <w:noProof/>
                <w:webHidden/>
              </w:rPr>
              <w:instrText xml:space="preserve"> PAGEREF _Toc406682441 \h </w:instrText>
            </w:r>
            <w:r>
              <w:rPr>
                <w:noProof/>
                <w:webHidden/>
              </w:rPr>
            </w:r>
            <w:r>
              <w:rPr>
                <w:noProof/>
                <w:webHidden/>
              </w:rPr>
              <w:fldChar w:fldCharType="separate"/>
            </w:r>
            <w:r>
              <w:rPr>
                <w:noProof/>
                <w:webHidden/>
              </w:rPr>
              <w:t>31</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42" w:history="1">
            <w:r w:rsidRPr="00097334">
              <w:rPr>
                <w:rStyle w:val="Hyperlink"/>
                <w:noProof/>
              </w:rPr>
              <w:t>Confirmation of the acceptance of the Design –</w:t>
            </w:r>
            <w:r>
              <w:rPr>
                <w:noProof/>
                <w:webHidden/>
              </w:rPr>
              <w:tab/>
            </w:r>
            <w:r>
              <w:rPr>
                <w:noProof/>
                <w:webHidden/>
              </w:rPr>
              <w:fldChar w:fldCharType="begin"/>
            </w:r>
            <w:r>
              <w:rPr>
                <w:noProof/>
                <w:webHidden/>
              </w:rPr>
              <w:instrText xml:space="preserve"> PAGEREF _Toc406682442 \h </w:instrText>
            </w:r>
            <w:r>
              <w:rPr>
                <w:noProof/>
                <w:webHidden/>
              </w:rPr>
            </w:r>
            <w:r>
              <w:rPr>
                <w:noProof/>
                <w:webHidden/>
              </w:rPr>
              <w:fldChar w:fldCharType="separate"/>
            </w:r>
            <w:r>
              <w:rPr>
                <w:noProof/>
                <w:webHidden/>
              </w:rPr>
              <w:t>32</w:t>
            </w:r>
            <w:r>
              <w:rPr>
                <w:noProof/>
                <w:webHidden/>
              </w:rPr>
              <w:fldChar w:fldCharType="end"/>
            </w:r>
          </w:hyperlink>
        </w:p>
        <w:p w:rsidR="00014E69" w:rsidRDefault="00014E69">
          <w:pPr>
            <w:pStyle w:val="TOC1"/>
            <w:tabs>
              <w:tab w:val="right" w:leader="dot" w:pos="9016"/>
            </w:tabs>
            <w:rPr>
              <w:rFonts w:eastAsiaTheme="minorEastAsia"/>
              <w:noProof/>
              <w:lang w:eastAsia="en-GB"/>
            </w:rPr>
          </w:pPr>
          <w:hyperlink w:anchor="_Toc406682443" w:history="1">
            <w:r w:rsidRPr="00097334">
              <w:rPr>
                <w:rStyle w:val="Hyperlink"/>
                <w:noProof/>
              </w:rPr>
              <w:t>Section 3 – Design Part 2 – Algorithm Design</w:t>
            </w:r>
            <w:r>
              <w:rPr>
                <w:noProof/>
                <w:webHidden/>
              </w:rPr>
              <w:tab/>
            </w:r>
            <w:r>
              <w:rPr>
                <w:noProof/>
                <w:webHidden/>
              </w:rPr>
              <w:fldChar w:fldCharType="begin"/>
            </w:r>
            <w:r>
              <w:rPr>
                <w:noProof/>
                <w:webHidden/>
              </w:rPr>
              <w:instrText xml:space="preserve"> PAGEREF _Toc406682443 \h </w:instrText>
            </w:r>
            <w:r>
              <w:rPr>
                <w:noProof/>
                <w:webHidden/>
              </w:rPr>
            </w:r>
            <w:r>
              <w:rPr>
                <w:noProof/>
                <w:webHidden/>
              </w:rPr>
              <w:fldChar w:fldCharType="separate"/>
            </w:r>
            <w:r>
              <w:rPr>
                <w:noProof/>
                <w:webHidden/>
              </w:rPr>
              <w:t>32</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44" w:history="1">
            <w:r w:rsidRPr="00097334">
              <w:rPr>
                <w:rStyle w:val="Hyperlink"/>
                <w:noProof/>
              </w:rPr>
              <w:t>Algorithm 1 – isFloat() :</w:t>
            </w:r>
            <w:r>
              <w:rPr>
                <w:noProof/>
                <w:webHidden/>
              </w:rPr>
              <w:tab/>
            </w:r>
            <w:r>
              <w:rPr>
                <w:noProof/>
                <w:webHidden/>
              </w:rPr>
              <w:fldChar w:fldCharType="begin"/>
            </w:r>
            <w:r>
              <w:rPr>
                <w:noProof/>
                <w:webHidden/>
              </w:rPr>
              <w:instrText xml:space="preserve"> PAGEREF _Toc406682444 \h </w:instrText>
            </w:r>
            <w:r>
              <w:rPr>
                <w:noProof/>
                <w:webHidden/>
              </w:rPr>
            </w:r>
            <w:r>
              <w:rPr>
                <w:noProof/>
                <w:webHidden/>
              </w:rPr>
              <w:fldChar w:fldCharType="separate"/>
            </w:r>
            <w:r>
              <w:rPr>
                <w:noProof/>
                <w:webHidden/>
              </w:rPr>
              <w:t>32</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45" w:history="1">
            <w:r w:rsidRPr="00097334">
              <w:rPr>
                <w:rStyle w:val="Hyperlink"/>
                <w:noProof/>
              </w:rPr>
              <w:t>Algorithm 2 – isInt() :</w:t>
            </w:r>
            <w:r>
              <w:rPr>
                <w:noProof/>
                <w:webHidden/>
              </w:rPr>
              <w:tab/>
            </w:r>
            <w:r>
              <w:rPr>
                <w:noProof/>
                <w:webHidden/>
              </w:rPr>
              <w:fldChar w:fldCharType="begin"/>
            </w:r>
            <w:r>
              <w:rPr>
                <w:noProof/>
                <w:webHidden/>
              </w:rPr>
              <w:instrText xml:space="preserve"> PAGEREF _Toc406682445 \h </w:instrText>
            </w:r>
            <w:r>
              <w:rPr>
                <w:noProof/>
                <w:webHidden/>
              </w:rPr>
            </w:r>
            <w:r>
              <w:rPr>
                <w:noProof/>
                <w:webHidden/>
              </w:rPr>
              <w:fldChar w:fldCharType="separate"/>
            </w:r>
            <w:r>
              <w:rPr>
                <w:noProof/>
                <w:webHidden/>
              </w:rPr>
              <w:t>33</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46" w:history="1">
            <w:r w:rsidRPr="00097334">
              <w:rPr>
                <w:rStyle w:val="Hyperlink"/>
                <w:noProof/>
              </w:rPr>
              <w:t>Algorithm 3 – isNone() :</w:t>
            </w:r>
            <w:r>
              <w:rPr>
                <w:noProof/>
                <w:webHidden/>
              </w:rPr>
              <w:tab/>
            </w:r>
            <w:r>
              <w:rPr>
                <w:noProof/>
                <w:webHidden/>
              </w:rPr>
              <w:fldChar w:fldCharType="begin"/>
            </w:r>
            <w:r>
              <w:rPr>
                <w:noProof/>
                <w:webHidden/>
              </w:rPr>
              <w:instrText xml:space="preserve"> PAGEREF _Toc406682446 \h </w:instrText>
            </w:r>
            <w:r>
              <w:rPr>
                <w:noProof/>
                <w:webHidden/>
              </w:rPr>
            </w:r>
            <w:r>
              <w:rPr>
                <w:noProof/>
                <w:webHidden/>
              </w:rPr>
              <w:fldChar w:fldCharType="separate"/>
            </w:r>
            <w:r>
              <w:rPr>
                <w:noProof/>
                <w:webHidden/>
              </w:rPr>
              <w:t>34</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47" w:history="1">
            <w:r w:rsidRPr="00097334">
              <w:rPr>
                <w:rStyle w:val="Hyperlink"/>
                <w:noProof/>
              </w:rPr>
              <w:t>Algorithm 4 – DOBCheck() :</w:t>
            </w:r>
            <w:r>
              <w:rPr>
                <w:noProof/>
                <w:webHidden/>
              </w:rPr>
              <w:tab/>
            </w:r>
            <w:r>
              <w:rPr>
                <w:noProof/>
                <w:webHidden/>
              </w:rPr>
              <w:fldChar w:fldCharType="begin"/>
            </w:r>
            <w:r>
              <w:rPr>
                <w:noProof/>
                <w:webHidden/>
              </w:rPr>
              <w:instrText xml:space="preserve"> PAGEREF _Toc406682447 \h </w:instrText>
            </w:r>
            <w:r>
              <w:rPr>
                <w:noProof/>
                <w:webHidden/>
              </w:rPr>
            </w:r>
            <w:r>
              <w:rPr>
                <w:noProof/>
                <w:webHidden/>
              </w:rPr>
              <w:fldChar w:fldCharType="separate"/>
            </w:r>
            <w:r>
              <w:rPr>
                <w:noProof/>
                <w:webHidden/>
              </w:rPr>
              <w:t>35</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48" w:history="1">
            <w:r w:rsidRPr="00097334">
              <w:rPr>
                <w:rStyle w:val="Hyperlink"/>
                <w:noProof/>
              </w:rPr>
              <w:t>Algorithm 5 -  GenderCheck() :</w:t>
            </w:r>
            <w:r>
              <w:rPr>
                <w:noProof/>
                <w:webHidden/>
              </w:rPr>
              <w:tab/>
            </w:r>
            <w:r>
              <w:rPr>
                <w:noProof/>
                <w:webHidden/>
              </w:rPr>
              <w:fldChar w:fldCharType="begin"/>
            </w:r>
            <w:r>
              <w:rPr>
                <w:noProof/>
                <w:webHidden/>
              </w:rPr>
              <w:instrText xml:space="preserve"> PAGEREF _Toc406682448 \h </w:instrText>
            </w:r>
            <w:r>
              <w:rPr>
                <w:noProof/>
                <w:webHidden/>
              </w:rPr>
            </w:r>
            <w:r>
              <w:rPr>
                <w:noProof/>
                <w:webHidden/>
              </w:rPr>
              <w:fldChar w:fldCharType="separate"/>
            </w:r>
            <w:r>
              <w:rPr>
                <w:noProof/>
                <w:webHidden/>
              </w:rPr>
              <w:t>36</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49" w:history="1">
            <w:r w:rsidRPr="00097334">
              <w:rPr>
                <w:rStyle w:val="Hyperlink"/>
                <w:noProof/>
              </w:rPr>
              <w:t>Algorithm 6 – CreatePopup():</w:t>
            </w:r>
            <w:r>
              <w:rPr>
                <w:noProof/>
                <w:webHidden/>
              </w:rPr>
              <w:tab/>
            </w:r>
            <w:r>
              <w:rPr>
                <w:noProof/>
                <w:webHidden/>
              </w:rPr>
              <w:fldChar w:fldCharType="begin"/>
            </w:r>
            <w:r>
              <w:rPr>
                <w:noProof/>
                <w:webHidden/>
              </w:rPr>
              <w:instrText xml:space="preserve"> PAGEREF _Toc406682449 \h </w:instrText>
            </w:r>
            <w:r>
              <w:rPr>
                <w:noProof/>
                <w:webHidden/>
              </w:rPr>
            </w:r>
            <w:r>
              <w:rPr>
                <w:noProof/>
                <w:webHidden/>
              </w:rPr>
              <w:fldChar w:fldCharType="separate"/>
            </w:r>
            <w:r>
              <w:rPr>
                <w:noProof/>
                <w:webHidden/>
              </w:rPr>
              <w:t>37</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50" w:history="1">
            <w:r w:rsidRPr="00097334">
              <w:rPr>
                <w:rStyle w:val="Hyperlink"/>
                <w:noProof/>
              </w:rPr>
              <w:t>Algorithm 7 – GenerateCode():</w:t>
            </w:r>
            <w:r>
              <w:rPr>
                <w:noProof/>
                <w:webHidden/>
              </w:rPr>
              <w:tab/>
            </w:r>
            <w:r>
              <w:rPr>
                <w:noProof/>
                <w:webHidden/>
              </w:rPr>
              <w:fldChar w:fldCharType="begin"/>
            </w:r>
            <w:r>
              <w:rPr>
                <w:noProof/>
                <w:webHidden/>
              </w:rPr>
              <w:instrText xml:space="preserve"> PAGEREF _Toc406682450 \h </w:instrText>
            </w:r>
            <w:r>
              <w:rPr>
                <w:noProof/>
                <w:webHidden/>
              </w:rPr>
            </w:r>
            <w:r>
              <w:rPr>
                <w:noProof/>
                <w:webHidden/>
              </w:rPr>
              <w:fldChar w:fldCharType="separate"/>
            </w:r>
            <w:r>
              <w:rPr>
                <w:noProof/>
                <w:webHidden/>
              </w:rPr>
              <w:t>38</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51" w:history="1">
            <w:r w:rsidRPr="00097334">
              <w:rPr>
                <w:rStyle w:val="Hyperlink"/>
                <w:noProof/>
              </w:rPr>
              <w:t>Algorithm 8 – CreateRecord(self) :</w:t>
            </w:r>
            <w:r>
              <w:rPr>
                <w:noProof/>
                <w:webHidden/>
              </w:rPr>
              <w:tab/>
            </w:r>
            <w:r>
              <w:rPr>
                <w:noProof/>
                <w:webHidden/>
              </w:rPr>
              <w:fldChar w:fldCharType="begin"/>
            </w:r>
            <w:r>
              <w:rPr>
                <w:noProof/>
                <w:webHidden/>
              </w:rPr>
              <w:instrText xml:space="preserve"> PAGEREF _Toc406682451 \h </w:instrText>
            </w:r>
            <w:r>
              <w:rPr>
                <w:noProof/>
                <w:webHidden/>
              </w:rPr>
            </w:r>
            <w:r>
              <w:rPr>
                <w:noProof/>
                <w:webHidden/>
              </w:rPr>
              <w:fldChar w:fldCharType="separate"/>
            </w:r>
            <w:r>
              <w:rPr>
                <w:noProof/>
                <w:webHidden/>
              </w:rPr>
              <w:t>40</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52" w:history="1">
            <w:r w:rsidRPr="00097334">
              <w:rPr>
                <w:rStyle w:val="Hyperlink"/>
                <w:noProof/>
              </w:rPr>
              <w:t>Algorithm 9 – tryLogin(self) :</w:t>
            </w:r>
            <w:r>
              <w:rPr>
                <w:noProof/>
                <w:webHidden/>
              </w:rPr>
              <w:tab/>
            </w:r>
            <w:r>
              <w:rPr>
                <w:noProof/>
                <w:webHidden/>
              </w:rPr>
              <w:fldChar w:fldCharType="begin"/>
            </w:r>
            <w:r>
              <w:rPr>
                <w:noProof/>
                <w:webHidden/>
              </w:rPr>
              <w:instrText xml:space="preserve"> PAGEREF _Toc406682452 \h </w:instrText>
            </w:r>
            <w:r>
              <w:rPr>
                <w:noProof/>
                <w:webHidden/>
              </w:rPr>
            </w:r>
            <w:r>
              <w:rPr>
                <w:noProof/>
                <w:webHidden/>
              </w:rPr>
              <w:fldChar w:fldCharType="separate"/>
            </w:r>
            <w:r>
              <w:rPr>
                <w:noProof/>
                <w:webHidden/>
              </w:rPr>
              <w:t>43</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53" w:history="1">
            <w:r w:rsidRPr="00097334">
              <w:rPr>
                <w:rStyle w:val="Hyperlink"/>
                <w:noProof/>
              </w:rPr>
              <w:t>Algorithm 10 – TotalExpenditure():</w:t>
            </w:r>
            <w:r>
              <w:rPr>
                <w:noProof/>
                <w:webHidden/>
              </w:rPr>
              <w:tab/>
            </w:r>
            <w:r>
              <w:rPr>
                <w:noProof/>
                <w:webHidden/>
              </w:rPr>
              <w:fldChar w:fldCharType="begin"/>
            </w:r>
            <w:r>
              <w:rPr>
                <w:noProof/>
                <w:webHidden/>
              </w:rPr>
              <w:instrText xml:space="preserve"> PAGEREF _Toc406682453 \h </w:instrText>
            </w:r>
            <w:r>
              <w:rPr>
                <w:noProof/>
                <w:webHidden/>
              </w:rPr>
            </w:r>
            <w:r>
              <w:rPr>
                <w:noProof/>
                <w:webHidden/>
              </w:rPr>
              <w:fldChar w:fldCharType="separate"/>
            </w:r>
            <w:r>
              <w:rPr>
                <w:noProof/>
                <w:webHidden/>
              </w:rPr>
              <w:t>45</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54" w:history="1">
            <w:r w:rsidRPr="00097334">
              <w:rPr>
                <w:rStyle w:val="Hyperlink"/>
                <w:noProof/>
              </w:rPr>
              <w:t>Algorithm 11 – BiannualExpenditure():</w:t>
            </w:r>
            <w:r>
              <w:rPr>
                <w:noProof/>
                <w:webHidden/>
              </w:rPr>
              <w:tab/>
            </w:r>
            <w:r>
              <w:rPr>
                <w:noProof/>
                <w:webHidden/>
              </w:rPr>
              <w:fldChar w:fldCharType="begin"/>
            </w:r>
            <w:r>
              <w:rPr>
                <w:noProof/>
                <w:webHidden/>
              </w:rPr>
              <w:instrText xml:space="preserve"> PAGEREF _Toc406682454 \h </w:instrText>
            </w:r>
            <w:r>
              <w:rPr>
                <w:noProof/>
                <w:webHidden/>
              </w:rPr>
            </w:r>
            <w:r>
              <w:rPr>
                <w:noProof/>
                <w:webHidden/>
              </w:rPr>
              <w:fldChar w:fldCharType="separate"/>
            </w:r>
            <w:r>
              <w:rPr>
                <w:noProof/>
                <w:webHidden/>
              </w:rPr>
              <w:t>45</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55" w:history="1">
            <w:r w:rsidRPr="00097334">
              <w:rPr>
                <w:rStyle w:val="Hyperlink"/>
                <w:noProof/>
              </w:rPr>
              <w:t>Algorithm 12 – QuarterlyExpenditure():</w:t>
            </w:r>
            <w:r>
              <w:rPr>
                <w:noProof/>
                <w:webHidden/>
              </w:rPr>
              <w:tab/>
            </w:r>
            <w:r>
              <w:rPr>
                <w:noProof/>
                <w:webHidden/>
              </w:rPr>
              <w:fldChar w:fldCharType="begin"/>
            </w:r>
            <w:r>
              <w:rPr>
                <w:noProof/>
                <w:webHidden/>
              </w:rPr>
              <w:instrText xml:space="preserve"> PAGEREF _Toc406682455 \h </w:instrText>
            </w:r>
            <w:r>
              <w:rPr>
                <w:noProof/>
                <w:webHidden/>
              </w:rPr>
            </w:r>
            <w:r>
              <w:rPr>
                <w:noProof/>
                <w:webHidden/>
              </w:rPr>
              <w:fldChar w:fldCharType="separate"/>
            </w:r>
            <w:r>
              <w:rPr>
                <w:noProof/>
                <w:webHidden/>
              </w:rPr>
              <w:t>46</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56" w:history="1">
            <w:r w:rsidRPr="00097334">
              <w:rPr>
                <w:rStyle w:val="Hyperlink"/>
                <w:noProof/>
              </w:rPr>
              <w:t>Algorithm 13 – MonthlyExpenditure():</w:t>
            </w:r>
            <w:r>
              <w:rPr>
                <w:noProof/>
                <w:webHidden/>
              </w:rPr>
              <w:tab/>
            </w:r>
            <w:r>
              <w:rPr>
                <w:noProof/>
                <w:webHidden/>
              </w:rPr>
              <w:fldChar w:fldCharType="begin"/>
            </w:r>
            <w:r>
              <w:rPr>
                <w:noProof/>
                <w:webHidden/>
              </w:rPr>
              <w:instrText xml:space="preserve"> PAGEREF _Toc406682456 \h </w:instrText>
            </w:r>
            <w:r>
              <w:rPr>
                <w:noProof/>
                <w:webHidden/>
              </w:rPr>
            </w:r>
            <w:r>
              <w:rPr>
                <w:noProof/>
                <w:webHidden/>
              </w:rPr>
              <w:fldChar w:fldCharType="separate"/>
            </w:r>
            <w:r>
              <w:rPr>
                <w:noProof/>
                <w:webHidden/>
              </w:rPr>
              <w:t>46</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57" w:history="1">
            <w:r w:rsidRPr="00097334">
              <w:rPr>
                <w:rStyle w:val="Hyperlink"/>
                <w:noProof/>
              </w:rPr>
              <w:t>Algorithm 14 – WeeklyExpenditure():</w:t>
            </w:r>
            <w:r>
              <w:rPr>
                <w:noProof/>
                <w:webHidden/>
              </w:rPr>
              <w:tab/>
            </w:r>
            <w:r>
              <w:rPr>
                <w:noProof/>
                <w:webHidden/>
              </w:rPr>
              <w:fldChar w:fldCharType="begin"/>
            </w:r>
            <w:r>
              <w:rPr>
                <w:noProof/>
                <w:webHidden/>
              </w:rPr>
              <w:instrText xml:space="preserve"> PAGEREF _Toc406682457 \h </w:instrText>
            </w:r>
            <w:r>
              <w:rPr>
                <w:noProof/>
                <w:webHidden/>
              </w:rPr>
            </w:r>
            <w:r>
              <w:rPr>
                <w:noProof/>
                <w:webHidden/>
              </w:rPr>
              <w:fldChar w:fldCharType="separate"/>
            </w:r>
            <w:r>
              <w:rPr>
                <w:noProof/>
                <w:webHidden/>
              </w:rPr>
              <w:t>47</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58" w:history="1">
            <w:r w:rsidRPr="00097334">
              <w:rPr>
                <w:rStyle w:val="Hyperlink"/>
                <w:noProof/>
              </w:rPr>
              <w:t>Algorithm 15 – DailyExpenditure():</w:t>
            </w:r>
            <w:r>
              <w:rPr>
                <w:noProof/>
                <w:webHidden/>
              </w:rPr>
              <w:tab/>
            </w:r>
            <w:r>
              <w:rPr>
                <w:noProof/>
                <w:webHidden/>
              </w:rPr>
              <w:fldChar w:fldCharType="begin"/>
            </w:r>
            <w:r>
              <w:rPr>
                <w:noProof/>
                <w:webHidden/>
              </w:rPr>
              <w:instrText xml:space="preserve"> PAGEREF _Toc406682458 \h </w:instrText>
            </w:r>
            <w:r>
              <w:rPr>
                <w:noProof/>
                <w:webHidden/>
              </w:rPr>
            </w:r>
            <w:r>
              <w:rPr>
                <w:noProof/>
                <w:webHidden/>
              </w:rPr>
              <w:fldChar w:fldCharType="separate"/>
            </w:r>
            <w:r>
              <w:rPr>
                <w:noProof/>
                <w:webHidden/>
              </w:rPr>
              <w:t>47</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59" w:history="1">
            <w:r w:rsidRPr="00097334">
              <w:rPr>
                <w:rStyle w:val="Hyperlink"/>
                <w:noProof/>
              </w:rPr>
              <w:t>Algorithm 16 – SearchRecords():</w:t>
            </w:r>
            <w:r>
              <w:rPr>
                <w:noProof/>
                <w:webHidden/>
              </w:rPr>
              <w:tab/>
            </w:r>
            <w:r>
              <w:rPr>
                <w:noProof/>
                <w:webHidden/>
              </w:rPr>
              <w:fldChar w:fldCharType="begin"/>
            </w:r>
            <w:r>
              <w:rPr>
                <w:noProof/>
                <w:webHidden/>
              </w:rPr>
              <w:instrText xml:space="preserve"> PAGEREF _Toc406682459 \h </w:instrText>
            </w:r>
            <w:r>
              <w:rPr>
                <w:noProof/>
                <w:webHidden/>
              </w:rPr>
            </w:r>
            <w:r>
              <w:rPr>
                <w:noProof/>
                <w:webHidden/>
              </w:rPr>
              <w:fldChar w:fldCharType="separate"/>
            </w:r>
            <w:r>
              <w:rPr>
                <w:noProof/>
                <w:webHidden/>
              </w:rPr>
              <w:t>47</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60" w:history="1">
            <w:r w:rsidRPr="00097334">
              <w:rPr>
                <w:rStyle w:val="Hyperlink"/>
                <w:noProof/>
              </w:rPr>
              <w:t>Algorithm 17 – CalculateTax(n):</w:t>
            </w:r>
            <w:r>
              <w:rPr>
                <w:noProof/>
                <w:webHidden/>
              </w:rPr>
              <w:tab/>
            </w:r>
            <w:r>
              <w:rPr>
                <w:noProof/>
                <w:webHidden/>
              </w:rPr>
              <w:fldChar w:fldCharType="begin"/>
            </w:r>
            <w:r>
              <w:rPr>
                <w:noProof/>
                <w:webHidden/>
              </w:rPr>
              <w:instrText xml:space="preserve"> PAGEREF _Toc406682460 \h </w:instrText>
            </w:r>
            <w:r>
              <w:rPr>
                <w:noProof/>
                <w:webHidden/>
              </w:rPr>
            </w:r>
            <w:r>
              <w:rPr>
                <w:noProof/>
                <w:webHidden/>
              </w:rPr>
              <w:fldChar w:fldCharType="separate"/>
            </w:r>
            <w:r>
              <w:rPr>
                <w:noProof/>
                <w:webHidden/>
              </w:rPr>
              <w:t>48</w:t>
            </w:r>
            <w:r>
              <w:rPr>
                <w:noProof/>
                <w:webHidden/>
              </w:rPr>
              <w:fldChar w:fldCharType="end"/>
            </w:r>
          </w:hyperlink>
        </w:p>
        <w:p w:rsidR="00014E69" w:rsidRDefault="00014E69">
          <w:pPr>
            <w:pStyle w:val="TOC1"/>
            <w:tabs>
              <w:tab w:val="right" w:leader="dot" w:pos="9016"/>
            </w:tabs>
            <w:rPr>
              <w:rFonts w:eastAsiaTheme="minorEastAsia"/>
              <w:noProof/>
              <w:lang w:eastAsia="en-GB"/>
            </w:rPr>
          </w:pPr>
          <w:hyperlink w:anchor="_Toc406682461" w:history="1">
            <w:r w:rsidRPr="00097334">
              <w:rPr>
                <w:rStyle w:val="Hyperlink"/>
                <w:noProof/>
              </w:rPr>
              <w:t>Section 4 – Software Development</w:t>
            </w:r>
            <w:r>
              <w:rPr>
                <w:noProof/>
                <w:webHidden/>
              </w:rPr>
              <w:tab/>
            </w:r>
            <w:r>
              <w:rPr>
                <w:noProof/>
                <w:webHidden/>
              </w:rPr>
              <w:fldChar w:fldCharType="begin"/>
            </w:r>
            <w:r>
              <w:rPr>
                <w:noProof/>
                <w:webHidden/>
              </w:rPr>
              <w:instrText xml:space="preserve"> PAGEREF _Toc406682461 \h </w:instrText>
            </w:r>
            <w:r>
              <w:rPr>
                <w:noProof/>
                <w:webHidden/>
              </w:rPr>
            </w:r>
            <w:r>
              <w:rPr>
                <w:noProof/>
                <w:webHidden/>
              </w:rPr>
              <w:fldChar w:fldCharType="separate"/>
            </w:r>
            <w:r>
              <w:rPr>
                <w:noProof/>
                <w:webHidden/>
              </w:rPr>
              <w:t>50</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62" w:history="1">
            <w:r w:rsidRPr="00097334">
              <w:rPr>
                <w:rStyle w:val="Hyperlink"/>
                <w:noProof/>
              </w:rPr>
              <w:t>AddExpenditureScreen.py</w:t>
            </w:r>
            <w:r>
              <w:rPr>
                <w:noProof/>
                <w:webHidden/>
              </w:rPr>
              <w:tab/>
            </w:r>
            <w:r>
              <w:rPr>
                <w:noProof/>
                <w:webHidden/>
              </w:rPr>
              <w:fldChar w:fldCharType="begin"/>
            </w:r>
            <w:r>
              <w:rPr>
                <w:noProof/>
                <w:webHidden/>
              </w:rPr>
              <w:instrText xml:space="preserve"> PAGEREF _Toc406682462 \h </w:instrText>
            </w:r>
            <w:r>
              <w:rPr>
                <w:noProof/>
                <w:webHidden/>
              </w:rPr>
            </w:r>
            <w:r>
              <w:rPr>
                <w:noProof/>
                <w:webHidden/>
              </w:rPr>
              <w:fldChar w:fldCharType="separate"/>
            </w:r>
            <w:r>
              <w:rPr>
                <w:noProof/>
                <w:webHidden/>
              </w:rPr>
              <w:t>50</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63" w:history="1">
            <w:r w:rsidRPr="00097334">
              <w:rPr>
                <w:rStyle w:val="Hyperlink"/>
                <w:noProof/>
              </w:rPr>
              <w:t>AddExpenditureScreenStringsEnglish.py :</w:t>
            </w:r>
            <w:r>
              <w:rPr>
                <w:noProof/>
                <w:webHidden/>
              </w:rPr>
              <w:tab/>
            </w:r>
            <w:r>
              <w:rPr>
                <w:noProof/>
                <w:webHidden/>
              </w:rPr>
              <w:fldChar w:fldCharType="begin"/>
            </w:r>
            <w:r>
              <w:rPr>
                <w:noProof/>
                <w:webHidden/>
              </w:rPr>
              <w:instrText xml:space="preserve"> PAGEREF _Toc406682463 \h </w:instrText>
            </w:r>
            <w:r>
              <w:rPr>
                <w:noProof/>
                <w:webHidden/>
              </w:rPr>
            </w:r>
            <w:r>
              <w:rPr>
                <w:noProof/>
                <w:webHidden/>
              </w:rPr>
              <w:fldChar w:fldCharType="separate"/>
            </w:r>
            <w:r>
              <w:rPr>
                <w:noProof/>
                <w:webHidden/>
              </w:rPr>
              <w:t>53</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64" w:history="1">
            <w:r w:rsidRPr="00097334">
              <w:rPr>
                <w:rStyle w:val="Hyperlink"/>
                <w:noProof/>
              </w:rPr>
              <w:t>AddExpenditureScreenStringsGerman.py :</w:t>
            </w:r>
            <w:r>
              <w:rPr>
                <w:noProof/>
                <w:webHidden/>
              </w:rPr>
              <w:tab/>
            </w:r>
            <w:r>
              <w:rPr>
                <w:noProof/>
                <w:webHidden/>
              </w:rPr>
              <w:fldChar w:fldCharType="begin"/>
            </w:r>
            <w:r>
              <w:rPr>
                <w:noProof/>
                <w:webHidden/>
              </w:rPr>
              <w:instrText xml:space="preserve"> PAGEREF _Toc406682464 \h </w:instrText>
            </w:r>
            <w:r>
              <w:rPr>
                <w:noProof/>
                <w:webHidden/>
              </w:rPr>
            </w:r>
            <w:r>
              <w:rPr>
                <w:noProof/>
                <w:webHidden/>
              </w:rPr>
              <w:fldChar w:fldCharType="separate"/>
            </w:r>
            <w:r>
              <w:rPr>
                <w:noProof/>
                <w:webHidden/>
              </w:rPr>
              <w:t>53</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65" w:history="1">
            <w:r w:rsidRPr="00097334">
              <w:rPr>
                <w:rStyle w:val="Hyperlink"/>
                <w:noProof/>
              </w:rPr>
              <w:t>AmendEmployeeScreen.py :</w:t>
            </w:r>
            <w:r>
              <w:rPr>
                <w:noProof/>
                <w:webHidden/>
              </w:rPr>
              <w:tab/>
            </w:r>
            <w:r>
              <w:rPr>
                <w:noProof/>
                <w:webHidden/>
              </w:rPr>
              <w:fldChar w:fldCharType="begin"/>
            </w:r>
            <w:r>
              <w:rPr>
                <w:noProof/>
                <w:webHidden/>
              </w:rPr>
              <w:instrText xml:space="preserve"> PAGEREF _Toc406682465 \h </w:instrText>
            </w:r>
            <w:r>
              <w:rPr>
                <w:noProof/>
                <w:webHidden/>
              </w:rPr>
            </w:r>
            <w:r>
              <w:rPr>
                <w:noProof/>
                <w:webHidden/>
              </w:rPr>
              <w:fldChar w:fldCharType="separate"/>
            </w:r>
            <w:r>
              <w:rPr>
                <w:noProof/>
                <w:webHidden/>
              </w:rPr>
              <w:t>53</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66" w:history="1">
            <w:r w:rsidRPr="00097334">
              <w:rPr>
                <w:rStyle w:val="Hyperlink"/>
                <w:noProof/>
              </w:rPr>
              <w:t>AmendEmployeeScreenStringsEnglish.py :</w:t>
            </w:r>
            <w:r>
              <w:rPr>
                <w:noProof/>
                <w:webHidden/>
              </w:rPr>
              <w:tab/>
            </w:r>
            <w:r>
              <w:rPr>
                <w:noProof/>
                <w:webHidden/>
              </w:rPr>
              <w:fldChar w:fldCharType="begin"/>
            </w:r>
            <w:r>
              <w:rPr>
                <w:noProof/>
                <w:webHidden/>
              </w:rPr>
              <w:instrText xml:space="preserve"> PAGEREF _Toc406682466 \h </w:instrText>
            </w:r>
            <w:r>
              <w:rPr>
                <w:noProof/>
                <w:webHidden/>
              </w:rPr>
            </w:r>
            <w:r>
              <w:rPr>
                <w:noProof/>
                <w:webHidden/>
              </w:rPr>
              <w:fldChar w:fldCharType="separate"/>
            </w:r>
            <w:r>
              <w:rPr>
                <w:noProof/>
                <w:webHidden/>
              </w:rPr>
              <w:t>57</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67" w:history="1">
            <w:r w:rsidRPr="00097334">
              <w:rPr>
                <w:rStyle w:val="Hyperlink"/>
                <w:noProof/>
              </w:rPr>
              <w:t>AmendEmployeeScreenStringsGerman.py :</w:t>
            </w:r>
            <w:r>
              <w:rPr>
                <w:noProof/>
                <w:webHidden/>
              </w:rPr>
              <w:tab/>
            </w:r>
            <w:r>
              <w:rPr>
                <w:noProof/>
                <w:webHidden/>
              </w:rPr>
              <w:fldChar w:fldCharType="begin"/>
            </w:r>
            <w:r>
              <w:rPr>
                <w:noProof/>
                <w:webHidden/>
              </w:rPr>
              <w:instrText xml:space="preserve"> PAGEREF _Toc406682467 \h </w:instrText>
            </w:r>
            <w:r>
              <w:rPr>
                <w:noProof/>
                <w:webHidden/>
              </w:rPr>
            </w:r>
            <w:r>
              <w:rPr>
                <w:noProof/>
                <w:webHidden/>
              </w:rPr>
              <w:fldChar w:fldCharType="separate"/>
            </w:r>
            <w:r>
              <w:rPr>
                <w:noProof/>
                <w:webHidden/>
              </w:rPr>
              <w:t>58</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68" w:history="1">
            <w:r w:rsidRPr="00097334">
              <w:rPr>
                <w:rStyle w:val="Hyperlink"/>
                <w:noProof/>
              </w:rPr>
              <w:t>BaseModule.py :</w:t>
            </w:r>
            <w:r>
              <w:rPr>
                <w:noProof/>
                <w:webHidden/>
              </w:rPr>
              <w:tab/>
            </w:r>
            <w:r>
              <w:rPr>
                <w:noProof/>
                <w:webHidden/>
              </w:rPr>
              <w:fldChar w:fldCharType="begin"/>
            </w:r>
            <w:r>
              <w:rPr>
                <w:noProof/>
                <w:webHidden/>
              </w:rPr>
              <w:instrText xml:space="preserve"> PAGEREF _Toc406682468 \h </w:instrText>
            </w:r>
            <w:r>
              <w:rPr>
                <w:noProof/>
                <w:webHidden/>
              </w:rPr>
            </w:r>
            <w:r>
              <w:rPr>
                <w:noProof/>
                <w:webHidden/>
              </w:rPr>
              <w:fldChar w:fldCharType="separate"/>
            </w:r>
            <w:r>
              <w:rPr>
                <w:noProof/>
                <w:webHidden/>
              </w:rPr>
              <w:t>58</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69" w:history="1">
            <w:r w:rsidRPr="00097334">
              <w:rPr>
                <w:rStyle w:val="Hyperlink"/>
                <w:noProof/>
              </w:rPr>
              <w:t>CalculateTax.py :</w:t>
            </w:r>
            <w:r>
              <w:rPr>
                <w:noProof/>
                <w:webHidden/>
              </w:rPr>
              <w:tab/>
            </w:r>
            <w:r>
              <w:rPr>
                <w:noProof/>
                <w:webHidden/>
              </w:rPr>
              <w:fldChar w:fldCharType="begin"/>
            </w:r>
            <w:r>
              <w:rPr>
                <w:noProof/>
                <w:webHidden/>
              </w:rPr>
              <w:instrText xml:space="preserve"> PAGEREF _Toc406682469 \h </w:instrText>
            </w:r>
            <w:r>
              <w:rPr>
                <w:noProof/>
                <w:webHidden/>
              </w:rPr>
            </w:r>
            <w:r>
              <w:rPr>
                <w:noProof/>
                <w:webHidden/>
              </w:rPr>
              <w:fldChar w:fldCharType="separate"/>
            </w:r>
            <w:r>
              <w:rPr>
                <w:noProof/>
                <w:webHidden/>
              </w:rPr>
              <w:t>61</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70" w:history="1">
            <w:r w:rsidRPr="00097334">
              <w:rPr>
                <w:rStyle w:val="Hyperlink"/>
                <w:noProof/>
              </w:rPr>
              <w:t>Constants.py :</w:t>
            </w:r>
            <w:r>
              <w:rPr>
                <w:noProof/>
                <w:webHidden/>
              </w:rPr>
              <w:tab/>
            </w:r>
            <w:r>
              <w:rPr>
                <w:noProof/>
                <w:webHidden/>
              </w:rPr>
              <w:fldChar w:fldCharType="begin"/>
            </w:r>
            <w:r>
              <w:rPr>
                <w:noProof/>
                <w:webHidden/>
              </w:rPr>
              <w:instrText xml:space="preserve"> PAGEREF _Toc406682470 \h </w:instrText>
            </w:r>
            <w:r>
              <w:rPr>
                <w:noProof/>
                <w:webHidden/>
              </w:rPr>
            </w:r>
            <w:r>
              <w:rPr>
                <w:noProof/>
                <w:webHidden/>
              </w:rPr>
              <w:fldChar w:fldCharType="separate"/>
            </w:r>
            <w:r>
              <w:rPr>
                <w:noProof/>
                <w:webHidden/>
              </w:rPr>
              <w:t>61</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71" w:history="1">
            <w:r w:rsidRPr="00097334">
              <w:rPr>
                <w:rStyle w:val="Hyperlink"/>
                <w:noProof/>
              </w:rPr>
              <w:t>CreateEmployeeScreen.py :</w:t>
            </w:r>
            <w:r>
              <w:rPr>
                <w:noProof/>
                <w:webHidden/>
              </w:rPr>
              <w:tab/>
            </w:r>
            <w:r>
              <w:rPr>
                <w:noProof/>
                <w:webHidden/>
              </w:rPr>
              <w:fldChar w:fldCharType="begin"/>
            </w:r>
            <w:r>
              <w:rPr>
                <w:noProof/>
                <w:webHidden/>
              </w:rPr>
              <w:instrText xml:space="preserve"> PAGEREF _Toc406682471 \h </w:instrText>
            </w:r>
            <w:r>
              <w:rPr>
                <w:noProof/>
                <w:webHidden/>
              </w:rPr>
            </w:r>
            <w:r>
              <w:rPr>
                <w:noProof/>
                <w:webHidden/>
              </w:rPr>
              <w:fldChar w:fldCharType="separate"/>
            </w:r>
            <w:r>
              <w:rPr>
                <w:noProof/>
                <w:webHidden/>
              </w:rPr>
              <w:t>62</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72" w:history="1">
            <w:r w:rsidRPr="00097334">
              <w:rPr>
                <w:rStyle w:val="Hyperlink"/>
                <w:noProof/>
              </w:rPr>
              <w:t>CreateEmployeeScreenStringsEnglish.py :</w:t>
            </w:r>
            <w:r>
              <w:rPr>
                <w:noProof/>
                <w:webHidden/>
              </w:rPr>
              <w:tab/>
            </w:r>
            <w:r>
              <w:rPr>
                <w:noProof/>
                <w:webHidden/>
              </w:rPr>
              <w:fldChar w:fldCharType="begin"/>
            </w:r>
            <w:r>
              <w:rPr>
                <w:noProof/>
                <w:webHidden/>
              </w:rPr>
              <w:instrText xml:space="preserve"> PAGEREF _Toc406682472 \h </w:instrText>
            </w:r>
            <w:r>
              <w:rPr>
                <w:noProof/>
                <w:webHidden/>
              </w:rPr>
            </w:r>
            <w:r>
              <w:rPr>
                <w:noProof/>
                <w:webHidden/>
              </w:rPr>
              <w:fldChar w:fldCharType="separate"/>
            </w:r>
            <w:r>
              <w:rPr>
                <w:noProof/>
                <w:webHidden/>
              </w:rPr>
              <w:t>70</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73" w:history="1">
            <w:r w:rsidRPr="00097334">
              <w:rPr>
                <w:rStyle w:val="Hyperlink"/>
                <w:noProof/>
              </w:rPr>
              <w:t>CreateEmployeeScreenStringsGerman.py :</w:t>
            </w:r>
            <w:r>
              <w:rPr>
                <w:noProof/>
                <w:webHidden/>
              </w:rPr>
              <w:tab/>
            </w:r>
            <w:r>
              <w:rPr>
                <w:noProof/>
                <w:webHidden/>
              </w:rPr>
              <w:fldChar w:fldCharType="begin"/>
            </w:r>
            <w:r>
              <w:rPr>
                <w:noProof/>
                <w:webHidden/>
              </w:rPr>
              <w:instrText xml:space="preserve"> PAGEREF _Toc406682473 \h </w:instrText>
            </w:r>
            <w:r>
              <w:rPr>
                <w:noProof/>
                <w:webHidden/>
              </w:rPr>
            </w:r>
            <w:r>
              <w:rPr>
                <w:noProof/>
                <w:webHidden/>
              </w:rPr>
              <w:fldChar w:fldCharType="separate"/>
            </w:r>
            <w:r>
              <w:rPr>
                <w:noProof/>
                <w:webHidden/>
              </w:rPr>
              <w:t>71</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74" w:history="1">
            <w:r w:rsidRPr="00097334">
              <w:rPr>
                <w:rStyle w:val="Hyperlink"/>
                <w:noProof/>
              </w:rPr>
              <w:t>CreatePopup.py :</w:t>
            </w:r>
            <w:r>
              <w:rPr>
                <w:noProof/>
                <w:webHidden/>
              </w:rPr>
              <w:tab/>
            </w:r>
            <w:r>
              <w:rPr>
                <w:noProof/>
                <w:webHidden/>
              </w:rPr>
              <w:fldChar w:fldCharType="begin"/>
            </w:r>
            <w:r>
              <w:rPr>
                <w:noProof/>
                <w:webHidden/>
              </w:rPr>
              <w:instrText xml:space="preserve"> PAGEREF _Toc406682474 \h </w:instrText>
            </w:r>
            <w:r>
              <w:rPr>
                <w:noProof/>
                <w:webHidden/>
              </w:rPr>
            </w:r>
            <w:r>
              <w:rPr>
                <w:noProof/>
                <w:webHidden/>
              </w:rPr>
              <w:fldChar w:fldCharType="separate"/>
            </w:r>
            <w:r>
              <w:rPr>
                <w:noProof/>
                <w:webHidden/>
              </w:rPr>
              <w:t>72</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75" w:history="1">
            <w:r w:rsidRPr="00097334">
              <w:rPr>
                <w:rStyle w:val="Hyperlink"/>
                <w:noProof/>
              </w:rPr>
              <w:t>DeductExpenditureScreen.py :</w:t>
            </w:r>
            <w:r>
              <w:rPr>
                <w:noProof/>
                <w:webHidden/>
              </w:rPr>
              <w:tab/>
            </w:r>
            <w:r>
              <w:rPr>
                <w:noProof/>
                <w:webHidden/>
              </w:rPr>
              <w:fldChar w:fldCharType="begin"/>
            </w:r>
            <w:r>
              <w:rPr>
                <w:noProof/>
                <w:webHidden/>
              </w:rPr>
              <w:instrText xml:space="preserve"> PAGEREF _Toc406682475 \h </w:instrText>
            </w:r>
            <w:r>
              <w:rPr>
                <w:noProof/>
                <w:webHidden/>
              </w:rPr>
            </w:r>
            <w:r>
              <w:rPr>
                <w:noProof/>
                <w:webHidden/>
              </w:rPr>
              <w:fldChar w:fldCharType="separate"/>
            </w:r>
            <w:r>
              <w:rPr>
                <w:noProof/>
                <w:webHidden/>
              </w:rPr>
              <w:t>72</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76" w:history="1">
            <w:r w:rsidRPr="00097334">
              <w:rPr>
                <w:rStyle w:val="Hyperlink"/>
                <w:noProof/>
              </w:rPr>
              <w:t>DeductExpenditureScreenStringsEnglish.py :</w:t>
            </w:r>
            <w:r>
              <w:rPr>
                <w:noProof/>
                <w:webHidden/>
              </w:rPr>
              <w:tab/>
            </w:r>
            <w:r>
              <w:rPr>
                <w:noProof/>
                <w:webHidden/>
              </w:rPr>
              <w:fldChar w:fldCharType="begin"/>
            </w:r>
            <w:r>
              <w:rPr>
                <w:noProof/>
                <w:webHidden/>
              </w:rPr>
              <w:instrText xml:space="preserve"> PAGEREF _Toc406682476 \h </w:instrText>
            </w:r>
            <w:r>
              <w:rPr>
                <w:noProof/>
                <w:webHidden/>
              </w:rPr>
            </w:r>
            <w:r>
              <w:rPr>
                <w:noProof/>
                <w:webHidden/>
              </w:rPr>
              <w:fldChar w:fldCharType="separate"/>
            </w:r>
            <w:r>
              <w:rPr>
                <w:noProof/>
                <w:webHidden/>
              </w:rPr>
              <w:t>76</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77" w:history="1">
            <w:r w:rsidRPr="00097334">
              <w:rPr>
                <w:rStyle w:val="Hyperlink"/>
                <w:noProof/>
              </w:rPr>
              <w:t>DeductExpenditureScreenStringsGerman.py :</w:t>
            </w:r>
            <w:r>
              <w:rPr>
                <w:noProof/>
                <w:webHidden/>
              </w:rPr>
              <w:tab/>
            </w:r>
            <w:r>
              <w:rPr>
                <w:noProof/>
                <w:webHidden/>
              </w:rPr>
              <w:fldChar w:fldCharType="begin"/>
            </w:r>
            <w:r>
              <w:rPr>
                <w:noProof/>
                <w:webHidden/>
              </w:rPr>
              <w:instrText xml:space="preserve"> PAGEREF _Toc406682477 \h </w:instrText>
            </w:r>
            <w:r>
              <w:rPr>
                <w:noProof/>
                <w:webHidden/>
              </w:rPr>
            </w:r>
            <w:r>
              <w:rPr>
                <w:noProof/>
                <w:webHidden/>
              </w:rPr>
              <w:fldChar w:fldCharType="separate"/>
            </w:r>
            <w:r>
              <w:rPr>
                <w:noProof/>
                <w:webHidden/>
              </w:rPr>
              <w:t>76</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78" w:history="1">
            <w:r w:rsidRPr="00097334">
              <w:rPr>
                <w:rStyle w:val="Hyperlink"/>
                <w:noProof/>
              </w:rPr>
              <w:t>DeleteEmployeeScreen.py :</w:t>
            </w:r>
            <w:r>
              <w:rPr>
                <w:noProof/>
                <w:webHidden/>
              </w:rPr>
              <w:tab/>
            </w:r>
            <w:r>
              <w:rPr>
                <w:noProof/>
                <w:webHidden/>
              </w:rPr>
              <w:fldChar w:fldCharType="begin"/>
            </w:r>
            <w:r>
              <w:rPr>
                <w:noProof/>
                <w:webHidden/>
              </w:rPr>
              <w:instrText xml:space="preserve"> PAGEREF _Toc406682478 \h </w:instrText>
            </w:r>
            <w:r>
              <w:rPr>
                <w:noProof/>
                <w:webHidden/>
              </w:rPr>
            </w:r>
            <w:r>
              <w:rPr>
                <w:noProof/>
                <w:webHidden/>
              </w:rPr>
              <w:fldChar w:fldCharType="separate"/>
            </w:r>
            <w:r>
              <w:rPr>
                <w:noProof/>
                <w:webHidden/>
              </w:rPr>
              <w:t>76</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79" w:history="1">
            <w:r w:rsidRPr="00097334">
              <w:rPr>
                <w:rStyle w:val="Hyperlink"/>
                <w:noProof/>
              </w:rPr>
              <w:t>DeleteEmployeeScreenStringsEnglish.py :</w:t>
            </w:r>
            <w:r>
              <w:rPr>
                <w:noProof/>
                <w:webHidden/>
              </w:rPr>
              <w:tab/>
            </w:r>
            <w:r>
              <w:rPr>
                <w:noProof/>
                <w:webHidden/>
              </w:rPr>
              <w:fldChar w:fldCharType="begin"/>
            </w:r>
            <w:r>
              <w:rPr>
                <w:noProof/>
                <w:webHidden/>
              </w:rPr>
              <w:instrText xml:space="preserve"> PAGEREF _Toc406682479 \h </w:instrText>
            </w:r>
            <w:r>
              <w:rPr>
                <w:noProof/>
                <w:webHidden/>
              </w:rPr>
            </w:r>
            <w:r>
              <w:rPr>
                <w:noProof/>
                <w:webHidden/>
              </w:rPr>
              <w:fldChar w:fldCharType="separate"/>
            </w:r>
            <w:r>
              <w:rPr>
                <w:noProof/>
                <w:webHidden/>
              </w:rPr>
              <w:t>79</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80" w:history="1">
            <w:r w:rsidRPr="00097334">
              <w:rPr>
                <w:rStyle w:val="Hyperlink"/>
                <w:noProof/>
              </w:rPr>
              <w:t>DeleteEmployeeScreenStringsGerman.py :</w:t>
            </w:r>
            <w:r>
              <w:rPr>
                <w:noProof/>
                <w:webHidden/>
              </w:rPr>
              <w:tab/>
            </w:r>
            <w:r>
              <w:rPr>
                <w:noProof/>
                <w:webHidden/>
              </w:rPr>
              <w:fldChar w:fldCharType="begin"/>
            </w:r>
            <w:r>
              <w:rPr>
                <w:noProof/>
                <w:webHidden/>
              </w:rPr>
              <w:instrText xml:space="preserve"> PAGEREF _Toc406682480 \h </w:instrText>
            </w:r>
            <w:r>
              <w:rPr>
                <w:noProof/>
                <w:webHidden/>
              </w:rPr>
            </w:r>
            <w:r>
              <w:rPr>
                <w:noProof/>
                <w:webHidden/>
              </w:rPr>
              <w:fldChar w:fldCharType="separate"/>
            </w:r>
            <w:r>
              <w:rPr>
                <w:noProof/>
                <w:webHidden/>
              </w:rPr>
              <w:t>79</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81" w:history="1">
            <w:r w:rsidRPr="00097334">
              <w:rPr>
                <w:rStyle w:val="Hyperlink"/>
                <w:noProof/>
              </w:rPr>
              <w:t>DropdownMenuStringsEnglish.py :</w:t>
            </w:r>
            <w:r>
              <w:rPr>
                <w:noProof/>
                <w:webHidden/>
              </w:rPr>
              <w:tab/>
            </w:r>
            <w:r>
              <w:rPr>
                <w:noProof/>
                <w:webHidden/>
              </w:rPr>
              <w:fldChar w:fldCharType="begin"/>
            </w:r>
            <w:r>
              <w:rPr>
                <w:noProof/>
                <w:webHidden/>
              </w:rPr>
              <w:instrText xml:space="preserve"> PAGEREF _Toc406682481 \h </w:instrText>
            </w:r>
            <w:r>
              <w:rPr>
                <w:noProof/>
                <w:webHidden/>
              </w:rPr>
            </w:r>
            <w:r>
              <w:rPr>
                <w:noProof/>
                <w:webHidden/>
              </w:rPr>
              <w:fldChar w:fldCharType="separate"/>
            </w:r>
            <w:r>
              <w:rPr>
                <w:noProof/>
                <w:webHidden/>
              </w:rPr>
              <w:t>79</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82" w:history="1">
            <w:r w:rsidRPr="00097334">
              <w:rPr>
                <w:rStyle w:val="Hyperlink"/>
                <w:noProof/>
              </w:rPr>
              <w:t>DropdownMenuStringsGerman.py:</w:t>
            </w:r>
            <w:r>
              <w:rPr>
                <w:noProof/>
                <w:webHidden/>
              </w:rPr>
              <w:tab/>
            </w:r>
            <w:r>
              <w:rPr>
                <w:noProof/>
                <w:webHidden/>
              </w:rPr>
              <w:fldChar w:fldCharType="begin"/>
            </w:r>
            <w:r>
              <w:rPr>
                <w:noProof/>
                <w:webHidden/>
              </w:rPr>
              <w:instrText xml:space="preserve"> PAGEREF _Toc406682482 \h </w:instrText>
            </w:r>
            <w:r>
              <w:rPr>
                <w:noProof/>
                <w:webHidden/>
              </w:rPr>
            </w:r>
            <w:r>
              <w:rPr>
                <w:noProof/>
                <w:webHidden/>
              </w:rPr>
              <w:fldChar w:fldCharType="separate"/>
            </w:r>
            <w:r>
              <w:rPr>
                <w:noProof/>
                <w:webHidden/>
              </w:rPr>
              <w:t>80</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83" w:history="1">
            <w:r w:rsidRPr="00097334">
              <w:rPr>
                <w:rStyle w:val="Hyperlink"/>
                <w:noProof/>
              </w:rPr>
              <w:t>GenerateCode.py :</w:t>
            </w:r>
            <w:r>
              <w:rPr>
                <w:noProof/>
                <w:webHidden/>
              </w:rPr>
              <w:tab/>
            </w:r>
            <w:r>
              <w:rPr>
                <w:noProof/>
                <w:webHidden/>
              </w:rPr>
              <w:fldChar w:fldCharType="begin"/>
            </w:r>
            <w:r>
              <w:rPr>
                <w:noProof/>
                <w:webHidden/>
              </w:rPr>
              <w:instrText xml:space="preserve"> PAGEREF _Toc406682483 \h </w:instrText>
            </w:r>
            <w:r>
              <w:rPr>
                <w:noProof/>
                <w:webHidden/>
              </w:rPr>
            </w:r>
            <w:r>
              <w:rPr>
                <w:noProof/>
                <w:webHidden/>
              </w:rPr>
              <w:fldChar w:fldCharType="separate"/>
            </w:r>
            <w:r>
              <w:rPr>
                <w:noProof/>
                <w:webHidden/>
              </w:rPr>
              <w:t>80</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84" w:history="1">
            <w:r w:rsidRPr="00097334">
              <w:rPr>
                <w:rStyle w:val="Hyperlink"/>
                <w:noProof/>
              </w:rPr>
              <w:t>InitialSetup.py :</w:t>
            </w:r>
            <w:r>
              <w:rPr>
                <w:noProof/>
                <w:webHidden/>
              </w:rPr>
              <w:tab/>
            </w:r>
            <w:r>
              <w:rPr>
                <w:noProof/>
                <w:webHidden/>
              </w:rPr>
              <w:fldChar w:fldCharType="begin"/>
            </w:r>
            <w:r>
              <w:rPr>
                <w:noProof/>
                <w:webHidden/>
              </w:rPr>
              <w:instrText xml:space="preserve"> PAGEREF _Toc406682484 \h </w:instrText>
            </w:r>
            <w:r>
              <w:rPr>
                <w:noProof/>
                <w:webHidden/>
              </w:rPr>
            </w:r>
            <w:r>
              <w:rPr>
                <w:noProof/>
                <w:webHidden/>
              </w:rPr>
              <w:fldChar w:fldCharType="separate"/>
            </w:r>
            <w:r>
              <w:rPr>
                <w:noProof/>
                <w:webHidden/>
              </w:rPr>
              <w:t>80</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85" w:history="1">
            <w:r w:rsidRPr="00097334">
              <w:rPr>
                <w:rStyle w:val="Hyperlink"/>
                <w:noProof/>
              </w:rPr>
              <w:t>InitSetupPopup.py :</w:t>
            </w:r>
            <w:r>
              <w:rPr>
                <w:noProof/>
                <w:webHidden/>
              </w:rPr>
              <w:tab/>
            </w:r>
            <w:r>
              <w:rPr>
                <w:noProof/>
                <w:webHidden/>
              </w:rPr>
              <w:fldChar w:fldCharType="begin"/>
            </w:r>
            <w:r>
              <w:rPr>
                <w:noProof/>
                <w:webHidden/>
              </w:rPr>
              <w:instrText xml:space="preserve"> PAGEREF _Toc406682485 \h </w:instrText>
            </w:r>
            <w:r>
              <w:rPr>
                <w:noProof/>
                <w:webHidden/>
              </w:rPr>
            </w:r>
            <w:r>
              <w:rPr>
                <w:noProof/>
                <w:webHidden/>
              </w:rPr>
              <w:fldChar w:fldCharType="separate"/>
            </w:r>
            <w:r>
              <w:rPr>
                <w:noProof/>
                <w:webHidden/>
              </w:rPr>
              <w:t>84</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86" w:history="1">
            <w:r w:rsidRPr="00097334">
              <w:rPr>
                <w:rStyle w:val="Hyperlink"/>
                <w:noProof/>
              </w:rPr>
              <w:t>InitSetupPopupStringsEnglish.py :</w:t>
            </w:r>
            <w:r>
              <w:rPr>
                <w:noProof/>
                <w:webHidden/>
              </w:rPr>
              <w:tab/>
            </w:r>
            <w:r>
              <w:rPr>
                <w:noProof/>
                <w:webHidden/>
              </w:rPr>
              <w:fldChar w:fldCharType="begin"/>
            </w:r>
            <w:r>
              <w:rPr>
                <w:noProof/>
                <w:webHidden/>
              </w:rPr>
              <w:instrText xml:space="preserve"> PAGEREF _Toc406682486 \h </w:instrText>
            </w:r>
            <w:r>
              <w:rPr>
                <w:noProof/>
                <w:webHidden/>
              </w:rPr>
            </w:r>
            <w:r>
              <w:rPr>
                <w:noProof/>
                <w:webHidden/>
              </w:rPr>
              <w:fldChar w:fldCharType="separate"/>
            </w:r>
            <w:r>
              <w:rPr>
                <w:noProof/>
                <w:webHidden/>
              </w:rPr>
              <w:t>86</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87" w:history="1">
            <w:r w:rsidRPr="00097334">
              <w:rPr>
                <w:rStyle w:val="Hyperlink"/>
                <w:noProof/>
              </w:rPr>
              <w:t>InitSetupPopupStringsGerman.py :</w:t>
            </w:r>
            <w:r>
              <w:rPr>
                <w:noProof/>
                <w:webHidden/>
              </w:rPr>
              <w:tab/>
            </w:r>
            <w:r>
              <w:rPr>
                <w:noProof/>
                <w:webHidden/>
              </w:rPr>
              <w:fldChar w:fldCharType="begin"/>
            </w:r>
            <w:r>
              <w:rPr>
                <w:noProof/>
                <w:webHidden/>
              </w:rPr>
              <w:instrText xml:space="preserve"> PAGEREF _Toc406682487 \h </w:instrText>
            </w:r>
            <w:r>
              <w:rPr>
                <w:noProof/>
                <w:webHidden/>
              </w:rPr>
            </w:r>
            <w:r>
              <w:rPr>
                <w:noProof/>
                <w:webHidden/>
              </w:rPr>
              <w:fldChar w:fldCharType="separate"/>
            </w:r>
            <w:r>
              <w:rPr>
                <w:noProof/>
                <w:webHidden/>
              </w:rPr>
              <w:t>87</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88" w:history="1">
            <w:r w:rsidRPr="00097334">
              <w:rPr>
                <w:rStyle w:val="Hyperlink"/>
                <w:noProof/>
              </w:rPr>
              <w:t>LoggingStringsEnglish.py :</w:t>
            </w:r>
            <w:r>
              <w:rPr>
                <w:noProof/>
                <w:webHidden/>
              </w:rPr>
              <w:tab/>
            </w:r>
            <w:r>
              <w:rPr>
                <w:noProof/>
                <w:webHidden/>
              </w:rPr>
              <w:fldChar w:fldCharType="begin"/>
            </w:r>
            <w:r>
              <w:rPr>
                <w:noProof/>
                <w:webHidden/>
              </w:rPr>
              <w:instrText xml:space="preserve"> PAGEREF _Toc406682488 \h </w:instrText>
            </w:r>
            <w:r>
              <w:rPr>
                <w:noProof/>
                <w:webHidden/>
              </w:rPr>
            </w:r>
            <w:r>
              <w:rPr>
                <w:noProof/>
                <w:webHidden/>
              </w:rPr>
              <w:fldChar w:fldCharType="separate"/>
            </w:r>
            <w:r>
              <w:rPr>
                <w:noProof/>
                <w:webHidden/>
              </w:rPr>
              <w:t>87</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89" w:history="1">
            <w:r w:rsidRPr="00097334">
              <w:rPr>
                <w:rStyle w:val="Hyperlink"/>
                <w:noProof/>
              </w:rPr>
              <w:t>LoginForm.py :</w:t>
            </w:r>
            <w:r>
              <w:rPr>
                <w:noProof/>
                <w:webHidden/>
              </w:rPr>
              <w:tab/>
            </w:r>
            <w:r>
              <w:rPr>
                <w:noProof/>
                <w:webHidden/>
              </w:rPr>
              <w:fldChar w:fldCharType="begin"/>
            </w:r>
            <w:r>
              <w:rPr>
                <w:noProof/>
                <w:webHidden/>
              </w:rPr>
              <w:instrText xml:space="preserve"> PAGEREF _Toc406682489 \h </w:instrText>
            </w:r>
            <w:r>
              <w:rPr>
                <w:noProof/>
                <w:webHidden/>
              </w:rPr>
            </w:r>
            <w:r>
              <w:rPr>
                <w:noProof/>
                <w:webHidden/>
              </w:rPr>
              <w:fldChar w:fldCharType="separate"/>
            </w:r>
            <w:r>
              <w:rPr>
                <w:noProof/>
                <w:webHidden/>
              </w:rPr>
              <w:t>90</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90" w:history="1">
            <w:r w:rsidRPr="00097334">
              <w:rPr>
                <w:rStyle w:val="Hyperlink"/>
                <w:noProof/>
              </w:rPr>
              <w:t>LoginFormStringsEnglish.py :</w:t>
            </w:r>
            <w:r>
              <w:rPr>
                <w:noProof/>
                <w:webHidden/>
              </w:rPr>
              <w:tab/>
            </w:r>
            <w:r>
              <w:rPr>
                <w:noProof/>
                <w:webHidden/>
              </w:rPr>
              <w:fldChar w:fldCharType="begin"/>
            </w:r>
            <w:r>
              <w:rPr>
                <w:noProof/>
                <w:webHidden/>
              </w:rPr>
              <w:instrText xml:space="preserve"> PAGEREF _Toc406682490 \h </w:instrText>
            </w:r>
            <w:r>
              <w:rPr>
                <w:noProof/>
                <w:webHidden/>
              </w:rPr>
            </w:r>
            <w:r>
              <w:rPr>
                <w:noProof/>
                <w:webHidden/>
              </w:rPr>
              <w:fldChar w:fldCharType="separate"/>
            </w:r>
            <w:r>
              <w:rPr>
                <w:noProof/>
                <w:webHidden/>
              </w:rPr>
              <w:t>94</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91" w:history="1">
            <w:r w:rsidRPr="00097334">
              <w:rPr>
                <w:rStyle w:val="Hyperlink"/>
                <w:noProof/>
              </w:rPr>
              <w:t>LoginFormStringsGerman.py :</w:t>
            </w:r>
            <w:r>
              <w:rPr>
                <w:noProof/>
                <w:webHidden/>
              </w:rPr>
              <w:tab/>
            </w:r>
            <w:r>
              <w:rPr>
                <w:noProof/>
                <w:webHidden/>
              </w:rPr>
              <w:fldChar w:fldCharType="begin"/>
            </w:r>
            <w:r>
              <w:rPr>
                <w:noProof/>
                <w:webHidden/>
              </w:rPr>
              <w:instrText xml:space="preserve"> PAGEREF _Toc406682491 \h </w:instrText>
            </w:r>
            <w:r>
              <w:rPr>
                <w:noProof/>
                <w:webHidden/>
              </w:rPr>
            </w:r>
            <w:r>
              <w:rPr>
                <w:noProof/>
                <w:webHidden/>
              </w:rPr>
              <w:fldChar w:fldCharType="separate"/>
            </w:r>
            <w:r>
              <w:rPr>
                <w:noProof/>
                <w:webHidden/>
              </w:rPr>
              <w:t>95</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92" w:history="1">
            <w:r w:rsidRPr="00097334">
              <w:rPr>
                <w:rStyle w:val="Hyperlink"/>
                <w:noProof/>
              </w:rPr>
              <w:t>Main.py :</w:t>
            </w:r>
            <w:r>
              <w:rPr>
                <w:noProof/>
                <w:webHidden/>
              </w:rPr>
              <w:tab/>
            </w:r>
            <w:r>
              <w:rPr>
                <w:noProof/>
                <w:webHidden/>
              </w:rPr>
              <w:fldChar w:fldCharType="begin"/>
            </w:r>
            <w:r>
              <w:rPr>
                <w:noProof/>
                <w:webHidden/>
              </w:rPr>
              <w:instrText xml:space="preserve"> PAGEREF _Toc406682492 \h </w:instrText>
            </w:r>
            <w:r>
              <w:rPr>
                <w:noProof/>
                <w:webHidden/>
              </w:rPr>
            </w:r>
            <w:r>
              <w:rPr>
                <w:noProof/>
                <w:webHidden/>
              </w:rPr>
              <w:fldChar w:fldCharType="separate"/>
            </w:r>
            <w:r>
              <w:rPr>
                <w:noProof/>
                <w:webHidden/>
              </w:rPr>
              <w:t>95</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93" w:history="1">
            <w:r w:rsidRPr="00097334">
              <w:rPr>
                <w:rStyle w:val="Hyperlink"/>
                <w:noProof/>
              </w:rPr>
              <w:t>MainScreen.py :</w:t>
            </w:r>
            <w:r>
              <w:rPr>
                <w:noProof/>
                <w:webHidden/>
              </w:rPr>
              <w:tab/>
            </w:r>
            <w:r>
              <w:rPr>
                <w:noProof/>
                <w:webHidden/>
              </w:rPr>
              <w:fldChar w:fldCharType="begin"/>
            </w:r>
            <w:r>
              <w:rPr>
                <w:noProof/>
                <w:webHidden/>
              </w:rPr>
              <w:instrText xml:space="preserve"> PAGEREF _Toc406682493 \h </w:instrText>
            </w:r>
            <w:r>
              <w:rPr>
                <w:noProof/>
                <w:webHidden/>
              </w:rPr>
            </w:r>
            <w:r>
              <w:rPr>
                <w:noProof/>
                <w:webHidden/>
              </w:rPr>
              <w:fldChar w:fldCharType="separate"/>
            </w:r>
            <w:r>
              <w:rPr>
                <w:noProof/>
                <w:webHidden/>
              </w:rPr>
              <w:t>96</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94" w:history="1">
            <w:r w:rsidRPr="00097334">
              <w:rPr>
                <w:rStyle w:val="Hyperlink"/>
                <w:noProof/>
              </w:rPr>
              <w:t>MainScreenStringsEnglish.py :</w:t>
            </w:r>
            <w:r>
              <w:rPr>
                <w:noProof/>
                <w:webHidden/>
              </w:rPr>
              <w:tab/>
            </w:r>
            <w:r>
              <w:rPr>
                <w:noProof/>
                <w:webHidden/>
              </w:rPr>
              <w:fldChar w:fldCharType="begin"/>
            </w:r>
            <w:r>
              <w:rPr>
                <w:noProof/>
                <w:webHidden/>
              </w:rPr>
              <w:instrText xml:space="preserve"> PAGEREF _Toc406682494 \h </w:instrText>
            </w:r>
            <w:r>
              <w:rPr>
                <w:noProof/>
                <w:webHidden/>
              </w:rPr>
            </w:r>
            <w:r>
              <w:rPr>
                <w:noProof/>
                <w:webHidden/>
              </w:rPr>
              <w:fldChar w:fldCharType="separate"/>
            </w:r>
            <w:r>
              <w:rPr>
                <w:noProof/>
                <w:webHidden/>
              </w:rPr>
              <w:t>103</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95" w:history="1">
            <w:r w:rsidRPr="00097334">
              <w:rPr>
                <w:rStyle w:val="Hyperlink"/>
                <w:noProof/>
              </w:rPr>
              <w:t>MainScreenStringsGerman.py :</w:t>
            </w:r>
            <w:r>
              <w:rPr>
                <w:noProof/>
                <w:webHidden/>
              </w:rPr>
              <w:tab/>
            </w:r>
            <w:r>
              <w:rPr>
                <w:noProof/>
                <w:webHidden/>
              </w:rPr>
              <w:fldChar w:fldCharType="begin"/>
            </w:r>
            <w:r>
              <w:rPr>
                <w:noProof/>
                <w:webHidden/>
              </w:rPr>
              <w:instrText xml:space="preserve"> PAGEREF _Toc406682495 \h </w:instrText>
            </w:r>
            <w:r>
              <w:rPr>
                <w:noProof/>
                <w:webHidden/>
              </w:rPr>
            </w:r>
            <w:r>
              <w:rPr>
                <w:noProof/>
                <w:webHidden/>
              </w:rPr>
              <w:fldChar w:fldCharType="separate"/>
            </w:r>
            <w:r>
              <w:rPr>
                <w:noProof/>
                <w:webHidden/>
              </w:rPr>
              <w:t>104</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96" w:history="1">
            <w:r w:rsidRPr="00097334">
              <w:rPr>
                <w:rStyle w:val="Hyperlink"/>
                <w:noProof/>
              </w:rPr>
              <w:t>PasswordRecoveryScreen.py :</w:t>
            </w:r>
            <w:r>
              <w:rPr>
                <w:noProof/>
                <w:webHidden/>
              </w:rPr>
              <w:tab/>
            </w:r>
            <w:r>
              <w:rPr>
                <w:noProof/>
                <w:webHidden/>
              </w:rPr>
              <w:fldChar w:fldCharType="begin"/>
            </w:r>
            <w:r>
              <w:rPr>
                <w:noProof/>
                <w:webHidden/>
              </w:rPr>
              <w:instrText xml:space="preserve"> PAGEREF _Toc406682496 \h </w:instrText>
            </w:r>
            <w:r>
              <w:rPr>
                <w:noProof/>
                <w:webHidden/>
              </w:rPr>
            </w:r>
            <w:r>
              <w:rPr>
                <w:noProof/>
                <w:webHidden/>
              </w:rPr>
              <w:fldChar w:fldCharType="separate"/>
            </w:r>
            <w:r>
              <w:rPr>
                <w:noProof/>
                <w:webHidden/>
              </w:rPr>
              <w:t>105</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97" w:history="1">
            <w:r w:rsidRPr="00097334">
              <w:rPr>
                <w:rStyle w:val="Hyperlink"/>
                <w:noProof/>
              </w:rPr>
              <w:t>PasswordRecoveryScreenStringsEnglish.py :</w:t>
            </w:r>
            <w:r>
              <w:rPr>
                <w:noProof/>
                <w:webHidden/>
              </w:rPr>
              <w:tab/>
            </w:r>
            <w:r>
              <w:rPr>
                <w:noProof/>
                <w:webHidden/>
              </w:rPr>
              <w:fldChar w:fldCharType="begin"/>
            </w:r>
            <w:r>
              <w:rPr>
                <w:noProof/>
                <w:webHidden/>
              </w:rPr>
              <w:instrText xml:space="preserve"> PAGEREF _Toc406682497 \h </w:instrText>
            </w:r>
            <w:r>
              <w:rPr>
                <w:noProof/>
                <w:webHidden/>
              </w:rPr>
            </w:r>
            <w:r>
              <w:rPr>
                <w:noProof/>
                <w:webHidden/>
              </w:rPr>
              <w:fldChar w:fldCharType="separate"/>
            </w:r>
            <w:r>
              <w:rPr>
                <w:noProof/>
                <w:webHidden/>
              </w:rPr>
              <w:t>108</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98" w:history="1">
            <w:r w:rsidRPr="00097334">
              <w:rPr>
                <w:rStyle w:val="Hyperlink"/>
                <w:noProof/>
              </w:rPr>
              <w:t>PasswordRecoveryScreenStringsGerman.py :</w:t>
            </w:r>
            <w:r>
              <w:rPr>
                <w:noProof/>
                <w:webHidden/>
              </w:rPr>
              <w:tab/>
            </w:r>
            <w:r>
              <w:rPr>
                <w:noProof/>
                <w:webHidden/>
              </w:rPr>
              <w:fldChar w:fldCharType="begin"/>
            </w:r>
            <w:r>
              <w:rPr>
                <w:noProof/>
                <w:webHidden/>
              </w:rPr>
              <w:instrText xml:space="preserve"> PAGEREF _Toc406682498 \h </w:instrText>
            </w:r>
            <w:r>
              <w:rPr>
                <w:noProof/>
                <w:webHidden/>
              </w:rPr>
            </w:r>
            <w:r>
              <w:rPr>
                <w:noProof/>
                <w:webHidden/>
              </w:rPr>
              <w:fldChar w:fldCharType="separate"/>
            </w:r>
            <w:r>
              <w:rPr>
                <w:noProof/>
                <w:webHidden/>
              </w:rPr>
              <w:t>109</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499" w:history="1">
            <w:r w:rsidRPr="00097334">
              <w:rPr>
                <w:rStyle w:val="Hyperlink"/>
                <w:noProof/>
              </w:rPr>
              <w:t>PopupsStringsEnglish.py :</w:t>
            </w:r>
            <w:r>
              <w:rPr>
                <w:noProof/>
                <w:webHidden/>
              </w:rPr>
              <w:tab/>
            </w:r>
            <w:r>
              <w:rPr>
                <w:noProof/>
                <w:webHidden/>
              </w:rPr>
              <w:fldChar w:fldCharType="begin"/>
            </w:r>
            <w:r>
              <w:rPr>
                <w:noProof/>
                <w:webHidden/>
              </w:rPr>
              <w:instrText xml:space="preserve"> PAGEREF _Toc406682499 \h </w:instrText>
            </w:r>
            <w:r>
              <w:rPr>
                <w:noProof/>
                <w:webHidden/>
              </w:rPr>
            </w:r>
            <w:r>
              <w:rPr>
                <w:noProof/>
                <w:webHidden/>
              </w:rPr>
              <w:fldChar w:fldCharType="separate"/>
            </w:r>
            <w:r>
              <w:rPr>
                <w:noProof/>
                <w:webHidden/>
              </w:rPr>
              <w:t>109</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500" w:history="1">
            <w:r w:rsidRPr="00097334">
              <w:rPr>
                <w:rStyle w:val="Hyperlink"/>
                <w:noProof/>
              </w:rPr>
              <w:t>PopupsStringsGerman.py :</w:t>
            </w:r>
            <w:r>
              <w:rPr>
                <w:noProof/>
                <w:webHidden/>
              </w:rPr>
              <w:tab/>
            </w:r>
            <w:r>
              <w:rPr>
                <w:noProof/>
                <w:webHidden/>
              </w:rPr>
              <w:fldChar w:fldCharType="begin"/>
            </w:r>
            <w:r>
              <w:rPr>
                <w:noProof/>
                <w:webHidden/>
              </w:rPr>
              <w:instrText xml:space="preserve"> PAGEREF _Toc406682500 \h </w:instrText>
            </w:r>
            <w:r>
              <w:rPr>
                <w:noProof/>
                <w:webHidden/>
              </w:rPr>
            </w:r>
            <w:r>
              <w:rPr>
                <w:noProof/>
                <w:webHidden/>
              </w:rPr>
              <w:fldChar w:fldCharType="separate"/>
            </w:r>
            <w:r>
              <w:rPr>
                <w:noProof/>
                <w:webHidden/>
              </w:rPr>
              <w:t>109</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501" w:history="1">
            <w:r w:rsidRPr="00097334">
              <w:rPr>
                <w:rStyle w:val="Hyperlink"/>
                <w:noProof/>
              </w:rPr>
              <w:t>PortalDAGger.py :</w:t>
            </w:r>
            <w:r>
              <w:rPr>
                <w:noProof/>
                <w:webHidden/>
              </w:rPr>
              <w:tab/>
            </w:r>
            <w:r>
              <w:rPr>
                <w:noProof/>
                <w:webHidden/>
              </w:rPr>
              <w:fldChar w:fldCharType="begin"/>
            </w:r>
            <w:r>
              <w:rPr>
                <w:noProof/>
                <w:webHidden/>
              </w:rPr>
              <w:instrText xml:space="preserve"> PAGEREF _Toc406682501 \h </w:instrText>
            </w:r>
            <w:r>
              <w:rPr>
                <w:noProof/>
                <w:webHidden/>
              </w:rPr>
            </w:r>
            <w:r>
              <w:rPr>
                <w:noProof/>
                <w:webHidden/>
              </w:rPr>
              <w:fldChar w:fldCharType="separate"/>
            </w:r>
            <w:r>
              <w:rPr>
                <w:noProof/>
                <w:webHidden/>
              </w:rPr>
              <w:t>109</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502" w:history="1">
            <w:r w:rsidRPr="00097334">
              <w:rPr>
                <w:rStyle w:val="Hyperlink"/>
                <w:noProof/>
              </w:rPr>
              <w:t>RegisterScreen.py :</w:t>
            </w:r>
            <w:r>
              <w:rPr>
                <w:noProof/>
                <w:webHidden/>
              </w:rPr>
              <w:tab/>
            </w:r>
            <w:r>
              <w:rPr>
                <w:noProof/>
                <w:webHidden/>
              </w:rPr>
              <w:fldChar w:fldCharType="begin"/>
            </w:r>
            <w:r>
              <w:rPr>
                <w:noProof/>
                <w:webHidden/>
              </w:rPr>
              <w:instrText xml:space="preserve"> PAGEREF _Toc406682502 \h </w:instrText>
            </w:r>
            <w:r>
              <w:rPr>
                <w:noProof/>
                <w:webHidden/>
              </w:rPr>
            </w:r>
            <w:r>
              <w:rPr>
                <w:noProof/>
                <w:webHidden/>
              </w:rPr>
              <w:fldChar w:fldCharType="separate"/>
            </w:r>
            <w:r>
              <w:rPr>
                <w:noProof/>
                <w:webHidden/>
              </w:rPr>
              <w:t>123</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503" w:history="1">
            <w:r w:rsidRPr="00097334">
              <w:rPr>
                <w:rStyle w:val="Hyperlink"/>
                <w:noProof/>
              </w:rPr>
              <w:t>RegisterScreenStringsEnglish.py :</w:t>
            </w:r>
            <w:r>
              <w:rPr>
                <w:noProof/>
                <w:webHidden/>
              </w:rPr>
              <w:tab/>
            </w:r>
            <w:r>
              <w:rPr>
                <w:noProof/>
                <w:webHidden/>
              </w:rPr>
              <w:fldChar w:fldCharType="begin"/>
            </w:r>
            <w:r>
              <w:rPr>
                <w:noProof/>
                <w:webHidden/>
              </w:rPr>
              <w:instrText xml:space="preserve"> PAGEREF _Toc406682503 \h </w:instrText>
            </w:r>
            <w:r>
              <w:rPr>
                <w:noProof/>
                <w:webHidden/>
              </w:rPr>
            </w:r>
            <w:r>
              <w:rPr>
                <w:noProof/>
                <w:webHidden/>
              </w:rPr>
              <w:fldChar w:fldCharType="separate"/>
            </w:r>
            <w:r>
              <w:rPr>
                <w:noProof/>
                <w:webHidden/>
              </w:rPr>
              <w:t>129</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504" w:history="1">
            <w:r w:rsidRPr="00097334">
              <w:rPr>
                <w:rStyle w:val="Hyperlink"/>
                <w:noProof/>
              </w:rPr>
              <w:t>RegisterScreenStringsGerman.py :</w:t>
            </w:r>
            <w:r>
              <w:rPr>
                <w:noProof/>
                <w:webHidden/>
              </w:rPr>
              <w:tab/>
            </w:r>
            <w:r>
              <w:rPr>
                <w:noProof/>
                <w:webHidden/>
              </w:rPr>
              <w:fldChar w:fldCharType="begin"/>
            </w:r>
            <w:r>
              <w:rPr>
                <w:noProof/>
                <w:webHidden/>
              </w:rPr>
              <w:instrText xml:space="preserve"> PAGEREF _Toc406682504 \h </w:instrText>
            </w:r>
            <w:r>
              <w:rPr>
                <w:noProof/>
                <w:webHidden/>
              </w:rPr>
            </w:r>
            <w:r>
              <w:rPr>
                <w:noProof/>
                <w:webHidden/>
              </w:rPr>
              <w:fldChar w:fldCharType="separate"/>
            </w:r>
            <w:r>
              <w:rPr>
                <w:noProof/>
                <w:webHidden/>
              </w:rPr>
              <w:t>130</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505" w:history="1">
            <w:r w:rsidRPr="00097334">
              <w:rPr>
                <w:rStyle w:val="Hyperlink"/>
                <w:noProof/>
              </w:rPr>
              <w:t>SearchEmployeeScreen.py :</w:t>
            </w:r>
            <w:r>
              <w:rPr>
                <w:noProof/>
                <w:webHidden/>
              </w:rPr>
              <w:tab/>
            </w:r>
            <w:r>
              <w:rPr>
                <w:noProof/>
                <w:webHidden/>
              </w:rPr>
              <w:fldChar w:fldCharType="begin"/>
            </w:r>
            <w:r>
              <w:rPr>
                <w:noProof/>
                <w:webHidden/>
              </w:rPr>
              <w:instrText xml:space="preserve"> PAGEREF _Toc406682505 \h </w:instrText>
            </w:r>
            <w:r>
              <w:rPr>
                <w:noProof/>
                <w:webHidden/>
              </w:rPr>
            </w:r>
            <w:r>
              <w:rPr>
                <w:noProof/>
                <w:webHidden/>
              </w:rPr>
              <w:fldChar w:fldCharType="separate"/>
            </w:r>
            <w:r>
              <w:rPr>
                <w:noProof/>
                <w:webHidden/>
              </w:rPr>
              <w:t>131</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506" w:history="1">
            <w:r w:rsidRPr="00097334">
              <w:rPr>
                <w:rStyle w:val="Hyperlink"/>
                <w:noProof/>
              </w:rPr>
              <w:t>SearchEmployeeScreenStringsEnglish.py :</w:t>
            </w:r>
            <w:r>
              <w:rPr>
                <w:noProof/>
                <w:webHidden/>
              </w:rPr>
              <w:tab/>
            </w:r>
            <w:r>
              <w:rPr>
                <w:noProof/>
                <w:webHidden/>
              </w:rPr>
              <w:fldChar w:fldCharType="begin"/>
            </w:r>
            <w:r>
              <w:rPr>
                <w:noProof/>
                <w:webHidden/>
              </w:rPr>
              <w:instrText xml:space="preserve"> PAGEREF _Toc406682506 \h </w:instrText>
            </w:r>
            <w:r>
              <w:rPr>
                <w:noProof/>
                <w:webHidden/>
              </w:rPr>
            </w:r>
            <w:r>
              <w:rPr>
                <w:noProof/>
                <w:webHidden/>
              </w:rPr>
              <w:fldChar w:fldCharType="separate"/>
            </w:r>
            <w:r>
              <w:rPr>
                <w:noProof/>
                <w:webHidden/>
              </w:rPr>
              <w:t>136</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507" w:history="1">
            <w:r w:rsidRPr="00097334">
              <w:rPr>
                <w:rStyle w:val="Hyperlink"/>
                <w:noProof/>
              </w:rPr>
              <w:t>SearchEmployeeScreenStringsGerman.py :</w:t>
            </w:r>
            <w:r>
              <w:rPr>
                <w:noProof/>
                <w:webHidden/>
              </w:rPr>
              <w:tab/>
            </w:r>
            <w:r>
              <w:rPr>
                <w:noProof/>
                <w:webHidden/>
              </w:rPr>
              <w:fldChar w:fldCharType="begin"/>
            </w:r>
            <w:r>
              <w:rPr>
                <w:noProof/>
                <w:webHidden/>
              </w:rPr>
              <w:instrText xml:space="preserve"> PAGEREF _Toc406682507 \h </w:instrText>
            </w:r>
            <w:r>
              <w:rPr>
                <w:noProof/>
                <w:webHidden/>
              </w:rPr>
            </w:r>
            <w:r>
              <w:rPr>
                <w:noProof/>
                <w:webHidden/>
              </w:rPr>
              <w:fldChar w:fldCharType="separate"/>
            </w:r>
            <w:r>
              <w:rPr>
                <w:noProof/>
                <w:webHidden/>
              </w:rPr>
              <w:t>136</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508" w:history="1">
            <w:r w:rsidRPr="00097334">
              <w:rPr>
                <w:rStyle w:val="Hyperlink"/>
                <w:noProof/>
              </w:rPr>
              <w:t>SearchResultsScreen.py :</w:t>
            </w:r>
            <w:r>
              <w:rPr>
                <w:noProof/>
                <w:webHidden/>
              </w:rPr>
              <w:tab/>
            </w:r>
            <w:r>
              <w:rPr>
                <w:noProof/>
                <w:webHidden/>
              </w:rPr>
              <w:fldChar w:fldCharType="begin"/>
            </w:r>
            <w:r>
              <w:rPr>
                <w:noProof/>
                <w:webHidden/>
              </w:rPr>
              <w:instrText xml:space="preserve"> PAGEREF _Toc406682508 \h </w:instrText>
            </w:r>
            <w:r>
              <w:rPr>
                <w:noProof/>
                <w:webHidden/>
              </w:rPr>
            </w:r>
            <w:r>
              <w:rPr>
                <w:noProof/>
                <w:webHidden/>
              </w:rPr>
              <w:fldChar w:fldCharType="separate"/>
            </w:r>
            <w:r>
              <w:rPr>
                <w:noProof/>
                <w:webHidden/>
              </w:rPr>
              <w:t>137</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509" w:history="1">
            <w:r w:rsidRPr="00097334">
              <w:rPr>
                <w:rStyle w:val="Hyperlink"/>
                <w:noProof/>
              </w:rPr>
              <w:t>SearchResultsScreenStringsEnglish.py :</w:t>
            </w:r>
            <w:r>
              <w:rPr>
                <w:noProof/>
                <w:webHidden/>
              </w:rPr>
              <w:tab/>
            </w:r>
            <w:r>
              <w:rPr>
                <w:noProof/>
                <w:webHidden/>
              </w:rPr>
              <w:fldChar w:fldCharType="begin"/>
            </w:r>
            <w:r>
              <w:rPr>
                <w:noProof/>
                <w:webHidden/>
              </w:rPr>
              <w:instrText xml:space="preserve"> PAGEREF _Toc406682509 \h </w:instrText>
            </w:r>
            <w:r>
              <w:rPr>
                <w:noProof/>
                <w:webHidden/>
              </w:rPr>
            </w:r>
            <w:r>
              <w:rPr>
                <w:noProof/>
                <w:webHidden/>
              </w:rPr>
              <w:fldChar w:fldCharType="separate"/>
            </w:r>
            <w:r>
              <w:rPr>
                <w:noProof/>
                <w:webHidden/>
              </w:rPr>
              <w:t>143</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510" w:history="1">
            <w:r w:rsidRPr="00097334">
              <w:rPr>
                <w:rStyle w:val="Hyperlink"/>
                <w:noProof/>
              </w:rPr>
              <w:t>SearchResultsScreenStringsGerman.py :</w:t>
            </w:r>
            <w:r>
              <w:rPr>
                <w:noProof/>
                <w:webHidden/>
              </w:rPr>
              <w:tab/>
            </w:r>
            <w:r>
              <w:rPr>
                <w:noProof/>
                <w:webHidden/>
              </w:rPr>
              <w:fldChar w:fldCharType="begin"/>
            </w:r>
            <w:r>
              <w:rPr>
                <w:noProof/>
                <w:webHidden/>
              </w:rPr>
              <w:instrText xml:space="preserve"> PAGEREF _Toc406682510 \h </w:instrText>
            </w:r>
            <w:r>
              <w:rPr>
                <w:noProof/>
                <w:webHidden/>
              </w:rPr>
            </w:r>
            <w:r>
              <w:rPr>
                <w:noProof/>
                <w:webHidden/>
              </w:rPr>
              <w:fldChar w:fldCharType="separate"/>
            </w:r>
            <w:r>
              <w:rPr>
                <w:noProof/>
                <w:webHidden/>
              </w:rPr>
              <w:t>143</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511" w:history="1">
            <w:r w:rsidRPr="00097334">
              <w:rPr>
                <w:rStyle w:val="Hyperlink"/>
                <w:noProof/>
              </w:rPr>
              <w:t>StringsEnglish.py :</w:t>
            </w:r>
            <w:r>
              <w:rPr>
                <w:noProof/>
                <w:webHidden/>
              </w:rPr>
              <w:tab/>
            </w:r>
            <w:r>
              <w:rPr>
                <w:noProof/>
                <w:webHidden/>
              </w:rPr>
              <w:fldChar w:fldCharType="begin"/>
            </w:r>
            <w:r>
              <w:rPr>
                <w:noProof/>
                <w:webHidden/>
              </w:rPr>
              <w:instrText xml:space="preserve"> PAGEREF _Toc406682511 \h </w:instrText>
            </w:r>
            <w:r>
              <w:rPr>
                <w:noProof/>
                <w:webHidden/>
              </w:rPr>
            </w:r>
            <w:r>
              <w:rPr>
                <w:noProof/>
                <w:webHidden/>
              </w:rPr>
              <w:fldChar w:fldCharType="separate"/>
            </w:r>
            <w:r>
              <w:rPr>
                <w:noProof/>
                <w:webHidden/>
              </w:rPr>
              <w:t>144</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512" w:history="1">
            <w:r w:rsidRPr="00097334">
              <w:rPr>
                <w:rStyle w:val="Hyperlink"/>
                <w:noProof/>
              </w:rPr>
              <w:t>StringsGerman.py :</w:t>
            </w:r>
            <w:r>
              <w:rPr>
                <w:noProof/>
                <w:webHidden/>
              </w:rPr>
              <w:tab/>
            </w:r>
            <w:r>
              <w:rPr>
                <w:noProof/>
                <w:webHidden/>
              </w:rPr>
              <w:fldChar w:fldCharType="begin"/>
            </w:r>
            <w:r>
              <w:rPr>
                <w:noProof/>
                <w:webHidden/>
              </w:rPr>
              <w:instrText xml:space="preserve"> PAGEREF _Toc406682512 \h </w:instrText>
            </w:r>
            <w:r>
              <w:rPr>
                <w:noProof/>
                <w:webHidden/>
              </w:rPr>
            </w:r>
            <w:r>
              <w:rPr>
                <w:noProof/>
                <w:webHidden/>
              </w:rPr>
              <w:fldChar w:fldCharType="separate"/>
            </w:r>
            <w:r>
              <w:rPr>
                <w:noProof/>
                <w:webHidden/>
              </w:rPr>
              <w:t>150</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513" w:history="1">
            <w:r w:rsidRPr="00097334">
              <w:rPr>
                <w:rStyle w:val="Hyperlink"/>
                <w:noProof/>
              </w:rPr>
              <w:t>TimeStamp.py :</w:t>
            </w:r>
            <w:r>
              <w:rPr>
                <w:noProof/>
                <w:webHidden/>
              </w:rPr>
              <w:tab/>
            </w:r>
            <w:r>
              <w:rPr>
                <w:noProof/>
                <w:webHidden/>
              </w:rPr>
              <w:fldChar w:fldCharType="begin"/>
            </w:r>
            <w:r>
              <w:rPr>
                <w:noProof/>
                <w:webHidden/>
              </w:rPr>
              <w:instrText xml:space="preserve"> PAGEREF _Toc406682513 \h </w:instrText>
            </w:r>
            <w:r>
              <w:rPr>
                <w:noProof/>
                <w:webHidden/>
              </w:rPr>
            </w:r>
            <w:r>
              <w:rPr>
                <w:noProof/>
                <w:webHidden/>
              </w:rPr>
              <w:fldChar w:fldCharType="separate"/>
            </w:r>
            <w:r>
              <w:rPr>
                <w:noProof/>
                <w:webHidden/>
              </w:rPr>
              <w:t>154</w:t>
            </w:r>
            <w:r>
              <w:rPr>
                <w:noProof/>
                <w:webHidden/>
              </w:rPr>
              <w:fldChar w:fldCharType="end"/>
            </w:r>
          </w:hyperlink>
        </w:p>
        <w:p w:rsidR="00014E69" w:rsidRDefault="00014E69">
          <w:pPr>
            <w:pStyle w:val="TOC1"/>
            <w:tabs>
              <w:tab w:val="right" w:leader="dot" w:pos="9016"/>
            </w:tabs>
            <w:rPr>
              <w:rFonts w:eastAsiaTheme="minorEastAsia"/>
              <w:noProof/>
              <w:lang w:eastAsia="en-GB"/>
            </w:rPr>
          </w:pPr>
          <w:hyperlink w:anchor="_Toc406682514" w:history="1">
            <w:r w:rsidRPr="00097334">
              <w:rPr>
                <w:rStyle w:val="Hyperlink"/>
                <w:noProof/>
              </w:rPr>
              <w:t>Section 5 – Testing :</w:t>
            </w:r>
            <w:r>
              <w:rPr>
                <w:noProof/>
                <w:webHidden/>
              </w:rPr>
              <w:tab/>
            </w:r>
            <w:r>
              <w:rPr>
                <w:noProof/>
                <w:webHidden/>
              </w:rPr>
              <w:fldChar w:fldCharType="begin"/>
            </w:r>
            <w:r>
              <w:rPr>
                <w:noProof/>
                <w:webHidden/>
              </w:rPr>
              <w:instrText xml:space="preserve"> PAGEREF _Toc406682514 \h </w:instrText>
            </w:r>
            <w:r>
              <w:rPr>
                <w:noProof/>
                <w:webHidden/>
              </w:rPr>
            </w:r>
            <w:r>
              <w:rPr>
                <w:noProof/>
                <w:webHidden/>
              </w:rPr>
              <w:fldChar w:fldCharType="separate"/>
            </w:r>
            <w:r>
              <w:rPr>
                <w:noProof/>
                <w:webHidden/>
              </w:rPr>
              <w:t>155</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515" w:history="1">
            <w:r w:rsidRPr="00097334">
              <w:rPr>
                <w:rStyle w:val="Hyperlink"/>
                <w:noProof/>
              </w:rPr>
              <w:t>Test Plan –</w:t>
            </w:r>
            <w:r>
              <w:rPr>
                <w:noProof/>
                <w:webHidden/>
              </w:rPr>
              <w:tab/>
            </w:r>
            <w:r>
              <w:rPr>
                <w:noProof/>
                <w:webHidden/>
              </w:rPr>
              <w:fldChar w:fldCharType="begin"/>
            </w:r>
            <w:r>
              <w:rPr>
                <w:noProof/>
                <w:webHidden/>
              </w:rPr>
              <w:instrText xml:space="preserve"> PAGEREF _Toc406682515 \h </w:instrText>
            </w:r>
            <w:r>
              <w:rPr>
                <w:noProof/>
                <w:webHidden/>
              </w:rPr>
            </w:r>
            <w:r>
              <w:rPr>
                <w:noProof/>
                <w:webHidden/>
              </w:rPr>
              <w:fldChar w:fldCharType="separate"/>
            </w:r>
            <w:r>
              <w:rPr>
                <w:noProof/>
                <w:webHidden/>
              </w:rPr>
              <w:t>155</w:t>
            </w:r>
            <w:r>
              <w:rPr>
                <w:noProof/>
                <w:webHidden/>
              </w:rPr>
              <w:fldChar w:fldCharType="end"/>
            </w:r>
          </w:hyperlink>
        </w:p>
        <w:p w:rsidR="00014E69" w:rsidRDefault="00014E69">
          <w:pPr>
            <w:pStyle w:val="TOC3"/>
            <w:tabs>
              <w:tab w:val="right" w:leader="dot" w:pos="9016"/>
            </w:tabs>
            <w:rPr>
              <w:rFonts w:eastAsiaTheme="minorEastAsia"/>
              <w:noProof/>
              <w:lang w:eastAsia="en-GB"/>
            </w:rPr>
          </w:pPr>
          <w:hyperlink w:anchor="_Toc406682516" w:history="1">
            <w:r w:rsidRPr="00097334">
              <w:rPr>
                <w:rStyle w:val="Hyperlink"/>
                <w:noProof/>
              </w:rPr>
              <w:t>Main.py :</w:t>
            </w:r>
            <w:r>
              <w:rPr>
                <w:noProof/>
                <w:webHidden/>
              </w:rPr>
              <w:tab/>
            </w:r>
            <w:r>
              <w:rPr>
                <w:noProof/>
                <w:webHidden/>
              </w:rPr>
              <w:fldChar w:fldCharType="begin"/>
            </w:r>
            <w:r>
              <w:rPr>
                <w:noProof/>
                <w:webHidden/>
              </w:rPr>
              <w:instrText xml:space="preserve"> PAGEREF _Toc406682516 \h </w:instrText>
            </w:r>
            <w:r>
              <w:rPr>
                <w:noProof/>
                <w:webHidden/>
              </w:rPr>
            </w:r>
            <w:r>
              <w:rPr>
                <w:noProof/>
                <w:webHidden/>
              </w:rPr>
              <w:fldChar w:fldCharType="separate"/>
            </w:r>
            <w:r>
              <w:rPr>
                <w:noProof/>
                <w:webHidden/>
              </w:rPr>
              <w:t>155</w:t>
            </w:r>
            <w:r>
              <w:rPr>
                <w:noProof/>
                <w:webHidden/>
              </w:rPr>
              <w:fldChar w:fldCharType="end"/>
            </w:r>
          </w:hyperlink>
        </w:p>
        <w:p w:rsidR="00014E69" w:rsidRDefault="00014E69">
          <w:pPr>
            <w:pStyle w:val="TOC3"/>
            <w:tabs>
              <w:tab w:val="right" w:leader="dot" w:pos="9016"/>
            </w:tabs>
            <w:rPr>
              <w:rFonts w:eastAsiaTheme="minorEastAsia"/>
              <w:noProof/>
              <w:lang w:eastAsia="en-GB"/>
            </w:rPr>
          </w:pPr>
          <w:hyperlink w:anchor="_Toc406682517" w:history="1">
            <w:r w:rsidRPr="00097334">
              <w:rPr>
                <w:rStyle w:val="Hyperlink"/>
                <w:noProof/>
              </w:rPr>
              <w:t>Main.pyc :</w:t>
            </w:r>
            <w:r>
              <w:rPr>
                <w:noProof/>
                <w:webHidden/>
              </w:rPr>
              <w:tab/>
            </w:r>
            <w:r>
              <w:rPr>
                <w:noProof/>
                <w:webHidden/>
              </w:rPr>
              <w:fldChar w:fldCharType="begin"/>
            </w:r>
            <w:r>
              <w:rPr>
                <w:noProof/>
                <w:webHidden/>
              </w:rPr>
              <w:instrText xml:space="preserve"> PAGEREF _Toc406682517 \h </w:instrText>
            </w:r>
            <w:r>
              <w:rPr>
                <w:noProof/>
                <w:webHidden/>
              </w:rPr>
            </w:r>
            <w:r>
              <w:rPr>
                <w:noProof/>
                <w:webHidden/>
              </w:rPr>
              <w:fldChar w:fldCharType="separate"/>
            </w:r>
            <w:r>
              <w:rPr>
                <w:noProof/>
                <w:webHidden/>
              </w:rPr>
              <w:t>155</w:t>
            </w:r>
            <w:r>
              <w:rPr>
                <w:noProof/>
                <w:webHidden/>
              </w:rPr>
              <w:fldChar w:fldCharType="end"/>
            </w:r>
          </w:hyperlink>
        </w:p>
        <w:p w:rsidR="00014E69" w:rsidRDefault="00014E69">
          <w:pPr>
            <w:pStyle w:val="TOC3"/>
            <w:tabs>
              <w:tab w:val="right" w:leader="dot" w:pos="9016"/>
            </w:tabs>
            <w:rPr>
              <w:rFonts w:eastAsiaTheme="minorEastAsia"/>
              <w:noProof/>
              <w:lang w:eastAsia="en-GB"/>
            </w:rPr>
          </w:pPr>
          <w:hyperlink w:anchor="_Toc406682518" w:history="1">
            <w:r w:rsidRPr="00097334">
              <w:rPr>
                <w:rStyle w:val="Hyperlink"/>
                <w:noProof/>
              </w:rPr>
              <w:t>InitialSetup.py :</w:t>
            </w:r>
            <w:r>
              <w:rPr>
                <w:noProof/>
                <w:webHidden/>
              </w:rPr>
              <w:tab/>
            </w:r>
            <w:r>
              <w:rPr>
                <w:noProof/>
                <w:webHidden/>
              </w:rPr>
              <w:fldChar w:fldCharType="begin"/>
            </w:r>
            <w:r>
              <w:rPr>
                <w:noProof/>
                <w:webHidden/>
              </w:rPr>
              <w:instrText xml:space="preserve"> PAGEREF _Toc406682518 \h </w:instrText>
            </w:r>
            <w:r>
              <w:rPr>
                <w:noProof/>
                <w:webHidden/>
              </w:rPr>
            </w:r>
            <w:r>
              <w:rPr>
                <w:noProof/>
                <w:webHidden/>
              </w:rPr>
              <w:fldChar w:fldCharType="separate"/>
            </w:r>
            <w:r>
              <w:rPr>
                <w:noProof/>
                <w:webHidden/>
              </w:rPr>
              <w:t>155</w:t>
            </w:r>
            <w:r>
              <w:rPr>
                <w:noProof/>
                <w:webHidden/>
              </w:rPr>
              <w:fldChar w:fldCharType="end"/>
            </w:r>
          </w:hyperlink>
        </w:p>
        <w:p w:rsidR="00014E69" w:rsidRDefault="00014E69">
          <w:pPr>
            <w:pStyle w:val="TOC3"/>
            <w:tabs>
              <w:tab w:val="right" w:leader="dot" w:pos="9016"/>
            </w:tabs>
            <w:rPr>
              <w:rFonts w:eastAsiaTheme="minorEastAsia"/>
              <w:noProof/>
              <w:lang w:eastAsia="en-GB"/>
            </w:rPr>
          </w:pPr>
          <w:hyperlink w:anchor="_Toc406682519" w:history="1">
            <w:r w:rsidRPr="00097334">
              <w:rPr>
                <w:rStyle w:val="Hyperlink"/>
                <w:noProof/>
              </w:rPr>
              <w:t>InitSetupPopup.py :</w:t>
            </w:r>
            <w:r>
              <w:rPr>
                <w:noProof/>
                <w:webHidden/>
              </w:rPr>
              <w:tab/>
            </w:r>
            <w:r>
              <w:rPr>
                <w:noProof/>
                <w:webHidden/>
              </w:rPr>
              <w:fldChar w:fldCharType="begin"/>
            </w:r>
            <w:r>
              <w:rPr>
                <w:noProof/>
                <w:webHidden/>
              </w:rPr>
              <w:instrText xml:space="preserve"> PAGEREF _Toc406682519 \h </w:instrText>
            </w:r>
            <w:r>
              <w:rPr>
                <w:noProof/>
                <w:webHidden/>
              </w:rPr>
            </w:r>
            <w:r>
              <w:rPr>
                <w:noProof/>
                <w:webHidden/>
              </w:rPr>
              <w:fldChar w:fldCharType="separate"/>
            </w:r>
            <w:r>
              <w:rPr>
                <w:noProof/>
                <w:webHidden/>
              </w:rPr>
              <w:t>156</w:t>
            </w:r>
            <w:r>
              <w:rPr>
                <w:noProof/>
                <w:webHidden/>
              </w:rPr>
              <w:fldChar w:fldCharType="end"/>
            </w:r>
          </w:hyperlink>
        </w:p>
        <w:p w:rsidR="00014E69" w:rsidRDefault="00014E69">
          <w:pPr>
            <w:pStyle w:val="TOC3"/>
            <w:tabs>
              <w:tab w:val="right" w:leader="dot" w:pos="9016"/>
            </w:tabs>
            <w:rPr>
              <w:rFonts w:eastAsiaTheme="minorEastAsia"/>
              <w:noProof/>
              <w:lang w:eastAsia="en-GB"/>
            </w:rPr>
          </w:pPr>
          <w:hyperlink w:anchor="_Toc406682520" w:history="1">
            <w:r w:rsidRPr="00097334">
              <w:rPr>
                <w:rStyle w:val="Hyperlink"/>
                <w:noProof/>
              </w:rPr>
              <w:t>LoginForm.py :</w:t>
            </w:r>
            <w:r>
              <w:rPr>
                <w:noProof/>
                <w:webHidden/>
              </w:rPr>
              <w:tab/>
            </w:r>
            <w:r>
              <w:rPr>
                <w:noProof/>
                <w:webHidden/>
              </w:rPr>
              <w:fldChar w:fldCharType="begin"/>
            </w:r>
            <w:r>
              <w:rPr>
                <w:noProof/>
                <w:webHidden/>
              </w:rPr>
              <w:instrText xml:space="preserve"> PAGEREF _Toc406682520 \h </w:instrText>
            </w:r>
            <w:r>
              <w:rPr>
                <w:noProof/>
                <w:webHidden/>
              </w:rPr>
            </w:r>
            <w:r>
              <w:rPr>
                <w:noProof/>
                <w:webHidden/>
              </w:rPr>
              <w:fldChar w:fldCharType="separate"/>
            </w:r>
            <w:r>
              <w:rPr>
                <w:noProof/>
                <w:webHidden/>
              </w:rPr>
              <w:t>157</w:t>
            </w:r>
            <w:r>
              <w:rPr>
                <w:noProof/>
                <w:webHidden/>
              </w:rPr>
              <w:fldChar w:fldCharType="end"/>
            </w:r>
          </w:hyperlink>
        </w:p>
        <w:p w:rsidR="00014E69" w:rsidRDefault="00014E69">
          <w:pPr>
            <w:pStyle w:val="TOC3"/>
            <w:tabs>
              <w:tab w:val="right" w:leader="dot" w:pos="9016"/>
            </w:tabs>
            <w:rPr>
              <w:rFonts w:eastAsiaTheme="minorEastAsia"/>
              <w:noProof/>
              <w:lang w:eastAsia="en-GB"/>
            </w:rPr>
          </w:pPr>
          <w:hyperlink w:anchor="_Toc406682521" w:history="1">
            <w:r w:rsidRPr="00097334">
              <w:rPr>
                <w:rStyle w:val="Hyperlink"/>
                <w:noProof/>
              </w:rPr>
              <w:t>RegisterScreen.py :</w:t>
            </w:r>
            <w:r>
              <w:rPr>
                <w:noProof/>
                <w:webHidden/>
              </w:rPr>
              <w:tab/>
            </w:r>
            <w:r>
              <w:rPr>
                <w:noProof/>
                <w:webHidden/>
              </w:rPr>
              <w:fldChar w:fldCharType="begin"/>
            </w:r>
            <w:r>
              <w:rPr>
                <w:noProof/>
                <w:webHidden/>
              </w:rPr>
              <w:instrText xml:space="preserve"> PAGEREF _Toc406682521 \h </w:instrText>
            </w:r>
            <w:r>
              <w:rPr>
                <w:noProof/>
                <w:webHidden/>
              </w:rPr>
            </w:r>
            <w:r>
              <w:rPr>
                <w:noProof/>
                <w:webHidden/>
              </w:rPr>
              <w:fldChar w:fldCharType="separate"/>
            </w:r>
            <w:r>
              <w:rPr>
                <w:noProof/>
                <w:webHidden/>
              </w:rPr>
              <w:t>157</w:t>
            </w:r>
            <w:r>
              <w:rPr>
                <w:noProof/>
                <w:webHidden/>
              </w:rPr>
              <w:fldChar w:fldCharType="end"/>
            </w:r>
          </w:hyperlink>
        </w:p>
        <w:p w:rsidR="00014E69" w:rsidRDefault="00014E69">
          <w:pPr>
            <w:pStyle w:val="TOC3"/>
            <w:tabs>
              <w:tab w:val="right" w:leader="dot" w:pos="9016"/>
            </w:tabs>
            <w:rPr>
              <w:rFonts w:eastAsiaTheme="minorEastAsia"/>
              <w:noProof/>
              <w:lang w:eastAsia="en-GB"/>
            </w:rPr>
          </w:pPr>
          <w:hyperlink w:anchor="_Toc406682522" w:history="1">
            <w:r w:rsidRPr="00097334">
              <w:rPr>
                <w:rStyle w:val="Hyperlink"/>
                <w:noProof/>
              </w:rPr>
              <w:t>MainScreen.py :</w:t>
            </w:r>
            <w:r>
              <w:rPr>
                <w:noProof/>
                <w:webHidden/>
              </w:rPr>
              <w:tab/>
            </w:r>
            <w:r>
              <w:rPr>
                <w:noProof/>
                <w:webHidden/>
              </w:rPr>
              <w:fldChar w:fldCharType="begin"/>
            </w:r>
            <w:r>
              <w:rPr>
                <w:noProof/>
                <w:webHidden/>
              </w:rPr>
              <w:instrText xml:space="preserve"> PAGEREF _Toc406682522 \h </w:instrText>
            </w:r>
            <w:r>
              <w:rPr>
                <w:noProof/>
                <w:webHidden/>
              </w:rPr>
            </w:r>
            <w:r>
              <w:rPr>
                <w:noProof/>
                <w:webHidden/>
              </w:rPr>
              <w:fldChar w:fldCharType="separate"/>
            </w:r>
            <w:r>
              <w:rPr>
                <w:noProof/>
                <w:webHidden/>
              </w:rPr>
              <w:t>159</w:t>
            </w:r>
            <w:r>
              <w:rPr>
                <w:noProof/>
                <w:webHidden/>
              </w:rPr>
              <w:fldChar w:fldCharType="end"/>
            </w:r>
          </w:hyperlink>
        </w:p>
        <w:p w:rsidR="00014E69" w:rsidRDefault="00014E69">
          <w:pPr>
            <w:pStyle w:val="TOC3"/>
            <w:tabs>
              <w:tab w:val="right" w:leader="dot" w:pos="9016"/>
            </w:tabs>
            <w:rPr>
              <w:rFonts w:eastAsiaTheme="minorEastAsia"/>
              <w:noProof/>
              <w:lang w:eastAsia="en-GB"/>
            </w:rPr>
          </w:pPr>
          <w:hyperlink w:anchor="_Toc406682523" w:history="1">
            <w:r w:rsidRPr="00097334">
              <w:rPr>
                <w:rStyle w:val="Hyperlink"/>
                <w:noProof/>
              </w:rPr>
              <w:t>CreateEmployeeScreen.py :</w:t>
            </w:r>
            <w:r>
              <w:rPr>
                <w:noProof/>
                <w:webHidden/>
              </w:rPr>
              <w:tab/>
            </w:r>
            <w:r>
              <w:rPr>
                <w:noProof/>
                <w:webHidden/>
              </w:rPr>
              <w:fldChar w:fldCharType="begin"/>
            </w:r>
            <w:r>
              <w:rPr>
                <w:noProof/>
                <w:webHidden/>
              </w:rPr>
              <w:instrText xml:space="preserve"> PAGEREF _Toc406682523 \h </w:instrText>
            </w:r>
            <w:r>
              <w:rPr>
                <w:noProof/>
                <w:webHidden/>
              </w:rPr>
            </w:r>
            <w:r>
              <w:rPr>
                <w:noProof/>
                <w:webHidden/>
              </w:rPr>
              <w:fldChar w:fldCharType="separate"/>
            </w:r>
            <w:r>
              <w:rPr>
                <w:noProof/>
                <w:webHidden/>
              </w:rPr>
              <w:t>160</w:t>
            </w:r>
            <w:r>
              <w:rPr>
                <w:noProof/>
                <w:webHidden/>
              </w:rPr>
              <w:fldChar w:fldCharType="end"/>
            </w:r>
          </w:hyperlink>
        </w:p>
        <w:p w:rsidR="00014E69" w:rsidRDefault="00014E69">
          <w:pPr>
            <w:pStyle w:val="TOC3"/>
            <w:tabs>
              <w:tab w:val="right" w:leader="dot" w:pos="9016"/>
            </w:tabs>
            <w:rPr>
              <w:rFonts w:eastAsiaTheme="minorEastAsia"/>
              <w:noProof/>
              <w:lang w:eastAsia="en-GB"/>
            </w:rPr>
          </w:pPr>
          <w:hyperlink w:anchor="_Toc406682524" w:history="1">
            <w:r w:rsidRPr="00097334">
              <w:rPr>
                <w:rStyle w:val="Hyperlink"/>
                <w:noProof/>
              </w:rPr>
              <w:t>SearchEmployeeScreen.py :</w:t>
            </w:r>
            <w:r>
              <w:rPr>
                <w:noProof/>
                <w:webHidden/>
              </w:rPr>
              <w:tab/>
            </w:r>
            <w:r>
              <w:rPr>
                <w:noProof/>
                <w:webHidden/>
              </w:rPr>
              <w:fldChar w:fldCharType="begin"/>
            </w:r>
            <w:r>
              <w:rPr>
                <w:noProof/>
                <w:webHidden/>
              </w:rPr>
              <w:instrText xml:space="preserve"> PAGEREF _Toc406682524 \h </w:instrText>
            </w:r>
            <w:r>
              <w:rPr>
                <w:noProof/>
                <w:webHidden/>
              </w:rPr>
            </w:r>
            <w:r>
              <w:rPr>
                <w:noProof/>
                <w:webHidden/>
              </w:rPr>
              <w:fldChar w:fldCharType="separate"/>
            </w:r>
            <w:r>
              <w:rPr>
                <w:noProof/>
                <w:webHidden/>
              </w:rPr>
              <w:t>161</w:t>
            </w:r>
            <w:r>
              <w:rPr>
                <w:noProof/>
                <w:webHidden/>
              </w:rPr>
              <w:fldChar w:fldCharType="end"/>
            </w:r>
          </w:hyperlink>
        </w:p>
        <w:p w:rsidR="00014E69" w:rsidRDefault="00014E69">
          <w:pPr>
            <w:pStyle w:val="TOC3"/>
            <w:tabs>
              <w:tab w:val="right" w:leader="dot" w:pos="9016"/>
            </w:tabs>
            <w:rPr>
              <w:rFonts w:eastAsiaTheme="minorEastAsia"/>
              <w:noProof/>
              <w:lang w:eastAsia="en-GB"/>
            </w:rPr>
          </w:pPr>
          <w:hyperlink w:anchor="_Toc406682525" w:history="1">
            <w:r w:rsidRPr="00097334">
              <w:rPr>
                <w:rStyle w:val="Hyperlink"/>
                <w:noProof/>
              </w:rPr>
              <w:t>SearchResultsScreen.py :</w:t>
            </w:r>
            <w:r>
              <w:rPr>
                <w:noProof/>
                <w:webHidden/>
              </w:rPr>
              <w:tab/>
            </w:r>
            <w:r>
              <w:rPr>
                <w:noProof/>
                <w:webHidden/>
              </w:rPr>
              <w:fldChar w:fldCharType="begin"/>
            </w:r>
            <w:r>
              <w:rPr>
                <w:noProof/>
                <w:webHidden/>
              </w:rPr>
              <w:instrText xml:space="preserve"> PAGEREF _Toc406682525 \h </w:instrText>
            </w:r>
            <w:r>
              <w:rPr>
                <w:noProof/>
                <w:webHidden/>
              </w:rPr>
            </w:r>
            <w:r>
              <w:rPr>
                <w:noProof/>
                <w:webHidden/>
              </w:rPr>
              <w:fldChar w:fldCharType="separate"/>
            </w:r>
            <w:r>
              <w:rPr>
                <w:noProof/>
                <w:webHidden/>
              </w:rPr>
              <w:t>162</w:t>
            </w:r>
            <w:r>
              <w:rPr>
                <w:noProof/>
                <w:webHidden/>
              </w:rPr>
              <w:fldChar w:fldCharType="end"/>
            </w:r>
          </w:hyperlink>
        </w:p>
        <w:p w:rsidR="00014E69" w:rsidRDefault="00014E69">
          <w:pPr>
            <w:pStyle w:val="TOC3"/>
            <w:tabs>
              <w:tab w:val="right" w:leader="dot" w:pos="9016"/>
            </w:tabs>
            <w:rPr>
              <w:rFonts w:eastAsiaTheme="minorEastAsia"/>
              <w:noProof/>
              <w:lang w:eastAsia="en-GB"/>
            </w:rPr>
          </w:pPr>
          <w:hyperlink w:anchor="_Toc406682526" w:history="1">
            <w:r w:rsidRPr="00097334">
              <w:rPr>
                <w:rStyle w:val="Hyperlink"/>
                <w:noProof/>
              </w:rPr>
              <w:t>AmendEmployeeScreen.py :</w:t>
            </w:r>
            <w:r>
              <w:rPr>
                <w:noProof/>
                <w:webHidden/>
              </w:rPr>
              <w:tab/>
            </w:r>
            <w:r>
              <w:rPr>
                <w:noProof/>
                <w:webHidden/>
              </w:rPr>
              <w:fldChar w:fldCharType="begin"/>
            </w:r>
            <w:r>
              <w:rPr>
                <w:noProof/>
                <w:webHidden/>
              </w:rPr>
              <w:instrText xml:space="preserve"> PAGEREF _Toc406682526 \h </w:instrText>
            </w:r>
            <w:r>
              <w:rPr>
                <w:noProof/>
                <w:webHidden/>
              </w:rPr>
            </w:r>
            <w:r>
              <w:rPr>
                <w:noProof/>
                <w:webHidden/>
              </w:rPr>
              <w:fldChar w:fldCharType="separate"/>
            </w:r>
            <w:r>
              <w:rPr>
                <w:noProof/>
                <w:webHidden/>
              </w:rPr>
              <w:t>163</w:t>
            </w:r>
            <w:r>
              <w:rPr>
                <w:noProof/>
                <w:webHidden/>
              </w:rPr>
              <w:fldChar w:fldCharType="end"/>
            </w:r>
          </w:hyperlink>
        </w:p>
        <w:p w:rsidR="00014E69" w:rsidRDefault="00014E69">
          <w:pPr>
            <w:pStyle w:val="TOC3"/>
            <w:tabs>
              <w:tab w:val="right" w:leader="dot" w:pos="9016"/>
            </w:tabs>
            <w:rPr>
              <w:rFonts w:eastAsiaTheme="minorEastAsia"/>
              <w:noProof/>
              <w:lang w:eastAsia="en-GB"/>
            </w:rPr>
          </w:pPr>
          <w:hyperlink w:anchor="_Toc406682527" w:history="1">
            <w:r w:rsidRPr="00097334">
              <w:rPr>
                <w:rStyle w:val="Hyperlink"/>
                <w:noProof/>
              </w:rPr>
              <w:t>DeleteEmployeeScreen.py :</w:t>
            </w:r>
            <w:r>
              <w:rPr>
                <w:noProof/>
                <w:webHidden/>
              </w:rPr>
              <w:tab/>
            </w:r>
            <w:r>
              <w:rPr>
                <w:noProof/>
                <w:webHidden/>
              </w:rPr>
              <w:fldChar w:fldCharType="begin"/>
            </w:r>
            <w:r>
              <w:rPr>
                <w:noProof/>
                <w:webHidden/>
              </w:rPr>
              <w:instrText xml:space="preserve"> PAGEREF _Toc406682527 \h </w:instrText>
            </w:r>
            <w:r>
              <w:rPr>
                <w:noProof/>
                <w:webHidden/>
              </w:rPr>
            </w:r>
            <w:r>
              <w:rPr>
                <w:noProof/>
                <w:webHidden/>
              </w:rPr>
              <w:fldChar w:fldCharType="separate"/>
            </w:r>
            <w:r>
              <w:rPr>
                <w:noProof/>
                <w:webHidden/>
              </w:rPr>
              <w:t>163</w:t>
            </w:r>
            <w:r>
              <w:rPr>
                <w:noProof/>
                <w:webHidden/>
              </w:rPr>
              <w:fldChar w:fldCharType="end"/>
            </w:r>
          </w:hyperlink>
        </w:p>
        <w:p w:rsidR="00014E69" w:rsidRDefault="00014E69">
          <w:pPr>
            <w:pStyle w:val="TOC3"/>
            <w:tabs>
              <w:tab w:val="right" w:leader="dot" w:pos="9016"/>
            </w:tabs>
            <w:rPr>
              <w:rFonts w:eastAsiaTheme="minorEastAsia"/>
              <w:noProof/>
              <w:lang w:eastAsia="en-GB"/>
            </w:rPr>
          </w:pPr>
          <w:hyperlink w:anchor="_Toc406682528" w:history="1">
            <w:r w:rsidRPr="00097334">
              <w:rPr>
                <w:rStyle w:val="Hyperlink"/>
                <w:noProof/>
              </w:rPr>
              <w:t>AddExpenditureScreen.py :</w:t>
            </w:r>
            <w:r>
              <w:rPr>
                <w:noProof/>
                <w:webHidden/>
              </w:rPr>
              <w:tab/>
            </w:r>
            <w:r>
              <w:rPr>
                <w:noProof/>
                <w:webHidden/>
              </w:rPr>
              <w:fldChar w:fldCharType="begin"/>
            </w:r>
            <w:r>
              <w:rPr>
                <w:noProof/>
                <w:webHidden/>
              </w:rPr>
              <w:instrText xml:space="preserve"> PAGEREF _Toc406682528 \h </w:instrText>
            </w:r>
            <w:r>
              <w:rPr>
                <w:noProof/>
                <w:webHidden/>
              </w:rPr>
            </w:r>
            <w:r>
              <w:rPr>
                <w:noProof/>
                <w:webHidden/>
              </w:rPr>
              <w:fldChar w:fldCharType="separate"/>
            </w:r>
            <w:r>
              <w:rPr>
                <w:noProof/>
                <w:webHidden/>
              </w:rPr>
              <w:t>163</w:t>
            </w:r>
            <w:r>
              <w:rPr>
                <w:noProof/>
                <w:webHidden/>
              </w:rPr>
              <w:fldChar w:fldCharType="end"/>
            </w:r>
          </w:hyperlink>
        </w:p>
        <w:p w:rsidR="00014E69" w:rsidRDefault="00014E69">
          <w:pPr>
            <w:pStyle w:val="TOC3"/>
            <w:tabs>
              <w:tab w:val="right" w:leader="dot" w:pos="9016"/>
            </w:tabs>
            <w:rPr>
              <w:rFonts w:eastAsiaTheme="minorEastAsia"/>
              <w:noProof/>
              <w:lang w:eastAsia="en-GB"/>
            </w:rPr>
          </w:pPr>
          <w:hyperlink w:anchor="_Toc406682529" w:history="1">
            <w:r w:rsidRPr="00097334">
              <w:rPr>
                <w:rStyle w:val="Hyperlink"/>
                <w:noProof/>
              </w:rPr>
              <w:t>DeductExpenditureScreen.py :</w:t>
            </w:r>
            <w:r>
              <w:rPr>
                <w:noProof/>
                <w:webHidden/>
              </w:rPr>
              <w:tab/>
            </w:r>
            <w:r>
              <w:rPr>
                <w:noProof/>
                <w:webHidden/>
              </w:rPr>
              <w:fldChar w:fldCharType="begin"/>
            </w:r>
            <w:r>
              <w:rPr>
                <w:noProof/>
                <w:webHidden/>
              </w:rPr>
              <w:instrText xml:space="preserve"> PAGEREF _Toc406682529 \h </w:instrText>
            </w:r>
            <w:r>
              <w:rPr>
                <w:noProof/>
                <w:webHidden/>
              </w:rPr>
            </w:r>
            <w:r>
              <w:rPr>
                <w:noProof/>
                <w:webHidden/>
              </w:rPr>
              <w:fldChar w:fldCharType="separate"/>
            </w:r>
            <w:r>
              <w:rPr>
                <w:noProof/>
                <w:webHidden/>
              </w:rPr>
              <w:t>164</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530" w:history="1">
            <w:r w:rsidRPr="00097334">
              <w:rPr>
                <w:rStyle w:val="Hyperlink"/>
                <w:noProof/>
              </w:rPr>
              <w:t>Test Evidence –</w:t>
            </w:r>
            <w:r>
              <w:rPr>
                <w:noProof/>
                <w:webHidden/>
              </w:rPr>
              <w:tab/>
            </w:r>
            <w:r>
              <w:rPr>
                <w:noProof/>
                <w:webHidden/>
              </w:rPr>
              <w:fldChar w:fldCharType="begin"/>
            </w:r>
            <w:r>
              <w:rPr>
                <w:noProof/>
                <w:webHidden/>
              </w:rPr>
              <w:instrText xml:space="preserve"> PAGEREF _Toc406682530 \h </w:instrText>
            </w:r>
            <w:r>
              <w:rPr>
                <w:noProof/>
                <w:webHidden/>
              </w:rPr>
            </w:r>
            <w:r>
              <w:rPr>
                <w:noProof/>
                <w:webHidden/>
              </w:rPr>
              <w:fldChar w:fldCharType="separate"/>
            </w:r>
            <w:r>
              <w:rPr>
                <w:noProof/>
                <w:webHidden/>
              </w:rPr>
              <w:t>165</w:t>
            </w:r>
            <w:r>
              <w:rPr>
                <w:noProof/>
                <w:webHidden/>
              </w:rPr>
              <w:fldChar w:fldCharType="end"/>
            </w:r>
          </w:hyperlink>
        </w:p>
        <w:p w:rsidR="00014E69" w:rsidRDefault="00014E69">
          <w:pPr>
            <w:pStyle w:val="TOC3"/>
            <w:tabs>
              <w:tab w:val="right" w:leader="dot" w:pos="9016"/>
            </w:tabs>
            <w:rPr>
              <w:rFonts w:eastAsiaTheme="minorEastAsia"/>
              <w:noProof/>
              <w:lang w:eastAsia="en-GB"/>
            </w:rPr>
          </w:pPr>
          <w:hyperlink w:anchor="_Toc406682531" w:history="1">
            <w:r w:rsidRPr="00097334">
              <w:rPr>
                <w:rStyle w:val="Hyperlink"/>
                <w:noProof/>
              </w:rPr>
              <w:t>Main.py :</w:t>
            </w:r>
            <w:r>
              <w:rPr>
                <w:noProof/>
                <w:webHidden/>
              </w:rPr>
              <w:tab/>
            </w:r>
            <w:r>
              <w:rPr>
                <w:noProof/>
                <w:webHidden/>
              </w:rPr>
              <w:fldChar w:fldCharType="begin"/>
            </w:r>
            <w:r>
              <w:rPr>
                <w:noProof/>
                <w:webHidden/>
              </w:rPr>
              <w:instrText xml:space="preserve"> PAGEREF _Toc406682531 \h </w:instrText>
            </w:r>
            <w:r>
              <w:rPr>
                <w:noProof/>
                <w:webHidden/>
              </w:rPr>
            </w:r>
            <w:r>
              <w:rPr>
                <w:noProof/>
                <w:webHidden/>
              </w:rPr>
              <w:fldChar w:fldCharType="separate"/>
            </w:r>
            <w:r>
              <w:rPr>
                <w:noProof/>
                <w:webHidden/>
              </w:rPr>
              <w:t>165</w:t>
            </w:r>
            <w:r>
              <w:rPr>
                <w:noProof/>
                <w:webHidden/>
              </w:rPr>
              <w:fldChar w:fldCharType="end"/>
            </w:r>
          </w:hyperlink>
        </w:p>
        <w:p w:rsidR="00014E69" w:rsidRDefault="00014E69">
          <w:pPr>
            <w:pStyle w:val="TOC3"/>
            <w:tabs>
              <w:tab w:val="right" w:leader="dot" w:pos="9016"/>
            </w:tabs>
            <w:rPr>
              <w:rFonts w:eastAsiaTheme="minorEastAsia"/>
              <w:noProof/>
              <w:lang w:eastAsia="en-GB"/>
            </w:rPr>
          </w:pPr>
          <w:hyperlink w:anchor="_Toc406682532" w:history="1">
            <w:r w:rsidRPr="00097334">
              <w:rPr>
                <w:rStyle w:val="Hyperlink"/>
                <w:noProof/>
              </w:rPr>
              <w:t>Main.pyc :</w:t>
            </w:r>
            <w:r>
              <w:rPr>
                <w:noProof/>
                <w:webHidden/>
              </w:rPr>
              <w:tab/>
            </w:r>
            <w:r>
              <w:rPr>
                <w:noProof/>
                <w:webHidden/>
              </w:rPr>
              <w:fldChar w:fldCharType="begin"/>
            </w:r>
            <w:r>
              <w:rPr>
                <w:noProof/>
                <w:webHidden/>
              </w:rPr>
              <w:instrText xml:space="preserve"> PAGEREF _Toc406682532 \h </w:instrText>
            </w:r>
            <w:r>
              <w:rPr>
                <w:noProof/>
                <w:webHidden/>
              </w:rPr>
            </w:r>
            <w:r>
              <w:rPr>
                <w:noProof/>
                <w:webHidden/>
              </w:rPr>
              <w:fldChar w:fldCharType="separate"/>
            </w:r>
            <w:r>
              <w:rPr>
                <w:noProof/>
                <w:webHidden/>
              </w:rPr>
              <w:t>165</w:t>
            </w:r>
            <w:r>
              <w:rPr>
                <w:noProof/>
                <w:webHidden/>
              </w:rPr>
              <w:fldChar w:fldCharType="end"/>
            </w:r>
          </w:hyperlink>
        </w:p>
        <w:p w:rsidR="00014E69" w:rsidRDefault="00014E69">
          <w:pPr>
            <w:pStyle w:val="TOC3"/>
            <w:tabs>
              <w:tab w:val="right" w:leader="dot" w:pos="9016"/>
            </w:tabs>
            <w:rPr>
              <w:rFonts w:eastAsiaTheme="minorEastAsia"/>
              <w:noProof/>
              <w:lang w:eastAsia="en-GB"/>
            </w:rPr>
          </w:pPr>
          <w:hyperlink w:anchor="_Toc406682533" w:history="1">
            <w:r w:rsidRPr="00097334">
              <w:rPr>
                <w:rStyle w:val="Hyperlink"/>
                <w:noProof/>
              </w:rPr>
              <w:t>InitialSetup.py :</w:t>
            </w:r>
            <w:r>
              <w:rPr>
                <w:noProof/>
                <w:webHidden/>
              </w:rPr>
              <w:tab/>
            </w:r>
            <w:r>
              <w:rPr>
                <w:noProof/>
                <w:webHidden/>
              </w:rPr>
              <w:fldChar w:fldCharType="begin"/>
            </w:r>
            <w:r>
              <w:rPr>
                <w:noProof/>
                <w:webHidden/>
              </w:rPr>
              <w:instrText xml:space="preserve"> PAGEREF _Toc406682533 \h </w:instrText>
            </w:r>
            <w:r>
              <w:rPr>
                <w:noProof/>
                <w:webHidden/>
              </w:rPr>
            </w:r>
            <w:r>
              <w:rPr>
                <w:noProof/>
                <w:webHidden/>
              </w:rPr>
              <w:fldChar w:fldCharType="separate"/>
            </w:r>
            <w:r>
              <w:rPr>
                <w:noProof/>
                <w:webHidden/>
              </w:rPr>
              <w:t>165</w:t>
            </w:r>
            <w:r>
              <w:rPr>
                <w:noProof/>
                <w:webHidden/>
              </w:rPr>
              <w:fldChar w:fldCharType="end"/>
            </w:r>
          </w:hyperlink>
        </w:p>
        <w:p w:rsidR="00014E69" w:rsidRDefault="00014E69">
          <w:pPr>
            <w:pStyle w:val="TOC3"/>
            <w:tabs>
              <w:tab w:val="right" w:leader="dot" w:pos="9016"/>
            </w:tabs>
            <w:rPr>
              <w:rFonts w:eastAsiaTheme="minorEastAsia"/>
              <w:noProof/>
              <w:lang w:eastAsia="en-GB"/>
            </w:rPr>
          </w:pPr>
          <w:hyperlink w:anchor="_Toc406682534" w:history="1">
            <w:r w:rsidRPr="00097334">
              <w:rPr>
                <w:rStyle w:val="Hyperlink"/>
                <w:noProof/>
              </w:rPr>
              <w:t>InitSetupPopup.py :</w:t>
            </w:r>
            <w:r>
              <w:rPr>
                <w:noProof/>
                <w:webHidden/>
              </w:rPr>
              <w:tab/>
            </w:r>
            <w:r>
              <w:rPr>
                <w:noProof/>
                <w:webHidden/>
              </w:rPr>
              <w:fldChar w:fldCharType="begin"/>
            </w:r>
            <w:r>
              <w:rPr>
                <w:noProof/>
                <w:webHidden/>
              </w:rPr>
              <w:instrText xml:space="preserve"> PAGEREF _Toc406682534 \h </w:instrText>
            </w:r>
            <w:r>
              <w:rPr>
                <w:noProof/>
                <w:webHidden/>
              </w:rPr>
            </w:r>
            <w:r>
              <w:rPr>
                <w:noProof/>
                <w:webHidden/>
              </w:rPr>
              <w:fldChar w:fldCharType="separate"/>
            </w:r>
            <w:r>
              <w:rPr>
                <w:noProof/>
                <w:webHidden/>
              </w:rPr>
              <w:t>166</w:t>
            </w:r>
            <w:r>
              <w:rPr>
                <w:noProof/>
                <w:webHidden/>
              </w:rPr>
              <w:fldChar w:fldCharType="end"/>
            </w:r>
          </w:hyperlink>
        </w:p>
        <w:p w:rsidR="00014E69" w:rsidRDefault="00014E69">
          <w:pPr>
            <w:pStyle w:val="TOC3"/>
            <w:tabs>
              <w:tab w:val="right" w:leader="dot" w:pos="9016"/>
            </w:tabs>
            <w:rPr>
              <w:rFonts w:eastAsiaTheme="minorEastAsia"/>
              <w:noProof/>
              <w:lang w:eastAsia="en-GB"/>
            </w:rPr>
          </w:pPr>
          <w:hyperlink w:anchor="_Toc406682535" w:history="1">
            <w:r w:rsidRPr="00097334">
              <w:rPr>
                <w:rStyle w:val="Hyperlink"/>
                <w:noProof/>
              </w:rPr>
              <w:t>LoginForm.py :</w:t>
            </w:r>
            <w:r>
              <w:rPr>
                <w:noProof/>
                <w:webHidden/>
              </w:rPr>
              <w:tab/>
            </w:r>
            <w:r>
              <w:rPr>
                <w:noProof/>
                <w:webHidden/>
              </w:rPr>
              <w:fldChar w:fldCharType="begin"/>
            </w:r>
            <w:r>
              <w:rPr>
                <w:noProof/>
                <w:webHidden/>
              </w:rPr>
              <w:instrText xml:space="preserve"> PAGEREF _Toc406682535 \h </w:instrText>
            </w:r>
            <w:r>
              <w:rPr>
                <w:noProof/>
                <w:webHidden/>
              </w:rPr>
            </w:r>
            <w:r>
              <w:rPr>
                <w:noProof/>
                <w:webHidden/>
              </w:rPr>
              <w:fldChar w:fldCharType="separate"/>
            </w:r>
            <w:r>
              <w:rPr>
                <w:noProof/>
                <w:webHidden/>
              </w:rPr>
              <w:t>167</w:t>
            </w:r>
            <w:r>
              <w:rPr>
                <w:noProof/>
                <w:webHidden/>
              </w:rPr>
              <w:fldChar w:fldCharType="end"/>
            </w:r>
          </w:hyperlink>
        </w:p>
        <w:p w:rsidR="00014E69" w:rsidRDefault="00014E69">
          <w:pPr>
            <w:pStyle w:val="TOC3"/>
            <w:tabs>
              <w:tab w:val="right" w:leader="dot" w:pos="9016"/>
            </w:tabs>
            <w:rPr>
              <w:rFonts w:eastAsiaTheme="minorEastAsia"/>
              <w:noProof/>
              <w:lang w:eastAsia="en-GB"/>
            </w:rPr>
          </w:pPr>
          <w:hyperlink w:anchor="_Toc406682536" w:history="1">
            <w:r w:rsidRPr="00097334">
              <w:rPr>
                <w:rStyle w:val="Hyperlink"/>
                <w:noProof/>
              </w:rPr>
              <w:t>RegisterScreen.py</w:t>
            </w:r>
            <w:r>
              <w:rPr>
                <w:noProof/>
                <w:webHidden/>
              </w:rPr>
              <w:tab/>
            </w:r>
            <w:r>
              <w:rPr>
                <w:noProof/>
                <w:webHidden/>
              </w:rPr>
              <w:fldChar w:fldCharType="begin"/>
            </w:r>
            <w:r>
              <w:rPr>
                <w:noProof/>
                <w:webHidden/>
              </w:rPr>
              <w:instrText xml:space="preserve"> PAGEREF _Toc406682536 \h </w:instrText>
            </w:r>
            <w:r>
              <w:rPr>
                <w:noProof/>
                <w:webHidden/>
              </w:rPr>
            </w:r>
            <w:r>
              <w:rPr>
                <w:noProof/>
                <w:webHidden/>
              </w:rPr>
              <w:fldChar w:fldCharType="separate"/>
            </w:r>
            <w:r>
              <w:rPr>
                <w:noProof/>
                <w:webHidden/>
              </w:rPr>
              <w:t>170</w:t>
            </w:r>
            <w:r>
              <w:rPr>
                <w:noProof/>
                <w:webHidden/>
              </w:rPr>
              <w:fldChar w:fldCharType="end"/>
            </w:r>
          </w:hyperlink>
        </w:p>
        <w:p w:rsidR="00014E69" w:rsidRDefault="00014E69">
          <w:pPr>
            <w:pStyle w:val="TOC3"/>
            <w:tabs>
              <w:tab w:val="right" w:leader="dot" w:pos="9016"/>
            </w:tabs>
            <w:rPr>
              <w:rFonts w:eastAsiaTheme="minorEastAsia"/>
              <w:noProof/>
              <w:lang w:eastAsia="en-GB"/>
            </w:rPr>
          </w:pPr>
          <w:hyperlink w:anchor="_Toc406682537" w:history="1">
            <w:r w:rsidRPr="00097334">
              <w:rPr>
                <w:rStyle w:val="Hyperlink"/>
                <w:noProof/>
              </w:rPr>
              <w:t>MainScreen.py :</w:t>
            </w:r>
            <w:r>
              <w:rPr>
                <w:noProof/>
                <w:webHidden/>
              </w:rPr>
              <w:tab/>
            </w:r>
            <w:r>
              <w:rPr>
                <w:noProof/>
                <w:webHidden/>
              </w:rPr>
              <w:fldChar w:fldCharType="begin"/>
            </w:r>
            <w:r>
              <w:rPr>
                <w:noProof/>
                <w:webHidden/>
              </w:rPr>
              <w:instrText xml:space="preserve"> PAGEREF _Toc406682537 \h </w:instrText>
            </w:r>
            <w:r>
              <w:rPr>
                <w:noProof/>
                <w:webHidden/>
              </w:rPr>
            </w:r>
            <w:r>
              <w:rPr>
                <w:noProof/>
                <w:webHidden/>
              </w:rPr>
              <w:fldChar w:fldCharType="separate"/>
            </w:r>
            <w:r>
              <w:rPr>
                <w:noProof/>
                <w:webHidden/>
              </w:rPr>
              <w:t>176</w:t>
            </w:r>
            <w:r>
              <w:rPr>
                <w:noProof/>
                <w:webHidden/>
              </w:rPr>
              <w:fldChar w:fldCharType="end"/>
            </w:r>
          </w:hyperlink>
        </w:p>
        <w:p w:rsidR="00014E69" w:rsidRDefault="00014E69">
          <w:pPr>
            <w:pStyle w:val="TOC3"/>
            <w:tabs>
              <w:tab w:val="right" w:leader="dot" w:pos="9016"/>
            </w:tabs>
            <w:rPr>
              <w:rFonts w:eastAsiaTheme="minorEastAsia"/>
              <w:noProof/>
              <w:lang w:eastAsia="en-GB"/>
            </w:rPr>
          </w:pPr>
          <w:hyperlink w:anchor="_Toc406682538" w:history="1">
            <w:r w:rsidRPr="00097334">
              <w:rPr>
                <w:rStyle w:val="Hyperlink"/>
                <w:noProof/>
              </w:rPr>
              <w:t>CreateEmployeeScreen.py :</w:t>
            </w:r>
            <w:r>
              <w:rPr>
                <w:noProof/>
                <w:webHidden/>
              </w:rPr>
              <w:tab/>
            </w:r>
            <w:r>
              <w:rPr>
                <w:noProof/>
                <w:webHidden/>
              </w:rPr>
              <w:fldChar w:fldCharType="begin"/>
            </w:r>
            <w:r>
              <w:rPr>
                <w:noProof/>
                <w:webHidden/>
              </w:rPr>
              <w:instrText xml:space="preserve"> PAGEREF _Toc406682538 \h </w:instrText>
            </w:r>
            <w:r>
              <w:rPr>
                <w:noProof/>
                <w:webHidden/>
              </w:rPr>
            </w:r>
            <w:r>
              <w:rPr>
                <w:noProof/>
                <w:webHidden/>
              </w:rPr>
              <w:fldChar w:fldCharType="separate"/>
            </w:r>
            <w:r>
              <w:rPr>
                <w:noProof/>
                <w:webHidden/>
              </w:rPr>
              <w:t>181</w:t>
            </w:r>
            <w:r>
              <w:rPr>
                <w:noProof/>
                <w:webHidden/>
              </w:rPr>
              <w:fldChar w:fldCharType="end"/>
            </w:r>
          </w:hyperlink>
        </w:p>
        <w:p w:rsidR="00014E69" w:rsidRDefault="00014E69">
          <w:pPr>
            <w:pStyle w:val="TOC3"/>
            <w:tabs>
              <w:tab w:val="right" w:leader="dot" w:pos="9016"/>
            </w:tabs>
            <w:rPr>
              <w:rFonts w:eastAsiaTheme="minorEastAsia"/>
              <w:noProof/>
              <w:lang w:eastAsia="en-GB"/>
            </w:rPr>
          </w:pPr>
          <w:hyperlink w:anchor="_Toc406682539" w:history="1">
            <w:r w:rsidRPr="00097334">
              <w:rPr>
                <w:rStyle w:val="Hyperlink"/>
                <w:noProof/>
              </w:rPr>
              <w:t>SearchEmployeeScreen.py :</w:t>
            </w:r>
            <w:r>
              <w:rPr>
                <w:noProof/>
                <w:webHidden/>
              </w:rPr>
              <w:tab/>
            </w:r>
            <w:r>
              <w:rPr>
                <w:noProof/>
                <w:webHidden/>
              </w:rPr>
              <w:fldChar w:fldCharType="begin"/>
            </w:r>
            <w:r>
              <w:rPr>
                <w:noProof/>
                <w:webHidden/>
              </w:rPr>
              <w:instrText xml:space="preserve"> PAGEREF _Toc406682539 \h </w:instrText>
            </w:r>
            <w:r>
              <w:rPr>
                <w:noProof/>
                <w:webHidden/>
              </w:rPr>
            </w:r>
            <w:r>
              <w:rPr>
                <w:noProof/>
                <w:webHidden/>
              </w:rPr>
              <w:fldChar w:fldCharType="separate"/>
            </w:r>
            <w:r>
              <w:rPr>
                <w:noProof/>
                <w:webHidden/>
              </w:rPr>
              <w:t>189</w:t>
            </w:r>
            <w:r>
              <w:rPr>
                <w:noProof/>
                <w:webHidden/>
              </w:rPr>
              <w:fldChar w:fldCharType="end"/>
            </w:r>
          </w:hyperlink>
        </w:p>
        <w:p w:rsidR="00014E69" w:rsidRDefault="00014E69">
          <w:pPr>
            <w:pStyle w:val="TOC3"/>
            <w:tabs>
              <w:tab w:val="right" w:leader="dot" w:pos="9016"/>
            </w:tabs>
            <w:rPr>
              <w:rFonts w:eastAsiaTheme="minorEastAsia"/>
              <w:noProof/>
              <w:lang w:eastAsia="en-GB"/>
            </w:rPr>
          </w:pPr>
          <w:hyperlink w:anchor="_Toc406682540" w:history="1">
            <w:r w:rsidRPr="00097334">
              <w:rPr>
                <w:rStyle w:val="Hyperlink"/>
                <w:noProof/>
              </w:rPr>
              <w:t>SearchResultsScreen.py :</w:t>
            </w:r>
            <w:r>
              <w:rPr>
                <w:noProof/>
                <w:webHidden/>
              </w:rPr>
              <w:tab/>
            </w:r>
            <w:r>
              <w:rPr>
                <w:noProof/>
                <w:webHidden/>
              </w:rPr>
              <w:fldChar w:fldCharType="begin"/>
            </w:r>
            <w:r>
              <w:rPr>
                <w:noProof/>
                <w:webHidden/>
              </w:rPr>
              <w:instrText xml:space="preserve"> PAGEREF _Toc406682540 \h </w:instrText>
            </w:r>
            <w:r>
              <w:rPr>
                <w:noProof/>
                <w:webHidden/>
              </w:rPr>
            </w:r>
            <w:r>
              <w:rPr>
                <w:noProof/>
                <w:webHidden/>
              </w:rPr>
              <w:fldChar w:fldCharType="separate"/>
            </w:r>
            <w:r>
              <w:rPr>
                <w:noProof/>
                <w:webHidden/>
              </w:rPr>
              <w:t>196</w:t>
            </w:r>
            <w:r>
              <w:rPr>
                <w:noProof/>
                <w:webHidden/>
              </w:rPr>
              <w:fldChar w:fldCharType="end"/>
            </w:r>
          </w:hyperlink>
        </w:p>
        <w:p w:rsidR="00014E69" w:rsidRDefault="00014E69">
          <w:pPr>
            <w:pStyle w:val="TOC3"/>
            <w:tabs>
              <w:tab w:val="right" w:leader="dot" w:pos="9016"/>
            </w:tabs>
            <w:rPr>
              <w:rFonts w:eastAsiaTheme="minorEastAsia"/>
              <w:noProof/>
              <w:lang w:eastAsia="en-GB"/>
            </w:rPr>
          </w:pPr>
          <w:hyperlink w:anchor="_Toc406682541" w:history="1">
            <w:r w:rsidRPr="00097334">
              <w:rPr>
                <w:rStyle w:val="Hyperlink"/>
                <w:noProof/>
              </w:rPr>
              <w:t>AmendEmployeeScreen.py :</w:t>
            </w:r>
            <w:r>
              <w:rPr>
                <w:noProof/>
                <w:webHidden/>
              </w:rPr>
              <w:tab/>
            </w:r>
            <w:r>
              <w:rPr>
                <w:noProof/>
                <w:webHidden/>
              </w:rPr>
              <w:fldChar w:fldCharType="begin"/>
            </w:r>
            <w:r>
              <w:rPr>
                <w:noProof/>
                <w:webHidden/>
              </w:rPr>
              <w:instrText xml:space="preserve"> PAGEREF _Toc406682541 \h </w:instrText>
            </w:r>
            <w:r>
              <w:rPr>
                <w:noProof/>
                <w:webHidden/>
              </w:rPr>
            </w:r>
            <w:r>
              <w:rPr>
                <w:noProof/>
                <w:webHidden/>
              </w:rPr>
              <w:fldChar w:fldCharType="separate"/>
            </w:r>
            <w:r>
              <w:rPr>
                <w:noProof/>
                <w:webHidden/>
              </w:rPr>
              <w:t>200</w:t>
            </w:r>
            <w:r>
              <w:rPr>
                <w:noProof/>
                <w:webHidden/>
              </w:rPr>
              <w:fldChar w:fldCharType="end"/>
            </w:r>
          </w:hyperlink>
        </w:p>
        <w:p w:rsidR="00014E69" w:rsidRDefault="00014E69">
          <w:pPr>
            <w:pStyle w:val="TOC3"/>
            <w:tabs>
              <w:tab w:val="right" w:leader="dot" w:pos="9016"/>
            </w:tabs>
            <w:rPr>
              <w:rFonts w:eastAsiaTheme="minorEastAsia"/>
              <w:noProof/>
              <w:lang w:eastAsia="en-GB"/>
            </w:rPr>
          </w:pPr>
          <w:hyperlink w:anchor="_Toc406682542" w:history="1">
            <w:r w:rsidRPr="00097334">
              <w:rPr>
                <w:rStyle w:val="Hyperlink"/>
                <w:noProof/>
              </w:rPr>
              <w:t>DeleteEmployeeScreen.py :</w:t>
            </w:r>
            <w:r>
              <w:rPr>
                <w:noProof/>
                <w:webHidden/>
              </w:rPr>
              <w:tab/>
            </w:r>
            <w:r>
              <w:rPr>
                <w:noProof/>
                <w:webHidden/>
              </w:rPr>
              <w:fldChar w:fldCharType="begin"/>
            </w:r>
            <w:r>
              <w:rPr>
                <w:noProof/>
                <w:webHidden/>
              </w:rPr>
              <w:instrText xml:space="preserve"> PAGEREF _Toc406682542 \h </w:instrText>
            </w:r>
            <w:r>
              <w:rPr>
                <w:noProof/>
                <w:webHidden/>
              </w:rPr>
            </w:r>
            <w:r>
              <w:rPr>
                <w:noProof/>
                <w:webHidden/>
              </w:rPr>
              <w:fldChar w:fldCharType="separate"/>
            </w:r>
            <w:r>
              <w:rPr>
                <w:noProof/>
                <w:webHidden/>
              </w:rPr>
              <w:t>201</w:t>
            </w:r>
            <w:r>
              <w:rPr>
                <w:noProof/>
                <w:webHidden/>
              </w:rPr>
              <w:fldChar w:fldCharType="end"/>
            </w:r>
          </w:hyperlink>
        </w:p>
        <w:p w:rsidR="00014E69" w:rsidRDefault="00014E69">
          <w:pPr>
            <w:pStyle w:val="TOC3"/>
            <w:tabs>
              <w:tab w:val="right" w:leader="dot" w:pos="9016"/>
            </w:tabs>
            <w:rPr>
              <w:rFonts w:eastAsiaTheme="minorEastAsia"/>
              <w:noProof/>
              <w:lang w:eastAsia="en-GB"/>
            </w:rPr>
          </w:pPr>
          <w:hyperlink w:anchor="_Toc406682543" w:history="1">
            <w:r w:rsidRPr="00097334">
              <w:rPr>
                <w:rStyle w:val="Hyperlink"/>
                <w:noProof/>
              </w:rPr>
              <w:t>AddExpenditureScreen.py :</w:t>
            </w:r>
            <w:r>
              <w:rPr>
                <w:noProof/>
                <w:webHidden/>
              </w:rPr>
              <w:tab/>
            </w:r>
            <w:r>
              <w:rPr>
                <w:noProof/>
                <w:webHidden/>
              </w:rPr>
              <w:fldChar w:fldCharType="begin"/>
            </w:r>
            <w:r>
              <w:rPr>
                <w:noProof/>
                <w:webHidden/>
              </w:rPr>
              <w:instrText xml:space="preserve"> PAGEREF _Toc406682543 \h </w:instrText>
            </w:r>
            <w:r>
              <w:rPr>
                <w:noProof/>
                <w:webHidden/>
              </w:rPr>
            </w:r>
            <w:r>
              <w:rPr>
                <w:noProof/>
                <w:webHidden/>
              </w:rPr>
              <w:fldChar w:fldCharType="separate"/>
            </w:r>
            <w:r>
              <w:rPr>
                <w:noProof/>
                <w:webHidden/>
              </w:rPr>
              <w:t>202</w:t>
            </w:r>
            <w:r>
              <w:rPr>
                <w:noProof/>
                <w:webHidden/>
              </w:rPr>
              <w:fldChar w:fldCharType="end"/>
            </w:r>
          </w:hyperlink>
        </w:p>
        <w:p w:rsidR="00014E69" w:rsidRDefault="00014E69">
          <w:pPr>
            <w:pStyle w:val="TOC3"/>
            <w:tabs>
              <w:tab w:val="right" w:leader="dot" w:pos="9016"/>
            </w:tabs>
            <w:rPr>
              <w:rFonts w:eastAsiaTheme="minorEastAsia"/>
              <w:noProof/>
              <w:lang w:eastAsia="en-GB"/>
            </w:rPr>
          </w:pPr>
          <w:hyperlink w:anchor="_Toc406682544" w:history="1">
            <w:r w:rsidRPr="00097334">
              <w:rPr>
                <w:rStyle w:val="Hyperlink"/>
                <w:noProof/>
              </w:rPr>
              <w:t>DeductExpenditureScreen.py :</w:t>
            </w:r>
            <w:r>
              <w:rPr>
                <w:noProof/>
                <w:webHidden/>
              </w:rPr>
              <w:tab/>
            </w:r>
            <w:r>
              <w:rPr>
                <w:noProof/>
                <w:webHidden/>
              </w:rPr>
              <w:fldChar w:fldCharType="begin"/>
            </w:r>
            <w:r>
              <w:rPr>
                <w:noProof/>
                <w:webHidden/>
              </w:rPr>
              <w:instrText xml:space="preserve"> PAGEREF _Toc406682544 \h </w:instrText>
            </w:r>
            <w:r>
              <w:rPr>
                <w:noProof/>
                <w:webHidden/>
              </w:rPr>
            </w:r>
            <w:r>
              <w:rPr>
                <w:noProof/>
                <w:webHidden/>
              </w:rPr>
              <w:fldChar w:fldCharType="separate"/>
            </w:r>
            <w:r>
              <w:rPr>
                <w:noProof/>
                <w:webHidden/>
              </w:rPr>
              <w:t>204</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545" w:history="1">
            <w:r w:rsidRPr="00097334">
              <w:rPr>
                <w:rStyle w:val="Hyperlink"/>
                <w:noProof/>
              </w:rPr>
              <w:t>Test Data &amp;  Testing Log -</w:t>
            </w:r>
            <w:r>
              <w:rPr>
                <w:noProof/>
                <w:webHidden/>
              </w:rPr>
              <w:tab/>
            </w:r>
            <w:r>
              <w:rPr>
                <w:noProof/>
                <w:webHidden/>
              </w:rPr>
              <w:fldChar w:fldCharType="begin"/>
            </w:r>
            <w:r>
              <w:rPr>
                <w:noProof/>
                <w:webHidden/>
              </w:rPr>
              <w:instrText xml:space="preserve"> PAGEREF _Toc406682545 \h </w:instrText>
            </w:r>
            <w:r>
              <w:rPr>
                <w:noProof/>
                <w:webHidden/>
              </w:rPr>
            </w:r>
            <w:r>
              <w:rPr>
                <w:noProof/>
                <w:webHidden/>
              </w:rPr>
              <w:fldChar w:fldCharType="separate"/>
            </w:r>
            <w:r>
              <w:rPr>
                <w:noProof/>
                <w:webHidden/>
              </w:rPr>
              <w:t>205</w:t>
            </w:r>
            <w:r>
              <w:rPr>
                <w:noProof/>
                <w:webHidden/>
              </w:rPr>
              <w:fldChar w:fldCharType="end"/>
            </w:r>
          </w:hyperlink>
        </w:p>
        <w:p w:rsidR="00014E69" w:rsidRDefault="00014E69">
          <w:pPr>
            <w:pStyle w:val="TOC1"/>
            <w:tabs>
              <w:tab w:val="right" w:leader="dot" w:pos="9016"/>
            </w:tabs>
            <w:rPr>
              <w:rFonts w:eastAsiaTheme="minorEastAsia"/>
              <w:noProof/>
              <w:lang w:eastAsia="en-GB"/>
            </w:rPr>
          </w:pPr>
          <w:hyperlink w:anchor="_Toc406682546" w:history="1">
            <w:r w:rsidRPr="00097334">
              <w:rPr>
                <w:rStyle w:val="Hyperlink"/>
                <w:noProof/>
              </w:rPr>
              <w:t>Section 6 – Evaluation –</w:t>
            </w:r>
            <w:r>
              <w:rPr>
                <w:noProof/>
                <w:webHidden/>
              </w:rPr>
              <w:tab/>
            </w:r>
            <w:r>
              <w:rPr>
                <w:noProof/>
                <w:webHidden/>
              </w:rPr>
              <w:fldChar w:fldCharType="begin"/>
            </w:r>
            <w:r>
              <w:rPr>
                <w:noProof/>
                <w:webHidden/>
              </w:rPr>
              <w:instrText xml:space="preserve"> PAGEREF _Toc406682546 \h </w:instrText>
            </w:r>
            <w:r>
              <w:rPr>
                <w:noProof/>
                <w:webHidden/>
              </w:rPr>
            </w:r>
            <w:r>
              <w:rPr>
                <w:noProof/>
                <w:webHidden/>
              </w:rPr>
              <w:fldChar w:fldCharType="separate"/>
            </w:r>
            <w:r>
              <w:rPr>
                <w:noProof/>
                <w:webHidden/>
              </w:rPr>
              <w:t>206</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547" w:history="1">
            <w:r w:rsidRPr="00097334">
              <w:rPr>
                <w:rStyle w:val="Hyperlink"/>
                <w:noProof/>
              </w:rPr>
              <w:t>Degree of Success:</w:t>
            </w:r>
            <w:r>
              <w:rPr>
                <w:noProof/>
                <w:webHidden/>
              </w:rPr>
              <w:tab/>
            </w:r>
            <w:r>
              <w:rPr>
                <w:noProof/>
                <w:webHidden/>
              </w:rPr>
              <w:fldChar w:fldCharType="begin"/>
            </w:r>
            <w:r>
              <w:rPr>
                <w:noProof/>
                <w:webHidden/>
              </w:rPr>
              <w:instrText xml:space="preserve"> PAGEREF _Toc406682547 \h </w:instrText>
            </w:r>
            <w:r>
              <w:rPr>
                <w:noProof/>
                <w:webHidden/>
              </w:rPr>
            </w:r>
            <w:r>
              <w:rPr>
                <w:noProof/>
                <w:webHidden/>
              </w:rPr>
              <w:fldChar w:fldCharType="separate"/>
            </w:r>
            <w:r>
              <w:rPr>
                <w:noProof/>
                <w:webHidden/>
              </w:rPr>
              <w:t>206</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548" w:history="1">
            <w:r w:rsidRPr="00097334">
              <w:rPr>
                <w:rStyle w:val="Hyperlink"/>
                <w:noProof/>
              </w:rPr>
              <w:t>End User’s Response:</w:t>
            </w:r>
            <w:r>
              <w:rPr>
                <w:noProof/>
                <w:webHidden/>
              </w:rPr>
              <w:tab/>
            </w:r>
            <w:r>
              <w:rPr>
                <w:noProof/>
                <w:webHidden/>
              </w:rPr>
              <w:fldChar w:fldCharType="begin"/>
            </w:r>
            <w:r>
              <w:rPr>
                <w:noProof/>
                <w:webHidden/>
              </w:rPr>
              <w:instrText xml:space="preserve"> PAGEREF _Toc406682548 \h </w:instrText>
            </w:r>
            <w:r>
              <w:rPr>
                <w:noProof/>
                <w:webHidden/>
              </w:rPr>
            </w:r>
            <w:r>
              <w:rPr>
                <w:noProof/>
                <w:webHidden/>
              </w:rPr>
              <w:fldChar w:fldCharType="separate"/>
            </w:r>
            <w:r>
              <w:rPr>
                <w:noProof/>
                <w:webHidden/>
              </w:rPr>
              <w:t>207</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549" w:history="1">
            <w:r w:rsidRPr="00097334">
              <w:rPr>
                <w:rStyle w:val="Hyperlink"/>
                <w:noProof/>
              </w:rPr>
              <w:t>Desirable Extensions:</w:t>
            </w:r>
            <w:r>
              <w:rPr>
                <w:noProof/>
                <w:webHidden/>
              </w:rPr>
              <w:tab/>
            </w:r>
            <w:r>
              <w:rPr>
                <w:noProof/>
                <w:webHidden/>
              </w:rPr>
              <w:fldChar w:fldCharType="begin"/>
            </w:r>
            <w:r>
              <w:rPr>
                <w:noProof/>
                <w:webHidden/>
              </w:rPr>
              <w:instrText xml:space="preserve"> PAGEREF _Toc406682549 \h </w:instrText>
            </w:r>
            <w:r>
              <w:rPr>
                <w:noProof/>
                <w:webHidden/>
              </w:rPr>
            </w:r>
            <w:r>
              <w:rPr>
                <w:noProof/>
                <w:webHidden/>
              </w:rPr>
              <w:fldChar w:fldCharType="separate"/>
            </w:r>
            <w:r>
              <w:rPr>
                <w:noProof/>
                <w:webHidden/>
              </w:rPr>
              <w:t>207</w:t>
            </w:r>
            <w:r>
              <w:rPr>
                <w:noProof/>
                <w:webHidden/>
              </w:rPr>
              <w:fldChar w:fldCharType="end"/>
            </w:r>
          </w:hyperlink>
        </w:p>
        <w:p w:rsidR="00014E69" w:rsidRDefault="00014E69">
          <w:pPr>
            <w:pStyle w:val="TOC3"/>
            <w:tabs>
              <w:tab w:val="right" w:leader="dot" w:pos="9016"/>
            </w:tabs>
            <w:rPr>
              <w:rFonts w:eastAsiaTheme="minorEastAsia"/>
              <w:noProof/>
              <w:lang w:eastAsia="en-GB"/>
            </w:rPr>
          </w:pPr>
          <w:hyperlink w:anchor="_Toc406682550" w:history="1">
            <w:r w:rsidRPr="00097334">
              <w:rPr>
                <w:rStyle w:val="Hyperlink"/>
                <w:noProof/>
              </w:rPr>
              <w:t>Bonuses:</w:t>
            </w:r>
            <w:r>
              <w:rPr>
                <w:noProof/>
                <w:webHidden/>
              </w:rPr>
              <w:tab/>
            </w:r>
            <w:r>
              <w:rPr>
                <w:noProof/>
                <w:webHidden/>
              </w:rPr>
              <w:fldChar w:fldCharType="begin"/>
            </w:r>
            <w:r>
              <w:rPr>
                <w:noProof/>
                <w:webHidden/>
              </w:rPr>
              <w:instrText xml:space="preserve"> PAGEREF _Toc406682550 \h </w:instrText>
            </w:r>
            <w:r>
              <w:rPr>
                <w:noProof/>
                <w:webHidden/>
              </w:rPr>
            </w:r>
            <w:r>
              <w:rPr>
                <w:noProof/>
                <w:webHidden/>
              </w:rPr>
              <w:fldChar w:fldCharType="separate"/>
            </w:r>
            <w:r>
              <w:rPr>
                <w:noProof/>
                <w:webHidden/>
              </w:rPr>
              <w:t>207</w:t>
            </w:r>
            <w:r>
              <w:rPr>
                <w:noProof/>
                <w:webHidden/>
              </w:rPr>
              <w:fldChar w:fldCharType="end"/>
            </w:r>
          </w:hyperlink>
        </w:p>
        <w:p w:rsidR="00014E69" w:rsidRDefault="00014E69">
          <w:pPr>
            <w:pStyle w:val="TOC3"/>
            <w:tabs>
              <w:tab w:val="right" w:leader="dot" w:pos="9016"/>
            </w:tabs>
            <w:rPr>
              <w:rFonts w:eastAsiaTheme="minorEastAsia"/>
              <w:noProof/>
              <w:lang w:eastAsia="en-GB"/>
            </w:rPr>
          </w:pPr>
          <w:hyperlink w:anchor="_Toc406682551" w:history="1">
            <w:r w:rsidRPr="00097334">
              <w:rPr>
                <w:rStyle w:val="Hyperlink"/>
                <w:noProof/>
              </w:rPr>
              <w:t>National Insurance:</w:t>
            </w:r>
            <w:r>
              <w:rPr>
                <w:noProof/>
                <w:webHidden/>
              </w:rPr>
              <w:tab/>
            </w:r>
            <w:r>
              <w:rPr>
                <w:noProof/>
                <w:webHidden/>
              </w:rPr>
              <w:fldChar w:fldCharType="begin"/>
            </w:r>
            <w:r>
              <w:rPr>
                <w:noProof/>
                <w:webHidden/>
              </w:rPr>
              <w:instrText xml:space="preserve"> PAGEREF _Toc406682551 \h </w:instrText>
            </w:r>
            <w:r>
              <w:rPr>
                <w:noProof/>
                <w:webHidden/>
              </w:rPr>
            </w:r>
            <w:r>
              <w:rPr>
                <w:noProof/>
                <w:webHidden/>
              </w:rPr>
              <w:fldChar w:fldCharType="separate"/>
            </w:r>
            <w:r>
              <w:rPr>
                <w:noProof/>
                <w:webHidden/>
              </w:rPr>
              <w:t>208</w:t>
            </w:r>
            <w:r>
              <w:rPr>
                <w:noProof/>
                <w:webHidden/>
              </w:rPr>
              <w:fldChar w:fldCharType="end"/>
            </w:r>
          </w:hyperlink>
        </w:p>
        <w:p w:rsidR="00014E69" w:rsidRDefault="00014E69">
          <w:pPr>
            <w:pStyle w:val="TOC3"/>
            <w:tabs>
              <w:tab w:val="right" w:leader="dot" w:pos="9016"/>
            </w:tabs>
            <w:rPr>
              <w:rFonts w:eastAsiaTheme="minorEastAsia"/>
              <w:noProof/>
              <w:lang w:eastAsia="en-GB"/>
            </w:rPr>
          </w:pPr>
          <w:hyperlink w:anchor="_Toc406682552" w:history="1">
            <w:r w:rsidRPr="00097334">
              <w:rPr>
                <w:rStyle w:val="Hyperlink"/>
                <w:noProof/>
              </w:rPr>
              <w:t>Further Languages:</w:t>
            </w:r>
            <w:r>
              <w:rPr>
                <w:noProof/>
                <w:webHidden/>
              </w:rPr>
              <w:tab/>
            </w:r>
            <w:r>
              <w:rPr>
                <w:noProof/>
                <w:webHidden/>
              </w:rPr>
              <w:fldChar w:fldCharType="begin"/>
            </w:r>
            <w:r>
              <w:rPr>
                <w:noProof/>
                <w:webHidden/>
              </w:rPr>
              <w:instrText xml:space="preserve"> PAGEREF _Toc406682552 \h </w:instrText>
            </w:r>
            <w:r>
              <w:rPr>
                <w:noProof/>
                <w:webHidden/>
              </w:rPr>
            </w:r>
            <w:r>
              <w:rPr>
                <w:noProof/>
                <w:webHidden/>
              </w:rPr>
              <w:fldChar w:fldCharType="separate"/>
            </w:r>
            <w:r>
              <w:rPr>
                <w:noProof/>
                <w:webHidden/>
              </w:rPr>
              <w:t>208</w:t>
            </w:r>
            <w:r>
              <w:rPr>
                <w:noProof/>
                <w:webHidden/>
              </w:rPr>
              <w:fldChar w:fldCharType="end"/>
            </w:r>
          </w:hyperlink>
        </w:p>
        <w:p w:rsidR="00014E69" w:rsidRDefault="00014E69">
          <w:pPr>
            <w:pStyle w:val="TOC3"/>
            <w:tabs>
              <w:tab w:val="right" w:leader="dot" w:pos="9016"/>
            </w:tabs>
            <w:rPr>
              <w:rFonts w:eastAsiaTheme="minorEastAsia"/>
              <w:noProof/>
              <w:lang w:eastAsia="en-GB"/>
            </w:rPr>
          </w:pPr>
          <w:hyperlink w:anchor="_Toc406682553" w:history="1">
            <w:r w:rsidRPr="00097334">
              <w:rPr>
                <w:rStyle w:val="Hyperlink"/>
                <w:noProof/>
              </w:rPr>
              <w:t>More Extensive Testing:</w:t>
            </w:r>
            <w:r>
              <w:rPr>
                <w:noProof/>
                <w:webHidden/>
              </w:rPr>
              <w:tab/>
            </w:r>
            <w:r>
              <w:rPr>
                <w:noProof/>
                <w:webHidden/>
              </w:rPr>
              <w:fldChar w:fldCharType="begin"/>
            </w:r>
            <w:r>
              <w:rPr>
                <w:noProof/>
                <w:webHidden/>
              </w:rPr>
              <w:instrText xml:space="preserve"> PAGEREF _Toc406682553 \h </w:instrText>
            </w:r>
            <w:r>
              <w:rPr>
                <w:noProof/>
                <w:webHidden/>
              </w:rPr>
            </w:r>
            <w:r>
              <w:rPr>
                <w:noProof/>
                <w:webHidden/>
              </w:rPr>
              <w:fldChar w:fldCharType="separate"/>
            </w:r>
            <w:r>
              <w:rPr>
                <w:noProof/>
                <w:webHidden/>
              </w:rPr>
              <w:t>208</w:t>
            </w:r>
            <w:r>
              <w:rPr>
                <w:noProof/>
                <w:webHidden/>
              </w:rPr>
              <w:fldChar w:fldCharType="end"/>
            </w:r>
          </w:hyperlink>
        </w:p>
        <w:p w:rsidR="00014E69" w:rsidRDefault="00014E69">
          <w:pPr>
            <w:pStyle w:val="TOC1"/>
            <w:tabs>
              <w:tab w:val="right" w:leader="dot" w:pos="9016"/>
            </w:tabs>
            <w:rPr>
              <w:rFonts w:eastAsiaTheme="minorEastAsia"/>
              <w:noProof/>
              <w:lang w:eastAsia="en-GB"/>
            </w:rPr>
          </w:pPr>
          <w:hyperlink w:anchor="_Toc406682554" w:history="1">
            <w:r w:rsidRPr="00097334">
              <w:rPr>
                <w:rStyle w:val="Hyperlink"/>
                <w:noProof/>
              </w:rPr>
              <w:t>Appendices –</w:t>
            </w:r>
            <w:r>
              <w:rPr>
                <w:noProof/>
                <w:webHidden/>
              </w:rPr>
              <w:tab/>
            </w:r>
            <w:r>
              <w:rPr>
                <w:noProof/>
                <w:webHidden/>
              </w:rPr>
              <w:fldChar w:fldCharType="begin"/>
            </w:r>
            <w:r>
              <w:rPr>
                <w:noProof/>
                <w:webHidden/>
              </w:rPr>
              <w:instrText xml:space="preserve"> PAGEREF _Toc406682554 \h </w:instrText>
            </w:r>
            <w:r>
              <w:rPr>
                <w:noProof/>
                <w:webHidden/>
              </w:rPr>
            </w:r>
            <w:r>
              <w:rPr>
                <w:noProof/>
                <w:webHidden/>
              </w:rPr>
              <w:fldChar w:fldCharType="separate"/>
            </w:r>
            <w:r>
              <w:rPr>
                <w:noProof/>
                <w:webHidden/>
              </w:rPr>
              <w:t>209</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555" w:history="1">
            <w:r w:rsidRPr="00097334">
              <w:rPr>
                <w:rStyle w:val="Hyperlink"/>
                <w:noProof/>
              </w:rPr>
              <w:t>Appendix I – Alpha Testing Log –</w:t>
            </w:r>
            <w:r>
              <w:rPr>
                <w:noProof/>
                <w:webHidden/>
              </w:rPr>
              <w:tab/>
            </w:r>
            <w:r>
              <w:rPr>
                <w:noProof/>
                <w:webHidden/>
              </w:rPr>
              <w:fldChar w:fldCharType="begin"/>
            </w:r>
            <w:r>
              <w:rPr>
                <w:noProof/>
                <w:webHidden/>
              </w:rPr>
              <w:instrText xml:space="preserve"> PAGEREF _Toc406682555 \h </w:instrText>
            </w:r>
            <w:r>
              <w:rPr>
                <w:noProof/>
                <w:webHidden/>
              </w:rPr>
            </w:r>
            <w:r>
              <w:rPr>
                <w:noProof/>
                <w:webHidden/>
              </w:rPr>
              <w:fldChar w:fldCharType="separate"/>
            </w:r>
            <w:r>
              <w:rPr>
                <w:noProof/>
                <w:webHidden/>
              </w:rPr>
              <w:t>209</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556" w:history="1">
            <w:r w:rsidRPr="00097334">
              <w:rPr>
                <w:rStyle w:val="Hyperlink"/>
                <w:noProof/>
              </w:rPr>
              <w:t>Appendix II – Test Data –</w:t>
            </w:r>
            <w:r>
              <w:rPr>
                <w:noProof/>
                <w:webHidden/>
              </w:rPr>
              <w:tab/>
            </w:r>
            <w:r>
              <w:rPr>
                <w:noProof/>
                <w:webHidden/>
              </w:rPr>
              <w:fldChar w:fldCharType="begin"/>
            </w:r>
            <w:r>
              <w:rPr>
                <w:noProof/>
                <w:webHidden/>
              </w:rPr>
              <w:instrText xml:space="preserve"> PAGEREF _Toc406682556 \h </w:instrText>
            </w:r>
            <w:r>
              <w:rPr>
                <w:noProof/>
                <w:webHidden/>
              </w:rPr>
            </w:r>
            <w:r>
              <w:rPr>
                <w:noProof/>
                <w:webHidden/>
              </w:rPr>
              <w:fldChar w:fldCharType="separate"/>
            </w:r>
            <w:r>
              <w:rPr>
                <w:noProof/>
                <w:webHidden/>
              </w:rPr>
              <w:t>222</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557" w:history="1">
            <w:r w:rsidRPr="00097334">
              <w:rPr>
                <w:rStyle w:val="Hyperlink"/>
                <w:noProof/>
              </w:rPr>
              <w:t>Appendix III – Testing Log –</w:t>
            </w:r>
            <w:r>
              <w:rPr>
                <w:noProof/>
                <w:webHidden/>
              </w:rPr>
              <w:tab/>
            </w:r>
            <w:r>
              <w:rPr>
                <w:noProof/>
                <w:webHidden/>
              </w:rPr>
              <w:fldChar w:fldCharType="begin"/>
            </w:r>
            <w:r>
              <w:rPr>
                <w:noProof/>
                <w:webHidden/>
              </w:rPr>
              <w:instrText xml:space="preserve"> PAGEREF _Toc406682557 \h </w:instrText>
            </w:r>
            <w:r>
              <w:rPr>
                <w:noProof/>
                <w:webHidden/>
              </w:rPr>
            </w:r>
            <w:r>
              <w:rPr>
                <w:noProof/>
                <w:webHidden/>
              </w:rPr>
              <w:fldChar w:fldCharType="separate"/>
            </w:r>
            <w:r>
              <w:rPr>
                <w:noProof/>
                <w:webHidden/>
              </w:rPr>
              <w:t>226</w:t>
            </w:r>
            <w:r>
              <w:rPr>
                <w:noProof/>
                <w:webHidden/>
              </w:rPr>
              <w:fldChar w:fldCharType="end"/>
            </w:r>
          </w:hyperlink>
        </w:p>
        <w:p w:rsidR="00014E69" w:rsidRDefault="00014E69">
          <w:pPr>
            <w:pStyle w:val="TOC2"/>
            <w:tabs>
              <w:tab w:val="right" w:leader="dot" w:pos="9016"/>
            </w:tabs>
            <w:rPr>
              <w:rFonts w:eastAsiaTheme="minorEastAsia"/>
              <w:noProof/>
              <w:lang w:eastAsia="en-GB"/>
            </w:rPr>
          </w:pPr>
          <w:hyperlink w:anchor="_Toc406682558" w:history="1">
            <w:r w:rsidRPr="00097334">
              <w:rPr>
                <w:rStyle w:val="Hyperlink"/>
                <w:noProof/>
              </w:rPr>
              <w:t>Appendix IV – User Manual –</w:t>
            </w:r>
            <w:r>
              <w:rPr>
                <w:noProof/>
                <w:webHidden/>
              </w:rPr>
              <w:tab/>
            </w:r>
            <w:r>
              <w:rPr>
                <w:noProof/>
                <w:webHidden/>
              </w:rPr>
              <w:fldChar w:fldCharType="begin"/>
            </w:r>
            <w:r>
              <w:rPr>
                <w:noProof/>
                <w:webHidden/>
              </w:rPr>
              <w:instrText xml:space="preserve"> PAGEREF _Toc406682558 \h </w:instrText>
            </w:r>
            <w:r>
              <w:rPr>
                <w:noProof/>
                <w:webHidden/>
              </w:rPr>
            </w:r>
            <w:r>
              <w:rPr>
                <w:noProof/>
                <w:webHidden/>
              </w:rPr>
              <w:fldChar w:fldCharType="separate"/>
            </w:r>
            <w:r>
              <w:rPr>
                <w:noProof/>
                <w:webHidden/>
              </w:rPr>
              <w:t>532</w:t>
            </w:r>
            <w:r>
              <w:rPr>
                <w:noProof/>
                <w:webHidden/>
              </w:rPr>
              <w:fldChar w:fldCharType="end"/>
            </w:r>
          </w:hyperlink>
        </w:p>
        <w:p w:rsidR="00014E69" w:rsidRDefault="00014E69">
          <w:pPr>
            <w:pStyle w:val="TOC3"/>
            <w:tabs>
              <w:tab w:val="right" w:leader="dot" w:pos="9016"/>
            </w:tabs>
            <w:rPr>
              <w:rFonts w:eastAsiaTheme="minorEastAsia"/>
              <w:noProof/>
              <w:lang w:eastAsia="en-GB"/>
            </w:rPr>
          </w:pPr>
          <w:hyperlink w:anchor="_Toc406682559" w:history="1">
            <w:r w:rsidRPr="00097334">
              <w:rPr>
                <w:rStyle w:val="Hyperlink"/>
                <w:noProof/>
              </w:rPr>
              <w:t>Contents:</w:t>
            </w:r>
            <w:r>
              <w:rPr>
                <w:noProof/>
                <w:webHidden/>
              </w:rPr>
              <w:tab/>
            </w:r>
            <w:r>
              <w:rPr>
                <w:noProof/>
                <w:webHidden/>
              </w:rPr>
              <w:fldChar w:fldCharType="begin"/>
            </w:r>
            <w:r>
              <w:rPr>
                <w:noProof/>
                <w:webHidden/>
              </w:rPr>
              <w:instrText xml:space="preserve"> PAGEREF _Toc406682559 \h </w:instrText>
            </w:r>
            <w:r>
              <w:rPr>
                <w:noProof/>
                <w:webHidden/>
              </w:rPr>
            </w:r>
            <w:r>
              <w:rPr>
                <w:noProof/>
                <w:webHidden/>
              </w:rPr>
              <w:fldChar w:fldCharType="separate"/>
            </w:r>
            <w:r>
              <w:rPr>
                <w:noProof/>
                <w:webHidden/>
              </w:rPr>
              <w:t>532</w:t>
            </w:r>
            <w:r>
              <w:rPr>
                <w:noProof/>
                <w:webHidden/>
              </w:rPr>
              <w:fldChar w:fldCharType="end"/>
            </w:r>
          </w:hyperlink>
        </w:p>
        <w:p w:rsidR="00014E69" w:rsidRDefault="00014E69">
          <w:pPr>
            <w:pStyle w:val="TOC3"/>
            <w:tabs>
              <w:tab w:val="left" w:pos="1100"/>
              <w:tab w:val="right" w:leader="dot" w:pos="9016"/>
            </w:tabs>
            <w:rPr>
              <w:rFonts w:eastAsiaTheme="minorEastAsia"/>
              <w:noProof/>
              <w:lang w:eastAsia="en-GB"/>
            </w:rPr>
          </w:pPr>
          <w:hyperlink w:anchor="_Toc406682560" w:history="1">
            <w:r w:rsidRPr="00097334">
              <w:rPr>
                <w:rStyle w:val="Hyperlink"/>
                <w:noProof/>
              </w:rPr>
              <w:t>(1)</w:t>
            </w:r>
            <w:r>
              <w:rPr>
                <w:rFonts w:eastAsiaTheme="minorEastAsia"/>
                <w:noProof/>
                <w:lang w:eastAsia="en-GB"/>
              </w:rPr>
              <w:tab/>
            </w:r>
            <w:r w:rsidRPr="00097334">
              <w:rPr>
                <w:rStyle w:val="Hyperlink"/>
                <w:noProof/>
              </w:rPr>
              <w:t>Initial Setup:</w:t>
            </w:r>
            <w:r>
              <w:rPr>
                <w:noProof/>
                <w:webHidden/>
              </w:rPr>
              <w:tab/>
            </w:r>
            <w:r>
              <w:rPr>
                <w:noProof/>
                <w:webHidden/>
              </w:rPr>
              <w:fldChar w:fldCharType="begin"/>
            </w:r>
            <w:r>
              <w:rPr>
                <w:noProof/>
                <w:webHidden/>
              </w:rPr>
              <w:instrText xml:space="preserve"> PAGEREF _Toc406682560 \h </w:instrText>
            </w:r>
            <w:r>
              <w:rPr>
                <w:noProof/>
                <w:webHidden/>
              </w:rPr>
            </w:r>
            <w:r>
              <w:rPr>
                <w:noProof/>
                <w:webHidden/>
              </w:rPr>
              <w:fldChar w:fldCharType="separate"/>
            </w:r>
            <w:r>
              <w:rPr>
                <w:noProof/>
                <w:webHidden/>
              </w:rPr>
              <w:t>533</w:t>
            </w:r>
            <w:r>
              <w:rPr>
                <w:noProof/>
                <w:webHidden/>
              </w:rPr>
              <w:fldChar w:fldCharType="end"/>
            </w:r>
          </w:hyperlink>
        </w:p>
        <w:p w:rsidR="00014E69" w:rsidRDefault="00014E69">
          <w:pPr>
            <w:pStyle w:val="TOC3"/>
            <w:tabs>
              <w:tab w:val="left" w:pos="1100"/>
              <w:tab w:val="right" w:leader="dot" w:pos="9016"/>
            </w:tabs>
            <w:rPr>
              <w:rFonts w:eastAsiaTheme="minorEastAsia"/>
              <w:noProof/>
              <w:lang w:eastAsia="en-GB"/>
            </w:rPr>
          </w:pPr>
          <w:hyperlink w:anchor="_Toc406682561" w:history="1">
            <w:r w:rsidRPr="00097334">
              <w:rPr>
                <w:rStyle w:val="Hyperlink"/>
                <w:noProof/>
              </w:rPr>
              <w:t>(2)</w:t>
            </w:r>
            <w:r>
              <w:rPr>
                <w:rFonts w:eastAsiaTheme="minorEastAsia"/>
                <w:noProof/>
                <w:lang w:eastAsia="en-GB"/>
              </w:rPr>
              <w:tab/>
            </w:r>
            <w:r w:rsidRPr="00097334">
              <w:rPr>
                <w:rStyle w:val="Hyperlink"/>
                <w:noProof/>
              </w:rPr>
              <w:t>The Login Screen:</w:t>
            </w:r>
            <w:r>
              <w:rPr>
                <w:noProof/>
                <w:webHidden/>
              </w:rPr>
              <w:tab/>
            </w:r>
            <w:r>
              <w:rPr>
                <w:noProof/>
                <w:webHidden/>
              </w:rPr>
              <w:fldChar w:fldCharType="begin"/>
            </w:r>
            <w:r>
              <w:rPr>
                <w:noProof/>
                <w:webHidden/>
              </w:rPr>
              <w:instrText xml:space="preserve"> PAGEREF _Toc406682561 \h </w:instrText>
            </w:r>
            <w:r>
              <w:rPr>
                <w:noProof/>
                <w:webHidden/>
              </w:rPr>
            </w:r>
            <w:r>
              <w:rPr>
                <w:noProof/>
                <w:webHidden/>
              </w:rPr>
              <w:fldChar w:fldCharType="separate"/>
            </w:r>
            <w:r>
              <w:rPr>
                <w:noProof/>
                <w:webHidden/>
              </w:rPr>
              <w:t>534</w:t>
            </w:r>
            <w:r>
              <w:rPr>
                <w:noProof/>
                <w:webHidden/>
              </w:rPr>
              <w:fldChar w:fldCharType="end"/>
            </w:r>
          </w:hyperlink>
        </w:p>
        <w:p w:rsidR="00014E69" w:rsidRDefault="00014E69">
          <w:pPr>
            <w:pStyle w:val="TOC3"/>
            <w:tabs>
              <w:tab w:val="left" w:pos="1100"/>
              <w:tab w:val="right" w:leader="dot" w:pos="9016"/>
            </w:tabs>
            <w:rPr>
              <w:rFonts w:eastAsiaTheme="minorEastAsia"/>
              <w:noProof/>
              <w:lang w:eastAsia="en-GB"/>
            </w:rPr>
          </w:pPr>
          <w:hyperlink w:anchor="_Toc406682562" w:history="1">
            <w:r w:rsidRPr="00097334">
              <w:rPr>
                <w:rStyle w:val="Hyperlink"/>
                <w:noProof/>
              </w:rPr>
              <w:t>(3)</w:t>
            </w:r>
            <w:r>
              <w:rPr>
                <w:rFonts w:eastAsiaTheme="minorEastAsia"/>
                <w:noProof/>
                <w:lang w:eastAsia="en-GB"/>
              </w:rPr>
              <w:tab/>
            </w:r>
            <w:r w:rsidRPr="00097334">
              <w:rPr>
                <w:rStyle w:val="Hyperlink"/>
                <w:noProof/>
              </w:rPr>
              <w:t>Registering an Employee Account:</w:t>
            </w:r>
            <w:r>
              <w:rPr>
                <w:noProof/>
                <w:webHidden/>
              </w:rPr>
              <w:tab/>
            </w:r>
            <w:r>
              <w:rPr>
                <w:noProof/>
                <w:webHidden/>
              </w:rPr>
              <w:fldChar w:fldCharType="begin"/>
            </w:r>
            <w:r>
              <w:rPr>
                <w:noProof/>
                <w:webHidden/>
              </w:rPr>
              <w:instrText xml:space="preserve"> PAGEREF _Toc406682562 \h </w:instrText>
            </w:r>
            <w:r>
              <w:rPr>
                <w:noProof/>
                <w:webHidden/>
              </w:rPr>
            </w:r>
            <w:r>
              <w:rPr>
                <w:noProof/>
                <w:webHidden/>
              </w:rPr>
              <w:fldChar w:fldCharType="separate"/>
            </w:r>
            <w:r>
              <w:rPr>
                <w:noProof/>
                <w:webHidden/>
              </w:rPr>
              <w:t>535</w:t>
            </w:r>
            <w:r>
              <w:rPr>
                <w:noProof/>
                <w:webHidden/>
              </w:rPr>
              <w:fldChar w:fldCharType="end"/>
            </w:r>
          </w:hyperlink>
        </w:p>
        <w:p w:rsidR="00014E69" w:rsidRDefault="00014E69">
          <w:pPr>
            <w:pStyle w:val="TOC3"/>
            <w:tabs>
              <w:tab w:val="left" w:pos="1100"/>
              <w:tab w:val="right" w:leader="dot" w:pos="9016"/>
            </w:tabs>
            <w:rPr>
              <w:rFonts w:eastAsiaTheme="minorEastAsia"/>
              <w:noProof/>
              <w:lang w:eastAsia="en-GB"/>
            </w:rPr>
          </w:pPr>
          <w:hyperlink w:anchor="_Toc406682563" w:history="1">
            <w:r w:rsidRPr="00097334">
              <w:rPr>
                <w:rStyle w:val="Hyperlink"/>
                <w:noProof/>
              </w:rPr>
              <w:t>(4)</w:t>
            </w:r>
            <w:r>
              <w:rPr>
                <w:rFonts w:eastAsiaTheme="minorEastAsia"/>
                <w:noProof/>
                <w:lang w:eastAsia="en-GB"/>
              </w:rPr>
              <w:tab/>
            </w:r>
            <w:r w:rsidRPr="00097334">
              <w:rPr>
                <w:rStyle w:val="Hyperlink"/>
                <w:noProof/>
              </w:rPr>
              <w:t>Logging in:</w:t>
            </w:r>
            <w:r>
              <w:rPr>
                <w:noProof/>
                <w:webHidden/>
              </w:rPr>
              <w:tab/>
            </w:r>
            <w:r>
              <w:rPr>
                <w:noProof/>
                <w:webHidden/>
              </w:rPr>
              <w:fldChar w:fldCharType="begin"/>
            </w:r>
            <w:r>
              <w:rPr>
                <w:noProof/>
                <w:webHidden/>
              </w:rPr>
              <w:instrText xml:space="preserve"> PAGEREF _Toc406682563 \h </w:instrText>
            </w:r>
            <w:r>
              <w:rPr>
                <w:noProof/>
                <w:webHidden/>
              </w:rPr>
            </w:r>
            <w:r>
              <w:rPr>
                <w:noProof/>
                <w:webHidden/>
              </w:rPr>
              <w:fldChar w:fldCharType="separate"/>
            </w:r>
            <w:r>
              <w:rPr>
                <w:noProof/>
                <w:webHidden/>
              </w:rPr>
              <w:t>537</w:t>
            </w:r>
            <w:r>
              <w:rPr>
                <w:noProof/>
                <w:webHidden/>
              </w:rPr>
              <w:fldChar w:fldCharType="end"/>
            </w:r>
          </w:hyperlink>
        </w:p>
        <w:p w:rsidR="00014E69" w:rsidRDefault="00014E69">
          <w:pPr>
            <w:pStyle w:val="TOC3"/>
            <w:tabs>
              <w:tab w:val="left" w:pos="1100"/>
              <w:tab w:val="right" w:leader="dot" w:pos="9016"/>
            </w:tabs>
            <w:rPr>
              <w:rFonts w:eastAsiaTheme="minorEastAsia"/>
              <w:noProof/>
              <w:lang w:eastAsia="en-GB"/>
            </w:rPr>
          </w:pPr>
          <w:hyperlink w:anchor="_Toc406682564" w:history="1">
            <w:r w:rsidRPr="00097334">
              <w:rPr>
                <w:rStyle w:val="Hyperlink"/>
                <w:noProof/>
              </w:rPr>
              <w:t>(5)</w:t>
            </w:r>
            <w:r>
              <w:rPr>
                <w:rFonts w:eastAsiaTheme="minorEastAsia"/>
                <w:noProof/>
                <w:lang w:eastAsia="en-GB"/>
              </w:rPr>
              <w:tab/>
            </w:r>
            <w:r w:rsidRPr="00097334">
              <w:rPr>
                <w:rStyle w:val="Hyperlink"/>
                <w:noProof/>
              </w:rPr>
              <w:t>The Main Screen:</w:t>
            </w:r>
            <w:r>
              <w:rPr>
                <w:noProof/>
                <w:webHidden/>
              </w:rPr>
              <w:tab/>
            </w:r>
            <w:r>
              <w:rPr>
                <w:noProof/>
                <w:webHidden/>
              </w:rPr>
              <w:fldChar w:fldCharType="begin"/>
            </w:r>
            <w:r>
              <w:rPr>
                <w:noProof/>
                <w:webHidden/>
              </w:rPr>
              <w:instrText xml:space="preserve"> PAGEREF _Toc406682564 \h </w:instrText>
            </w:r>
            <w:r>
              <w:rPr>
                <w:noProof/>
                <w:webHidden/>
              </w:rPr>
            </w:r>
            <w:r>
              <w:rPr>
                <w:noProof/>
                <w:webHidden/>
              </w:rPr>
              <w:fldChar w:fldCharType="separate"/>
            </w:r>
            <w:r>
              <w:rPr>
                <w:noProof/>
                <w:webHidden/>
              </w:rPr>
              <w:t>539</w:t>
            </w:r>
            <w:r>
              <w:rPr>
                <w:noProof/>
                <w:webHidden/>
              </w:rPr>
              <w:fldChar w:fldCharType="end"/>
            </w:r>
          </w:hyperlink>
        </w:p>
        <w:p w:rsidR="00014E69" w:rsidRDefault="00014E69">
          <w:pPr>
            <w:pStyle w:val="TOC3"/>
            <w:tabs>
              <w:tab w:val="left" w:pos="1100"/>
              <w:tab w:val="right" w:leader="dot" w:pos="9016"/>
            </w:tabs>
            <w:rPr>
              <w:rFonts w:eastAsiaTheme="minorEastAsia"/>
              <w:noProof/>
              <w:lang w:eastAsia="en-GB"/>
            </w:rPr>
          </w:pPr>
          <w:hyperlink w:anchor="_Toc406682565" w:history="1">
            <w:r w:rsidRPr="00097334">
              <w:rPr>
                <w:rStyle w:val="Hyperlink"/>
                <w:noProof/>
              </w:rPr>
              <w:t>(6)</w:t>
            </w:r>
            <w:r>
              <w:rPr>
                <w:rFonts w:eastAsiaTheme="minorEastAsia"/>
                <w:noProof/>
                <w:lang w:eastAsia="en-GB"/>
              </w:rPr>
              <w:tab/>
            </w:r>
            <w:r w:rsidRPr="00097334">
              <w:rPr>
                <w:rStyle w:val="Hyperlink"/>
                <w:noProof/>
              </w:rPr>
              <w:t>Typical Error Messages  and On-Screen Help:</w:t>
            </w:r>
            <w:r>
              <w:rPr>
                <w:noProof/>
                <w:webHidden/>
              </w:rPr>
              <w:tab/>
            </w:r>
            <w:r>
              <w:rPr>
                <w:noProof/>
                <w:webHidden/>
              </w:rPr>
              <w:fldChar w:fldCharType="begin"/>
            </w:r>
            <w:r>
              <w:rPr>
                <w:noProof/>
                <w:webHidden/>
              </w:rPr>
              <w:instrText xml:space="preserve"> PAGEREF _Toc406682565 \h </w:instrText>
            </w:r>
            <w:r>
              <w:rPr>
                <w:noProof/>
                <w:webHidden/>
              </w:rPr>
            </w:r>
            <w:r>
              <w:rPr>
                <w:noProof/>
                <w:webHidden/>
              </w:rPr>
              <w:fldChar w:fldCharType="separate"/>
            </w:r>
            <w:r>
              <w:rPr>
                <w:noProof/>
                <w:webHidden/>
              </w:rPr>
              <w:t>551</w:t>
            </w:r>
            <w:r>
              <w:rPr>
                <w:noProof/>
                <w:webHidden/>
              </w:rPr>
              <w:fldChar w:fldCharType="end"/>
            </w:r>
          </w:hyperlink>
        </w:p>
        <w:p w:rsidR="00014E69" w:rsidRDefault="00014E69">
          <w:pPr>
            <w:pStyle w:val="TOC3"/>
            <w:tabs>
              <w:tab w:val="left" w:pos="1100"/>
              <w:tab w:val="right" w:leader="dot" w:pos="9016"/>
            </w:tabs>
            <w:rPr>
              <w:rFonts w:eastAsiaTheme="minorEastAsia"/>
              <w:noProof/>
              <w:lang w:eastAsia="en-GB"/>
            </w:rPr>
          </w:pPr>
          <w:hyperlink w:anchor="_Toc406682566" w:history="1">
            <w:r w:rsidRPr="00097334">
              <w:rPr>
                <w:rStyle w:val="Hyperlink"/>
                <w:noProof/>
              </w:rPr>
              <w:t>(7)</w:t>
            </w:r>
            <w:r>
              <w:rPr>
                <w:rFonts w:eastAsiaTheme="minorEastAsia"/>
                <w:noProof/>
                <w:lang w:eastAsia="en-GB"/>
              </w:rPr>
              <w:tab/>
            </w:r>
            <w:r w:rsidRPr="00097334">
              <w:rPr>
                <w:rStyle w:val="Hyperlink"/>
                <w:noProof/>
              </w:rPr>
              <w:t>Changing the Language:</w:t>
            </w:r>
            <w:r>
              <w:rPr>
                <w:noProof/>
                <w:webHidden/>
              </w:rPr>
              <w:tab/>
            </w:r>
            <w:r>
              <w:rPr>
                <w:noProof/>
                <w:webHidden/>
              </w:rPr>
              <w:fldChar w:fldCharType="begin"/>
            </w:r>
            <w:r>
              <w:rPr>
                <w:noProof/>
                <w:webHidden/>
              </w:rPr>
              <w:instrText xml:space="preserve"> PAGEREF _Toc406682566 \h </w:instrText>
            </w:r>
            <w:r>
              <w:rPr>
                <w:noProof/>
                <w:webHidden/>
              </w:rPr>
            </w:r>
            <w:r>
              <w:rPr>
                <w:noProof/>
                <w:webHidden/>
              </w:rPr>
              <w:fldChar w:fldCharType="separate"/>
            </w:r>
            <w:r>
              <w:rPr>
                <w:noProof/>
                <w:webHidden/>
              </w:rPr>
              <w:t>553</w:t>
            </w:r>
            <w:r>
              <w:rPr>
                <w:noProof/>
                <w:webHidden/>
              </w:rPr>
              <w:fldChar w:fldCharType="end"/>
            </w:r>
          </w:hyperlink>
        </w:p>
        <w:p w:rsidR="00014E69" w:rsidRDefault="00014E69">
          <w:pPr>
            <w:pStyle w:val="TOC3"/>
            <w:tabs>
              <w:tab w:val="left" w:pos="1100"/>
              <w:tab w:val="right" w:leader="dot" w:pos="9016"/>
            </w:tabs>
            <w:rPr>
              <w:rFonts w:eastAsiaTheme="minorEastAsia"/>
              <w:noProof/>
              <w:lang w:eastAsia="en-GB"/>
            </w:rPr>
          </w:pPr>
          <w:hyperlink w:anchor="_Toc406682567" w:history="1">
            <w:r w:rsidRPr="00097334">
              <w:rPr>
                <w:rStyle w:val="Hyperlink"/>
                <w:noProof/>
              </w:rPr>
              <w:t>(8)</w:t>
            </w:r>
            <w:r>
              <w:rPr>
                <w:rFonts w:eastAsiaTheme="minorEastAsia"/>
                <w:noProof/>
                <w:lang w:eastAsia="en-GB"/>
              </w:rPr>
              <w:tab/>
            </w:r>
            <w:r w:rsidRPr="00097334">
              <w:rPr>
                <w:rStyle w:val="Hyperlink"/>
                <w:noProof/>
              </w:rPr>
              <w:t>Backup:</w:t>
            </w:r>
            <w:r>
              <w:rPr>
                <w:noProof/>
                <w:webHidden/>
              </w:rPr>
              <w:tab/>
            </w:r>
            <w:r>
              <w:rPr>
                <w:noProof/>
                <w:webHidden/>
              </w:rPr>
              <w:fldChar w:fldCharType="begin"/>
            </w:r>
            <w:r>
              <w:rPr>
                <w:noProof/>
                <w:webHidden/>
              </w:rPr>
              <w:instrText xml:space="preserve"> PAGEREF _Toc406682567 \h </w:instrText>
            </w:r>
            <w:r>
              <w:rPr>
                <w:noProof/>
                <w:webHidden/>
              </w:rPr>
            </w:r>
            <w:r>
              <w:rPr>
                <w:noProof/>
                <w:webHidden/>
              </w:rPr>
              <w:fldChar w:fldCharType="separate"/>
            </w:r>
            <w:r>
              <w:rPr>
                <w:noProof/>
                <w:webHidden/>
              </w:rPr>
              <w:t>554</w:t>
            </w:r>
            <w:r>
              <w:rPr>
                <w:noProof/>
                <w:webHidden/>
              </w:rPr>
              <w:fldChar w:fldCharType="end"/>
            </w:r>
          </w:hyperlink>
        </w:p>
        <w:p w:rsidR="00014E69" w:rsidRDefault="00014E69">
          <w:pPr>
            <w:pStyle w:val="TOC1"/>
            <w:tabs>
              <w:tab w:val="right" w:leader="dot" w:pos="9016"/>
            </w:tabs>
            <w:rPr>
              <w:rFonts w:eastAsiaTheme="minorEastAsia"/>
              <w:noProof/>
              <w:lang w:eastAsia="en-GB"/>
            </w:rPr>
          </w:pPr>
          <w:hyperlink w:anchor="_Toc406682568" w:history="1">
            <w:r w:rsidRPr="00097334">
              <w:rPr>
                <w:rStyle w:val="Hyperlink"/>
                <w:noProof/>
                <w:lang w:eastAsia="en-GB"/>
              </w:rPr>
              <w:t>Appendix V – Document Statistics:</w:t>
            </w:r>
            <w:r>
              <w:rPr>
                <w:noProof/>
                <w:webHidden/>
              </w:rPr>
              <w:tab/>
            </w:r>
            <w:r>
              <w:rPr>
                <w:noProof/>
                <w:webHidden/>
              </w:rPr>
              <w:fldChar w:fldCharType="begin"/>
            </w:r>
            <w:r>
              <w:rPr>
                <w:noProof/>
                <w:webHidden/>
              </w:rPr>
              <w:instrText xml:space="preserve"> PAGEREF _Toc406682568 \h </w:instrText>
            </w:r>
            <w:r>
              <w:rPr>
                <w:noProof/>
                <w:webHidden/>
              </w:rPr>
            </w:r>
            <w:r>
              <w:rPr>
                <w:noProof/>
                <w:webHidden/>
              </w:rPr>
              <w:fldChar w:fldCharType="separate"/>
            </w:r>
            <w:r>
              <w:rPr>
                <w:noProof/>
                <w:webHidden/>
              </w:rPr>
              <w:t>555</w:t>
            </w:r>
            <w:r>
              <w:rPr>
                <w:noProof/>
                <w:webHidden/>
              </w:rPr>
              <w:fldChar w:fldCharType="end"/>
            </w:r>
          </w:hyperlink>
        </w:p>
        <w:p w:rsidR="00A334A2" w:rsidRDefault="00CF1FF0" w:rsidP="00D32C39">
          <w:r>
            <w:rPr>
              <w:b/>
              <w:bCs/>
              <w:noProof/>
            </w:rPr>
            <w:fldChar w:fldCharType="end"/>
          </w:r>
        </w:p>
      </w:sdtContent>
    </w:sdt>
    <w:p w:rsidR="00D03E11" w:rsidRDefault="00D03E11">
      <w:pPr>
        <w:rPr>
          <w:rFonts w:eastAsiaTheme="majorEastAsia" w:cstheme="majorBidi"/>
          <w:b/>
          <w:bCs/>
          <w:sz w:val="40"/>
          <w:szCs w:val="28"/>
          <w:u w:val="single"/>
        </w:rPr>
      </w:pPr>
      <w:bookmarkStart w:id="1" w:name="_Toc390848746"/>
    </w:p>
    <w:p w:rsidR="00D03E11" w:rsidRDefault="00D03E11" w:rsidP="00FD2805"/>
    <w:p w:rsidR="00494E58" w:rsidRDefault="00494E58" w:rsidP="00FD2805"/>
    <w:p w:rsidR="00494E58" w:rsidRDefault="00494E58">
      <w:r>
        <w:br w:type="page"/>
      </w:r>
    </w:p>
    <w:p w:rsidR="0037551A" w:rsidRDefault="00D03E11">
      <w:r>
        <w:lastRenderedPageBreak/>
        <w:br w:type="page"/>
      </w:r>
    </w:p>
    <w:p w:rsidR="00970F0E" w:rsidRPr="00970F0E" w:rsidRDefault="00970F0E"/>
    <w:p w:rsidR="0045760E" w:rsidRPr="00CF1FF0" w:rsidRDefault="0045760E" w:rsidP="00F42AB5">
      <w:pPr>
        <w:pStyle w:val="Heading1"/>
      </w:pPr>
      <w:bookmarkStart w:id="2" w:name="_Toc406682409"/>
      <w:r w:rsidRPr="00CF1FF0">
        <w:t>Section 1 – Definition, Investigation and Analysis</w:t>
      </w:r>
      <w:bookmarkEnd w:id="1"/>
      <w:bookmarkEnd w:id="2"/>
    </w:p>
    <w:p w:rsidR="0045760E" w:rsidRPr="00CF1FF0" w:rsidRDefault="00CF1FF0" w:rsidP="00FD2805">
      <w:pPr>
        <w:pStyle w:val="Heading2"/>
      </w:pPr>
      <w:bookmarkStart w:id="3" w:name="_Toc390848747"/>
      <w:bookmarkStart w:id="4" w:name="_Toc406682410"/>
      <w:r>
        <w:t xml:space="preserve">Problem </w:t>
      </w:r>
      <w:r w:rsidR="0045760E" w:rsidRPr="00CF1FF0">
        <w:t>Definition –</w:t>
      </w:r>
      <w:bookmarkEnd w:id="3"/>
      <w:bookmarkEnd w:id="4"/>
    </w:p>
    <w:p w:rsidR="003609FD" w:rsidRDefault="001F14B4" w:rsidP="00D32C39">
      <w:pPr>
        <w:rPr>
          <w:lang w:val="en-US"/>
        </w:rPr>
      </w:pPr>
      <w:r>
        <w:t xml:space="preserve">   My end user is the Douglas Jackson executive and managerial call centre, based in Lichfield. They employ a large number of employees, and they provide experienced recruitment consultants to businesses in order to aid </w:t>
      </w:r>
      <w:r w:rsidR="00D629F1">
        <w:t>them</w:t>
      </w:r>
      <w:r>
        <w:t xml:space="preserve"> in a wide range of sectors, including, but not limited to:</w:t>
      </w:r>
      <w:r w:rsidRPr="001F14B4">
        <w:rPr>
          <w:lang w:val="en-US"/>
        </w:rPr>
        <w:t xml:space="preserve"> </w:t>
      </w:r>
      <w:r>
        <w:rPr>
          <w:lang w:val="en-US"/>
        </w:rPr>
        <w:t>Finance, Banking, Insurance, IT, Telecommunications, Utilities, Online, Retail, Travel, Consumer Goods, Outsourcing and Public Sector/Not for Profit. They also attend a plethora of corporate events, and are often present to judge for some industry bodies and award programs.</w:t>
      </w:r>
      <w:r w:rsidR="00D629F1">
        <w:rPr>
          <w:lang w:val="en-US"/>
        </w:rPr>
        <w:t xml:space="preserve"> </w:t>
      </w:r>
    </w:p>
    <w:p w:rsidR="00D629F1" w:rsidRDefault="00B424BC" w:rsidP="00D32C39">
      <w:r>
        <w:t>The three managers are called Jonny Fishman, Roscoe Marchland and Ed</w:t>
      </w:r>
      <w:r w:rsidR="0092741E">
        <w:t xml:space="preserve">na </w:t>
      </w:r>
      <w:r>
        <w:t>Wescott. Regarding themselves (who are responsible for the filing system),</w:t>
      </w:r>
      <w:r w:rsidR="00D629F1">
        <w:t xml:space="preserve"> they are neither computer-literate, nor do they currently have much exposure to technology – even in the office environment. Most of their work is still performed with pen and paper, and; moreover, it will be important to ensure that the new system is easy to navigate, well laid-out – providing a quick-to-use, simple interface that is easy to grasp.</w:t>
      </w:r>
    </w:p>
    <w:p w:rsidR="00F40198" w:rsidRDefault="00F40198" w:rsidP="00D32C39">
      <w:pPr>
        <w:rPr>
          <w:lang w:val="en-US"/>
        </w:rPr>
      </w:pPr>
      <w:r>
        <w:rPr>
          <w:rFonts w:cstheme="minorHAnsi"/>
        </w:rPr>
        <w:t xml:space="preserve">The issue that I am investigating is the lethargic and archaic filing system of employee records. Due to the nature of the current system, there is an increasing lack of space to store the records, and records often become intertwined, damaged or lost. This consumes valuable time in the sorting, recreation and finding of records.  </w:t>
      </w:r>
    </w:p>
    <w:p w:rsidR="00F40198" w:rsidRDefault="00F40198" w:rsidP="00D32C39">
      <w:r>
        <w:t xml:space="preserve">The current system relies on manual filing of physical, paper records, which are easily misplaced or damaged. This results in a slow system, and due to the large volume of records required (due to the large volume of employees), it has become time-consuming to find individual employees’ records.  Currently, records are kept in filing cabinets, amongst hundreds of others, and in order to ‘update’ the records, that part of the file must be reprinted and rewritten. </w:t>
      </w:r>
    </w:p>
    <w:p w:rsidR="00231385" w:rsidRDefault="00F40198" w:rsidP="00D32C39">
      <w:r>
        <w:t xml:space="preserve">Disposing of records also poses an issue, since they contain often confidential or personal information, which cannot just be thrown away as it is. Moreover, a significant amount of company time and resources </w:t>
      </w:r>
      <w:r w:rsidR="00231385">
        <w:t>are dedicated to shredding and disposing of said records. These could be more effectively allocated, were a new, computerised system to be developed.</w:t>
      </w:r>
    </w:p>
    <w:p w:rsidR="00231385" w:rsidRDefault="00231385" w:rsidP="00D32C39">
      <w:r>
        <w:t>Before I can begin work on a new system, I will need further details from the end user</w:t>
      </w:r>
      <w:r w:rsidR="00D32C39">
        <w:t>s</w:t>
      </w:r>
      <w:r>
        <w:t>, regarding the current IT skills of employees, and the nature of the system required. I aim to conduct further investigation into this through the mediums of interviews, questionnaires and meetings, as well as the construction of a process model of the current system.</w:t>
      </w:r>
    </w:p>
    <w:p w:rsidR="00F60A17" w:rsidRDefault="00F60A17" w:rsidP="00FD2805">
      <w:pPr>
        <w:pStyle w:val="Heading2"/>
      </w:pPr>
      <w:bookmarkStart w:id="5" w:name="_Toc406682411"/>
      <w:r>
        <w:t>Plan of the Investigation -</w:t>
      </w:r>
      <w:bookmarkEnd w:id="5"/>
    </w:p>
    <w:p w:rsidR="00F60A17" w:rsidRDefault="00F60A17" w:rsidP="00D32C39">
      <w:r>
        <w:t>Firstly, I will create a Process Model of the current system. I will use this in order to fully gauge how the current system operates.</w:t>
      </w:r>
    </w:p>
    <w:p w:rsidR="00F60A17" w:rsidRDefault="00F60A17" w:rsidP="00D32C39">
      <w:r>
        <w:lastRenderedPageBreak/>
        <w:t xml:space="preserve">Following this, I will conduct three successive interviews, one with each of the Managers : Jonny Fishman; Roscoe Marchland and Edna Wescott respectively. </w:t>
      </w:r>
    </w:p>
    <w:p w:rsidR="00F60A17" w:rsidRDefault="00F60A17" w:rsidP="00D32C39">
      <w:r>
        <w:t>I plan to include the following questions:</w:t>
      </w:r>
    </w:p>
    <w:p w:rsidR="00F60A17" w:rsidRPr="00BA12E9" w:rsidRDefault="00F60A17" w:rsidP="00F60A17">
      <w:pPr>
        <w:spacing w:line="240" w:lineRule="auto"/>
        <w:rPr>
          <w:i/>
        </w:rPr>
      </w:pPr>
      <w:r w:rsidRPr="00BA12E9">
        <w:rPr>
          <w:rFonts w:cstheme="minorHAnsi"/>
          <w:i/>
        </w:rPr>
        <w:t>∙What is your role within the company itself?</w:t>
      </w:r>
    </w:p>
    <w:p w:rsidR="00F60A17" w:rsidRPr="00BA12E9" w:rsidRDefault="00F60A17" w:rsidP="00F60A17">
      <w:pPr>
        <w:spacing w:line="240" w:lineRule="auto"/>
        <w:rPr>
          <w:i/>
        </w:rPr>
      </w:pPr>
      <w:r w:rsidRPr="00BA12E9">
        <w:rPr>
          <w:rFonts w:cstheme="minorHAnsi"/>
          <w:i/>
        </w:rPr>
        <w:t>∙How does the current filing system work?</w:t>
      </w:r>
    </w:p>
    <w:p w:rsidR="00F60A17" w:rsidRPr="00BA12E9" w:rsidRDefault="00F60A17" w:rsidP="00F60A17">
      <w:pPr>
        <w:spacing w:line="240" w:lineRule="auto"/>
        <w:rPr>
          <w:rFonts w:cstheme="minorHAnsi"/>
          <w:i/>
        </w:rPr>
      </w:pPr>
      <w:r w:rsidRPr="00BA12E9">
        <w:rPr>
          <w:rFonts w:cstheme="minorHAnsi"/>
          <w:i/>
        </w:rPr>
        <w:t>∙What is your specific role regarding the filing system?</w:t>
      </w:r>
    </w:p>
    <w:p w:rsidR="00F60A17" w:rsidRPr="00BA12E9" w:rsidRDefault="00F60A17" w:rsidP="0068541F">
      <w:pPr>
        <w:rPr>
          <w:i/>
          <w:szCs w:val="28"/>
          <w:u w:val="single"/>
        </w:rPr>
      </w:pPr>
      <w:r w:rsidRPr="00BA12E9">
        <w:rPr>
          <w:rFonts w:cstheme="minorHAnsi"/>
          <w:i/>
        </w:rPr>
        <w:t>∙</w:t>
      </w:r>
      <w:r w:rsidR="0068541F" w:rsidRPr="00BA12E9">
        <w:rPr>
          <w:i/>
          <w:szCs w:val="28"/>
        </w:rPr>
        <w:t>On average, how much exposure would you say you have to technology on a daily basis?</w:t>
      </w:r>
    </w:p>
    <w:p w:rsidR="00F60A17" w:rsidRPr="00BA12E9" w:rsidRDefault="00F60A17" w:rsidP="00F60A17">
      <w:pPr>
        <w:spacing w:line="240" w:lineRule="auto"/>
        <w:rPr>
          <w:rFonts w:cstheme="minorHAnsi"/>
          <w:i/>
        </w:rPr>
      </w:pPr>
      <w:r w:rsidRPr="00BA12E9">
        <w:rPr>
          <w:rFonts w:cstheme="minorHAnsi"/>
          <w:i/>
        </w:rPr>
        <w:t>∙</w:t>
      </w:r>
      <w:r w:rsidR="0068541F" w:rsidRPr="00BA12E9">
        <w:rPr>
          <w:rFonts w:cstheme="minorHAnsi"/>
          <w:i/>
        </w:rPr>
        <w:t>What do you like about the current filing system?</w:t>
      </w:r>
    </w:p>
    <w:p w:rsidR="00F60A17" w:rsidRPr="00BA12E9" w:rsidRDefault="00F60A17" w:rsidP="00F60A17">
      <w:pPr>
        <w:spacing w:line="240" w:lineRule="auto"/>
        <w:rPr>
          <w:rFonts w:cstheme="minorHAnsi"/>
          <w:i/>
        </w:rPr>
      </w:pPr>
      <w:r w:rsidRPr="00BA12E9">
        <w:rPr>
          <w:rFonts w:cstheme="minorHAnsi"/>
          <w:i/>
        </w:rPr>
        <w:t>∙</w:t>
      </w:r>
      <w:r w:rsidR="0068541F" w:rsidRPr="00BA12E9">
        <w:rPr>
          <w:rFonts w:cstheme="minorHAnsi"/>
          <w:i/>
        </w:rPr>
        <w:t>What could be improved about the current filing system?</w:t>
      </w:r>
    </w:p>
    <w:p w:rsidR="0068541F" w:rsidRDefault="0068541F" w:rsidP="00F60A17">
      <w:pPr>
        <w:spacing w:line="240" w:lineRule="auto"/>
        <w:rPr>
          <w:rFonts w:cstheme="minorHAnsi"/>
        </w:rPr>
      </w:pPr>
      <w:r>
        <w:rPr>
          <w:rFonts w:cstheme="minorHAnsi"/>
        </w:rPr>
        <w:t xml:space="preserve">Through the interviews, I aim to ascertain specific details about what the problem with the current system is, and the pros and cons to it. It will also help me to understand what a new system should provide. </w:t>
      </w:r>
    </w:p>
    <w:p w:rsidR="0068541F" w:rsidRDefault="0068541F" w:rsidP="00F60A17">
      <w:pPr>
        <w:spacing w:line="240" w:lineRule="auto"/>
      </w:pPr>
      <w:r>
        <w:rPr>
          <w:rFonts w:cstheme="minorHAnsi"/>
        </w:rPr>
        <w:t>Following this, I aim to conduct a questionnaire on the employees that currently utilise the filing system, and I will further analysis the results of this in order to gauge the overall consensus on the system.</w:t>
      </w:r>
    </w:p>
    <w:bookmarkStart w:id="6" w:name="_Toc406682412"/>
    <w:p w:rsidR="00D32C39" w:rsidRPr="00C211DC" w:rsidRDefault="000641B8" w:rsidP="00FD2805">
      <w:pPr>
        <w:pStyle w:val="Heading2"/>
      </w:pPr>
      <w:r>
        <w:rPr>
          <w:noProof/>
          <w:lang w:eastAsia="en-GB"/>
        </w:rPr>
        <mc:AlternateContent>
          <mc:Choice Requires="wps">
            <w:drawing>
              <wp:anchor distT="0" distB="0" distL="114300" distR="114300" simplePos="0" relativeHeight="251716608" behindDoc="0" locked="0" layoutInCell="1" allowOverlap="1" wp14:anchorId="7FF96A07" wp14:editId="1E658A8D">
                <wp:simplePos x="0" y="0"/>
                <wp:positionH relativeFrom="column">
                  <wp:posOffset>6590995</wp:posOffset>
                </wp:positionH>
                <wp:positionV relativeFrom="paragraph">
                  <wp:posOffset>339852</wp:posOffset>
                </wp:positionV>
                <wp:extent cx="914400" cy="914400"/>
                <wp:effectExtent l="0" t="0" r="76200" b="57150"/>
                <wp:wrapNone/>
                <wp:docPr id="297" name="Straight Arrow Connector 297"/>
                <wp:cNvGraphicFramePr/>
                <a:graphic xmlns:a="http://schemas.openxmlformats.org/drawingml/2006/main">
                  <a:graphicData uri="http://schemas.microsoft.com/office/word/2010/wordprocessingShape">
                    <wps:wsp>
                      <wps:cNvCnPr/>
                      <wps:spPr>
                        <a:xfrm>
                          <a:off x="0" y="0"/>
                          <a:ext cx="914400" cy="914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97" o:spid="_x0000_s1026" type="#_x0000_t32" style="position:absolute;margin-left:519pt;margin-top:26.75pt;width:1in;height:1in;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" strokecolor="#4579b8 [3044]">
                <v:stroke endarrow="open"/>
              </v:shape>
            </w:pict>
          </mc:Fallback>
        </mc:AlternateContent>
      </w:r>
      <w:bookmarkStart w:id="7" w:name="_Toc390848749"/>
      <w:r w:rsidR="00D32C39">
        <w:t>Interview 1 – Jonny Fishman -</w:t>
      </w:r>
      <w:bookmarkEnd w:id="7"/>
      <w:bookmarkEnd w:id="6"/>
    </w:p>
    <w:p w:rsidR="00D32C39" w:rsidRDefault="00D32C39" w:rsidP="00D32C39">
      <w:pPr>
        <w:spacing w:line="240" w:lineRule="auto"/>
        <w:rPr>
          <w:szCs w:val="28"/>
          <w:u w:val="single"/>
        </w:rPr>
      </w:pPr>
      <w:r w:rsidRPr="00D32C39">
        <w:rPr>
          <w:szCs w:val="28"/>
          <w:u w:val="single"/>
        </w:rPr>
        <w:t xml:space="preserve">What is your </w:t>
      </w:r>
      <w:r>
        <w:rPr>
          <w:szCs w:val="28"/>
          <w:u w:val="single"/>
        </w:rPr>
        <w:t>role within the company itself?</w:t>
      </w:r>
    </w:p>
    <w:p w:rsidR="00D32C39" w:rsidRPr="0092741E" w:rsidRDefault="0092741E" w:rsidP="00D32C39">
      <w:pPr>
        <w:spacing w:line="240" w:lineRule="auto"/>
        <w:rPr>
          <w:i/>
          <w:szCs w:val="28"/>
        </w:rPr>
      </w:pPr>
      <w:r>
        <w:rPr>
          <w:i/>
          <w:szCs w:val="28"/>
        </w:rPr>
        <w:t xml:space="preserve">I am the Chief Executive Officer and Managing Director of the company. I oversee the entire company, and ensure that everything runs smoothly on all levels. This includes liaising with Roscoe and Edna on a daily basis, discussing important company matters and other such business. I also work alongside Edna during the interview process of new candidates for jobs, and I find this useful for creating and maintaining links with all of my staff. </w:t>
      </w:r>
    </w:p>
    <w:p w:rsidR="00D32C39" w:rsidRDefault="00D32C39" w:rsidP="00D32C39">
      <w:pPr>
        <w:rPr>
          <w:szCs w:val="28"/>
          <w:u w:val="single"/>
        </w:rPr>
      </w:pPr>
      <w:r w:rsidRPr="00D32C39">
        <w:rPr>
          <w:szCs w:val="28"/>
          <w:u w:val="single"/>
        </w:rPr>
        <w:t>How does the current filing system work?</w:t>
      </w:r>
    </w:p>
    <w:p w:rsidR="00D32C39" w:rsidRPr="0092741E" w:rsidRDefault="00C211DC" w:rsidP="00D32C39">
      <w:pPr>
        <w:rPr>
          <w:i/>
          <w:szCs w:val="28"/>
        </w:rPr>
      </w:pPr>
      <w:r>
        <w:rPr>
          <w:i/>
          <w:szCs w:val="28"/>
        </w:rPr>
        <w:t>Currently, new employee record templates</w:t>
      </w:r>
      <w:r w:rsidR="0092741E">
        <w:rPr>
          <w:i/>
          <w:szCs w:val="28"/>
        </w:rPr>
        <w:t xml:space="preserve"> are printed, and manually </w:t>
      </w:r>
      <w:r w:rsidR="00B76EC8">
        <w:rPr>
          <w:i/>
          <w:szCs w:val="28"/>
        </w:rPr>
        <w:t>filled out by myself, Roscoe, Edna or one of our subordinates. The records are then filed in Chronological order in a series of filing cabinets on the ground floor.</w:t>
      </w:r>
    </w:p>
    <w:p w:rsidR="00D32C39" w:rsidRDefault="00D32C39" w:rsidP="00D32C39">
      <w:pPr>
        <w:rPr>
          <w:szCs w:val="28"/>
          <w:u w:val="single"/>
        </w:rPr>
      </w:pPr>
      <w:r>
        <w:rPr>
          <w:szCs w:val="28"/>
          <w:u w:val="single"/>
        </w:rPr>
        <w:t>What is your specific role regarding the filing system?</w:t>
      </w:r>
    </w:p>
    <w:p w:rsidR="00B76EC8" w:rsidRPr="00B76EC8" w:rsidRDefault="00B76EC8" w:rsidP="00D32C39">
      <w:pPr>
        <w:rPr>
          <w:i/>
          <w:szCs w:val="28"/>
        </w:rPr>
      </w:pPr>
      <w:r>
        <w:rPr>
          <w:i/>
          <w:szCs w:val="28"/>
        </w:rPr>
        <w:t>Sometimes I fill out new employee records, although my major involvement in the system is when I require an employee record, for example when I am reviewing an employee’s progress, or shortlisting employees for promotion. Other than that, my involvement with the filing system itself is minimal.</w:t>
      </w:r>
    </w:p>
    <w:p w:rsidR="00D32C39" w:rsidRDefault="00D32C39" w:rsidP="00D32C39">
      <w:pPr>
        <w:rPr>
          <w:szCs w:val="28"/>
          <w:u w:val="single"/>
        </w:rPr>
      </w:pPr>
      <w:r w:rsidRPr="00D32C39">
        <w:rPr>
          <w:szCs w:val="28"/>
          <w:u w:val="single"/>
        </w:rPr>
        <w:t>On average, how much exposure would you say you have to technology on a daily basis?</w:t>
      </w:r>
    </w:p>
    <w:p w:rsidR="00D32C39" w:rsidRPr="00B76EC8" w:rsidRDefault="00B76EC8" w:rsidP="00D32C39">
      <w:pPr>
        <w:rPr>
          <w:i/>
          <w:szCs w:val="28"/>
        </w:rPr>
      </w:pPr>
      <w:r>
        <w:rPr>
          <w:i/>
          <w:szCs w:val="28"/>
        </w:rPr>
        <w:t>My only exposure to technology is my personal organiser, and my phone. I conduct a large amount of my work through</w:t>
      </w:r>
      <w:r w:rsidR="00C3410B">
        <w:rPr>
          <w:i/>
          <w:szCs w:val="28"/>
        </w:rPr>
        <w:t xml:space="preserve"> pen and paper, and have always done so. It seems far simpler than using complicated technology to perform a simple task. I am; however, inclined to becoming more technologically versed in the near future.</w:t>
      </w:r>
    </w:p>
    <w:p w:rsidR="00D32C39" w:rsidRDefault="00D32C39" w:rsidP="00D32C39">
      <w:pPr>
        <w:rPr>
          <w:szCs w:val="28"/>
          <w:u w:val="single"/>
        </w:rPr>
      </w:pPr>
      <w:r>
        <w:rPr>
          <w:szCs w:val="28"/>
          <w:u w:val="single"/>
        </w:rPr>
        <w:lastRenderedPageBreak/>
        <w:t>What do you like about the current filing system?</w:t>
      </w:r>
    </w:p>
    <w:p w:rsidR="00D32C39" w:rsidRPr="00C3410B" w:rsidRDefault="00C3410B" w:rsidP="00D32C39">
      <w:pPr>
        <w:rPr>
          <w:i/>
          <w:szCs w:val="28"/>
        </w:rPr>
      </w:pPr>
      <w:r>
        <w:rPr>
          <w:i/>
          <w:szCs w:val="28"/>
        </w:rPr>
        <w:t>The current system is easy to grasp</w:t>
      </w:r>
      <w:r w:rsidR="00E041BE">
        <w:rPr>
          <w:i/>
          <w:szCs w:val="28"/>
        </w:rPr>
        <w:t xml:space="preserve"> and simple to use</w:t>
      </w:r>
      <w:r>
        <w:rPr>
          <w:i/>
          <w:szCs w:val="28"/>
        </w:rPr>
        <w:t>. Other than that, I don’t particularly entertain the idea of the current system.</w:t>
      </w:r>
    </w:p>
    <w:p w:rsidR="00D32C39" w:rsidRDefault="00D32C39" w:rsidP="00D32C39">
      <w:pPr>
        <w:rPr>
          <w:szCs w:val="28"/>
          <w:u w:val="single"/>
        </w:rPr>
      </w:pPr>
      <w:r>
        <w:rPr>
          <w:szCs w:val="28"/>
          <w:u w:val="single"/>
        </w:rPr>
        <w:t>What could be improved about the current filing system?</w:t>
      </w:r>
    </w:p>
    <w:p w:rsidR="00C3410B" w:rsidRPr="00C3410B" w:rsidRDefault="00C3410B" w:rsidP="00D32C39">
      <w:pPr>
        <w:rPr>
          <w:i/>
          <w:szCs w:val="28"/>
        </w:rPr>
      </w:pPr>
      <w:r>
        <w:rPr>
          <w:i/>
          <w:szCs w:val="28"/>
        </w:rPr>
        <w:t>Currently, the system is chaotic, time and resource-consuming, and flawed. Records are often misplaced or damaged, and the transcription and recreation of records takes a lot of time and resources, which would be better allocated elsewhere in the company.</w:t>
      </w:r>
    </w:p>
    <w:p w:rsidR="009F4022" w:rsidRDefault="009F4022" w:rsidP="00FD2805">
      <w:pPr>
        <w:pStyle w:val="Heading2"/>
      </w:pPr>
      <w:bookmarkStart w:id="8" w:name="_Toc390848750"/>
      <w:bookmarkStart w:id="9" w:name="_Toc406682413"/>
      <w:r>
        <w:t>Interview 1 – Analysis -</w:t>
      </w:r>
      <w:bookmarkEnd w:id="8"/>
      <w:bookmarkEnd w:id="9"/>
    </w:p>
    <w:p w:rsidR="009F4022" w:rsidRDefault="009F4022" w:rsidP="00497773">
      <w:r>
        <w:t xml:space="preserve">Jonny is the CEO and Managing Director of the company, and; moreover, he has a lot of experience of the current system. There are a few flaws, or downfalls, that Jonny highlighted in the interview. They are as follows: </w:t>
      </w:r>
    </w:p>
    <w:p w:rsidR="009F4022" w:rsidRDefault="009F4022" w:rsidP="009F4022">
      <w:pPr>
        <w:spacing w:line="240" w:lineRule="auto"/>
      </w:pPr>
      <w:r>
        <w:rPr>
          <w:rFonts w:cstheme="minorHAnsi"/>
        </w:rPr>
        <w:t>∙</w:t>
      </w:r>
      <w:r>
        <w:t>Each record</w:t>
      </w:r>
      <w:r w:rsidR="00360BF6">
        <w:t xml:space="preserve"> must be manually printed when being created or amended. This is resource-consuming, and poses a potentially significant expenditure to the company per Annum, due the sheer number of required records.</w:t>
      </w:r>
    </w:p>
    <w:p w:rsidR="00360BF6" w:rsidRDefault="00360BF6" w:rsidP="009F4022">
      <w:pPr>
        <w:spacing w:line="240" w:lineRule="auto"/>
      </w:pPr>
      <w:r>
        <w:rPr>
          <w:rFonts w:cstheme="minorHAnsi"/>
        </w:rPr>
        <w:t>∙</w:t>
      </w:r>
      <w:r>
        <w:t>When creating or amending a record, human transcription is also required, which is slow and somewhat unreliable. It also ties up a lot of employees’ time.</w:t>
      </w:r>
    </w:p>
    <w:p w:rsidR="00360BF6" w:rsidRDefault="00360BF6" w:rsidP="009F4022">
      <w:pPr>
        <w:spacing w:line="240" w:lineRule="auto"/>
      </w:pPr>
      <w:r>
        <w:t xml:space="preserve">In the development of a new system, it will be imperative that I address both of these issues effectively.  </w:t>
      </w:r>
    </w:p>
    <w:p w:rsidR="00360BF6" w:rsidRDefault="00360BF6" w:rsidP="009F4022">
      <w:pPr>
        <w:spacing w:line="240" w:lineRule="auto"/>
      </w:pPr>
      <w:r>
        <w:t xml:space="preserve">Jonny indicated that he enjoyed the simplicity of the current system, and that his current exposure to technology on a daily basis was low, with him heavily relying on pen and paper. Hence, it will be important, should I develop a computer-based system, to keep it simple, and easy to use and understand. </w:t>
      </w:r>
    </w:p>
    <w:p w:rsidR="00360BF6" w:rsidRPr="009F4022" w:rsidRDefault="00360BF6" w:rsidP="009F4022">
      <w:pPr>
        <w:spacing w:line="240" w:lineRule="auto"/>
      </w:pPr>
      <w:r>
        <w:t>The new system should also be resource-conservative, and both speed and ease-of-access should be considered by myself in its development.</w:t>
      </w:r>
    </w:p>
    <w:p w:rsidR="00497773" w:rsidRDefault="00CF1FF0" w:rsidP="00FD2805">
      <w:pPr>
        <w:pStyle w:val="Heading2"/>
      </w:pPr>
      <w:bookmarkStart w:id="10" w:name="_Toc390848751"/>
      <w:bookmarkStart w:id="11" w:name="_Toc406682414"/>
      <w:r>
        <w:t>I</w:t>
      </w:r>
      <w:r w:rsidR="00497773">
        <w:t>nterview 2 – Roscoe Marchland -</w:t>
      </w:r>
      <w:bookmarkEnd w:id="10"/>
      <w:bookmarkEnd w:id="11"/>
    </w:p>
    <w:p w:rsidR="00497773" w:rsidRDefault="00497773" w:rsidP="00497773">
      <w:pPr>
        <w:spacing w:line="240" w:lineRule="auto"/>
        <w:rPr>
          <w:szCs w:val="28"/>
          <w:u w:val="single"/>
        </w:rPr>
      </w:pPr>
      <w:r w:rsidRPr="00D32C39">
        <w:rPr>
          <w:szCs w:val="28"/>
          <w:u w:val="single"/>
        </w:rPr>
        <w:t xml:space="preserve">What is your </w:t>
      </w:r>
      <w:r>
        <w:rPr>
          <w:szCs w:val="28"/>
          <w:u w:val="single"/>
        </w:rPr>
        <w:t>role within the company itself?</w:t>
      </w:r>
    </w:p>
    <w:p w:rsidR="00497773" w:rsidRPr="00CF1FF0" w:rsidRDefault="00CF1FF0" w:rsidP="00497773">
      <w:pPr>
        <w:spacing w:line="240" w:lineRule="auto"/>
        <w:rPr>
          <w:i/>
          <w:szCs w:val="28"/>
        </w:rPr>
      </w:pPr>
      <w:r>
        <w:rPr>
          <w:i/>
          <w:szCs w:val="28"/>
        </w:rPr>
        <w:t xml:space="preserve">I am the Chief of Staff, Vice Chair and </w:t>
      </w:r>
      <w:r w:rsidR="00F60A17">
        <w:rPr>
          <w:i/>
          <w:szCs w:val="28"/>
        </w:rPr>
        <w:t xml:space="preserve">Financial Control Officer of the company, and; moreover, I am responsible for a large amount of the company’s duties. I ensure to keep a strong sense of communication between myself and the employees, and; moreover, I have a strong interpersonal connection with the entire staff-base. It is also my responsibility to manage all financial incoming and outgoings. </w:t>
      </w:r>
    </w:p>
    <w:p w:rsidR="00497773" w:rsidRDefault="00497773" w:rsidP="00497773">
      <w:pPr>
        <w:rPr>
          <w:szCs w:val="28"/>
          <w:u w:val="single"/>
        </w:rPr>
      </w:pPr>
      <w:r w:rsidRPr="00D32C39">
        <w:rPr>
          <w:szCs w:val="28"/>
          <w:u w:val="single"/>
        </w:rPr>
        <w:t>How does the current filing system work?</w:t>
      </w:r>
    </w:p>
    <w:p w:rsidR="00497773" w:rsidRPr="00F60A17" w:rsidRDefault="00F60A17" w:rsidP="00497773">
      <w:pPr>
        <w:rPr>
          <w:i/>
          <w:szCs w:val="28"/>
        </w:rPr>
      </w:pPr>
      <w:r>
        <w:rPr>
          <w:i/>
          <w:szCs w:val="28"/>
        </w:rPr>
        <w:t xml:space="preserve">I am not wholly familiar with the current filing system, but from what I ascertain from the employees that work with it, it consists of a manual, paper-based system. </w:t>
      </w:r>
    </w:p>
    <w:p w:rsidR="00497773" w:rsidRDefault="00497773" w:rsidP="00497773">
      <w:pPr>
        <w:rPr>
          <w:szCs w:val="28"/>
          <w:u w:val="single"/>
        </w:rPr>
      </w:pPr>
      <w:r>
        <w:rPr>
          <w:szCs w:val="28"/>
          <w:u w:val="single"/>
        </w:rPr>
        <w:t>What is your specific role regarding the filing system?</w:t>
      </w:r>
    </w:p>
    <w:p w:rsidR="00497773" w:rsidRPr="00F60A17" w:rsidRDefault="00F60A17" w:rsidP="00497773">
      <w:pPr>
        <w:rPr>
          <w:i/>
          <w:szCs w:val="28"/>
        </w:rPr>
      </w:pPr>
      <w:r>
        <w:rPr>
          <w:i/>
          <w:szCs w:val="28"/>
        </w:rPr>
        <w:t xml:space="preserve">I only ever use the filing system when I </w:t>
      </w:r>
      <w:r w:rsidR="0068541F">
        <w:rPr>
          <w:i/>
          <w:szCs w:val="28"/>
        </w:rPr>
        <w:t>require an employee record, though this is seldom.</w:t>
      </w:r>
    </w:p>
    <w:p w:rsidR="00497773" w:rsidRDefault="00497773" w:rsidP="00497773">
      <w:pPr>
        <w:rPr>
          <w:szCs w:val="28"/>
          <w:u w:val="single"/>
        </w:rPr>
      </w:pPr>
      <w:r w:rsidRPr="00D32C39">
        <w:rPr>
          <w:szCs w:val="28"/>
          <w:u w:val="single"/>
        </w:rPr>
        <w:lastRenderedPageBreak/>
        <w:t>On average, how much exposure would you say you have to technology on a daily basis?</w:t>
      </w:r>
    </w:p>
    <w:p w:rsidR="00497773" w:rsidRPr="0068541F" w:rsidRDefault="0068541F" w:rsidP="00497773">
      <w:pPr>
        <w:rPr>
          <w:i/>
          <w:szCs w:val="28"/>
        </w:rPr>
      </w:pPr>
      <w:r>
        <w:rPr>
          <w:i/>
          <w:szCs w:val="28"/>
        </w:rPr>
        <w:t>I consider myself quite technologically versed, and I utilise a wide range technology on a daily basis.</w:t>
      </w:r>
    </w:p>
    <w:p w:rsidR="00DE0262" w:rsidRDefault="00DE0262" w:rsidP="00497773">
      <w:pPr>
        <w:rPr>
          <w:szCs w:val="28"/>
          <w:u w:val="single"/>
        </w:rPr>
      </w:pPr>
    </w:p>
    <w:p w:rsidR="00497773" w:rsidRDefault="00497773" w:rsidP="00497773">
      <w:pPr>
        <w:rPr>
          <w:szCs w:val="28"/>
          <w:u w:val="single"/>
        </w:rPr>
      </w:pPr>
      <w:r>
        <w:rPr>
          <w:szCs w:val="28"/>
          <w:u w:val="single"/>
        </w:rPr>
        <w:t>What do you like about the current filing system?</w:t>
      </w:r>
    </w:p>
    <w:p w:rsidR="00497773" w:rsidRPr="0068541F" w:rsidRDefault="0068541F" w:rsidP="00497773">
      <w:pPr>
        <w:rPr>
          <w:i/>
          <w:szCs w:val="28"/>
        </w:rPr>
      </w:pPr>
      <w:r>
        <w:rPr>
          <w:i/>
          <w:szCs w:val="28"/>
        </w:rPr>
        <w:t>I can’t really comment on this, as I don’t use it much.</w:t>
      </w:r>
    </w:p>
    <w:p w:rsidR="00497773" w:rsidRDefault="00497773" w:rsidP="00497773">
      <w:pPr>
        <w:rPr>
          <w:szCs w:val="28"/>
          <w:u w:val="single"/>
        </w:rPr>
      </w:pPr>
      <w:r>
        <w:rPr>
          <w:szCs w:val="28"/>
          <w:u w:val="single"/>
        </w:rPr>
        <w:t>What could be improved about the current filing system?</w:t>
      </w:r>
    </w:p>
    <w:p w:rsidR="0068541F" w:rsidRPr="0068541F" w:rsidRDefault="0068541F" w:rsidP="00497773">
      <w:pPr>
        <w:rPr>
          <w:i/>
          <w:szCs w:val="28"/>
        </w:rPr>
      </w:pPr>
      <w:r>
        <w:rPr>
          <w:i/>
          <w:szCs w:val="28"/>
        </w:rPr>
        <w:t xml:space="preserve">Although I seldom utilise the current system, I may be more so inclined, were it to be computerised. </w:t>
      </w:r>
    </w:p>
    <w:p w:rsidR="00CF1FF0" w:rsidRPr="00CF1FF0" w:rsidRDefault="00CF1FF0" w:rsidP="00FD2805">
      <w:pPr>
        <w:pStyle w:val="Heading2"/>
      </w:pPr>
      <w:bookmarkStart w:id="12" w:name="_Toc406682415"/>
      <w:r w:rsidRPr="00CF1FF0">
        <w:t>Interview 2 – Analysis –</w:t>
      </w:r>
      <w:bookmarkEnd w:id="12"/>
    </w:p>
    <w:p w:rsidR="00CF1FF0" w:rsidRDefault="0068541F" w:rsidP="00CF1FF0">
      <w:r>
        <w:t xml:space="preserve">Roscoe is the Chief of Staff, and this means that he has a strong link with the employee-base. Moreover, as with Jonny, he can provide a reasonably good insight into the system, despite seldom using it. </w:t>
      </w:r>
    </w:p>
    <w:p w:rsidR="00BA12E9" w:rsidRDefault="00BA12E9" w:rsidP="00CF1FF0">
      <w:r>
        <w:t xml:space="preserve">Since he has little interaction with the current filing system, the only issue with the system that Roscoe identified was that it wasn’t computerised. Following on from this, I feel that there would e quite a lot of potential in developing a computerised system in order to solve the problem, although a refined paper-based system is certainly not out of the question. </w:t>
      </w:r>
    </w:p>
    <w:p w:rsidR="0068541F" w:rsidRDefault="00BA12E9" w:rsidP="00CF1FF0">
      <w:r>
        <w:t>Roscoe is likely to be receptive to a computerised system, since he appears to have a large exposure to technology on a daily basis.</w:t>
      </w:r>
    </w:p>
    <w:p w:rsidR="00497773" w:rsidRDefault="00497773" w:rsidP="00FD2805">
      <w:pPr>
        <w:pStyle w:val="Heading2"/>
      </w:pPr>
      <w:bookmarkStart w:id="13" w:name="_Toc406682416"/>
      <w:r>
        <w:t>Interview 3 – Edna Wescott -</w:t>
      </w:r>
      <w:bookmarkEnd w:id="13"/>
    </w:p>
    <w:p w:rsidR="00497773" w:rsidRDefault="00497773" w:rsidP="00497773">
      <w:pPr>
        <w:spacing w:line="240" w:lineRule="auto"/>
        <w:rPr>
          <w:szCs w:val="28"/>
          <w:u w:val="single"/>
        </w:rPr>
      </w:pPr>
      <w:r w:rsidRPr="00D32C39">
        <w:rPr>
          <w:szCs w:val="28"/>
          <w:u w:val="single"/>
        </w:rPr>
        <w:t xml:space="preserve">What is your </w:t>
      </w:r>
      <w:r>
        <w:rPr>
          <w:szCs w:val="28"/>
          <w:u w:val="single"/>
        </w:rPr>
        <w:t>role within the company itself?</w:t>
      </w:r>
    </w:p>
    <w:p w:rsidR="00497773" w:rsidRPr="00E041BE" w:rsidRDefault="00E041BE" w:rsidP="00497773">
      <w:pPr>
        <w:spacing w:line="240" w:lineRule="auto"/>
        <w:rPr>
          <w:i/>
          <w:szCs w:val="28"/>
        </w:rPr>
      </w:pPr>
      <w:r>
        <w:rPr>
          <w:i/>
          <w:szCs w:val="28"/>
        </w:rPr>
        <w:t>I am the human resources manager, and I; hence, oversee all of the staff, ensuring that they are allocated suitable jobs, and perform their tasks successfully. I am also the chief interviewer, and, alongside Jonny, I am responsible for the recruitment of new employees.</w:t>
      </w:r>
    </w:p>
    <w:p w:rsidR="00497773" w:rsidRDefault="00497773" w:rsidP="00497773">
      <w:pPr>
        <w:rPr>
          <w:szCs w:val="28"/>
          <w:u w:val="single"/>
        </w:rPr>
      </w:pPr>
      <w:r w:rsidRPr="00D32C39">
        <w:rPr>
          <w:szCs w:val="28"/>
          <w:u w:val="single"/>
        </w:rPr>
        <w:t>How does the current filing system work?</w:t>
      </w:r>
    </w:p>
    <w:p w:rsidR="00497773" w:rsidRPr="00E041BE" w:rsidRDefault="00E041BE" w:rsidP="00497773">
      <w:pPr>
        <w:rPr>
          <w:i/>
          <w:szCs w:val="28"/>
        </w:rPr>
      </w:pPr>
      <w:r>
        <w:rPr>
          <w:i/>
          <w:szCs w:val="28"/>
        </w:rPr>
        <w:t>The current filing system consists of a paper-based, manual filing system, heavily focussed on manual transcription of the records.</w:t>
      </w:r>
      <w:r w:rsidR="004B7AB9">
        <w:rPr>
          <w:i/>
          <w:szCs w:val="28"/>
        </w:rPr>
        <w:t xml:space="preserve"> When we need a new record, or need to change a record, we have to manually transcribe it onto a template.</w:t>
      </w:r>
    </w:p>
    <w:p w:rsidR="00497773" w:rsidRDefault="00497773" w:rsidP="00497773">
      <w:pPr>
        <w:rPr>
          <w:szCs w:val="28"/>
          <w:u w:val="single"/>
        </w:rPr>
      </w:pPr>
      <w:r>
        <w:rPr>
          <w:szCs w:val="28"/>
          <w:u w:val="single"/>
        </w:rPr>
        <w:t>What is your specific role regarding the filing system?</w:t>
      </w:r>
    </w:p>
    <w:p w:rsidR="00497773" w:rsidRPr="00E041BE" w:rsidRDefault="00E041BE" w:rsidP="00497773">
      <w:pPr>
        <w:rPr>
          <w:i/>
          <w:szCs w:val="28"/>
        </w:rPr>
      </w:pPr>
      <w:r>
        <w:rPr>
          <w:i/>
          <w:szCs w:val="28"/>
        </w:rPr>
        <w:t>I oversee the team of subordinates that are res</w:t>
      </w:r>
      <w:r w:rsidR="009F4022">
        <w:rPr>
          <w:i/>
          <w:szCs w:val="28"/>
        </w:rPr>
        <w:t>ponsible for the filing system, and occasionally, I need to find and utilise a record.</w:t>
      </w:r>
    </w:p>
    <w:p w:rsidR="00497773" w:rsidRDefault="00497773" w:rsidP="00497773">
      <w:pPr>
        <w:rPr>
          <w:szCs w:val="28"/>
          <w:u w:val="single"/>
        </w:rPr>
      </w:pPr>
      <w:r w:rsidRPr="00D32C39">
        <w:rPr>
          <w:szCs w:val="28"/>
          <w:u w:val="single"/>
        </w:rPr>
        <w:t>On average, how much exposure would you say you have to technology on a daily basis?</w:t>
      </w:r>
    </w:p>
    <w:p w:rsidR="00497773" w:rsidRPr="009F4022" w:rsidRDefault="009F4022" w:rsidP="00497773">
      <w:pPr>
        <w:rPr>
          <w:i/>
          <w:szCs w:val="28"/>
        </w:rPr>
      </w:pPr>
      <w:r>
        <w:rPr>
          <w:i/>
          <w:szCs w:val="28"/>
        </w:rPr>
        <w:t>I have an average exposure to technology. I personally own a Smartp</w:t>
      </w:r>
      <w:r w:rsidR="00BA12E9">
        <w:rPr>
          <w:i/>
          <w:szCs w:val="28"/>
        </w:rPr>
        <w:t xml:space="preserve">hone, a Personal Organiser and </w:t>
      </w:r>
      <w:r>
        <w:rPr>
          <w:i/>
          <w:szCs w:val="28"/>
        </w:rPr>
        <w:t xml:space="preserve">a Laptop, all of which I rely upon on a daily basis. I would be more than happy to increase my </w:t>
      </w:r>
      <w:r>
        <w:rPr>
          <w:i/>
          <w:szCs w:val="28"/>
        </w:rPr>
        <w:lastRenderedPageBreak/>
        <w:t>exposure to technology further. My computer skills leave a lot to be desired, but I am more than capable of performing simple tasks.</w:t>
      </w:r>
    </w:p>
    <w:p w:rsidR="00497773" w:rsidRDefault="00497773" w:rsidP="00497773">
      <w:pPr>
        <w:rPr>
          <w:szCs w:val="28"/>
          <w:u w:val="single"/>
        </w:rPr>
      </w:pPr>
      <w:r>
        <w:rPr>
          <w:szCs w:val="28"/>
          <w:u w:val="single"/>
        </w:rPr>
        <w:t>What do you like about the current filing system?</w:t>
      </w:r>
    </w:p>
    <w:p w:rsidR="00DE0262" w:rsidRPr="00C51B28" w:rsidRDefault="009F4022" w:rsidP="00497773">
      <w:pPr>
        <w:rPr>
          <w:i/>
          <w:szCs w:val="28"/>
        </w:rPr>
      </w:pPr>
      <w:r>
        <w:rPr>
          <w:i/>
          <w:szCs w:val="28"/>
        </w:rPr>
        <w:t>I enjoy the simplicity of the system, but overall, that is about all I do like about it.</w:t>
      </w:r>
    </w:p>
    <w:p w:rsidR="00497773" w:rsidRDefault="00497773" w:rsidP="00497773">
      <w:pPr>
        <w:rPr>
          <w:szCs w:val="28"/>
          <w:u w:val="single"/>
        </w:rPr>
      </w:pPr>
      <w:r>
        <w:rPr>
          <w:szCs w:val="28"/>
          <w:u w:val="single"/>
        </w:rPr>
        <w:t>What could be improved about the current filing system?</w:t>
      </w:r>
    </w:p>
    <w:p w:rsidR="00497773" w:rsidRPr="009F4022" w:rsidRDefault="009F4022" w:rsidP="00D32C39">
      <w:pPr>
        <w:rPr>
          <w:i/>
        </w:rPr>
      </w:pPr>
      <w:r>
        <w:rPr>
          <w:i/>
        </w:rPr>
        <w:t>The current system is very outdated and time-consuming. I have to dedicate of lot of resources to maintaining it, and even then, it is flawed in this way.</w:t>
      </w:r>
    </w:p>
    <w:p w:rsidR="00BA12E9" w:rsidRDefault="00BA12E9" w:rsidP="00FD2805">
      <w:pPr>
        <w:pStyle w:val="Heading2"/>
      </w:pPr>
      <w:bookmarkStart w:id="14" w:name="_Toc390848752"/>
      <w:bookmarkStart w:id="15" w:name="_Toc406682417"/>
      <w:r>
        <w:t>Interview 3 – Analysis –</w:t>
      </w:r>
      <w:bookmarkEnd w:id="15"/>
    </w:p>
    <w:p w:rsidR="00BA12E9" w:rsidRDefault="00BA12E9" w:rsidP="00BA12E9">
      <w:r>
        <w:t xml:space="preserve">As the Human Resources manager, Edna is responsible for a large proportion of the employees that manage the filing system. Moreover, she has been able to provide a valuable insight into the system. </w:t>
      </w:r>
    </w:p>
    <w:p w:rsidR="00BA12E9" w:rsidRDefault="00BA12E9" w:rsidP="00BA12E9">
      <w:r>
        <w:t>She highlighted, as Jonny, a few flaws with the current system, but once again, enjoyed the simplicity of the system.</w:t>
      </w:r>
    </w:p>
    <w:p w:rsidR="00BA12E9" w:rsidRDefault="00BA12E9" w:rsidP="00BA12E9">
      <w:r>
        <w:rPr>
          <w:rFonts w:cstheme="minorHAnsi"/>
        </w:rPr>
        <w:t>∙</w:t>
      </w:r>
      <w:r>
        <w:t>The system is outdated and time-consuming, both for herself and her subordinates. This results in lots of company resources being tied up.</w:t>
      </w:r>
    </w:p>
    <w:p w:rsidR="00BA12E9" w:rsidRDefault="00BA12E9" w:rsidP="00BA12E9">
      <w:pPr>
        <w:rPr>
          <w:rFonts w:cstheme="minorHAnsi"/>
        </w:rPr>
      </w:pPr>
      <w:r>
        <w:rPr>
          <w:rFonts w:cstheme="minorHAnsi"/>
        </w:rPr>
        <w:t>∙The system is generally flawed in her eyes.</w:t>
      </w:r>
    </w:p>
    <w:p w:rsidR="00BA12E9" w:rsidRDefault="00BA12E9" w:rsidP="00BA12E9">
      <w:pPr>
        <w:rPr>
          <w:rFonts w:cstheme="minorHAnsi"/>
        </w:rPr>
      </w:pPr>
      <w:r>
        <w:rPr>
          <w:rFonts w:cstheme="minorHAnsi"/>
        </w:rPr>
        <w:t>Following on from this, it will be important to develop a somewhat different system to the existing one, since there appear to be flaws throughout the current system. It will be important to make the new system quick and simple.</w:t>
      </w:r>
    </w:p>
    <w:p w:rsidR="00D844CA" w:rsidRDefault="00D844CA" w:rsidP="00FD2805">
      <w:pPr>
        <w:pStyle w:val="Heading2"/>
      </w:pPr>
      <w:bookmarkStart w:id="16" w:name="_Toc406682418"/>
      <w:r>
        <w:t>Questionnaire –</w:t>
      </w:r>
      <w:bookmarkEnd w:id="16"/>
    </w:p>
    <w:p w:rsidR="00115A8E" w:rsidRDefault="00115A8E" w:rsidP="00115A8E">
      <w:r>
        <w:rPr>
          <w:noProof/>
          <w:lang w:eastAsia="en-GB"/>
        </w:rPr>
        <w:drawing>
          <wp:anchor distT="0" distB="0" distL="114300" distR="114300" simplePos="0" relativeHeight="251743232" behindDoc="1" locked="0" layoutInCell="1" allowOverlap="1" wp14:anchorId="6AE41676" wp14:editId="4B3E9564">
            <wp:simplePos x="0" y="0"/>
            <wp:positionH relativeFrom="column">
              <wp:posOffset>0</wp:posOffset>
            </wp:positionH>
            <wp:positionV relativeFrom="paragraph">
              <wp:posOffset>517525</wp:posOffset>
            </wp:positionV>
            <wp:extent cx="5731510" cy="3742055"/>
            <wp:effectExtent l="0" t="0" r="21590" b="10795"/>
            <wp:wrapTight wrapText="bothSides">
              <wp:wrapPolygon edited="0">
                <wp:start x="0" y="0"/>
                <wp:lineTo x="0" y="21552"/>
                <wp:lineTo x="21610" y="21552"/>
                <wp:lineTo x="21610" y="0"/>
                <wp:lineTo x="0" y="0"/>
              </wp:wrapPolygon>
            </wp:wrapTight>
            <wp:docPr id="288" name="Chart 288"/>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14:sizeRelH relativeFrom="page">
              <wp14:pctWidth>0</wp14:pctWidth>
            </wp14:sizeRelH>
            <wp14:sizeRelV relativeFrom="page">
              <wp14:pctHeight>0</wp14:pctHeight>
            </wp14:sizeRelV>
          </wp:anchor>
        </w:drawing>
      </w:r>
      <w:r>
        <w:t>Following the three interviews, I conducted a questionnaire, on 50 people that work with the Filing System on a daily basis.</w:t>
      </w:r>
    </w:p>
    <w:p w:rsidR="00115A8E" w:rsidRDefault="00115A8E" w:rsidP="00115A8E">
      <w:r>
        <w:lastRenderedPageBreak/>
        <w:t>The results of the first question are heavily skewed to the right, indicating that a significant number of employees feel that the current filing system is too time-consuming. Moreover, it is important to ensure that the new system is far more time-efficient.</w:t>
      </w:r>
      <w:r>
        <w:rPr>
          <w:noProof/>
          <w:lang w:eastAsia="en-GB"/>
        </w:rPr>
        <w:drawing>
          <wp:anchor distT="0" distB="0" distL="114300" distR="114300" simplePos="0" relativeHeight="251742208" behindDoc="1" locked="0" layoutInCell="1" allowOverlap="1" wp14:anchorId="3AF60627" wp14:editId="0B56E46E">
            <wp:simplePos x="0" y="0"/>
            <wp:positionH relativeFrom="column">
              <wp:posOffset>-1270</wp:posOffset>
            </wp:positionH>
            <wp:positionV relativeFrom="paragraph">
              <wp:posOffset>-194945</wp:posOffset>
            </wp:positionV>
            <wp:extent cx="5731510" cy="3742055"/>
            <wp:effectExtent l="0" t="0" r="21590" b="10795"/>
            <wp:wrapTight wrapText="bothSides">
              <wp:wrapPolygon edited="0">
                <wp:start x="0" y="0"/>
                <wp:lineTo x="0" y="21552"/>
                <wp:lineTo x="21610" y="21552"/>
                <wp:lineTo x="21610" y="0"/>
                <wp:lineTo x="0" y="0"/>
              </wp:wrapPolygon>
            </wp:wrapTight>
            <wp:docPr id="292" name="Chart 29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p>
    <w:p w:rsidR="00115A8E" w:rsidRDefault="00115A8E" w:rsidP="00115A8E">
      <w:bookmarkStart w:id="17" w:name="_Toc391029807"/>
      <w:bookmarkStart w:id="18" w:name="_Toc390848748"/>
      <w:r>
        <w:rPr>
          <w:noProof/>
          <w:lang w:eastAsia="en-GB"/>
        </w:rPr>
        <w:drawing>
          <wp:anchor distT="0" distB="0" distL="114300" distR="114300" simplePos="0" relativeHeight="251737088" behindDoc="1" locked="0" layoutInCell="1" allowOverlap="1" wp14:anchorId="1F8616C5" wp14:editId="76244FFE">
            <wp:simplePos x="0" y="0"/>
            <wp:positionH relativeFrom="column">
              <wp:posOffset>-76835</wp:posOffset>
            </wp:positionH>
            <wp:positionV relativeFrom="paragraph">
              <wp:posOffset>1558925</wp:posOffset>
            </wp:positionV>
            <wp:extent cx="5731510" cy="3742055"/>
            <wp:effectExtent l="0" t="0" r="21590" b="10795"/>
            <wp:wrapSquare wrapText="bothSides"/>
            <wp:docPr id="309" name="Chart 30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14:sizeRelH relativeFrom="page">
              <wp14:pctWidth>0</wp14:pctWidth>
            </wp14:sizeRelH>
            <wp14:sizeRelV relativeFrom="page">
              <wp14:pctHeight>0</wp14:pctHeight>
            </wp14:sizeRelV>
          </wp:anchor>
        </w:drawing>
      </w:r>
      <w:bookmarkEnd w:id="17"/>
      <w:r>
        <w:t>The results of this question are much more varied than the previous one. On average, the employees rate themselves as around a 6 on a scale of 1-10, regarding their technological skills. This suggests that a computerised system may be a viable replacement for the current paper-based system. There are; however, 19 employees who scored themselves a 5 or less. Following consultation with these employees, I have ascertained that expansive User Documentation and a clear program would help them greatly, if a computerised system was developed. They would require help and guidance.</w:t>
      </w:r>
    </w:p>
    <w:p w:rsidR="00115A8E" w:rsidRPr="00115A8E" w:rsidRDefault="00115A8E" w:rsidP="00FD2805">
      <w:pPr>
        <w:pStyle w:val="Heading2"/>
      </w:pPr>
      <w:bookmarkStart w:id="19" w:name="_Toc390935861"/>
      <w:bookmarkStart w:id="20" w:name="_Toc3909363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5665"/>
      </w:tblGrid>
      <w:tr w:rsidR="00115A8E" w:rsidTr="00AD2CFD">
        <w:tc>
          <w:tcPr>
            <w:tcW w:w="2235" w:type="dxa"/>
            <w:shd w:val="clear" w:color="auto" w:fill="C2D69B" w:themeFill="accent3" w:themeFillTint="99"/>
          </w:tcPr>
          <w:p w:rsidR="00115A8E" w:rsidRPr="001B071E" w:rsidRDefault="00115A8E" w:rsidP="00ED32BF">
            <w:pPr>
              <w:jc w:val="both"/>
              <w:rPr>
                <w:b/>
              </w:rPr>
            </w:pPr>
            <w:r w:rsidRPr="001B071E">
              <w:rPr>
                <w:b/>
              </w:rPr>
              <w:t>Question 1</w:t>
            </w:r>
          </w:p>
        </w:tc>
        <w:tc>
          <w:tcPr>
            <w:tcW w:w="5665" w:type="dxa"/>
          </w:tcPr>
          <w:p w:rsidR="00115A8E" w:rsidRDefault="00115A8E" w:rsidP="00ED32BF">
            <w:pPr>
              <w:jc w:val="both"/>
            </w:pPr>
            <w:r>
              <w:t>Is the current system simple and easy to use?</w:t>
            </w:r>
          </w:p>
        </w:tc>
      </w:tr>
      <w:tr w:rsidR="00115A8E" w:rsidRPr="00115A8E" w:rsidTr="00AD2CFD">
        <w:tc>
          <w:tcPr>
            <w:tcW w:w="2235" w:type="dxa"/>
            <w:shd w:val="clear" w:color="auto" w:fill="C2D69B" w:themeFill="accent3" w:themeFillTint="99"/>
          </w:tcPr>
          <w:p w:rsidR="00115A8E" w:rsidRPr="001B071E" w:rsidRDefault="00115A8E" w:rsidP="00ED32BF">
            <w:pPr>
              <w:jc w:val="both"/>
              <w:rPr>
                <w:b/>
              </w:rPr>
            </w:pPr>
            <w:r w:rsidRPr="001B071E">
              <w:rPr>
                <w:b/>
              </w:rPr>
              <w:t>Question 2</w:t>
            </w:r>
          </w:p>
        </w:tc>
        <w:tc>
          <w:tcPr>
            <w:tcW w:w="5665" w:type="dxa"/>
          </w:tcPr>
          <w:p w:rsidR="00115A8E" w:rsidRPr="00115A8E" w:rsidRDefault="00115A8E" w:rsidP="00ED32BF">
            <w:pPr>
              <w:jc w:val="both"/>
            </w:pPr>
            <w:r w:rsidRPr="00115A8E">
              <w:t>Is the current system organised?</w:t>
            </w:r>
          </w:p>
        </w:tc>
      </w:tr>
      <w:tr w:rsidR="00115A8E" w:rsidTr="00AD2CFD">
        <w:tc>
          <w:tcPr>
            <w:tcW w:w="2235" w:type="dxa"/>
            <w:shd w:val="clear" w:color="auto" w:fill="C2D69B" w:themeFill="accent3" w:themeFillTint="99"/>
          </w:tcPr>
          <w:p w:rsidR="00115A8E" w:rsidRPr="001B071E" w:rsidRDefault="00115A8E" w:rsidP="00ED32BF">
            <w:pPr>
              <w:jc w:val="both"/>
              <w:rPr>
                <w:b/>
              </w:rPr>
            </w:pPr>
            <w:r w:rsidRPr="001B071E">
              <w:rPr>
                <w:b/>
              </w:rPr>
              <w:t>Question 3</w:t>
            </w:r>
          </w:p>
        </w:tc>
        <w:tc>
          <w:tcPr>
            <w:tcW w:w="5665" w:type="dxa"/>
          </w:tcPr>
          <w:p w:rsidR="00115A8E" w:rsidRDefault="00115A8E" w:rsidP="00ED32BF">
            <w:pPr>
              <w:jc w:val="both"/>
            </w:pPr>
            <w:r>
              <w:t>Is the current system too time-consuming?</w:t>
            </w:r>
          </w:p>
        </w:tc>
      </w:tr>
      <w:tr w:rsidR="00115A8E" w:rsidTr="00AD2CFD">
        <w:tc>
          <w:tcPr>
            <w:tcW w:w="2235" w:type="dxa"/>
            <w:shd w:val="clear" w:color="auto" w:fill="C2D69B" w:themeFill="accent3" w:themeFillTint="99"/>
          </w:tcPr>
          <w:p w:rsidR="00115A8E" w:rsidRPr="001B071E" w:rsidRDefault="00115A8E" w:rsidP="00ED32BF">
            <w:pPr>
              <w:jc w:val="both"/>
              <w:rPr>
                <w:b/>
              </w:rPr>
            </w:pPr>
            <w:r w:rsidRPr="001B071E">
              <w:rPr>
                <w:b/>
              </w:rPr>
              <w:t>Question 4</w:t>
            </w:r>
          </w:p>
        </w:tc>
        <w:tc>
          <w:tcPr>
            <w:tcW w:w="5665" w:type="dxa"/>
          </w:tcPr>
          <w:p w:rsidR="00115A8E" w:rsidRDefault="00115A8E" w:rsidP="00ED32BF">
            <w:pPr>
              <w:jc w:val="both"/>
            </w:pPr>
            <w:r>
              <w:t>Is the current system too resource-consuming?</w:t>
            </w:r>
          </w:p>
        </w:tc>
      </w:tr>
      <w:tr w:rsidR="00115A8E" w:rsidTr="00AD2CFD">
        <w:tc>
          <w:tcPr>
            <w:tcW w:w="2235" w:type="dxa"/>
            <w:shd w:val="clear" w:color="auto" w:fill="C2D69B" w:themeFill="accent3" w:themeFillTint="99"/>
          </w:tcPr>
          <w:p w:rsidR="00115A8E" w:rsidRPr="001B071E" w:rsidRDefault="00115A8E" w:rsidP="00ED32BF">
            <w:pPr>
              <w:jc w:val="both"/>
              <w:rPr>
                <w:b/>
              </w:rPr>
            </w:pPr>
            <w:r w:rsidRPr="001B071E">
              <w:rPr>
                <w:b/>
              </w:rPr>
              <w:t xml:space="preserve">Question 5 </w:t>
            </w:r>
          </w:p>
        </w:tc>
        <w:tc>
          <w:tcPr>
            <w:tcW w:w="5665" w:type="dxa"/>
          </w:tcPr>
          <w:p w:rsidR="00115A8E" w:rsidRDefault="00115A8E" w:rsidP="00ED32BF">
            <w:pPr>
              <w:jc w:val="both"/>
            </w:pPr>
            <w:r>
              <w:t>Is the current system too manually-oriented?</w:t>
            </w:r>
          </w:p>
        </w:tc>
      </w:tr>
      <w:tr w:rsidR="00115A8E" w:rsidTr="00AD2CFD">
        <w:trPr>
          <w:trHeight w:val="297"/>
        </w:trPr>
        <w:tc>
          <w:tcPr>
            <w:tcW w:w="2235" w:type="dxa"/>
            <w:shd w:val="clear" w:color="auto" w:fill="C2D69B" w:themeFill="accent3" w:themeFillTint="99"/>
          </w:tcPr>
          <w:p w:rsidR="00115A8E" w:rsidRPr="001B071E" w:rsidRDefault="00115A8E" w:rsidP="00ED32BF">
            <w:pPr>
              <w:jc w:val="both"/>
              <w:rPr>
                <w:b/>
              </w:rPr>
            </w:pPr>
            <w:r w:rsidRPr="001B071E">
              <w:rPr>
                <w:b/>
              </w:rPr>
              <w:t>Question 6</w:t>
            </w:r>
          </w:p>
        </w:tc>
        <w:tc>
          <w:tcPr>
            <w:tcW w:w="5665" w:type="dxa"/>
          </w:tcPr>
          <w:p w:rsidR="00115A8E" w:rsidRDefault="00115A8E" w:rsidP="00ED32BF">
            <w:pPr>
              <w:jc w:val="both"/>
            </w:pPr>
            <w:r>
              <w:t>Do you like the current system?</w:t>
            </w:r>
          </w:p>
        </w:tc>
      </w:tr>
    </w:tbl>
    <w:p w:rsidR="00115A8E" w:rsidRDefault="00115A8E" w:rsidP="00115A8E">
      <w:pPr>
        <w:jc w:val="both"/>
      </w:pPr>
    </w:p>
    <w:p w:rsidR="00115A8E" w:rsidRDefault="00115A8E" w:rsidP="00115A8E">
      <w:pPr>
        <w:jc w:val="both"/>
      </w:pPr>
      <w:r>
        <w:t>The results of these six questions are conclusive. They depict a general consensus, that the current filing system is, overall, disorganised, hard to use, too time and resource-consuming and too manually-oriented. Moreover, 90% of employees stated that they disliked the current system. Furthermore, it is important for me to now create a Requirements Specification, as a means of summation of my analysis</w:t>
      </w:r>
      <w:bookmarkEnd w:id="19"/>
      <w:bookmarkEnd w:id="20"/>
      <w:r>
        <w:t>.</w:t>
      </w:r>
    </w:p>
    <w:p w:rsidR="00C46BB9" w:rsidRPr="00C46BB9" w:rsidRDefault="008F2E01" w:rsidP="00C46BB9">
      <w:pPr>
        <w:jc w:val="both"/>
      </w:pPr>
      <w:r>
        <w:t>Following the results of both my interviews and my Questionnaire, I feel that it would be important to physically observe the current system. Moreover, I have arranged to observe the team responsible for filing and managing the current system, a week on Tuesday. I will be spending a full day with the team, and I hope that I will be able to obtain some valuable, first-hand experience of the system.</w:t>
      </w:r>
    </w:p>
    <w:p w:rsidR="00C46BB9" w:rsidRDefault="00C46BB9" w:rsidP="00FD2805">
      <w:pPr>
        <w:pStyle w:val="Heading2"/>
      </w:pPr>
    </w:p>
    <w:p w:rsidR="00C46BB9" w:rsidRDefault="00C46BB9" w:rsidP="00FD2805">
      <w:pPr>
        <w:pStyle w:val="Heading2"/>
      </w:pPr>
    </w:p>
    <w:p w:rsidR="00C46BB9" w:rsidRDefault="00C46BB9" w:rsidP="00C46BB9"/>
    <w:p w:rsidR="00C46BB9" w:rsidRDefault="00C46BB9" w:rsidP="00C46BB9"/>
    <w:p w:rsidR="00C46BB9" w:rsidRDefault="00C46BB9" w:rsidP="00C46BB9"/>
    <w:p w:rsidR="00C46BB9" w:rsidRDefault="00C46BB9" w:rsidP="00C46BB9"/>
    <w:p w:rsidR="00C46BB9" w:rsidRDefault="00C46BB9" w:rsidP="00C46BB9"/>
    <w:p w:rsidR="00C46BB9" w:rsidRDefault="00C46BB9" w:rsidP="00C46BB9"/>
    <w:p w:rsidR="00C46BB9" w:rsidRDefault="00C46BB9" w:rsidP="00C46BB9"/>
    <w:p w:rsidR="00C46BB9" w:rsidRDefault="00C46BB9" w:rsidP="00C46BB9"/>
    <w:p w:rsidR="00C46BB9" w:rsidRDefault="00C46BB9" w:rsidP="00C46BB9"/>
    <w:p w:rsidR="00C46BB9" w:rsidRPr="00C46BB9" w:rsidRDefault="00C46BB9" w:rsidP="00C46BB9"/>
    <w:p w:rsidR="00115A8E" w:rsidRDefault="00115A8E" w:rsidP="00FD2805">
      <w:pPr>
        <w:pStyle w:val="Heading2"/>
      </w:pPr>
      <w:bookmarkStart w:id="21" w:name="_Toc406682419"/>
      <w:r>
        <w:lastRenderedPageBreak/>
        <w:t>Process Model – Current System –</w:t>
      </w:r>
      <w:bookmarkEnd w:id="21"/>
    </w:p>
    <w:p w:rsidR="00115A8E" w:rsidRDefault="00F203E6" w:rsidP="00115A8E">
      <w:pPr>
        <w:jc w:val="both"/>
      </w:pPr>
      <w:r>
        <w:rPr>
          <w:b/>
          <w:noProof/>
          <w:lang w:eastAsia="en-GB"/>
        </w:rPr>
        <mc:AlternateContent>
          <mc:Choice Requires="wpg">
            <w:drawing>
              <wp:anchor distT="0" distB="0" distL="114300" distR="114300" simplePos="0" relativeHeight="251715583" behindDoc="1" locked="0" layoutInCell="1" allowOverlap="1" wp14:anchorId="6A1DA79A" wp14:editId="0EB3A12E">
                <wp:simplePos x="0" y="0"/>
                <wp:positionH relativeFrom="column">
                  <wp:posOffset>-297815</wp:posOffset>
                </wp:positionH>
                <wp:positionV relativeFrom="paragraph">
                  <wp:posOffset>59690</wp:posOffset>
                </wp:positionV>
                <wp:extent cx="6028690" cy="5434965"/>
                <wp:effectExtent l="0" t="0" r="86360" b="13335"/>
                <wp:wrapTight wrapText="bothSides">
                  <wp:wrapPolygon edited="0">
                    <wp:start x="6757" y="0"/>
                    <wp:lineTo x="6757" y="3407"/>
                    <wp:lineTo x="7371" y="3634"/>
                    <wp:lineTo x="9829" y="3634"/>
                    <wp:lineTo x="8463" y="4845"/>
                    <wp:lineTo x="7303" y="5375"/>
                    <wp:lineTo x="6075" y="6057"/>
                    <wp:lineTo x="6075" y="6132"/>
                    <wp:lineTo x="8259" y="7268"/>
                    <wp:lineTo x="9624" y="8479"/>
                    <wp:lineTo x="68" y="8707"/>
                    <wp:lineTo x="0" y="10145"/>
                    <wp:lineTo x="0" y="11508"/>
                    <wp:lineTo x="2662" y="12114"/>
                    <wp:lineTo x="0" y="12416"/>
                    <wp:lineTo x="0" y="14536"/>
                    <wp:lineTo x="6621" y="14536"/>
                    <wp:lineTo x="6416" y="15748"/>
                    <wp:lineTo x="3959" y="15975"/>
                    <wp:lineTo x="3686" y="16050"/>
                    <wp:lineTo x="3686" y="17338"/>
                    <wp:lineTo x="12354" y="18170"/>
                    <wp:lineTo x="15835" y="18170"/>
                    <wp:lineTo x="17541" y="19382"/>
                    <wp:lineTo x="14743" y="20366"/>
                    <wp:lineTo x="14811" y="21577"/>
                    <wp:lineTo x="20954" y="21577"/>
                    <wp:lineTo x="21159" y="19382"/>
                    <wp:lineTo x="19657" y="18170"/>
                    <wp:lineTo x="21636" y="16959"/>
                    <wp:lineTo x="21841" y="2877"/>
                    <wp:lineTo x="21568" y="2574"/>
                    <wp:lineTo x="20203" y="2423"/>
                    <wp:lineTo x="20340" y="1514"/>
                    <wp:lineTo x="19794" y="1438"/>
                    <wp:lineTo x="12900" y="1211"/>
                    <wp:lineTo x="12900" y="0"/>
                    <wp:lineTo x="6757" y="0"/>
                  </wp:wrapPolygon>
                </wp:wrapTight>
                <wp:docPr id="307" name="Group 307"/>
                <wp:cNvGraphicFramePr/>
                <a:graphic xmlns:a="http://schemas.openxmlformats.org/drawingml/2006/main">
                  <a:graphicData uri="http://schemas.microsoft.com/office/word/2010/wordprocessingGroup">
                    <wpg:wgp>
                      <wpg:cNvGrpSpPr/>
                      <wpg:grpSpPr>
                        <a:xfrm>
                          <a:off x="0" y="0"/>
                          <a:ext cx="6028690" cy="5434965"/>
                          <a:chOff x="0" y="0"/>
                          <a:chExt cx="6028690" cy="5434965"/>
                        </a:xfrm>
                      </wpg:grpSpPr>
                      <wps:wsp>
                        <wps:cNvPr id="298" name="Straight Arrow Connector 298"/>
                        <wps:cNvCnPr/>
                        <wps:spPr>
                          <a:xfrm flipV="1">
                            <a:off x="6019137" y="691763"/>
                            <a:ext cx="0" cy="3532505"/>
                          </a:xfrm>
                          <a:prstGeom prst="straightConnector1">
                            <a:avLst/>
                          </a:prstGeom>
                          <a:ln w="19050" cmpd="sng">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306" name="Group 306"/>
                        <wpg:cNvGrpSpPr/>
                        <wpg:grpSpPr>
                          <a:xfrm>
                            <a:off x="0" y="0"/>
                            <a:ext cx="6028690" cy="5434965"/>
                            <a:chOff x="0" y="0"/>
                            <a:chExt cx="6028690" cy="5434965"/>
                          </a:xfrm>
                        </wpg:grpSpPr>
                        <wps:wsp>
                          <wps:cNvPr id="15" name="Rectangle 15"/>
                          <wps:cNvSpPr/>
                          <wps:spPr>
                            <a:xfrm>
                              <a:off x="1948069" y="2242268"/>
                              <a:ext cx="760095" cy="226695"/>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2578E" w:rsidRPr="00DA5E2D" w:rsidRDefault="0002578E" w:rsidP="00043EFD">
                                <w:pPr>
                                  <w:rPr>
                                    <w:color w:val="0D0D0D" w:themeColor="text1" w:themeTint="F2"/>
                                    <w:sz w:val="14"/>
                                  </w:rPr>
                                </w:pPr>
                                <w:r>
                                  <w:rPr>
                                    <w:color w:val="0D0D0D" w:themeColor="text1" w:themeTint="F2"/>
                                    <w:sz w:val="14"/>
                                  </w:rPr>
                                  <w:t>Amend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05" name="Group 305"/>
                          <wpg:cNvGrpSpPr/>
                          <wpg:grpSpPr>
                            <a:xfrm>
                              <a:off x="0" y="0"/>
                              <a:ext cx="6028690" cy="5434965"/>
                              <a:chOff x="0" y="0"/>
                              <a:chExt cx="6028690" cy="5434965"/>
                            </a:xfrm>
                          </wpg:grpSpPr>
                          <wps:wsp>
                            <wps:cNvPr id="290" name="Rectangle 290"/>
                            <wps:cNvSpPr/>
                            <wps:spPr>
                              <a:xfrm>
                                <a:off x="4102873" y="3069203"/>
                                <a:ext cx="1660525" cy="30670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2578E" w:rsidRPr="00DA5E2D" w:rsidRDefault="0002578E" w:rsidP="00043EFD">
                                  <w:pPr>
                                    <w:jc w:val="center"/>
                                    <w:rPr>
                                      <w:color w:val="0D0D0D" w:themeColor="text1" w:themeTint="F2"/>
                                    </w:rPr>
                                  </w:pPr>
                                  <w:r>
                                    <w:rPr>
                                      <w:color w:val="0D0D0D" w:themeColor="text1" w:themeTint="F2"/>
                                    </w:rPr>
                                    <w:t>Dispose of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Straight Arrow Connector 294"/>
                            <wps:cNvCnPr/>
                            <wps:spPr>
                              <a:xfrm>
                                <a:off x="4929809" y="3387256"/>
                                <a:ext cx="0" cy="205105"/>
                              </a:xfrm>
                              <a:prstGeom prst="straightConnector1">
                                <a:avLst/>
                              </a:prstGeom>
                              <a:ln w="19050" cmpd="sng">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304" name="Group 304"/>
                            <wpg:cNvGrpSpPr/>
                            <wpg:grpSpPr>
                              <a:xfrm>
                                <a:off x="0" y="0"/>
                                <a:ext cx="6028690" cy="5434965"/>
                                <a:chOff x="0" y="0"/>
                                <a:chExt cx="6029049" cy="5435297"/>
                              </a:xfrm>
                            </wpg:grpSpPr>
                            <wps:wsp>
                              <wps:cNvPr id="295" name="Diamond 295"/>
                              <wps:cNvSpPr/>
                              <wps:spPr>
                                <a:xfrm>
                                  <a:off x="3864334" y="3586039"/>
                                  <a:ext cx="2157984" cy="1258215"/>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2578E" w:rsidRPr="003609FD" w:rsidRDefault="0002578E" w:rsidP="00043EFD">
                                    <w:pPr>
                                      <w:rPr>
                                        <w:color w:val="0D0D0D" w:themeColor="text1" w:themeTint="F2"/>
                                        <w:sz w:val="20"/>
                                      </w:rPr>
                                    </w:pPr>
                                    <w:r w:rsidRPr="003609FD">
                                      <w:rPr>
                                        <w:color w:val="0D0D0D" w:themeColor="text1" w:themeTint="F2"/>
                                        <w:sz w:val="20"/>
                                      </w:rPr>
                                      <w:t>Do any more records need to be worked with?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6" name="Group 296"/>
                              <wpg:cNvGrpSpPr/>
                              <wpg:grpSpPr>
                                <a:xfrm>
                                  <a:off x="0" y="0"/>
                                  <a:ext cx="6029049" cy="4345968"/>
                                  <a:chOff x="0" y="0"/>
                                  <a:chExt cx="6029049" cy="4345968"/>
                                </a:xfrm>
                              </wpg:grpSpPr>
                              <wps:wsp>
                                <wps:cNvPr id="22" name="Rectangle 22"/>
                                <wps:cNvSpPr/>
                                <wps:spPr>
                                  <a:xfrm>
                                    <a:off x="1057524" y="4039263"/>
                                    <a:ext cx="1660525" cy="30670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2578E" w:rsidRPr="00DA5E2D" w:rsidRDefault="0002578E" w:rsidP="00043EFD">
                                      <w:pPr>
                                        <w:jc w:val="center"/>
                                        <w:rPr>
                                          <w:color w:val="0D0D0D" w:themeColor="text1" w:themeTint="F2"/>
                                        </w:rPr>
                                      </w:pPr>
                                      <w:r>
                                        <w:rPr>
                                          <w:color w:val="0D0D0D" w:themeColor="text1" w:themeTint="F2"/>
                                        </w:rPr>
                                        <w:t>File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Straight Arrow Connector 293"/>
                                <wps:cNvCnPr/>
                                <wps:spPr>
                                  <a:xfrm>
                                    <a:off x="2711395" y="4206240"/>
                                    <a:ext cx="1155700" cy="0"/>
                                  </a:xfrm>
                                  <a:prstGeom prst="straightConnector1">
                                    <a:avLst/>
                                  </a:prstGeom>
                                  <a:ln w="19050" cmpd="sng">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30" name="Group 30"/>
                                <wpg:cNvGrpSpPr/>
                                <wpg:grpSpPr>
                                  <a:xfrm>
                                    <a:off x="0" y="0"/>
                                    <a:ext cx="6029049" cy="4036999"/>
                                    <a:chOff x="0" y="0"/>
                                    <a:chExt cx="6029049" cy="4036999"/>
                                  </a:xfrm>
                                </wpg:grpSpPr>
                                <wps:wsp>
                                  <wps:cNvPr id="29" name="Straight Connector 29"/>
                                  <wps:cNvCnPr/>
                                  <wps:spPr>
                                    <a:xfrm>
                                      <a:off x="834887" y="3641698"/>
                                      <a:ext cx="194548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 name="Straight Arrow Connector 31"/>
                                  <wps:cNvCnPr/>
                                  <wps:spPr>
                                    <a:xfrm>
                                      <a:off x="1884459" y="3649649"/>
                                      <a:ext cx="0" cy="387350"/>
                                    </a:xfrm>
                                    <a:prstGeom prst="straightConnector1">
                                      <a:avLst/>
                                    </a:prstGeom>
                                    <a:ln w="19050" cmpd="sng">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28" name="Group 28"/>
                                  <wpg:cNvGrpSpPr/>
                                  <wpg:grpSpPr>
                                    <a:xfrm>
                                      <a:off x="0" y="0"/>
                                      <a:ext cx="6029049" cy="3648020"/>
                                      <a:chOff x="0" y="0"/>
                                      <a:chExt cx="6029049" cy="3648020"/>
                                    </a:xfrm>
                                  </wpg:grpSpPr>
                                  <wps:wsp>
                                    <wps:cNvPr id="17" name="Rectangle 17"/>
                                    <wps:cNvSpPr/>
                                    <wps:spPr>
                                      <a:xfrm>
                                        <a:off x="0" y="2560320"/>
                                        <a:ext cx="1660550" cy="30723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2578E" w:rsidRPr="00DA5E2D" w:rsidRDefault="0002578E" w:rsidP="00043EFD">
                                          <w:pPr>
                                            <w:jc w:val="center"/>
                                            <w:rPr>
                                              <w:color w:val="0D0D0D" w:themeColor="text1" w:themeTint="F2"/>
                                            </w:rPr>
                                          </w:pPr>
                                          <w:r>
                                            <w:rPr>
                                              <w:color w:val="0D0D0D" w:themeColor="text1" w:themeTint="F2"/>
                                            </w:rPr>
                                            <w:t>Print Record Template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1956021" y="2560320"/>
                                        <a:ext cx="1660550" cy="30723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2578E" w:rsidRPr="00DA5E2D" w:rsidRDefault="0002578E" w:rsidP="00043EFD">
                                          <w:pPr>
                                            <w:jc w:val="center"/>
                                            <w:rPr>
                                              <w:color w:val="0D0D0D" w:themeColor="text1" w:themeTint="F2"/>
                                            </w:rPr>
                                          </w:pPr>
                                          <w:r>
                                            <w:rPr>
                                              <w:color w:val="0D0D0D" w:themeColor="text1" w:themeTint="F2"/>
                                            </w:rPr>
                                            <w:t>Reprint Record Template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4007458" y="2552369"/>
                                        <a:ext cx="1660550" cy="30723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2578E" w:rsidRPr="00DA5E2D" w:rsidRDefault="0002578E" w:rsidP="00043EFD">
                                          <w:pPr>
                                            <w:jc w:val="center"/>
                                            <w:rPr>
                                              <w:color w:val="0D0D0D" w:themeColor="text1" w:themeTint="F2"/>
                                            </w:rPr>
                                          </w:pPr>
                                          <w:r>
                                            <w:rPr>
                                              <w:color w:val="0D0D0D" w:themeColor="text1" w:themeTint="F2"/>
                                            </w:rPr>
                                            <w:t>Shred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0" y="3140766"/>
                                        <a:ext cx="1660525" cy="30670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2578E" w:rsidRPr="00DA5E2D" w:rsidRDefault="0002578E" w:rsidP="00043EFD">
                                          <w:pPr>
                                            <w:jc w:val="center"/>
                                            <w:rPr>
                                              <w:color w:val="0D0D0D" w:themeColor="text1" w:themeTint="F2"/>
                                            </w:rPr>
                                          </w:pPr>
                                          <w:r>
                                            <w:rPr>
                                              <w:color w:val="0D0D0D" w:themeColor="text1" w:themeTint="F2"/>
                                            </w:rPr>
                                            <w:t>Fill in new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1963972" y="3132814"/>
                                        <a:ext cx="1660525" cy="30670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2578E" w:rsidRPr="00DA5E2D" w:rsidRDefault="0002578E" w:rsidP="00043EFD">
                                          <w:pPr>
                                            <w:jc w:val="center"/>
                                            <w:rPr>
                                              <w:color w:val="0D0D0D" w:themeColor="text1" w:themeTint="F2"/>
                                            </w:rPr>
                                          </w:pPr>
                                          <w:r>
                                            <w:rPr>
                                              <w:color w:val="0D0D0D" w:themeColor="text1" w:themeTint="F2"/>
                                            </w:rPr>
                                            <w:t xml:space="preserve">Transcribe and Amend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wps:spPr>
                                      <a:xfrm>
                                        <a:off x="834887" y="2862470"/>
                                        <a:ext cx="0" cy="277978"/>
                                      </a:xfrm>
                                      <a:prstGeom prst="straightConnector1">
                                        <a:avLst/>
                                      </a:prstGeom>
                                      <a:ln w="19050" cmpd="sng">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 name="Straight Arrow Connector 25"/>
                                    <wps:cNvCnPr/>
                                    <wps:spPr>
                                      <a:xfrm>
                                        <a:off x="2775005" y="2862470"/>
                                        <a:ext cx="0" cy="277978"/>
                                      </a:xfrm>
                                      <a:prstGeom prst="straightConnector1">
                                        <a:avLst/>
                                      </a:prstGeom>
                                      <a:ln w="19050" cmpd="sng">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826936" y="3434964"/>
                                        <a:ext cx="0" cy="205105"/>
                                      </a:xfrm>
                                      <a:prstGeom prst="straightConnector1">
                                        <a:avLst/>
                                      </a:prstGeom>
                                      <a:ln w="19050" cmpd="sng">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a:off x="2775005" y="3442915"/>
                                        <a:ext cx="0" cy="205105"/>
                                      </a:xfrm>
                                      <a:prstGeom prst="straightConnector1">
                                        <a:avLst/>
                                      </a:prstGeom>
                                      <a:ln w="19050" cmpd="sng">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9" name="Straight Arrow Connector 289"/>
                                    <wps:cNvCnPr/>
                                    <wps:spPr>
                                      <a:xfrm>
                                        <a:off x="4898004" y="2854519"/>
                                        <a:ext cx="0" cy="212141"/>
                                      </a:xfrm>
                                      <a:prstGeom prst="straightConnector1">
                                        <a:avLst/>
                                      </a:prstGeom>
                                      <a:ln w="19050" cmpd="sng">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19" name="Group 19"/>
                                    <wpg:cNvGrpSpPr/>
                                    <wpg:grpSpPr>
                                      <a:xfrm>
                                        <a:off x="47708" y="0"/>
                                        <a:ext cx="5981341" cy="2567305"/>
                                        <a:chOff x="0" y="0"/>
                                        <a:chExt cx="5981341" cy="2567305"/>
                                      </a:xfrm>
                                    </wpg:grpSpPr>
                                    <wps:wsp>
                                      <wps:cNvPr id="10" name="Straight Arrow Connector 10"/>
                                      <wps:cNvCnPr/>
                                      <wps:spPr>
                                        <a:xfrm>
                                          <a:off x="2727297" y="2194560"/>
                                          <a:ext cx="0" cy="372745"/>
                                        </a:xfrm>
                                        <a:prstGeom prst="straightConnector1">
                                          <a:avLst/>
                                        </a:prstGeom>
                                        <a:ln w="19050" cmpd="sng">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 name="Straight Arrow Connector 11"/>
                                      <wps:cNvCnPr/>
                                      <wps:spPr>
                                        <a:xfrm>
                                          <a:off x="4826442" y="2194560"/>
                                          <a:ext cx="0" cy="372745"/>
                                        </a:xfrm>
                                        <a:prstGeom prst="straightConnector1">
                                          <a:avLst/>
                                        </a:prstGeom>
                                        <a:ln w="19050" cmpd="sng">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6" name="Rectangle 16"/>
                                      <wps:cNvSpPr/>
                                      <wps:spPr>
                                        <a:xfrm>
                                          <a:off x="3864334" y="2234317"/>
                                          <a:ext cx="870508" cy="219380"/>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2578E" w:rsidRPr="00DA5E2D" w:rsidRDefault="0002578E" w:rsidP="00043EFD">
                                            <w:pPr>
                                              <w:rPr>
                                                <w:color w:val="0D0D0D" w:themeColor="text1" w:themeTint="F2"/>
                                                <w:sz w:val="14"/>
                                              </w:rPr>
                                            </w:pPr>
                                            <w:r>
                                              <w:rPr>
                                                <w:color w:val="0D0D0D" w:themeColor="text1" w:themeTint="F2"/>
                                                <w:sz w:val="14"/>
                                              </w:rPr>
                                              <w:t>Dispose of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 name="Group 6"/>
                                      <wpg:cNvGrpSpPr/>
                                      <wpg:grpSpPr>
                                        <a:xfrm>
                                          <a:off x="0" y="0"/>
                                          <a:ext cx="5981341" cy="2567305"/>
                                          <a:chOff x="0" y="0"/>
                                          <a:chExt cx="5981341" cy="2567305"/>
                                        </a:xfrm>
                                      </wpg:grpSpPr>
                                      <wps:wsp>
                                        <wps:cNvPr id="9" name="Straight Arrow Connector 9"/>
                                        <wps:cNvCnPr/>
                                        <wps:spPr>
                                          <a:xfrm>
                                            <a:off x="787179" y="2194560"/>
                                            <a:ext cx="0" cy="372745"/>
                                          </a:xfrm>
                                          <a:prstGeom prst="straightConnector1">
                                            <a:avLst/>
                                          </a:prstGeom>
                                          <a:ln w="19050" cmpd="sng">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4" name="Rectangle 14"/>
                                        <wps:cNvSpPr/>
                                        <wps:spPr>
                                          <a:xfrm>
                                            <a:off x="0" y="2218414"/>
                                            <a:ext cx="723900" cy="226695"/>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2578E" w:rsidRPr="00DA5E2D" w:rsidRDefault="0002578E" w:rsidP="00043EFD">
                                              <w:pPr>
                                                <w:rPr>
                                                  <w:color w:val="0D0D0D" w:themeColor="text1" w:themeTint="F2"/>
                                                  <w:sz w:val="14"/>
                                                </w:rPr>
                                              </w:pPr>
                                              <w:r w:rsidRPr="00DA5E2D">
                                                <w:rPr>
                                                  <w:color w:val="0D0D0D" w:themeColor="text1" w:themeTint="F2"/>
                                                  <w:sz w:val="14"/>
                                                </w:rPr>
                                                <w:t>Create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 name="Group 3"/>
                                        <wpg:cNvGrpSpPr/>
                                        <wpg:grpSpPr>
                                          <a:xfrm>
                                            <a:off x="787179" y="0"/>
                                            <a:ext cx="5194162" cy="2194840"/>
                                            <a:chOff x="0" y="0"/>
                                            <a:chExt cx="5194162" cy="2194840"/>
                                          </a:xfrm>
                                        </wpg:grpSpPr>
                                        <wps:wsp>
                                          <wps:cNvPr id="4" name="Diamond 4"/>
                                          <wps:cNvSpPr/>
                                          <wps:spPr>
                                            <a:xfrm>
                                              <a:off x="906449" y="1057524"/>
                                              <a:ext cx="2091690" cy="929005"/>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2578E" w:rsidRPr="00DA5E2D" w:rsidRDefault="0002578E" w:rsidP="00043EFD">
                                                <w:pPr>
                                                  <w:jc w:val="center"/>
                                                  <w:rPr>
                                                    <w:color w:val="0D0D0D" w:themeColor="text1" w:themeTint="F2"/>
                                                  </w:rPr>
                                                </w:pPr>
                                                <w:r>
                                                  <w:rPr>
                                                    <w:color w:val="0D0D0D" w:themeColor="text1" w:themeTint="F2"/>
                                                  </w:rPr>
                                                  <w:t>What needs to be done?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traight Arrow Connector 7"/>
                                          <wps:cNvCnPr/>
                                          <wps:spPr>
                                            <a:xfrm>
                                              <a:off x="1940118" y="1987826"/>
                                              <a:ext cx="0" cy="205105"/>
                                            </a:xfrm>
                                            <a:prstGeom prst="straightConnector1">
                                              <a:avLst/>
                                            </a:prstGeom>
                                            <a:ln w="19050" cmpd="sng">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 name="Straight Connector 8"/>
                                          <wps:cNvCnPr/>
                                          <wps:spPr>
                                            <a:xfrm>
                                              <a:off x="0" y="2194560"/>
                                              <a:ext cx="4045305" cy="28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 name="Group 2"/>
                                          <wpg:cNvGrpSpPr/>
                                          <wpg:grpSpPr>
                                            <a:xfrm>
                                              <a:off x="1065475" y="0"/>
                                              <a:ext cx="4128687" cy="1063846"/>
                                              <a:chOff x="0" y="0"/>
                                              <a:chExt cx="4128687" cy="1063846"/>
                                            </a:xfrm>
                                          </wpg:grpSpPr>
                                          <wps:wsp>
                                            <wps:cNvPr id="1" name="Rounded Rectangle 1"/>
                                            <wps:cNvSpPr/>
                                            <wps:spPr>
                                              <a:xfrm>
                                                <a:off x="0" y="0"/>
                                                <a:ext cx="1681480" cy="30670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2578E" w:rsidRDefault="0002578E" w:rsidP="00043EFD">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Straight Arrow Connector 5"/>
                                            <wps:cNvCnPr/>
                                            <wps:spPr>
                                              <a:xfrm>
                                                <a:off x="874643" y="310101"/>
                                                <a:ext cx="0" cy="205105"/>
                                              </a:xfrm>
                                              <a:prstGeom prst="straightConnector1">
                                                <a:avLst/>
                                              </a:prstGeom>
                                              <a:ln w="19050" cmpd="sng">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2" name="Rectangle 12"/>
                                            <wps:cNvSpPr/>
                                            <wps:spPr>
                                              <a:xfrm>
                                                <a:off x="31805" y="508884"/>
                                                <a:ext cx="1740866" cy="35113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2578E" w:rsidRPr="00DA5E2D" w:rsidRDefault="0002578E" w:rsidP="00043EFD">
                                                  <w:pPr>
                                                    <w:jc w:val="center"/>
                                                    <w:rPr>
                                                      <w:color w:val="0D0D0D" w:themeColor="text1" w:themeTint="F2"/>
                                                    </w:rPr>
                                                  </w:pPr>
                                                  <w:r>
                                                    <w:rPr>
                                                      <w:color w:val="0D0D0D" w:themeColor="text1" w:themeTint="F2"/>
                                                    </w:rPr>
                                                    <w:t>Find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Straight Arrow Connector 13"/>
                                            <wps:cNvCnPr/>
                                            <wps:spPr>
                                              <a:xfrm>
                                                <a:off x="874643" y="858741"/>
                                                <a:ext cx="0" cy="205105"/>
                                              </a:xfrm>
                                              <a:prstGeom prst="straightConnector1">
                                                <a:avLst/>
                                              </a:prstGeom>
                                              <a:ln w="19050" cmpd="sng">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99" name="Straight Arrow Connector 299"/>
                                            <wps:cNvCnPr/>
                                            <wps:spPr>
                                              <a:xfrm flipH="1">
                                                <a:off x="1781092" y="675861"/>
                                                <a:ext cx="2347595" cy="0"/>
                                              </a:xfrm>
                                              <a:prstGeom prst="straightConnector1">
                                                <a:avLst/>
                                              </a:prstGeom>
                                              <a:ln w="19050" cmpd="sng">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0" name="Rectangle 300"/>
                                            <wps:cNvSpPr/>
                                            <wps:spPr>
                                              <a:xfrm>
                                                <a:off x="2973788" y="389614"/>
                                                <a:ext cx="723900" cy="226695"/>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2578E" w:rsidRPr="00DA5E2D" w:rsidRDefault="0002578E" w:rsidP="00043EFD">
                                                  <w:pPr>
                                                    <w:rPr>
                                                      <w:color w:val="0D0D0D" w:themeColor="text1" w:themeTint="F2"/>
                                                      <w:sz w:val="14"/>
                                                    </w:rPr>
                                                  </w:pPr>
                                                  <w:r>
                                                    <w:rPr>
                                                      <w:color w:val="0D0D0D" w:themeColor="text1" w:themeTint="F2"/>
                                                      <w:sz w:val="14"/>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grpSp>
                              </wpg:grpSp>
                            </wpg:grpSp>
                            <wps:wsp>
                              <wps:cNvPr id="301" name="Rounded Rectangle 301"/>
                              <wps:cNvSpPr/>
                              <wps:spPr>
                                <a:xfrm>
                                  <a:off x="4150581" y="5128592"/>
                                  <a:ext cx="1681480" cy="30670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2578E" w:rsidRDefault="0002578E" w:rsidP="00043EFD">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Straight Arrow Connector 302"/>
                              <wps:cNvCnPr/>
                              <wps:spPr>
                                <a:xfrm>
                                  <a:off x="4953663" y="4842345"/>
                                  <a:ext cx="0" cy="292608"/>
                                </a:xfrm>
                                <a:prstGeom prst="straightConnector1">
                                  <a:avLst/>
                                </a:prstGeom>
                                <a:ln w="19050" cmpd="sng">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3" name="Rectangle 303"/>
                              <wps:cNvSpPr/>
                              <wps:spPr>
                                <a:xfrm>
                                  <a:off x="5104738" y="4842345"/>
                                  <a:ext cx="723900" cy="226695"/>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2578E" w:rsidRPr="00DA5E2D" w:rsidRDefault="0002578E" w:rsidP="00043EFD">
                                    <w:pPr>
                                      <w:rPr>
                                        <w:color w:val="0D0D0D" w:themeColor="text1" w:themeTint="F2"/>
                                        <w:sz w:val="14"/>
                                      </w:rPr>
                                    </w:pPr>
                                    <w:r>
                                      <w:rPr>
                                        <w:color w:val="0D0D0D" w:themeColor="text1" w:themeTint="F2"/>
                                        <w:sz w:val="14"/>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wgp>
                  </a:graphicData>
                </a:graphic>
              </wp:anchor>
            </w:drawing>
          </mc:Choice>
          <mc:Fallback>
            <w:pict>
              <v:group id="Group 307" o:spid="_x0000_s1026" style="position:absolute;left:0;text-align:left;margin-left:-23.45pt;margin-top:4.7pt;width:474.7pt;height:427.95pt;z-index:-251600897" coordsize="60286,54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">
                <v:shapetype id="_x0000_t32" coordsize="21600,21600" o:spt="32" o:oned="t" path="m,l21600,21600e" filled="f">
                  <v:path arrowok="t" fillok="f" o:connecttype="none"/>
                  <o:lock v:ext="edit" shapetype="t"/>
                </v:shapetype>
                <v:shape id="Straight Arrow Connector 298" o:spid="_x0000_s1027" type="#_x0000_t32" style="position:absolute;left:60191;top:6917;width:0;height:353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bk4sUAAADcAAAADwAAAGRycy9kb3ducmV2LnhtbESPwW7CMAyG75N4h8hIXKaRwoGxjoAQ&#10;AokDTAx4AK/x2orGqZIA5e3xYdKO1u//8+fZonONulGItWcDo2EGirjwtubSwPm0eZuCignZYuOZ&#10;DDwowmLee5lhbv2dv+l2TKUSCMccDVQptbnWsajIYRz6lliyXx8cJhlDqW3Au8Bdo8dZNtEOa5YL&#10;Fba0qqi4HK9ONHaHzXQ5WX/tu/K0fj2H9+D5x5hBv1t+gkrUpf/lv/bWGhh/iK08IwTQ8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Bbk4sUAAADcAAAADwAAAAAAAAAA&#10;AAAAAAChAgAAZHJzL2Rvd25yZXYueG1sUEsFBgAAAAAEAAQA+QAAAJMDAAAAAA==&#10;" strokecolor="black [3213]" strokeweight="1.5pt">
                  <v:stroke endarrow="open"/>
                </v:shape>
                <v:group id="Group 306" o:spid="_x0000_s1028" style="position:absolute;width:60286;height:54349" coordsize="60286,54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XJUsQAAADcAAAADwAAAGRycy9kb3ducmV2LnhtbESPQYvCMBSE7wv+h/AE&#10;b2taZUWqUURUPIiwKoi3R/Nsi81LaWJb/71ZEPY4zMw3zHzZmVI0VLvCsoJ4GIEgTq0uOFNwOW+/&#10;pyCcR9ZYWiYFL3KwXPS+5pho2/IvNSefiQBhl6CC3PsqkdKlORl0Q1sRB+9ua4M+yDqTusY2wE0p&#10;R1E0kQYLDgs5VrTOKX2cnkbBrsV2NY43zeFxX79u55/j9RCTUoN+t5qB8NT5//CnvdcKxtEE/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qXJUsQAAADcAAAA&#10;DwAAAAAAAAAAAAAAAACqAgAAZHJzL2Rvd25yZXYueG1sUEsFBgAAAAAEAAQA+gAAAJsDAAAAAA==&#10;">
                  <v:rect id="Rectangle 15" o:spid="_x0000_s1029" style="position:absolute;left:19480;top:22422;width:7601;height:22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4sE78A&#10;AADbAAAADwAAAGRycy9kb3ducmV2LnhtbERP24rCMBB9F/yHMIJva6qLItUosrC4roJ4AV+HZmyL&#10;zaQksXb/3ggLvs3hXGe+bE0lGnK+tKxgOEhAEGdWl5wrOJ++P6YgfEDWWFkmBX/kYbnoduaYavvg&#10;AzXHkIsYwj5FBUUIdSqlzwoy6Ae2Jo7c1TqDIUKXS+3wEcNNJUdJMpEGS44NBdb0VVB2O96Ngt+N&#10;c7SX2+ZCa9rdJzjk3WelVL/XrmYgArXhLf53/+g4fwyvX+IBcvE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1ziwTvwAAANsAAAAPAAAAAAAAAAAAAAAAAJgCAABkcnMvZG93bnJl&#10;di54bWxQSwUGAAAAAAQABAD1AAAAhAMAAAAA&#10;" filled="f" strokecolor="white [3212]" strokeweight="2pt">
                    <v:textbox>
                      <w:txbxContent>
                        <w:p w:rsidR="0002578E" w:rsidRPr="00DA5E2D" w:rsidRDefault="0002578E" w:rsidP="00043EFD">
                          <w:pPr>
                            <w:rPr>
                              <w:color w:val="0D0D0D" w:themeColor="text1" w:themeTint="F2"/>
                              <w:sz w:val="14"/>
                            </w:rPr>
                          </w:pPr>
                          <w:r>
                            <w:rPr>
                              <w:color w:val="0D0D0D" w:themeColor="text1" w:themeTint="F2"/>
                              <w:sz w:val="14"/>
                            </w:rPr>
                            <w:t>Amend Record</w:t>
                          </w:r>
                        </w:p>
                      </w:txbxContent>
                    </v:textbox>
                  </v:rect>
                  <v:group id="Group 305" o:spid="_x0000_s1030" style="position:absolute;width:60286;height:54349" coordsize="60286,54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2d1clxgAAANwA&#10;AAAPAAAAAAAAAAAAAAAAAKoCAABkcnMvZG93bnJldi54bWxQSwUGAAAAAAQABAD6AAAAnQMAAAAA&#10;">
                    <v:rect id="Rectangle 290" o:spid="_x0000_s1031" style="position:absolute;left:41028;top:30692;width:16605;height:30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M5YcMA&#10;AADcAAAADwAAAGRycy9kb3ducmV2LnhtbERPy2oCMRTdF/yHcAU3opnOorSjUUSwDkIL9bFwd5lc&#10;J4OTmzCJOv59syh0eTjv+bK3rbhTFxrHCl6nGQjiyumGawXHw2byDiJEZI2tY1LwpADLxeBljoV2&#10;D/6h+z7WIoVwKFCBidEXUobKkMUwdZ44cRfXWYwJdrXUHT5SuG1lnmVv0mLDqcGgp7Wh6rq/WQWb&#10;rRmv5O7r5MvwfbF56T+347NSo2G/moGI1Md/8Z+71AryjzQ/nUlH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XM5YcMAAADcAAAADwAAAAAAAAAAAAAAAACYAgAAZHJzL2Rv&#10;d25yZXYueG1sUEsFBgAAAAAEAAQA9QAAAIgDAAAAAA==&#10;" filled="f" strokecolor="black [3213]" strokeweight="2pt">
                      <v:textbox>
                        <w:txbxContent>
                          <w:p w:rsidR="0002578E" w:rsidRPr="00DA5E2D" w:rsidRDefault="0002578E" w:rsidP="00043EFD">
                            <w:pPr>
                              <w:jc w:val="center"/>
                              <w:rPr>
                                <w:color w:val="0D0D0D" w:themeColor="text1" w:themeTint="F2"/>
                              </w:rPr>
                            </w:pPr>
                            <w:r>
                              <w:rPr>
                                <w:color w:val="0D0D0D" w:themeColor="text1" w:themeTint="F2"/>
                              </w:rPr>
                              <w:t>Dispose of Record</w:t>
                            </w:r>
                          </w:p>
                        </w:txbxContent>
                      </v:textbox>
                    </v:rect>
                    <v:shape id="Straight Arrow Connector 294" o:spid="_x0000_s1032" type="#_x0000_t32" style="position:absolute;left:49298;top:33872;width:0;height:20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isrsUAAADcAAAADwAAAGRycy9kb3ducmV2LnhtbESP3WoCMRSE7wXfIRyhd5pVStXVKKU/&#10;0IuCuPoAh80xWU1Olk3qbt++KRR6OczMN8x2P3gn7tTFJrCC+awAQVwH3bBRcD69T1cgYkLW6AKT&#10;gm+KsN+NR1ssdej5SPcqGZEhHEtUYFNqSyljbcljnIWWOHuX0HlMWXZG6g77DPdOLoriSXpsOC9Y&#10;bOnFUn2rvryC62G5Pt9ezfxiPgt3rFx/sm+9Ug+T4XkDItGQ/sN/7Q+tYLF+hN8z+QjI3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DisrsUAAADcAAAADwAAAAAAAAAA&#10;AAAAAAChAgAAZHJzL2Rvd25yZXYueG1sUEsFBgAAAAAEAAQA+QAAAJMDAAAAAA==&#10;" strokecolor="black [3213]" strokeweight="1.5pt">
                      <v:stroke endarrow="open"/>
                    </v:shape>
                    <v:group id="Group 304" o:spid="_x0000_s1033" style="position:absolute;width:60286;height:54349" coordsize="60290,543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shapetype id="_x0000_t4" coordsize="21600,21600" o:spt="4" path="m10800,l,10800,10800,21600,21600,10800xe">
                        <v:stroke joinstyle="miter"/>
                        <v:path gradientshapeok="t" o:connecttype="rect" textboxrect="5400,5400,16200,16200"/>
                      </v:shapetype>
                      <v:shape id="Diamond 295" o:spid="_x0000_s1034" type="#_x0000_t4" style="position:absolute;left:38643;top:35860;width:21580;height:125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m378UA&#10;AADcAAAADwAAAGRycy9kb3ducmV2LnhtbESPQWsCMRCF7wX/Qxiht5pVUOvWKCKIHjzUbS30Nmym&#10;u0uTybJJzfrvG0Hw+Hjzvjdvue6tERfqfONYwXiUgSAunW64UvD5sXt5BeEDskbjmBRcycN6NXha&#10;Yq5d5BNdilCJBGGfo4I6hDaX0pc1WfQj1xIn78d1FkOSXSV1hzHBrZGTLJtJiw2nhhpb2tZU/hZ/&#10;Nr2x+DJmWhzid4zn/XGe4ft5P1Pqedhv3kAE6sPj+J4+aAWTxRRuYxIB5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CbfvxQAAANwAAAAPAAAAAAAAAAAAAAAAAJgCAABkcnMv&#10;ZG93bnJldi54bWxQSwUGAAAAAAQABAD1AAAAigMAAAAA&#10;" filled="f" strokecolor="black [3213]" strokeweight="2pt">
                        <v:textbox>
                          <w:txbxContent>
                            <w:p w:rsidR="0002578E" w:rsidRPr="003609FD" w:rsidRDefault="0002578E" w:rsidP="00043EFD">
                              <w:pPr>
                                <w:rPr>
                                  <w:color w:val="0D0D0D" w:themeColor="text1" w:themeTint="F2"/>
                                  <w:sz w:val="20"/>
                                </w:rPr>
                              </w:pPr>
                              <w:r w:rsidRPr="003609FD">
                                <w:rPr>
                                  <w:color w:val="0D0D0D" w:themeColor="text1" w:themeTint="F2"/>
                                  <w:sz w:val="20"/>
                                </w:rPr>
                                <w:t>Do any more records need to be worked with?</w:t>
                              </w:r>
                            </w:p>
                          </w:txbxContent>
                        </v:textbox>
                      </v:shape>
                      <v:group id="Group 296" o:spid="_x0000_s1035" style="position:absolute;width:60290;height:43459" coordsize="60290,434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5TSMYAAADcAAAADwAAAGRycy9kb3ducmV2LnhtbESPQWvCQBSE7wX/w/KE&#10;3ppNLA01ZhURKx5CoSqU3h7ZZxLMvg3ZbRL/fbdQ6HGYmW+YfDOZVgzUu8aygiSKQRCXVjdcKbic&#10;355eQTiPrLG1TAru5GCznj3kmGk78gcNJ1+JAGGXoYLa+y6T0pU1GXSR7YiDd7W9QR9kX0nd4xjg&#10;ppWLOE6lwYbDQo0d7Woqb6dvo+Aw4rh9TvZDcbvu7l/nl/fPIiGlHufTdgXC0+T/w3/to1awW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TlNIxgAAANwA&#10;AAAPAAAAAAAAAAAAAAAAAKoCAABkcnMvZG93bnJldi54bWxQSwUGAAAAAAQABAD6AAAAnQMAAAAA&#10;">
                        <v:rect id="Rectangle 22" o:spid="_x0000_s1036" style="position:absolute;left:10575;top:40392;width:16605;height:30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hyEMQA&#10;AADbAAAADwAAAGRycy9kb3ducmV2LnhtbESPQWsCMRSE7wX/Q3iCF9GseyhlNYoI6iK0UFsP3h6b&#10;52Zx8xI2Udd/3xQKPQ4z8w2zWPW2FXfqQuNYwWyagSCunG64VvD9tZ28gQgRWWPrmBQ8KcBqOXhZ&#10;YKHdgz/pfoy1SBAOBSowMfpCylAZshimzhMn7+I6izHJrpa6w0eC21bmWfYqLTacFgx62hiqrseb&#10;VbDdm/FaHt5PvgwfF5uXfrcfn5UaDfv1HESkPv6H/9qlVpDn8Psl/QC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ochDEAAAA2wAAAA8AAAAAAAAAAAAAAAAAmAIAAGRycy9k&#10;b3ducmV2LnhtbFBLBQYAAAAABAAEAPUAAACJAwAAAAA=&#10;" filled="f" strokecolor="black [3213]" strokeweight="2pt">
                          <v:textbox>
                            <w:txbxContent>
                              <w:p w:rsidR="0002578E" w:rsidRPr="00DA5E2D" w:rsidRDefault="0002578E" w:rsidP="00043EFD">
                                <w:pPr>
                                  <w:jc w:val="center"/>
                                  <w:rPr>
                                    <w:color w:val="0D0D0D" w:themeColor="text1" w:themeTint="F2"/>
                                  </w:rPr>
                                </w:pPr>
                                <w:r>
                                  <w:rPr>
                                    <w:color w:val="0D0D0D" w:themeColor="text1" w:themeTint="F2"/>
                                  </w:rPr>
                                  <w:t>File Record</w:t>
                                </w:r>
                              </w:p>
                            </w:txbxContent>
                          </v:textbox>
                        </v:rect>
                        <v:shape id="Straight Arrow Connector 293" o:spid="_x0000_s1037" type="#_x0000_t32" style="position:absolute;left:27113;top:42062;width:1155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9E02sUAAADcAAAADwAAAGRycy9kb3ducmV2LnhtbESP3WoCMRSE7wXfIRyhd5rVQtXVKKU/&#10;0IuCuPoAh80xWU1Olk3qbt++KRR6OczMN8x2P3gn7tTFJrCC+awAQVwH3bBRcD69T1cgYkLW6AKT&#10;gm+KsN+NR1ssdej5SPcqGZEhHEtUYFNqSyljbcljnIWWOHuX0HlMWXZG6g77DPdOLoriSXpsOC9Y&#10;bOnFUn2rvryC62G5Pt9ezfxiPgt3rFx/sm+9Ug+T4XkDItGQ/sN/7Q+tYLF+hN8z+QjI3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9E02sUAAADcAAAADwAAAAAAAAAA&#10;AAAAAAChAgAAZHJzL2Rvd25yZXYueG1sUEsFBgAAAAAEAAQA+QAAAJMDAAAAAA==&#10;" strokecolor="black [3213]" strokeweight="1.5pt">
                          <v:stroke endarrow="open"/>
                        </v:shape>
                        <v:group id="Group 30" o:spid="_x0000_s1038" style="position:absolute;width:60290;height:40369" coordsize="60290,403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line id="Straight Connector 29" o:spid="_x0000_s1039" style="position:absolute;visibility:visible;mso-wrap-style:square" from="8348,36416" to="27803,364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OeXMMAAADbAAAADwAAAGRycy9kb3ducmV2LnhtbESPwWrDMBBE74X8g9hCb41cH0rqRjZp&#10;IGmudZJDbou1tUytlZHk2P37qBDocZiZN8y6mm0vruRD51jByzIDQdw43XGr4HTcPa9AhIissXdM&#10;Cn4pQFUuHtZYaDfxF13r2IoE4VCgAhPjUEgZGkMWw9INxMn7dt5iTNK3UnucEtz2Ms+yV2mx47Rg&#10;cKCtoeanHq2Cy/gR/edRbqZ63u5Nvuub0Z2VenqcN+8gIs3xP3xvH7SC/A3+vqQfI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aDnlzDAAAA2wAAAA8AAAAAAAAAAAAA&#10;AAAAoQIAAGRycy9kb3ducmV2LnhtbFBLBQYAAAAABAAEAPkAAACRAwAAAAA=&#10;" strokecolor="black [3213]" strokeweight="1.5pt"/>
                          <v:shape id="Straight Arrow Connector 31" o:spid="_x0000_s1040" type="#_x0000_t32" style="position:absolute;left:18844;top:36496;width:0;height:387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B9JcQAAADbAAAADwAAAGRycy9kb3ducmV2LnhtbESPzWrDMBCE74W+g9hCb7XsFpLUjRJK&#10;fyCHQoiTB1isteRGWhlLjd23rwqFHoeZ+YZZb2fvxIXG2AdWUBUlCOI26J6NgtPx/W4FIiZkjS4w&#10;KfimCNvN9dUaax0mPtClSUZkCMcaFdiUhlrK2FryGIswEGevC6PHlOVopB5xynDv5H1ZLqTHnvOC&#10;xYFeLLXn5ssr+NwvH0/nV1N15qN0h8ZNR/s2KXV7Mz8/gUg0p//wX3unFTxU8Psl/wC5+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wH0lxAAAANsAAAAPAAAAAAAAAAAA&#10;AAAAAKECAABkcnMvZG93bnJldi54bWxQSwUGAAAAAAQABAD5AAAAkgMAAAAA&#10;" strokecolor="black [3213]" strokeweight="1.5pt">
                            <v:stroke endarrow="open"/>
                          </v:shape>
                          <v:group id="Group 28" o:spid="_x0000_s1041" style="position:absolute;width:60290;height:36480" coordsize="60290,364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Rectangle 17" o:spid="_x0000_s1042" style="position:absolute;top:25603;width:16605;height:30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bNcIA&#10;AADbAAAADwAAAGRycy9kb3ducmV2LnhtbERPTWsCMRC9F/ofwhS8SM3Wg5WtUaSgLoIFtR68DZtx&#10;s3QzCZuo6783gtDbPN7nTGadbcSF2lA7VvAxyEAQl07XXCn43S/exyBCRNbYOCYFNwowm76+TDDX&#10;7spbuuxiJVIIhxwVmBh9LmUoDVkMA+eJE3dyrcWYYFtJ3eI1hdtGDrNsJC3WnBoMevo2VP7tzlbB&#10;YmX6c7neHHwRfk52WPjlqn9UqvfWzb9AROriv/jpLnSa/wmPX9IBcn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8xs1wgAAANsAAAAPAAAAAAAAAAAAAAAAAJgCAABkcnMvZG93&#10;bnJldi54bWxQSwUGAAAAAAQABAD1AAAAhwMAAAAA&#10;" filled="f" strokecolor="black [3213]" strokeweight="2pt">
                              <v:textbox>
                                <w:txbxContent>
                                  <w:p w:rsidR="0002578E" w:rsidRPr="00DA5E2D" w:rsidRDefault="0002578E" w:rsidP="00043EFD">
                                    <w:pPr>
                                      <w:jc w:val="center"/>
                                      <w:rPr>
                                        <w:color w:val="0D0D0D" w:themeColor="text1" w:themeTint="F2"/>
                                      </w:rPr>
                                    </w:pPr>
                                    <w:r>
                                      <w:rPr>
                                        <w:color w:val="0D0D0D" w:themeColor="text1" w:themeTint="F2"/>
                                      </w:rPr>
                                      <w:t>Print Record Template</w:t>
                                    </w:r>
                                  </w:p>
                                </w:txbxContent>
                              </v:textbox>
                            </v:rect>
                            <v:rect id="Rectangle 18" o:spid="_x0000_s1043" style="position:absolute;left:19560;top:25603;width:16605;height:30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yPR8UA&#10;AADbAAAADwAAAGRycy9kb3ducmV2LnhtbESPQWsCMRCF74X+hzAFL1Kz9SBlaxQpWBdBQW0PvQ2b&#10;cbN0MwmbVLf/vnMQvM3w3rz3zXw5+E5dqE9tYAMvkwIUcR1sy42Bz9P6+RVUysgWu8Bk4I8SLBeP&#10;D3MsbbjygS7H3CgJ4VSiAZdzLLVOtSOPaRIisWjn0HvMsvaNtj1eJdx3eloUM+2xZWlwGOndUf1z&#10;/PUG1hs3Xunt7itWaX/20yp+bMbfxoyehtUbqExDvptv15UVfIGVX2QAv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bI9HxQAAANsAAAAPAAAAAAAAAAAAAAAAAJgCAABkcnMv&#10;ZG93bnJldi54bWxQSwUGAAAAAAQABAD1AAAAigMAAAAA&#10;" filled="f" strokecolor="black [3213]" strokeweight="2pt">
                              <v:textbox>
                                <w:txbxContent>
                                  <w:p w:rsidR="0002578E" w:rsidRPr="00DA5E2D" w:rsidRDefault="0002578E" w:rsidP="00043EFD">
                                    <w:pPr>
                                      <w:jc w:val="center"/>
                                      <w:rPr>
                                        <w:color w:val="0D0D0D" w:themeColor="text1" w:themeTint="F2"/>
                                      </w:rPr>
                                    </w:pPr>
                                    <w:r>
                                      <w:rPr>
                                        <w:color w:val="0D0D0D" w:themeColor="text1" w:themeTint="F2"/>
                                      </w:rPr>
                                      <w:t>Reprint Record Template</w:t>
                                    </w:r>
                                  </w:p>
                                </w:txbxContent>
                              </v:textbox>
                            </v:rect>
                            <v:rect id="Rectangle 20" o:spid="_x0000_s1044" style="position:absolute;left:40074;top:25523;width:16606;height:30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ZJ/MEA&#10;AADbAAAADwAAAGRycy9kb3ducmV2LnhtbERPy4rCMBTdD/gP4QpuRNPpYhiqUURQizADvhbuLs21&#10;KTY3oclo5+8niwGXh/OeL3vbigd1oXGs4H2agSCunG64VnA+bSafIEJE1tg6JgW/FGC5GLzNsdDu&#10;yQd6HGMtUgiHAhWYGH0hZagMWQxT54kTd3OdxZhgV0vd4TOF21bmWfYhLTacGgx6Whuq7scfq2Cz&#10;M+OV3H9dfBm+bzYv/XY3vio1GvarGYhIfXyJ/92lVpCn9elL+gFy8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l2SfzBAAAA2wAAAA8AAAAAAAAAAAAAAAAAmAIAAGRycy9kb3du&#10;cmV2LnhtbFBLBQYAAAAABAAEAPUAAACGAwAAAAA=&#10;" filled="f" strokecolor="black [3213]" strokeweight="2pt">
                              <v:textbox>
                                <w:txbxContent>
                                  <w:p w:rsidR="0002578E" w:rsidRPr="00DA5E2D" w:rsidRDefault="0002578E" w:rsidP="00043EFD">
                                    <w:pPr>
                                      <w:jc w:val="center"/>
                                      <w:rPr>
                                        <w:color w:val="0D0D0D" w:themeColor="text1" w:themeTint="F2"/>
                                      </w:rPr>
                                    </w:pPr>
                                    <w:r>
                                      <w:rPr>
                                        <w:color w:val="0D0D0D" w:themeColor="text1" w:themeTint="F2"/>
                                      </w:rPr>
                                      <w:t>Shred Record</w:t>
                                    </w:r>
                                  </w:p>
                                </w:txbxContent>
                              </v:textbox>
                            </v:rect>
                            <v:rect id="Rectangle 21" o:spid="_x0000_s1045" style="position:absolute;top:31407;width:16605;height:30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rsZ8QA&#10;AADbAAAADwAAAGRycy9kb3ducmV2LnhtbESPQWsCMRSE7wX/Q3hCL6JZ91DKahQR1EWwoLaH3h6b&#10;52bp5iVsUl3/vSkUPA4z8w0zX/a2FVfqQuNYwXSSgSCunG64VvB53ozfQYSIrLF1TAruFGC5GLzM&#10;sdDuxke6nmItEoRDgQpMjL6QMlSGLIaJ88TJu7jOYkyyq6Xu8JbgtpV5lr1Jiw2nBYOe1oaqn9Ov&#10;VbDZmdFK7g9fvgwfF5uXfrsbfSv1OuxXMxCR+vgM/7dLrSCfwt+X9AP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67GfEAAAA2wAAAA8AAAAAAAAAAAAAAAAAmAIAAGRycy9k&#10;b3ducmV2LnhtbFBLBQYAAAAABAAEAPUAAACJAwAAAAA=&#10;" filled="f" strokecolor="black [3213]" strokeweight="2pt">
                              <v:textbox>
                                <w:txbxContent>
                                  <w:p w:rsidR="0002578E" w:rsidRPr="00DA5E2D" w:rsidRDefault="0002578E" w:rsidP="00043EFD">
                                    <w:pPr>
                                      <w:jc w:val="center"/>
                                      <w:rPr>
                                        <w:color w:val="0D0D0D" w:themeColor="text1" w:themeTint="F2"/>
                                      </w:rPr>
                                    </w:pPr>
                                    <w:r>
                                      <w:rPr>
                                        <w:color w:val="0D0D0D" w:themeColor="text1" w:themeTint="F2"/>
                                      </w:rPr>
                                      <w:t>Fill in new Record</w:t>
                                    </w:r>
                                  </w:p>
                                </w:txbxContent>
                              </v:textbox>
                            </v:rect>
                            <v:rect id="Rectangle 23" o:spid="_x0000_s1046" style="position:absolute;left:19639;top:31328;width:16605;height:30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TXi8UA&#10;AADbAAAADwAAAGRycy9kb3ducmV2LnhtbESPT2sCMRTE74V+h/AKvYhm3UKRrVFEUJeCBf8dvD02&#10;z83SzUvYRN1+e1Mo9DjMzG+Y6by3rbhRFxrHCsajDARx5XTDtYLjYTWcgAgRWWPrmBT8UID57Plp&#10;ioV2d97RbR9rkSAcClRgYvSFlKEyZDGMnCdO3sV1FmOSXS11h/cEt63Ms+xdWmw4LRj0tDRUfe+v&#10;VsFqYwYL+bk9+TJ8XWxe+vVmcFbq9aVffICI1Mf/8F+71AryN/j9kn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pNeLxQAAANsAAAAPAAAAAAAAAAAAAAAAAJgCAABkcnMv&#10;ZG93bnJldi54bWxQSwUGAAAAAAQABAD1AAAAigMAAAAA&#10;" filled="f" strokecolor="black [3213]" strokeweight="2pt">
                              <v:textbox>
                                <w:txbxContent>
                                  <w:p w:rsidR="0002578E" w:rsidRPr="00DA5E2D" w:rsidRDefault="0002578E" w:rsidP="00043EFD">
                                    <w:pPr>
                                      <w:jc w:val="center"/>
                                      <w:rPr>
                                        <w:color w:val="0D0D0D" w:themeColor="text1" w:themeTint="F2"/>
                                      </w:rPr>
                                    </w:pPr>
                                    <w:r>
                                      <w:rPr>
                                        <w:color w:val="0D0D0D" w:themeColor="text1" w:themeTint="F2"/>
                                      </w:rPr>
                                      <w:t xml:space="preserve">Transcribe and Amend </w:t>
                                    </w:r>
                                  </w:p>
                                </w:txbxContent>
                              </v:textbox>
                            </v:rect>
                            <v:shape id="Straight Arrow Connector 24" o:spid="_x0000_s1047" type="#_x0000_t32" style="position:absolute;left:8348;top:28624;width:0;height:27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5IYMQAAADbAAAADwAAAGRycy9kb3ducmV2LnhtbESP0WoCMRRE3wv+Q7hC32pWKbbdGqXU&#10;FnwQiqsfcNlck63JzbKJ7vr3Rij0cZiZM8xiNXgnLtTFJrCC6aQAQVwH3bBRcNh/P72CiAlZowtM&#10;Cq4UYbUcPSyw1KHnHV2qZESGcCxRgU2pLaWMtSWPcRJa4uwdQ+cxZdkZqTvsM9w7OSuKufTYcF6w&#10;2NKnpfpUnb2C35+Xt8NpbaZHsy3crnL93n71Sj2Oh493EImG9B/+a2+0gtkz3L/kH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bkhgxAAAANsAAAAPAAAAAAAAAAAA&#10;AAAAAKECAABkcnMvZG93bnJldi54bWxQSwUGAAAAAAQABAD5AAAAkgMAAAAA&#10;" strokecolor="black [3213]" strokeweight="1.5pt">
                              <v:stroke endarrow="open"/>
                            </v:shape>
                            <v:shape id="Straight Arrow Connector 25" o:spid="_x0000_s1048" type="#_x0000_t32" style="position:absolute;left:27750;top:28624;width:0;height:27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Lt+8QAAADbAAAADwAAAGRycy9kb3ducmV2LnhtbESP0WoCMRRE3wv+Q7hC32pWobbdGqXU&#10;FnwQiqsfcNlck63JzbKJ7vr3Rij0cZiZM8xiNXgnLtTFJrCC6aQAQVwH3bBRcNh/P72CiAlZowtM&#10;Cq4UYbUcPSyw1KHnHV2qZESGcCxRgU2pLaWMtSWPcRJa4uwdQ+cxZdkZqTvsM9w7OSuKufTYcF6w&#10;2NKnpfpUnb2C35+Xt8NpbaZHsy3crnL93n71Sj2Oh493EImG9B/+a2+0gtkz3L/kH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Iu37xAAAANsAAAAPAAAAAAAAAAAA&#10;AAAAAKECAABkcnMvZG93bnJldi54bWxQSwUGAAAAAAQABAD5AAAAkgMAAAAA&#10;" strokecolor="black [3213]" strokeweight="1.5pt">
                              <v:stroke endarrow="open"/>
                            </v:shape>
                            <v:shape id="Straight Arrow Connector 26" o:spid="_x0000_s1049" type="#_x0000_t32" style="position:absolute;left:8269;top:34349;width:0;height:20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BzjMQAAADbAAAADwAAAGRycy9kb3ducmV2LnhtbESP3WoCMRSE74W+QziF3mlWL6zdGkX6&#10;A70Qirs+wGFzTFaTk2WTutu3N4WCl8PMfMOst6N34kp9bAMrmM8KEMRN0C0bBcf6c7oCEROyRheY&#10;FPxShO3mYbLGUoeBD3StkhEZwrFEBTalrpQyNpY8xlnoiLN3Cr3HlGVvpO5xyHDv5KIoltJjy3nB&#10;YkdvlppL9eMVnL+fX46XdzM/mX3hDpUbavsxKPX0OO5eQSQa0z383/7SChZL+PuSf4D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8HOMxAAAANsAAAAPAAAAAAAAAAAA&#10;AAAAAKECAABkcnMvZG93bnJldi54bWxQSwUGAAAAAAQABAD5AAAAkgMAAAAA&#10;" strokecolor="black [3213]" strokeweight="1.5pt">
                              <v:stroke endarrow="open"/>
                            </v:shape>
                            <v:shape id="Straight Arrow Connector 27" o:spid="_x0000_s1050" type="#_x0000_t32" style="position:absolute;left:27750;top:34429;width:0;height:20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zWF8QAAADbAAAADwAAAGRycy9kb3ducmV2LnhtbESP3WoCMRSE74W+QziF3mlWL6quRpH+&#10;QC8KxV0f4LA5JqvJybJJ3e3bN4WCl8PMfMNs96N34kZ9bAMrmM8KEMRN0C0bBaf6fboCEROyRheY&#10;FPxQhP3uYbLFUoeBj3SrkhEZwrFEBTalrpQyNpY8xlnoiLN3Dr3HlGVvpO5xyHDv5KIonqXHlvOC&#10;xY5eLDXX6tsruHwt16frq5mfzWfhjpUbavs2KPX0OB42IBKN6R7+b39oBYsl/H3JP0D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vNYXxAAAANsAAAAPAAAAAAAAAAAA&#10;AAAAAKECAABkcnMvZG93bnJldi54bWxQSwUGAAAAAAQABAD5AAAAkgMAAAAA&#10;" strokecolor="black [3213]" strokeweight="1.5pt">
                              <v:stroke endarrow="open"/>
                            </v:shape>
                            <v:shape id="Straight Arrow Connector 289" o:spid="_x0000_s1051" type="#_x0000_t32" style="position:absolute;left:48980;top:28545;width:0;height:21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V7cUAAADcAAAADwAAAGRycy9kb3ducmV2LnhtbESP3WoCMRSE7wt9h3AKvatZvbC6GqX4&#10;A70oFFcf4LA5JluTk2UT3e3bN4LQy2FmvmGW68E7caMuNoEVjEcFCOI66IaNgtNx/zYDEROyRheY&#10;FPxShPXq+WmJpQ49H+hWJSMyhGOJCmxKbSllrC15jKPQEmfvHDqPKcvOSN1hn+HeyUlRTKXHhvOC&#10;xZY2lupLdfUKfr7f56fL1ozP5qtwh8r1R7vrlXp9GT4WIBIN6T/8aH9qBZPZHO5n8hGQq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CV7cUAAADcAAAADwAAAAAAAAAA&#10;AAAAAAChAgAAZHJzL2Rvd25yZXYueG1sUEsFBgAAAAAEAAQA+QAAAJMDAAAAAA==&#10;" strokecolor="black [3213]" strokeweight="1.5pt">
                              <v:stroke endarrow="open"/>
                            </v:shape>
                            <v:group id="Group 19" o:spid="_x0000_s1052" style="position:absolute;left:477;width:59813;height:25673" coordsize="59813,256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 id="Straight Arrow Connector 10" o:spid="_x0000_s1053" type="#_x0000_t32" style="position:absolute;left:27272;top:21945;width:0;height:37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mE3sQAAADbAAAADwAAAGRycy9kb3ducmV2LnhtbESPQU/DMAyF70j8h8hI3Fg6DoN1yyYE&#10;TOKAhNbtB1iNl3RLnKoJa/n3+IDEzdZ7fu/zejvFoK405C6xgfmsAkXcJtuxM3A87B6eQeWCbDEk&#10;JgM/lGG7ub1ZY23TyHu6NsUpCeFcowFfSl9rnVtPEfMs9cSindIQscg6OG0HHCU8Bv1YVQsdsWNp&#10;8NjTq6f20nxHA+evp+Xx8ubmJ/dZhX0TxoN/H425v5teVqAKTeXf/Hf9YQVf6OUXGUBv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OYTexAAAANsAAAAPAAAAAAAAAAAA&#10;AAAAAKECAABkcnMvZG93bnJldi54bWxQSwUGAAAAAAQABAD5AAAAkgMAAAAA&#10;" strokecolor="black [3213]" strokeweight="1.5pt">
                                <v:stroke endarrow="open"/>
                              </v:shape>
                              <v:shape id="Straight Arrow Connector 11" o:spid="_x0000_s1054" type="#_x0000_t32" style="position:absolute;left:48264;top:21945;width:0;height:37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UhRcEAAADbAAAADwAAAGRycy9kb3ducmV2LnhtbERPzWoCMRC+C32HMAVvml0Ptt0aRfoD&#10;PRTE1QcYNmOymkyWTXS3b98UhN7m4/ud1Wb0Ttyoj21gBeW8AEHcBN2yUXA8fM6eQcSErNEFJgU/&#10;FGGzfpissNJh4D3d6mREDuFYoQKbUldJGRtLHuM8dMSZO4XeY8qwN1L3OORw7+SiKJbSY8u5wWJH&#10;b5aaS331Cs67p5fj5d2UJ/NduH3thoP9GJSaPo7bVxCJxvQvvru/dJ5fwt8v+QC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MdSFFwQAAANsAAAAPAAAAAAAAAAAAAAAA&#10;AKECAABkcnMvZG93bnJldi54bWxQSwUGAAAAAAQABAD5AAAAjwMAAAAA&#10;" strokecolor="black [3213]" strokeweight="1.5pt">
                                <v:stroke endarrow="open"/>
                              </v:shape>
                              <v:rect id="Rectangle 16" o:spid="_x0000_s1055" style="position:absolute;left:38643;top:22343;width:8705;height:21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yyZMAA&#10;AADbAAAADwAAAGRycy9kb3ducmV2LnhtbERP22rCQBB9L/Qflin0rdnYQijRVUqh9KJQjIKvQ3ZM&#10;gtnZsLu5+PeuIPg2h3OdxWoyrRjI+cayglmSgiAurW64UrDffb28g/ABWWNrmRScycNq+fiwwFzb&#10;kbc0FKESMYR9jgrqELpcSl/WZNAntiOO3NE6gyFCV0ntcIzhppWvaZpJgw3Hhho7+qypPBW9UfD3&#10;6xz9y/VwoG/a9BnOePPWKvX8NH3MQQSawl18c//oOD+D6y/xALm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RyyZMAAAADbAAAADwAAAAAAAAAAAAAAAACYAgAAZHJzL2Rvd25y&#10;ZXYueG1sUEsFBgAAAAAEAAQA9QAAAIUDAAAAAA==&#10;" filled="f" strokecolor="white [3212]" strokeweight="2pt">
                                <v:textbox>
                                  <w:txbxContent>
                                    <w:p w:rsidR="0002578E" w:rsidRPr="00DA5E2D" w:rsidRDefault="0002578E" w:rsidP="00043EFD">
                                      <w:pPr>
                                        <w:rPr>
                                          <w:color w:val="0D0D0D" w:themeColor="text1" w:themeTint="F2"/>
                                          <w:sz w:val="14"/>
                                        </w:rPr>
                                      </w:pPr>
                                      <w:r>
                                        <w:rPr>
                                          <w:color w:val="0D0D0D" w:themeColor="text1" w:themeTint="F2"/>
                                          <w:sz w:val="14"/>
                                        </w:rPr>
                                        <w:t>Dispose of Record</w:t>
                                      </w:r>
                                    </w:p>
                                  </w:txbxContent>
                                </v:textbox>
                              </v:rect>
                              <v:group id="Group 6" o:spid="_x0000_s1056" style="position:absolute;width:59813;height:25673" coordsize="59813,256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Straight Arrow Connector 9" o:spid="_x0000_s1057" type="#_x0000_t32" style="position:absolute;left:7871;top:21945;width:0;height:37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LHCsMAAADaAAAADwAAAGRycy9kb3ducmV2LnhtbESP3WoCMRSE7wu+QziCdzWrF1pXo5T+&#10;QC8K4uoDHDbHZGtysmyiu337RhB6OczMN8xmN3gnbtTFJrCC2bQAQVwH3bBRcDp+Pr+AiAlZowtM&#10;Cn4pwm47etpgqUPPB7pVyYgM4ViiAptSW0oZa0se4zS0xNk7h85jyrIzUnfYZ7h3cl4UC+mx4bxg&#10;saU3S/WlunoFP/vl6nR5N7Oz+S7coXL90X70Sk3Gw+saRKIh/Ycf7S+tYAX3K/kGyO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WixwrDAAAA2gAAAA8AAAAAAAAAAAAA&#10;AAAAoQIAAGRycy9kb3ducmV2LnhtbFBLBQYAAAAABAAEAPkAAACRAwAAAAA=&#10;" strokecolor="black [3213]" strokeweight="1.5pt">
                                  <v:stroke endarrow="open"/>
                                </v:shape>
                                <v:rect id="Rectangle 14" o:spid="_x0000_s1058" style="position:absolute;top:22184;width:7239;height:22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KJiL8A&#10;AADbAAAADwAAAGRycy9kb3ducmV2LnhtbERP24rCMBB9F/yHMIJva6orItUosrC4roJ4AV+HZmyL&#10;zaQksXb/3ggLvs3hXGe+bE0lGnK+tKxgOEhAEGdWl5wrOJ++P6YgfEDWWFkmBX/kYbnoduaYavvg&#10;AzXHkIsYwj5FBUUIdSqlzwoy6Ae2Jo7c1TqDIUKXS+3wEcNNJUdJMpEGS44NBdb0VVB2O96Ngt+N&#10;c7SX2+ZCa9rdJzjk3WelVL/XrmYgArXhLf53/+g4fwyvX+IBcvE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agomIvwAAANsAAAAPAAAAAAAAAAAAAAAAAJgCAABkcnMvZG93bnJl&#10;di54bWxQSwUGAAAAAAQABAD1AAAAhAMAAAAA&#10;" filled="f" strokecolor="white [3212]" strokeweight="2pt">
                                  <v:textbox>
                                    <w:txbxContent>
                                      <w:p w:rsidR="0002578E" w:rsidRPr="00DA5E2D" w:rsidRDefault="0002578E" w:rsidP="00043EFD">
                                        <w:pPr>
                                          <w:rPr>
                                            <w:color w:val="0D0D0D" w:themeColor="text1" w:themeTint="F2"/>
                                            <w:sz w:val="14"/>
                                          </w:rPr>
                                        </w:pPr>
                                        <w:r w:rsidRPr="00DA5E2D">
                                          <w:rPr>
                                            <w:color w:val="0D0D0D" w:themeColor="text1" w:themeTint="F2"/>
                                            <w:sz w:val="14"/>
                                          </w:rPr>
                                          <w:t>Create Record</w:t>
                                        </w:r>
                                      </w:p>
                                    </w:txbxContent>
                                  </v:textbox>
                                </v:rect>
                                <v:group id="Group 3" o:spid="_x0000_s1059" style="position:absolute;left:7871;width:51942;height:21948" coordsize="51941,219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shape id="Diamond 4" o:spid="_x0000_s1060" type="#_x0000_t4" style="position:absolute;left:9064;top:10575;width:20917;height:92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2B6sEA&#10;AADaAAAADwAAAGRycy9kb3ducmV2LnhtbERPz2vCMBS+D/Y/hDfwNtPJ5rQaZQhDDx5mp4K3R/Ns&#10;i8lLaaLp/nszGOz48f2eL3trxI063zhW8DLMQBCXTjdcKdh/fz5PQPiArNE4JgU/5GG5eHyYY65d&#10;5B3dilCJFMI+RwV1CG0upS9rsuiHriVO3Nl1FkOCXSV1hzGFWyNHWTaWFhtODTW2tKqpvBRXm2ZM&#10;j8a8FZt4ivGw3r5n+HVYj5UaPPUfMxCB+vAv/nNvtIJX+L2S/CA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YNgerBAAAA2gAAAA8AAAAAAAAAAAAAAAAAmAIAAGRycy9kb3du&#10;cmV2LnhtbFBLBQYAAAAABAAEAPUAAACGAwAAAAA=&#10;" filled="f" strokecolor="black [3213]" strokeweight="2pt">
                                    <v:textbox>
                                      <w:txbxContent>
                                        <w:p w:rsidR="0002578E" w:rsidRPr="00DA5E2D" w:rsidRDefault="0002578E" w:rsidP="00043EFD">
                                          <w:pPr>
                                            <w:jc w:val="center"/>
                                            <w:rPr>
                                              <w:color w:val="0D0D0D" w:themeColor="text1" w:themeTint="F2"/>
                                            </w:rPr>
                                          </w:pPr>
                                          <w:r>
                                            <w:rPr>
                                              <w:color w:val="0D0D0D" w:themeColor="text1" w:themeTint="F2"/>
                                            </w:rPr>
                                            <w:t>What needs to be done?</w:t>
                                          </w:r>
                                        </w:p>
                                      </w:txbxContent>
                                    </v:textbox>
                                  </v:shape>
                                  <v:shape id="Straight Arrow Connector 7" o:spid="_x0000_s1061" type="#_x0000_t32" style="position:absolute;left:19401;top:19878;width:0;height:20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H248MAAADaAAAADwAAAGRycy9kb3ducmV2LnhtbESP3WoCMRSE7wt9h3AE72rWXtS6NYr0&#10;B7wQxNUHOGyOydbkZNmk7vr2RhB6OczMN8xiNXgnLtTFJrCC6aQAQVwH3bBRcDz8vLyDiAlZowtM&#10;Cq4UYbV8flpgqUPPe7pUyYgM4ViiAptSW0oZa0se4yS0xNk7hc5jyrIzUnfYZ7h38rUo3qTHhvOC&#10;xZY+LdXn6s8r+N3N5sfzl5mezLZw+8r1B/vdKzUeDesPEImG9B9+tDdawQzuV/INk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tx9uPDAAAA2gAAAA8AAAAAAAAAAAAA&#10;AAAAoQIAAGRycy9kb3ducmV2LnhtbFBLBQYAAAAABAAEAPkAAACRAwAAAAA=&#10;" strokecolor="black [3213]" strokeweight="1.5pt">
                                    <v:stroke endarrow="open"/>
                                  </v:shape>
                                  <v:line id="Straight Connector 8" o:spid="_x0000_s1062" style="position:absolute;visibility:visible;mso-wrap-style:square" from="0,21945" to="40453,219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b/j74AAADaAAAADwAAAGRycy9kb3ducmV2LnhtbERPu2rDMBTdC/kHcQPZGrkeQnEshzSQ&#10;pGudZsh2sW4tU+vKSPKjf18NhY6H8y4Pi+3FRD50jhW8bDMQxI3THbcKPm/n51cQISJr7B2Tgh8K&#10;cKhWTyUW2s38QVMdW5FCOBSowMQ4FFKGxpDFsHUDceK+nLcYE/St1B7nFG57mWfZTlrsODUYHOhk&#10;qPmuR6vgMb5Ff73J41wvp4vJz30zurtSm/Vy3IOItMR/8Z/7XStIW9OVdANk9Q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JNv+PvgAAANoAAAAPAAAAAAAAAAAAAAAAAKEC&#10;AABkcnMvZG93bnJldi54bWxQSwUGAAAAAAQABAD5AAAAjAMAAAAA&#10;" strokecolor="black [3213]" strokeweight="1.5pt"/>
                                  <v:group id="Group 2" o:spid="_x0000_s1063" style="position:absolute;left:10654;width:41287;height:10638" coordsize="41286,106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roundrect id="Rounded Rectangle 1" o:spid="_x0000_s1064" style="position:absolute;width:16814;height:30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So/cEA&#10;AADaAAAADwAAAGRycy9kb3ducmV2LnhtbERPS2vCQBC+C/6HZQq9iG7sIUjqKqUotIUeGg30OGQn&#10;D5udDbtbTf59N1DwNHx8z9nuB9OJKznfWlawXiUgiEurW64VnE/H5QaED8gaO8ukYCQP+918tsVM&#10;2xt/0TUPtYgh7DNU0ITQZ1L6siGDfmV74shV1hkMEbpaaoe3GG46+ZQkqTTYcmxosKfXhsqf/Nco&#10;OFy+E/det7avPkYrq89i4dJCqceH4eUZRKAh3MX/7jcd58P0ynTl7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UEqP3BAAAA2gAAAA8AAAAAAAAAAAAAAAAAmAIAAGRycy9kb3du&#10;cmV2LnhtbFBLBQYAAAAABAAEAPUAAACGAwAAAAA=&#10;" fillcolor="white [3201]" strokecolor="black [3213]" strokeweight="2pt">
                                      <v:textbox>
                                        <w:txbxContent>
                                          <w:p w:rsidR="0002578E" w:rsidRDefault="0002578E" w:rsidP="00043EFD">
                                            <w:pPr>
                                              <w:jc w:val="center"/>
                                            </w:pPr>
                                            <w:r>
                                              <w:t>Start</w:t>
                                            </w:r>
                                          </w:p>
                                        </w:txbxContent>
                                      </v:textbox>
                                    </v:roundrect>
                                    <v:shape id="Straight Arrow Connector 5" o:spid="_x0000_s1065" type="#_x0000_t32" style="position:absolute;left:8746;top:3101;width:0;height:20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ND8MAAADaAAAADwAAAGRycy9kb3ducmV2LnhtbESP0WoCMRRE3wv9h3AF32pWoa3dGqXY&#10;Cn0oFFc/4LK5JqvJzbJJ3fXvTUHwcZiZM8xiNXgnztTFJrCC6aQAQVwH3bBRsN9tnuYgYkLW6AKT&#10;ggtFWC0fHxZY6tDzls5VMiJDOJaowKbUllLG2pLHOAktcfYOofOYsuyM1B32Ge6dnBXFi/TYcF6w&#10;2NLaUn2q/ryC4+/r2/70aaYH81O4beX6nf3qlRqPho93EImGdA/f2t9awTP8X8k3QC6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TvzQ/DAAAA2gAAAA8AAAAAAAAAAAAA&#10;AAAAoQIAAGRycy9kb3ducmV2LnhtbFBLBQYAAAAABAAEAPkAAACRAwAAAAA=&#10;" strokecolor="black [3213]" strokeweight="1.5pt">
                                      <v:stroke endarrow="open"/>
                                    </v:shape>
                                    <v:rect id="Rectangle 12" o:spid="_x0000_s1066" style="position:absolute;left:318;top:5088;width:17408;height:35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S4rcIA&#10;AADbAAAADwAAAGRycy9kb3ducmV2LnhtbERPTWsCMRC9F/wPYYReRLPuQcrWKFJQl4JC1R68DZtx&#10;s3QzCZtUt//eCEJv83ifM1/2thVX6kLjWMF0koEgrpxuuFZwOq7HbyBCRNbYOiYFfxRguRi8zLHQ&#10;7sZfdD3EWqQQDgUqMDH6QspQGbIYJs4TJ+7iOosxwa6WusNbCretzLNsJi02nBoMevowVP0cfq2C&#10;9daMVvJz9+3LsL/YvPSb7eis1OuwX72DiNTHf/HTXeo0P4fHL+kAub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hLitwgAAANsAAAAPAAAAAAAAAAAAAAAAAJgCAABkcnMvZG93&#10;bnJldi54bWxQSwUGAAAAAAQABAD1AAAAhwMAAAAA&#10;" filled="f" strokecolor="black [3213]" strokeweight="2pt">
                                      <v:textbox>
                                        <w:txbxContent>
                                          <w:p w:rsidR="0002578E" w:rsidRPr="00DA5E2D" w:rsidRDefault="0002578E" w:rsidP="00043EFD">
                                            <w:pPr>
                                              <w:jc w:val="center"/>
                                              <w:rPr>
                                                <w:color w:val="0D0D0D" w:themeColor="text1" w:themeTint="F2"/>
                                              </w:rPr>
                                            </w:pPr>
                                            <w:r>
                                              <w:rPr>
                                                <w:color w:val="0D0D0D" w:themeColor="text1" w:themeTint="F2"/>
                                              </w:rPr>
                                              <w:t>Find Record</w:t>
                                            </w:r>
                                          </w:p>
                                        </w:txbxContent>
                                      </v:textbox>
                                    </v:rect>
                                    <v:shape id="Straight Arrow Connector 13" o:spid="_x0000_s1067" type="#_x0000_t32" style="position:absolute;left:8746;top:8587;width:0;height:20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aqcEAAADbAAAADwAAAGRycy9kb3ducmV2LnhtbERPzWoCMRC+F/oOYQRvNauF1m6NUmyF&#10;HgrF1QcYNmOymkyWTequb28Kgrf5+H5nsRq8E2fqYhNYwXRSgCCug27YKNjvNk9zEDEha3SBScGF&#10;IqyWjw8LLHXoeUvnKhmRQziWqMCm1JZSxtqSxzgJLXHmDqHzmDLsjNQd9jncOzkrihfpseHcYLGl&#10;taX6VP15Bcff17f96dNMD+ancNvK9Tv71Ss1Hg0f7yASDekuvrm/dZ7/DP+/5APk8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6xqpwQAAANsAAAAPAAAAAAAAAAAAAAAA&#10;AKECAABkcnMvZG93bnJldi54bWxQSwUGAAAAAAQABAD5AAAAjwMAAAAA&#10;" strokecolor="black [3213]" strokeweight="1.5pt">
                                      <v:stroke endarrow="open"/>
                                    </v:shape>
                                    <v:shape id="Straight Arrow Connector 299" o:spid="_x0000_s1068" type="#_x0000_t32" style="position:absolute;left:17810;top:6758;width:2347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1pBecYAAADcAAAADwAAAGRycy9kb3ducmV2LnhtbESPzWrDMBCE74W8g9hALyWR40OauFFC&#10;CDHk0Jb8PcDW2tgm1spIqu28fVUo9DjMzjc7q81gGtGR87VlBbNpAoK4sLrmUsH1kk8WIHxA1thY&#10;JgUP8rBZj55WmGnb84m6cyhFhLDPUEEVQptJ6YuKDPqpbYmjd7POYIjSlVI77CPcNDJNkrk0WHNs&#10;qLClXUXF/fxt4hvvx3yxne8/P4bysn+5uldn+Uup5/GwfQMRaAj/x3/pg1aQLpfwOyYS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NaQXnGAAAA3AAAAA8AAAAAAAAA&#10;AAAAAAAAoQIAAGRycy9kb3ducmV2LnhtbFBLBQYAAAAABAAEAPkAAACUAwAAAAA=&#10;" strokecolor="black [3213]" strokeweight="1.5pt">
                                      <v:stroke endarrow="open"/>
                                    </v:shape>
                                    <v:rect id="Rectangle 300" o:spid="_x0000_s1069" style="position:absolute;left:29737;top:3896;width:7239;height:22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YGXsEA&#10;AADcAAAADwAAAGRycy9kb3ducmV2LnhtbERPW0vDMBR+F/wP4Qi+ubQblFGbFhHEOQdjF/D10Jy1&#10;Zc1JSbK2+/fmQfDx47sX1Wx6MZLznWUF6SIBQVxb3XGj4Hz6eFmD8AFZY2+ZFNzJQ1U+PhSYazvx&#10;gcZjaEQMYZ+jgjaEIZfS1y0Z9As7EEfuYp3BEKFrpHY4xXDTy2WSZNJgx7GhxYHeW6qvx5tRsP1y&#10;jvbye/yhT9rdMkx5t+qVen6a315BBJrDv/jPvdEKVkmcH8/EIyDL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GBl7BAAAA3AAAAA8AAAAAAAAAAAAAAAAAmAIAAGRycy9kb3du&#10;cmV2LnhtbFBLBQYAAAAABAAEAPUAAACGAwAAAAA=&#10;" filled="f" strokecolor="white [3212]" strokeweight="2pt">
                                      <v:textbox>
                                        <w:txbxContent>
                                          <w:p w:rsidR="0002578E" w:rsidRPr="00DA5E2D" w:rsidRDefault="0002578E" w:rsidP="00043EFD">
                                            <w:pPr>
                                              <w:rPr>
                                                <w:color w:val="0D0D0D" w:themeColor="text1" w:themeTint="F2"/>
                                                <w:sz w:val="14"/>
                                              </w:rPr>
                                            </w:pPr>
                                            <w:r>
                                              <w:rPr>
                                                <w:color w:val="0D0D0D" w:themeColor="text1" w:themeTint="F2"/>
                                                <w:sz w:val="14"/>
                                              </w:rPr>
                                              <w:t>Yes</w:t>
                                            </w:r>
                                          </w:p>
                                        </w:txbxContent>
                                      </v:textbox>
                                    </v:rect>
                                  </v:group>
                                </v:group>
                              </v:group>
                            </v:group>
                          </v:group>
                        </v:group>
                      </v:group>
                      <v:roundrect id="Rounded Rectangle 301" o:spid="_x0000_s1070" style="position:absolute;left:41505;top:51285;width:16815;height:30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bCmsUA&#10;AADcAAAADwAAAGRycy9kb3ducmV2LnhtbESPT2sCMRTE7wW/Q3gFL6UmKkhZNytFWrCFHmoreHxs&#10;3v7RzcuSRF2/vSkUPA4z8xsmXw22E2fyoXWsYTpRIIhLZ1quNfz+vD+/gAgR2WDnmDRcKcCqGD3k&#10;mBl34W86b2MtEoRDhhqaGPtMylA2ZDFMXE+cvMp5izFJX0vj8ZLgtpMzpRbSYstpocGe1g2Vx+3J&#10;ang77JX/qFvXV59XJ6uv3ZNf7LQePw6vSxCRhngP/7c3RsNcTeHvTDoCsr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FsKaxQAAANwAAAAPAAAAAAAAAAAAAAAAAJgCAABkcnMv&#10;ZG93bnJldi54bWxQSwUGAAAAAAQABAD1AAAAigMAAAAA&#10;" fillcolor="white [3201]" strokecolor="black [3213]" strokeweight="2pt">
                        <v:textbox>
                          <w:txbxContent>
                            <w:p w:rsidR="0002578E" w:rsidRDefault="0002578E" w:rsidP="00043EFD">
                              <w:pPr>
                                <w:jc w:val="center"/>
                              </w:pPr>
                              <w:r>
                                <w:t>End</w:t>
                              </w:r>
                            </w:p>
                          </w:txbxContent>
                        </v:textbox>
                      </v:roundrect>
                      <v:shape id="Straight Arrow Connector 302" o:spid="_x0000_s1071" type="#_x0000_t32" style="position:absolute;left:49536;top:48423;width:0;height:29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YLW8UAAADcAAAADwAAAGRycy9kb3ducmV2LnhtbESP3WoCMRSE7wu+QziCdzVRoT9bo5RW&#10;oReF4uoDHDbHZGtysmxSd/v2TaHQy2FmvmHW2zF4caU+tZE1LOYKBHETTctWw+m4v30AkTKyQR+Z&#10;NHxTgu1mcrPGysSBD3StsxUFwqlCDS7nrpIyNY4CpnnsiIt3jn3AXGRvpelxKPDg5VKpOxmw5bLg&#10;sKMXR82l/goaPj/uH0+XV7s423flD7Ufjm43aD2bjs9PIDKN+T/8134zGlZqCb9nyhGQm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nYLW8UAAADcAAAADwAAAAAAAAAA&#10;AAAAAAChAgAAZHJzL2Rvd25yZXYueG1sUEsFBgAAAAAEAAQA+QAAAJMDAAAAAA==&#10;" strokecolor="black [3213]" strokeweight="1.5pt">
                        <v:stroke endarrow="open"/>
                      </v:shape>
                      <v:rect id="Rectangle 303" o:spid="_x0000_s1072" style="position:absolute;left:51047;top:48423;width:7239;height:22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SYKcIA&#10;AADcAAAADwAAAGRycy9kb3ducmV2LnhtbESP3YrCMBSE7wXfIRzBO021IFKNsgjirgriD+ztoTnb&#10;lm1OShJr9+03guDlMDPfMMt1Z2rRkvOVZQWTcQKCOLe64kLB7bodzUH4gKyxtkwK/sjDetXvLTHT&#10;9sFnai+hEBHCPkMFZQhNJqXPSzLox7Yhjt6PdQZDlK6Q2uEjwk0tp0kykwYrjgslNrQpKf+93I2C&#10;/ZdzdJKH9pt2dLzPcMLHtFZqOOg+FiACdeEdfrU/tYI0SeF5Jh4B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lJgpwgAAANwAAAAPAAAAAAAAAAAAAAAAAJgCAABkcnMvZG93&#10;bnJldi54bWxQSwUGAAAAAAQABAD1AAAAhwMAAAAA&#10;" filled="f" strokecolor="white [3212]" strokeweight="2pt">
                        <v:textbox>
                          <w:txbxContent>
                            <w:p w:rsidR="0002578E" w:rsidRPr="00DA5E2D" w:rsidRDefault="0002578E" w:rsidP="00043EFD">
                              <w:pPr>
                                <w:rPr>
                                  <w:color w:val="0D0D0D" w:themeColor="text1" w:themeTint="F2"/>
                                  <w:sz w:val="14"/>
                                </w:rPr>
                              </w:pPr>
                              <w:r>
                                <w:rPr>
                                  <w:color w:val="0D0D0D" w:themeColor="text1" w:themeTint="F2"/>
                                  <w:sz w:val="14"/>
                                </w:rPr>
                                <w:t>No</w:t>
                              </w:r>
                            </w:p>
                          </w:txbxContent>
                        </v:textbox>
                      </v:rect>
                    </v:group>
                  </v:group>
                </v:group>
                <w10:wrap type="tight"/>
              </v:group>
            </w:pict>
          </mc:Fallback>
        </mc:AlternateContent>
      </w:r>
    </w:p>
    <w:bookmarkEnd w:id="18"/>
    <w:p w:rsidR="00F203E6" w:rsidRDefault="00F203E6" w:rsidP="00115A8E"/>
    <w:p w:rsidR="00F203E6" w:rsidRDefault="00F203E6" w:rsidP="00115A8E"/>
    <w:p w:rsidR="00F203E6" w:rsidRDefault="00F203E6" w:rsidP="00115A8E"/>
    <w:p w:rsidR="00F203E6" w:rsidRDefault="00F203E6" w:rsidP="00115A8E"/>
    <w:p w:rsidR="00F203E6" w:rsidRDefault="00F203E6" w:rsidP="00115A8E"/>
    <w:p w:rsidR="00F203E6" w:rsidRDefault="00F203E6" w:rsidP="00115A8E"/>
    <w:p w:rsidR="00F203E6" w:rsidRDefault="00F203E6" w:rsidP="00115A8E"/>
    <w:p w:rsidR="00F203E6" w:rsidRDefault="00F203E6" w:rsidP="00115A8E"/>
    <w:p w:rsidR="00C46BB9" w:rsidRDefault="00C46BB9" w:rsidP="00115A8E"/>
    <w:p w:rsidR="00C46BB9" w:rsidRDefault="00C46BB9" w:rsidP="00115A8E"/>
    <w:p w:rsidR="00C46BB9" w:rsidRDefault="00C46BB9" w:rsidP="00115A8E"/>
    <w:p w:rsidR="00C46BB9" w:rsidRDefault="00C46BB9" w:rsidP="00115A8E"/>
    <w:p w:rsidR="00115A8E" w:rsidRDefault="008F2E01" w:rsidP="00115A8E">
      <w:r>
        <w:t>Following a day of observation</w:t>
      </w:r>
      <w:r w:rsidR="00115A8E">
        <w:t xml:space="preserve">, I have constructed a Process model (above) of the current system. </w:t>
      </w:r>
    </w:p>
    <w:p w:rsidR="00F203E6" w:rsidRDefault="00115A8E" w:rsidP="00F203E6">
      <w:r>
        <w:t>The Record is first found (if applicable), and then either a record is created, or an existing record is amended or destroyed. In order to create or amend a record, a blank template is printed, and filled in manually by hand. This record is then filed in a filing cabinet, in chronological order. In the case of disposing of a record, the record is found, sh</w:t>
      </w:r>
      <w:r w:rsidR="00F203E6">
        <w:t>redded, and thrown into the bin.</w:t>
      </w:r>
    </w:p>
    <w:p w:rsidR="00D03E11" w:rsidRDefault="00D03E11" w:rsidP="00F203E6"/>
    <w:p w:rsidR="00EE3B3B" w:rsidRDefault="006A2AAA" w:rsidP="00FD2805">
      <w:pPr>
        <w:pStyle w:val="Heading2"/>
      </w:pPr>
      <w:bookmarkStart w:id="22" w:name="_Toc391029811"/>
      <w:bookmarkStart w:id="23" w:name="_Toc392058036"/>
      <w:bookmarkStart w:id="24" w:name="_Toc406682420"/>
      <w:r>
        <w:rPr>
          <w:noProof/>
          <w:lang w:eastAsia="en-GB"/>
        </w:rPr>
        <w:lastRenderedPageBreak/>
        <mc:AlternateContent>
          <mc:Choice Requires="wpg">
            <w:drawing>
              <wp:anchor distT="0" distB="0" distL="114300" distR="114300" simplePos="0" relativeHeight="251762688" behindDoc="1" locked="0" layoutInCell="1" allowOverlap="1" wp14:anchorId="1C3B1A36" wp14:editId="22693B72">
                <wp:simplePos x="0" y="0"/>
                <wp:positionH relativeFrom="column">
                  <wp:posOffset>-914400</wp:posOffset>
                </wp:positionH>
                <wp:positionV relativeFrom="paragraph">
                  <wp:posOffset>311785</wp:posOffset>
                </wp:positionV>
                <wp:extent cx="7687310" cy="5953760"/>
                <wp:effectExtent l="0" t="0" r="0" b="27940"/>
                <wp:wrapTight wrapText="bothSides">
                  <wp:wrapPolygon edited="0">
                    <wp:start x="1392" y="0"/>
                    <wp:lineTo x="1392" y="1590"/>
                    <wp:lineTo x="2355" y="2212"/>
                    <wp:lineTo x="3105" y="2212"/>
                    <wp:lineTo x="3105" y="7741"/>
                    <wp:lineTo x="589" y="8224"/>
                    <wp:lineTo x="161" y="8363"/>
                    <wp:lineTo x="161" y="9814"/>
                    <wp:lineTo x="535" y="9952"/>
                    <wp:lineTo x="3051" y="9952"/>
                    <wp:lineTo x="2944" y="16587"/>
                    <wp:lineTo x="2623" y="17278"/>
                    <wp:lineTo x="2569" y="21218"/>
                    <wp:lineTo x="2783" y="21632"/>
                    <wp:lineTo x="2890" y="21632"/>
                    <wp:lineTo x="5727" y="21632"/>
                    <wp:lineTo x="5781" y="21632"/>
                    <wp:lineTo x="6049" y="21079"/>
                    <wp:lineTo x="6049" y="19904"/>
                    <wp:lineTo x="12739" y="19904"/>
                    <wp:lineTo x="18520" y="19421"/>
                    <wp:lineTo x="18574" y="17555"/>
                    <wp:lineTo x="17289" y="17347"/>
                    <wp:lineTo x="11401" y="16587"/>
                    <wp:lineTo x="11883" y="16587"/>
                    <wp:lineTo x="14827" y="15619"/>
                    <wp:lineTo x="14827" y="14375"/>
                    <wp:lineTo x="19002" y="14375"/>
                    <wp:lineTo x="20126" y="14168"/>
                    <wp:lineTo x="20073" y="9745"/>
                    <wp:lineTo x="19591" y="9330"/>
                    <wp:lineTo x="18574" y="8846"/>
                    <wp:lineTo x="18574" y="5529"/>
                    <wp:lineTo x="18895" y="5529"/>
                    <wp:lineTo x="21411" y="4561"/>
                    <wp:lineTo x="21518" y="3939"/>
                    <wp:lineTo x="21250" y="3801"/>
                    <wp:lineTo x="18574" y="3317"/>
                    <wp:lineTo x="18681" y="2212"/>
                    <wp:lineTo x="19163" y="2212"/>
                    <wp:lineTo x="19591" y="1659"/>
                    <wp:lineTo x="19644" y="138"/>
                    <wp:lineTo x="6263" y="0"/>
                    <wp:lineTo x="1392" y="0"/>
                  </wp:wrapPolygon>
                </wp:wrapTight>
                <wp:docPr id="398" name="Group 398"/>
                <wp:cNvGraphicFramePr/>
                <a:graphic xmlns:a="http://schemas.openxmlformats.org/drawingml/2006/main">
                  <a:graphicData uri="http://schemas.microsoft.com/office/word/2010/wordprocessingGroup">
                    <wpg:wgp>
                      <wpg:cNvGrpSpPr/>
                      <wpg:grpSpPr>
                        <a:xfrm>
                          <a:off x="0" y="0"/>
                          <a:ext cx="7687310" cy="5953760"/>
                          <a:chOff x="0" y="0"/>
                          <a:chExt cx="7687517" cy="5953760"/>
                        </a:xfrm>
                      </wpg:grpSpPr>
                      <wps:wsp>
                        <wps:cNvPr id="315" name="Text Box 2"/>
                        <wps:cNvSpPr txBox="1">
                          <a:spLocks noChangeArrowheads="1"/>
                        </wps:cNvSpPr>
                        <wps:spPr bwMode="auto">
                          <a:xfrm>
                            <a:off x="5879804" y="2764466"/>
                            <a:ext cx="1253490" cy="1200785"/>
                          </a:xfrm>
                          <a:prstGeom prst="rect">
                            <a:avLst/>
                          </a:prstGeom>
                          <a:noFill/>
                          <a:ln w="9525">
                            <a:noFill/>
                            <a:miter lim="800000"/>
                            <a:headEnd/>
                            <a:tailEnd/>
                          </a:ln>
                        </wps:spPr>
                        <wps:txbx>
                          <w:txbxContent>
                            <w:p w:rsidR="0002578E" w:rsidRDefault="0002578E" w:rsidP="00677415">
                              <w:r>
                                <w:t xml:space="preserve">                2</w:t>
                              </w:r>
                            </w:p>
                            <w:p w:rsidR="0002578E" w:rsidRDefault="0002578E" w:rsidP="00677415"/>
                            <w:p w:rsidR="0002578E" w:rsidRDefault="0002578E" w:rsidP="00677415">
                              <w:pPr>
                                <w:jc w:val="center"/>
                              </w:pPr>
                              <w:r>
                                <w:t xml:space="preserve"> Calculations</w:t>
                              </w:r>
                            </w:p>
                          </w:txbxContent>
                        </wps:txbx>
                        <wps:bodyPr rot="0" vert="horz" wrap="square" lIns="91440" tIns="45720" rIns="91440" bIns="45720" anchor="t" anchorCtr="0">
                          <a:noAutofit/>
                        </wps:bodyPr>
                      </wps:wsp>
                      <wpg:grpSp>
                        <wpg:cNvPr id="397" name="Group 397"/>
                        <wpg:cNvGrpSpPr/>
                        <wpg:grpSpPr>
                          <a:xfrm>
                            <a:off x="0" y="0"/>
                            <a:ext cx="7687517" cy="5953760"/>
                            <a:chOff x="0" y="0"/>
                            <a:chExt cx="7687517" cy="5953760"/>
                          </a:xfrm>
                        </wpg:grpSpPr>
                        <wpg:grpSp>
                          <wpg:cNvPr id="396" name="Group 396"/>
                          <wpg:cNvGrpSpPr/>
                          <wpg:grpSpPr>
                            <a:xfrm>
                              <a:off x="0" y="0"/>
                              <a:ext cx="7091045" cy="5953760"/>
                              <a:chOff x="0" y="0"/>
                              <a:chExt cx="7091045" cy="5953760"/>
                            </a:xfrm>
                          </wpg:grpSpPr>
                          <wpg:grpSp>
                            <wpg:cNvPr id="395" name="Group 395"/>
                            <wpg:cNvGrpSpPr/>
                            <wpg:grpSpPr>
                              <a:xfrm>
                                <a:off x="0" y="0"/>
                                <a:ext cx="7091045" cy="5953760"/>
                                <a:chOff x="0" y="0"/>
                                <a:chExt cx="7091045" cy="5953760"/>
                              </a:xfrm>
                            </wpg:grpSpPr>
                            <wpg:grpSp>
                              <wpg:cNvPr id="394" name="Group 394"/>
                              <wpg:cNvGrpSpPr/>
                              <wpg:grpSpPr>
                                <a:xfrm>
                                  <a:off x="0" y="0"/>
                                  <a:ext cx="7091045" cy="5953760"/>
                                  <a:chOff x="0" y="0"/>
                                  <a:chExt cx="7091370" cy="5953760"/>
                                </a:xfrm>
                              </wpg:grpSpPr>
                              <wpg:grpSp>
                                <wpg:cNvPr id="353" name="Group 353"/>
                                <wpg:cNvGrpSpPr/>
                                <wpg:grpSpPr>
                                  <a:xfrm>
                                    <a:off x="0" y="0"/>
                                    <a:ext cx="6910705" cy="5953760"/>
                                    <a:chOff x="0" y="0"/>
                                    <a:chExt cx="6911162" cy="5954232"/>
                                  </a:xfrm>
                                </wpg:grpSpPr>
                                <wps:wsp>
                                  <wps:cNvPr id="354" name="Text Box 354"/>
                                  <wps:cNvSpPr txBox="1"/>
                                  <wps:spPr>
                                    <a:xfrm>
                                      <a:off x="3147237" y="2700670"/>
                                      <a:ext cx="1424275" cy="509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2578E" w:rsidRDefault="0002578E" w:rsidP="00EE3B3B">
                                        <w:r>
                                          <w:t>M1        Filing Cabinet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5" name="Group 355"/>
                                  <wpg:cNvGrpSpPr/>
                                  <wpg:grpSpPr>
                                    <a:xfrm>
                                      <a:off x="0" y="0"/>
                                      <a:ext cx="6911162" cy="5954232"/>
                                      <a:chOff x="0" y="0"/>
                                      <a:chExt cx="6911162" cy="5954232"/>
                                    </a:xfrm>
                                  </wpg:grpSpPr>
                                  <wpg:grpSp>
                                    <wpg:cNvPr id="356" name="Group 356"/>
                                    <wpg:cNvGrpSpPr/>
                                    <wpg:grpSpPr>
                                      <a:xfrm>
                                        <a:off x="0" y="0"/>
                                        <a:ext cx="6911162" cy="5954232"/>
                                        <a:chOff x="0" y="0"/>
                                        <a:chExt cx="6911162" cy="5954232"/>
                                      </a:xfrm>
                                    </wpg:grpSpPr>
                                    <wps:wsp>
                                      <wps:cNvPr id="357" name="Text Box 357"/>
                                      <wps:cNvSpPr txBox="1"/>
                                      <wps:spPr>
                                        <a:xfrm>
                                          <a:off x="1286539" y="3721396"/>
                                          <a:ext cx="1212112" cy="5103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2578E" w:rsidRDefault="0002578E" w:rsidP="00EE3B3B">
                                            <w:r>
                                              <w:t>Fetch Record Template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8" name="Group 358"/>
                                      <wpg:cNvGrpSpPr/>
                                      <wpg:grpSpPr>
                                        <a:xfrm>
                                          <a:off x="0" y="0"/>
                                          <a:ext cx="6911162" cy="5954232"/>
                                          <a:chOff x="0" y="0"/>
                                          <a:chExt cx="6911162" cy="5954232"/>
                                        </a:xfrm>
                                      </wpg:grpSpPr>
                                      <wps:wsp>
                                        <wps:cNvPr id="359" name="Text Box 359"/>
                                        <wps:cNvSpPr txBox="1"/>
                                        <wps:spPr>
                                          <a:xfrm>
                                            <a:off x="2115879" y="2977117"/>
                                            <a:ext cx="1020725" cy="5103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2578E" w:rsidRDefault="0002578E" w:rsidP="00EE3B3B">
                                              <w:r>
                                                <w:t>File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60" name="Group 360"/>
                                        <wpg:cNvGrpSpPr/>
                                        <wpg:grpSpPr>
                                          <a:xfrm>
                                            <a:off x="0" y="0"/>
                                            <a:ext cx="6911162" cy="5954232"/>
                                            <a:chOff x="0" y="0"/>
                                            <a:chExt cx="6911162" cy="5954232"/>
                                          </a:xfrm>
                                        </wpg:grpSpPr>
                                        <wps:wsp>
                                          <wps:cNvPr id="361" name="Text Box 361"/>
                                          <wps:cNvSpPr txBox="1"/>
                                          <wps:spPr>
                                            <a:xfrm>
                                              <a:off x="5178047" y="1871331"/>
                                              <a:ext cx="1286540" cy="2870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2578E" w:rsidRDefault="0002578E" w:rsidP="00EE3B3B">
                                                <w:r>
                                                  <w:t>Record Fetched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62" name="Group 362"/>
                                          <wpg:cNvGrpSpPr/>
                                          <wpg:grpSpPr>
                                            <a:xfrm>
                                              <a:off x="0" y="0"/>
                                              <a:ext cx="6911162" cy="5954232"/>
                                              <a:chOff x="0" y="0"/>
                                              <a:chExt cx="6911162" cy="5954232"/>
                                            </a:xfrm>
                                          </wpg:grpSpPr>
                                          <wps:wsp>
                                            <wps:cNvPr id="363" name="Text Box 363"/>
                                            <wps:cNvSpPr txBox="1"/>
                                            <wps:spPr>
                                              <a:xfrm>
                                                <a:off x="4327451" y="1052624"/>
                                                <a:ext cx="1424763" cy="4146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2578E" w:rsidRDefault="0002578E" w:rsidP="00EE3B3B">
                                                  <w:r>
                                                    <w:t>Request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64" name="Group 364"/>
                                            <wpg:cNvGrpSpPr/>
                                            <wpg:grpSpPr>
                                              <a:xfrm>
                                                <a:off x="0" y="0"/>
                                                <a:ext cx="6911162" cy="5954232"/>
                                                <a:chOff x="0" y="0"/>
                                                <a:chExt cx="6911162" cy="5954232"/>
                                              </a:xfrm>
                                            </wpg:grpSpPr>
                                            <wps:wsp>
                                              <wps:cNvPr id="365" name="Rectangle 365"/>
                                              <wps:cNvSpPr/>
                                              <wps:spPr>
                                                <a:xfrm>
                                                  <a:off x="5252483" y="53163"/>
                                                  <a:ext cx="1658679" cy="43593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2578E" w:rsidRPr="002D77E5" w:rsidRDefault="0002578E" w:rsidP="00EE3B3B">
                                                    <w:pPr>
                                                      <w:jc w:val="center"/>
                                                      <w:rPr>
                                                        <w:color w:val="0D0D0D" w:themeColor="text1" w:themeTint="F2"/>
                                                        <w:sz w:val="28"/>
                                                      </w:rPr>
                                                    </w:pPr>
                                                    <w:r>
                                                      <w:rPr>
                                                        <w:color w:val="0D0D0D" w:themeColor="text1" w:themeTint="F2"/>
                                                        <w:sz w:val="28"/>
                                                      </w:rPr>
                                                      <w:t>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Elbow Connector 366"/>
                                              <wps:cNvCnPr/>
                                              <wps:spPr>
                                                <a:xfrm rot="5400000">
                                                  <a:off x="3785191" y="723014"/>
                                                  <a:ext cx="2099945" cy="1630045"/>
                                                </a:xfrm>
                                                <a:prstGeom prst="bentConnector3">
                                                  <a:avLst>
                                                    <a:gd name="adj1" fmla="val 50000"/>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367" name="Group 367"/>
                                              <wpg:cNvGrpSpPr/>
                                              <wpg:grpSpPr>
                                                <a:xfrm>
                                                  <a:off x="3147237" y="2594344"/>
                                                  <a:ext cx="1499191" cy="499730"/>
                                                  <a:chOff x="0" y="0"/>
                                                  <a:chExt cx="1499191" cy="499730"/>
                                                </a:xfrm>
                                              </wpg:grpSpPr>
                                              <wps:wsp>
                                                <wps:cNvPr id="368" name="Straight Connector 368"/>
                                                <wps:cNvCnPr/>
                                                <wps:spPr>
                                                  <a:xfrm>
                                                    <a:off x="0" y="0"/>
                                                    <a:ext cx="149919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9" name="Straight Connector 369"/>
                                                <wps:cNvCnPr/>
                                                <wps:spPr>
                                                  <a:xfrm flipV="1">
                                                    <a:off x="0" y="0"/>
                                                    <a:ext cx="0" cy="4997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0" name="Straight Connector 370"/>
                                                <wps:cNvCnPr/>
                                                <wps:spPr>
                                                  <a:xfrm>
                                                    <a:off x="0" y="499730"/>
                                                    <a:ext cx="149919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1" name="Straight Connector 371"/>
                                                <wps:cNvCnPr/>
                                                <wps:spPr>
                                                  <a:xfrm flipV="1">
                                                    <a:off x="361507" y="0"/>
                                                    <a:ext cx="0" cy="4991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372" name="Group 372"/>
                                              <wpg:cNvGrpSpPr/>
                                              <wpg:grpSpPr>
                                                <a:xfrm>
                                                  <a:off x="0" y="0"/>
                                                  <a:ext cx="3646967" cy="5954232"/>
                                                  <a:chOff x="0" y="0"/>
                                                  <a:chExt cx="3646967" cy="5954232"/>
                                                </a:xfrm>
                                              </wpg:grpSpPr>
                                              <wps:wsp>
                                                <wps:cNvPr id="373" name="Text Box 373"/>
                                                <wps:cNvSpPr txBox="1"/>
                                                <wps:spPr>
                                                  <a:xfrm>
                                                    <a:off x="2679404" y="765544"/>
                                                    <a:ext cx="967563" cy="287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2578E" w:rsidRDefault="0002578E" w:rsidP="00EE3B3B">
                                                      <w:r>
                                                        <w:t>Fetch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74" name="Group 374"/>
                                                <wpg:cNvGrpSpPr/>
                                                <wpg:grpSpPr>
                                                  <a:xfrm>
                                                    <a:off x="0" y="0"/>
                                                    <a:ext cx="3157929" cy="5954232"/>
                                                    <a:chOff x="0" y="0"/>
                                                    <a:chExt cx="3157929" cy="5954232"/>
                                                  </a:xfrm>
                                                </wpg:grpSpPr>
                                                <wps:wsp>
                                                  <wps:cNvPr id="375" name="Rectangle 375"/>
                                                  <wps:cNvSpPr/>
                                                  <wps:spPr>
                                                    <a:xfrm>
                                                      <a:off x="531627" y="0"/>
                                                      <a:ext cx="1658679" cy="43593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2578E" w:rsidRPr="002D77E5" w:rsidRDefault="0002578E" w:rsidP="00EE3B3B">
                                                        <w:pPr>
                                                          <w:jc w:val="center"/>
                                                          <w:rPr>
                                                            <w:color w:val="0D0D0D" w:themeColor="text1" w:themeTint="F2"/>
                                                            <w:sz w:val="28"/>
                                                          </w:rPr>
                                                        </w:pPr>
                                                        <w:r w:rsidRPr="002D77E5">
                                                          <w:rPr>
                                                            <w:color w:val="0D0D0D" w:themeColor="text1" w:themeTint="F2"/>
                                                            <w:sz w:val="28"/>
                                                          </w:rPr>
                                                          <w:t>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6" name="Elbow Connector 376"/>
                                                  <wps:cNvCnPr/>
                                                  <wps:spPr>
                                                    <a:xfrm flipH="1" flipV="1">
                                                      <a:off x="2190307" y="202019"/>
                                                      <a:ext cx="967622" cy="2626242"/>
                                                    </a:xfrm>
                                                    <a:prstGeom prst="bentConnector3">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377" name="Group 377"/>
                                                  <wpg:cNvGrpSpPr/>
                                                  <wpg:grpSpPr>
                                                    <a:xfrm>
                                                      <a:off x="0" y="435935"/>
                                                      <a:ext cx="2115878" cy="5518297"/>
                                                      <a:chOff x="0" y="0"/>
                                                      <a:chExt cx="2115878" cy="5518297"/>
                                                    </a:xfrm>
                                                  </wpg:grpSpPr>
                                                  <wpg:grpSp>
                                                    <wpg:cNvPr id="378" name="Group 378"/>
                                                    <wpg:cNvGrpSpPr/>
                                                    <wpg:grpSpPr>
                                                      <a:xfrm>
                                                        <a:off x="861237" y="4210493"/>
                                                        <a:ext cx="1254641" cy="1307804"/>
                                                        <a:chOff x="0" y="0"/>
                                                        <a:chExt cx="1254641" cy="1307804"/>
                                                      </a:xfrm>
                                                    </wpg:grpSpPr>
                                                    <wpg:grpSp>
                                                      <wpg:cNvPr id="379" name="Group 379"/>
                                                      <wpg:cNvGrpSpPr/>
                                                      <wpg:grpSpPr>
                                                        <a:xfrm>
                                                          <a:off x="85060" y="0"/>
                                                          <a:ext cx="1169581" cy="1307804"/>
                                                          <a:chOff x="0" y="0"/>
                                                          <a:chExt cx="1935125" cy="1988288"/>
                                                        </a:xfrm>
                                                      </wpg:grpSpPr>
                                                      <wps:wsp>
                                                        <wps:cNvPr id="380" name="Rounded Rectangle 380"/>
                                                        <wps:cNvSpPr/>
                                                        <wps:spPr>
                                                          <a:xfrm>
                                                            <a:off x="0" y="0"/>
                                                            <a:ext cx="1935125" cy="1988288"/>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Straight Connector 381"/>
                                                        <wps:cNvCnPr/>
                                                        <wps:spPr>
                                                          <a:xfrm>
                                                            <a:off x="0" y="531628"/>
                                                            <a:ext cx="193484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382" name="Text Box 2"/>
                                                      <wps:cNvSpPr txBox="1">
                                                        <a:spLocks noChangeArrowheads="1"/>
                                                      </wps:cNvSpPr>
                                                      <wps:spPr bwMode="auto">
                                                        <a:xfrm>
                                                          <a:off x="0" y="106326"/>
                                                          <a:ext cx="1253926" cy="1201139"/>
                                                        </a:xfrm>
                                                        <a:prstGeom prst="rect">
                                                          <a:avLst/>
                                                        </a:prstGeom>
                                                        <a:noFill/>
                                                        <a:ln w="9525">
                                                          <a:noFill/>
                                                          <a:miter lim="800000"/>
                                                          <a:headEnd/>
                                                          <a:tailEnd/>
                                                        </a:ln>
                                                      </wps:spPr>
                                                      <wps:txbx>
                                                        <w:txbxContent>
                                                          <w:p w:rsidR="0002578E" w:rsidRDefault="0002578E" w:rsidP="00EE3B3B">
                                                            <w:r>
                                                              <w:t xml:space="preserve">                1</w:t>
                                                            </w:r>
                                                          </w:p>
                                                          <w:p w:rsidR="0002578E" w:rsidRDefault="0002578E" w:rsidP="00EE3B3B"/>
                                                          <w:p w:rsidR="0002578E" w:rsidRDefault="0002578E" w:rsidP="00EE3B3B">
                                                            <w:pPr>
                                                              <w:jc w:val="center"/>
                                                            </w:pPr>
                                                            <w:r>
                                                              <w:t xml:space="preserve"> Printing System</w:t>
                                                            </w:r>
                                                          </w:p>
                                                        </w:txbxContent>
                                                      </wps:txbx>
                                                      <wps:bodyPr rot="0" vert="horz" wrap="square" lIns="91440" tIns="45720" rIns="91440" bIns="45720" anchor="t" anchorCtr="0">
                                                        <a:noAutofit/>
                                                      </wps:bodyPr>
                                                    </wps:wsp>
                                                  </wpg:grpSp>
                                                  <wps:wsp>
                                                    <wps:cNvPr id="383" name="Straight Arrow Connector 383"/>
                                                    <wps:cNvCnPr/>
                                                    <wps:spPr>
                                                      <a:xfrm flipH="1">
                                                        <a:off x="1116418" y="0"/>
                                                        <a:ext cx="31898" cy="4210818"/>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84" name="Text Box 384"/>
                                                    <wps:cNvSpPr txBox="1"/>
                                                    <wps:spPr>
                                                      <a:xfrm>
                                                        <a:off x="0" y="1818168"/>
                                                        <a:ext cx="1020725" cy="5103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2578E" w:rsidRDefault="0002578E" w:rsidP="00EE3B3B">
                                                          <w:r>
                                                            <w:t>Print Record Template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5" name="Straight Arrow Connector 385"/>
                                                    <wps:cNvCnPr/>
                                                    <wps:spPr>
                                                      <a:xfrm flipV="1">
                                                        <a:off x="1307804" y="0"/>
                                                        <a:ext cx="52705" cy="42106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s:wsp>
                                                  <wps:cNvPr id="386" name="Elbow Connector 386"/>
                                                  <wps:cNvCnPr/>
                                                  <wps:spPr>
                                                    <a:xfrm>
                                                      <a:off x="2105246" y="435935"/>
                                                      <a:ext cx="1041991" cy="2541182"/>
                                                    </a:xfrm>
                                                    <a:prstGeom prst="bentConnector3">
                                                      <a:avLst>
                                                        <a:gd name="adj1" fmla="val 403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grpSp>
                                            <wps:wsp>
                                              <wps:cNvPr id="387" name="Elbow Connector 387"/>
                                              <wps:cNvCnPr/>
                                              <wps:spPr>
                                                <a:xfrm rot="5400000" flipH="1" flipV="1">
                                                  <a:off x="4364665" y="696433"/>
                                                  <a:ext cx="2094629" cy="1687003"/>
                                                </a:xfrm>
                                                <a:prstGeom prst="bentConnector3">
                                                  <a:avLst>
                                                    <a:gd name="adj1" fmla="val 37300"/>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88" name="Rectangle 388"/>
                                              <wps:cNvSpPr/>
                                              <wps:spPr>
                                                <a:xfrm>
                                                  <a:off x="3646967" y="4837814"/>
                                                  <a:ext cx="2892026" cy="48806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2578E" w:rsidRPr="002D77E5" w:rsidRDefault="0002578E" w:rsidP="00EE3B3B">
                                                    <w:pPr>
                                                      <w:jc w:val="center"/>
                                                      <w:rPr>
                                                        <w:color w:val="0D0D0D" w:themeColor="text1" w:themeTint="F2"/>
                                                        <w:sz w:val="28"/>
                                                      </w:rPr>
                                                    </w:pPr>
                                                    <w:r>
                                                      <w:rPr>
                                                        <w:color w:val="0D0D0D" w:themeColor="text1" w:themeTint="F2"/>
                                                        <w:sz w:val="28"/>
                                                      </w:rPr>
                                                      <w:t>Lost, Damaged or Destroyed Records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9" name="Straight Arrow Connector 389"/>
                                              <wps:cNvCnPr/>
                                              <wps:spPr>
                                                <a:xfrm>
                                                  <a:off x="4019107" y="3094075"/>
                                                  <a:ext cx="0" cy="174436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grpSp>
                                      </wpg:grpSp>
                                    </wpg:grpSp>
                                  </wpg:grpSp>
                                  <wps:wsp>
                                    <wps:cNvPr id="390" name="Text Box 390"/>
                                    <wps:cNvSpPr txBox="1"/>
                                    <wps:spPr>
                                      <a:xfrm>
                                        <a:off x="4136065" y="3721396"/>
                                        <a:ext cx="1212112" cy="6485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2578E" w:rsidRDefault="0002578E" w:rsidP="00EE3B3B">
                                          <w:r>
                                            <w:t>Record Lost, Damaged or Destroyed.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312" name="Rounded Rectangle 312"/>
                                <wps:cNvSpPr/>
                                <wps:spPr>
                                  <a:xfrm>
                                    <a:off x="5922335" y="2583701"/>
                                    <a:ext cx="1169035" cy="130746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16" name="Straight Connector 316"/>
                              <wps:cNvCnPr/>
                              <wps:spPr>
                                <a:xfrm>
                                  <a:off x="5922335" y="3009014"/>
                                  <a:ext cx="11684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7" name="Straight Arrow Connector 317"/>
                              <wps:cNvCnPr/>
                              <wps:spPr>
                                <a:xfrm>
                                  <a:off x="6400800" y="499731"/>
                                  <a:ext cx="0" cy="206946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318" name="Straight Arrow Connector 318"/>
                              <wps:cNvCnPr/>
                              <wps:spPr>
                                <a:xfrm flipH="1" flipV="1">
                                  <a:off x="6539023" y="499731"/>
                                  <a:ext cx="635" cy="208026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g:grpSp>
                          <wps:wsp>
                            <wps:cNvPr id="319" name="Text Box 319"/>
                            <wps:cNvSpPr txBox="1"/>
                            <wps:spPr>
                              <a:xfrm>
                                <a:off x="5624623" y="2254103"/>
                                <a:ext cx="775335" cy="2863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2578E" w:rsidRDefault="0002578E" w:rsidP="00677415">
                                  <w:r>
                                    <w:t>Figures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52" name="Text Box 352"/>
                          <wps:cNvSpPr txBox="1"/>
                          <wps:spPr>
                            <a:xfrm>
                              <a:off x="6613451" y="1031359"/>
                              <a:ext cx="1074066" cy="2863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2578E" w:rsidRDefault="0002578E" w:rsidP="00677415">
                                <w:r>
                                  <w:t>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398" o:spid="_x0000_s1073" style="position:absolute;margin-left:-1in;margin-top:24.55pt;width:605.3pt;height:468.8pt;z-index:-251553792" coordsize="76875,59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">
                <v:shapetype id="_x0000_t202" coordsize="21600,21600" o:spt="202" path="m,l,21600r21600,l21600,xe">
                  <v:stroke joinstyle="miter"/>
                  <v:path gradientshapeok="t" o:connecttype="rect"/>
                </v:shapetype>
                <v:shape id="Text Box 2" o:spid="_x0000_s1074" type="#_x0000_t202" style="position:absolute;left:58798;top:27644;width:12534;height:120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pERMQA&#10;AADcAAAADwAAAGRycy9kb3ducmV2LnhtbESPQWvCQBSE74L/YXmCt7qr1WJjNiKWQk+W2lrw9sg+&#10;k2D2bciuJv57t1DwOMzMN0y67m0trtT6yrGG6USBIM6dqbjQ8PP9/rQE4QOywdoxabiRh3U2HKSY&#10;GNfxF133oRARwj5BDWUITSKlz0uy6CeuIY7eybUWQ5RtIU2LXYTbWs6UepEWK44LJTa0LSk/7y9W&#10;w2F3Ov7O1WfxZhdN53ol2b5KrcejfrMCEagPj/B/+8NoeJ4u4O9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6RETEAAAA3AAAAA8AAAAAAAAAAAAAAAAAmAIAAGRycy9k&#10;b3ducmV2LnhtbFBLBQYAAAAABAAEAPUAAACJAwAAAAA=&#10;" filled="f" stroked="f">
                  <v:textbox>
                    <w:txbxContent>
                      <w:p w:rsidR="0002578E" w:rsidRDefault="0002578E" w:rsidP="00677415">
                        <w:r>
                          <w:t xml:space="preserve">                2</w:t>
                        </w:r>
                      </w:p>
                      <w:p w:rsidR="0002578E" w:rsidRDefault="0002578E" w:rsidP="00677415"/>
                      <w:p w:rsidR="0002578E" w:rsidRDefault="0002578E" w:rsidP="00677415">
                        <w:pPr>
                          <w:jc w:val="center"/>
                        </w:pPr>
                        <w:r>
                          <w:t xml:space="preserve"> Calculations</w:t>
                        </w:r>
                      </w:p>
                    </w:txbxContent>
                  </v:textbox>
                </v:shape>
                <v:group id="Group 397" o:spid="_x0000_s1075" style="position:absolute;width:76875;height:59537" coordsize="76875,595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eP5TsUAAADcAAAADwAAAGRycy9kb3ducmV2LnhtbESPQWvCQBSE7wX/w/IE&#10;b7qJYrXRVURUPEihWii9PbLPJJh9G7JrEv+9WxB6HGbmG2a57kwpGqpdYVlBPIpAEKdWF5wp+L7s&#10;h3MQziNrLC2Tggc5WK96b0tMtG35i5qzz0SAsEtQQe59lUjp0pwMupGtiIN3tbVBH2SdSV1jG+Cm&#10;lOMoepcGCw4LOVa0zSm9ne9GwaHFdjOJd83pdt0+fi/Tz59TTEoN+t1mAcJT5//Dr/ZRK5h8zO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Hj+U7FAAAA3AAA&#10;AA8AAAAAAAAAAAAAAAAAqgIAAGRycy9kb3ducmV2LnhtbFBLBQYAAAAABAAEAPoAAACcAwAAAAA=&#10;">
                  <v:group id="Group 396" o:spid="_x0000_s1076" style="position:absolute;width:70910;height:59537" coordsize="70910,595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q9c1cUAAADcAAAADwAAAGRycy9kb3ducmV2LnhtbESPQYvCMBSE78L+h/CE&#10;vWnaFcWtRhFxlz2IoC6It0fzbIvNS2liW/+9EQSPw8x8w8yXnSlFQ7UrLCuIhxEI4tTqgjMF/8ef&#10;wRSE88gaS8uk4E4OlouP3hwTbVveU3PwmQgQdgkqyL2vEildmpNBN7QVcfAutjbog6wzqWtsA9yU&#10;8iuKJtJgwWEhx4rWOaXXw80o+G2xXY3iTbO9Xtb383G8O21jUuqz361mIDx1/h1+tf+0gtH3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6vXNXFAAAA3AAA&#10;AA8AAAAAAAAAAAAAAAAAqgIAAGRycy9kb3ducmV2LnhtbFBLBQYAAAAABAAEAPoAAACcAwAAAAA=&#10;">
                    <v:group id="Group 395" o:spid="_x0000_s1077" style="position:absolute;width:70910;height:59537" coordsize="70910,595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3CosYAAADcAAAADwAAAGRycy9kb3ducmV2LnhtbESPQWvCQBSE7wX/w/IK&#10;3ppNlJSaZhWRKh5CoSqU3h7ZZxLMvg3ZbRL/fbdQ6HGYmW+YfDOZVgzUu8aygiSKQRCXVjdcKbic&#10;908vIJxH1thaJgV3crBZzx5yzLQd+YOGk69EgLDLUEHtfZdJ6cqaDLrIdsTBu9reoA+yr6TucQxw&#10;08pFHD9Lgw2HhRo72tVU3k7fRsFhxHG7TN6G4nbd3b/O6ftnkZBS88dp+wrC0+T/w3/to1awXKX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fcKixgAAANwA&#10;AAAPAAAAAAAAAAAAAAAAAKoCAABkcnMvZG93bnJldi54bWxQSwUGAAAAAAQABAD6AAAAnQMAAAAA&#10;">
                      <v:group id="Group 394" o:spid="_x0000_s1078" style="position:absolute;width:70910;height:59537" coordsize="70913,595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FnOcUAAADcAAAADwAAAGRycy9kb3ducmV2LnhtbESPQWvCQBSE7wX/w/IE&#10;b7qJWrHRVURUPEihWii9PbLPJJh9G7JrEv+9WxB6HGbmG2a57kwpGqpdYVlBPIpAEKdWF5wp+L7s&#10;h3MQziNrLC2Tggc5WK96b0tMtG35i5qzz0SAsEtQQe59lUjp0pwMupGtiIN3tbVBH2SdSV1jG+Cm&#10;lOMomkmDBYeFHCva5pTeznej4NBiu5nEu+Z0u24fv5f3z59TTEoN+t1mAcJT5//Dr/ZRK5h8TO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ExZznFAAAA3AAA&#10;AA8AAAAAAAAAAAAAAAAAqgIAAGRycy9kb3ducmV2LnhtbFBLBQYAAAAABAAEAPoAAACcAwAAAAA=&#10;">
                        <v:group id="Group 353" o:spid="_x0000_s1079" style="position:absolute;width:69107;height:59537" coordsize="69111,59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WFF18UAAADcAAAADwAAAGRycy9kb3ducmV2LnhtbESPT4vCMBTE74LfITzB&#10;m6bdokjXKCK7sgcR/AOyt0fzbIvNS2mybf32G0HwOMzMb5jlujeVaKlxpWUF8TQCQZxZXXKu4HL+&#10;nixAOI+ssbJMCh7kYL0aDpaYatvxkdqTz0WAsEtRQeF9nUrpsoIMuqmtiYN3s41BH2STS91gF+Cm&#10;kh9RNJcGSw4LBda0LSi7n/6Mgl2H3SaJv9r9/bZ9/J5nh+s+JqXGo37zCcJT79/hV/tHK0hmC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VhRdfFAAAA3AAA&#10;AA8AAAAAAAAAAAAAAAAAqgIAAGRycy9kb3ducmV2LnhtbFBLBQYAAAAABAAEAPoAAACcAwAAAAA=&#10;">
                          <v:shape id="Text Box 354" o:spid="_x0000_s1080" type="#_x0000_t202" style="position:absolute;left:31472;top:27006;width:14243;height:5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hN/McA&#10;AADcAAAADwAAAGRycy9kb3ducmV2LnhtbESPQWvCQBSE7wX/w/KE3upGWyVEV5GAWEp70ObS2zP7&#10;TILZtzG7TdL++m5B8DjMzDfMajOYWnTUusqygukkAkGcW11xoSD73D3FIJxH1lhbJgU/5GCzHj2s&#10;MNG25wN1R1+IAGGXoILS+yaR0uUlGXQT2xAH72xbgz7ItpC6xT7ATS1nUbSQBisOCyU2lJaUX47f&#10;RsFbuvvAw2lm4t863b+ft801+5or9TgetksQngZ/D9/ar1rB8/wF/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jYTfzHAAAA3AAAAA8AAAAAAAAAAAAAAAAAmAIAAGRy&#10;cy9kb3ducmV2LnhtbFBLBQYAAAAABAAEAPUAAACMAwAAAAA=&#10;" filled="f" stroked="f" strokeweight=".5pt">
                            <v:textbox>
                              <w:txbxContent>
                                <w:p w:rsidR="0002578E" w:rsidRDefault="0002578E" w:rsidP="00EE3B3B">
                                  <w:r>
                                    <w:t>M1        Filing Cabinet</w:t>
                                  </w:r>
                                </w:p>
                              </w:txbxContent>
                            </v:textbox>
                          </v:shape>
                          <v:group id="Group 355" o:spid="_x0000_s1081" style="position:absolute;width:69111;height:59542" coordsize="69111,59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R4OMQAAADcAAAADwAAAGRycy9kb3ducmV2LnhtbESPQYvCMBSE7wv+h/AE&#10;b2tapYtUo4ioeJCFVUG8PZpnW2xeShPb+u/NwsIeh5n5hlmselOJlhpXWlYQjyMQxJnVJecKLufd&#10;5wyE88gaK8uk4EUOVsvBxwJTbTv+ofbkcxEg7FJUUHhfp1K6rCCDbmxr4uDdbWPQB9nkUjfYBbip&#10;5CSKvqTBksNCgTVtCsoep6dRsO+wW0/jbXt83Dev2zn5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cR4OMQAAADcAAAA&#10;DwAAAAAAAAAAAAAAAACqAgAAZHJzL2Rvd25yZXYueG1sUEsFBgAAAAAEAAQA+gAAAJsDAAAAAA==&#10;">
                            <v:group id="Group 356" o:spid="_x0000_s1082" style="position:absolute;width:69111;height:59542" coordsize="69111,59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shape id="Text Box 357" o:spid="_x0000_s1083" type="#_x0000_t202" style="position:absolute;left:12865;top:37213;width:12121;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rTi8cA&#10;AADcAAAADwAAAGRycy9kb3ducmV2LnhtbESPQWvCQBSE7wX/w/KE3upGizVEV5GAWEp70ObS2zP7&#10;TILZtzG7TdL++m5B8DjMzDfMajOYWnTUusqygukkAkGcW11xoSD73D3FIJxH1lhbJgU/5GCzHj2s&#10;MNG25wN1R1+IAGGXoILS+yaR0uUlGXQT2xAH72xbgz7ItpC6xT7ATS1nUfQiDVYcFkpsKC0pvxy/&#10;jYK3dPeBh9PMxL91un8/b5tr9jVX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K04vHAAAA3AAAAA8AAAAAAAAAAAAAAAAAmAIAAGRy&#10;cy9kb3ducmV2LnhtbFBLBQYAAAAABAAEAPUAAACMAwAAAAA=&#10;" filled="f" stroked="f" strokeweight=".5pt">
                                <v:textbox>
                                  <w:txbxContent>
                                    <w:p w:rsidR="0002578E" w:rsidRDefault="0002578E" w:rsidP="00EE3B3B">
                                      <w:r>
                                        <w:t>Fetch Record Template</w:t>
                                      </w:r>
                                    </w:p>
                                  </w:txbxContent>
                                </v:textbox>
                              </v:shape>
                              <v:group id="Group 358" o:spid="_x0000_s1084" style="position:absolute;width:69111;height:59542" coordsize="69111,59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8XXpsMAAADcAAAADwAAAGRycy9kb3ducmV2LnhtbERPTWvCQBC9F/wPywi9&#10;1U0qKSW6BhErPQShWhBvQ3ZMQrKzIbsm8d93DwWPj/e9zibTioF6V1tWEC8iEMSF1TWXCn7PX2+f&#10;IJxH1thaJgUPcpBtZi9rTLUd+YeGky9FCGGXooLK+y6V0hUVGXQL2xEH7mZ7gz7AvpS6xzGEm1a+&#10;R9GHNFhzaKiwo11FRXO6GwWHEcftMt4PeXPbPa7n5HjJY1LqdT5tVyA8Tf4p/nd/awXLJK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LxdemwwAAANwAAAAP&#10;AAAAAAAAAAAAAAAAAKoCAABkcnMvZG93bnJldi54bWxQSwUGAAAAAAQABAD6AAAAmgMAAAAA&#10;">
                                <v:shape id="Text Box 359" o:spid="_x0000_s1085" type="#_x0000_t202" style="position:absolute;left:21158;top:29771;width:10208;height:51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niYscA&#10;AADcAAAADwAAAGRycy9kb3ducmV2LnhtbESPT2vCQBTE7wW/w/KE3urGFIuNriKBYCntwT+X3p7Z&#10;ZxLcfRuzW0376bsFweMwM79h5sveGnGhzjeOFYxHCQji0umGKwX7XfE0BeEDskbjmBT8kIflYvAw&#10;x0y7K2/osg2ViBD2GSqoQ2gzKX1Zk0U/ci1x9I6usxii7CqpO7xGuDUyTZIXabHhuFBjS3lN5Wn7&#10;bRW858Unbg6pnf6afP1xXLXn/ddEqcdhv5qBCNSHe/jWftMKnie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Z4mLHAAAA3AAAAA8AAAAAAAAAAAAAAAAAmAIAAGRy&#10;cy9kb3ducmV2LnhtbFBLBQYAAAAABAAEAPUAAACMAwAAAAA=&#10;" filled="f" stroked="f" strokeweight=".5pt">
                                  <v:textbox>
                                    <w:txbxContent>
                                      <w:p w:rsidR="0002578E" w:rsidRDefault="0002578E" w:rsidP="00EE3B3B">
                                        <w:r>
                                          <w:t>File Record</w:t>
                                        </w:r>
                                      </w:p>
                                    </w:txbxContent>
                                  </v:textbox>
                                </v:shape>
                                <v:group id="Group 360" o:spid="_x0000_s1086" style="position:absolute;width:69111;height:59542" coordsize="69111,59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98RHcMAAADcAAAADwAAAGRycy9kb3ducmV2LnhtbERPTWvCQBC9F/wPywi9&#10;1U0qDSW6BhErPQShWhBvQ3ZMQrKzIbsm8d93D0KPj/e9zibTioF6V1tWEC8iEMSF1TWXCn7PX2+f&#10;IJxH1thaJgUPcpBtZi9rTLUd+YeGky9FCGGXooLK+y6V0hUVGXQL2xEH7mZ7gz7AvpS6xzGEm1a+&#10;R1EiDdYcGirsaFdR0ZzuRsFhxHG7jPdD3tx2j+v543jJY1LqdT5tVyA8Tf5f/HR/awXLJM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73xEdwwAAANwAAAAP&#10;AAAAAAAAAAAAAAAAAKoCAABkcnMvZG93bnJldi54bWxQSwUGAAAAAAQABAD6AAAAmgMAAAAA&#10;">
                                  <v:shape id="Text Box 361" o:spid="_x0000_s1087" type="#_x0000_t202" style="position:absolute;left:51780;top:18713;width:12865;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Mk2cUA&#10;AADcAAAADwAAAGRycy9kb3ducmV2LnhtbESPQYvCMBSE78L+h/AEb5rqslKqUaQgLqIHXS97ezbP&#10;tti8dJuodX+9EQSPw8x8w0znranElRpXWlYwHEQgiDOrS84VHH6W/RiE88gaK8uk4E4O5rOPzhQT&#10;bW+8o+ve5yJA2CWooPC+TqR0WUEG3cDWxME72cagD7LJpW7wFuCmkqMoGkuDJYeFAmtKC8rO+4tR&#10;sE6XW9wdRyb+r9LV5rSo/w6/X0r1uu1iAsJT69/hV/tbK/gcD+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wyTZxQAAANwAAAAPAAAAAAAAAAAAAAAAAJgCAABkcnMv&#10;ZG93bnJldi54bWxQSwUGAAAAAAQABAD1AAAAigMAAAAA&#10;" filled="f" stroked="f" strokeweight=".5pt">
                                    <v:textbox>
                                      <w:txbxContent>
                                        <w:p w:rsidR="0002578E" w:rsidRDefault="0002578E" w:rsidP="00EE3B3B">
                                          <w:r>
                                            <w:t>Record Fetched</w:t>
                                          </w:r>
                                        </w:p>
                                      </w:txbxContent>
                                    </v:textbox>
                                  </v:shape>
                                  <v:group id="Group 362" o:spid="_x0000_s1088" style="position:absolute;width:69111;height:59542" coordsize="69111,59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EEq8cQAAADcAAAADwAAAGRycy9kb3ducmV2LnhtbESPQYvCMBSE78L+h/AW&#10;9qZpFUW6RhFZFw8iWIVlb4/m2Rabl9LEtv57Iwgeh5n5hlmselOJlhpXWlYQjyIQxJnVJecKzqft&#10;cA7CeWSNlWVScCcHq+XHYIGJth0fqU19LgKEXYIKCu/rREqXFWTQjWxNHLyLbQz6IJtc6ga7ADeV&#10;HEfRTBosOSwUWNOmoOya3oyC3w679ST+affXy+b+f5oe/vYxKfX12a+/QXjq/Tv8au+0gslsDM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EEq8cQAAADcAAAA&#10;DwAAAAAAAAAAAAAAAACqAgAAZHJzL2Rvd25yZXYueG1sUEsFBgAAAAAEAAQA+gAAAJsDAAAAAA==&#10;">
                                    <v:shape id="Text Box 363" o:spid="_x0000_s1089" type="#_x0000_t202" style="position:absolute;left:43274;top:10526;width:14248;height:4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0fNcUA&#10;AADcAAAADwAAAGRycy9kb3ducmV2LnhtbESPQYvCMBSE78L+h/AWvGmqslKqUaQgK6IHXS97ezbP&#10;tti8dJuodX+9EQSPw8x8w0znranElRpXWlYw6EcgiDOrS84VHH6WvRiE88gaK8uk4E4O5rOPzhQT&#10;bW+8o+ve5yJA2CWooPC+TqR0WUEGXd/WxME72cagD7LJpW7wFuCmksMoGkuDJYeFAmtKC8rO+4tR&#10;sE6XW9wdhyb+r9LvzWlR/x1+v5TqfraLCQhPrX+HX+2VVjAaj+B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XR81xQAAANwAAAAPAAAAAAAAAAAAAAAAAJgCAABkcnMv&#10;ZG93bnJldi54bWxQSwUGAAAAAAQABAD1AAAAigMAAAAA&#10;" filled="f" stroked="f" strokeweight=".5pt">
                                      <v:textbox>
                                        <w:txbxContent>
                                          <w:p w:rsidR="0002578E" w:rsidRDefault="0002578E" w:rsidP="00EE3B3B">
                                            <w:r>
                                              <w:t>Request Record</w:t>
                                            </w:r>
                                          </w:p>
                                        </w:txbxContent>
                                      </v:textbox>
                                    </v:shape>
                                    <v:group id="Group 364" o:spid="_x0000_s1090" style="position:absolute;width:69111;height:59542" coordsize="69111,59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rect id="Rectangle 365" o:spid="_x0000_s1091" style="position:absolute;left:52524;top:531;width:16587;height:43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DlQ8YA&#10;AADcAAAADwAAAGRycy9kb3ducmV2LnhtbESPQWsCMRSE7wX/Q3iCF9GslopsjSKCuhQqqO2ht8fm&#10;uVncvIRN1O2/bwqFHoeZ+YZZrDrbiDu1oXasYDLOQBCXTtdcKfg4b0dzECEia2wck4JvCrBa9p4W&#10;mGv34CPdT7ESCcIhRwUmRp9LGUpDFsPYeeLkXVxrMSbZVlK3+Ehw28hpls2kxZrTgkFPG0Pl9XSz&#10;CrZ7M1zLt/dPX4TDxU4Lv9sPv5Qa9Lv1K4hIXfwP/7ULreB59gK/Z9IR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jDlQ8YAAADcAAAADwAAAAAAAAAAAAAAAACYAgAAZHJz&#10;L2Rvd25yZXYueG1sUEsFBgAAAAAEAAQA9QAAAIsDAAAAAA==&#10;" filled="f" strokecolor="black [3213]" strokeweight="2pt">
                                        <v:textbox>
                                          <w:txbxContent>
                                            <w:p w:rsidR="0002578E" w:rsidRPr="002D77E5" w:rsidRDefault="0002578E" w:rsidP="00EE3B3B">
                                              <w:pPr>
                                                <w:jc w:val="center"/>
                                                <w:rPr>
                                                  <w:color w:val="0D0D0D" w:themeColor="text1" w:themeTint="F2"/>
                                                  <w:sz w:val="28"/>
                                                </w:rPr>
                                              </w:pPr>
                                              <w:r>
                                                <w:rPr>
                                                  <w:color w:val="0D0D0D" w:themeColor="text1" w:themeTint="F2"/>
                                                  <w:sz w:val="28"/>
                                                </w:rPr>
                                                <w:t>Manager</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66" o:spid="_x0000_s1092" type="#_x0000_t34" style="position:absolute;left:37851;top:7230;width:21000;height:16300;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CX3sQAAADcAAAADwAAAGRycy9kb3ducmV2LnhtbESPT2sCMRTE74V+h/AKvZSateIiW6OU&#10;BWkvgv/w/Lp53SxuXrZJ1PXbG0HwOMzMb5jpvLetOJEPjWMFw0EGgrhyuuFawW67eJ+ACBFZY+uY&#10;FFwowHz2/DTFQrszr+m0ibVIEA4FKjAxdoWUoTJkMQxcR5y8P+ctxiR9LbXHc4LbVn5kWS4tNpwW&#10;DHZUGqoOm6NVoA/H5e/efPNktfofm+1b2fpYKvX60n99gojUx0f43v7RCkZ5Drcz6QjI2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EJfexAAAANwAAAAPAAAAAAAAAAAA&#10;AAAAAKECAABkcnMvZG93bnJldi54bWxQSwUGAAAAAAQABAD5AAAAkgMAAAAA&#10;" strokecolor="black [3213]" strokeweight="1.5pt">
                                        <v:stroke endarrow="open"/>
                                      </v:shape>
                                      <v:group id="Group 367" o:spid="_x0000_s1093" style="position:absolute;left:31472;top:25943;width:14992;height:4997" coordsize="14991,4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aJacUAAADcAAAADwAAAGRycy9kb3ducmV2LnhtbESPQYvCMBSE78L+h/CE&#10;vWnaFXWpRhFxlz2IoC6It0fzbIvNS2liW/+9EQSPw8x8w8yXnSlFQ7UrLCuIhxEI4tTqgjMF/8ef&#10;wTcI55E1lpZJwZ0cLBcfvTkm2ra8p+bgMxEg7BJUkHtfJVK6NCeDbmgr4uBdbG3QB1lnUtfYBrgp&#10;5VcUTaTBgsNCjhWtc0qvh5tR8NtiuxrFm2Z7vazv5+N4d9rGpNRnv1vNQHjq/Dv8av9pBaPJ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Q2iWnFAAAA3AAA&#10;AA8AAAAAAAAAAAAAAAAAqgIAAGRycy9kb3ducmV2LnhtbFBLBQYAAAAABAAEAPoAAACcAwAAAAA=&#10;">
                                        <v:line id="Straight Connector 368" o:spid="_x0000_s1094" style="position:absolute;visibility:visible;mso-wrap-style:square" from="0,0" to="149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4J78AAADcAAAADwAAAGRycy9kb3ducmV2LnhtbERPy4rCMBTdC/5DuAOz03QURDpGUcHH&#10;1uosZndp7jTF5qYkqe38vVkILg/nvdoMthEP8qF2rOBrmoEgLp2uuVJwux4mSxAhImtsHJOCfwqw&#10;WY9HK8y16/lCjyJWIoVwyFGBibHNpQylIYth6lrixP05bzEm6CupPfYp3DZylmULabHm1GCwpb2h&#10;8l50VsFvt4v+dJXbvhj2RzM7NGXnfpT6/Bi23yAiDfEtfrnPWsF8kdamM+kIyPU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HJ4J78AAADcAAAADwAAAAAAAAAAAAAAAACh&#10;AgAAZHJzL2Rvd25yZXYueG1sUEsFBgAAAAAEAAQA+QAAAI0DAAAAAA==&#10;" strokecolor="black [3213]" strokeweight="1.5pt"/>
                                        <v:line id="Straight Connector 369" o:spid="_x0000_s1095" style="position:absolute;flip:y;visibility:visible;mso-wrap-style:square" from="0,0" to="0,49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JIXsUAAADcAAAADwAAAGRycy9kb3ducmV2LnhtbESPS2vDMBCE74X8B7GB3hrZzYPWjWLS&#10;4JbQQ8jzvlhb2cRaGUtN3H9fBQI9DjPzDTPPe9uIC3W+dqwgHSUgiEunazYKjoePpxcQPiBrbByT&#10;gl/ykC8GD3PMtLvyji77YESEsM9QQRVCm0npy4os+pFriaP37TqLIcrOSN3hNcJtI5+TZCYt1hwX&#10;KmxpVVF53v9YBQXqz8nua1row2ZrzKRPk/dTqtTjsF++gQjUh//wvb3WCsazV7idiUdAL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WJIXsUAAADcAAAADwAAAAAAAAAA&#10;AAAAAAChAgAAZHJzL2Rvd25yZXYueG1sUEsFBgAAAAAEAAQA+QAAAJMDAAAAAA==&#10;" strokecolor="black [3213]" strokeweight="1.5pt"/>
                                        <v:line id="Straight Connector 370" o:spid="_x0000_s1096" style="position:absolute;visibility:visible;mso-wrap-style:square" from="0,4997" to="14991,49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3i/MAAAADcAAAADwAAAGRycy9kb3ducmV2LnhtbERPz2vCMBS+D/wfwhO8zVQHm1SjqODc&#10;dVUP3h7Nsyk2LyVJbf3vzWGw48f3e7UZbCMe5EPtWMFsmoEgLp2uuVJwPh3eFyBCRNbYOCYFTwqw&#10;WY/eVphr1/MvPYpYiRTCIUcFJsY2lzKUhiyGqWuJE3dz3mJM0FdSe+xTuG3kPMs+pcWaU4PBlvaG&#10;ynvRWQXXbhf98SS3fTHsv8380JSduyg1GQ/bJYhIQ/wX/7l/tIKPrzQ/nUlHQK5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fd4vzAAAAA3AAAAA8AAAAAAAAAAAAAAAAA&#10;oQIAAGRycy9kb3ducmV2LnhtbFBLBQYAAAAABAAEAPkAAACOAwAAAAA=&#10;" strokecolor="black [3213]" strokeweight="1.5pt"/>
                                        <v:line id="Straight Connector 371" o:spid="_x0000_s1097" style="position:absolute;flip:y;visibility:visible;mso-wrap-style:square" from="3615,0" to="3615,49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3ShcUAAADcAAAADwAAAGRycy9kb3ducmV2LnhtbESPT2vCQBTE74LfYXlCb3WTVq2k2Uhb&#10;bBEPUv/0/sg+N8Hs25DdavrtXaHgcZiZ3zD5oreNOFPna8cK0nECgrh0umaj4LD/fJyD8AFZY+OY&#10;FPyRh0UxHOSYaXfhLZ13wYgIYZ+hgiqENpPSlxVZ9GPXEkfv6DqLIcrOSN3hJcJtI5+SZCYt1hwX&#10;Kmzpo6LytPu1Cpaovybb9XSp95tvYyZ9mrz/pEo9jPq3VxCB+nAP/7dXWsHzSwq3M/EIyOI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s3ShcUAAADcAAAADwAAAAAAAAAA&#10;AAAAAAChAgAAZHJzL2Rvd25yZXYueG1sUEsFBgAAAAAEAAQA+QAAAJMDAAAAAA==&#10;" strokecolor="black [3213]" strokeweight="1.5pt"/>
                                      </v:group>
                                      <v:group id="Group 372" o:spid="_x0000_s1098" style="position:absolute;width:36469;height:59542" coordsize="36469,59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Zi8LMYAAADcAAAADwAAAGRycy9kb3ducmV2LnhtbESPT2vCQBTE7wW/w/IK&#10;vdXNH2wldQ0itngQoSqU3h7ZZxKSfRuy2yR++25B6HGYmd8wq3wyrRiod7VlBfE8AkFcWF1zqeBy&#10;fn9egnAeWWNrmRTcyEG+nj2sMNN25E8aTr4UAcIuQwWV910mpSsqMujmtiMO3tX2Bn2QfSl1j2OA&#10;m1YmUfQiDdYcFirsaFtR0Zx+jIKPEcdNGu+GQ3Pd3r7Pi+PXISalnh6nzRsIT5P/D9/be60gfU3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mLwsxgAAANwA&#10;AAAPAAAAAAAAAAAAAAAAAKoCAABkcnMvZG93bnJldi54bWxQSwUGAAAAAAQABAD6AAAAnQMAAAAA&#10;">
                                        <v:shape id="Text Box 373" o:spid="_x0000_s1099" type="#_x0000_t202" style="position:absolute;left:26794;top:7655;width:9675;height:28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SJ6McA&#10;AADcAAAADwAAAGRycy9kb3ducmV2LnhtbESPQWvCQBSE70L/w/IKvemmBluJriIBqUh7iPXS2zP7&#10;TEKzb9PsNon99a4g9DjMzDfMcj2YWnTUusqygudJBII4t7riQsHxczueg3AeWWNtmRRcyMF69TBa&#10;YqJtzxl1B1+IAGGXoILS+yaR0uUlGXQT2xAH72xbgz7ItpC6xT7ATS2nUfQiDVYcFkpsKC0p/z78&#10;GgX7dPuB2Wlq5n91+vZ+3jQ/x6+ZUk+Pw2YBwtPg/8P39k4riF9j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EiejHAAAA3AAAAA8AAAAAAAAAAAAAAAAAmAIAAGRy&#10;cy9kb3ducmV2LnhtbFBLBQYAAAAABAAEAPUAAACMAwAAAAA=&#10;" filled="f" stroked="f" strokeweight=".5pt">
                                          <v:textbox>
                                            <w:txbxContent>
                                              <w:p w:rsidR="0002578E" w:rsidRDefault="0002578E" w:rsidP="00EE3B3B">
                                                <w:r>
                                                  <w:t>Fetch Record</w:t>
                                                </w:r>
                                              </w:p>
                                            </w:txbxContent>
                                          </v:textbox>
                                        </v:shape>
                                        <v:group id="Group 374" o:spid="_x0000_s1100" style="position:absolute;width:31579;height:59542" coordsize="31579,59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2Bw8UAAADcAAAADwAAAGRycy9kb3ducmV2LnhtbESPQWvCQBSE7wX/w/IE&#10;b7qJWi3RVURUPEihWii9PbLPJJh9G7JrEv+9WxB6HGbmG2a57kwpGqpdYVlBPIpAEKdWF5wp+L7s&#10;hx8gnEfWWFomBQ9ysF713paYaNvyFzVnn4kAYZeggtz7KpHSpTkZdCNbEQfvamuDPsg6k7rGNsBN&#10;KcdRNJMGCw4LOVa0zSm9ne9GwaHFdjOJd83pdt0+fi/vnz+nmJQa9LvNAoSnzv+HX+2jVjCZT+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E9gcPFAAAA3AAA&#10;AA8AAAAAAAAAAAAAAAAAqgIAAGRycy9kb3ducmV2LnhtbFBLBQYAAAAABAAEAPoAAACcAwAAAAA=&#10;">
                                          <v:rect id="Rectangle 375" o:spid="_x0000_s1101" style="position:absolute;left:5316;width:16587;height:43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znsYA&#10;AADcAAAADwAAAGRycy9kb3ducmV2LnhtbESPQWsCMRSE70L/Q3gFL1KzWrRlaxQRrEtBobYevD02&#10;z83SzUvYRN3++6YgeBxm5htmtuhsIy7UhtqxgtEwA0FcOl1zpeD7a/30CiJEZI2NY1LwSwEW84fe&#10;DHPtrvxJl32sRIJwyFGBidHnUobSkMUwdJ44eSfXWoxJtpXULV4T3DZynGVTabHmtGDQ08pQ+bM/&#10;WwXrjRks5cf24IuwO9lx4d83g6NS/cdu+QYiUhfv4Vu70AqeXybwfyYd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znsYAAADcAAAADwAAAAAAAAAAAAAAAACYAgAAZHJz&#10;L2Rvd25yZXYueG1sUEsFBgAAAAAEAAQA9QAAAIsDAAAAAA==&#10;" filled="f" strokecolor="black [3213]" strokeweight="2pt">
                                            <v:textbox>
                                              <w:txbxContent>
                                                <w:p w:rsidR="0002578E" w:rsidRPr="002D77E5" w:rsidRDefault="0002578E" w:rsidP="00EE3B3B">
                                                  <w:pPr>
                                                    <w:jc w:val="center"/>
                                                    <w:rPr>
                                                      <w:color w:val="0D0D0D" w:themeColor="text1" w:themeTint="F2"/>
                                                      <w:sz w:val="28"/>
                                                    </w:rPr>
                                                  </w:pPr>
                                                  <w:r w:rsidRPr="002D77E5">
                                                    <w:rPr>
                                                      <w:color w:val="0D0D0D" w:themeColor="text1" w:themeTint="F2"/>
                                                      <w:sz w:val="28"/>
                                                    </w:rPr>
                                                    <w:t>Employee</w:t>
                                                  </w:r>
                                                </w:p>
                                              </w:txbxContent>
                                            </v:textbox>
                                          </v:rect>
                                          <v:shape id="Elbow Connector 376" o:spid="_x0000_s1102" type="#_x0000_t34" style="position:absolute;left:21903;top:2020;width:9676;height:2626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wF98UAAADcAAAADwAAAGRycy9kb3ducmV2LnhtbESP3WoCMRSE7wt9h3AK3tWkWlS2RpFS&#10;sQi98OcBDpvjZt3NybqJ6/r2plDo5TAz3zDzZe9q0VEbSs8a3oYKBHHuTcmFhuNh/ToDESKywdoz&#10;abhTgOXi+WmOmfE33lG3j4VIEA4ZarAxNpmUIbfkMAx9Q5y8k28dxiTbQpoWbwnuajlSaiIdlpwW&#10;LDb0aSmv9lenodte34sLb0bq9BNV+WXP1bg6az146VcfICL18T/81/42GsbTCfyeSUdAL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bwF98UAAADcAAAADwAAAAAAAAAA&#10;AAAAAAChAgAAZHJzL2Rvd25yZXYueG1sUEsFBgAAAAAEAAQA+QAAAJMDAAAAAA==&#10;" strokecolor="black [3213]" strokeweight="1.5pt">
                                            <v:stroke endarrow="open"/>
                                          </v:shape>
                                          <v:group id="Group 377" o:spid="_x0000_s1103" style="position:absolute;top:4359;width:21158;height:55183" coordsize="21158,55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8ftMYAAADcAAAADwAAAGRycy9kb3ducmV2LnhtbESPQWvCQBSE7wX/w/IK&#10;3ppNlDaSZhWRKh5CoSqU3h7ZZxLMvg3ZbRL/fbdQ6HGYmW+YfDOZVgzUu8aygiSKQRCXVjdcKbic&#10;908rEM4ja2wtk4I7OdisZw85ZtqO/EHDyVciQNhlqKD2vsukdGVNBl1kO+LgXW1v0AfZV1L3OAa4&#10;aeUijl+kwYbDQo0d7Woqb6dvo+Aw4rhdJm9Dcbvu7l/n5/fPIiGl5o/T9hWEp8n/h//aR61gm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7x+0xgAAANwA&#10;AAAPAAAAAAAAAAAAAAAAAKoCAABkcnMvZG93bnJldi54bWxQSwUGAAAAAAQABAD6AAAAnQMAAAAA&#10;">
                                            <v:group id="Group 378" o:spid="_x0000_s1104" style="position:absolute;left:8612;top:42104;width:12546;height:13078" coordsize="12546,130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HCLxsIAAADcAAAADwAAAGRycy9kb3ducmV2LnhtbERPTYvCMBC9C/sfwizs&#10;TdOuqEvXKCKueBDBuiDehmZsi82kNLGt/94cBI+P9z1f9qYSLTWutKwgHkUgiDOrS84V/J/+hj8g&#10;nEfWWFkmBQ9ysFx8DOaYaNvxkdrU5yKEsEtQQeF9nUjpsoIMupGtiQN3tY1BH2CTS91gF8JNJb+j&#10;aCoNlhwaCqxpXVB2S+9GwbbDbjWON+3+dl0/LqfJ4byPSamvz371C8JT79/il3unFYxnYW0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Bwi8bCAAAA3AAAAA8A&#10;AAAAAAAAAAAAAAAAqgIAAGRycy9kb3ducmV2LnhtbFBLBQYAAAAABAAEAPoAAACZAwAAAAA=&#10;">
                                              <v:group id="Group 379" o:spid="_x0000_s1105" style="position:absolute;left:850;width:11696;height:13078" coordsize="19351,198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zwuXcUAAADcAAAADwAAAGRycy9kb3ducmV2LnhtbESPQWvCQBSE7wX/w/IE&#10;b7qJYrXRVURUPEihWii9PbLPJJh9G7JrEv+9WxB6HGbmG2a57kwpGqpdYVlBPIpAEKdWF5wp+L7s&#10;h3MQziNrLC2Tggc5WK96b0tMtG35i5qzz0SAsEtQQe59lUjp0pwMupGtiIN3tbVBH2SdSV1jG+Cm&#10;lOMoepcGCw4LOVa0zSm9ne9GwaHFdjOJd83pdt0+fi/Tz59TTEoN+t1mAcJT5//Dr/ZRK5jM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88Ll3FAAAA3AAA&#10;AA8AAAAAAAAAAAAAAAAAqgIAAGRycy9kb3ducmV2LnhtbFBLBQYAAAAABAAEAPoAAACcAwAAAAA=&#10;">
                                                <v:roundrect id="Rounded Rectangle 380" o:spid="_x0000_s1106" style="position:absolute;width:19351;height:198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7oWMEA&#10;AADcAAAADwAAAGRycy9kb3ducmV2LnhtbERPTWvCQBC9F/oflin0VjdaKpK6igiColCMHnocsmM2&#10;mp0N2VHjv+8eCh4f73s6732jbtTFOrCB4SADRVwGW3Nl4HhYfUxARUG22AQmAw+KMJ+9vkwxt+HO&#10;e7oVUqkUwjFHA06kzbWOpSOPcRBa4sSdQudREuwqbTu8p3Df6FGWjbXHmlODw5aWjspLcfUG7Bl3&#10;2+LrZ7/bZJslayeX8leMeX/rF9+ghHp5iv/da2vgc5LmpzPpCOjZ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o+6FjBAAAA3AAAAA8AAAAAAAAAAAAAAAAAmAIAAGRycy9kb3du&#10;cmV2LnhtbFBLBQYAAAAABAAEAPUAAACGAwAAAAA=&#10;" filled="f" strokecolor="black [3213]" strokeweight="2pt"/>
                                                <v:line id="Straight Connector 381" o:spid="_x0000_s1107" style="position:absolute;visibility:visible;mso-wrap-style:square" from="0,5316" to="19348,53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Q3QMIAAADcAAAADwAAAGRycy9kb3ducmV2LnhtbESPQYvCMBSE7wv+h/CEva2pLixSjaKC&#10;utetevD2aJ5NsXkpSWrrvzcLC3scZuYbZrkebCMe5EPtWMF0koEgLp2uuVJwPu0/5iBCRNbYOCYF&#10;TwqwXo3elphr1/MPPYpYiQThkKMCE2ObSxlKQxbDxLXEybs5bzEm6SupPfYJbhs5y7IvabHmtGCw&#10;pZ2h8l50VsG120Z/PMlNXwy7g5ntm7JzF6Xex8NmASLSEP/Df+1vreBzPoXfM+kIyN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UQ3QMIAAADcAAAADwAAAAAAAAAAAAAA&#10;AAChAgAAZHJzL2Rvd25yZXYueG1sUEsFBgAAAAAEAAQA+QAAAJADAAAAAA==&#10;" strokecolor="black [3213]" strokeweight="1.5pt"/>
                                              </v:group>
                                              <v:shape id="Text Box 2" o:spid="_x0000_s1108" type="#_x0000_t202" style="position:absolute;top:1063;width:12539;height:120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Jt8QA&#10;AADcAAAADwAAAGRycy9kb3ducmV2LnhtbESPW4vCMBSE3xf8D+EIvmniZUWrUWSXBZ9cvIJvh+bY&#10;FpuT0mRt999vBGEfh5n5hlmuW1uKB9W+cKxhOFAgiFNnCs40nI5f/RkIH5ANlo5Jwy95WK86b0tM&#10;jGt4T49DyESEsE9QQx5ClUjp05ws+oGriKN3c7XFEGWdSVNjE+G2lCOlptJiwXEhx4o+ckrvhx+r&#10;4by7XS8T9Z192veqca2SbOdS61633SxABGrDf/jV3hoN49kIn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ZSbfEAAAA3AAAAA8AAAAAAAAAAAAAAAAAmAIAAGRycy9k&#10;b3ducmV2LnhtbFBLBQYAAAAABAAEAPUAAACJAwAAAAA=&#10;" filled="f" stroked="f">
                                                <v:textbox>
                                                  <w:txbxContent>
                                                    <w:p w:rsidR="0002578E" w:rsidRDefault="0002578E" w:rsidP="00EE3B3B">
                                                      <w:r>
                                                        <w:t xml:space="preserve">                1</w:t>
                                                      </w:r>
                                                    </w:p>
                                                    <w:p w:rsidR="0002578E" w:rsidRDefault="0002578E" w:rsidP="00EE3B3B"/>
                                                    <w:p w:rsidR="0002578E" w:rsidRDefault="0002578E" w:rsidP="00EE3B3B">
                                                      <w:pPr>
                                                        <w:jc w:val="center"/>
                                                      </w:pPr>
                                                      <w:r>
                                                        <w:t xml:space="preserve"> Printing System</w:t>
                                                      </w:r>
                                                    </w:p>
                                                  </w:txbxContent>
                                                </v:textbox>
                                              </v:shape>
                                            </v:group>
                                            <v:shape id="Straight Arrow Connector 383" o:spid="_x0000_s1109" type="#_x0000_t32" style="position:absolute;left:11164;width:319;height:4210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rv08YAAADcAAAADwAAAGRycy9kb3ducmV2LnhtbESPUWvCQBCE3wv+h2MFX0q9WMGG1DME&#10;UfDBllb9AdvcmgRze+HumsR/3ysU+jjMzjc763w0rejJ+caygsU8AUFcWt1wpeBy3j+lIHxA1tha&#10;JgV38pBvJg9rzLQd+JP6U6hEhLDPUEEdQpdJ6cuaDPq57Yijd7XOYIjSVVI7HCLctPI5SVbSYMOx&#10;ocaOtjWVt9O3iW8cP/Zpsdq9v43Vefd4cS/O8pdSs+lYvIIINIb/47/0QStYpkv4HRMJID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K79PGAAAA3AAAAA8AAAAAAAAA&#10;AAAAAAAAoQIAAGRycy9kb3ducmV2LnhtbFBLBQYAAAAABAAEAPkAAACUAwAAAAA=&#10;" strokecolor="black [3213]" strokeweight="1.5pt">
                                              <v:stroke endarrow="open"/>
                                            </v:shape>
                                            <v:shape id="Text Box 384" o:spid="_x0000_s1110" type="#_x0000_t202" style="position:absolute;top:18181;width:10207;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hhu8cA&#10;AADcAAAADwAAAGRycy9kb3ducmV2LnhtbESPzWvCQBTE70L/h+UVetNNbSshuhEJSEXagx8Xb8/s&#10;ywdm36bZrab9611B8DjMzG+Y2bw3jThT52rLCl5HEQji3OqaSwX73XIYg3AeWWNjmRT8kYN5+jSY&#10;YaLthTd03vpSBAi7BBVU3reJlC6vyKAb2ZY4eIXtDPogu1LqDi8Bbho5jqKJNFhzWKiwpayi/LT9&#10;NQrW2fIbN8exif+b7POrWLQ/+8OHUi/P/WIKwlPvH+F7e6UVvMXvcDsTj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4YbvHAAAA3AAAAA8AAAAAAAAAAAAAAAAAmAIAAGRy&#10;cy9kb3ducmV2LnhtbFBLBQYAAAAABAAEAPUAAACMAwAAAAA=&#10;" filled="f" stroked="f" strokeweight=".5pt">
                                              <v:textbox>
                                                <w:txbxContent>
                                                  <w:p w:rsidR="0002578E" w:rsidRDefault="0002578E" w:rsidP="00EE3B3B">
                                                    <w:r>
                                                      <w:t>Print Record Template</w:t>
                                                    </w:r>
                                                  </w:p>
                                                </w:txbxContent>
                                              </v:textbox>
                                            </v:shape>
                                            <v:shape id="Straight Arrow Connector 385" o:spid="_x0000_s1111" type="#_x0000_t32" style="position:absolute;left:13078;width:527;height:4210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S/SPMYAAADcAAAADwAAAGRycy9kb3ducmV2LnhtbESPUWvCQBCE3wv9D8cKvhS91KINqWcI&#10;otCHKlb9AWtumwRze+Hu1PjvvUKhj8PsfLMzz3vTiis531hW8DpOQBCXVjdcKTge1qMUhA/IGlvL&#10;pOBOHvLF89McM21v/E3XfahEhLDPUEEdQpdJ6cuaDPqx7Yij92OdwRClq6R2eItw08pJksykwYZj&#10;Q40dLWsqz/uLiW987dZpMVttN311WL0c3buzfFJqOOiLDxCB+vB//Jf+1Are0in8jokEkI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Ev0jzGAAAA3AAAAA8AAAAAAAAA&#10;AAAAAAAAoQIAAGRycy9kb3ducmV2LnhtbFBLBQYAAAAABAAEAPkAAACUAwAAAAA=&#10;" strokecolor="black [3213]" strokeweight="1.5pt">
                                              <v:stroke endarrow="open"/>
                                            </v:shape>
                                          </v:group>
                                          <v:shape id="Elbow Connector 386" o:spid="_x0000_s1112" type="#_x0000_t34" style="position:absolute;left:21052;top:4359;width:10420;height:2541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PCgcUAAADcAAAADwAAAGRycy9kb3ducmV2LnhtbESPwWrDMBBE74X+g9hALqWRk9bGOFFC&#10;U0jpNW4p5LZYG8nEWhlLdZy/rwqFHoeZecNsdpPrxEhDaD0rWC4yEMSN1y0bBZ8fh8cSRIjIGjvP&#10;pOBGAXbb+7sNVtpf+UhjHY1IEA4VKrAx9pWUobHkMCx8T5y8sx8cxiQHI/WA1wR3nVxlWSEdtpwW&#10;LPb0aqm51N9OgXnuxjzcHnJblIe3/bnOv8zxpNR8Nr2sQUSa4n/4r/2uFTyVBfyeSUd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OPCgcUAAADcAAAADwAAAAAAAAAA&#10;AAAAAAChAgAAZHJzL2Rvd25yZXYueG1sUEsFBgAAAAAEAAQA+QAAAJMDAAAAAA==&#10;" adj="871" strokecolor="black [3213]" strokeweight="1.5pt">
                                            <v:stroke endarrow="open"/>
                                          </v:shape>
                                        </v:group>
                                      </v:group>
                                      <v:shape id="Elbow Connector 387" o:spid="_x0000_s1113" type="#_x0000_t34" style="position:absolute;left:43646;top:6964;width:20946;height:16870;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qdn8UAAADcAAAADwAAAGRycy9kb3ducmV2LnhtbESPT2vCQBTE7wW/w/IKvTWbKqikbkLx&#10;D/aitKltr4/saxLMvg3ZjcZv7wpCj8PM/IZZZINpxIk6V1tW8BLFIIgLq2suFRy+Ns9zEM4ja2ws&#10;k4ILOcjS0cMCE23P/Emn3JciQNglqKDyvk2kdEVFBl1kW+Lg/dnOoA+yK6Xu8BzgppHjOJ5KgzWH&#10;hQpbWlZUHPPeKPB7nOx+sN9+H7Yu73G8Xn38xko9PQ5vryA8Df4/fG+/awWT+QxuZ8IRkOk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8qdn8UAAADcAAAADwAAAAAAAAAA&#10;AAAAAAChAgAAZHJzL2Rvd25yZXYueG1sUEsFBgAAAAAEAAQA+QAAAJMDAAAAAA==&#10;" adj="8057" strokecolor="black [3213]" strokeweight="1.5pt">
                                        <v:stroke endarrow="open"/>
                                      </v:shape>
                                      <v:rect id="Rectangle 388" o:spid="_x0000_s1114" style="position:absolute;left:36469;top:48378;width:28920;height:4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2sJ8MA&#10;AADcAAAADwAAAGRycy9kb3ducmV2LnhtbERPy2oCMRTdF/yHcAvdiGZUKMPUKCKoQ8GCr0V3l8l1&#10;MnRyEyapTv/eLIQuD+c9X/a2FTfqQuNYwWScgSCunG64VnA+bUY5iBCRNbaOScEfBVguBi9zLLS7&#10;84Fux1iLFMKhQAUmRl9IGSpDFsPYeeLEXV1nMSbY1VJ3eE/htpXTLHuXFhtODQY9rQ1VP8dfq2Cz&#10;M8OV/NxffBm+rnZa+u1u+K3U22u/+gARqY//4qe71ApmeVqbzqQj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D2sJ8MAAADcAAAADwAAAAAAAAAAAAAAAACYAgAAZHJzL2Rv&#10;d25yZXYueG1sUEsFBgAAAAAEAAQA9QAAAIgDAAAAAA==&#10;" filled="f" strokecolor="black [3213]" strokeweight="2pt">
                                        <v:textbox>
                                          <w:txbxContent>
                                            <w:p w:rsidR="0002578E" w:rsidRPr="002D77E5" w:rsidRDefault="0002578E" w:rsidP="00EE3B3B">
                                              <w:pPr>
                                                <w:jc w:val="center"/>
                                                <w:rPr>
                                                  <w:color w:val="0D0D0D" w:themeColor="text1" w:themeTint="F2"/>
                                                  <w:sz w:val="28"/>
                                                </w:rPr>
                                              </w:pPr>
                                              <w:r>
                                                <w:rPr>
                                                  <w:color w:val="0D0D0D" w:themeColor="text1" w:themeTint="F2"/>
                                                  <w:sz w:val="28"/>
                                                </w:rPr>
                                                <w:t>Lost, Damaged or Destroyed Records</w:t>
                                              </w:r>
                                            </w:p>
                                          </w:txbxContent>
                                        </v:textbox>
                                      </v:rect>
                                      <v:shape id="Straight Arrow Connector 389" o:spid="_x0000_s1115" type="#_x0000_t32" style="position:absolute;left:40191;top:30940;width:0;height:174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GacMUAAADcAAAADwAAAGRycy9kb3ducmV2LnhtbESP3WoCMRSE7wXfIRyhd5q1haqrUaQ/&#10;0IuCuPoAh80xWU1Olk3qbt++KRR6OczMN8xmN3gn7tTFJrCC+awAQVwH3bBRcD69T5cgYkLW6AKT&#10;gm+KsNuORxssdej5SPcqGZEhHEtUYFNqSyljbcljnIWWOHuX0HlMWXZG6g77DPdOPhbFs/TYcF6w&#10;2NKLpfpWfXkF18Nidb69mvnFfBbuWLn+ZN96pR4mw34NItGQ/sN/7Q+t4Gm5gt8z+QjI7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QGacMUAAADcAAAADwAAAAAAAAAA&#10;AAAAAAChAgAAZHJzL2Rvd25yZXYueG1sUEsFBgAAAAAEAAQA+QAAAJMDAAAAAA==&#10;" strokecolor="black [3213]" strokeweight="1.5pt">
                                        <v:stroke endarrow="open"/>
                                      </v:shape>
                                    </v:group>
                                  </v:group>
                                </v:group>
                              </v:group>
                            </v:group>
                            <v:shape id="Text Box 390" o:spid="_x0000_s1116" type="#_x0000_t202" style="position:absolute;left:41360;top:37213;width:12121;height:6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rxZcMA&#10;AADcAAAADwAAAGRycy9kb3ducmV2LnhtbERPTYvCMBC9C/sfwix403QVRatRpCAuoge7XryNzdiW&#10;bSa1yWr115uDsMfH+54vW1OJGzWutKzgqx+BIM6sLjlXcPxZ9yYgnEfWWFkmBQ9ysFx8dOYYa3vn&#10;A91Sn4sQwi5GBYX3dSylywoy6Pq2Jg7cxTYGfYBNLnWD9xBuKjmIorE0WHJoKLCmpKDsN/0zCrbJ&#10;eo+H88BMnlWy2V1W9fV4GinV/WxXMxCeWv8vfru/tYLhNMwPZ8IR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rxZcMAAADcAAAADwAAAAAAAAAAAAAAAACYAgAAZHJzL2Rv&#10;d25yZXYueG1sUEsFBgAAAAAEAAQA9QAAAIgDAAAAAA==&#10;" filled="f" stroked="f" strokeweight=".5pt">
                              <v:textbox>
                                <w:txbxContent>
                                  <w:p w:rsidR="0002578E" w:rsidRDefault="0002578E" w:rsidP="00EE3B3B">
                                    <w:r>
                                      <w:t>Record Lost, Damaged or Destroyed.</w:t>
                                    </w:r>
                                  </w:p>
                                </w:txbxContent>
                              </v:textbox>
                            </v:shape>
                          </v:group>
                        </v:group>
                        <v:roundrect id="Rounded Rectangle 312" o:spid="_x0000_s1117" style="position:absolute;left:59223;top:25837;width:11690;height:130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pGM8QA&#10;AADcAAAADwAAAGRycy9kb3ducmV2LnhtbESPQWvCQBSE7wX/w/IEb3Wj0lJSVymCoCgUUw8eH9nX&#10;bGr2bcg+Nf57t1DocZiZb5j5sveNulIX68AGJuMMFHEZbM2VgePX+vkNVBRki01gMnCnCMvF4GmO&#10;uQ03PtC1kEolCMccDTiRNtc6lo48xnFoiZP3HTqPkmRXadvhLcF9o6dZ9qo91pwWHLa0clSei4s3&#10;YH9wvytePg/7bbZdsXZyLk9izGjYf7yDEurlP/zX3lgDs8kUfs+kI6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qRjPEAAAA3AAAAA8AAAAAAAAAAAAAAAAAmAIAAGRycy9k&#10;b3ducmV2LnhtbFBLBQYAAAAABAAEAPUAAACJAwAAAAA=&#10;" filled="f" strokecolor="black [3213]" strokeweight="2pt"/>
                      </v:group>
                      <v:line id="Straight Connector 316" o:spid="_x0000_s1118" style="position:absolute;visibility:visible;mso-wrap-style:square" from="59223,30090" to="70907,30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c6s8IAAADcAAAADwAAAGRycy9kb3ducmV2LnhtbESPQYvCMBSE74L/ITzBm6YqiHSN4grq&#10;Xq3uYW+P5m1TtnkpSWq7/36zIHgcZuYbZrsfbCMe5EPtWMFinoEgLp2uuVJwv51mGxAhImtsHJOC&#10;Xwqw341HW8y16/lKjyJWIkE45KjAxNjmUobSkMUwdy1x8r6dtxiT9JXUHvsEt41cZtlaWqw5LRhs&#10;6Wio/Ck6q+Cre4/+cpOHvhiOZ7M8NWXnPpWaTobDG4hIQ3yFn+0PrWC1WMP/mXQE5O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qc6s8IAAADcAAAADwAAAAAAAAAAAAAA&#10;AAChAgAAZHJzL2Rvd25yZXYueG1sUEsFBgAAAAAEAAQA+QAAAJADAAAAAA==&#10;" strokecolor="black [3213]" strokeweight="1.5pt"/>
                      <v:shape id="Straight Arrow Connector 317" o:spid="_x0000_s1119" type="#_x0000_t32" style="position:absolute;left:64008;top:4997;width:0;height:206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phssQAAADcAAAADwAAAGRycy9kb3ducmV2LnhtbESPT2vCQBTE7wW/w/IK3urGClZSN0HE&#10;Yuyt/sHrY/c1Sc2+Ddk1xm/fLRQ8DjPzG2aZD7YRPXW+dqxgOklAEGtnai4VHA8fLwsQPiAbbByT&#10;gjt5yLPR0xJT4278Rf0+lCJC2KeooAqhTaX0uiKLfuJa4uh9u85iiLIrpenwFuG2ka9JMpcWa44L&#10;Fba0rkhf9lerAM+F/rkU860+N6tip3vcrE+fSo2fh9U7iEBDeIT/24VRMJu+wd+ZeARk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KmGyxAAAANwAAAAPAAAAAAAAAAAA&#10;AAAAAKECAABkcnMvZG93bnJldi54bWxQSwUGAAAAAAQABAD5AAAAkgMAAAAA&#10;" strokecolor="black [3200]" strokeweight="2pt">
                        <v:stroke endarrow="open"/>
                        <v:shadow on="t" color="black" opacity="24903f" origin=",.5" offset="0,.55556mm"/>
                      </v:shape>
                      <v:shape id="Straight Arrow Connector 318" o:spid="_x0000_s1120" type="#_x0000_t32" style="position:absolute;left:65390;top:4997;width:6;height:2080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XQn9sQAAADcAAAADwAAAGRycy9kb3ducmV2LnhtbERPz2vCMBS+D/Y/hCfsIpo6ndTaVESY&#10;yNylbpfd3ppnW9a8lCTT+t8vB2HHj+93vhlMJy7kfGtZwWyagCCurG65VvD58TpJQfiArLGzTApu&#10;5GFTPD7kmGl75ZIup1CLGMI+QwVNCH0mpa8aMuintieO3Nk6gyFCV0vt8BrDTSefk2QpDbYcGxrs&#10;addQ9XP6NQq+zu8vyX7ldPk2Xn2Pj2W1MGmq1NNo2K5BBBrCv/juPmgF81lcG8/EIyC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dCf2xAAAANwAAAAPAAAAAAAAAAAA&#10;AAAAAKECAABkcnMvZG93bnJldi54bWxQSwUGAAAAAAQABAD5AAAAkgMAAAAA&#10;" strokecolor="black [3200]" strokeweight="2pt">
                        <v:stroke endarrow="open"/>
                        <v:shadow on="t" color="black" opacity="24903f" origin=",.5" offset="0,.55556mm"/>
                      </v:shape>
                    </v:group>
                    <v:shape id="Text Box 319" o:spid="_x0000_s1121" type="#_x0000_t202" style="position:absolute;left:56246;top:22541;width:7753;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NbosYA&#10;AADcAAAADwAAAGRycy9kb3ducmV2LnhtbESPT4vCMBTE7wt+h/AEb2uqi4tWo0hBVsQ9+Ofi7dk8&#10;22LzUpuo1U+/WRA8DjPzG2Yya0wpblS7wrKCXjcCQZxaXXCmYL9bfA5BOI+ssbRMCh7kYDZtfUww&#10;1vbOG7ptfSYChF2MCnLvq1hKl+Zk0HVtRRy8k60N+iDrTOoa7wFuStmPom9psOCwkGNFSU7peXs1&#10;ClbJ4hc3x74ZPsvkZ32aV5f9YaBUp93MxyA8Nf4dfrWXWsFX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LNbosYAAADcAAAADwAAAAAAAAAAAAAAAACYAgAAZHJz&#10;L2Rvd25yZXYueG1sUEsFBgAAAAAEAAQA9QAAAIsDAAAAAA==&#10;" filled="f" stroked="f" strokeweight=".5pt">
                      <v:textbox>
                        <w:txbxContent>
                          <w:p w:rsidR="0002578E" w:rsidRDefault="0002578E" w:rsidP="00677415">
                            <w:r>
                              <w:t>Figures</w:t>
                            </w:r>
                          </w:p>
                        </w:txbxContent>
                      </v:textbox>
                    </v:shape>
                  </v:group>
                  <v:shape id="Text Box 352" o:spid="_x0000_s1122" type="#_x0000_t202" style="position:absolute;left:66134;top:10313;width:10741;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1wE8cA&#10;AADcAAAADwAAAGRycy9kb3ducmV2LnhtbESPQWvCQBSE7wX/w/IK3uqmEYukriEEQkXsQevF2zP7&#10;TEKzb2N2G2N/fbdQ6HGYmW+YVTqaVgzUu8aygudZBIK4tLrhSsHxo3hagnAeWWNrmRTcyUG6njys&#10;MNH2xnsaDr4SAcIuQQW1910ipStrMuhmtiMO3sX2Bn2QfSV1j7cAN62Mo+hFGmw4LNTYUV5T+Xn4&#10;Mgq2efGO+3Nslt9t/ra7ZN31eFooNX0cs1cQnkb/H/5rb7SC+SKG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9cBPHAAAA3AAAAA8AAAAAAAAAAAAAAAAAmAIAAGRy&#10;cy9kb3ducmV2LnhtbFBLBQYAAAAABAAEAPUAAACMAwAAAAA=&#10;" filled="f" stroked="f" strokeweight=".5pt">
                    <v:textbox>
                      <w:txbxContent>
                        <w:p w:rsidR="0002578E" w:rsidRDefault="0002578E" w:rsidP="00677415">
                          <w:r>
                            <w:t>Results</w:t>
                          </w:r>
                        </w:p>
                      </w:txbxContent>
                    </v:textbox>
                  </v:shape>
                </v:group>
                <w10:wrap type="tight"/>
              </v:group>
            </w:pict>
          </mc:Fallback>
        </mc:AlternateContent>
      </w:r>
      <w:bookmarkEnd w:id="22"/>
      <w:bookmarkEnd w:id="23"/>
      <w:r w:rsidR="00115A8E">
        <w:t>Data Flow Diagram – Current System</w:t>
      </w:r>
      <w:bookmarkEnd w:id="24"/>
      <w:r w:rsidR="00115A8E">
        <w:t xml:space="preserve"> </w:t>
      </w:r>
    </w:p>
    <w:p w:rsidR="00F203E6" w:rsidRDefault="00F203E6" w:rsidP="00F203E6">
      <w:pPr>
        <w:rPr>
          <w:rFonts w:eastAsiaTheme="majorEastAsia" w:cstheme="majorBidi"/>
          <w:b/>
          <w:bCs/>
          <w:color w:val="000000" w:themeColor="text1"/>
          <w:sz w:val="32"/>
          <w:szCs w:val="26"/>
          <w:u w:val="single"/>
        </w:rPr>
      </w:pPr>
    </w:p>
    <w:p w:rsidR="006A2AAA" w:rsidRDefault="006A2AAA">
      <w:pPr>
        <w:rPr>
          <w:rFonts w:eastAsiaTheme="majorEastAsia" w:cstheme="majorBidi"/>
          <w:b/>
          <w:bCs/>
          <w:color w:val="000000" w:themeColor="text1"/>
          <w:sz w:val="32"/>
          <w:szCs w:val="26"/>
          <w:u w:val="single"/>
        </w:rPr>
      </w:pPr>
    </w:p>
    <w:p w:rsidR="00D03E11" w:rsidRDefault="00D03E11" w:rsidP="00FD2805">
      <w:pPr>
        <w:pStyle w:val="Heading2"/>
      </w:pPr>
    </w:p>
    <w:p w:rsidR="00C46BB9" w:rsidRDefault="00C46BB9" w:rsidP="00FD2805">
      <w:pPr>
        <w:pStyle w:val="Heading2"/>
      </w:pPr>
    </w:p>
    <w:p w:rsidR="00A2778C" w:rsidRDefault="00A2778C" w:rsidP="00FD2805">
      <w:pPr>
        <w:pStyle w:val="Heading2"/>
      </w:pPr>
      <w:bookmarkStart w:id="25" w:name="_Toc406682421"/>
      <w:r>
        <w:t>Issues with the Current System –</w:t>
      </w:r>
      <w:bookmarkEnd w:id="25"/>
    </w:p>
    <w:p w:rsidR="00F203E6" w:rsidRPr="00F203E6" w:rsidRDefault="00F203E6" w:rsidP="00F203E6"/>
    <w:p w:rsidR="00A2778C" w:rsidRDefault="00AD358F" w:rsidP="00A2778C">
      <w:r>
        <w:t>Following my investigation and analysis, I have identified the following as</w:t>
      </w:r>
      <w:r w:rsidR="00A2778C">
        <w:t xml:space="preserve"> the issues that the current system possesses: </w:t>
      </w:r>
    </w:p>
    <w:p w:rsidR="00A2778C" w:rsidRPr="00A2778C" w:rsidRDefault="00F203E6" w:rsidP="00A2778C">
      <w:pPr>
        <w:rPr>
          <w:i/>
        </w:rPr>
      </w:pPr>
      <w:r>
        <w:rPr>
          <w:rFonts w:cstheme="minorHAnsi"/>
        </w:rPr>
        <w:t xml:space="preserve">        </w:t>
      </w:r>
      <w:r w:rsidR="00A2778C" w:rsidRPr="00A2778C">
        <w:rPr>
          <w:rFonts w:cstheme="minorHAnsi"/>
          <w:i/>
        </w:rPr>
        <w:t>∙</w:t>
      </w:r>
      <w:r w:rsidR="008F2E01">
        <w:rPr>
          <w:i/>
        </w:rPr>
        <w:t xml:space="preserve"> It is slow and time-consuming to locate/access records.</w:t>
      </w:r>
    </w:p>
    <w:p w:rsidR="00A2778C" w:rsidRPr="00A2778C" w:rsidRDefault="00A2778C" w:rsidP="00A2778C">
      <w:pPr>
        <w:rPr>
          <w:i/>
        </w:rPr>
      </w:pPr>
      <w:r w:rsidRPr="00A2778C">
        <w:rPr>
          <w:i/>
        </w:rPr>
        <w:t xml:space="preserve">        </w:t>
      </w:r>
      <w:r w:rsidRPr="00A2778C">
        <w:rPr>
          <w:rFonts w:cstheme="minorHAnsi"/>
          <w:i/>
        </w:rPr>
        <w:t>∙</w:t>
      </w:r>
      <w:r w:rsidRPr="00A2778C">
        <w:rPr>
          <w:i/>
        </w:rPr>
        <w:t xml:space="preserve"> It is completely manual, requiring</w:t>
      </w:r>
      <w:r w:rsidR="008F2E01">
        <w:rPr>
          <w:i/>
        </w:rPr>
        <w:t xml:space="preserve"> a lot of transcription by hand – for example, when creating or       amending a record.</w:t>
      </w:r>
    </w:p>
    <w:p w:rsidR="00A2778C" w:rsidRPr="00A2778C" w:rsidRDefault="00A2778C" w:rsidP="00A2778C">
      <w:pPr>
        <w:rPr>
          <w:i/>
        </w:rPr>
      </w:pPr>
      <w:r w:rsidRPr="00A2778C">
        <w:rPr>
          <w:i/>
        </w:rPr>
        <w:lastRenderedPageBreak/>
        <w:t xml:space="preserve">        </w:t>
      </w:r>
      <w:r w:rsidRPr="00A2778C">
        <w:rPr>
          <w:rFonts w:cstheme="minorHAnsi"/>
          <w:i/>
        </w:rPr>
        <w:t>∙</w:t>
      </w:r>
      <w:r w:rsidRPr="00A2778C">
        <w:rPr>
          <w:i/>
        </w:rPr>
        <w:t xml:space="preserve"> It takes up too much space (it is too space-consuming).</w:t>
      </w:r>
      <w:r w:rsidR="008F2E01">
        <w:rPr>
          <w:i/>
        </w:rPr>
        <w:t xml:space="preserve"> Currently, the system occupies 4 Filing cabinets, with more being required each time this capacity is overflowed.</w:t>
      </w:r>
    </w:p>
    <w:p w:rsidR="00A2778C" w:rsidRPr="00A2778C" w:rsidRDefault="00A2778C" w:rsidP="00A2778C">
      <w:pPr>
        <w:rPr>
          <w:i/>
        </w:rPr>
      </w:pPr>
      <w:r w:rsidRPr="00A2778C">
        <w:rPr>
          <w:i/>
        </w:rPr>
        <w:t xml:space="preserve">        </w:t>
      </w:r>
      <w:r w:rsidRPr="00A2778C">
        <w:rPr>
          <w:rFonts w:cstheme="minorHAnsi"/>
          <w:i/>
        </w:rPr>
        <w:t>∙</w:t>
      </w:r>
      <w:r w:rsidRPr="00A2778C">
        <w:rPr>
          <w:i/>
        </w:rPr>
        <w:t xml:space="preserve"> Rec</w:t>
      </w:r>
      <w:r w:rsidR="008F2E01">
        <w:rPr>
          <w:i/>
        </w:rPr>
        <w:t>ords are easily damaged or lost due to the large amount of records stored, and the physical nature of the filing system.</w:t>
      </w:r>
    </w:p>
    <w:p w:rsidR="00A2778C" w:rsidRPr="00A2778C" w:rsidRDefault="00A2778C" w:rsidP="00A2778C">
      <w:pPr>
        <w:rPr>
          <w:i/>
        </w:rPr>
      </w:pPr>
      <w:r w:rsidRPr="00A2778C">
        <w:rPr>
          <w:i/>
        </w:rPr>
        <w:t xml:space="preserve">        </w:t>
      </w:r>
      <w:r w:rsidRPr="00A2778C">
        <w:rPr>
          <w:rFonts w:cstheme="minorHAnsi"/>
          <w:i/>
        </w:rPr>
        <w:t>∙</w:t>
      </w:r>
      <w:r w:rsidRPr="00A2778C">
        <w:rPr>
          <w:i/>
        </w:rPr>
        <w:t xml:space="preserve"> It</w:t>
      </w:r>
      <w:r w:rsidR="008F2E01">
        <w:rPr>
          <w:i/>
        </w:rPr>
        <w:t xml:space="preserve"> Requires a lot of maintenance (eg. printing/transcription/shredding)</w:t>
      </w:r>
    </w:p>
    <w:p w:rsidR="00A2778C" w:rsidRPr="00A2778C" w:rsidRDefault="00A2778C" w:rsidP="00A2778C">
      <w:pPr>
        <w:rPr>
          <w:rFonts w:cstheme="minorHAnsi"/>
          <w:i/>
        </w:rPr>
      </w:pPr>
      <w:r w:rsidRPr="00A2778C">
        <w:rPr>
          <w:i/>
        </w:rPr>
        <w:t xml:space="preserve">        </w:t>
      </w:r>
      <w:r w:rsidRPr="00A2778C">
        <w:rPr>
          <w:rFonts w:cstheme="minorHAnsi"/>
          <w:i/>
        </w:rPr>
        <w:t>∙ It is somewhat disorg</w:t>
      </w:r>
      <w:r w:rsidR="008F2E01">
        <w:rPr>
          <w:rFonts w:cstheme="minorHAnsi"/>
          <w:i/>
        </w:rPr>
        <w:t>anised – Although the files are meant to be stored chronologically, this isn’t always adhered to</w:t>
      </w:r>
    </w:p>
    <w:p w:rsidR="00A2778C" w:rsidRPr="00A2778C" w:rsidRDefault="00A2778C" w:rsidP="00A2778C">
      <w:pPr>
        <w:rPr>
          <w:i/>
        </w:rPr>
      </w:pPr>
      <w:r w:rsidRPr="00A2778C">
        <w:rPr>
          <w:rFonts w:cstheme="minorHAnsi"/>
          <w:i/>
        </w:rPr>
        <w:t xml:space="preserve">        ∙ </w:t>
      </w:r>
      <w:r w:rsidR="006A2AAA">
        <w:rPr>
          <w:rFonts w:cstheme="minorHAnsi"/>
          <w:i/>
        </w:rPr>
        <w:t>T</w:t>
      </w:r>
      <w:r w:rsidR="006A2AAA" w:rsidRPr="00A2778C">
        <w:rPr>
          <w:rFonts w:cstheme="minorHAnsi"/>
          <w:i/>
        </w:rPr>
        <w:t>here</w:t>
      </w:r>
      <w:r w:rsidRPr="00A2778C">
        <w:rPr>
          <w:rFonts w:cstheme="minorHAnsi"/>
          <w:i/>
        </w:rPr>
        <w:t xml:space="preserve"> is no</w:t>
      </w:r>
      <w:r w:rsidR="008F2E01">
        <w:rPr>
          <w:rFonts w:cstheme="minorHAnsi"/>
          <w:i/>
        </w:rPr>
        <w:t xml:space="preserve"> viable</w:t>
      </w:r>
      <w:r w:rsidRPr="00A2778C">
        <w:rPr>
          <w:rFonts w:cstheme="minorHAnsi"/>
          <w:i/>
        </w:rPr>
        <w:t xml:space="preserve"> way of ‘backing up’ files – i.e. keeping copies.</w:t>
      </w:r>
      <w:r w:rsidR="008F2E01">
        <w:rPr>
          <w:rFonts w:cstheme="minorHAnsi"/>
          <w:i/>
        </w:rPr>
        <w:t xml:space="preserve"> With the current system, this would require a large amount of photocopying, which is both time, and resource-consuming.</w:t>
      </w:r>
    </w:p>
    <w:p w:rsidR="00231385" w:rsidRDefault="00231385" w:rsidP="00FD2805">
      <w:pPr>
        <w:pStyle w:val="Heading2"/>
      </w:pPr>
      <w:bookmarkStart w:id="26" w:name="_Toc406682422"/>
      <w:r>
        <w:t>Requirements Specification –</w:t>
      </w:r>
      <w:bookmarkEnd w:id="14"/>
      <w:bookmarkEnd w:id="26"/>
    </w:p>
    <w:p w:rsidR="00231385" w:rsidRDefault="00231385" w:rsidP="00D32C39">
      <w:r>
        <w:t>The system itself must have a wide range of functionality in order to track employees, as well as calculating total salary and expenditure. The system will provide the following basic functionality:</w:t>
      </w:r>
    </w:p>
    <w:p w:rsidR="00231385" w:rsidRPr="007F75C9" w:rsidRDefault="00231385" w:rsidP="00D32C39">
      <w:pPr>
        <w:rPr>
          <w:i/>
        </w:rPr>
      </w:pPr>
      <w:r w:rsidRPr="007F75C9">
        <w:rPr>
          <w:rFonts w:cstheme="minorHAnsi"/>
          <w:i/>
        </w:rPr>
        <w:t xml:space="preserve">        ∙</w:t>
      </w:r>
      <w:r w:rsidRPr="007F75C9">
        <w:rPr>
          <w:i/>
        </w:rPr>
        <w:t xml:space="preserve"> Handle a basic login system.</w:t>
      </w:r>
    </w:p>
    <w:p w:rsidR="00231385" w:rsidRPr="007F75C9" w:rsidRDefault="00231385" w:rsidP="00D32C39">
      <w:pPr>
        <w:rPr>
          <w:rFonts w:cstheme="minorHAnsi"/>
          <w:i/>
        </w:rPr>
      </w:pPr>
      <w:r w:rsidRPr="007F75C9">
        <w:rPr>
          <w:rFonts w:cstheme="minorHAnsi"/>
          <w:i/>
        </w:rPr>
        <w:t xml:space="preserve">        ∙ Create, Amend, Change and Delete Employee Records.</w:t>
      </w:r>
    </w:p>
    <w:p w:rsidR="00231385" w:rsidRPr="007F75C9" w:rsidRDefault="00231385" w:rsidP="00D32C39">
      <w:pPr>
        <w:rPr>
          <w:rFonts w:cstheme="minorHAnsi"/>
          <w:i/>
        </w:rPr>
      </w:pPr>
      <w:r w:rsidRPr="007F75C9">
        <w:rPr>
          <w:rFonts w:cstheme="minorHAnsi"/>
          <w:i/>
        </w:rPr>
        <w:t xml:space="preserve">        ∙ Display all employee records simultaneously.</w:t>
      </w:r>
    </w:p>
    <w:p w:rsidR="00231385" w:rsidRPr="007F75C9" w:rsidRDefault="00231385" w:rsidP="00D32C39">
      <w:pPr>
        <w:rPr>
          <w:rFonts w:cstheme="minorHAnsi"/>
          <w:i/>
        </w:rPr>
      </w:pPr>
      <w:r w:rsidRPr="007F75C9">
        <w:rPr>
          <w:rFonts w:cstheme="minorHAnsi"/>
          <w:i/>
        </w:rPr>
        <w:t xml:space="preserve">        ∙ Provide a basic record-searching functionality.</w:t>
      </w:r>
    </w:p>
    <w:p w:rsidR="00231385" w:rsidRPr="007F75C9" w:rsidRDefault="00231385" w:rsidP="00D32C39">
      <w:pPr>
        <w:rPr>
          <w:rFonts w:cstheme="minorHAnsi"/>
          <w:i/>
        </w:rPr>
      </w:pPr>
      <w:r w:rsidRPr="007F75C9">
        <w:rPr>
          <w:rFonts w:cstheme="minorHAnsi"/>
          <w:i/>
        </w:rPr>
        <w:t xml:space="preserve">        ∙ Allow the user to append notes to an individual record.</w:t>
      </w:r>
    </w:p>
    <w:p w:rsidR="004B7AB9" w:rsidRDefault="00231385" w:rsidP="00D32C39">
      <w:pPr>
        <w:rPr>
          <w:rFonts w:cstheme="minorHAnsi"/>
          <w:i/>
        </w:rPr>
      </w:pPr>
      <w:r w:rsidRPr="007F75C9">
        <w:rPr>
          <w:rFonts w:cstheme="minorHAnsi"/>
          <w:i/>
        </w:rPr>
        <w:t xml:space="preserve">        ∙ Track and d</w:t>
      </w:r>
      <w:r w:rsidR="004B7AB9">
        <w:rPr>
          <w:rFonts w:cstheme="minorHAnsi"/>
          <w:i/>
        </w:rPr>
        <w:t>isplay the total employee count.</w:t>
      </w:r>
    </w:p>
    <w:p w:rsidR="004B7AB9" w:rsidRDefault="004B7AB9" w:rsidP="00D32C39">
      <w:pPr>
        <w:rPr>
          <w:rFonts w:cstheme="minorHAnsi"/>
          <w:i/>
        </w:rPr>
      </w:pPr>
      <w:r>
        <w:rPr>
          <w:rFonts w:cstheme="minorHAnsi"/>
          <w:i/>
        </w:rPr>
        <w:t xml:space="preserve">        ∙ Track and display the total salary.</w:t>
      </w:r>
    </w:p>
    <w:p w:rsidR="004B7AB9" w:rsidRDefault="004B7AB9" w:rsidP="00D32C39">
      <w:pPr>
        <w:rPr>
          <w:rFonts w:cstheme="minorHAnsi"/>
          <w:i/>
        </w:rPr>
      </w:pPr>
      <w:r>
        <w:rPr>
          <w:rFonts w:cstheme="minorHAnsi"/>
          <w:i/>
        </w:rPr>
        <w:t xml:space="preserve">        ∙ Track and display the total expenditure, allowing for expenditure to be added and taken away.</w:t>
      </w:r>
    </w:p>
    <w:p w:rsidR="004B7AB9" w:rsidRDefault="004B7AB9" w:rsidP="00D32C39">
      <w:pPr>
        <w:rPr>
          <w:rFonts w:cstheme="minorHAnsi"/>
          <w:i/>
        </w:rPr>
      </w:pPr>
      <w:r>
        <w:rPr>
          <w:rFonts w:cstheme="minorHAnsi"/>
          <w:i/>
        </w:rPr>
        <w:t xml:space="preserve">        ∙ Process expenditure, giving daily, weekly, monthly and yearly expenditure.</w:t>
      </w:r>
    </w:p>
    <w:p w:rsidR="00231385" w:rsidRPr="007F75C9" w:rsidRDefault="00231385" w:rsidP="00D32C39">
      <w:pPr>
        <w:rPr>
          <w:rFonts w:cstheme="minorHAnsi"/>
          <w:i/>
        </w:rPr>
      </w:pPr>
      <w:r w:rsidRPr="007F75C9">
        <w:rPr>
          <w:rFonts w:cstheme="minorHAnsi"/>
          <w:i/>
        </w:rPr>
        <w:t xml:space="preserve">        ∙ Provide format, presence and type checks, and support double-entry verification.</w:t>
      </w:r>
    </w:p>
    <w:p w:rsidR="007F75C9" w:rsidRPr="007F75C9" w:rsidRDefault="007F75C9" w:rsidP="00D32C39">
      <w:pPr>
        <w:rPr>
          <w:rFonts w:cstheme="minorHAnsi"/>
          <w:i/>
        </w:rPr>
      </w:pPr>
      <w:r w:rsidRPr="007F75C9">
        <w:rPr>
          <w:rFonts w:cstheme="minorHAnsi"/>
          <w:i/>
        </w:rPr>
        <w:t xml:space="preserve">        ∙ Be simple and easy to grasp.</w:t>
      </w:r>
    </w:p>
    <w:p w:rsidR="00A334A2" w:rsidRDefault="007F75C9" w:rsidP="00D32C39">
      <w:pPr>
        <w:rPr>
          <w:rFonts w:cstheme="minorHAnsi"/>
          <w:i/>
        </w:rPr>
      </w:pPr>
      <w:r w:rsidRPr="007F75C9">
        <w:rPr>
          <w:rFonts w:cstheme="minorHAnsi"/>
          <w:i/>
        </w:rPr>
        <w:t xml:space="preserve">        ∙ Be quick to use, and time-efficient.</w:t>
      </w:r>
    </w:p>
    <w:p w:rsidR="00B124C3" w:rsidRDefault="00B124C3" w:rsidP="00FD2805">
      <w:pPr>
        <w:pStyle w:val="Heading2"/>
      </w:pPr>
      <w:bookmarkStart w:id="27" w:name="_Toc406682423"/>
      <w:r>
        <w:t>Confirmation of the Acceptance of the Requirements Specification</w:t>
      </w:r>
      <w:bookmarkEnd w:id="27"/>
    </w:p>
    <w:p w:rsidR="00B124C3" w:rsidRDefault="00B124C3" w:rsidP="00B124C3">
      <w:r>
        <w:rPr>
          <w:noProof/>
          <w:lang w:eastAsia="en-GB"/>
        </w:rPr>
        <w:lastRenderedPageBreak/>
        <w:drawing>
          <wp:anchor distT="0" distB="0" distL="114300" distR="114300" simplePos="0" relativeHeight="251763712" behindDoc="0" locked="0" layoutInCell="1" allowOverlap="1" wp14:anchorId="57E53B66" wp14:editId="10248B14">
            <wp:simplePos x="0" y="0"/>
            <wp:positionH relativeFrom="column">
              <wp:posOffset>-706120</wp:posOffset>
            </wp:positionH>
            <wp:positionV relativeFrom="paragraph">
              <wp:posOffset>323215</wp:posOffset>
            </wp:positionV>
            <wp:extent cx="7172960" cy="1866900"/>
            <wp:effectExtent l="0" t="0" r="8890" b="0"/>
            <wp:wrapSquare wrapText="bothSides"/>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D0C13.tmp"/>
                    <pic:cNvPicPr/>
                  </pic:nvPicPr>
                  <pic:blipFill>
                    <a:blip r:embed="rId12">
                      <a:extLst>
                        <a:ext uri="{28A0092B-C50C-407E-A947-70E740481C1C}">
                          <a14:useLocalDpi xmlns:a14="http://schemas.microsoft.com/office/drawing/2010/main" val="0"/>
                        </a:ext>
                      </a:extLst>
                    </a:blip>
                    <a:stretch>
                      <a:fillRect/>
                    </a:stretch>
                  </pic:blipFill>
                  <pic:spPr>
                    <a:xfrm>
                      <a:off x="0" y="0"/>
                      <a:ext cx="7172960" cy="1866900"/>
                    </a:xfrm>
                    <a:prstGeom prst="rect">
                      <a:avLst/>
                    </a:prstGeom>
                  </pic:spPr>
                </pic:pic>
              </a:graphicData>
            </a:graphic>
            <wp14:sizeRelH relativeFrom="page">
              <wp14:pctWidth>0</wp14:pctWidth>
            </wp14:sizeRelH>
            <wp14:sizeRelV relativeFrom="page">
              <wp14:pctHeight>0</wp14:pctHeight>
            </wp14:sizeRelV>
          </wp:anchor>
        </w:drawing>
      </w:r>
    </w:p>
    <w:p w:rsidR="00B124C3" w:rsidRPr="00B124C3" w:rsidRDefault="00B124C3" w:rsidP="00B124C3"/>
    <w:p w:rsidR="00C46BB9" w:rsidRDefault="00B124C3" w:rsidP="00C46BB9">
      <w:r>
        <w:t xml:space="preserve">Above is confirmation from the end user that they agree with the Requirements </w:t>
      </w:r>
      <w:r w:rsidR="002401D2">
        <w:t xml:space="preserve">specification that I laid out, </w:t>
      </w:r>
      <w:r>
        <w:t>and emailed to them.</w:t>
      </w:r>
    </w:p>
    <w:p w:rsidR="000D0F9C" w:rsidRDefault="000D0F9C" w:rsidP="00FD2805">
      <w:pPr>
        <w:pStyle w:val="Heading2"/>
      </w:pPr>
      <w:bookmarkStart w:id="28" w:name="_Toc406682424"/>
      <w:r>
        <w:t>Alternative Methods –</w:t>
      </w:r>
      <w:bookmarkEnd w:id="28"/>
    </w:p>
    <w:p w:rsidR="00ED32BF" w:rsidRDefault="000D0F9C" w:rsidP="00EA34F0">
      <w:pPr>
        <w:pStyle w:val="Heading3"/>
      </w:pPr>
      <w:bookmarkStart w:id="29" w:name="_Toc406682425"/>
      <w:r>
        <w:t>Method One – Improve the current paper-based system</w:t>
      </w:r>
      <w:r w:rsidR="00ED32BF">
        <w:t xml:space="preserve"> –</w:t>
      </w:r>
      <w:bookmarkEnd w:id="29"/>
    </w:p>
    <w:p w:rsidR="00ED32BF" w:rsidRDefault="00ED32BF" w:rsidP="00ED32BF">
      <w:r>
        <w:t xml:space="preserve"> My first proposed method will be to improve the current system, which is a paper-based filing system. This would consist of more organised filing, and some form of ‘backup’ system, keeping backups of every record, in case of damage or their loss. </w:t>
      </w:r>
    </w:p>
    <w:p w:rsidR="00ED32BF" w:rsidRDefault="00ED32BF" w:rsidP="00ED32BF">
      <w:r>
        <w:t>Moreover, there are a few advantages and disadvantages to this method: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1"/>
        <w:gridCol w:w="4621"/>
      </w:tblGrid>
      <w:tr w:rsidR="00ED32BF" w:rsidTr="00AD2CFD">
        <w:tc>
          <w:tcPr>
            <w:tcW w:w="4621" w:type="dxa"/>
            <w:shd w:val="clear" w:color="auto" w:fill="C2D69B" w:themeFill="accent3" w:themeFillTint="99"/>
          </w:tcPr>
          <w:p w:rsidR="00ED32BF" w:rsidRPr="00ED32BF" w:rsidRDefault="00ED32BF" w:rsidP="00ED32BF">
            <w:pPr>
              <w:jc w:val="center"/>
              <w:rPr>
                <w:b/>
                <w:u w:val="single"/>
              </w:rPr>
            </w:pPr>
            <w:r>
              <w:rPr>
                <w:b/>
                <w:u w:val="single"/>
              </w:rPr>
              <w:t>Advantages</w:t>
            </w:r>
          </w:p>
        </w:tc>
        <w:tc>
          <w:tcPr>
            <w:tcW w:w="4621" w:type="dxa"/>
            <w:shd w:val="clear" w:color="auto" w:fill="C2D69B" w:themeFill="accent3" w:themeFillTint="99"/>
          </w:tcPr>
          <w:p w:rsidR="00ED32BF" w:rsidRPr="00ED32BF" w:rsidRDefault="00ED32BF" w:rsidP="00ED32BF">
            <w:pPr>
              <w:jc w:val="center"/>
              <w:rPr>
                <w:b/>
                <w:u w:val="single"/>
              </w:rPr>
            </w:pPr>
            <w:r>
              <w:rPr>
                <w:b/>
                <w:u w:val="single"/>
              </w:rPr>
              <w:t>Disadvantages</w:t>
            </w:r>
          </w:p>
        </w:tc>
      </w:tr>
      <w:tr w:rsidR="00ED32BF" w:rsidTr="00AD2CFD">
        <w:tc>
          <w:tcPr>
            <w:tcW w:w="4621" w:type="dxa"/>
          </w:tcPr>
          <w:p w:rsidR="00ED32BF" w:rsidRDefault="00ED32BF" w:rsidP="00ED32BF">
            <w:r>
              <w:t>Very low cost to develop, since there will be no outgoings due to extra wages, nor for the maintenance of the system.</w:t>
            </w:r>
          </w:p>
        </w:tc>
        <w:tc>
          <w:tcPr>
            <w:tcW w:w="4621" w:type="dxa"/>
          </w:tcPr>
          <w:p w:rsidR="00ED32BF" w:rsidRDefault="00ED32BF" w:rsidP="00ED32BF">
            <w:r>
              <w:t>The current system is very manually-oriented, and the general consensus is that this requires far too much time and human resources to use.</w:t>
            </w:r>
          </w:p>
        </w:tc>
      </w:tr>
      <w:tr w:rsidR="00ED32BF" w:rsidTr="00AD2CFD">
        <w:trPr>
          <w:trHeight w:val="885"/>
        </w:trPr>
        <w:tc>
          <w:tcPr>
            <w:tcW w:w="4621" w:type="dxa"/>
          </w:tcPr>
          <w:p w:rsidR="00ED32BF" w:rsidRDefault="00ED32BF" w:rsidP="00ED32BF">
            <w:r>
              <w:t>The current system is already familiar to the end user(s), so they will require little to no training to grasp the system. Moreover, they are likely to operate at a high-efficiency from onset with a familiar system.</w:t>
            </w:r>
          </w:p>
        </w:tc>
        <w:tc>
          <w:tcPr>
            <w:tcW w:w="4621" w:type="dxa"/>
          </w:tcPr>
          <w:p w:rsidR="00ED32BF" w:rsidRDefault="00ED32BF" w:rsidP="00ED32BF">
            <w:r>
              <w:t>Records can be easily lost or damaged.</w:t>
            </w:r>
          </w:p>
        </w:tc>
      </w:tr>
      <w:tr w:rsidR="00ED32BF" w:rsidTr="00AD2CFD">
        <w:tc>
          <w:tcPr>
            <w:tcW w:w="4621" w:type="dxa"/>
          </w:tcPr>
          <w:p w:rsidR="00ED32BF" w:rsidRDefault="00ED32BF" w:rsidP="00ED32BF"/>
        </w:tc>
        <w:tc>
          <w:tcPr>
            <w:tcW w:w="4621" w:type="dxa"/>
          </w:tcPr>
          <w:p w:rsidR="00ED32BF" w:rsidRDefault="00ED32BF" w:rsidP="00ED32BF">
            <w:r>
              <w:t>This system isn’t particularly secure.</w:t>
            </w:r>
          </w:p>
        </w:tc>
      </w:tr>
    </w:tbl>
    <w:p w:rsidR="00ED32BF" w:rsidRPr="00ED32BF" w:rsidRDefault="00ED32BF" w:rsidP="00ED32BF"/>
    <w:tbl>
      <w:tblPr>
        <w:tblW w:w="0" w:type="auto"/>
        <w:tblLook w:val="04A0" w:firstRow="1" w:lastRow="0" w:firstColumn="1" w:lastColumn="0" w:noHBand="0" w:noVBand="1"/>
      </w:tblPr>
      <w:tblGrid>
        <w:gridCol w:w="3080"/>
        <w:gridCol w:w="3081"/>
        <w:gridCol w:w="3081"/>
      </w:tblGrid>
      <w:tr w:rsidR="000C700E" w:rsidTr="00AD2CFD">
        <w:tc>
          <w:tcPr>
            <w:tcW w:w="3080"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0C700E" w:rsidRPr="000C700E" w:rsidRDefault="000C700E" w:rsidP="000C700E">
            <w:pPr>
              <w:jc w:val="center"/>
              <w:rPr>
                <w:b/>
                <w:u w:val="single"/>
              </w:rPr>
            </w:pPr>
            <w:r>
              <w:rPr>
                <w:b/>
                <w:u w:val="single"/>
              </w:rPr>
              <w:t>Factor</w:t>
            </w:r>
          </w:p>
        </w:tc>
        <w:tc>
          <w:tcPr>
            <w:tcW w:w="3081"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0C700E" w:rsidRPr="000C700E" w:rsidRDefault="000C700E" w:rsidP="000C700E">
            <w:pPr>
              <w:jc w:val="center"/>
              <w:rPr>
                <w:b/>
                <w:u w:val="single"/>
              </w:rPr>
            </w:pPr>
            <w:r>
              <w:rPr>
                <w:b/>
                <w:u w:val="single"/>
              </w:rPr>
              <w:t>Score (/10)</w:t>
            </w:r>
          </w:p>
        </w:tc>
        <w:tc>
          <w:tcPr>
            <w:tcW w:w="3081"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0C700E" w:rsidRPr="000C700E" w:rsidRDefault="000C700E" w:rsidP="000C700E">
            <w:pPr>
              <w:jc w:val="center"/>
              <w:rPr>
                <w:b/>
                <w:u w:val="single"/>
              </w:rPr>
            </w:pPr>
            <w:r>
              <w:rPr>
                <w:b/>
                <w:u w:val="single"/>
              </w:rPr>
              <w:t>Justification</w:t>
            </w:r>
          </w:p>
        </w:tc>
      </w:tr>
      <w:tr w:rsidR="000C700E" w:rsidTr="00AD2CFD">
        <w:tc>
          <w:tcPr>
            <w:tcW w:w="3080" w:type="dxa"/>
            <w:tcBorders>
              <w:top w:val="single" w:sz="4" w:space="0" w:color="auto"/>
              <w:left w:val="single" w:sz="4" w:space="0" w:color="auto"/>
              <w:bottom w:val="single" w:sz="4" w:space="0" w:color="auto"/>
              <w:right w:val="single" w:sz="4" w:space="0" w:color="auto"/>
            </w:tcBorders>
          </w:tcPr>
          <w:p w:rsidR="000C700E" w:rsidRDefault="00EA34F0" w:rsidP="0019684D">
            <w:r>
              <w:t>Cost Efficiency</w:t>
            </w:r>
          </w:p>
        </w:tc>
        <w:tc>
          <w:tcPr>
            <w:tcW w:w="3081" w:type="dxa"/>
            <w:tcBorders>
              <w:top w:val="single" w:sz="4" w:space="0" w:color="auto"/>
              <w:left w:val="single" w:sz="4" w:space="0" w:color="auto"/>
              <w:bottom w:val="single" w:sz="4" w:space="0" w:color="auto"/>
              <w:right w:val="single" w:sz="4" w:space="0" w:color="auto"/>
            </w:tcBorders>
          </w:tcPr>
          <w:p w:rsidR="000C700E" w:rsidRDefault="00ED32BF" w:rsidP="0019684D">
            <w:r>
              <w:t>8</w:t>
            </w:r>
          </w:p>
        </w:tc>
        <w:tc>
          <w:tcPr>
            <w:tcW w:w="3081" w:type="dxa"/>
            <w:tcBorders>
              <w:top w:val="single" w:sz="4" w:space="0" w:color="auto"/>
              <w:left w:val="single" w:sz="4" w:space="0" w:color="auto"/>
              <w:bottom w:val="single" w:sz="4" w:space="0" w:color="auto"/>
              <w:right w:val="single" w:sz="4" w:space="0" w:color="auto"/>
            </w:tcBorders>
          </w:tcPr>
          <w:p w:rsidR="000C700E" w:rsidRDefault="00ED32BF" w:rsidP="0019684D">
            <w:r>
              <w:t>The system is already partially in place, and no extra workers need to be hired.</w:t>
            </w:r>
          </w:p>
        </w:tc>
      </w:tr>
      <w:tr w:rsidR="000C700E" w:rsidTr="00AD2CFD">
        <w:tc>
          <w:tcPr>
            <w:tcW w:w="3080" w:type="dxa"/>
            <w:tcBorders>
              <w:top w:val="single" w:sz="4" w:space="0" w:color="auto"/>
              <w:left w:val="single" w:sz="4" w:space="0" w:color="auto"/>
              <w:bottom w:val="single" w:sz="4" w:space="0" w:color="auto"/>
              <w:right w:val="single" w:sz="4" w:space="0" w:color="auto"/>
            </w:tcBorders>
          </w:tcPr>
          <w:p w:rsidR="000C700E" w:rsidRDefault="00EA34F0" w:rsidP="0019684D">
            <w:r>
              <w:lastRenderedPageBreak/>
              <w:t>Speed of Production</w:t>
            </w:r>
          </w:p>
        </w:tc>
        <w:tc>
          <w:tcPr>
            <w:tcW w:w="3081" w:type="dxa"/>
            <w:tcBorders>
              <w:top w:val="single" w:sz="4" w:space="0" w:color="auto"/>
              <w:left w:val="single" w:sz="4" w:space="0" w:color="auto"/>
              <w:bottom w:val="single" w:sz="4" w:space="0" w:color="auto"/>
              <w:right w:val="single" w:sz="4" w:space="0" w:color="auto"/>
            </w:tcBorders>
          </w:tcPr>
          <w:p w:rsidR="000C700E" w:rsidRDefault="00ED32BF" w:rsidP="0019684D">
            <w:r>
              <w:t>7</w:t>
            </w:r>
          </w:p>
        </w:tc>
        <w:tc>
          <w:tcPr>
            <w:tcW w:w="3081" w:type="dxa"/>
            <w:tcBorders>
              <w:top w:val="single" w:sz="4" w:space="0" w:color="auto"/>
              <w:left w:val="single" w:sz="4" w:space="0" w:color="auto"/>
              <w:bottom w:val="single" w:sz="4" w:space="0" w:color="auto"/>
              <w:right w:val="single" w:sz="4" w:space="0" w:color="auto"/>
            </w:tcBorders>
          </w:tcPr>
          <w:p w:rsidR="000C700E" w:rsidRDefault="00ED32BF" w:rsidP="0019684D">
            <w:r>
              <w:t>As above, a similar system is partially in place, and; hence, the framework is present to improve upon.</w:t>
            </w:r>
          </w:p>
        </w:tc>
      </w:tr>
      <w:tr w:rsidR="00EA34F0" w:rsidTr="00AD2CFD">
        <w:tc>
          <w:tcPr>
            <w:tcW w:w="3080" w:type="dxa"/>
            <w:tcBorders>
              <w:top w:val="single" w:sz="4" w:space="0" w:color="auto"/>
              <w:left w:val="single" w:sz="4" w:space="0" w:color="auto"/>
              <w:bottom w:val="single" w:sz="4" w:space="0" w:color="auto"/>
              <w:right w:val="single" w:sz="4" w:space="0" w:color="auto"/>
            </w:tcBorders>
          </w:tcPr>
          <w:p w:rsidR="00EA34F0" w:rsidRDefault="00EA34F0" w:rsidP="00ED32BF">
            <w:r>
              <w:t>Professionalism</w:t>
            </w:r>
          </w:p>
        </w:tc>
        <w:tc>
          <w:tcPr>
            <w:tcW w:w="3081" w:type="dxa"/>
            <w:tcBorders>
              <w:top w:val="single" w:sz="4" w:space="0" w:color="auto"/>
              <w:left w:val="single" w:sz="4" w:space="0" w:color="auto"/>
              <w:bottom w:val="single" w:sz="4" w:space="0" w:color="auto"/>
              <w:right w:val="single" w:sz="4" w:space="0" w:color="auto"/>
            </w:tcBorders>
          </w:tcPr>
          <w:p w:rsidR="00EA34F0" w:rsidRDefault="00ED32BF" w:rsidP="0019684D">
            <w:r>
              <w:t>2</w:t>
            </w:r>
          </w:p>
        </w:tc>
        <w:tc>
          <w:tcPr>
            <w:tcW w:w="3081" w:type="dxa"/>
            <w:tcBorders>
              <w:top w:val="single" w:sz="4" w:space="0" w:color="auto"/>
              <w:left w:val="single" w:sz="4" w:space="0" w:color="auto"/>
              <w:bottom w:val="single" w:sz="4" w:space="0" w:color="auto"/>
              <w:right w:val="single" w:sz="4" w:space="0" w:color="auto"/>
            </w:tcBorders>
          </w:tcPr>
          <w:p w:rsidR="00EA34F0" w:rsidRDefault="00ED32BF" w:rsidP="0019684D">
            <w:r>
              <w:t>A paper-based system is not a particularly professional approach to solving the problems with the current system.</w:t>
            </w:r>
          </w:p>
        </w:tc>
      </w:tr>
      <w:tr w:rsidR="00EA34F0" w:rsidRPr="00EA34F0" w:rsidTr="00AD2CFD">
        <w:trPr>
          <w:gridBefore w:val="1"/>
          <w:wBefore w:w="3080" w:type="dxa"/>
        </w:trPr>
        <w:tc>
          <w:tcPr>
            <w:tcW w:w="3081"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EA34F0" w:rsidRPr="00EA34F0" w:rsidRDefault="00EA34F0" w:rsidP="00EA34F0">
            <w:pPr>
              <w:rPr>
                <w:b/>
              </w:rPr>
            </w:pPr>
            <w:r w:rsidRPr="00EA34F0">
              <w:rPr>
                <w:b/>
              </w:rPr>
              <w:t>Total Score :</w:t>
            </w:r>
          </w:p>
        </w:tc>
        <w:tc>
          <w:tcPr>
            <w:tcW w:w="3081" w:type="dxa"/>
            <w:tcBorders>
              <w:top w:val="single" w:sz="4" w:space="0" w:color="auto"/>
              <w:left w:val="single" w:sz="4" w:space="0" w:color="auto"/>
              <w:bottom w:val="single" w:sz="4" w:space="0" w:color="auto"/>
              <w:right w:val="single" w:sz="4" w:space="0" w:color="auto"/>
            </w:tcBorders>
          </w:tcPr>
          <w:p w:rsidR="00EA34F0" w:rsidRPr="00EA34F0" w:rsidRDefault="008B7EE1" w:rsidP="00EA34F0">
            <w:pPr>
              <w:rPr>
                <w:b/>
              </w:rPr>
            </w:pPr>
            <w:r>
              <w:rPr>
                <w:b/>
              </w:rPr>
              <w:t>17/30</w:t>
            </w:r>
          </w:p>
        </w:tc>
      </w:tr>
    </w:tbl>
    <w:p w:rsidR="00EA34F0" w:rsidRDefault="00EA34F0" w:rsidP="00EA34F0">
      <w:pPr>
        <w:pStyle w:val="Heading3"/>
      </w:pPr>
      <w:bookmarkStart w:id="30" w:name="_Toc406682426"/>
      <w:r>
        <w:t>Method Two – Employ a Professional Programmer</w:t>
      </w:r>
      <w:r w:rsidR="00ED32BF">
        <w:t xml:space="preserve"> –</w:t>
      </w:r>
      <w:bookmarkEnd w:id="30"/>
    </w:p>
    <w:p w:rsidR="00ED32BF" w:rsidRDefault="008B7EE1" w:rsidP="00ED32BF">
      <w:r>
        <w:t xml:space="preserve">My second proposed method is to employ a professional programmer to develop a program that will act as a solution to the problem. </w:t>
      </w:r>
    </w:p>
    <w:p w:rsidR="001E7967" w:rsidRPr="00ED32BF" w:rsidRDefault="001E7967" w:rsidP="00ED32BF">
      <w:r>
        <w:t>Moreover, there are a few advantages and disadvantages to this method: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1"/>
        <w:gridCol w:w="4621"/>
      </w:tblGrid>
      <w:tr w:rsidR="00ED32BF" w:rsidRPr="00ED32BF" w:rsidTr="00AD2CFD">
        <w:tc>
          <w:tcPr>
            <w:tcW w:w="4621" w:type="dxa"/>
            <w:shd w:val="clear" w:color="auto" w:fill="C2D69B" w:themeFill="accent3" w:themeFillTint="99"/>
          </w:tcPr>
          <w:p w:rsidR="00ED32BF" w:rsidRPr="00ED32BF" w:rsidRDefault="00ED32BF" w:rsidP="00ED32BF">
            <w:pPr>
              <w:jc w:val="center"/>
              <w:rPr>
                <w:b/>
                <w:u w:val="single"/>
              </w:rPr>
            </w:pPr>
            <w:r>
              <w:rPr>
                <w:b/>
                <w:u w:val="single"/>
              </w:rPr>
              <w:t>Advantages</w:t>
            </w:r>
          </w:p>
        </w:tc>
        <w:tc>
          <w:tcPr>
            <w:tcW w:w="4621" w:type="dxa"/>
            <w:shd w:val="clear" w:color="auto" w:fill="C2D69B" w:themeFill="accent3" w:themeFillTint="99"/>
          </w:tcPr>
          <w:p w:rsidR="00ED32BF" w:rsidRPr="00ED32BF" w:rsidRDefault="00ED32BF" w:rsidP="00ED32BF">
            <w:pPr>
              <w:jc w:val="center"/>
              <w:rPr>
                <w:b/>
                <w:u w:val="single"/>
              </w:rPr>
            </w:pPr>
            <w:r>
              <w:rPr>
                <w:b/>
                <w:u w:val="single"/>
              </w:rPr>
              <w:t>Disadvantages</w:t>
            </w:r>
          </w:p>
        </w:tc>
      </w:tr>
      <w:tr w:rsidR="00ED32BF" w:rsidRPr="00ED32BF" w:rsidTr="00AD2CFD">
        <w:tc>
          <w:tcPr>
            <w:tcW w:w="4621" w:type="dxa"/>
          </w:tcPr>
          <w:p w:rsidR="00ED32BF" w:rsidRPr="008B7EE1" w:rsidRDefault="008B7EE1" w:rsidP="00ED32BF">
            <w:pPr>
              <w:jc w:val="center"/>
            </w:pPr>
            <w:r>
              <w:t>The final system will be very professional and sleek. It is likely that a professional programmer will create an aesthetically pleasing, functional solution.</w:t>
            </w:r>
          </w:p>
        </w:tc>
        <w:tc>
          <w:tcPr>
            <w:tcW w:w="4621" w:type="dxa"/>
          </w:tcPr>
          <w:p w:rsidR="00ED32BF" w:rsidRPr="008B7EE1" w:rsidRDefault="008B7EE1" w:rsidP="00ED32BF">
            <w:pPr>
              <w:jc w:val="center"/>
            </w:pPr>
            <w:r>
              <w:t>High cost – The company will incur quite a lot of expenditure through the hiring of a professional programmer.</w:t>
            </w:r>
          </w:p>
        </w:tc>
      </w:tr>
      <w:tr w:rsidR="00ED32BF" w:rsidRPr="00ED32BF" w:rsidTr="00AD2CFD">
        <w:tc>
          <w:tcPr>
            <w:tcW w:w="4621" w:type="dxa"/>
          </w:tcPr>
          <w:p w:rsidR="00ED32BF" w:rsidRDefault="00ED32BF" w:rsidP="00ED32BF">
            <w:pPr>
              <w:jc w:val="center"/>
              <w:rPr>
                <w:b/>
                <w:u w:val="single"/>
              </w:rPr>
            </w:pPr>
          </w:p>
        </w:tc>
        <w:tc>
          <w:tcPr>
            <w:tcW w:w="4621" w:type="dxa"/>
          </w:tcPr>
          <w:p w:rsidR="00ED32BF" w:rsidRPr="008B7EE1" w:rsidRDefault="008B7EE1" w:rsidP="00ED32BF">
            <w:pPr>
              <w:jc w:val="center"/>
            </w:pPr>
            <w:r>
              <w:t>It will take a lot of time for the programmer to develop a new system.</w:t>
            </w:r>
          </w:p>
        </w:tc>
      </w:tr>
    </w:tbl>
    <w:p w:rsidR="008F2E01" w:rsidRPr="00ED32BF" w:rsidRDefault="008F2E01" w:rsidP="00ED32BF"/>
    <w:tbl>
      <w:tblPr>
        <w:tblW w:w="0" w:type="auto"/>
        <w:tblLook w:val="04A0" w:firstRow="1" w:lastRow="0" w:firstColumn="1" w:lastColumn="0" w:noHBand="0" w:noVBand="1"/>
      </w:tblPr>
      <w:tblGrid>
        <w:gridCol w:w="3080"/>
        <w:gridCol w:w="3081"/>
        <w:gridCol w:w="3081"/>
      </w:tblGrid>
      <w:tr w:rsidR="00EA34F0" w:rsidTr="00AD2CFD">
        <w:tc>
          <w:tcPr>
            <w:tcW w:w="3080"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EA34F0" w:rsidRPr="000C700E" w:rsidRDefault="00EA34F0" w:rsidP="00ED32BF">
            <w:pPr>
              <w:jc w:val="center"/>
              <w:rPr>
                <w:b/>
                <w:u w:val="single"/>
              </w:rPr>
            </w:pPr>
            <w:r>
              <w:rPr>
                <w:b/>
                <w:u w:val="single"/>
              </w:rPr>
              <w:t>Factor</w:t>
            </w:r>
          </w:p>
        </w:tc>
        <w:tc>
          <w:tcPr>
            <w:tcW w:w="3081"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EA34F0" w:rsidRPr="000C700E" w:rsidRDefault="00EA34F0" w:rsidP="00ED32BF">
            <w:pPr>
              <w:jc w:val="center"/>
              <w:rPr>
                <w:b/>
                <w:u w:val="single"/>
              </w:rPr>
            </w:pPr>
            <w:r>
              <w:rPr>
                <w:b/>
                <w:u w:val="single"/>
              </w:rPr>
              <w:t>Score (/10)</w:t>
            </w:r>
          </w:p>
        </w:tc>
        <w:tc>
          <w:tcPr>
            <w:tcW w:w="3081"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EA34F0" w:rsidRPr="000C700E" w:rsidRDefault="00EA34F0" w:rsidP="00ED32BF">
            <w:pPr>
              <w:jc w:val="center"/>
              <w:rPr>
                <w:b/>
                <w:u w:val="single"/>
              </w:rPr>
            </w:pPr>
            <w:r>
              <w:rPr>
                <w:b/>
                <w:u w:val="single"/>
              </w:rPr>
              <w:t>Justification</w:t>
            </w:r>
          </w:p>
        </w:tc>
      </w:tr>
      <w:tr w:rsidR="00EA34F0" w:rsidTr="00AD2CFD">
        <w:tc>
          <w:tcPr>
            <w:tcW w:w="3080" w:type="dxa"/>
            <w:tcBorders>
              <w:top w:val="single" w:sz="4" w:space="0" w:color="auto"/>
              <w:left w:val="single" w:sz="4" w:space="0" w:color="auto"/>
              <w:bottom w:val="single" w:sz="4" w:space="0" w:color="auto"/>
              <w:right w:val="single" w:sz="4" w:space="0" w:color="auto"/>
            </w:tcBorders>
          </w:tcPr>
          <w:p w:rsidR="00EA34F0" w:rsidRDefault="00EA34F0" w:rsidP="00ED32BF">
            <w:r>
              <w:t>Cost Efficiency</w:t>
            </w:r>
          </w:p>
        </w:tc>
        <w:tc>
          <w:tcPr>
            <w:tcW w:w="3081" w:type="dxa"/>
            <w:tcBorders>
              <w:top w:val="single" w:sz="4" w:space="0" w:color="auto"/>
              <w:left w:val="single" w:sz="4" w:space="0" w:color="auto"/>
              <w:bottom w:val="single" w:sz="4" w:space="0" w:color="auto"/>
              <w:right w:val="single" w:sz="4" w:space="0" w:color="auto"/>
            </w:tcBorders>
          </w:tcPr>
          <w:p w:rsidR="00EA34F0" w:rsidRDefault="008B7EE1" w:rsidP="00ED32BF">
            <w:r>
              <w:t>3</w:t>
            </w:r>
          </w:p>
        </w:tc>
        <w:tc>
          <w:tcPr>
            <w:tcW w:w="3081" w:type="dxa"/>
            <w:tcBorders>
              <w:top w:val="single" w:sz="4" w:space="0" w:color="auto"/>
              <w:left w:val="single" w:sz="4" w:space="0" w:color="auto"/>
              <w:bottom w:val="single" w:sz="4" w:space="0" w:color="auto"/>
              <w:right w:val="single" w:sz="4" w:space="0" w:color="auto"/>
            </w:tcBorders>
          </w:tcPr>
          <w:p w:rsidR="00EA34F0" w:rsidRDefault="008B7EE1" w:rsidP="00ED32BF">
            <w:r>
              <w:t>It will cost a lot of money to hire a professional programmer.</w:t>
            </w:r>
          </w:p>
        </w:tc>
      </w:tr>
      <w:tr w:rsidR="00EA34F0" w:rsidTr="00AD2CFD">
        <w:tc>
          <w:tcPr>
            <w:tcW w:w="3080" w:type="dxa"/>
            <w:tcBorders>
              <w:top w:val="single" w:sz="4" w:space="0" w:color="auto"/>
              <w:left w:val="single" w:sz="4" w:space="0" w:color="auto"/>
              <w:bottom w:val="single" w:sz="4" w:space="0" w:color="auto"/>
              <w:right w:val="single" w:sz="4" w:space="0" w:color="auto"/>
            </w:tcBorders>
          </w:tcPr>
          <w:p w:rsidR="00EA34F0" w:rsidRDefault="00EA34F0" w:rsidP="00ED32BF">
            <w:r>
              <w:t>Speed of Production</w:t>
            </w:r>
          </w:p>
        </w:tc>
        <w:tc>
          <w:tcPr>
            <w:tcW w:w="3081" w:type="dxa"/>
            <w:tcBorders>
              <w:top w:val="single" w:sz="4" w:space="0" w:color="auto"/>
              <w:left w:val="single" w:sz="4" w:space="0" w:color="auto"/>
              <w:bottom w:val="single" w:sz="4" w:space="0" w:color="auto"/>
              <w:right w:val="single" w:sz="4" w:space="0" w:color="auto"/>
            </w:tcBorders>
          </w:tcPr>
          <w:p w:rsidR="00EA34F0" w:rsidRDefault="008B7EE1" w:rsidP="00ED32BF">
            <w:r>
              <w:t>3</w:t>
            </w:r>
          </w:p>
        </w:tc>
        <w:tc>
          <w:tcPr>
            <w:tcW w:w="3081" w:type="dxa"/>
            <w:tcBorders>
              <w:top w:val="single" w:sz="4" w:space="0" w:color="auto"/>
              <w:left w:val="single" w:sz="4" w:space="0" w:color="auto"/>
              <w:bottom w:val="single" w:sz="4" w:space="0" w:color="auto"/>
              <w:right w:val="single" w:sz="4" w:space="0" w:color="auto"/>
            </w:tcBorders>
          </w:tcPr>
          <w:p w:rsidR="00EA34F0" w:rsidRDefault="008B7EE1" w:rsidP="00ED32BF">
            <w:r>
              <w:t>Developing a new system from scratch (via the spiral or waterfall models), takes a long time.</w:t>
            </w:r>
          </w:p>
        </w:tc>
      </w:tr>
      <w:tr w:rsidR="00EA34F0" w:rsidTr="00AD2CFD">
        <w:tc>
          <w:tcPr>
            <w:tcW w:w="3080" w:type="dxa"/>
            <w:tcBorders>
              <w:top w:val="single" w:sz="4" w:space="0" w:color="auto"/>
              <w:left w:val="single" w:sz="4" w:space="0" w:color="auto"/>
              <w:bottom w:val="single" w:sz="4" w:space="0" w:color="auto"/>
              <w:right w:val="single" w:sz="4" w:space="0" w:color="auto"/>
            </w:tcBorders>
          </w:tcPr>
          <w:p w:rsidR="00EA34F0" w:rsidRDefault="00EA34F0" w:rsidP="00ED32BF">
            <w:r>
              <w:t>Professionalism</w:t>
            </w:r>
          </w:p>
        </w:tc>
        <w:tc>
          <w:tcPr>
            <w:tcW w:w="3081" w:type="dxa"/>
            <w:tcBorders>
              <w:top w:val="single" w:sz="4" w:space="0" w:color="auto"/>
              <w:left w:val="single" w:sz="4" w:space="0" w:color="auto"/>
              <w:bottom w:val="single" w:sz="4" w:space="0" w:color="auto"/>
              <w:right w:val="single" w:sz="4" w:space="0" w:color="auto"/>
            </w:tcBorders>
          </w:tcPr>
          <w:p w:rsidR="00EA34F0" w:rsidRDefault="008B7EE1" w:rsidP="00ED32BF">
            <w:r>
              <w:t>9</w:t>
            </w:r>
          </w:p>
        </w:tc>
        <w:tc>
          <w:tcPr>
            <w:tcW w:w="3081" w:type="dxa"/>
            <w:tcBorders>
              <w:top w:val="single" w:sz="4" w:space="0" w:color="auto"/>
              <w:left w:val="single" w:sz="4" w:space="0" w:color="auto"/>
              <w:bottom w:val="single" w:sz="4" w:space="0" w:color="auto"/>
              <w:right w:val="single" w:sz="4" w:space="0" w:color="auto"/>
            </w:tcBorders>
          </w:tcPr>
          <w:p w:rsidR="00EA34F0" w:rsidRDefault="008B7EE1" w:rsidP="00ED32BF">
            <w:r>
              <w:t>A professional programmer will almost certainly produce an elegant solution to the problem.</w:t>
            </w:r>
          </w:p>
        </w:tc>
      </w:tr>
      <w:tr w:rsidR="00EA34F0" w:rsidRPr="00EA34F0" w:rsidTr="00AD2CFD">
        <w:trPr>
          <w:gridBefore w:val="1"/>
          <w:wBefore w:w="3080" w:type="dxa"/>
        </w:trPr>
        <w:tc>
          <w:tcPr>
            <w:tcW w:w="3081"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EA34F0" w:rsidRPr="00EA34F0" w:rsidRDefault="00EA34F0" w:rsidP="00ED32BF">
            <w:pPr>
              <w:rPr>
                <w:b/>
              </w:rPr>
            </w:pPr>
            <w:r w:rsidRPr="00EA34F0">
              <w:rPr>
                <w:b/>
              </w:rPr>
              <w:t>Total Score :</w:t>
            </w:r>
          </w:p>
        </w:tc>
        <w:tc>
          <w:tcPr>
            <w:tcW w:w="3081" w:type="dxa"/>
            <w:tcBorders>
              <w:top w:val="single" w:sz="4" w:space="0" w:color="auto"/>
              <w:left w:val="single" w:sz="4" w:space="0" w:color="auto"/>
              <w:bottom w:val="single" w:sz="4" w:space="0" w:color="auto"/>
              <w:right w:val="single" w:sz="4" w:space="0" w:color="auto"/>
            </w:tcBorders>
          </w:tcPr>
          <w:p w:rsidR="00EA34F0" w:rsidRPr="00EA34F0" w:rsidRDefault="008B7EE1" w:rsidP="00ED32BF">
            <w:pPr>
              <w:rPr>
                <w:b/>
              </w:rPr>
            </w:pPr>
            <w:r>
              <w:rPr>
                <w:b/>
              </w:rPr>
              <w:t>15/30</w:t>
            </w:r>
          </w:p>
        </w:tc>
      </w:tr>
    </w:tbl>
    <w:p w:rsidR="00EA34F0" w:rsidRDefault="00EA34F0" w:rsidP="00EA34F0">
      <w:pPr>
        <w:pStyle w:val="Heading3"/>
      </w:pPr>
      <w:bookmarkStart w:id="31" w:name="_Toc406682427"/>
      <w:r>
        <w:lastRenderedPageBreak/>
        <w:t>Method Three – Create a system using Python</w:t>
      </w:r>
      <w:r w:rsidR="00ED32BF">
        <w:t xml:space="preserve"> –</w:t>
      </w:r>
      <w:bookmarkEnd w:id="31"/>
    </w:p>
    <w:p w:rsidR="001E7967" w:rsidRDefault="008B7EE1" w:rsidP="00ED32BF">
      <w:r>
        <w:t>My final proposed method is to create a solution myself, in the Python programming language. This will consist of a basic menu-based system, guiding the user through the program.  I would employ the RAD method of software development</w:t>
      </w:r>
      <w:r w:rsidR="001E7967">
        <w:t>.</w:t>
      </w:r>
    </w:p>
    <w:p w:rsidR="001E7967" w:rsidRPr="00ED32BF" w:rsidRDefault="001E7967" w:rsidP="00ED32BF">
      <w:r>
        <w:t>Moreover, there are a few advantages and disadvantages to this method: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1"/>
        <w:gridCol w:w="4621"/>
      </w:tblGrid>
      <w:tr w:rsidR="00ED32BF" w:rsidRPr="00ED32BF" w:rsidTr="00AD2CFD">
        <w:tc>
          <w:tcPr>
            <w:tcW w:w="4621" w:type="dxa"/>
            <w:shd w:val="clear" w:color="auto" w:fill="C2D69B" w:themeFill="accent3" w:themeFillTint="99"/>
          </w:tcPr>
          <w:p w:rsidR="00ED32BF" w:rsidRPr="00ED32BF" w:rsidRDefault="00ED32BF" w:rsidP="00ED32BF">
            <w:pPr>
              <w:jc w:val="center"/>
              <w:rPr>
                <w:b/>
                <w:u w:val="single"/>
              </w:rPr>
            </w:pPr>
            <w:r>
              <w:rPr>
                <w:b/>
                <w:u w:val="single"/>
              </w:rPr>
              <w:t>Advantages</w:t>
            </w:r>
          </w:p>
        </w:tc>
        <w:tc>
          <w:tcPr>
            <w:tcW w:w="4621" w:type="dxa"/>
            <w:shd w:val="clear" w:color="auto" w:fill="C2D69B" w:themeFill="accent3" w:themeFillTint="99"/>
          </w:tcPr>
          <w:p w:rsidR="00ED32BF" w:rsidRPr="00ED32BF" w:rsidRDefault="00ED32BF" w:rsidP="00ED32BF">
            <w:pPr>
              <w:jc w:val="center"/>
              <w:rPr>
                <w:b/>
                <w:u w:val="single"/>
              </w:rPr>
            </w:pPr>
            <w:r>
              <w:rPr>
                <w:b/>
                <w:u w:val="single"/>
              </w:rPr>
              <w:t>Disadvantages</w:t>
            </w:r>
          </w:p>
        </w:tc>
      </w:tr>
      <w:tr w:rsidR="00ED32BF" w:rsidRPr="00ED32BF" w:rsidTr="00AD2CFD">
        <w:tc>
          <w:tcPr>
            <w:tcW w:w="4621" w:type="dxa"/>
          </w:tcPr>
          <w:p w:rsidR="00ED32BF" w:rsidRPr="008B7EE1" w:rsidRDefault="008B7EE1" w:rsidP="00ED32BF">
            <w:pPr>
              <w:jc w:val="center"/>
            </w:pPr>
            <w:r>
              <w:t>Time-efficient, since I would employ Rapid Application Development in order to quickly produce a fully-functional program.</w:t>
            </w:r>
          </w:p>
        </w:tc>
        <w:tc>
          <w:tcPr>
            <w:tcW w:w="4621" w:type="dxa"/>
          </w:tcPr>
          <w:p w:rsidR="00ED32BF" w:rsidRPr="008B7EE1" w:rsidRDefault="008B7EE1" w:rsidP="00ED32BF">
            <w:pPr>
              <w:jc w:val="center"/>
            </w:pPr>
            <w:r>
              <w:t>The program is unlikely to be as efficient or as effective as one produced by a professional programmer.</w:t>
            </w:r>
          </w:p>
        </w:tc>
      </w:tr>
      <w:tr w:rsidR="00ED32BF" w:rsidRPr="00ED32BF" w:rsidTr="00AD2CFD">
        <w:tc>
          <w:tcPr>
            <w:tcW w:w="4621" w:type="dxa"/>
          </w:tcPr>
          <w:p w:rsidR="00ED32BF" w:rsidRPr="008B7EE1" w:rsidRDefault="008B7EE1" w:rsidP="00ED32BF">
            <w:pPr>
              <w:jc w:val="center"/>
            </w:pPr>
            <w:r>
              <w:t>The cost of this is far lower than hiring a professional programmer.</w:t>
            </w:r>
          </w:p>
        </w:tc>
        <w:tc>
          <w:tcPr>
            <w:tcW w:w="4621" w:type="dxa"/>
          </w:tcPr>
          <w:p w:rsidR="00ED32BF" w:rsidRPr="008B7EE1" w:rsidRDefault="008B7EE1" w:rsidP="008B7EE1">
            <w:pPr>
              <w:jc w:val="center"/>
            </w:pPr>
            <w:r>
              <w:t>Python programs can be somewhat hard to distribute.</w:t>
            </w:r>
          </w:p>
        </w:tc>
      </w:tr>
      <w:tr w:rsidR="00ED32BF" w:rsidRPr="00ED32BF" w:rsidTr="00AD2CFD">
        <w:tc>
          <w:tcPr>
            <w:tcW w:w="4621" w:type="dxa"/>
          </w:tcPr>
          <w:p w:rsidR="00ED32BF" w:rsidRPr="008B7EE1" w:rsidRDefault="008B7EE1" w:rsidP="00ED32BF">
            <w:pPr>
              <w:jc w:val="center"/>
            </w:pPr>
            <w:r>
              <w:t>Previous experience with the company will allow for an effective solution to be created.</w:t>
            </w:r>
          </w:p>
        </w:tc>
        <w:tc>
          <w:tcPr>
            <w:tcW w:w="4621" w:type="dxa"/>
          </w:tcPr>
          <w:p w:rsidR="00ED32BF" w:rsidRDefault="00ED32BF" w:rsidP="001E7967">
            <w:pPr>
              <w:rPr>
                <w:b/>
                <w:u w:val="single"/>
              </w:rPr>
            </w:pPr>
          </w:p>
        </w:tc>
      </w:tr>
    </w:tbl>
    <w:p w:rsidR="00ED32BF" w:rsidRPr="00ED32BF" w:rsidRDefault="00ED32BF" w:rsidP="00ED32BF"/>
    <w:tbl>
      <w:tblPr>
        <w:tblW w:w="0" w:type="auto"/>
        <w:tblLook w:val="04A0" w:firstRow="1" w:lastRow="0" w:firstColumn="1" w:lastColumn="0" w:noHBand="0" w:noVBand="1"/>
      </w:tblPr>
      <w:tblGrid>
        <w:gridCol w:w="3080"/>
        <w:gridCol w:w="3081"/>
        <w:gridCol w:w="3081"/>
      </w:tblGrid>
      <w:tr w:rsidR="00EA34F0" w:rsidTr="00AD2CFD">
        <w:tc>
          <w:tcPr>
            <w:tcW w:w="3080"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EA34F0" w:rsidRPr="000C700E" w:rsidRDefault="00EA34F0" w:rsidP="00ED32BF">
            <w:pPr>
              <w:jc w:val="center"/>
              <w:rPr>
                <w:b/>
                <w:u w:val="single"/>
              </w:rPr>
            </w:pPr>
            <w:r>
              <w:rPr>
                <w:b/>
                <w:u w:val="single"/>
              </w:rPr>
              <w:t>Factor</w:t>
            </w:r>
          </w:p>
        </w:tc>
        <w:tc>
          <w:tcPr>
            <w:tcW w:w="3081"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EA34F0" w:rsidRPr="000C700E" w:rsidRDefault="00EA34F0" w:rsidP="00ED32BF">
            <w:pPr>
              <w:jc w:val="center"/>
              <w:rPr>
                <w:b/>
                <w:u w:val="single"/>
              </w:rPr>
            </w:pPr>
            <w:r>
              <w:rPr>
                <w:b/>
                <w:u w:val="single"/>
              </w:rPr>
              <w:t>Score (/10)</w:t>
            </w:r>
          </w:p>
        </w:tc>
        <w:tc>
          <w:tcPr>
            <w:tcW w:w="3081"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EA34F0" w:rsidRPr="000C700E" w:rsidRDefault="00EA34F0" w:rsidP="00ED32BF">
            <w:pPr>
              <w:jc w:val="center"/>
              <w:rPr>
                <w:b/>
                <w:u w:val="single"/>
              </w:rPr>
            </w:pPr>
            <w:r>
              <w:rPr>
                <w:b/>
                <w:u w:val="single"/>
              </w:rPr>
              <w:t>Justification</w:t>
            </w:r>
          </w:p>
        </w:tc>
      </w:tr>
      <w:tr w:rsidR="00EA34F0" w:rsidTr="00AD2CFD">
        <w:tc>
          <w:tcPr>
            <w:tcW w:w="3080" w:type="dxa"/>
            <w:tcBorders>
              <w:top w:val="single" w:sz="4" w:space="0" w:color="auto"/>
              <w:left w:val="single" w:sz="4" w:space="0" w:color="auto"/>
              <w:bottom w:val="single" w:sz="4" w:space="0" w:color="auto"/>
              <w:right w:val="single" w:sz="4" w:space="0" w:color="auto"/>
            </w:tcBorders>
          </w:tcPr>
          <w:p w:rsidR="00EA34F0" w:rsidRDefault="00EA34F0" w:rsidP="00ED32BF">
            <w:r>
              <w:t>Cost Efficiency</w:t>
            </w:r>
          </w:p>
        </w:tc>
        <w:tc>
          <w:tcPr>
            <w:tcW w:w="3081" w:type="dxa"/>
            <w:tcBorders>
              <w:top w:val="single" w:sz="4" w:space="0" w:color="auto"/>
              <w:left w:val="single" w:sz="4" w:space="0" w:color="auto"/>
              <w:bottom w:val="single" w:sz="4" w:space="0" w:color="auto"/>
              <w:right w:val="single" w:sz="4" w:space="0" w:color="auto"/>
            </w:tcBorders>
          </w:tcPr>
          <w:p w:rsidR="00EA34F0" w:rsidRDefault="008B7EE1" w:rsidP="00ED32BF">
            <w:r>
              <w:t>6</w:t>
            </w:r>
          </w:p>
        </w:tc>
        <w:tc>
          <w:tcPr>
            <w:tcW w:w="3081" w:type="dxa"/>
            <w:tcBorders>
              <w:top w:val="single" w:sz="4" w:space="0" w:color="auto"/>
              <w:left w:val="single" w:sz="4" w:space="0" w:color="auto"/>
              <w:bottom w:val="single" w:sz="4" w:space="0" w:color="auto"/>
              <w:right w:val="single" w:sz="4" w:space="0" w:color="auto"/>
            </w:tcBorders>
          </w:tcPr>
          <w:p w:rsidR="00EA34F0" w:rsidRDefault="001E7967" w:rsidP="00ED32BF">
            <w:r>
              <w:t>It would cost significantly less to hire me than it would to hire a professional programmer.</w:t>
            </w:r>
            <w:r w:rsidR="008F2E01">
              <w:t xml:space="preserve"> (I would still charge the company for my time, since I wouldn’t want to work for free).</w:t>
            </w:r>
          </w:p>
        </w:tc>
      </w:tr>
      <w:tr w:rsidR="00EA34F0" w:rsidTr="00AD2CFD">
        <w:tc>
          <w:tcPr>
            <w:tcW w:w="3080" w:type="dxa"/>
            <w:tcBorders>
              <w:top w:val="single" w:sz="4" w:space="0" w:color="auto"/>
              <w:left w:val="single" w:sz="4" w:space="0" w:color="auto"/>
              <w:bottom w:val="single" w:sz="4" w:space="0" w:color="auto"/>
              <w:right w:val="single" w:sz="4" w:space="0" w:color="auto"/>
            </w:tcBorders>
          </w:tcPr>
          <w:p w:rsidR="00EA34F0" w:rsidRDefault="00EA34F0" w:rsidP="00ED32BF">
            <w:r>
              <w:t>Speed of Production</w:t>
            </w:r>
          </w:p>
        </w:tc>
        <w:tc>
          <w:tcPr>
            <w:tcW w:w="3081" w:type="dxa"/>
            <w:tcBorders>
              <w:top w:val="single" w:sz="4" w:space="0" w:color="auto"/>
              <w:left w:val="single" w:sz="4" w:space="0" w:color="auto"/>
              <w:bottom w:val="single" w:sz="4" w:space="0" w:color="auto"/>
              <w:right w:val="single" w:sz="4" w:space="0" w:color="auto"/>
            </w:tcBorders>
          </w:tcPr>
          <w:p w:rsidR="00EA34F0" w:rsidRDefault="008B7EE1" w:rsidP="00ED32BF">
            <w:r>
              <w:t>8</w:t>
            </w:r>
          </w:p>
        </w:tc>
        <w:tc>
          <w:tcPr>
            <w:tcW w:w="3081" w:type="dxa"/>
            <w:tcBorders>
              <w:top w:val="single" w:sz="4" w:space="0" w:color="auto"/>
              <w:left w:val="single" w:sz="4" w:space="0" w:color="auto"/>
              <w:bottom w:val="single" w:sz="4" w:space="0" w:color="auto"/>
              <w:right w:val="single" w:sz="4" w:space="0" w:color="auto"/>
            </w:tcBorders>
          </w:tcPr>
          <w:p w:rsidR="00EA34F0" w:rsidRDefault="001E7967" w:rsidP="00ED32BF">
            <w:r>
              <w:t>RAD produces a functional and effective program in a relatively short period of time.</w:t>
            </w:r>
          </w:p>
        </w:tc>
      </w:tr>
      <w:tr w:rsidR="00EA34F0" w:rsidTr="00AD2CFD">
        <w:tc>
          <w:tcPr>
            <w:tcW w:w="3080" w:type="dxa"/>
            <w:tcBorders>
              <w:top w:val="single" w:sz="4" w:space="0" w:color="auto"/>
              <w:left w:val="single" w:sz="4" w:space="0" w:color="auto"/>
              <w:bottom w:val="single" w:sz="4" w:space="0" w:color="auto"/>
              <w:right w:val="single" w:sz="4" w:space="0" w:color="auto"/>
            </w:tcBorders>
          </w:tcPr>
          <w:p w:rsidR="00EA34F0" w:rsidRDefault="00EA34F0" w:rsidP="00ED32BF">
            <w:r>
              <w:t>Professionalism</w:t>
            </w:r>
          </w:p>
        </w:tc>
        <w:tc>
          <w:tcPr>
            <w:tcW w:w="3081" w:type="dxa"/>
            <w:tcBorders>
              <w:top w:val="single" w:sz="4" w:space="0" w:color="auto"/>
              <w:left w:val="single" w:sz="4" w:space="0" w:color="auto"/>
              <w:bottom w:val="single" w:sz="4" w:space="0" w:color="auto"/>
              <w:right w:val="single" w:sz="4" w:space="0" w:color="auto"/>
            </w:tcBorders>
          </w:tcPr>
          <w:p w:rsidR="00EA34F0" w:rsidRDefault="008B7EE1" w:rsidP="00ED32BF">
            <w:r>
              <w:t>7</w:t>
            </w:r>
          </w:p>
        </w:tc>
        <w:tc>
          <w:tcPr>
            <w:tcW w:w="3081" w:type="dxa"/>
            <w:tcBorders>
              <w:top w:val="single" w:sz="4" w:space="0" w:color="auto"/>
              <w:left w:val="single" w:sz="4" w:space="0" w:color="auto"/>
              <w:bottom w:val="single" w:sz="4" w:space="0" w:color="auto"/>
              <w:right w:val="single" w:sz="4" w:space="0" w:color="auto"/>
            </w:tcBorders>
          </w:tcPr>
          <w:p w:rsidR="00EA34F0" w:rsidRDefault="001E7967" w:rsidP="00ED32BF">
            <w:r>
              <w:t>This method would still produce a professional program.</w:t>
            </w:r>
          </w:p>
        </w:tc>
      </w:tr>
      <w:tr w:rsidR="00EA34F0" w:rsidRPr="00EA34F0" w:rsidTr="00AD2CFD">
        <w:trPr>
          <w:gridBefore w:val="1"/>
          <w:wBefore w:w="3080" w:type="dxa"/>
        </w:trPr>
        <w:tc>
          <w:tcPr>
            <w:tcW w:w="3081"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EA34F0" w:rsidRPr="00EA34F0" w:rsidRDefault="00EA34F0" w:rsidP="00ED32BF">
            <w:pPr>
              <w:rPr>
                <w:b/>
              </w:rPr>
            </w:pPr>
            <w:r w:rsidRPr="00EA34F0">
              <w:rPr>
                <w:b/>
              </w:rPr>
              <w:t>Total Score :</w:t>
            </w:r>
          </w:p>
        </w:tc>
        <w:tc>
          <w:tcPr>
            <w:tcW w:w="3081" w:type="dxa"/>
            <w:tcBorders>
              <w:top w:val="single" w:sz="4" w:space="0" w:color="auto"/>
              <w:left w:val="single" w:sz="4" w:space="0" w:color="auto"/>
              <w:bottom w:val="single" w:sz="4" w:space="0" w:color="auto"/>
              <w:right w:val="single" w:sz="4" w:space="0" w:color="auto"/>
            </w:tcBorders>
          </w:tcPr>
          <w:p w:rsidR="00EA34F0" w:rsidRPr="00EA34F0" w:rsidRDefault="001E7967" w:rsidP="00ED32BF">
            <w:pPr>
              <w:rPr>
                <w:b/>
              </w:rPr>
            </w:pPr>
            <w:r>
              <w:rPr>
                <w:b/>
              </w:rPr>
              <w:t>21/30</w:t>
            </w:r>
          </w:p>
        </w:tc>
      </w:tr>
    </w:tbl>
    <w:p w:rsidR="00EA34F0" w:rsidRDefault="00EA34F0" w:rsidP="00EA34F0"/>
    <w:p w:rsidR="008F2E01" w:rsidRDefault="00DE0262" w:rsidP="008F2E01">
      <w:r>
        <w:t>In conclusion, the overall most effective method to employ will be Method 3, and; moreover,  I will create a system in Python in order to provide a solution to the problem</w:t>
      </w:r>
      <w:r w:rsidR="008F2E01">
        <w:t>s that the current system poses.</w:t>
      </w:r>
    </w:p>
    <w:p w:rsidR="00735FC7" w:rsidRDefault="00631495" w:rsidP="00FD2805">
      <w:pPr>
        <w:pStyle w:val="Heading2"/>
      </w:pPr>
      <w:bookmarkStart w:id="32" w:name="_Toc406682428"/>
      <w:r>
        <w:t>Hardware and Software Requirements –</w:t>
      </w:r>
      <w:bookmarkEnd w:id="32"/>
      <w:r>
        <w:t xml:space="preserve"> </w:t>
      </w:r>
    </w:p>
    <w:p w:rsidR="008F2E01" w:rsidRPr="008F2E01" w:rsidRDefault="008F2E01" w:rsidP="008F2E0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1"/>
        <w:gridCol w:w="4621"/>
      </w:tblGrid>
      <w:tr w:rsidR="00631495" w:rsidTr="00AD2CFD">
        <w:tc>
          <w:tcPr>
            <w:tcW w:w="4621" w:type="dxa"/>
            <w:shd w:val="clear" w:color="auto" w:fill="C2D69B" w:themeFill="accent3" w:themeFillTint="99"/>
          </w:tcPr>
          <w:p w:rsidR="00631495" w:rsidRPr="00631495" w:rsidRDefault="00631495" w:rsidP="00631495">
            <w:pPr>
              <w:jc w:val="center"/>
              <w:rPr>
                <w:b/>
              </w:rPr>
            </w:pPr>
            <w:r>
              <w:rPr>
                <w:b/>
              </w:rPr>
              <w:lastRenderedPageBreak/>
              <w:t>Software Requirements</w:t>
            </w:r>
            <w:r w:rsidR="00DE0262">
              <w:rPr>
                <w:b/>
              </w:rPr>
              <w:t xml:space="preserve"> (minimum)</w:t>
            </w:r>
          </w:p>
        </w:tc>
        <w:tc>
          <w:tcPr>
            <w:tcW w:w="4621" w:type="dxa"/>
            <w:shd w:val="clear" w:color="auto" w:fill="C2D69B" w:themeFill="accent3" w:themeFillTint="99"/>
          </w:tcPr>
          <w:p w:rsidR="00631495" w:rsidRPr="00631495" w:rsidRDefault="00631495" w:rsidP="00631495">
            <w:pPr>
              <w:jc w:val="center"/>
              <w:rPr>
                <w:b/>
              </w:rPr>
            </w:pPr>
            <w:r>
              <w:rPr>
                <w:b/>
              </w:rPr>
              <w:t>Justification</w:t>
            </w:r>
          </w:p>
        </w:tc>
      </w:tr>
      <w:tr w:rsidR="00631495" w:rsidTr="00AD2CFD">
        <w:tc>
          <w:tcPr>
            <w:tcW w:w="4621" w:type="dxa"/>
          </w:tcPr>
          <w:p w:rsidR="00631495" w:rsidRDefault="00631495" w:rsidP="00631495">
            <w:r>
              <w:t>Windows XP/Vista/7/8 Operating System</w:t>
            </w:r>
          </w:p>
        </w:tc>
        <w:tc>
          <w:tcPr>
            <w:tcW w:w="4621" w:type="dxa"/>
          </w:tcPr>
          <w:p w:rsidR="00631495" w:rsidRDefault="00631495" w:rsidP="00631495">
            <w:r>
              <w:t>Required to support the Python 2.7.x releases</w:t>
            </w:r>
            <w:r w:rsidR="00DE0262">
              <w:t>.</w:t>
            </w:r>
          </w:p>
        </w:tc>
      </w:tr>
      <w:tr w:rsidR="00631495" w:rsidTr="00AD2CFD">
        <w:tc>
          <w:tcPr>
            <w:tcW w:w="4621" w:type="dxa"/>
          </w:tcPr>
          <w:p w:rsidR="00631495" w:rsidRDefault="00631495" w:rsidP="00631495">
            <w:r>
              <w:t>Python 2.7.x (Written in 2.7.5)</w:t>
            </w:r>
          </w:p>
        </w:tc>
        <w:tc>
          <w:tcPr>
            <w:tcW w:w="4621" w:type="dxa"/>
          </w:tcPr>
          <w:p w:rsidR="00631495" w:rsidRDefault="00631495" w:rsidP="00631495">
            <w:r>
              <w:t>Software required to run the program</w:t>
            </w:r>
            <w:r w:rsidR="00DE0262">
              <w:t xml:space="preserve">. </w:t>
            </w:r>
          </w:p>
        </w:tc>
      </w:tr>
      <w:tr w:rsidR="00335A51" w:rsidTr="00AD2CFD">
        <w:tc>
          <w:tcPr>
            <w:tcW w:w="4621" w:type="dxa"/>
          </w:tcPr>
          <w:p w:rsidR="00335A51" w:rsidRDefault="00335A51" w:rsidP="00631495">
            <w:r>
              <w:t>easygui Python Module</w:t>
            </w:r>
          </w:p>
        </w:tc>
        <w:tc>
          <w:tcPr>
            <w:tcW w:w="4621" w:type="dxa"/>
          </w:tcPr>
          <w:p w:rsidR="00335A51" w:rsidRDefault="00335A51" w:rsidP="00DE0262">
            <w:r>
              <w:t>Required at Runtime</w:t>
            </w:r>
            <w:r w:rsidR="00DE0262">
              <w:t>. The easygui module allows for the creation of a simplistic, menu-based interface.</w:t>
            </w:r>
          </w:p>
        </w:tc>
      </w:tr>
      <w:tr w:rsidR="00335A51" w:rsidTr="00AD2CFD">
        <w:tc>
          <w:tcPr>
            <w:tcW w:w="4621" w:type="dxa"/>
          </w:tcPr>
          <w:p w:rsidR="00335A51" w:rsidRDefault="00335A51" w:rsidP="00631495">
            <w:r>
              <w:t>EmpTrackerModule Custom Python Module</w:t>
            </w:r>
          </w:p>
        </w:tc>
        <w:tc>
          <w:tcPr>
            <w:tcW w:w="4621" w:type="dxa"/>
          </w:tcPr>
          <w:p w:rsidR="00335A51" w:rsidRDefault="00335A51" w:rsidP="00631495">
            <w:r>
              <w:t>Contains all the procedures for the Program.</w:t>
            </w:r>
            <w:r w:rsidR="00DE0262">
              <w:t xml:space="preserve"> This is a custom module which will be built by myself.</w:t>
            </w:r>
          </w:p>
        </w:tc>
      </w:tr>
    </w:tbl>
    <w:p w:rsidR="00735FC7" w:rsidRDefault="00735FC7" w:rsidP="00631495"/>
    <w:p w:rsidR="008F2E01" w:rsidRDefault="008F2E01" w:rsidP="00631495"/>
    <w:p w:rsidR="00B124C3" w:rsidRDefault="00B124C3" w:rsidP="00631495"/>
    <w:p w:rsidR="00B124C3" w:rsidRDefault="00B124C3" w:rsidP="00631495"/>
    <w:p w:rsidR="0060774A" w:rsidRDefault="0060774A" w:rsidP="0063149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1"/>
        <w:gridCol w:w="4621"/>
      </w:tblGrid>
      <w:tr w:rsidR="00735FC7" w:rsidTr="00AD2CFD">
        <w:tc>
          <w:tcPr>
            <w:tcW w:w="4621" w:type="dxa"/>
            <w:shd w:val="clear" w:color="auto" w:fill="C2D69B" w:themeFill="accent3" w:themeFillTint="99"/>
          </w:tcPr>
          <w:p w:rsidR="00735FC7" w:rsidRPr="00735FC7" w:rsidRDefault="00735FC7" w:rsidP="00735FC7">
            <w:pPr>
              <w:jc w:val="center"/>
              <w:rPr>
                <w:b/>
              </w:rPr>
            </w:pPr>
            <w:r>
              <w:rPr>
                <w:b/>
              </w:rPr>
              <w:t>Hardware Requirements</w:t>
            </w:r>
            <w:r w:rsidR="00DE0262">
              <w:rPr>
                <w:b/>
              </w:rPr>
              <w:t xml:space="preserve"> (minimum)</w:t>
            </w:r>
          </w:p>
        </w:tc>
        <w:tc>
          <w:tcPr>
            <w:tcW w:w="4621" w:type="dxa"/>
            <w:shd w:val="clear" w:color="auto" w:fill="C2D69B" w:themeFill="accent3" w:themeFillTint="99"/>
          </w:tcPr>
          <w:p w:rsidR="00735FC7" w:rsidRPr="00735FC7" w:rsidRDefault="00735FC7" w:rsidP="00735FC7">
            <w:pPr>
              <w:jc w:val="center"/>
              <w:rPr>
                <w:b/>
              </w:rPr>
            </w:pPr>
            <w:r>
              <w:rPr>
                <w:b/>
              </w:rPr>
              <w:t>Justification</w:t>
            </w:r>
          </w:p>
        </w:tc>
      </w:tr>
      <w:tr w:rsidR="00335A51" w:rsidTr="00AD2CFD">
        <w:tc>
          <w:tcPr>
            <w:tcW w:w="4621" w:type="dxa"/>
          </w:tcPr>
          <w:p w:rsidR="00335A51" w:rsidRDefault="00335A51" w:rsidP="007D17A8">
            <w:r>
              <w:t>PC wit</w:t>
            </w:r>
            <w:r w:rsidR="007D17A8">
              <w:t>h a sufficient processor 1.0Ghz, 32-bit.</w:t>
            </w:r>
          </w:p>
        </w:tc>
        <w:tc>
          <w:tcPr>
            <w:tcW w:w="4621" w:type="dxa"/>
          </w:tcPr>
          <w:p w:rsidR="00335A51" w:rsidRDefault="00335A51" w:rsidP="00631495">
            <w:r>
              <w:t>Required to run the program</w:t>
            </w:r>
            <w:r w:rsidR="007D17A8">
              <w:t xml:space="preserve"> and the Windows 7 (recommended) operating system.</w:t>
            </w:r>
          </w:p>
        </w:tc>
      </w:tr>
      <w:tr w:rsidR="00735FC7" w:rsidTr="00AD2CFD">
        <w:tc>
          <w:tcPr>
            <w:tcW w:w="4621" w:type="dxa"/>
          </w:tcPr>
          <w:p w:rsidR="00735FC7" w:rsidRDefault="00335A51" w:rsidP="007D17A8">
            <w:r>
              <w:t xml:space="preserve">Sufficient Hard Disk Space – </w:t>
            </w:r>
            <w:r w:rsidR="007D17A8">
              <w:t>20Gb</w:t>
            </w:r>
          </w:p>
        </w:tc>
        <w:tc>
          <w:tcPr>
            <w:tcW w:w="4621" w:type="dxa"/>
          </w:tcPr>
          <w:p w:rsidR="00735FC7" w:rsidRDefault="007D17A8" w:rsidP="00631495">
            <w:r>
              <w:t>A 20Gb hard disk is sufficient to store the operating system, any required programs, and a large amount of employee records.</w:t>
            </w:r>
          </w:p>
        </w:tc>
      </w:tr>
      <w:tr w:rsidR="00735FC7" w:rsidTr="00AD2CFD">
        <w:tc>
          <w:tcPr>
            <w:tcW w:w="4621" w:type="dxa"/>
          </w:tcPr>
          <w:p w:rsidR="00735FC7" w:rsidRDefault="00335A51" w:rsidP="00631495">
            <w:r>
              <w:t>Monitor</w:t>
            </w:r>
            <w:r w:rsidR="00DE0262">
              <w:t xml:space="preserve">, such as the </w:t>
            </w:r>
            <w:r w:rsidR="00DE0262" w:rsidRPr="00DE0262">
              <w:t>ACER S220HQLBBD Full HD 21.5" LED Monitor</w:t>
            </w:r>
          </w:p>
        </w:tc>
        <w:tc>
          <w:tcPr>
            <w:tcW w:w="4621" w:type="dxa"/>
          </w:tcPr>
          <w:p w:rsidR="00735FC7" w:rsidRDefault="00335A51" w:rsidP="00DE0262">
            <w:r>
              <w:t>Required to display the program</w:t>
            </w:r>
            <w:r w:rsidR="00DE0262">
              <w:t>. This monitor provides a large, high-resolution, crisp display, which would allow for high-quality output.</w:t>
            </w:r>
          </w:p>
        </w:tc>
      </w:tr>
      <w:tr w:rsidR="00735FC7" w:rsidTr="00AD2CFD">
        <w:tc>
          <w:tcPr>
            <w:tcW w:w="4621" w:type="dxa"/>
          </w:tcPr>
          <w:p w:rsidR="00735FC7" w:rsidRDefault="00DE0262" w:rsidP="00631495">
            <w:r>
              <w:t>Mouse,</w:t>
            </w:r>
            <w:r w:rsidR="001E7967">
              <w:t xml:space="preserve"> such as the Logitech Wireless Performance Mouse mx</w:t>
            </w:r>
          </w:p>
        </w:tc>
        <w:tc>
          <w:tcPr>
            <w:tcW w:w="4621" w:type="dxa"/>
          </w:tcPr>
          <w:p w:rsidR="00735FC7" w:rsidRDefault="00335A51" w:rsidP="00631495">
            <w:r>
              <w:t>Required for input via a menu-based system</w:t>
            </w:r>
            <w:r w:rsidR="001E7967">
              <w:t>. A good-performance mouse will allow for quicker, more accurate input.</w:t>
            </w:r>
          </w:p>
        </w:tc>
      </w:tr>
      <w:tr w:rsidR="00735FC7" w:rsidTr="00AD2CFD">
        <w:tc>
          <w:tcPr>
            <w:tcW w:w="4621" w:type="dxa"/>
          </w:tcPr>
          <w:p w:rsidR="00735FC7" w:rsidRDefault="00335A51" w:rsidP="00631495">
            <w:r>
              <w:t>Keyboard</w:t>
            </w:r>
            <w:r w:rsidR="00DE0262">
              <w:t>,</w:t>
            </w:r>
            <w:r w:rsidR="007D17A8">
              <w:t xml:space="preserve"> such as the Microsoft Sculpt Comfort K</w:t>
            </w:r>
            <w:r w:rsidR="001E7967">
              <w:t>eyboard</w:t>
            </w:r>
          </w:p>
        </w:tc>
        <w:tc>
          <w:tcPr>
            <w:tcW w:w="4621" w:type="dxa"/>
          </w:tcPr>
          <w:p w:rsidR="00735FC7" w:rsidRDefault="00335A51" w:rsidP="00631495">
            <w:r>
              <w:t>Required for user-input of details etc. during runtime</w:t>
            </w:r>
            <w:r w:rsidR="007D17A8">
              <w:t>. An ergonomic, well-performing keyboard will allow for quicker more accurate input, and make it easier and more comfortable to type for extended periods of time.</w:t>
            </w:r>
          </w:p>
        </w:tc>
      </w:tr>
    </w:tbl>
    <w:p w:rsidR="006A2AAA" w:rsidRDefault="006A2AAA" w:rsidP="006A2AAA">
      <w:pPr>
        <w:pStyle w:val="Heading1"/>
      </w:pPr>
      <w:bookmarkStart w:id="33" w:name="_Toc406682429"/>
      <w:r>
        <w:lastRenderedPageBreak/>
        <w:t>Section 2 – Design Part 1, Nature of the Solution</w:t>
      </w:r>
      <w:bookmarkEnd w:id="33"/>
      <w:r>
        <w:t xml:space="preserve"> </w:t>
      </w:r>
    </w:p>
    <w:p w:rsidR="006A2AAA" w:rsidRDefault="006A2AAA" w:rsidP="00FD2805">
      <w:pPr>
        <w:pStyle w:val="Heading2"/>
      </w:pPr>
      <w:bookmarkStart w:id="34" w:name="_Toc406682430"/>
      <w:r>
        <w:t>Performance Criteria –</w:t>
      </w:r>
      <w:bookmarkEnd w:id="34"/>
    </w:p>
    <w:p w:rsidR="006A2AAA" w:rsidRDefault="006A2AAA" w:rsidP="006A2AAA"/>
    <w:p w:rsidR="006A2AAA" w:rsidRDefault="006A2AAA" w:rsidP="006A2AAA">
      <w:pPr>
        <w:rPr>
          <w:b/>
          <w:u w:val="single"/>
        </w:rPr>
      </w:pPr>
      <w:r>
        <w:rPr>
          <w:rFonts w:cstheme="minorHAnsi"/>
          <w:b/>
          <w:u w:val="single"/>
        </w:rPr>
        <w:t xml:space="preserve">Requirement One : </w:t>
      </w:r>
      <w:r w:rsidRPr="006A2AAA">
        <w:rPr>
          <w:b/>
          <w:u w:val="single"/>
        </w:rPr>
        <w:t>Handle a basic login system</w:t>
      </w:r>
      <w:r>
        <w:rPr>
          <w:b/>
          <w:u w:val="single"/>
        </w:rPr>
        <w:t>–</w:t>
      </w:r>
    </w:p>
    <w:p w:rsidR="006A2AAA" w:rsidRDefault="006A2AAA" w:rsidP="006A2AAA">
      <w:pPr>
        <w:pStyle w:val="ListParagraph"/>
        <w:numPr>
          <w:ilvl w:val="0"/>
          <w:numId w:val="3"/>
        </w:numPr>
      </w:pPr>
      <w:r>
        <w:t xml:space="preserve">The user must define an Administrator password when the system is first set up. This will be a universal password to access the system. </w:t>
      </w:r>
    </w:p>
    <w:p w:rsidR="006A2AAA" w:rsidRDefault="006A2AAA" w:rsidP="006A2AAA">
      <w:pPr>
        <w:pStyle w:val="ListParagraph"/>
        <w:numPr>
          <w:ilvl w:val="0"/>
          <w:numId w:val="3"/>
        </w:numPr>
      </w:pPr>
      <w:r>
        <w:t>There must be some form of recovery system in case the Administrator password is forgotten.</w:t>
      </w:r>
    </w:p>
    <w:p w:rsidR="006A2AAA" w:rsidRPr="006A2AAA" w:rsidRDefault="006A2AAA" w:rsidP="006A2AAA">
      <w:pPr>
        <w:pStyle w:val="ListParagraph"/>
        <w:numPr>
          <w:ilvl w:val="0"/>
          <w:numId w:val="3"/>
        </w:numPr>
      </w:pPr>
      <w:r w:rsidRPr="006A2AAA">
        <w:rPr>
          <w:rFonts w:cstheme="minorHAnsi"/>
        </w:rPr>
        <w:t>Only three attempts can be made to access the system before the program shuts down.</w:t>
      </w:r>
    </w:p>
    <w:p w:rsidR="006A2AAA" w:rsidRPr="006A2AAA" w:rsidRDefault="006A2AAA" w:rsidP="006A2AAA">
      <w:pPr>
        <w:pStyle w:val="ListParagraph"/>
        <w:numPr>
          <w:ilvl w:val="0"/>
          <w:numId w:val="3"/>
        </w:numPr>
      </w:pPr>
      <w:r>
        <w:rPr>
          <w:rFonts w:cstheme="minorHAnsi"/>
        </w:rPr>
        <w:t xml:space="preserve">The Administrator password will be encrypted and stored in a text file. </w:t>
      </w:r>
    </w:p>
    <w:p w:rsidR="006A2AAA" w:rsidRDefault="006A2AAA" w:rsidP="006A2AAA">
      <w:pPr>
        <w:rPr>
          <w:rFonts w:cstheme="minorHAnsi"/>
          <w:b/>
          <w:u w:val="single"/>
        </w:rPr>
      </w:pPr>
      <w:r>
        <w:rPr>
          <w:b/>
          <w:u w:val="single"/>
        </w:rPr>
        <w:t xml:space="preserve">Requirement Two : </w:t>
      </w:r>
      <w:r w:rsidRPr="006A2AAA">
        <w:rPr>
          <w:rFonts w:cstheme="minorHAnsi"/>
          <w:b/>
          <w:u w:val="single"/>
        </w:rPr>
        <w:t>Create, Amend, Cha</w:t>
      </w:r>
      <w:r>
        <w:rPr>
          <w:rFonts w:cstheme="minorHAnsi"/>
          <w:b/>
          <w:u w:val="single"/>
        </w:rPr>
        <w:t>nge and Delete Employee Records –</w:t>
      </w:r>
    </w:p>
    <w:p w:rsidR="006A2AAA" w:rsidRPr="00B31FA2" w:rsidRDefault="006A2AAA" w:rsidP="006A2AAA">
      <w:pPr>
        <w:pStyle w:val="ListParagraph"/>
        <w:numPr>
          <w:ilvl w:val="0"/>
          <w:numId w:val="4"/>
        </w:numPr>
        <w:rPr>
          <w:rFonts w:cstheme="minorHAnsi"/>
          <w:i/>
        </w:rPr>
      </w:pPr>
      <w:r>
        <w:rPr>
          <w:rFonts w:cstheme="minorHAnsi"/>
        </w:rPr>
        <w:t xml:space="preserve">The user must be able to </w:t>
      </w:r>
      <w:r w:rsidR="00B31FA2">
        <w:rPr>
          <w:rFonts w:cstheme="minorHAnsi"/>
        </w:rPr>
        <w:t>create an employee record by entering credentials. This will be stored in a text file in a useful manner.</w:t>
      </w:r>
    </w:p>
    <w:p w:rsidR="00B31FA2" w:rsidRPr="00B31FA2" w:rsidRDefault="00B31FA2" w:rsidP="006A2AAA">
      <w:pPr>
        <w:pStyle w:val="ListParagraph"/>
        <w:numPr>
          <w:ilvl w:val="0"/>
          <w:numId w:val="4"/>
        </w:numPr>
        <w:rPr>
          <w:rFonts w:cstheme="minorHAnsi"/>
          <w:i/>
        </w:rPr>
      </w:pPr>
      <w:r>
        <w:rPr>
          <w:rFonts w:cstheme="minorHAnsi"/>
        </w:rPr>
        <w:t>The user must be able to edit employee records (eg. change the salary of an individual employee).</w:t>
      </w:r>
    </w:p>
    <w:p w:rsidR="00B31FA2" w:rsidRPr="00B31FA2" w:rsidRDefault="00B31FA2" w:rsidP="006A2AAA">
      <w:pPr>
        <w:pStyle w:val="ListParagraph"/>
        <w:numPr>
          <w:ilvl w:val="0"/>
          <w:numId w:val="4"/>
        </w:numPr>
        <w:rPr>
          <w:rFonts w:cstheme="minorHAnsi"/>
          <w:i/>
        </w:rPr>
      </w:pPr>
      <w:r>
        <w:rPr>
          <w:rFonts w:cstheme="minorHAnsi"/>
        </w:rPr>
        <w:t xml:space="preserve">The user must be able to completely delete an employee record. </w:t>
      </w:r>
    </w:p>
    <w:p w:rsidR="00B31FA2" w:rsidRPr="00CB1E7F" w:rsidRDefault="00B31FA2" w:rsidP="006A2AAA">
      <w:pPr>
        <w:pStyle w:val="ListParagraph"/>
        <w:numPr>
          <w:ilvl w:val="0"/>
          <w:numId w:val="4"/>
        </w:numPr>
        <w:rPr>
          <w:rFonts w:cstheme="minorHAnsi"/>
          <w:i/>
        </w:rPr>
      </w:pPr>
      <w:r>
        <w:rPr>
          <w:rFonts w:cstheme="minorHAnsi"/>
        </w:rPr>
        <w:t>All of the above must be simple to use, and provide a sophisticated verification and validation system.</w:t>
      </w:r>
    </w:p>
    <w:p w:rsidR="00CB1E7F" w:rsidRPr="00B31FA2" w:rsidRDefault="00CB1E7F" w:rsidP="006A2AAA">
      <w:pPr>
        <w:pStyle w:val="ListParagraph"/>
        <w:numPr>
          <w:ilvl w:val="0"/>
          <w:numId w:val="4"/>
        </w:numPr>
        <w:rPr>
          <w:rFonts w:cstheme="minorHAnsi"/>
          <w:i/>
        </w:rPr>
      </w:pPr>
      <w:r>
        <w:rPr>
          <w:rFonts w:cstheme="minorHAnsi"/>
        </w:rPr>
        <w:t>There will be one text file to store all employee records (one per line), and each employee will also have an individual text file storing their personal details.</w:t>
      </w:r>
    </w:p>
    <w:p w:rsidR="00B124C3" w:rsidRDefault="00B124C3" w:rsidP="00B31FA2">
      <w:pPr>
        <w:rPr>
          <w:rFonts w:cstheme="minorHAnsi"/>
          <w:b/>
          <w:u w:val="single"/>
        </w:rPr>
      </w:pPr>
    </w:p>
    <w:p w:rsidR="00B124C3" w:rsidRDefault="00B124C3" w:rsidP="00B31FA2">
      <w:pPr>
        <w:rPr>
          <w:rFonts w:cstheme="minorHAnsi"/>
          <w:b/>
          <w:u w:val="single"/>
        </w:rPr>
      </w:pPr>
    </w:p>
    <w:p w:rsidR="00B124C3" w:rsidRDefault="00B124C3" w:rsidP="00B31FA2">
      <w:pPr>
        <w:rPr>
          <w:rFonts w:cstheme="minorHAnsi"/>
          <w:b/>
          <w:u w:val="single"/>
        </w:rPr>
      </w:pPr>
    </w:p>
    <w:p w:rsidR="00B31FA2" w:rsidRDefault="00B31FA2" w:rsidP="00B31FA2">
      <w:pPr>
        <w:rPr>
          <w:rFonts w:cstheme="minorHAnsi"/>
          <w:b/>
          <w:u w:val="single"/>
        </w:rPr>
      </w:pPr>
      <w:r w:rsidRPr="00B31FA2">
        <w:rPr>
          <w:rFonts w:cstheme="minorHAnsi"/>
          <w:b/>
          <w:u w:val="single"/>
        </w:rPr>
        <w:t xml:space="preserve">Requirement Three : Display all employee records simultaneously </w:t>
      </w:r>
      <w:r>
        <w:rPr>
          <w:rFonts w:cstheme="minorHAnsi"/>
          <w:b/>
          <w:u w:val="single"/>
        </w:rPr>
        <w:t>–</w:t>
      </w:r>
    </w:p>
    <w:p w:rsidR="00B31FA2" w:rsidRPr="00B31FA2" w:rsidRDefault="00B31FA2" w:rsidP="00B31FA2">
      <w:pPr>
        <w:pStyle w:val="ListParagraph"/>
        <w:numPr>
          <w:ilvl w:val="0"/>
          <w:numId w:val="5"/>
        </w:numPr>
        <w:rPr>
          <w:rFonts w:cstheme="minorHAnsi"/>
          <w:b/>
          <w:u w:val="single"/>
        </w:rPr>
      </w:pPr>
      <w:r>
        <w:rPr>
          <w:rFonts w:cstheme="minorHAnsi"/>
        </w:rPr>
        <w:t>The user must be able to view all employee records at once.</w:t>
      </w:r>
    </w:p>
    <w:p w:rsidR="00B31FA2" w:rsidRPr="00B31FA2" w:rsidRDefault="00B31FA2" w:rsidP="00B31FA2">
      <w:pPr>
        <w:pStyle w:val="ListParagraph"/>
        <w:numPr>
          <w:ilvl w:val="0"/>
          <w:numId w:val="5"/>
        </w:numPr>
        <w:rPr>
          <w:rFonts w:cstheme="minorHAnsi"/>
          <w:b/>
          <w:u w:val="single"/>
        </w:rPr>
      </w:pPr>
      <w:r>
        <w:rPr>
          <w:rFonts w:cstheme="minorHAnsi"/>
        </w:rPr>
        <w:t>The output must be in a useful format, and be easy to comprehend.</w:t>
      </w:r>
    </w:p>
    <w:p w:rsidR="00B31FA2" w:rsidRPr="00B31FA2" w:rsidRDefault="00B31FA2" w:rsidP="00B31FA2">
      <w:pPr>
        <w:pStyle w:val="ListParagraph"/>
        <w:numPr>
          <w:ilvl w:val="0"/>
          <w:numId w:val="5"/>
        </w:numPr>
        <w:rPr>
          <w:rFonts w:cstheme="minorHAnsi"/>
          <w:b/>
          <w:u w:val="single"/>
        </w:rPr>
      </w:pPr>
      <w:r>
        <w:rPr>
          <w:rFonts w:cstheme="minorHAnsi"/>
        </w:rPr>
        <w:t>A text file will be stored, containing all employee records, which can then be accessed in order to print all of the records simultaneously.</w:t>
      </w:r>
    </w:p>
    <w:p w:rsidR="00B31FA2" w:rsidRDefault="00B31FA2" w:rsidP="00B31FA2">
      <w:pPr>
        <w:rPr>
          <w:rFonts w:cstheme="minorHAnsi"/>
          <w:b/>
          <w:u w:val="single"/>
        </w:rPr>
      </w:pPr>
      <w:r>
        <w:rPr>
          <w:rFonts w:cstheme="minorHAnsi"/>
          <w:b/>
          <w:u w:val="single"/>
        </w:rPr>
        <w:t>Requirement Four : Provide a basic record-searching functionality –</w:t>
      </w:r>
    </w:p>
    <w:p w:rsidR="00B31FA2" w:rsidRPr="00B31FA2" w:rsidRDefault="00B31FA2" w:rsidP="00B31FA2">
      <w:pPr>
        <w:pStyle w:val="ListParagraph"/>
        <w:numPr>
          <w:ilvl w:val="0"/>
          <w:numId w:val="7"/>
        </w:numPr>
        <w:rPr>
          <w:rFonts w:cstheme="minorHAnsi"/>
          <w:b/>
          <w:u w:val="single"/>
        </w:rPr>
      </w:pPr>
      <w:r>
        <w:rPr>
          <w:rFonts w:cstheme="minorHAnsi"/>
        </w:rPr>
        <w:t>There must be an option to search through all employee records to find an individual record.</w:t>
      </w:r>
    </w:p>
    <w:p w:rsidR="00B31FA2" w:rsidRPr="00B31FA2" w:rsidRDefault="00B31FA2" w:rsidP="00B31FA2">
      <w:pPr>
        <w:pStyle w:val="ListParagraph"/>
        <w:numPr>
          <w:ilvl w:val="0"/>
          <w:numId w:val="7"/>
        </w:numPr>
        <w:rPr>
          <w:rFonts w:cstheme="minorHAnsi"/>
          <w:b/>
          <w:u w:val="single"/>
        </w:rPr>
      </w:pPr>
      <w:r>
        <w:rPr>
          <w:rFonts w:cstheme="minorHAnsi"/>
        </w:rPr>
        <w:t>Indexed-Sequential file access may be beneficial, since that allows for all records to be accessed simultaneously, and for records to be accessed directly.</w:t>
      </w:r>
    </w:p>
    <w:p w:rsidR="00B31FA2" w:rsidRPr="00B31FA2" w:rsidRDefault="00CB1E7F" w:rsidP="00B31FA2">
      <w:pPr>
        <w:pStyle w:val="ListParagraph"/>
        <w:numPr>
          <w:ilvl w:val="0"/>
          <w:numId w:val="7"/>
        </w:numPr>
        <w:rPr>
          <w:rFonts w:cstheme="minorHAnsi"/>
          <w:b/>
          <w:u w:val="single"/>
        </w:rPr>
      </w:pPr>
      <w:r>
        <w:rPr>
          <w:rFonts w:cstheme="minorHAnsi"/>
        </w:rPr>
        <w:t>Each employee w</w:t>
      </w:r>
      <w:r w:rsidR="00B31FA2">
        <w:rPr>
          <w:rFonts w:cstheme="minorHAnsi"/>
        </w:rPr>
        <w:t xml:space="preserve">ill be assigned a unique employee code, which will be used to locate and identify the corresponding record. </w:t>
      </w:r>
    </w:p>
    <w:p w:rsidR="00B31FA2" w:rsidRPr="00B31FA2" w:rsidRDefault="00B31FA2" w:rsidP="00B31FA2">
      <w:pPr>
        <w:rPr>
          <w:rFonts w:cstheme="minorHAnsi"/>
          <w:b/>
          <w:u w:val="single"/>
        </w:rPr>
      </w:pPr>
      <w:r>
        <w:rPr>
          <w:rFonts w:cstheme="minorHAnsi"/>
          <w:b/>
          <w:u w:val="single"/>
        </w:rPr>
        <w:lastRenderedPageBreak/>
        <w:t xml:space="preserve">Requirement </w:t>
      </w:r>
      <w:r w:rsidR="00B124C3">
        <w:rPr>
          <w:rFonts w:cstheme="minorHAnsi"/>
          <w:b/>
          <w:u w:val="single"/>
        </w:rPr>
        <w:t>Five</w:t>
      </w:r>
      <w:r>
        <w:rPr>
          <w:rFonts w:cstheme="minorHAnsi"/>
          <w:b/>
          <w:u w:val="single"/>
        </w:rPr>
        <w:t xml:space="preserve"> : Track and Display the total employee count –</w:t>
      </w:r>
    </w:p>
    <w:p w:rsidR="00B31FA2" w:rsidRPr="00CB1E7F" w:rsidRDefault="00CB1E7F" w:rsidP="00B31FA2">
      <w:pPr>
        <w:pStyle w:val="ListParagraph"/>
        <w:numPr>
          <w:ilvl w:val="0"/>
          <w:numId w:val="8"/>
        </w:numPr>
        <w:rPr>
          <w:rFonts w:cstheme="minorHAnsi"/>
          <w:b/>
          <w:u w:val="single"/>
        </w:rPr>
      </w:pPr>
      <w:r>
        <w:rPr>
          <w:rFonts w:cstheme="minorHAnsi"/>
        </w:rPr>
        <w:t xml:space="preserve">The system should automatically track the total number of employees that the company employs. </w:t>
      </w:r>
    </w:p>
    <w:p w:rsidR="00CB1E7F" w:rsidRPr="00CB1E7F" w:rsidRDefault="00CB1E7F" w:rsidP="00B31FA2">
      <w:pPr>
        <w:pStyle w:val="ListParagraph"/>
        <w:numPr>
          <w:ilvl w:val="0"/>
          <w:numId w:val="8"/>
        </w:numPr>
        <w:rPr>
          <w:rFonts w:cstheme="minorHAnsi"/>
          <w:b/>
          <w:u w:val="single"/>
        </w:rPr>
      </w:pPr>
      <w:r>
        <w:rPr>
          <w:rFonts w:cstheme="minorHAnsi"/>
        </w:rPr>
        <w:t>The end user should be able to view this value at any time.</w:t>
      </w:r>
    </w:p>
    <w:p w:rsidR="00CB1E7F" w:rsidRPr="00CB1E7F" w:rsidRDefault="00CB1E7F" w:rsidP="00B31FA2">
      <w:pPr>
        <w:pStyle w:val="ListParagraph"/>
        <w:numPr>
          <w:ilvl w:val="0"/>
          <w:numId w:val="8"/>
        </w:numPr>
        <w:rPr>
          <w:rFonts w:cstheme="minorHAnsi"/>
          <w:b/>
          <w:u w:val="single"/>
        </w:rPr>
      </w:pPr>
      <w:r>
        <w:rPr>
          <w:rFonts w:cstheme="minorHAnsi"/>
        </w:rPr>
        <w:t>The value itself will be a variable, which is altered each time a new employee record is created or deleted.</w:t>
      </w:r>
    </w:p>
    <w:p w:rsidR="00CB1E7F" w:rsidRPr="00CB1E7F" w:rsidRDefault="00CB1E7F" w:rsidP="00B31FA2">
      <w:pPr>
        <w:pStyle w:val="ListParagraph"/>
        <w:numPr>
          <w:ilvl w:val="0"/>
          <w:numId w:val="8"/>
        </w:numPr>
        <w:rPr>
          <w:rFonts w:cstheme="minorHAnsi"/>
          <w:b/>
          <w:u w:val="single"/>
        </w:rPr>
      </w:pPr>
      <w:r>
        <w:rPr>
          <w:rFonts w:cstheme="minorHAnsi"/>
        </w:rPr>
        <w:t>The value will be stored in an individual text file.</w:t>
      </w:r>
    </w:p>
    <w:p w:rsidR="00CB1E7F" w:rsidRDefault="00CB1E7F" w:rsidP="00CB1E7F">
      <w:pPr>
        <w:rPr>
          <w:rFonts w:cstheme="minorHAnsi"/>
          <w:b/>
          <w:u w:val="single"/>
        </w:rPr>
      </w:pPr>
      <w:r>
        <w:rPr>
          <w:rFonts w:cstheme="minorHAnsi"/>
          <w:b/>
          <w:u w:val="single"/>
        </w:rPr>
        <w:t>Requirement S</w:t>
      </w:r>
      <w:r w:rsidR="00B124C3">
        <w:rPr>
          <w:rFonts w:cstheme="minorHAnsi"/>
          <w:b/>
          <w:u w:val="single"/>
        </w:rPr>
        <w:t>ix</w:t>
      </w:r>
      <w:r>
        <w:rPr>
          <w:rFonts w:cstheme="minorHAnsi"/>
          <w:b/>
          <w:u w:val="single"/>
        </w:rPr>
        <w:t xml:space="preserve"> : Track and Display the total salary –</w:t>
      </w:r>
    </w:p>
    <w:p w:rsidR="00CB1E7F" w:rsidRPr="00CB1E7F" w:rsidRDefault="00CB1E7F" w:rsidP="00CB1E7F">
      <w:pPr>
        <w:pStyle w:val="ListParagraph"/>
        <w:numPr>
          <w:ilvl w:val="0"/>
          <w:numId w:val="9"/>
        </w:numPr>
        <w:rPr>
          <w:rFonts w:cstheme="minorHAnsi"/>
          <w:b/>
          <w:u w:val="single"/>
        </w:rPr>
      </w:pPr>
      <w:r>
        <w:rPr>
          <w:rFonts w:cstheme="minorHAnsi"/>
        </w:rPr>
        <w:t>This will work in a near-identical way to Requirement Six.</w:t>
      </w:r>
    </w:p>
    <w:p w:rsidR="00CB1E7F" w:rsidRPr="00CB1E7F" w:rsidRDefault="00CB1E7F" w:rsidP="00CB1E7F">
      <w:pPr>
        <w:pStyle w:val="ListParagraph"/>
        <w:numPr>
          <w:ilvl w:val="0"/>
          <w:numId w:val="9"/>
        </w:numPr>
        <w:rPr>
          <w:rFonts w:cstheme="minorHAnsi"/>
          <w:b/>
          <w:u w:val="single"/>
        </w:rPr>
      </w:pPr>
      <w:r>
        <w:rPr>
          <w:rFonts w:cstheme="minorHAnsi"/>
        </w:rPr>
        <w:t>The value will be altered when an employee salary is changed, or a new employee record is created.</w:t>
      </w:r>
    </w:p>
    <w:p w:rsidR="00CB1E7F" w:rsidRPr="00CB1E7F" w:rsidRDefault="00CB1E7F" w:rsidP="00CB1E7F">
      <w:pPr>
        <w:pStyle w:val="ListParagraph"/>
        <w:numPr>
          <w:ilvl w:val="0"/>
          <w:numId w:val="9"/>
        </w:numPr>
        <w:rPr>
          <w:rFonts w:cstheme="minorHAnsi"/>
          <w:b/>
          <w:u w:val="single"/>
        </w:rPr>
      </w:pPr>
      <w:r>
        <w:rPr>
          <w:rFonts w:cstheme="minorHAnsi"/>
        </w:rPr>
        <w:t>The value will be stored in an individual text file.</w:t>
      </w:r>
    </w:p>
    <w:p w:rsidR="00CB1E7F" w:rsidRPr="00CB1E7F" w:rsidRDefault="00CB1E7F" w:rsidP="00CB1E7F">
      <w:pPr>
        <w:rPr>
          <w:rFonts w:cstheme="minorHAnsi"/>
          <w:b/>
          <w:u w:val="single"/>
        </w:rPr>
      </w:pPr>
      <w:r>
        <w:rPr>
          <w:rFonts w:cstheme="minorHAnsi"/>
          <w:b/>
          <w:u w:val="single"/>
        </w:rPr>
        <w:t xml:space="preserve">Requirement </w:t>
      </w:r>
      <w:r w:rsidR="00B124C3">
        <w:rPr>
          <w:rFonts w:cstheme="minorHAnsi"/>
          <w:b/>
          <w:u w:val="single"/>
        </w:rPr>
        <w:t>Seven</w:t>
      </w:r>
      <w:r>
        <w:rPr>
          <w:rFonts w:cstheme="minorHAnsi"/>
          <w:b/>
          <w:u w:val="single"/>
        </w:rPr>
        <w:t xml:space="preserve"> : </w:t>
      </w:r>
      <w:r w:rsidRPr="00CB1E7F">
        <w:rPr>
          <w:rFonts w:cstheme="minorHAnsi"/>
          <w:b/>
          <w:u w:val="single"/>
        </w:rPr>
        <w:t>Track and display the total expenditure, allowing for expendi</w:t>
      </w:r>
      <w:r>
        <w:rPr>
          <w:rFonts w:cstheme="minorHAnsi"/>
          <w:b/>
          <w:u w:val="single"/>
        </w:rPr>
        <w:t xml:space="preserve">ture to be added and taken away – </w:t>
      </w:r>
    </w:p>
    <w:p w:rsidR="00CB1E7F" w:rsidRPr="00CB1E7F" w:rsidRDefault="00CB1E7F" w:rsidP="00CB1E7F">
      <w:pPr>
        <w:pStyle w:val="ListParagraph"/>
        <w:numPr>
          <w:ilvl w:val="0"/>
          <w:numId w:val="10"/>
        </w:numPr>
        <w:rPr>
          <w:b/>
          <w:u w:val="single"/>
        </w:rPr>
      </w:pPr>
      <w:r>
        <w:t>The program should track the total expenditure (per annum), of the company. This will be stored as a variable in a text file.</w:t>
      </w:r>
    </w:p>
    <w:p w:rsidR="00CB1E7F" w:rsidRPr="00CB1E7F" w:rsidRDefault="00CB1E7F" w:rsidP="00CB1E7F">
      <w:pPr>
        <w:pStyle w:val="ListParagraph"/>
        <w:numPr>
          <w:ilvl w:val="0"/>
          <w:numId w:val="10"/>
        </w:numPr>
        <w:rPr>
          <w:b/>
          <w:u w:val="single"/>
        </w:rPr>
      </w:pPr>
      <w:r>
        <w:t>The end user will be able to view this data.</w:t>
      </w:r>
    </w:p>
    <w:p w:rsidR="006A2AAA" w:rsidRPr="00CB1E7F" w:rsidRDefault="00CB1E7F" w:rsidP="006A2AAA">
      <w:pPr>
        <w:pStyle w:val="ListParagraph"/>
        <w:numPr>
          <w:ilvl w:val="0"/>
          <w:numId w:val="10"/>
        </w:numPr>
        <w:spacing w:line="240" w:lineRule="auto"/>
        <w:rPr>
          <w:b/>
          <w:u w:val="single"/>
        </w:rPr>
      </w:pPr>
      <w:r>
        <w:t>The variable that the value will be assigned to will be altered automatically every time an employee record is created, amended or deleted.</w:t>
      </w:r>
    </w:p>
    <w:p w:rsidR="00B124C3" w:rsidRPr="0002578E" w:rsidRDefault="00CB1E7F" w:rsidP="00CB1E7F">
      <w:pPr>
        <w:pStyle w:val="ListParagraph"/>
        <w:numPr>
          <w:ilvl w:val="0"/>
          <w:numId w:val="10"/>
        </w:numPr>
        <w:spacing w:line="240" w:lineRule="auto"/>
        <w:rPr>
          <w:b/>
          <w:u w:val="single"/>
        </w:rPr>
      </w:pPr>
      <w:r>
        <w:t>It will also be possible to for the end user to manually add and take away expenditure from the total.</w:t>
      </w:r>
    </w:p>
    <w:p w:rsidR="00CB1E7F" w:rsidRDefault="00CB1E7F" w:rsidP="00CB1E7F">
      <w:pPr>
        <w:rPr>
          <w:rFonts w:cstheme="minorHAnsi"/>
          <w:b/>
          <w:u w:val="single"/>
        </w:rPr>
      </w:pPr>
      <w:r>
        <w:rPr>
          <w:b/>
          <w:u w:val="single"/>
        </w:rPr>
        <w:t xml:space="preserve">Requirement </w:t>
      </w:r>
      <w:r w:rsidR="00B124C3">
        <w:rPr>
          <w:b/>
          <w:u w:val="single"/>
        </w:rPr>
        <w:t>Eight</w:t>
      </w:r>
      <w:r>
        <w:rPr>
          <w:b/>
          <w:u w:val="single"/>
        </w:rPr>
        <w:t xml:space="preserve"> </w:t>
      </w:r>
      <w:r w:rsidRPr="00CB1E7F">
        <w:rPr>
          <w:b/>
          <w:u w:val="single"/>
        </w:rPr>
        <w:t>:</w:t>
      </w:r>
      <w:r w:rsidRPr="00CB1E7F">
        <w:rPr>
          <w:rFonts w:cstheme="minorHAnsi"/>
          <w:b/>
          <w:u w:val="single"/>
        </w:rPr>
        <w:t xml:space="preserve"> Process expenditure, giving daily, weekly, monthly and yearly expenditure </w:t>
      </w:r>
      <w:r>
        <w:rPr>
          <w:rFonts w:cstheme="minorHAnsi"/>
          <w:b/>
          <w:u w:val="single"/>
        </w:rPr>
        <w:t>–</w:t>
      </w:r>
    </w:p>
    <w:p w:rsidR="00CB1E7F" w:rsidRPr="000608C3" w:rsidRDefault="000608C3" w:rsidP="00CB1E7F">
      <w:pPr>
        <w:pStyle w:val="ListParagraph"/>
        <w:numPr>
          <w:ilvl w:val="0"/>
          <w:numId w:val="11"/>
        </w:numPr>
        <w:rPr>
          <w:rFonts w:cstheme="minorHAnsi"/>
          <w:b/>
          <w:u w:val="single"/>
        </w:rPr>
      </w:pPr>
      <w:r>
        <w:rPr>
          <w:rFonts w:cstheme="minorHAnsi"/>
        </w:rPr>
        <w:t>The program will be able to calculate daily, weekly, monthly and yearly expenditure at the request of the end user.</w:t>
      </w:r>
    </w:p>
    <w:p w:rsidR="000608C3" w:rsidRPr="000608C3" w:rsidRDefault="000608C3" w:rsidP="00CB1E7F">
      <w:pPr>
        <w:pStyle w:val="ListParagraph"/>
        <w:numPr>
          <w:ilvl w:val="0"/>
          <w:numId w:val="11"/>
        </w:numPr>
        <w:rPr>
          <w:rFonts w:cstheme="minorHAnsi"/>
          <w:b/>
          <w:u w:val="single"/>
        </w:rPr>
      </w:pPr>
      <w:r>
        <w:rPr>
          <w:rFonts w:cstheme="minorHAnsi"/>
        </w:rPr>
        <w:t>This will utilise the value outlined in Requirement Eight.</w:t>
      </w:r>
    </w:p>
    <w:p w:rsidR="000608C3" w:rsidRDefault="000608C3" w:rsidP="000608C3">
      <w:pPr>
        <w:rPr>
          <w:rFonts w:cstheme="minorHAnsi"/>
          <w:b/>
          <w:u w:val="single"/>
        </w:rPr>
      </w:pPr>
      <w:r>
        <w:rPr>
          <w:rFonts w:cstheme="minorHAnsi"/>
          <w:b/>
          <w:u w:val="single"/>
        </w:rPr>
        <w:t xml:space="preserve">Requirement </w:t>
      </w:r>
      <w:r w:rsidR="00B124C3">
        <w:rPr>
          <w:rFonts w:cstheme="minorHAnsi"/>
          <w:b/>
          <w:u w:val="single"/>
        </w:rPr>
        <w:t>Nine</w:t>
      </w:r>
      <w:r>
        <w:rPr>
          <w:rFonts w:cstheme="minorHAnsi"/>
          <w:b/>
          <w:u w:val="single"/>
        </w:rPr>
        <w:t xml:space="preserve"> : </w:t>
      </w:r>
      <w:r w:rsidRPr="000608C3">
        <w:rPr>
          <w:rFonts w:cstheme="minorHAnsi"/>
          <w:b/>
          <w:u w:val="single"/>
        </w:rPr>
        <w:t>Provide format, presence and type checks, and support double-entry verification</w:t>
      </w:r>
      <w:r>
        <w:rPr>
          <w:rFonts w:cstheme="minorHAnsi"/>
          <w:b/>
          <w:u w:val="single"/>
        </w:rPr>
        <w:t xml:space="preserve"> –</w:t>
      </w:r>
    </w:p>
    <w:p w:rsidR="000608C3" w:rsidRPr="000608C3" w:rsidRDefault="000608C3" w:rsidP="000608C3">
      <w:pPr>
        <w:pStyle w:val="ListParagraph"/>
        <w:numPr>
          <w:ilvl w:val="0"/>
          <w:numId w:val="12"/>
        </w:numPr>
        <w:rPr>
          <w:rFonts w:cstheme="minorHAnsi"/>
          <w:b/>
          <w:u w:val="single"/>
        </w:rPr>
      </w:pPr>
      <w:r>
        <w:rPr>
          <w:rFonts w:cstheme="minorHAnsi"/>
        </w:rPr>
        <w:t>The system must provide automatic validation and verification checks throughout.</w:t>
      </w:r>
    </w:p>
    <w:p w:rsidR="000608C3" w:rsidRPr="000608C3" w:rsidRDefault="000608C3" w:rsidP="000608C3">
      <w:pPr>
        <w:pStyle w:val="ListParagraph"/>
        <w:numPr>
          <w:ilvl w:val="0"/>
          <w:numId w:val="12"/>
        </w:numPr>
        <w:rPr>
          <w:rFonts w:cstheme="minorHAnsi"/>
          <w:b/>
          <w:u w:val="single"/>
        </w:rPr>
      </w:pPr>
      <w:r>
        <w:rPr>
          <w:rFonts w:cstheme="minorHAnsi"/>
        </w:rPr>
        <w:t>Values such as DOB will be checked to ensure that they are in the correct format (eg. DD/MM/YYYY), This will ensure that all values are uniformly formatted.</w:t>
      </w:r>
    </w:p>
    <w:p w:rsidR="000608C3" w:rsidRPr="000608C3" w:rsidRDefault="000608C3" w:rsidP="000608C3">
      <w:pPr>
        <w:pStyle w:val="ListParagraph"/>
        <w:numPr>
          <w:ilvl w:val="0"/>
          <w:numId w:val="12"/>
        </w:numPr>
        <w:rPr>
          <w:rFonts w:cstheme="minorHAnsi"/>
          <w:b/>
          <w:u w:val="single"/>
        </w:rPr>
      </w:pPr>
      <w:r>
        <w:rPr>
          <w:rFonts w:cstheme="minorHAnsi"/>
        </w:rPr>
        <w:t xml:space="preserve">Type checks will be utilised to ensure that </w:t>
      </w:r>
      <w:r w:rsidR="00FB0465">
        <w:rPr>
          <w:rFonts w:cstheme="minorHAnsi"/>
        </w:rPr>
        <w:t>inputted data is valid, i.e. Salary</w:t>
      </w:r>
      <w:r>
        <w:rPr>
          <w:rFonts w:cstheme="minorHAnsi"/>
        </w:rPr>
        <w:t xml:space="preserve"> must be an integer. </w:t>
      </w:r>
    </w:p>
    <w:p w:rsidR="000608C3" w:rsidRPr="000608C3" w:rsidRDefault="000608C3" w:rsidP="000608C3">
      <w:pPr>
        <w:pStyle w:val="ListParagraph"/>
        <w:numPr>
          <w:ilvl w:val="0"/>
          <w:numId w:val="12"/>
        </w:numPr>
        <w:rPr>
          <w:rFonts w:cstheme="minorHAnsi"/>
          <w:b/>
          <w:u w:val="single"/>
        </w:rPr>
      </w:pPr>
      <w:r>
        <w:rPr>
          <w:rFonts w:cstheme="minorHAnsi"/>
        </w:rPr>
        <w:t>Type checks will also be used to prevent the system from crashing when a nonetype value is entered (i.e. when enter is pressed, but no real value is entered). This is basically a presence check, but it will be performed by checking the type.</w:t>
      </w:r>
    </w:p>
    <w:p w:rsidR="000608C3" w:rsidRPr="000608C3" w:rsidRDefault="000608C3" w:rsidP="000608C3">
      <w:pPr>
        <w:pStyle w:val="ListParagraph"/>
        <w:numPr>
          <w:ilvl w:val="0"/>
          <w:numId w:val="12"/>
        </w:numPr>
        <w:rPr>
          <w:rFonts w:cstheme="minorHAnsi"/>
          <w:b/>
          <w:u w:val="single"/>
        </w:rPr>
      </w:pPr>
      <w:r>
        <w:rPr>
          <w:rFonts w:cstheme="minorHAnsi"/>
        </w:rPr>
        <w:t xml:space="preserve">Double-entry verification will be implemented in order to ensure that records are accurately entered. </w:t>
      </w:r>
    </w:p>
    <w:p w:rsidR="00B124C3" w:rsidRPr="00B124C3" w:rsidRDefault="000608C3" w:rsidP="00203B8E">
      <w:pPr>
        <w:pStyle w:val="ListParagraph"/>
        <w:numPr>
          <w:ilvl w:val="0"/>
          <w:numId w:val="12"/>
        </w:numPr>
        <w:rPr>
          <w:rFonts w:cstheme="minorHAnsi"/>
          <w:b/>
          <w:u w:val="single"/>
        </w:rPr>
      </w:pPr>
      <w:r>
        <w:rPr>
          <w:rFonts w:cstheme="minorHAnsi"/>
        </w:rPr>
        <w:t>Each check will be a predefined procedure in the module.</w:t>
      </w:r>
    </w:p>
    <w:p w:rsidR="000608C3" w:rsidRPr="00203B8E" w:rsidRDefault="000608C3" w:rsidP="00203B8E">
      <w:pPr>
        <w:rPr>
          <w:rFonts w:cstheme="minorHAnsi"/>
          <w:b/>
          <w:u w:val="single"/>
        </w:rPr>
      </w:pPr>
      <w:r w:rsidRPr="00203B8E">
        <w:rPr>
          <w:rFonts w:cstheme="minorHAnsi"/>
          <w:b/>
          <w:u w:val="single"/>
        </w:rPr>
        <w:lastRenderedPageBreak/>
        <w:t xml:space="preserve">Requirement </w:t>
      </w:r>
      <w:r w:rsidR="00B124C3">
        <w:rPr>
          <w:rFonts w:cstheme="minorHAnsi"/>
          <w:b/>
          <w:u w:val="single"/>
        </w:rPr>
        <w:t>Eleven</w:t>
      </w:r>
      <w:r w:rsidRPr="00203B8E">
        <w:rPr>
          <w:rFonts w:cstheme="minorHAnsi"/>
          <w:b/>
          <w:u w:val="single"/>
        </w:rPr>
        <w:t>: Be simple and easy to grasp –</w:t>
      </w:r>
    </w:p>
    <w:p w:rsidR="000608C3" w:rsidRPr="000608C3" w:rsidRDefault="000608C3" w:rsidP="000608C3">
      <w:pPr>
        <w:pStyle w:val="ListParagraph"/>
        <w:numPr>
          <w:ilvl w:val="0"/>
          <w:numId w:val="13"/>
        </w:numPr>
        <w:rPr>
          <w:rFonts w:cstheme="minorHAnsi"/>
          <w:b/>
          <w:u w:val="single"/>
        </w:rPr>
      </w:pPr>
      <w:r>
        <w:rPr>
          <w:rFonts w:cstheme="minorHAnsi"/>
        </w:rPr>
        <w:t>The system must be suitable for all of the end users, and some of them are less exposed to technology than others. Moreover, a Menu-based interface will be used in order to help the end users navigate the program.</w:t>
      </w:r>
    </w:p>
    <w:p w:rsidR="000608C3" w:rsidRPr="00FB0465" w:rsidRDefault="000608C3" w:rsidP="000608C3">
      <w:pPr>
        <w:pStyle w:val="ListParagraph"/>
        <w:numPr>
          <w:ilvl w:val="0"/>
          <w:numId w:val="13"/>
        </w:numPr>
        <w:rPr>
          <w:rFonts w:cstheme="minorHAnsi"/>
          <w:b/>
          <w:u w:val="single"/>
        </w:rPr>
      </w:pPr>
      <w:r>
        <w:rPr>
          <w:rFonts w:cstheme="minorHAnsi"/>
        </w:rPr>
        <w:t>There will be somewhat extensive user-documentation to accompany the program itself.</w:t>
      </w:r>
    </w:p>
    <w:p w:rsidR="00FB0465" w:rsidRPr="000608C3" w:rsidRDefault="00FB0465" w:rsidP="000608C3">
      <w:pPr>
        <w:pStyle w:val="ListParagraph"/>
        <w:numPr>
          <w:ilvl w:val="0"/>
          <w:numId w:val="13"/>
        </w:numPr>
        <w:rPr>
          <w:rFonts w:cstheme="minorHAnsi"/>
          <w:b/>
          <w:u w:val="single"/>
        </w:rPr>
      </w:pPr>
      <w:r>
        <w:rPr>
          <w:rFonts w:cstheme="minorHAnsi"/>
        </w:rPr>
        <w:t>The system will provide on-screen help.</w:t>
      </w:r>
    </w:p>
    <w:p w:rsidR="000608C3" w:rsidRDefault="000608C3" w:rsidP="000608C3">
      <w:pPr>
        <w:rPr>
          <w:rFonts w:cstheme="minorHAnsi"/>
          <w:i/>
        </w:rPr>
      </w:pPr>
      <w:r>
        <w:rPr>
          <w:rFonts w:cstheme="minorHAnsi"/>
          <w:b/>
          <w:u w:val="single"/>
        </w:rPr>
        <w:t xml:space="preserve">Requirement Twelve : </w:t>
      </w:r>
      <w:r w:rsidRPr="000608C3">
        <w:rPr>
          <w:rFonts w:cstheme="minorHAnsi"/>
          <w:b/>
          <w:u w:val="single"/>
        </w:rPr>
        <w:t>Be quick to use, and time-efficient –</w:t>
      </w:r>
    </w:p>
    <w:p w:rsidR="000608C3" w:rsidRPr="000608C3" w:rsidRDefault="000608C3" w:rsidP="000608C3">
      <w:pPr>
        <w:pStyle w:val="ListParagraph"/>
        <w:numPr>
          <w:ilvl w:val="0"/>
          <w:numId w:val="14"/>
        </w:numPr>
        <w:rPr>
          <w:rFonts w:cstheme="minorHAnsi"/>
          <w:b/>
          <w:u w:val="single"/>
        </w:rPr>
      </w:pPr>
      <w:r>
        <w:rPr>
          <w:rFonts w:cstheme="minorHAnsi"/>
        </w:rPr>
        <w:t xml:space="preserve">As with Requirement </w:t>
      </w:r>
      <w:r w:rsidR="00B124C3">
        <w:rPr>
          <w:rFonts w:cstheme="minorHAnsi"/>
        </w:rPr>
        <w:t>Ten</w:t>
      </w:r>
      <w:r>
        <w:rPr>
          <w:rFonts w:cstheme="minorHAnsi"/>
        </w:rPr>
        <w:t>, a menu-based interfaced will be utilised. This will ensure that the new system allows for quick navigation</w:t>
      </w:r>
    </w:p>
    <w:p w:rsidR="00B124C3" w:rsidRPr="00D03E11" w:rsidRDefault="00B124C3" w:rsidP="00203B8E">
      <w:pPr>
        <w:pStyle w:val="ListParagraph"/>
        <w:numPr>
          <w:ilvl w:val="0"/>
          <w:numId w:val="14"/>
        </w:numPr>
        <w:rPr>
          <w:rFonts w:cstheme="minorHAnsi"/>
          <w:b/>
          <w:u w:val="single"/>
        </w:rPr>
      </w:pPr>
      <w:r>
        <w:rPr>
          <w:rFonts w:cstheme="minorHAnsi"/>
        </w:rPr>
        <w:t>As Requirement Nine</w:t>
      </w:r>
      <w:r w:rsidR="000608C3">
        <w:rPr>
          <w:rFonts w:cstheme="minorHAnsi"/>
        </w:rPr>
        <w:t xml:space="preserve"> states, there will be extensive Validation and Verification. This will make the system Time-efficient by ensuring that as few as possible mistakes are made, and; moreover, little to no mistakes will need to be amended post-entry.</w:t>
      </w:r>
    </w:p>
    <w:p w:rsidR="00B124C3" w:rsidRDefault="00B124C3" w:rsidP="00FD2805">
      <w:pPr>
        <w:pStyle w:val="Heading2"/>
      </w:pPr>
    </w:p>
    <w:p w:rsidR="00B124C3" w:rsidRPr="00B124C3" w:rsidRDefault="00B124C3" w:rsidP="00B124C3"/>
    <w:p w:rsidR="00FB0465" w:rsidRDefault="00FB0465" w:rsidP="00FD2805">
      <w:pPr>
        <w:pStyle w:val="Heading2"/>
      </w:pPr>
      <w:bookmarkStart w:id="35" w:name="_Toc406682431"/>
      <w:r>
        <w:t>Storage Design –</w:t>
      </w:r>
      <w:bookmarkEnd w:id="35"/>
    </w:p>
    <w:p w:rsidR="00B124C3" w:rsidRDefault="00B124C3" w:rsidP="00203B8E"/>
    <w:p w:rsidR="00B124C3" w:rsidRPr="00203B8E" w:rsidRDefault="00B124C3" w:rsidP="00203B8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10"/>
        <w:gridCol w:w="1920"/>
        <w:gridCol w:w="2618"/>
        <w:gridCol w:w="1994"/>
      </w:tblGrid>
      <w:tr w:rsidR="00FB0465" w:rsidRPr="00AB3A68" w:rsidTr="00B124C3">
        <w:tc>
          <w:tcPr>
            <w:tcW w:w="2710" w:type="dxa"/>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FB0465" w:rsidRPr="00AB3A68" w:rsidRDefault="00FB0465" w:rsidP="009E0129">
            <w:pPr>
              <w:rPr>
                <w:b/>
              </w:rPr>
            </w:pPr>
            <w:r w:rsidRPr="00AB3A68">
              <w:rPr>
                <w:b/>
              </w:rPr>
              <w:t>Field Name</w:t>
            </w:r>
          </w:p>
        </w:tc>
        <w:tc>
          <w:tcPr>
            <w:tcW w:w="1920" w:type="dxa"/>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FB0465" w:rsidRPr="00AB3A68" w:rsidRDefault="00FB0465" w:rsidP="009E0129">
            <w:pPr>
              <w:rPr>
                <w:b/>
              </w:rPr>
            </w:pPr>
            <w:r w:rsidRPr="00AB3A68">
              <w:rPr>
                <w:b/>
              </w:rPr>
              <w:t>Data type</w:t>
            </w:r>
          </w:p>
        </w:tc>
        <w:tc>
          <w:tcPr>
            <w:tcW w:w="2618" w:type="dxa"/>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FB0465" w:rsidRPr="00AB3A68" w:rsidRDefault="00FB0465" w:rsidP="009E0129">
            <w:pPr>
              <w:rPr>
                <w:b/>
              </w:rPr>
            </w:pPr>
            <w:r w:rsidRPr="00AB3A68">
              <w:rPr>
                <w:b/>
              </w:rPr>
              <w:t>Validation</w:t>
            </w:r>
          </w:p>
        </w:tc>
        <w:tc>
          <w:tcPr>
            <w:tcW w:w="1994" w:type="dxa"/>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rsidR="00FB0465" w:rsidRPr="00AB3A68" w:rsidRDefault="00FB0465" w:rsidP="009E0129">
            <w:pPr>
              <w:rPr>
                <w:b/>
              </w:rPr>
            </w:pPr>
            <w:r w:rsidRPr="00AB3A68">
              <w:rPr>
                <w:b/>
              </w:rPr>
              <w:t>Typical data</w:t>
            </w:r>
          </w:p>
        </w:tc>
      </w:tr>
      <w:tr w:rsidR="00FB0465" w:rsidRPr="00AB3A68" w:rsidTr="00B124C3">
        <w:tc>
          <w:tcPr>
            <w:tcW w:w="2710" w:type="dxa"/>
            <w:tcBorders>
              <w:top w:val="single" w:sz="4" w:space="0" w:color="auto"/>
              <w:left w:val="single" w:sz="4" w:space="0" w:color="auto"/>
              <w:bottom w:val="single" w:sz="4" w:space="0" w:color="auto"/>
              <w:right w:val="single" w:sz="4" w:space="0" w:color="auto"/>
            </w:tcBorders>
          </w:tcPr>
          <w:p w:rsidR="00FB0465" w:rsidRPr="00AB3A68" w:rsidRDefault="001B071E" w:rsidP="009E0129">
            <w:r>
              <w:t xml:space="preserve">Employee </w:t>
            </w:r>
            <w:r w:rsidR="00FB0465">
              <w:t>Name</w:t>
            </w:r>
          </w:p>
        </w:tc>
        <w:tc>
          <w:tcPr>
            <w:tcW w:w="1920" w:type="dxa"/>
            <w:tcBorders>
              <w:top w:val="single" w:sz="4" w:space="0" w:color="auto"/>
              <w:left w:val="single" w:sz="4" w:space="0" w:color="auto"/>
              <w:bottom w:val="single" w:sz="4" w:space="0" w:color="auto"/>
              <w:right w:val="single" w:sz="4" w:space="0" w:color="auto"/>
            </w:tcBorders>
          </w:tcPr>
          <w:p w:rsidR="00FB0465" w:rsidRPr="00AB3A68" w:rsidRDefault="001B071E" w:rsidP="009E0129">
            <w:r>
              <w:t>String</w:t>
            </w:r>
          </w:p>
        </w:tc>
        <w:tc>
          <w:tcPr>
            <w:tcW w:w="2618" w:type="dxa"/>
            <w:tcBorders>
              <w:top w:val="single" w:sz="4" w:space="0" w:color="auto"/>
              <w:left w:val="single" w:sz="4" w:space="0" w:color="auto"/>
              <w:bottom w:val="single" w:sz="4" w:space="0" w:color="auto"/>
              <w:right w:val="single" w:sz="4" w:space="0" w:color="auto"/>
            </w:tcBorders>
          </w:tcPr>
          <w:p w:rsidR="00FB0465" w:rsidRPr="00AB3A68" w:rsidRDefault="001B071E" w:rsidP="001B071E">
            <w:r>
              <w:t>Ensure that the entered value is a string.</w:t>
            </w:r>
          </w:p>
        </w:tc>
        <w:tc>
          <w:tcPr>
            <w:tcW w:w="1994" w:type="dxa"/>
            <w:tcBorders>
              <w:top w:val="single" w:sz="4" w:space="0" w:color="auto"/>
              <w:left w:val="single" w:sz="4" w:space="0" w:color="auto"/>
              <w:bottom w:val="single" w:sz="4" w:space="0" w:color="auto"/>
              <w:right w:val="single" w:sz="4" w:space="0" w:color="auto"/>
            </w:tcBorders>
          </w:tcPr>
          <w:p w:rsidR="001B071E" w:rsidRPr="00AB3A68" w:rsidRDefault="001B071E" w:rsidP="009E0129">
            <w:r>
              <w:t>John Doe</w:t>
            </w:r>
          </w:p>
        </w:tc>
      </w:tr>
      <w:tr w:rsidR="00FB0465" w:rsidRPr="00AB3A68" w:rsidTr="00B124C3">
        <w:tc>
          <w:tcPr>
            <w:tcW w:w="2710" w:type="dxa"/>
            <w:tcBorders>
              <w:top w:val="single" w:sz="4" w:space="0" w:color="auto"/>
              <w:left w:val="single" w:sz="4" w:space="0" w:color="auto"/>
              <w:bottom w:val="single" w:sz="4" w:space="0" w:color="auto"/>
              <w:right w:val="single" w:sz="4" w:space="0" w:color="auto"/>
            </w:tcBorders>
          </w:tcPr>
          <w:p w:rsidR="00FB0465" w:rsidRPr="00AB3A68" w:rsidRDefault="001B071E" w:rsidP="009E0129">
            <w:r>
              <w:t>Unique Employee Code</w:t>
            </w:r>
          </w:p>
        </w:tc>
        <w:tc>
          <w:tcPr>
            <w:tcW w:w="1920" w:type="dxa"/>
            <w:tcBorders>
              <w:top w:val="single" w:sz="4" w:space="0" w:color="auto"/>
              <w:left w:val="single" w:sz="4" w:space="0" w:color="auto"/>
              <w:bottom w:val="single" w:sz="4" w:space="0" w:color="auto"/>
              <w:right w:val="single" w:sz="4" w:space="0" w:color="auto"/>
            </w:tcBorders>
          </w:tcPr>
          <w:p w:rsidR="00FB0465" w:rsidRPr="00AB3A68" w:rsidRDefault="001B071E" w:rsidP="009E0129">
            <w:r>
              <w:t>String</w:t>
            </w:r>
          </w:p>
        </w:tc>
        <w:tc>
          <w:tcPr>
            <w:tcW w:w="2618" w:type="dxa"/>
            <w:tcBorders>
              <w:top w:val="single" w:sz="4" w:space="0" w:color="auto"/>
              <w:left w:val="single" w:sz="4" w:space="0" w:color="auto"/>
              <w:bottom w:val="single" w:sz="4" w:space="0" w:color="auto"/>
              <w:right w:val="single" w:sz="4" w:space="0" w:color="auto"/>
            </w:tcBorders>
          </w:tcPr>
          <w:p w:rsidR="00FB0465" w:rsidRPr="00AB3A68" w:rsidRDefault="001B071E" w:rsidP="009E0129">
            <w:r>
              <w:t>No Validation required, this will be created by the program.</w:t>
            </w:r>
          </w:p>
        </w:tc>
        <w:tc>
          <w:tcPr>
            <w:tcW w:w="1994" w:type="dxa"/>
            <w:tcBorders>
              <w:top w:val="single" w:sz="4" w:space="0" w:color="auto"/>
              <w:left w:val="single" w:sz="4" w:space="0" w:color="auto"/>
              <w:bottom w:val="single" w:sz="4" w:space="0" w:color="auto"/>
              <w:right w:val="single" w:sz="4" w:space="0" w:color="auto"/>
            </w:tcBorders>
          </w:tcPr>
          <w:p w:rsidR="00FB0465" w:rsidRPr="00AB3A68" w:rsidRDefault="001B071E" w:rsidP="009E0129">
            <w:r>
              <w:t>EMP1758374E</w:t>
            </w:r>
          </w:p>
        </w:tc>
      </w:tr>
      <w:tr w:rsidR="00FB0465" w:rsidRPr="00AB3A68" w:rsidTr="00B124C3">
        <w:tc>
          <w:tcPr>
            <w:tcW w:w="2710" w:type="dxa"/>
            <w:tcBorders>
              <w:top w:val="single" w:sz="4" w:space="0" w:color="auto"/>
              <w:left w:val="single" w:sz="4" w:space="0" w:color="auto"/>
              <w:bottom w:val="single" w:sz="4" w:space="0" w:color="auto"/>
              <w:right w:val="single" w:sz="4" w:space="0" w:color="auto"/>
            </w:tcBorders>
          </w:tcPr>
          <w:p w:rsidR="00FB0465" w:rsidRPr="00AB3A68" w:rsidRDefault="001B071E" w:rsidP="009E0129">
            <w:r>
              <w:t>Department</w:t>
            </w:r>
          </w:p>
        </w:tc>
        <w:tc>
          <w:tcPr>
            <w:tcW w:w="1920" w:type="dxa"/>
            <w:tcBorders>
              <w:top w:val="single" w:sz="4" w:space="0" w:color="auto"/>
              <w:left w:val="single" w:sz="4" w:space="0" w:color="auto"/>
              <w:bottom w:val="single" w:sz="4" w:space="0" w:color="auto"/>
              <w:right w:val="single" w:sz="4" w:space="0" w:color="auto"/>
            </w:tcBorders>
          </w:tcPr>
          <w:p w:rsidR="00FB0465" w:rsidRPr="00AB3A68" w:rsidRDefault="001B071E" w:rsidP="009E0129">
            <w:r>
              <w:t>String</w:t>
            </w:r>
          </w:p>
        </w:tc>
        <w:tc>
          <w:tcPr>
            <w:tcW w:w="2618" w:type="dxa"/>
            <w:tcBorders>
              <w:top w:val="single" w:sz="4" w:space="0" w:color="auto"/>
              <w:left w:val="single" w:sz="4" w:space="0" w:color="auto"/>
              <w:bottom w:val="single" w:sz="4" w:space="0" w:color="auto"/>
              <w:right w:val="single" w:sz="4" w:space="0" w:color="auto"/>
            </w:tcBorders>
          </w:tcPr>
          <w:p w:rsidR="00FB0465" w:rsidRPr="00AB3A68" w:rsidRDefault="001B071E" w:rsidP="009E0129">
            <w:r>
              <w:t>Ensure that the entered value is a string.</w:t>
            </w:r>
          </w:p>
        </w:tc>
        <w:tc>
          <w:tcPr>
            <w:tcW w:w="1994" w:type="dxa"/>
            <w:tcBorders>
              <w:top w:val="single" w:sz="4" w:space="0" w:color="auto"/>
              <w:left w:val="single" w:sz="4" w:space="0" w:color="auto"/>
              <w:bottom w:val="single" w:sz="4" w:space="0" w:color="auto"/>
              <w:right w:val="single" w:sz="4" w:space="0" w:color="auto"/>
            </w:tcBorders>
          </w:tcPr>
          <w:p w:rsidR="00FB0465" w:rsidRPr="00AB3A68" w:rsidRDefault="001B071E" w:rsidP="009E0129">
            <w:r>
              <w:t>Managerial</w:t>
            </w:r>
          </w:p>
        </w:tc>
      </w:tr>
      <w:tr w:rsidR="00FB0465" w:rsidRPr="00AB3A68" w:rsidTr="00B124C3">
        <w:tc>
          <w:tcPr>
            <w:tcW w:w="2710" w:type="dxa"/>
            <w:tcBorders>
              <w:top w:val="single" w:sz="4" w:space="0" w:color="auto"/>
              <w:left w:val="single" w:sz="4" w:space="0" w:color="auto"/>
              <w:bottom w:val="single" w:sz="4" w:space="0" w:color="auto"/>
              <w:right w:val="single" w:sz="4" w:space="0" w:color="auto"/>
            </w:tcBorders>
          </w:tcPr>
          <w:p w:rsidR="00FB0465" w:rsidRPr="00AB3A68" w:rsidRDefault="001B071E" w:rsidP="009E0129">
            <w:r>
              <w:t>DOB</w:t>
            </w:r>
          </w:p>
        </w:tc>
        <w:tc>
          <w:tcPr>
            <w:tcW w:w="1920" w:type="dxa"/>
            <w:tcBorders>
              <w:top w:val="single" w:sz="4" w:space="0" w:color="auto"/>
              <w:left w:val="single" w:sz="4" w:space="0" w:color="auto"/>
              <w:bottom w:val="single" w:sz="4" w:space="0" w:color="auto"/>
              <w:right w:val="single" w:sz="4" w:space="0" w:color="auto"/>
            </w:tcBorders>
          </w:tcPr>
          <w:p w:rsidR="00FB0465" w:rsidRPr="00AB3A68" w:rsidRDefault="001B071E" w:rsidP="009E0129">
            <w:r>
              <w:t>String</w:t>
            </w:r>
          </w:p>
        </w:tc>
        <w:tc>
          <w:tcPr>
            <w:tcW w:w="2618" w:type="dxa"/>
            <w:tcBorders>
              <w:top w:val="single" w:sz="4" w:space="0" w:color="auto"/>
              <w:left w:val="single" w:sz="4" w:space="0" w:color="auto"/>
              <w:bottom w:val="single" w:sz="4" w:space="0" w:color="auto"/>
              <w:right w:val="single" w:sz="4" w:space="0" w:color="auto"/>
            </w:tcBorders>
          </w:tcPr>
          <w:p w:rsidR="00FB0465" w:rsidRPr="00AB3A68" w:rsidRDefault="001B071E" w:rsidP="009E0129">
            <w:r>
              <w:t>Must be in the format DD/MM/YYYY</w:t>
            </w:r>
          </w:p>
        </w:tc>
        <w:tc>
          <w:tcPr>
            <w:tcW w:w="1994" w:type="dxa"/>
            <w:tcBorders>
              <w:top w:val="single" w:sz="4" w:space="0" w:color="auto"/>
              <w:left w:val="single" w:sz="4" w:space="0" w:color="auto"/>
              <w:bottom w:val="single" w:sz="4" w:space="0" w:color="auto"/>
              <w:right w:val="single" w:sz="4" w:space="0" w:color="auto"/>
            </w:tcBorders>
          </w:tcPr>
          <w:p w:rsidR="00FB0465" w:rsidRPr="00AB3A68" w:rsidRDefault="001B071E" w:rsidP="009E0129">
            <w:r>
              <w:t>10/10/1990</w:t>
            </w:r>
          </w:p>
        </w:tc>
      </w:tr>
      <w:tr w:rsidR="001B071E" w:rsidRPr="00AB3A68" w:rsidTr="00B124C3">
        <w:tc>
          <w:tcPr>
            <w:tcW w:w="2710" w:type="dxa"/>
            <w:tcBorders>
              <w:top w:val="single" w:sz="4" w:space="0" w:color="auto"/>
              <w:left w:val="single" w:sz="4" w:space="0" w:color="auto"/>
              <w:bottom w:val="single" w:sz="4" w:space="0" w:color="auto"/>
              <w:right w:val="single" w:sz="4" w:space="0" w:color="auto"/>
            </w:tcBorders>
          </w:tcPr>
          <w:p w:rsidR="001B071E" w:rsidRPr="00AB3A68" w:rsidRDefault="001B071E" w:rsidP="009E0129">
            <w:r>
              <w:t>Gender</w:t>
            </w:r>
          </w:p>
        </w:tc>
        <w:tc>
          <w:tcPr>
            <w:tcW w:w="1920" w:type="dxa"/>
            <w:tcBorders>
              <w:top w:val="single" w:sz="4" w:space="0" w:color="auto"/>
              <w:left w:val="single" w:sz="4" w:space="0" w:color="auto"/>
              <w:bottom w:val="single" w:sz="4" w:space="0" w:color="auto"/>
              <w:right w:val="single" w:sz="4" w:space="0" w:color="auto"/>
            </w:tcBorders>
          </w:tcPr>
          <w:p w:rsidR="001B071E" w:rsidRPr="00AB3A68" w:rsidRDefault="001B071E" w:rsidP="009E0129">
            <w:r>
              <w:t>String</w:t>
            </w:r>
          </w:p>
        </w:tc>
        <w:tc>
          <w:tcPr>
            <w:tcW w:w="2618" w:type="dxa"/>
            <w:tcBorders>
              <w:top w:val="single" w:sz="4" w:space="0" w:color="auto"/>
              <w:left w:val="single" w:sz="4" w:space="0" w:color="auto"/>
              <w:bottom w:val="single" w:sz="4" w:space="0" w:color="auto"/>
              <w:right w:val="single" w:sz="4" w:space="0" w:color="auto"/>
            </w:tcBorders>
          </w:tcPr>
          <w:p w:rsidR="001B071E" w:rsidRPr="00AB3A68" w:rsidRDefault="001B071E" w:rsidP="009E0129">
            <w:r>
              <w:t>Must be M/F</w:t>
            </w:r>
          </w:p>
        </w:tc>
        <w:tc>
          <w:tcPr>
            <w:tcW w:w="1994" w:type="dxa"/>
            <w:tcBorders>
              <w:top w:val="single" w:sz="4" w:space="0" w:color="auto"/>
              <w:left w:val="single" w:sz="4" w:space="0" w:color="auto"/>
              <w:bottom w:val="single" w:sz="4" w:space="0" w:color="auto"/>
              <w:right w:val="single" w:sz="4" w:space="0" w:color="auto"/>
            </w:tcBorders>
          </w:tcPr>
          <w:p w:rsidR="001B071E" w:rsidRPr="00AB3A68" w:rsidRDefault="001B071E" w:rsidP="009E0129">
            <w:r>
              <w:t>M</w:t>
            </w:r>
          </w:p>
        </w:tc>
      </w:tr>
      <w:tr w:rsidR="001B071E" w:rsidRPr="00AB3A68" w:rsidTr="00B124C3">
        <w:tc>
          <w:tcPr>
            <w:tcW w:w="2710" w:type="dxa"/>
            <w:tcBorders>
              <w:top w:val="single" w:sz="4" w:space="0" w:color="auto"/>
              <w:left w:val="single" w:sz="4" w:space="0" w:color="auto"/>
              <w:bottom w:val="single" w:sz="4" w:space="0" w:color="auto"/>
              <w:right w:val="single" w:sz="4" w:space="0" w:color="auto"/>
            </w:tcBorders>
          </w:tcPr>
          <w:p w:rsidR="001B071E" w:rsidRPr="00AB3A68" w:rsidRDefault="001B071E" w:rsidP="009E0129">
            <w:r>
              <w:t>Salary</w:t>
            </w:r>
          </w:p>
        </w:tc>
        <w:tc>
          <w:tcPr>
            <w:tcW w:w="1920" w:type="dxa"/>
            <w:tcBorders>
              <w:top w:val="single" w:sz="4" w:space="0" w:color="auto"/>
              <w:left w:val="single" w:sz="4" w:space="0" w:color="auto"/>
              <w:bottom w:val="single" w:sz="4" w:space="0" w:color="auto"/>
              <w:right w:val="single" w:sz="4" w:space="0" w:color="auto"/>
            </w:tcBorders>
          </w:tcPr>
          <w:p w:rsidR="001B071E" w:rsidRPr="00AB3A68" w:rsidRDefault="001B071E" w:rsidP="009E0129">
            <w:r>
              <w:t>Integer</w:t>
            </w:r>
          </w:p>
        </w:tc>
        <w:tc>
          <w:tcPr>
            <w:tcW w:w="2618" w:type="dxa"/>
            <w:tcBorders>
              <w:top w:val="single" w:sz="4" w:space="0" w:color="auto"/>
              <w:left w:val="single" w:sz="4" w:space="0" w:color="auto"/>
              <w:bottom w:val="single" w:sz="4" w:space="0" w:color="auto"/>
              <w:right w:val="single" w:sz="4" w:space="0" w:color="auto"/>
            </w:tcBorders>
          </w:tcPr>
          <w:p w:rsidR="001B071E" w:rsidRPr="00AB3A68" w:rsidRDefault="001B071E" w:rsidP="001B071E">
            <w:r>
              <w:t xml:space="preserve">Must be a positive integer. </w:t>
            </w:r>
          </w:p>
        </w:tc>
        <w:tc>
          <w:tcPr>
            <w:tcW w:w="1994" w:type="dxa"/>
            <w:tcBorders>
              <w:top w:val="single" w:sz="4" w:space="0" w:color="auto"/>
              <w:left w:val="single" w:sz="4" w:space="0" w:color="auto"/>
              <w:bottom w:val="single" w:sz="4" w:space="0" w:color="auto"/>
              <w:right w:val="single" w:sz="4" w:space="0" w:color="auto"/>
            </w:tcBorders>
          </w:tcPr>
          <w:p w:rsidR="001B071E" w:rsidRPr="00AB3A68" w:rsidRDefault="001B071E" w:rsidP="009E0129">
            <w:r>
              <w:t>56932</w:t>
            </w:r>
          </w:p>
        </w:tc>
      </w:tr>
      <w:tr w:rsidR="001B071E" w:rsidRPr="00AB3A68" w:rsidTr="00B124C3">
        <w:tc>
          <w:tcPr>
            <w:tcW w:w="2710" w:type="dxa"/>
            <w:tcBorders>
              <w:top w:val="single" w:sz="4" w:space="0" w:color="auto"/>
              <w:left w:val="single" w:sz="4" w:space="0" w:color="auto"/>
              <w:bottom w:val="single" w:sz="4" w:space="0" w:color="auto"/>
              <w:right w:val="single" w:sz="4" w:space="0" w:color="auto"/>
            </w:tcBorders>
          </w:tcPr>
          <w:p w:rsidR="001B071E" w:rsidRPr="00AB3A68" w:rsidRDefault="001B071E" w:rsidP="009E0129">
            <w:r>
              <w:t>Employee Count</w:t>
            </w:r>
          </w:p>
        </w:tc>
        <w:tc>
          <w:tcPr>
            <w:tcW w:w="1920" w:type="dxa"/>
            <w:tcBorders>
              <w:top w:val="single" w:sz="4" w:space="0" w:color="auto"/>
              <w:left w:val="single" w:sz="4" w:space="0" w:color="auto"/>
              <w:bottom w:val="single" w:sz="4" w:space="0" w:color="auto"/>
              <w:right w:val="single" w:sz="4" w:space="0" w:color="auto"/>
            </w:tcBorders>
          </w:tcPr>
          <w:p w:rsidR="001B071E" w:rsidRPr="00AB3A68" w:rsidRDefault="001B071E" w:rsidP="009E0129">
            <w:r>
              <w:t>Integer</w:t>
            </w:r>
          </w:p>
        </w:tc>
        <w:tc>
          <w:tcPr>
            <w:tcW w:w="2618" w:type="dxa"/>
            <w:tcBorders>
              <w:top w:val="single" w:sz="4" w:space="0" w:color="auto"/>
              <w:left w:val="single" w:sz="4" w:space="0" w:color="auto"/>
              <w:bottom w:val="single" w:sz="4" w:space="0" w:color="auto"/>
              <w:right w:val="single" w:sz="4" w:space="0" w:color="auto"/>
            </w:tcBorders>
          </w:tcPr>
          <w:p w:rsidR="001B071E" w:rsidRPr="00AB3A68" w:rsidRDefault="001B071E" w:rsidP="009E0129">
            <w:r>
              <w:t>Must be a positive integer greater than 0.</w:t>
            </w:r>
          </w:p>
        </w:tc>
        <w:tc>
          <w:tcPr>
            <w:tcW w:w="1994" w:type="dxa"/>
            <w:tcBorders>
              <w:top w:val="single" w:sz="4" w:space="0" w:color="auto"/>
              <w:left w:val="single" w:sz="4" w:space="0" w:color="auto"/>
              <w:bottom w:val="single" w:sz="4" w:space="0" w:color="auto"/>
              <w:right w:val="single" w:sz="4" w:space="0" w:color="auto"/>
            </w:tcBorders>
          </w:tcPr>
          <w:p w:rsidR="001B071E" w:rsidRPr="00AB3A68" w:rsidRDefault="001B071E" w:rsidP="009E0129">
            <w:r>
              <w:t>62</w:t>
            </w:r>
          </w:p>
        </w:tc>
      </w:tr>
      <w:tr w:rsidR="001B071E" w:rsidRPr="00AB3A68" w:rsidTr="00B124C3">
        <w:tc>
          <w:tcPr>
            <w:tcW w:w="2710" w:type="dxa"/>
            <w:tcBorders>
              <w:top w:val="single" w:sz="4" w:space="0" w:color="auto"/>
              <w:left w:val="single" w:sz="4" w:space="0" w:color="auto"/>
              <w:bottom w:val="single" w:sz="4" w:space="0" w:color="auto"/>
              <w:right w:val="single" w:sz="4" w:space="0" w:color="auto"/>
            </w:tcBorders>
          </w:tcPr>
          <w:p w:rsidR="001B071E" w:rsidRDefault="001B071E" w:rsidP="009E0129">
            <w:r>
              <w:t>Total Salary</w:t>
            </w:r>
          </w:p>
        </w:tc>
        <w:tc>
          <w:tcPr>
            <w:tcW w:w="1920" w:type="dxa"/>
            <w:tcBorders>
              <w:top w:val="single" w:sz="4" w:space="0" w:color="auto"/>
              <w:left w:val="single" w:sz="4" w:space="0" w:color="auto"/>
              <w:bottom w:val="single" w:sz="4" w:space="0" w:color="auto"/>
              <w:right w:val="single" w:sz="4" w:space="0" w:color="auto"/>
            </w:tcBorders>
          </w:tcPr>
          <w:p w:rsidR="001B071E" w:rsidRDefault="001B071E" w:rsidP="009E0129">
            <w:r>
              <w:t>Integer</w:t>
            </w:r>
          </w:p>
        </w:tc>
        <w:tc>
          <w:tcPr>
            <w:tcW w:w="2618" w:type="dxa"/>
            <w:tcBorders>
              <w:top w:val="single" w:sz="4" w:space="0" w:color="auto"/>
              <w:left w:val="single" w:sz="4" w:space="0" w:color="auto"/>
              <w:bottom w:val="single" w:sz="4" w:space="0" w:color="auto"/>
              <w:right w:val="single" w:sz="4" w:space="0" w:color="auto"/>
            </w:tcBorders>
          </w:tcPr>
          <w:p w:rsidR="001B071E" w:rsidRDefault="001B071E" w:rsidP="009E0129">
            <w:r>
              <w:t>Must be a positive integer.</w:t>
            </w:r>
          </w:p>
        </w:tc>
        <w:tc>
          <w:tcPr>
            <w:tcW w:w="1994" w:type="dxa"/>
            <w:tcBorders>
              <w:top w:val="single" w:sz="4" w:space="0" w:color="auto"/>
              <w:left w:val="single" w:sz="4" w:space="0" w:color="auto"/>
              <w:bottom w:val="single" w:sz="4" w:space="0" w:color="auto"/>
              <w:right w:val="single" w:sz="4" w:space="0" w:color="auto"/>
            </w:tcBorders>
          </w:tcPr>
          <w:p w:rsidR="001B071E" w:rsidRDefault="001B071E" w:rsidP="009E0129">
            <w:r>
              <w:t>567890</w:t>
            </w:r>
          </w:p>
        </w:tc>
      </w:tr>
      <w:tr w:rsidR="001B071E" w:rsidRPr="00AB3A68" w:rsidTr="00B124C3">
        <w:tc>
          <w:tcPr>
            <w:tcW w:w="2710" w:type="dxa"/>
            <w:tcBorders>
              <w:top w:val="single" w:sz="4" w:space="0" w:color="auto"/>
              <w:left w:val="single" w:sz="4" w:space="0" w:color="auto"/>
              <w:bottom w:val="single" w:sz="4" w:space="0" w:color="auto"/>
              <w:right w:val="single" w:sz="4" w:space="0" w:color="auto"/>
            </w:tcBorders>
          </w:tcPr>
          <w:p w:rsidR="001B071E" w:rsidRDefault="001B071E" w:rsidP="009E0129">
            <w:r>
              <w:lastRenderedPageBreak/>
              <w:t>Total Expenditure</w:t>
            </w:r>
          </w:p>
        </w:tc>
        <w:tc>
          <w:tcPr>
            <w:tcW w:w="1920" w:type="dxa"/>
            <w:tcBorders>
              <w:top w:val="single" w:sz="4" w:space="0" w:color="auto"/>
              <w:left w:val="single" w:sz="4" w:space="0" w:color="auto"/>
              <w:bottom w:val="single" w:sz="4" w:space="0" w:color="auto"/>
              <w:right w:val="single" w:sz="4" w:space="0" w:color="auto"/>
            </w:tcBorders>
          </w:tcPr>
          <w:p w:rsidR="001B071E" w:rsidRDefault="001B071E" w:rsidP="009E0129">
            <w:r>
              <w:t>Integer</w:t>
            </w:r>
          </w:p>
        </w:tc>
        <w:tc>
          <w:tcPr>
            <w:tcW w:w="2618" w:type="dxa"/>
            <w:tcBorders>
              <w:top w:val="single" w:sz="4" w:space="0" w:color="auto"/>
              <w:left w:val="single" w:sz="4" w:space="0" w:color="auto"/>
              <w:bottom w:val="single" w:sz="4" w:space="0" w:color="auto"/>
              <w:right w:val="single" w:sz="4" w:space="0" w:color="auto"/>
            </w:tcBorders>
          </w:tcPr>
          <w:p w:rsidR="001B071E" w:rsidRDefault="001B071E" w:rsidP="009E0129">
            <w:r>
              <w:t>Must be a positive integer greater than or equal to the value of Total Salary.</w:t>
            </w:r>
          </w:p>
        </w:tc>
        <w:tc>
          <w:tcPr>
            <w:tcW w:w="1994" w:type="dxa"/>
            <w:tcBorders>
              <w:top w:val="single" w:sz="4" w:space="0" w:color="auto"/>
              <w:left w:val="single" w:sz="4" w:space="0" w:color="auto"/>
              <w:bottom w:val="single" w:sz="4" w:space="0" w:color="auto"/>
              <w:right w:val="single" w:sz="4" w:space="0" w:color="auto"/>
            </w:tcBorders>
          </w:tcPr>
          <w:p w:rsidR="001B071E" w:rsidRDefault="001B071E" w:rsidP="009E0129">
            <w:r>
              <w:t>670810</w:t>
            </w:r>
          </w:p>
          <w:p w:rsidR="00203B8E" w:rsidRDefault="00203B8E" w:rsidP="009E0129"/>
          <w:p w:rsidR="00B124C3" w:rsidRDefault="00B124C3" w:rsidP="009E0129"/>
        </w:tc>
      </w:tr>
      <w:tr w:rsidR="001B071E" w:rsidRPr="00AB3A68" w:rsidTr="00B124C3">
        <w:tc>
          <w:tcPr>
            <w:tcW w:w="2710"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1B071E" w:rsidRPr="00AB3A68" w:rsidRDefault="001B071E" w:rsidP="009E0129">
            <w:pPr>
              <w:rPr>
                <w:b/>
              </w:rPr>
            </w:pPr>
            <w:r w:rsidRPr="00AB3A68">
              <w:rPr>
                <w:b/>
              </w:rPr>
              <w:t>Field Name</w:t>
            </w:r>
          </w:p>
        </w:tc>
        <w:tc>
          <w:tcPr>
            <w:tcW w:w="1920"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1B071E" w:rsidRPr="00AB3A68" w:rsidRDefault="001B071E" w:rsidP="009E0129">
            <w:pPr>
              <w:rPr>
                <w:b/>
              </w:rPr>
            </w:pPr>
            <w:r w:rsidRPr="00AB3A68">
              <w:rPr>
                <w:b/>
              </w:rPr>
              <w:t>Data type</w:t>
            </w:r>
          </w:p>
        </w:tc>
        <w:tc>
          <w:tcPr>
            <w:tcW w:w="2618"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1B071E" w:rsidRPr="00AB3A68" w:rsidRDefault="001B071E" w:rsidP="009E0129">
            <w:pPr>
              <w:rPr>
                <w:b/>
              </w:rPr>
            </w:pPr>
            <w:r w:rsidRPr="00AB3A68">
              <w:rPr>
                <w:b/>
              </w:rPr>
              <w:t>Validation</w:t>
            </w:r>
          </w:p>
        </w:tc>
        <w:tc>
          <w:tcPr>
            <w:tcW w:w="1994"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1B071E" w:rsidRPr="00AB3A68" w:rsidRDefault="001B071E" w:rsidP="009E0129">
            <w:pPr>
              <w:rPr>
                <w:b/>
              </w:rPr>
            </w:pPr>
            <w:r w:rsidRPr="00AB3A68">
              <w:rPr>
                <w:b/>
              </w:rPr>
              <w:t>Typical data</w:t>
            </w:r>
          </w:p>
        </w:tc>
      </w:tr>
      <w:tr w:rsidR="001B071E" w:rsidRPr="00AB3A68" w:rsidTr="00B124C3">
        <w:tc>
          <w:tcPr>
            <w:tcW w:w="2710" w:type="dxa"/>
            <w:tcBorders>
              <w:top w:val="single" w:sz="4" w:space="0" w:color="auto"/>
              <w:left w:val="single" w:sz="4" w:space="0" w:color="auto"/>
              <w:bottom w:val="single" w:sz="4" w:space="0" w:color="auto"/>
              <w:right w:val="single" w:sz="4" w:space="0" w:color="auto"/>
            </w:tcBorders>
            <w:shd w:val="clear" w:color="auto" w:fill="auto"/>
          </w:tcPr>
          <w:p w:rsidR="001B071E" w:rsidRPr="001B071E" w:rsidRDefault="001B071E" w:rsidP="009E0129">
            <w:r>
              <w:t>Admin Password</w:t>
            </w:r>
          </w:p>
        </w:tc>
        <w:tc>
          <w:tcPr>
            <w:tcW w:w="1920" w:type="dxa"/>
            <w:tcBorders>
              <w:top w:val="single" w:sz="4" w:space="0" w:color="auto"/>
              <w:left w:val="single" w:sz="4" w:space="0" w:color="auto"/>
              <w:bottom w:val="single" w:sz="4" w:space="0" w:color="auto"/>
              <w:right w:val="single" w:sz="4" w:space="0" w:color="auto"/>
            </w:tcBorders>
            <w:shd w:val="clear" w:color="auto" w:fill="auto"/>
          </w:tcPr>
          <w:p w:rsidR="001B071E" w:rsidRPr="00203B8E" w:rsidRDefault="00203B8E" w:rsidP="009E0129">
            <w:r>
              <w:t xml:space="preserve">String (Will be hashed) </w:t>
            </w:r>
          </w:p>
        </w:tc>
        <w:tc>
          <w:tcPr>
            <w:tcW w:w="2618" w:type="dxa"/>
            <w:tcBorders>
              <w:top w:val="single" w:sz="4" w:space="0" w:color="auto"/>
              <w:left w:val="single" w:sz="4" w:space="0" w:color="auto"/>
              <w:bottom w:val="single" w:sz="4" w:space="0" w:color="auto"/>
              <w:right w:val="single" w:sz="4" w:space="0" w:color="auto"/>
            </w:tcBorders>
            <w:shd w:val="clear" w:color="auto" w:fill="auto"/>
          </w:tcPr>
          <w:p w:rsidR="001B071E" w:rsidRPr="00203B8E" w:rsidRDefault="00203B8E" w:rsidP="009E0129">
            <w:r>
              <w:t>None</w:t>
            </w:r>
          </w:p>
        </w:tc>
        <w:tc>
          <w:tcPr>
            <w:tcW w:w="1994" w:type="dxa"/>
            <w:tcBorders>
              <w:top w:val="single" w:sz="4" w:space="0" w:color="auto"/>
              <w:left w:val="single" w:sz="4" w:space="0" w:color="auto"/>
              <w:bottom w:val="single" w:sz="4" w:space="0" w:color="auto"/>
              <w:right w:val="single" w:sz="4" w:space="0" w:color="auto"/>
            </w:tcBorders>
            <w:shd w:val="clear" w:color="auto" w:fill="auto"/>
          </w:tcPr>
          <w:p w:rsidR="001B071E" w:rsidRPr="00203B8E" w:rsidRDefault="00203B8E" w:rsidP="009E0129">
            <w:pPr>
              <w:rPr>
                <w:rFonts w:cstheme="minorHAnsi"/>
                <w:b/>
              </w:rPr>
            </w:pPr>
            <w:r w:rsidRPr="00203B8E">
              <w:rPr>
                <w:rStyle w:val="HTMLCode"/>
                <w:rFonts w:asciiTheme="minorHAnsi" w:eastAsiaTheme="minorHAnsi" w:hAnsiTheme="minorHAnsi" w:cstheme="minorHAnsi"/>
                <w:sz w:val="22"/>
                <w:szCs w:val="22"/>
              </w:rPr>
              <w:t>0a4d55a8d778e502</w:t>
            </w:r>
          </w:p>
        </w:tc>
      </w:tr>
    </w:tbl>
    <w:p w:rsidR="00FB0465" w:rsidRDefault="00FB0465" w:rsidP="00FB0465"/>
    <w:p w:rsidR="000D64BC" w:rsidRDefault="000D64BC" w:rsidP="00FD2805">
      <w:pPr>
        <w:pStyle w:val="Heading2"/>
      </w:pPr>
    </w:p>
    <w:p w:rsidR="000D64BC" w:rsidRDefault="000D64BC" w:rsidP="000D64BC">
      <w:pPr>
        <w:rPr>
          <w:rFonts w:eastAsiaTheme="majorEastAsia" w:cstheme="majorBidi"/>
          <w:b/>
          <w:bCs/>
          <w:color w:val="000000" w:themeColor="text1"/>
          <w:sz w:val="32"/>
          <w:szCs w:val="26"/>
          <w:u w:val="single"/>
        </w:rPr>
      </w:pPr>
    </w:p>
    <w:p w:rsidR="000D64BC" w:rsidRPr="000D64BC" w:rsidRDefault="000D64BC" w:rsidP="000D64BC"/>
    <w:p w:rsidR="000D64BC" w:rsidRDefault="000D64BC" w:rsidP="00FD2805">
      <w:pPr>
        <w:pStyle w:val="Heading2"/>
      </w:pPr>
    </w:p>
    <w:p w:rsidR="000D64BC" w:rsidRDefault="000D64BC" w:rsidP="00FD2805">
      <w:pPr>
        <w:pStyle w:val="Heading2"/>
      </w:pPr>
      <w:bookmarkStart w:id="36" w:name="_Toc406682432"/>
      <w:r>
        <w:t>Modular Design</w:t>
      </w:r>
      <w:r w:rsidR="00C67FDA">
        <w:t xml:space="preserve"> &amp; Screen Hierachy</w:t>
      </w:r>
      <w:r>
        <w:t xml:space="preserve"> –</w:t>
      </w:r>
      <w:bookmarkEnd w:id="36"/>
    </w:p>
    <w:p w:rsidR="000D64BC" w:rsidRDefault="000D64BC" w:rsidP="000D64BC"/>
    <w:p w:rsidR="000D64BC" w:rsidRPr="000D64BC" w:rsidRDefault="00EB4DA3" w:rsidP="000D64BC">
      <w:r>
        <w:rPr>
          <w:noProof/>
          <w:lang w:eastAsia="en-GB"/>
        </w:rPr>
        <w:lastRenderedPageBreak/>
        <w:drawing>
          <wp:anchor distT="0" distB="0" distL="114300" distR="114300" simplePos="0" relativeHeight="251764736" behindDoc="1" locked="0" layoutInCell="1" allowOverlap="1" wp14:anchorId="398DE349" wp14:editId="1355475B">
            <wp:simplePos x="0" y="0"/>
            <wp:positionH relativeFrom="column">
              <wp:posOffset>-404495</wp:posOffset>
            </wp:positionH>
            <wp:positionV relativeFrom="paragraph">
              <wp:posOffset>325755</wp:posOffset>
            </wp:positionV>
            <wp:extent cx="6449695" cy="6329045"/>
            <wp:effectExtent l="0" t="0" r="8255" b="0"/>
            <wp:wrapTight wrapText="bothSides">
              <wp:wrapPolygon edited="0">
                <wp:start x="0" y="0"/>
                <wp:lineTo x="0" y="21520"/>
                <wp:lineTo x="21564" y="21520"/>
                <wp:lineTo x="21564" y="0"/>
                <wp:lineTo x="0" y="0"/>
              </wp:wrapPolygon>
            </wp:wrapTight>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49695" cy="63290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A2AAA" w:rsidRDefault="00EB4DA3" w:rsidP="00EB4DA3">
      <w:pPr>
        <w:tabs>
          <w:tab w:val="left" w:pos="3927"/>
        </w:tabs>
      </w:pPr>
      <w:r>
        <w:tab/>
      </w:r>
    </w:p>
    <w:p w:rsidR="00EB4DA3" w:rsidRDefault="00EB4DA3" w:rsidP="00EB4DA3">
      <w:pPr>
        <w:tabs>
          <w:tab w:val="left" w:pos="3927"/>
        </w:tabs>
      </w:pPr>
    </w:p>
    <w:p w:rsidR="00EB4DA3" w:rsidRDefault="00EB4DA3" w:rsidP="00FD2805">
      <w:pPr>
        <w:pStyle w:val="Heading2"/>
      </w:pPr>
      <w:bookmarkStart w:id="37" w:name="_Toc406682433"/>
      <w:r>
        <w:t>Wireframes –</w:t>
      </w:r>
      <w:bookmarkEnd w:id="37"/>
    </w:p>
    <w:p w:rsidR="006A57C7" w:rsidRDefault="006A57C7" w:rsidP="006A57C7"/>
    <w:p w:rsidR="002401D2" w:rsidRDefault="006A57C7" w:rsidP="006A57C7">
      <w:r>
        <w:t xml:space="preserve">In order to properly convey my designs to the end users, I created a quick set of wireframes to demonstrate the basic structure and layout of the proposed system. These wireframes had no functionality, but they were interlinked, so that I could present them to the end users in a coherent manner.  </w:t>
      </w:r>
    </w:p>
    <w:p w:rsidR="00B164EB" w:rsidRDefault="00B164EB" w:rsidP="006A57C7">
      <w:r>
        <w:lastRenderedPageBreak/>
        <w:t>I decided to take this approach to the design, because GUIs are relatively quick and easy to create, and I saw it as an effective way to visually convey my ideas.</w:t>
      </w:r>
    </w:p>
    <w:p w:rsidR="002401D2" w:rsidRDefault="002401D2" w:rsidP="006A57C7"/>
    <w:p w:rsidR="002401D2" w:rsidRDefault="002401D2" w:rsidP="002401D2">
      <w:pPr>
        <w:pStyle w:val="Heading3"/>
      </w:pPr>
      <w:bookmarkStart w:id="38" w:name="_Toc406682434"/>
      <w:r>
        <w:t>Initial Setup Wireframe –</w:t>
      </w:r>
      <w:bookmarkEnd w:id="38"/>
      <w:r>
        <w:t xml:space="preserve"> </w:t>
      </w:r>
    </w:p>
    <w:p w:rsidR="002401D2" w:rsidRDefault="002401D2" w:rsidP="002401D2">
      <w:r>
        <w:t xml:space="preserve">This will be the first screen that the end user will be presented with. It will only be displayed once, and it allows for the Admin Password to be set up. Once this process has been completed, the program will default to the Login Screen on startup. </w:t>
      </w:r>
    </w:p>
    <w:p w:rsidR="002401D2" w:rsidRPr="006A57C7" w:rsidRDefault="002401D2" w:rsidP="006A57C7"/>
    <w:p w:rsidR="00BF5542" w:rsidRDefault="002401D2" w:rsidP="00BF5542">
      <w:r>
        <w:rPr>
          <w:noProof/>
          <w:lang w:eastAsia="en-GB"/>
        </w:rPr>
        <w:drawing>
          <wp:inline distT="0" distB="0" distL="0" distR="0" wp14:anchorId="55B7C835" wp14:editId="06887AAA">
            <wp:extent cx="5731510" cy="3664585"/>
            <wp:effectExtent l="0" t="0" r="254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ialSetup Wireframe.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3664585"/>
                    </a:xfrm>
                    <a:prstGeom prst="rect">
                      <a:avLst/>
                    </a:prstGeom>
                  </pic:spPr>
                </pic:pic>
              </a:graphicData>
            </a:graphic>
          </wp:inline>
        </w:drawing>
      </w:r>
    </w:p>
    <w:p w:rsidR="00797921" w:rsidRDefault="00797921" w:rsidP="008973D3"/>
    <w:p w:rsidR="00014E69" w:rsidRDefault="00014E69" w:rsidP="008973D3"/>
    <w:p w:rsidR="00014E69" w:rsidRDefault="00014E69" w:rsidP="008973D3"/>
    <w:p w:rsidR="00014E69" w:rsidRDefault="00014E69" w:rsidP="008973D3"/>
    <w:p w:rsidR="00014E69" w:rsidRDefault="00014E69" w:rsidP="00014E69"/>
    <w:p w:rsidR="00014E69" w:rsidRDefault="00014E69" w:rsidP="00014E69"/>
    <w:p w:rsidR="00014E69" w:rsidRDefault="00014E69" w:rsidP="00014E69"/>
    <w:p w:rsidR="00014E69" w:rsidRDefault="00014E69" w:rsidP="00014E69"/>
    <w:p w:rsidR="00014E69" w:rsidRDefault="00014E69" w:rsidP="00014E69">
      <w:pPr>
        <w:pStyle w:val="Heading3"/>
      </w:pPr>
    </w:p>
    <w:p w:rsidR="00014E69" w:rsidRPr="00EB4DA3" w:rsidRDefault="00014E69" w:rsidP="00014E69">
      <w:pPr>
        <w:pStyle w:val="Heading3"/>
      </w:pPr>
      <w:bookmarkStart w:id="39" w:name="_Toc406682435"/>
      <w:r>
        <w:t>Login Screen Wireframe –</w:t>
      </w:r>
      <w:bookmarkEnd w:id="39"/>
    </w:p>
    <w:p w:rsidR="008973D3" w:rsidRDefault="002401D2" w:rsidP="008973D3">
      <w:r>
        <w:rPr>
          <w:noProof/>
          <w:lang w:eastAsia="en-GB"/>
        </w:rPr>
        <w:drawing>
          <wp:anchor distT="0" distB="0" distL="114300" distR="114300" simplePos="0" relativeHeight="251770880" behindDoc="1" locked="0" layoutInCell="1" allowOverlap="1" wp14:anchorId="21DE5EE0" wp14:editId="6AEA7929">
            <wp:simplePos x="0" y="0"/>
            <wp:positionH relativeFrom="column">
              <wp:posOffset>0</wp:posOffset>
            </wp:positionH>
            <wp:positionV relativeFrom="paragraph">
              <wp:posOffset>800735</wp:posOffset>
            </wp:positionV>
            <wp:extent cx="5731510" cy="3664585"/>
            <wp:effectExtent l="0" t="0" r="2540" b="0"/>
            <wp:wrapTight wrapText="bothSides">
              <wp:wrapPolygon edited="0">
                <wp:start x="0" y="0"/>
                <wp:lineTo x="0" y="21447"/>
                <wp:lineTo x="21538" y="21447"/>
                <wp:lineTo x="21538" y="0"/>
                <wp:lineTo x="0" y="0"/>
              </wp:wrapPolygon>
            </wp:wrapTight>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Screen Wireframe.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3664585"/>
                    </a:xfrm>
                    <a:prstGeom prst="rect">
                      <a:avLst/>
                    </a:prstGeom>
                  </pic:spPr>
                </pic:pic>
              </a:graphicData>
            </a:graphic>
            <wp14:sizeRelH relativeFrom="page">
              <wp14:pctWidth>0</wp14:pctWidth>
            </wp14:sizeRelH>
            <wp14:sizeRelV relativeFrom="page">
              <wp14:pctHeight>0</wp14:pctHeight>
            </wp14:sizeRelV>
          </wp:anchor>
        </w:drawing>
      </w:r>
      <w:r w:rsidR="008973D3">
        <w:t xml:space="preserve">This will serve as the Initial screen for the program once the initial setup has been completed. The Register New Employee Account button will transition </w:t>
      </w:r>
      <w:r w:rsidR="00797921">
        <w:t>to the Register Account Screen. Upon a Successful login, the Main Screen will open.</w:t>
      </w:r>
    </w:p>
    <w:p w:rsidR="00BF5542" w:rsidRDefault="00BF5542" w:rsidP="002401D2">
      <w:pPr>
        <w:pStyle w:val="Heading3"/>
      </w:pPr>
      <w:bookmarkStart w:id="40" w:name="_Toc406682436"/>
      <w:r>
        <w:t>Register Account Screen Wireframe –</w:t>
      </w:r>
      <w:bookmarkEnd w:id="40"/>
    </w:p>
    <w:p w:rsidR="00F36591" w:rsidRDefault="00797921" w:rsidP="00F36591">
      <w:r>
        <w:t xml:space="preserve">From this screen, the Admin will be able to create Employee accounts. These will be used to log into the system. </w:t>
      </w:r>
    </w:p>
    <w:p w:rsidR="002401D2" w:rsidRDefault="002401D2" w:rsidP="00F36591">
      <w:r>
        <w:rPr>
          <w:noProof/>
          <w:lang w:eastAsia="en-GB"/>
        </w:rPr>
        <w:drawing>
          <wp:inline distT="0" distB="0" distL="0" distR="0">
            <wp:extent cx="4960820" cy="317182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AccountScreen Wireframe.png"/>
                    <pic:cNvPicPr/>
                  </pic:nvPicPr>
                  <pic:blipFill>
                    <a:blip r:embed="rId16">
                      <a:extLst>
                        <a:ext uri="{28A0092B-C50C-407E-A947-70E740481C1C}">
                          <a14:useLocalDpi xmlns:a14="http://schemas.microsoft.com/office/drawing/2010/main" val="0"/>
                        </a:ext>
                      </a:extLst>
                    </a:blip>
                    <a:stretch>
                      <a:fillRect/>
                    </a:stretch>
                  </pic:blipFill>
                  <pic:spPr>
                    <a:xfrm>
                      <a:off x="0" y="0"/>
                      <a:ext cx="4958623" cy="3170420"/>
                    </a:xfrm>
                    <a:prstGeom prst="rect">
                      <a:avLst/>
                    </a:prstGeom>
                  </pic:spPr>
                </pic:pic>
              </a:graphicData>
            </a:graphic>
          </wp:inline>
        </w:drawing>
      </w:r>
    </w:p>
    <w:p w:rsidR="00B164EB" w:rsidRDefault="006A57C7" w:rsidP="00F36591">
      <w:pPr>
        <w:pStyle w:val="Heading3"/>
      </w:pPr>
      <w:bookmarkStart w:id="41" w:name="_Toc406682437"/>
      <w:r>
        <w:lastRenderedPageBreak/>
        <w:t>Main Screen Wireframe –</w:t>
      </w:r>
      <w:bookmarkEnd w:id="41"/>
    </w:p>
    <w:p w:rsidR="00797921" w:rsidRDefault="002401D2" w:rsidP="002401D2">
      <w:r>
        <w:rPr>
          <w:noProof/>
          <w:lang w:eastAsia="en-GB"/>
        </w:rPr>
        <w:drawing>
          <wp:anchor distT="0" distB="0" distL="114300" distR="114300" simplePos="0" relativeHeight="251772928" behindDoc="0" locked="0" layoutInCell="1" allowOverlap="1" wp14:anchorId="00DC87C7" wp14:editId="27519531">
            <wp:simplePos x="0" y="0"/>
            <wp:positionH relativeFrom="column">
              <wp:posOffset>20955</wp:posOffset>
            </wp:positionH>
            <wp:positionV relativeFrom="paragraph">
              <wp:posOffset>455930</wp:posOffset>
            </wp:positionV>
            <wp:extent cx="5731510" cy="3664585"/>
            <wp:effectExtent l="0" t="0" r="2540" b="0"/>
            <wp:wrapSquare wrapText="bothSides"/>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Screen Wireframe.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3664585"/>
                    </a:xfrm>
                    <a:prstGeom prst="rect">
                      <a:avLst/>
                    </a:prstGeom>
                  </pic:spPr>
                </pic:pic>
              </a:graphicData>
            </a:graphic>
            <wp14:sizeRelH relativeFrom="page">
              <wp14:pctWidth>0</wp14:pctWidth>
            </wp14:sizeRelH>
            <wp14:sizeRelV relativeFrom="page">
              <wp14:pctHeight>0</wp14:pctHeight>
            </wp14:sizeRelV>
          </wp:anchor>
        </w:drawing>
      </w:r>
      <w:r>
        <w:t>From this screen, all of the user processes can be carried out. It will be the “Main Screen”.</w:t>
      </w:r>
    </w:p>
    <w:p w:rsidR="006A57C7" w:rsidRDefault="00B164EB" w:rsidP="006A57C7">
      <w:pPr>
        <w:pStyle w:val="Heading3"/>
      </w:pPr>
      <w:bookmarkStart w:id="42" w:name="_Toc406682438"/>
      <w:r>
        <w:t>Create Record Wireframe –</w:t>
      </w:r>
      <w:bookmarkEnd w:id="42"/>
    </w:p>
    <w:p w:rsidR="002401D2" w:rsidRPr="002401D2" w:rsidRDefault="002401D2" w:rsidP="002401D2">
      <w:r>
        <w:t>From this screen, the user will be able to create Employee records.</w:t>
      </w:r>
    </w:p>
    <w:p w:rsidR="00B164EB" w:rsidRDefault="002401D2" w:rsidP="00B164EB">
      <w:r>
        <w:rPr>
          <w:noProof/>
          <w:lang w:eastAsia="en-GB"/>
        </w:rPr>
        <w:drawing>
          <wp:inline distT="0" distB="0" distL="0" distR="0" wp14:anchorId="7FD53F9B" wp14:editId="32F61B9A">
            <wp:extent cx="5731510" cy="3664585"/>
            <wp:effectExtent l="0" t="0" r="254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EmployeeScreen Wireframe.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3664585"/>
                    </a:xfrm>
                    <a:prstGeom prst="rect">
                      <a:avLst/>
                    </a:prstGeom>
                  </pic:spPr>
                </pic:pic>
              </a:graphicData>
            </a:graphic>
          </wp:inline>
        </w:drawing>
      </w:r>
    </w:p>
    <w:p w:rsidR="00C67FDA" w:rsidRDefault="001067AD" w:rsidP="001067AD">
      <w:pPr>
        <w:pStyle w:val="Heading3"/>
      </w:pPr>
      <w:bookmarkStart w:id="43" w:name="_Toc406682439"/>
      <w:r>
        <w:lastRenderedPageBreak/>
        <w:t xml:space="preserve">Search Screen Wireframe </w:t>
      </w:r>
      <w:r w:rsidR="00B71346">
        <w:t>–</w:t>
      </w:r>
      <w:bookmarkEnd w:id="43"/>
      <w:r>
        <w:t xml:space="preserve"> </w:t>
      </w:r>
    </w:p>
    <w:p w:rsidR="002401D2" w:rsidRPr="002401D2" w:rsidRDefault="002401D2" w:rsidP="002401D2">
      <w:r>
        <w:t>From this screen, the user will be able to search for Employee Records. A similar screen will be used for deleting records.</w:t>
      </w:r>
    </w:p>
    <w:p w:rsidR="00B71346" w:rsidRDefault="002401D2" w:rsidP="00B71346">
      <w:r>
        <w:rPr>
          <w:noProof/>
          <w:lang w:eastAsia="en-GB"/>
        </w:rPr>
        <w:drawing>
          <wp:inline distT="0" distB="0" distL="0" distR="0" wp14:anchorId="268DAF99" wp14:editId="24965374">
            <wp:extent cx="5731510" cy="3664585"/>
            <wp:effectExtent l="0" t="0" r="254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EmployeeScreen Wireframe.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3664585"/>
                    </a:xfrm>
                    <a:prstGeom prst="rect">
                      <a:avLst/>
                    </a:prstGeom>
                  </pic:spPr>
                </pic:pic>
              </a:graphicData>
            </a:graphic>
          </wp:inline>
        </w:drawing>
      </w:r>
    </w:p>
    <w:p w:rsidR="002401D2" w:rsidRDefault="002401D2" w:rsidP="002401D2">
      <w:pPr>
        <w:pStyle w:val="Heading3"/>
      </w:pPr>
      <w:bookmarkStart w:id="44" w:name="_Toc406682440"/>
      <w:r>
        <w:t>Popup Wireframe (Generic) :</w:t>
      </w:r>
      <w:bookmarkEnd w:id="44"/>
    </w:p>
    <w:p w:rsidR="005A251F" w:rsidRDefault="005A251F" w:rsidP="002401D2"/>
    <w:p w:rsidR="005A251F" w:rsidRDefault="005A251F" w:rsidP="002401D2">
      <w:r>
        <w:rPr>
          <w:noProof/>
          <w:lang w:eastAsia="en-GB"/>
        </w:rPr>
        <w:drawing>
          <wp:anchor distT="0" distB="0" distL="114300" distR="114300" simplePos="0" relativeHeight="251773952" behindDoc="1" locked="0" layoutInCell="1" allowOverlap="1" wp14:anchorId="360C5EEF" wp14:editId="13A2CFD8">
            <wp:simplePos x="0" y="0"/>
            <wp:positionH relativeFrom="column">
              <wp:posOffset>988695</wp:posOffset>
            </wp:positionH>
            <wp:positionV relativeFrom="paragraph">
              <wp:posOffset>174625</wp:posOffset>
            </wp:positionV>
            <wp:extent cx="3498215" cy="1194435"/>
            <wp:effectExtent l="0" t="0" r="6985" b="5715"/>
            <wp:wrapTight wrapText="bothSides">
              <wp:wrapPolygon edited="0">
                <wp:start x="0" y="0"/>
                <wp:lineTo x="0" y="21359"/>
                <wp:lineTo x="20702" y="21359"/>
                <wp:lineTo x="20702" y="11024"/>
                <wp:lineTo x="21526" y="6890"/>
                <wp:lineTo x="21526" y="5512"/>
                <wp:lineTo x="20702" y="0"/>
                <wp:lineTo x="0" y="0"/>
              </wp:wrapPolygon>
            </wp:wrapTight>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up Wireframe.png"/>
                    <pic:cNvPicPr/>
                  </pic:nvPicPr>
                  <pic:blipFill>
                    <a:blip r:embed="rId20">
                      <a:extLst>
                        <a:ext uri="{28A0092B-C50C-407E-A947-70E740481C1C}">
                          <a14:useLocalDpi xmlns:a14="http://schemas.microsoft.com/office/drawing/2010/main" val="0"/>
                        </a:ext>
                      </a:extLst>
                    </a:blip>
                    <a:stretch>
                      <a:fillRect/>
                    </a:stretch>
                  </pic:blipFill>
                  <pic:spPr>
                    <a:xfrm>
                      <a:off x="0" y="0"/>
                      <a:ext cx="3498215" cy="1194435"/>
                    </a:xfrm>
                    <a:prstGeom prst="rect">
                      <a:avLst/>
                    </a:prstGeom>
                  </pic:spPr>
                </pic:pic>
              </a:graphicData>
            </a:graphic>
            <wp14:sizeRelH relativeFrom="page">
              <wp14:pctWidth>0</wp14:pctWidth>
            </wp14:sizeRelH>
            <wp14:sizeRelV relativeFrom="page">
              <wp14:pctHeight>0</wp14:pctHeight>
            </wp14:sizeRelV>
          </wp:anchor>
        </w:drawing>
      </w:r>
    </w:p>
    <w:p w:rsidR="005A251F" w:rsidRDefault="005A251F" w:rsidP="002401D2"/>
    <w:p w:rsidR="005A251F" w:rsidRDefault="005A251F" w:rsidP="002401D2"/>
    <w:p w:rsidR="005A251F" w:rsidRDefault="005A251F" w:rsidP="002401D2"/>
    <w:p w:rsidR="005A251F" w:rsidRDefault="005A251F" w:rsidP="002401D2"/>
    <w:p w:rsidR="005A251F" w:rsidRDefault="005A251F" w:rsidP="002401D2"/>
    <w:p w:rsidR="005A251F" w:rsidRDefault="005A251F" w:rsidP="00FD2805">
      <w:pPr>
        <w:pStyle w:val="Heading2"/>
      </w:pPr>
    </w:p>
    <w:p w:rsidR="00014E69" w:rsidRDefault="00014E69" w:rsidP="00014E69"/>
    <w:p w:rsidR="00014E69" w:rsidRDefault="00014E69" w:rsidP="00014E69"/>
    <w:p w:rsidR="00014E69" w:rsidRDefault="00014E69" w:rsidP="00014E69"/>
    <w:p w:rsidR="00014E69" w:rsidRPr="00014E69" w:rsidRDefault="00014E69" w:rsidP="00014E69"/>
    <w:p w:rsidR="002401D2" w:rsidRDefault="005A251F" w:rsidP="00FD2805">
      <w:pPr>
        <w:pStyle w:val="Heading2"/>
      </w:pPr>
      <w:bookmarkStart w:id="45" w:name="_Toc406682441"/>
      <w:r>
        <w:lastRenderedPageBreak/>
        <w:t>Data Flow Diagram for the New System –</w:t>
      </w:r>
      <w:bookmarkEnd w:id="45"/>
      <w:r>
        <w:t xml:space="preserve"> </w:t>
      </w:r>
    </w:p>
    <w:p w:rsidR="005A251F" w:rsidRDefault="00CA16F3" w:rsidP="005A251F">
      <w:r>
        <w:rPr>
          <w:noProof/>
          <w:lang w:eastAsia="en-GB"/>
        </w:rPr>
        <w:drawing>
          <wp:anchor distT="0" distB="0" distL="114300" distR="114300" simplePos="0" relativeHeight="251774976" behindDoc="1" locked="0" layoutInCell="1" allowOverlap="1" wp14:anchorId="74F43F9B" wp14:editId="5939138B">
            <wp:simplePos x="0" y="0"/>
            <wp:positionH relativeFrom="column">
              <wp:posOffset>-478790</wp:posOffset>
            </wp:positionH>
            <wp:positionV relativeFrom="paragraph">
              <wp:posOffset>280670</wp:posOffset>
            </wp:positionV>
            <wp:extent cx="6955155" cy="6581140"/>
            <wp:effectExtent l="0" t="0" r="0" b="0"/>
            <wp:wrapTight wrapText="bothSides">
              <wp:wrapPolygon edited="0">
                <wp:start x="0" y="0"/>
                <wp:lineTo x="0" y="21508"/>
                <wp:lineTo x="21535" y="21508"/>
                <wp:lineTo x="21535" y="0"/>
                <wp:lineTo x="0" y="0"/>
              </wp:wrapPolygon>
            </wp:wrapTight>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955155" cy="65811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251F" w:rsidRDefault="005A251F" w:rsidP="005A251F"/>
    <w:p w:rsidR="005A251F" w:rsidRDefault="005A251F" w:rsidP="005A251F">
      <w:r>
        <w:t xml:space="preserve"> </w:t>
      </w:r>
    </w:p>
    <w:p w:rsidR="00CA16F3" w:rsidRDefault="00CA16F3" w:rsidP="005A251F"/>
    <w:p w:rsidR="00CA16F3" w:rsidRDefault="00CA16F3" w:rsidP="005A251F"/>
    <w:p w:rsidR="00CA16F3" w:rsidRDefault="00CA16F3" w:rsidP="00FD2805">
      <w:pPr>
        <w:pStyle w:val="Heading2"/>
      </w:pPr>
      <w:bookmarkStart w:id="46" w:name="_Toc406682442"/>
      <w:r>
        <w:lastRenderedPageBreak/>
        <w:t>Confirmation of the acceptance of the Design –</w:t>
      </w:r>
      <w:bookmarkEnd w:id="46"/>
    </w:p>
    <w:p w:rsidR="00CA16F3" w:rsidRDefault="00CA16F3" w:rsidP="00CA16F3">
      <w:r>
        <w:t>Above is confirmation from the end user that they agree with the Design that I laid out, and emailed to them.</w:t>
      </w:r>
    </w:p>
    <w:p w:rsidR="00CA16F3" w:rsidRDefault="00C51B28" w:rsidP="00CA16F3">
      <w:r>
        <w:rPr>
          <w:noProof/>
          <w:lang w:eastAsia="en-GB"/>
        </w:rPr>
        <w:drawing>
          <wp:inline distT="0" distB="0" distL="0" distR="0" wp14:anchorId="07A03B40" wp14:editId="290DABB7">
            <wp:extent cx="5731510" cy="1588135"/>
            <wp:effectExtent l="0" t="0" r="254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CF08E.tmp"/>
                    <pic:cNvPicPr/>
                  </pic:nvPicPr>
                  <pic:blipFill>
                    <a:blip r:embed="rId22">
                      <a:extLst>
                        <a:ext uri="{28A0092B-C50C-407E-A947-70E740481C1C}">
                          <a14:useLocalDpi xmlns:a14="http://schemas.microsoft.com/office/drawing/2010/main" val="0"/>
                        </a:ext>
                      </a:extLst>
                    </a:blip>
                    <a:stretch>
                      <a:fillRect/>
                    </a:stretch>
                  </pic:blipFill>
                  <pic:spPr>
                    <a:xfrm>
                      <a:off x="0" y="0"/>
                      <a:ext cx="5731510" cy="1588135"/>
                    </a:xfrm>
                    <a:prstGeom prst="rect">
                      <a:avLst/>
                    </a:prstGeom>
                  </pic:spPr>
                </pic:pic>
              </a:graphicData>
            </a:graphic>
          </wp:inline>
        </w:drawing>
      </w:r>
    </w:p>
    <w:p w:rsidR="00D03E11" w:rsidRDefault="00D03E11" w:rsidP="00D03E11">
      <w:pPr>
        <w:pStyle w:val="Heading1"/>
      </w:pPr>
      <w:bookmarkStart w:id="47" w:name="_Toc406682443"/>
      <w:r>
        <w:t>Section 3 – Design Part 2 – Algorithm Design</w:t>
      </w:r>
      <w:bookmarkEnd w:id="47"/>
    </w:p>
    <w:p w:rsidR="00DA2703" w:rsidRDefault="00DA2703" w:rsidP="00FD2805">
      <w:pPr>
        <w:pStyle w:val="Heading2"/>
      </w:pPr>
      <w:bookmarkStart w:id="48" w:name="_Toc406682444"/>
      <w:r>
        <w:t>Algorithm 1 – isFloat() :</w:t>
      </w:r>
      <w:bookmarkEnd w:id="48"/>
    </w:p>
    <w:p w:rsidR="00DA2703" w:rsidRDefault="00DA2703" w:rsidP="00DA2703"/>
    <w:p w:rsidR="00267497" w:rsidRDefault="00267497" w:rsidP="00DA2703">
      <w:r>
        <w:t>This algorithm will be used to verify whether a given input, n, is a Float.</w:t>
      </w:r>
    </w:p>
    <w:p w:rsidR="00DA2703" w:rsidRDefault="00D12809" w:rsidP="00DA2703">
      <w:pPr>
        <w:spacing w:after="120" w:line="240" w:lineRule="auto"/>
        <w:contextualSpacing/>
        <w:rPr>
          <w:rFonts w:ascii="Consolas" w:hAnsi="Consolas" w:cs="Consolas"/>
        </w:rPr>
      </w:pPr>
      <w:r>
        <w:rPr>
          <w:rFonts w:ascii="Consolas" w:hAnsi="Consolas" w:cs="Consolas"/>
        </w:rPr>
        <w:t xml:space="preserve">1 </w:t>
      </w:r>
      <w:r w:rsidR="00DA2703">
        <w:rPr>
          <w:rFonts w:ascii="Consolas" w:hAnsi="Consolas" w:cs="Consolas"/>
        </w:rPr>
        <w:t>DEF isFloat(n):</w:t>
      </w:r>
    </w:p>
    <w:p w:rsidR="00DA2703" w:rsidRDefault="00D12809" w:rsidP="00DA2703">
      <w:pPr>
        <w:spacing w:after="120" w:line="240" w:lineRule="auto"/>
        <w:contextualSpacing/>
        <w:rPr>
          <w:rFonts w:ascii="Consolas" w:hAnsi="Consolas" w:cs="Consolas"/>
        </w:rPr>
      </w:pPr>
      <w:r>
        <w:rPr>
          <w:rFonts w:ascii="Consolas" w:hAnsi="Consolas" w:cs="Consolas"/>
        </w:rPr>
        <w:t xml:space="preserve">2 </w:t>
      </w:r>
      <w:r w:rsidR="00DA2703">
        <w:rPr>
          <w:rFonts w:ascii="Consolas" w:hAnsi="Consolas" w:cs="Consolas"/>
        </w:rPr>
        <w:t xml:space="preserve">    TRY:</w:t>
      </w:r>
    </w:p>
    <w:p w:rsidR="00DA2703" w:rsidRDefault="00D12809" w:rsidP="00DA2703">
      <w:pPr>
        <w:spacing w:after="120" w:line="240" w:lineRule="auto"/>
        <w:contextualSpacing/>
        <w:rPr>
          <w:rFonts w:ascii="Consolas" w:hAnsi="Consolas" w:cs="Consolas"/>
        </w:rPr>
      </w:pPr>
      <w:r>
        <w:rPr>
          <w:rFonts w:ascii="Consolas" w:hAnsi="Consolas" w:cs="Consolas"/>
        </w:rPr>
        <w:t>3</w:t>
      </w:r>
      <w:r w:rsidR="00DA2703">
        <w:rPr>
          <w:rFonts w:ascii="Consolas" w:hAnsi="Consolas" w:cs="Consolas"/>
        </w:rPr>
        <w:t xml:space="preserve">        FLOAT(n)</w:t>
      </w:r>
    </w:p>
    <w:p w:rsidR="00DA2703" w:rsidRDefault="00D12809" w:rsidP="00DA2703">
      <w:pPr>
        <w:spacing w:after="120" w:line="240" w:lineRule="auto"/>
        <w:contextualSpacing/>
        <w:rPr>
          <w:rFonts w:ascii="Consolas" w:hAnsi="Consolas" w:cs="Consolas"/>
        </w:rPr>
      </w:pPr>
      <w:r>
        <w:rPr>
          <w:rFonts w:ascii="Consolas" w:hAnsi="Consolas" w:cs="Consolas"/>
        </w:rPr>
        <w:t>4</w:t>
      </w:r>
      <w:r w:rsidR="00DA2703">
        <w:rPr>
          <w:rFonts w:ascii="Consolas" w:hAnsi="Consolas" w:cs="Consolas"/>
        </w:rPr>
        <w:t xml:space="preserve">        RETURN TRUE</w:t>
      </w:r>
    </w:p>
    <w:p w:rsidR="00DA2703" w:rsidRDefault="00D12809" w:rsidP="00DA2703">
      <w:pPr>
        <w:spacing w:after="120" w:line="240" w:lineRule="auto"/>
        <w:contextualSpacing/>
        <w:rPr>
          <w:rFonts w:ascii="Consolas" w:hAnsi="Consolas" w:cs="Consolas"/>
        </w:rPr>
      </w:pPr>
      <w:r>
        <w:rPr>
          <w:rFonts w:ascii="Consolas" w:hAnsi="Consolas" w:cs="Consolas"/>
        </w:rPr>
        <w:t>5</w:t>
      </w:r>
      <w:r w:rsidR="00E46CD9">
        <w:rPr>
          <w:rFonts w:ascii="Consolas" w:hAnsi="Consolas" w:cs="Consolas"/>
        </w:rPr>
        <w:t xml:space="preserve">    EXCEPT VALUE_ERROR THEN</w:t>
      </w:r>
    </w:p>
    <w:p w:rsidR="00DA2703" w:rsidRDefault="00D12809" w:rsidP="00DA2703">
      <w:pPr>
        <w:spacing w:after="120" w:line="240" w:lineRule="auto"/>
        <w:contextualSpacing/>
        <w:rPr>
          <w:rFonts w:ascii="Consolas" w:hAnsi="Consolas" w:cs="Consolas"/>
        </w:rPr>
      </w:pPr>
      <w:r>
        <w:rPr>
          <w:rFonts w:ascii="Consolas" w:hAnsi="Consolas" w:cs="Consolas"/>
        </w:rPr>
        <w:t>6</w:t>
      </w:r>
      <w:r w:rsidR="00DA2703">
        <w:rPr>
          <w:rFonts w:ascii="Consolas" w:hAnsi="Consolas" w:cs="Consolas"/>
        </w:rPr>
        <w:t xml:space="preserve">        RETURN FALSE</w:t>
      </w:r>
    </w:p>
    <w:p w:rsidR="00F306C0" w:rsidRDefault="00F306C0" w:rsidP="00DA2703">
      <w:pPr>
        <w:spacing w:after="120" w:line="240" w:lineRule="auto"/>
        <w:contextualSpacing/>
        <w:rPr>
          <w:rFonts w:ascii="Consolas" w:hAnsi="Consolas" w:cs="Consola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1"/>
        <w:gridCol w:w="4621"/>
      </w:tblGrid>
      <w:tr w:rsidR="00F306C0" w:rsidTr="00AD2CFD">
        <w:tc>
          <w:tcPr>
            <w:tcW w:w="4621" w:type="dxa"/>
          </w:tcPr>
          <w:p w:rsidR="00F306C0" w:rsidRPr="00D12809" w:rsidRDefault="00F306C0" w:rsidP="00F306C0">
            <w:pPr>
              <w:spacing w:after="120"/>
              <w:contextualSpacing/>
              <w:jc w:val="right"/>
              <w:rPr>
                <w:rFonts w:ascii="Consolas" w:hAnsi="Consolas" w:cs="Consolas"/>
                <w:b/>
              </w:rPr>
            </w:pPr>
            <w:r>
              <w:rPr>
                <w:rFonts w:ascii="Consolas" w:hAnsi="Consolas" w:cs="Consolas"/>
                <w:b/>
              </w:rPr>
              <w:t xml:space="preserve">           n :</w:t>
            </w:r>
          </w:p>
        </w:tc>
        <w:tc>
          <w:tcPr>
            <w:tcW w:w="4621" w:type="dxa"/>
          </w:tcPr>
          <w:p w:rsidR="00F306C0" w:rsidRDefault="00F306C0" w:rsidP="00F306C0">
            <w:pPr>
              <w:spacing w:after="120"/>
              <w:contextualSpacing/>
              <w:rPr>
                <w:rFonts w:ascii="Consolas" w:hAnsi="Consolas" w:cs="Consolas"/>
                <w:b/>
              </w:rPr>
            </w:pPr>
            <w:r>
              <w:rPr>
                <w:rFonts w:ascii="Consolas" w:hAnsi="Consolas" w:cs="Consolas"/>
                <w:b/>
              </w:rPr>
              <w:t xml:space="preserve"> 1</w:t>
            </w:r>
          </w:p>
        </w:tc>
      </w:tr>
      <w:tr w:rsidR="00D12809" w:rsidTr="00AD2CFD">
        <w:tc>
          <w:tcPr>
            <w:tcW w:w="4621" w:type="dxa"/>
          </w:tcPr>
          <w:p w:rsidR="00D12809" w:rsidRPr="00D12809" w:rsidRDefault="00D12809" w:rsidP="00D12809">
            <w:pPr>
              <w:spacing w:after="120"/>
              <w:contextualSpacing/>
              <w:jc w:val="center"/>
              <w:rPr>
                <w:rFonts w:ascii="Consolas" w:hAnsi="Consolas" w:cs="Consolas"/>
                <w:b/>
              </w:rPr>
            </w:pPr>
            <w:r w:rsidRPr="00D12809">
              <w:rPr>
                <w:rFonts w:ascii="Consolas" w:hAnsi="Consolas" w:cs="Consolas"/>
                <w:b/>
              </w:rPr>
              <w:t>Line</w:t>
            </w:r>
          </w:p>
        </w:tc>
        <w:tc>
          <w:tcPr>
            <w:tcW w:w="4621" w:type="dxa"/>
          </w:tcPr>
          <w:p w:rsidR="00D12809" w:rsidRPr="00F306C0" w:rsidRDefault="00F306C0" w:rsidP="00D12809">
            <w:pPr>
              <w:spacing w:after="120"/>
              <w:contextualSpacing/>
              <w:jc w:val="center"/>
              <w:rPr>
                <w:rFonts w:ascii="Consolas" w:hAnsi="Consolas" w:cs="Consolas"/>
                <w:b/>
              </w:rPr>
            </w:pPr>
            <w:r>
              <w:rPr>
                <w:rFonts w:ascii="Consolas" w:hAnsi="Consolas" w:cs="Consolas"/>
                <w:b/>
              </w:rPr>
              <w:t>Trace</w:t>
            </w:r>
          </w:p>
        </w:tc>
      </w:tr>
      <w:tr w:rsidR="00D12809" w:rsidTr="00AD2CFD">
        <w:tc>
          <w:tcPr>
            <w:tcW w:w="4621" w:type="dxa"/>
          </w:tcPr>
          <w:p w:rsidR="00D12809" w:rsidRDefault="00D12809" w:rsidP="00D12809">
            <w:pPr>
              <w:spacing w:after="120"/>
              <w:contextualSpacing/>
              <w:jc w:val="center"/>
              <w:rPr>
                <w:rFonts w:ascii="Consolas" w:hAnsi="Consolas" w:cs="Consolas"/>
              </w:rPr>
            </w:pPr>
            <w:r>
              <w:rPr>
                <w:rFonts w:ascii="Consolas" w:hAnsi="Consolas" w:cs="Consolas"/>
              </w:rPr>
              <w:t>1</w:t>
            </w:r>
          </w:p>
        </w:tc>
        <w:tc>
          <w:tcPr>
            <w:tcW w:w="4621" w:type="dxa"/>
          </w:tcPr>
          <w:p w:rsidR="00D12809" w:rsidRDefault="00D12809" w:rsidP="00F306C0">
            <w:pPr>
              <w:spacing w:after="120"/>
              <w:contextualSpacing/>
              <w:jc w:val="center"/>
              <w:rPr>
                <w:rFonts w:ascii="Consolas" w:hAnsi="Consolas" w:cs="Consolas"/>
              </w:rPr>
            </w:pPr>
          </w:p>
        </w:tc>
      </w:tr>
      <w:tr w:rsidR="00D12809" w:rsidTr="00AD2CFD">
        <w:tc>
          <w:tcPr>
            <w:tcW w:w="4621" w:type="dxa"/>
          </w:tcPr>
          <w:p w:rsidR="00D12809" w:rsidRDefault="00D12809" w:rsidP="00D12809">
            <w:pPr>
              <w:spacing w:after="120"/>
              <w:contextualSpacing/>
              <w:jc w:val="center"/>
              <w:rPr>
                <w:rFonts w:ascii="Consolas" w:hAnsi="Consolas" w:cs="Consolas"/>
              </w:rPr>
            </w:pPr>
            <w:r>
              <w:rPr>
                <w:rFonts w:ascii="Consolas" w:hAnsi="Consolas" w:cs="Consolas"/>
              </w:rPr>
              <w:t>2</w:t>
            </w:r>
          </w:p>
        </w:tc>
        <w:tc>
          <w:tcPr>
            <w:tcW w:w="4621" w:type="dxa"/>
          </w:tcPr>
          <w:p w:rsidR="00D12809" w:rsidRDefault="00D12809" w:rsidP="00DA2703">
            <w:pPr>
              <w:spacing w:after="120"/>
              <w:contextualSpacing/>
              <w:rPr>
                <w:rFonts w:ascii="Consolas" w:hAnsi="Consolas" w:cs="Consolas"/>
              </w:rPr>
            </w:pPr>
          </w:p>
        </w:tc>
      </w:tr>
      <w:tr w:rsidR="00D12809" w:rsidTr="00AD2CFD">
        <w:tc>
          <w:tcPr>
            <w:tcW w:w="4621" w:type="dxa"/>
          </w:tcPr>
          <w:p w:rsidR="00D12809" w:rsidRDefault="00D12809" w:rsidP="00D12809">
            <w:pPr>
              <w:spacing w:after="120"/>
              <w:contextualSpacing/>
              <w:jc w:val="center"/>
              <w:rPr>
                <w:rFonts w:ascii="Consolas" w:hAnsi="Consolas" w:cs="Consolas"/>
              </w:rPr>
            </w:pPr>
            <w:r>
              <w:rPr>
                <w:rFonts w:ascii="Consolas" w:hAnsi="Consolas" w:cs="Consolas"/>
              </w:rPr>
              <w:t>3</w:t>
            </w:r>
          </w:p>
        </w:tc>
        <w:tc>
          <w:tcPr>
            <w:tcW w:w="4621" w:type="dxa"/>
          </w:tcPr>
          <w:p w:rsidR="00D12809" w:rsidRDefault="00F306C0" w:rsidP="00F306C0">
            <w:pPr>
              <w:spacing w:after="120"/>
              <w:contextualSpacing/>
              <w:jc w:val="center"/>
              <w:rPr>
                <w:rFonts w:ascii="Consolas" w:hAnsi="Consolas" w:cs="Consolas"/>
              </w:rPr>
            </w:pPr>
            <w:r>
              <w:rPr>
                <w:rFonts w:ascii="Consolas" w:hAnsi="Consolas" w:cs="Consolas"/>
              </w:rPr>
              <w:t>n = 1.00</w:t>
            </w:r>
          </w:p>
        </w:tc>
      </w:tr>
      <w:tr w:rsidR="00D12809" w:rsidTr="00AD2CFD">
        <w:tc>
          <w:tcPr>
            <w:tcW w:w="4621" w:type="dxa"/>
          </w:tcPr>
          <w:p w:rsidR="00D12809" w:rsidRDefault="00D12809" w:rsidP="00D12809">
            <w:pPr>
              <w:spacing w:after="120"/>
              <w:contextualSpacing/>
              <w:jc w:val="center"/>
              <w:rPr>
                <w:rFonts w:ascii="Consolas" w:hAnsi="Consolas" w:cs="Consolas"/>
              </w:rPr>
            </w:pPr>
            <w:r>
              <w:rPr>
                <w:rFonts w:ascii="Consolas" w:hAnsi="Consolas" w:cs="Consolas"/>
              </w:rPr>
              <w:t>4</w:t>
            </w:r>
          </w:p>
        </w:tc>
        <w:tc>
          <w:tcPr>
            <w:tcW w:w="4621" w:type="dxa"/>
          </w:tcPr>
          <w:p w:rsidR="00D12809" w:rsidRDefault="00F306C0" w:rsidP="00F306C0">
            <w:pPr>
              <w:spacing w:after="120"/>
              <w:contextualSpacing/>
              <w:jc w:val="center"/>
              <w:rPr>
                <w:rFonts w:ascii="Consolas" w:hAnsi="Consolas" w:cs="Consolas"/>
              </w:rPr>
            </w:pPr>
            <w:r>
              <w:rPr>
                <w:rFonts w:ascii="Consolas" w:hAnsi="Consolas" w:cs="Consolas"/>
              </w:rPr>
              <w:t>return True</w:t>
            </w:r>
          </w:p>
        </w:tc>
      </w:tr>
    </w:tbl>
    <w:p w:rsidR="00D12809" w:rsidRDefault="00D12809" w:rsidP="00DA2703">
      <w:pPr>
        <w:spacing w:after="120" w:line="240" w:lineRule="auto"/>
        <w:contextualSpacing/>
        <w:rPr>
          <w:rFonts w:ascii="Consolas" w:hAnsi="Consolas" w:cs="Consola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1"/>
        <w:gridCol w:w="4621"/>
      </w:tblGrid>
      <w:tr w:rsidR="00267497" w:rsidTr="00AD2CFD">
        <w:tc>
          <w:tcPr>
            <w:tcW w:w="4621" w:type="dxa"/>
          </w:tcPr>
          <w:p w:rsidR="00267497" w:rsidRPr="00D12809" w:rsidRDefault="00267497" w:rsidP="00267497">
            <w:pPr>
              <w:spacing w:after="120"/>
              <w:contextualSpacing/>
              <w:jc w:val="right"/>
              <w:rPr>
                <w:rFonts w:ascii="Consolas" w:hAnsi="Consolas" w:cs="Consolas"/>
                <w:b/>
              </w:rPr>
            </w:pPr>
            <w:r>
              <w:rPr>
                <w:rFonts w:ascii="Consolas" w:hAnsi="Consolas" w:cs="Consolas"/>
                <w:b/>
              </w:rPr>
              <w:t xml:space="preserve">           n :</w:t>
            </w:r>
          </w:p>
        </w:tc>
        <w:tc>
          <w:tcPr>
            <w:tcW w:w="4621" w:type="dxa"/>
          </w:tcPr>
          <w:p w:rsidR="00267497" w:rsidRDefault="00267497" w:rsidP="00267497">
            <w:pPr>
              <w:spacing w:after="120"/>
              <w:contextualSpacing/>
              <w:rPr>
                <w:rFonts w:ascii="Consolas" w:hAnsi="Consolas" w:cs="Consolas"/>
                <w:b/>
              </w:rPr>
            </w:pPr>
            <w:r>
              <w:rPr>
                <w:rFonts w:ascii="Consolas" w:hAnsi="Consolas" w:cs="Consolas"/>
                <w:b/>
              </w:rPr>
              <w:t xml:space="preserve"> 6.23</w:t>
            </w:r>
          </w:p>
        </w:tc>
      </w:tr>
      <w:tr w:rsidR="00267497" w:rsidRPr="00F306C0" w:rsidTr="00AD2CFD">
        <w:tc>
          <w:tcPr>
            <w:tcW w:w="4621" w:type="dxa"/>
          </w:tcPr>
          <w:p w:rsidR="00267497" w:rsidRPr="00D12809" w:rsidRDefault="00267497" w:rsidP="00267497">
            <w:pPr>
              <w:spacing w:after="120"/>
              <w:contextualSpacing/>
              <w:jc w:val="center"/>
              <w:rPr>
                <w:rFonts w:ascii="Consolas" w:hAnsi="Consolas" w:cs="Consolas"/>
                <w:b/>
              </w:rPr>
            </w:pPr>
            <w:r w:rsidRPr="00D12809">
              <w:rPr>
                <w:rFonts w:ascii="Consolas" w:hAnsi="Consolas" w:cs="Consolas"/>
                <w:b/>
              </w:rPr>
              <w:t>Line</w:t>
            </w:r>
          </w:p>
        </w:tc>
        <w:tc>
          <w:tcPr>
            <w:tcW w:w="4621" w:type="dxa"/>
          </w:tcPr>
          <w:p w:rsidR="00267497" w:rsidRPr="00F306C0" w:rsidRDefault="00267497" w:rsidP="00267497">
            <w:pPr>
              <w:spacing w:after="120"/>
              <w:contextualSpacing/>
              <w:jc w:val="center"/>
              <w:rPr>
                <w:rFonts w:ascii="Consolas" w:hAnsi="Consolas" w:cs="Consolas"/>
                <w:b/>
              </w:rPr>
            </w:pPr>
            <w:r>
              <w:rPr>
                <w:rFonts w:ascii="Consolas" w:hAnsi="Consolas" w:cs="Consolas"/>
                <w:b/>
              </w:rPr>
              <w:t>Trace</w:t>
            </w:r>
          </w:p>
        </w:tc>
      </w:tr>
      <w:tr w:rsidR="00267497" w:rsidTr="00AD2CFD">
        <w:tc>
          <w:tcPr>
            <w:tcW w:w="4621" w:type="dxa"/>
          </w:tcPr>
          <w:p w:rsidR="00267497" w:rsidRDefault="00267497" w:rsidP="00267497">
            <w:pPr>
              <w:spacing w:after="120"/>
              <w:contextualSpacing/>
              <w:jc w:val="center"/>
              <w:rPr>
                <w:rFonts w:ascii="Consolas" w:hAnsi="Consolas" w:cs="Consolas"/>
              </w:rPr>
            </w:pPr>
            <w:r>
              <w:rPr>
                <w:rFonts w:ascii="Consolas" w:hAnsi="Consolas" w:cs="Consolas"/>
              </w:rPr>
              <w:t>1</w:t>
            </w:r>
          </w:p>
        </w:tc>
        <w:tc>
          <w:tcPr>
            <w:tcW w:w="4621" w:type="dxa"/>
          </w:tcPr>
          <w:p w:rsidR="00267497" w:rsidRDefault="00267497" w:rsidP="00267497">
            <w:pPr>
              <w:spacing w:after="120"/>
              <w:contextualSpacing/>
              <w:jc w:val="center"/>
              <w:rPr>
                <w:rFonts w:ascii="Consolas" w:hAnsi="Consolas" w:cs="Consolas"/>
              </w:rPr>
            </w:pPr>
          </w:p>
        </w:tc>
      </w:tr>
      <w:tr w:rsidR="00267497" w:rsidTr="00AD2CFD">
        <w:tc>
          <w:tcPr>
            <w:tcW w:w="4621" w:type="dxa"/>
          </w:tcPr>
          <w:p w:rsidR="00267497" w:rsidRDefault="00267497" w:rsidP="00267497">
            <w:pPr>
              <w:spacing w:after="120"/>
              <w:contextualSpacing/>
              <w:jc w:val="center"/>
              <w:rPr>
                <w:rFonts w:ascii="Consolas" w:hAnsi="Consolas" w:cs="Consolas"/>
              </w:rPr>
            </w:pPr>
            <w:r>
              <w:rPr>
                <w:rFonts w:ascii="Consolas" w:hAnsi="Consolas" w:cs="Consolas"/>
              </w:rPr>
              <w:t>2</w:t>
            </w:r>
          </w:p>
        </w:tc>
        <w:tc>
          <w:tcPr>
            <w:tcW w:w="4621" w:type="dxa"/>
          </w:tcPr>
          <w:p w:rsidR="00267497" w:rsidRDefault="00267497" w:rsidP="00267497">
            <w:pPr>
              <w:spacing w:after="120"/>
              <w:contextualSpacing/>
              <w:rPr>
                <w:rFonts w:ascii="Consolas" w:hAnsi="Consolas" w:cs="Consolas"/>
              </w:rPr>
            </w:pPr>
          </w:p>
        </w:tc>
      </w:tr>
      <w:tr w:rsidR="00267497" w:rsidTr="00AD2CFD">
        <w:tc>
          <w:tcPr>
            <w:tcW w:w="4621" w:type="dxa"/>
          </w:tcPr>
          <w:p w:rsidR="00267497" w:rsidRDefault="00267497" w:rsidP="00267497">
            <w:pPr>
              <w:spacing w:after="120"/>
              <w:contextualSpacing/>
              <w:jc w:val="center"/>
              <w:rPr>
                <w:rFonts w:ascii="Consolas" w:hAnsi="Consolas" w:cs="Consolas"/>
              </w:rPr>
            </w:pPr>
            <w:r>
              <w:rPr>
                <w:rFonts w:ascii="Consolas" w:hAnsi="Consolas" w:cs="Consolas"/>
              </w:rPr>
              <w:t>3</w:t>
            </w:r>
          </w:p>
        </w:tc>
        <w:tc>
          <w:tcPr>
            <w:tcW w:w="4621" w:type="dxa"/>
          </w:tcPr>
          <w:p w:rsidR="00267497" w:rsidRDefault="00267497" w:rsidP="00267497">
            <w:pPr>
              <w:spacing w:after="120"/>
              <w:contextualSpacing/>
              <w:jc w:val="center"/>
              <w:rPr>
                <w:rFonts w:ascii="Consolas" w:hAnsi="Consolas" w:cs="Consolas"/>
              </w:rPr>
            </w:pPr>
            <w:r>
              <w:rPr>
                <w:rFonts w:ascii="Consolas" w:hAnsi="Consolas" w:cs="Consolas"/>
              </w:rPr>
              <w:t>n = 6.23</w:t>
            </w:r>
          </w:p>
        </w:tc>
      </w:tr>
      <w:tr w:rsidR="00267497" w:rsidTr="00AD2CFD">
        <w:tc>
          <w:tcPr>
            <w:tcW w:w="4621" w:type="dxa"/>
          </w:tcPr>
          <w:p w:rsidR="00267497" w:rsidRDefault="00267497" w:rsidP="00267497">
            <w:pPr>
              <w:spacing w:after="120"/>
              <w:contextualSpacing/>
              <w:jc w:val="center"/>
              <w:rPr>
                <w:rFonts w:ascii="Consolas" w:hAnsi="Consolas" w:cs="Consolas"/>
              </w:rPr>
            </w:pPr>
            <w:r>
              <w:rPr>
                <w:rFonts w:ascii="Consolas" w:hAnsi="Consolas" w:cs="Consolas"/>
              </w:rPr>
              <w:t>4</w:t>
            </w:r>
          </w:p>
        </w:tc>
        <w:tc>
          <w:tcPr>
            <w:tcW w:w="4621" w:type="dxa"/>
          </w:tcPr>
          <w:p w:rsidR="00267497" w:rsidRDefault="00267497" w:rsidP="00267497">
            <w:pPr>
              <w:spacing w:after="120"/>
              <w:contextualSpacing/>
              <w:jc w:val="center"/>
              <w:rPr>
                <w:rFonts w:ascii="Consolas" w:hAnsi="Consolas" w:cs="Consolas"/>
              </w:rPr>
            </w:pPr>
            <w:r>
              <w:rPr>
                <w:rFonts w:ascii="Consolas" w:hAnsi="Consolas" w:cs="Consolas"/>
              </w:rPr>
              <w:t>return True</w:t>
            </w:r>
          </w:p>
        </w:tc>
      </w:tr>
    </w:tbl>
    <w:p w:rsidR="00267497" w:rsidRDefault="00267497" w:rsidP="00DA2703">
      <w:pPr>
        <w:spacing w:after="120" w:line="240" w:lineRule="auto"/>
        <w:contextualSpacing/>
        <w:rPr>
          <w:rFonts w:ascii="Consolas" w:hAnsi="Consolas" w:cs="Consola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1"/>
        <w:gridCol w:w="4621"/>
      </w:tblGrid>
      <w:tr w:rsidR="00F306C0" w:rsidTr="00AD2CFD">
        <w:tc>
          <w:tcPr>
            <w:tcW w:w="4621" w:type="dxa"/>
          </w:tcPr>
          <w:p w:rsidR="00F306C0" w:rsidRPr="00D12809" w:rsidRDefault="00F306C0" w:rsidP="00267497">
            <w:pPr>
              <w:spacing w:after="120"/>
              <w:contextualSpacing/>
              <w:jc w:val="right"/>
              <w:rPr>
                <w:rFonts w:ascii="Consolas" w:hAnsi="Consolas" w:cs="Consolas"/>
                <w:b/>
              </w:rPr>
            </w:pPr>
            <w:r>
              <w:rPr>
                <w:rFonts w:ascii="Consolas" w:hAnsi="Consolas" w:cs="Consolas"/>
                <w:b/>
              </w:rPr>
              <w:t xml:space="preserve">           n :</w:t>
            </w:r>
          </w:p>
        </w:tc>
        <w:tc>
          <w:tcPr>
            <w:tcW w:w="4621" w:type="dxa"/>
          </w:tcPr>
          <w:p w:rsidR="00F306C0" w:rsidRDefault="00F306C0" w:rsidP="00267497">
            <w:pPr>
              <w:spacing w:after="120"/>
              <w:contextualSpacing/>
              <w:rPr>
                <w:rFonts w:ascii="Consolas" w:hAnsi="Consolas" w:cs="Consolas"/>
                <w:b/>
              </w:rPr>
            </w:pPr>
            <w:r>
              <w:rPr>
                <w:rFonts w:ascii="Consolas" w:hAnsi="Consolas" w:cs="Consolas"/>
                <w:b/>
              </w:rPr>
              <w:t xml:space="preserve"> “Penguin”</w:t>
            </w:r>
          </w:p>
        </w:tc>
      </w:tr>
      <w:tr w:rsidR="00F306C0" w:rsidRPr="00F306C0" w:rsidTr="00AD2CFD">
        <w:tc>
          <w:tcPr>
            <w:tcW w:w="4621" w:type="dxa"/>
          </w:tcPr>
          <w:p w:rsidR="00F306C0" w:rsidRPr="00D12809" w:rsidRDefault="00F306C0" w:rsidP="00267497">
            <w:pPr>
              <w:spacing w:after="120"/>
              <w:contextualSpacing/>
              <w:jc w:val="center"/>
              <w:rPr>
                <w:rFonts w:ascii="Consolas" w:hAnsi="Consolas" w:cs="Consolas"/>
                <w:b/>
              </w:rPr>
            </w:pPr>
            <w:r w:rsidRPr="00D12809">
              <w:rPr>
                <w:rFonts w:ascii="Consolas" w:hAnsi="Consolas" w:cs="Consolas"/>
                <w:b/>
              </w:rPr>
              <w:t>Line</w:t>
            </w:r>
          </w:p>
        </w:tc>
        <w:tc>
          <w:tcPr>
            <w:tcW w:w="4621" w:type="dxa"/>
          </w:tcPr>
          <w:p w:rsidR="00F306C0" w:rsidRPr="00F306C0" w:rsidRDefault="00F306C0" w:rsidP="00267497">
            <w:pPr>
              <w:spacing w:after="120"/>
              <w:contextualSpacing/>
              <w:jc w:val="center"/>
              <w:rPr>
                <w:rFonts w:ascii="Consolas" w:hAnsi="Consolas" w:cs="Consolas"/>
                <w:b/>
              </w:rPr>
            </w:pPr>
            <w:r>
              <w:rPr>
                <w:rFonts w:ascii="Consolas" w:hAnsi="Consolas" w:cs="Consolas"/>
                <w:b/>
              </w:rPr>
              <w:t>Trace</w:t>
            </w:r>
          </w:p>
        </w:tc>
      </w:tr>
      <w:tr w:rsidR="00F306C0" w:rsidTr="00AD2CFD">
        <w:tc>
          <w:tcPr>
            <w:tcW w:w="4621" w:type="dxa"/>
          </w:tcPr>
          <w:p w:rsidR="00F306C0" w:rsidRDefault="00F306C0" w:rsidP="00267497">
            <w:pPr>
              <w:spacing w:after="120"/>
              <w:contextualSpacing/>
              <w:jc w:val="center"/>
              <w:rPr>
                <w:rFonts w:ascii="Consolas" w:hAnsi="Consolas" w:cs="Consolas"/>
              </w:rPr>
            </w:pPr>
            <w:r>
              <w:rPr>
                <w:rFonts w:ascii="Consolas" w:hAnsi="Consolas" w:cs="Consolas"/>
              </w:rPr>
              <w:t>1</w:t>
            </w:r>
          </w:p>
        </w:tc>
        <w:tc>
          <w:tcPr>
            <w:tcW w:w="4621" w:type="dxa"/>
          </w:tcPr>
          <w:p w:rsidR="00F306C0" w:rsidRDefault="00F306C0" w:rsidP="00267497">
            <w:pPr>
              <w:spacing w:after="120"/>
              <w:contextualSpacing/>
              <w:jc w:val="center"/>
              <w:rPr>
                <w:rFonts w:ascii="Consolas" w:hAnsi="Consolas" w:cs="Consolas"/>
              </w:rPr>
            </w:pPr>
          </w:p>
        </w:tc>
      </w:tr>
      <w:tr w:rsidR="00F306C0" w:rsidTr="00AD2CFD">
        <w:tc>
          <w:tcPr>
            <w:tcW w:w="4621" w:type="dxa"/>
          </w:tcPr>
          <w:p w:rsidR="00F306C0" w:rsidRDefault="00F306C0" w:rsidP="00267497">
            <w:pPr>
              <w:spacing w:after="120"/>
              <w:contextualSpacing/>
              <w:jc w:val="center"/>
              <w:rPr>
                <w:rFonts w:ascii="Consolas" w:hAnsi="Consolas" w:cs="Consolas"/>
              </w:rPr>
            </w:pPr>
            <w:r>
              <w:rPr>
                <w:rFonts w:ascii="Consolas" w:hAnsi="Consolas" w:cs="Consolas"/>
              </w:rPr>
              <w:t>2</w:t>
            </w:r>
          </w:p>
        </w:tc>
        <w:tc>
          <w:tcPr>
            <w:tcW w:w="4621" w:type="dxa"/>
          </w:tcPr>
          <w:p w:rsidR="00F306C0" w:rsidRDefault="00F306C0" w:rsidP="00267497">
            <w:pPr>
              <w:spacing w:after="120"/>
              <w:contextualSpacing/>
              <w:rPr>
                <w:rFonts w:ascii="Consolas" w:hAnsi="Consolas" w:cs="Consolas"/>
              </w:rPr>
            </w:pPr>
          </w:p>
        </w:tc>
      </w:tr>
      <w:tr w:rsidR="00F306C0" w:rsidTr="00AD2CFD">
        <w:tc>
          <w:tcPr>
            <w:tcW w:w="4621" w:type="dxa"/>
          </w:tcPr>
          <w:p w:rsidR="00F306C0" w:rsidRDefault="00F306C0" w:rsidP="00267497">
            <w:pPr>
              <w:spacing w:after="120"/>
              <w:contextualSpacing/>
              <w:jc w:val="center"/>
              <w:rPr>
                <w:rFonts w:ascii="Consolas" w:hAnsi="Consolas" w:cs="Consolas"/>
              </w:rPr>
            </w:pPr>
            <w:r>
              <w:rPr>
                <w:rFonts w:ascii="Consolas" w:hAnsi="Consolas" w:cs="Consolas"/>
              </w:rPr>
              <w:lastRenderedPageBreak/>
              <w:t>3</w:t>
            </w:r>
          </w:p>
        </w:tc>
        <w:tc>
          <w:tcPr>
            <w:tcW w:w="4621" w:type="dxa"/>
          </w:tcPr>
          <w:p w:rsidR="00F306C0" w:rsidRDefault="00F306C0" w:rsidP="00267497">
            <w:pPr>
              <w:spacing w:after="120"/>
              <w:contextualSpacing/>
              <w:jc w:val="center"/>
              <w:rPr>
                <w:rFonts w:ascii="Consolas" w:hAnsi="Consolas" w:cs="Consolas"/>
              </w:rPr>
            </w:pPr>
            <w:r>
              <w:rPr>
                <w:rFonts w:ascii="Consolas" w:hAnsi="Consolas" w:cs="Consolas"/>
              </w:rPr>
              <w:t>Value Error</w:t>
            </w:r>
          </w:p>
        </w:tc>
      </w:tr>
      <w:tr w:rsidR="00F306C0" w:rsidRPr="00F306C0" w:rsidTr="00AD2CFD">
        <w:tc>
          <w:tcPr>
            <w:tcW w:w="4621" w:type="dxa"/>
          </w:tcPr>
          <w:p w:rsidR="00F306C0" w:rsidRDefault="00F306C0" w:rsidP="00267497">
            <w:pPr>
              <w:spacing w:after="120"/>
              <w:contextualSpacing/>
              <w:jc w:val="center"/>
              <w:rPr>
                <w:rFonts w:ascii="Consolas" w:hAnsi="Consolas" w:cs="Consolas"/>
              </w:rPr>
            </w:pPr>
            <w:r>
              <w:rPr>
                <w:rFonts w:ascii="Consolas" w:hAnsi="Consolas" w:cs="Consolas"/>
              </w:rPr>
              <w:t>5</w:t>
            </w:r>
          </w:p>
        </w:tc>
        <w:tc>
          <w:tcPr>
            <w:tcW w:w="4621" w:type="dxa"/>
          </w:tcPr>
          <w:p w:rsidR="00F306C0" w:rsidRPr="00F306C0" w:rsidRDefault="00F306C0" w:rsidP="00F306C0">
            <w:pPr>
              <w:spacing w:after="120"/>
              <w:contextualSpacing/>
              <w:jc w:val="center"/>
              <w:rPr>
                <w:rFonts w:ascii="Consolas" w:hAnsi="Consolas" w:cs="Consolas"/>
                <w:color w:val="FF0000"/>
              </w:rPr>
            </w:pPr>
          </w:p>
        </w:tc>
      </w:tr>
      <w:tr w:rsidR="00F306C0" w:rsidRPr="00F306C0" w:rsidTr="00AD2CFD">
        <w:tc>
          <w:tcPr>
            <w:tcW w:w="4621" w:type="dxa"/>
          </w:tcPr>
          <w:p w:rsidR="00F306C0" w:rsidRDefault="00F306C0" w:rsidP="00267497">
            <w:pPr>
              <w:spacing w:after="120"/>
              <w:contextualSpacing/>
              <w:jc w:val="center"/>
              <w:rPr>
                <w:rFonts w:ascii="Consolas" w:hAnsi="Consolas" w:cs="Consolas"/>
              </w:rPr>
            </w:pPr>
            <w:r>
              <w:rPr>
                <w:rFonts w:ascii="Consolas" w:hAnsi="Consolas" w:cs="Consolas"/>
              </w:rPr>
              <w:t>6</w:t>
            </w:r>
          </w:p>
        </w:tc>
        <w:tc>
          <w:tcPr>
            <w:tcW w:w="4621" w:type="dxa"/>
          </w:tcPr>
          <w:p w:rsidR="00F306C0" w:rsidRPr="00F306C0" w:rsidRDefault="00267497" w:rsidP="00F306C0">
            <w:pPr>
              <w:spacing w:after="120"/>
              <w:contextualSpacing/>
              <w:jc w:val="center"/>
              <w:rPr>
                <w:rFonts w:ascii="Consolas" w:hAnsi="Consolas" w:cs="Consolas"/>
                <w:color w:val="FF0000"/>
              </w:rPr>
            </w:pPr>
            <w:r>
              <w:rPr>
                <w:rFonts w:ascii="Consolas" w:hAnsi="Consolas" w:cs="Consolas"/>
                <w:color w:val="FF0000"/>
              </w:rPr>
              <w:t>return False</w:t>
            </w:r>
          </w:p>
        </w:tc>
      </w:tr>
    </w:tbl>
    <w:p w:rsidR="00267497" w:rsidRDefault="00267497" w:rsidP="00DA2703">
      <w:pPr>
        <w:spacing w:after="120" w:line="240" w:lineRule="auto"/>
        <w:contextualSpacing/>
        <w:rPr>
          <w:rFonts w:ascii="Consolas" w:hAnsi="Consolas" w:cs="Consolas"/>
        </w:rPr>
      </w:pPr>
    </w:p>
    <w:p w:rsidR="00267497" w:rsidRDefault="00267497" w:rsidP="00FD2805">
      <w:pPr>
        <w:pStyle w:val="Heading2"/>
      </w:pPr>
      <w:bookmarkStart w:id="49" w:name="_Toc406682445"/>
      <w:r>
        <w:t>Algorithm 2 – isInt() :</w:t>
      </w:r>
      <w:bookmarkEnd w:id="49"/>
    </w:p>
    <w:p w:rsidR="00267497" w:rsidRDefault="00267497" w:rsidP="00267497"/>
    <w:p w:rsidR="00267497" w:rsidRPr="00267497" w:rsidRDefault="00267497" w:rsidP="00267497">
      <w:r>
        <w:t>This algorithm will be used to verify whether a given input, n, is an Integer.</w:t>
      </w:r>
    </w:p>
    <w:p w:rsidR="00D12809" w:rsidRDefault="00D12809" w:rsidP="00DA2703">
      <w:pPr>
        <w:spacing w:after="120" w:line="240" w:lineRule="auto"/>
        <w:contextualSpacing/>
        <w:rPr>
          <w:rFonts w:ascii="Consolas" w:hAnsi="Consolas" w:cs="Consolas"/>
        </w:rPr>
      </w:pPr>
      <w:r>
        <w:rPr>
          <w:rFonts w:ascii="Consolas" w:hAnsi="Consolas" w:cs="Consolas"/>
        </w:rPr>
        <w:t>1 DEF isInt(n):</w:t>
      </w:r>
    </w:p>
    <w:p w:rsidR="00D12809" w:rsidRDefault="00D12809" w:rsidP="00DA2703">
      <w:pPr>
        <w:spacing w:after="120" w:line="240" w:lineRule="auto"/>
        <w:contextualSpacing/>
        <w:rPr>
          <w:rFonts w:ascii="Consolas" w:hAnsi="Consolas" w:cs="Consolas"/>
        </w:rPr>
      </w:pPr>
      <w:r>
        <w:rPr>
          <w:rFonts w:ascii="Consolas" w:hAnsi="Consolas" w:cs="Consolas"/>
        </w:rPr>
        <w:t>2     TRY:</w:t>
      </w:r>
    </w:p>
    <w:p w:rsidR="00D12809" w:rsidRDefault="00D12809" w:rsidP="00DA2703">
      <w:pPr>
        <w:spacing w:after="120" w:line="240" w:lineRule="auto"/>
        <w:contextualSpacing/>
        <w:rPr>
          <w:rFonts w:ascii="Consolas" w:hAnsi="Consolas" w:cs="Consolas"/>
        </w:rPr>
      </w:pPr>
      <w:r>
        <w:rPr>
          <w:rFonts w:ascii="Consolas" w:hAnsi="Consolas" w:cs="Consolas"/>
        </w:rPr>
        <w:t>3        INT(n)</w:t>
      </w:r>
    </w:p>
    <w:p w:rsidR="00D12809" w:rsidRDefault="00D12809" w:rsidP="00DA2703">
      <w:pPr>
        <w:spacing w:after="120" w:line="240" w:lineRule="auto"/>
        <w:contextualSpacing/>
        <w:rPr>
          <w:rFonts w:ascii="Consolas" w:hAnsi="Consolas" w:cs="Consolas"/>
        </w:rPr>
      </w:pPr>
      <w:r>
        <w:rPr>
          <w:rFonts w:ascii="Consolas" w:hAnsi="Consolas" w:cs="Consolas"/>
        </w:rPr>
        <w:t>4        RETURN TRUE</w:t>
      </w:r>
    </w:p>
    <w:p w:rsidR="00D12809" w:rsidRDefault="00E46CD9" w:rsidP="00DA2703">
      <w:pPr>
        <w:spacing w:after="120" w:line="240" w:lineRule="auto"/>
        <w:contextualSpacing/>
        <w:rPr>
          <w:rFonts w:ascii="Consolas" w:hAnsi="Consolas" w:cs="Consolas"/>
        </w:rPr>
      </w:pPr>
      <w:r>
        <w:rPr>
          <w:rFonts w:ascii="Consolas" w:hAnsi="Consolas" w:cs="Consolas"/>
        </w:rPr>
        <w:t>5     EXCEPT VALUE_ERROR THEN</w:t>
      </w:r>
    </w:p>
    <w:p w:rsidR="00D12809" w:rsidRDefault="00D12809" w:rsidP="00DA2703">
      <w:pPr>
        <w:spacing w:after="120" w:line="240" w:lineRule="auto"/>
        <w:contextualSpacing/>
        <w:rPr>
          <w:rFonts w:ascii="Consolas" w:hAnsi="Consolas" w:cs="Consolas"/>
        </w:rPr>
      </w:pPr>
      <w:r>
        <w:rPr>
          <w:rFonts w:ascii="Consolas" w:hAnsi="Consolas" w:cs="Consolas"/>
        </w:rPr>
        <w:t>6         RETURN FALSE</w:t>
      </w:r>
    </w:p>
    <w:p w:rsidR="00D12809" w:rsidRDefault="00D12809" w:rsidP="00DA2703">
      <w:pPr>
        <w:spacing w:after="120" w:line="240" w:lineRule="auto"/>
        <w:contextualSpacing/>
        <w:rPr>
          <w:rFonts w:ascii="Consolas" w:hAnsi="Consolas" w:cs="Consola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1"/>
        <w:gridCol w:w="4621"/>
      </w:tblGrid>
      <w:tr w:rsidR="00267497" w:rsidTr="00AD2CFD">
        <w:tc>
          <w:tcPr>
            <w:tcW w:w="4621" w:type="dxa"/>
          </w:tcPr>
          <w:p w:rsidR="00267497" w:rsidRPr="00D12809" w:rsidRDefault="00267497" w:rsidP="00267497">
            <w:pPr>
              <w:spacing w:after="120"/>
              <w:contextualSpacing/>
              <w:jc w:val="right"/>
              <w:rPr>
                <w:rFonts w:ascii="Consolas" w:hAnsi="Consolas" w:cs="Consolas"/>
                <w:b/>
              </w:rPr>
            </w:pPr>
            <w:r>
              <w:rPr>
                <w:rFonts w:ascii="Consolas" w:hAnsi="Consolas" w:cs="Consolas"/>
                <w:b/>
              </w:rPr>
              <w:t xml:space="preserve">           n :</w:t>
            </w:r>
          </w:p>
        </w:tc>
        <w:tc>
          <w:tcPr>
            <w:tcW w:w="4621" w:type="dxa"/>
          </w:tcPr>
          <w:p w:rsidR="00267497" w:rsidRDefault="00267497" w:rsidP="00267497">
            <w:pPr>
              <w:spacing w:after="120"/>
              <w:contextualSpacing/>
              <w:rPr>
                <w:rFonts w:ascii="Consolas" w:hAnsi="Consolas" w:cs="Consolas"/>
                <w:b/>
              </w:rPr>
            </w:pPr>
            <w:r>
              <w:rPr>
                <w:rFonts w:ascii="Consolas" w:hAnsi="Consolas" w:cs="Consolas"/>
                <w:b/>
              </w:rPr>
              <w:t xml:space="preserve"> 1</w:t>
            </w:r>
          </w:p>
        </w:tc>
      </w:tr>
      <w:tr w:rsidR="00267497" w:rsidTr="00AD2CFD">
        <w:tc>
          <w:tcPr>
            <w:tcW w:w="4621" w:type="dxa"/>
          </w:tcPr>
          <w:p w:rsidR="00267497" w:rsidRPr="00D12809" w:rsidRDefault="00267497" w:rsidP="00267497">
            <w:pPr>
              <w:spacing w:after="120"/>
              <w:contextualSpacing/>
              <w:jc w:val="center"/>
              <w:rPr>
                <w:rFonts w:ascii="Consolas" w:hAnsi="Consolas" w:cs="Consolas"/>
                <w:b/>
              </w:rPr>
            </w:pPr>
            <w:r w:rsidRPr="00D12809">
              <w:rPr>
                <w:rFonts w:ascii="Consolas" w:hAnsi="Consolas" w:cs="Consolas"/>
                <w:b/>
              </w:rPr>
              <w:t>Line</w:t>
            </w:r>
          </w:p>
        </w:tc>
        <w:tc>
          <w:tcPr>
            <w:tcW w:w="4621" w:type="dxa"/>
          </w:tcPr>
          <w:p w:rsidR="00267497" w:rsidRPr="00F306C0" w:rsidRDefault="00267497" w:rsidP="00267497">
            <w:pPr>
              <w:spacing w:after="120"/>
              <w:contextualSpacing/>
              <w:jc w:val="center"/>
              <w:rPr>
                <w:rFonts w:ascii="Consolas" w:hAnsi="Consolas" w:cs="Consolas"/>
                <w:b/>
              </w:rPr>
            </w:pPr>
            <w:r>
              <w:rPr>
                <w:rFonts w:ascii="Consolas" w:hAnsi="Consolas" w:cs="Consolas"/>
                <w:b/>
              </w:rPr>
              <w:t>Trace</w:t>
            </w:r>
          </w:p>
        </w:tc>
      </w:tr>
      <w:tr w:rsidR="00267497" w:rsidTr="00AD2CFD">
        <w:tc>
          <w:tcPr>
            <w:tcW w:w="4621" w:type="dxa"/>
          </w:tcPr>
          <w:p w:rsidR="00267497" w:rsidRDefault="00267497" w:rsidP="00267497">
            <w:pPr>
              <w:spacing w:after="120"/>
              <w:contextualSpacing/>
              <w:jc w:val="center"/>
              <w:rPr>
                <w:rFonts w:ascii="Consolas" w:hAnsi="Consolas" w:cs="Consolas"/>
              </w:rPr>
            </w:pPr>
            <w:r>
              <w:rPr>
                <w:rFonts w:ascii="Consolas" w:hAnsi="Consolas" w:cs="Consolas"/>
              </w:rPr>
              <w:t>1</w:t>
            </w:r>
          </w:p>
        </w:tc>
        <w:tc>
          <w:tcPr>
            <w:tcW w:w="4621" w:type="dxa"/>
          </w:tcPr>
          <w:p w:rsidR="00267497" w:rsidRDefault="00267497" w:rsidP="00267497">
            <w:pPr>
              <w:spacing w:after="120"/>
              <w:contextualSpacing/>
              <w:jc w:val="center"/>
              <w:rPr>
                <w:rFonts w:ascii="Consolas" w:hAnsi="Consolas" w:cs="Consolas"/>
              </w:rPr>
            </w:pPr>
          </w:p>
        </w:tc>
      </w:tr>
      <w:tr w:rsidR="00267497" w:rsidTr="00AD2CFD">
        <w:tc>
          <w:tcPr>
            <w:tcW w:w="4621" w:type="dxa"/>
          </w:tcPr>
          <w:p w:rsidR="00267497" w:rsidRDefault="00267497" w:rsidP="00267497">
            <w:pPr>
              <w:spacing w:after="120"/>
              <w:contextualSpacing/>
              <w:jc w:val="center"/>
              <w:rPr>
                <w:rFonts w:ascii="Consolas" w:hAnsi="Consolas" w:cs="Consolas"/>
              </w:rPr>
            </w:pPr>
            <w:r>
              <w:rPr>
                <w:rFonts w:ascii="Consolas" w:hAnsi="Consolas" w:cs="Consolas"/>
              </w:rPr>
              <w:t>2</w:t>
            </w:r>
          </w:p>
        </w:tc>
        <w:tc>
          <w:tcPr>
            <w:tcW w:w="4621" w:type="dxa"/>
          </w:tcPr>
          <w:p w:rsidR="00267497" w:rsidRDefault="00267497" w:rsidP="00267497">
            <w:pPr>
              <w:spacing w:after="120"/>
              <w:contextualSpacing/>
              <w:rPr>
                <w:rFonts w:ascii="Consolas" w:hAnsi="Consolas" w:cs="Consolas"/>
              </w:rPr>
            </w:pPr>
          </w:p>
        </w:tc>
      </w:tr>
      <w:tr w:rsidR="00267497" w:rsidTr="00AD2CFD">
        <w:tc>
          <w:tcPr>
            <w:tcW w:w="4621" w:type="dxa"/>
          </w:tcPr>
          <w:p w:rsidR="00267497" w:rsidRDefault="00267497" w:rsidP="00267497">
            <w:pPr>
              <w:spacing w:after="120"/>
              <w:contextualSpacing/>
              <w:jc w:val="center"/>
              <w:rPr>
                <w:rFonts w:ascii="Consolas" w:hAnsi="Consolas" w:cs="Consolas"/>
              </w:rPr>
            </w:pPr>
            <w:r>
              <w:rPr>
                <w:rFonts w:ascii="Consolas" w:hAnsi="Consolas" w:cs="Consolas"/>
              </w:rPr>
              <w:t>3</w:t>
            </w:r>
          </w:p>
        </w:tc>
        <w:tc>
          <w:tcPr>
            <w:tcW w:w="4621" w:type="dxa"/>
          </w:tcPr>
          <w:p w:rsidR="00267497" w:rsidRDefault="00267497" w:rsidP="00267497">
            <w:pPr>
              <w:spacing w:after="120"/>
              <w:contextualSpacing/>
              <w:jc w:val="center"/>
              <w:rPr>
                <w:rFonts w:ascii="Consolas" w:hAnsi="Consolas" w:cs="Consolas"/>
              </w:rPr>
            </w:pPr>
            <w:r>
              <w:rPr>
                <w:rFonts w:ascii="Consolas" w:hAnsi="Consolas" w:cs="Consolas"/>
              </w:rPr>
              <w:t>n = 1.00</w:t>
            </w:r>
          </w:p>
        </w:tc>
      </w:tr>
      <w:tr w:rsidR="00267497" w:rsidTr="00AD2CFD">
        <w:tc>
          <w:tcPr>
            <w:tcW w:w="4621" w:type="dxa"/>
          </w:tcPr>
          <w:p w:rsidR="00267497" w:rsidRDefault="00267497" w:rsidP="00267497">
            <w:pPr>
              <w:spacing w:after="120"/>
              <w:contextualSpacing/>
              <w:jc w:val="center"/>
              <w:rPr>
                <w:rFonts w:ascii="Consolas" w:hAnsi="Consolas" w:cs="Consolas"/>
              </w:rPr>
            </w:pPr>
            <w:r>
              <w:rPr>
                <w:rFonts w:ascii="Consolas" w:hAnsi="Consolas" w:cs="Consolas"/>
              </w:rPr>
              <w:t>4</w:t>
            </w:r>
          </w:p>
        </w:tc>
        <w:tc>
          <w:tcPr>
            <w:tcW w:w="4621" w:type="dxa"/>
          </w:tcPr>
          <w:p w:rsidR="00267497" w:rsidRDefault="00267497" w:rsidP="00267497">
            <w:pPr>
              <w:spacing w:after="120"/>
              <w:contextualSpacing/>
              <w:jc w:val="center"/>
              <w:rPr>
                <w:rFonts w:ascii="Consolas" w:hAnsi="Consolas" w:cs="Consolas"/>
              </w:rPr>
            </w:pPr>
            <w:r>
              <w:rPr>
                <w:rFonts w:ascii="Consolas" w:hAnsi="Consolas" w:cs="Consolas"/>
              </w:rPr>
              <w:t>return True</w:t>
            </w:r>
          </w:p>
        </w:tc>
      </w:tr>
    </w:tbl>
    <w:p w:rsidR="00267497" w:rsidRDefault="00267497" w:rsidP="00267497">
      <w:pPr>
        <w:spacing w:after="120" w:line="240" w:lineRule="auto"/>
        <w:contextualSpacing/>
        <w:rPr>
          <w:rFonts w:ascii="Consolas" w:hAnsi="Consolas" w:cs="Consola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1"/>
        <w:gridCol w:w="4621"/>
      </w:tblGrid>
      <w:tr w:rsidR="00267497" w:rsidTr="00AD2CFD">
        <w:tc>
          <w:tcPr>
            <w:tcW w:w="4621" w:type="dxa"/>
          </w:tcPr>
          <w:p w:rsidR="00267497" w:rsidRPr="00D12809" w:rsidRDefault="00267497" w:rsidP="00267497">
            <w:pPr>
              <w:spacing w:after="120"/>
              <w:contextualSpacing/>
              <w:jc w:val="right"/>
              <w:rPr>
                <w:rFonts w:ascii="Consolas" w:hAnsi="Consolas" w:cs="Consolas"/>
                <w:b/>
              </w:rPr>
            </w:pPr>
            <w:r>
              <w:rPr>
                <w:rFonts w:ascii="Consolas" w:hAnsi="Consolas" w:cs="Consolas"/>
                <w:b/>
              </w:rPr>
              <w:t xml:space="preserve">           n :</w:t>
            </w:r>
          </w:p>
        </w:tc>
        <w:tc>
          <w:tcPr>
            <w:tcW w:w="4621" w:type="dxa"/>
          </w:tcPr>
          <w:p w:rsidR="00267497" w:rsidRDefault="00267497" w:rsidP="00267497">
            <w:pPr>
              <w:spacing w:after="120"/>
              <w:contextualSpacing/>
              <w:rPr>
                <w:rFonts w:ascii="Consolas" w:hAnsi="Consolas" w:cs="Consolas"/>
                <w:b/>
              </w:rPr>
            </w:pPr>
            <w:r>
              <w:rPr>
                <w:rFonts w:ascii="Consolas" w:hAnsi="Consolas" w:cs="Consolas"/>
                <w:b/>
              </w:rPr>
              <w:t xml:space="preserve"> 6.23</w:t>
            </w:r>
          </w:p>
        </w:tc>
      </w:tr>
      <w:tr w:rsidR="00267497" w:rsidRPr="00F306C0" w:rsidTr="00AD2CFD">
        <w:tc>
          <w:tcPr>
            <w:tcW w:w="4621" w:type="dxa"/>
          </w:tcPr>
          <w:p w:rsidR="00267497" w:rsidRPr="00D12809" w:rsidRDefault="00267497" w:rsidP="00267497">
            <w:pPr>
              <w:spacing w:after="120"/>
              <w:contextualSpacing/>
              <w:jc w:val="center"/>
              <w:rPr>
                <w:rFonts w:ascii="Consolas" w:hAnsi="Consolas" w:cs="Consolas"/>
                <w:b/>
              </w:rPr>
            </w:pPr>
            <w:r w:rsidRPr="00D12809">
              <w:rPr>
                <w:rFonts w:ascii="Consolas" w:hAnsi="Consolas" w:cs="Consolas"/>
                <w:b/>
              </w:rPr>
              <w:t>Line</w:t>
            </w:r>
          </w:p>
        </w:tc>
        <w:tc>
          <w:tcPr>
            <w:tcW w:w="4621" w:type="dxa"/>
          </w:tcPr>
          <w:p w:rsidR="00267497" w:rsidRPr="00F306C0" w:rsidRDefault="00267497" w:rsidP="00267497">
            <w:pPr>
              <w:spacing w:after="120"/>
              <w:contextualSpacing/>
              <w:jc w:val="center"/>
              <w:rPr>
                <w:rFonts w:ascii="Consolas" w:hAnsi="Consolas" w:cs="Consolas"/>
                <w:b/>
              </w:rPr>
            </w:pPr>
            <w:r>
              <w:rPr>
                <w:rFonts w:ascii="Consolas" w:hAnsi="Consolas" w:cs="Consolas"/>
                <w:b/>
              </w:rPr>
              <w:t>Trace</w:t>
            </w:r>
          </w:p>
        </w:tc>
      </w:tr>
      <w:tr w:rsidR="00267497" w:rsidTr="00AD2CFD">
        <w:tc>
          <w:tcPr>
            <w:tcW w:w="4621" w:type="dxa"/>
          </w:tcPr>
          <w:p w:rsidR="00267497" w:rsidRDefault="00267497" w:rsidP="00267497">
            <w:pPr>
              <w:spacing w:after="120"/>
              <w:contextualSpacing/>
              <w:jc w:val="center"/>
              <w:rPr>
                <w:rFonts w:ascii="Consolas" w:hAnsi="Consolas" w:cs="Consolas"/>
              </w:rPr>
            </w:pPr>
            <w:r>
              <w:rPr>
                <w:rFonts w:ascii="Consolas" w:hAnsi="Consolas" w:cs="Consolas"/>
              </w:rPr>
              <w:t>1</w:t>
            </w:r>
          </w:p>
        </w:tc>
        <w:tc>
          <w:tcPr>
            <w:tcW w:w="4621" w:type="dxa"/>
          </w:tcPr>
          <w:p w:rsidR="00267497" w:rsidRDefault="00267497" w:rsidP="00267497">
            <w:pPr>
              <w:spacing w:after="120"/>
              <w:contextualSpacing/>
              <w:jc w:val="center"/>
              <w:rPr>
                <w:rFonts w:ascii="Consolas" w:hAnsi="Consolas" w:cs="Consolas"/>
              </w:rPr>
            </w:pPr>
          </w:p>
        </w:tc>
      </w:tr>
      <w:tr w:rsidR="00267497" w:rsidTr="00AD2CFD">
        <w:tc>
          <w:tcPr>
            <w:tcW w:w="4621" w:type="dxa"/>
          </w:tcPr>
          <w:p w:rsidR="00267497" w:rsidRDefault="00267497" w:rsidP="00267497">
            <w:pPr>
              <w:spacing w:after="120"/>
              <w:contextualSpacing/>
              <w:jc w:val="center"/>
              <w:rPr>
                <w:rFonts w:ascii="Consolas" w:hAnsi="Consolas" w:cs="Consolas"/>
              </w:rPr>
            </w:pPr>
            <w:r>
              <w:rPr>
                <w:rFonts w:ascii="Consolas" w:hAnsi="Consolas" w:cs="Consolas"/>
              </w:rPr>
              <w:t>2</w:t>
            </w:r>
          </w:p>
        </w:tc>
        <w:tc>
          <w:tcPr>
            <w:tcW w:w="4621" w:type="dxa"/>
          </w:tcPr>
          <w:p w:rsidR="00267497" w:rsidRDefault="00267497" w:rsidP="00267497">
            <w:pPr>
              <w:spacing w:after="120"/>
              <w:contextualSpacing/>
              <w:rPr>
                <w:rFonts w:ascii="Consolas" w:hAnsi="Consolas" w:cs="Consolas"/>
              </w:rPr>
            </w:pPr>
          </w:p>
        </w:tc>
      </w:tr>
      <w:tr w:rsidR="00267497" w:rsidTr="00AD2CFD">
        <w:tc>
          <w:tcPr>
            <w:tcW w:w="4621" w:type="dxa"/>
          </w:tcPr>
          <w:p w:rsidR="00267497" w:rsidRDefault="00267497" w:rsidP="00267497">
            <w:pPr>
              <w:spacing w:after="120"/>
              <w:contextualSpacing/>
              <w:jc w:val="center"/>
              <w:rPr>
                <w:rFonts w:ascii="Consolas" w:hAnsi="Consolas" w:cs="Consolas"/>
              </w:rPr>
            </w:pPr>
            <w:r>
              <w:rPr>
                <w:rFonts w:ascii="Consolas" w:hAnsi="Consolas" w:cs="Consolas"/>
              </w:rPr>
              <w:t>3</w:t>
            </w:r>
          </w:p>
        </w:tc>
        <w:tc>
          <w:tcPr>
            <w:tcW w:w="4621" w:type="dxa"/>
          </w:tcPr>
          <w:p w:rsidR="00267497" w:rsidRDefault="00267497" w:rsidP="00267497">
            <w:pPr>
              <w:spacing w:after="120"/>
              <w:contextualSpacing/>
              <w:jc w:val="center"/>
              <w:rPr>
                <w:rFonts w:ascii="Consolas" w:hAnsi="Consolas" w:cs="Consolas"/>
              </w:rPr>
            </w:pPr>
            <w:r>
              <w:rPr>
                <w:rFonts w:ascii="Consolas" w:hAnsi="Consolas" w:cs="Consolas"/>
              </w:rPr>
              <w:t>Value  Error</w:t>
            </w:r>
          </w:p>
        </w:tc>
      </w:tr>
      <w:tr w:rsidR="00267497" w:rsidTr="00AD2CFD">
        <w:trPr>
          <w:trHeight w:val="95"/>
        </w:trPr>
        <w:tc>
          <w:tcPr>
            <w:tcW w:w="4621" w:type="dxa"/>
          </w:tcPr>
          <w:p w:rsidR="00267497" w:rsidRDefault="00267497" w:rsidP="00267497">
            <w:pPr>
              <w:spacing w:after="120"/>
              <w:contextualSpacing/>
              <w:jc w:val="center"/>
              <w:rPr>
                <w:rFonts w:ascii="Consolas" w:hAnsi="Consolas" w:cs="Consolas"/>
              </w:rPr>
            </w:pPr>
            <w:r>
              <w:rPr>
                <w:rFonts w:ascii="Consolas" w:hAnsi="Consolas" w:cs="Consolas"/>
              </w:rPr>
              <w:t>5</w:t>
            </w:r>
          </w:p>
        </w:tc>
        <w:tc>
          <w:tcPr>
            <w:tcW w:w="4621" w:type="dxa"/>
          </w:tcPr>
          <w:p w:rsidR="00267497" w:rsidRDefault="00267497" w:rsidP="00267497">
            <w:pPr>
              <w:spacing w:after="120"/>
              <w:contextualSpacing/>
              <w:jc w:val="center"/>
              <w:rPr>
                <w:rFonts w:ascii="Consolas" w:hAnsi="Consolas" w:cs="Consolas"/>
              </w:rPr>
            </w:pPr>
          </w:p>
        </w:tc>
      </w:tr>
      <w:tr w:rsidR="00267497" w:rsidTr="00AD2CFD">
        <w:tc>
          <w:tcPr>
            <w:tcW w:w="4621" w:type="dxa"/>
          </w:tcPr>
          <w:p w:rsidR="00267497" w:rsidRDefault="00267497" w:rsidP="00267497">
            <w:pPr>
              <w:spacing w:after="120"/>
              <w:contextualSpacing/>
              <w:jc w:val="center"/>
              <w:rPr>
                <w:rFonts w:ascii="Consolas" w:hAnsi="Consolas" w:cs="Consolas"/>
              </w:rPr>
            </w:pPr>
            <w:r>
              <w:rPr>
                <w:rFonts w:ascii="Consolas" w:hAnsi="Consolas" w:cs="Consolas"/>
              </w:rPr>
              <w:t>6</w:t>
            </w:r>
          </w:p>
        </w:tc>
        <w:tc>
          <w:tcPr>
            <w:tcW w:w="4621" w:type="dxa"/>
          </w:tcPr>
          <w:p w:rsidR="00267497" w:rsidRDefault="00267497" w:rsidP="00267497">
            <w:pPr>
              <w:spacing w:after="120"/>
              <w:contextualSpacing/>
              <w:jc w:val="center"/>
              <w:rPr>
                <w:rFonts w:ascii="Consolas" w:hAnsi="Consolas" w:cs="Consolas"/>
              </w:rPr>
            </w:pPr>
            <w:r>
              <w:rPr>
                <w:rFonts w:ascii="Consolas" w:hAnsi="Consolas" w:cs="Consolas"/>
              </w:rPr>
              <w:t>return False</w:t>
            </w:r>
          </w:p>
        </w:tc>
      </w:tr>
    </w:tbl>
    <w:p w:rsidR="00267497" w:rsidRDefault="00267497" w:rsidP="00267497">
      <w:pPr>
        <w:spacing w:after="120" w:line="240" w:lineRule="auto"/>
        <w:contextualSpacing/>
        <w:rPr>
          <w:rFonts w:ascii="Consolas" w:hAnsi="Consolas" w:cs="Consola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1"/>
        <w:gridCol w:w="4621"/>
      </w:tblGrid>
      <w:tr w:rsidR="00267497" w:rsidTr="00AD2CFD">
        <w:tc>
          <w:tcPr>
            <w:tcW w:w="4621" w:type="dxa"/>
          </w:tcPr>
          <w:p w:rsidR="00267497" w:rsidRPr="00D12809" w:rsidRDefault="00267497" w:rsidP="00267497">
            <w:pPr>
              <w:spacing w:after="120"/>
              <w:contextualSpacing/>
              <w:jc w:val="right"/>
              <w:rPr>
                <w:rFonts w:ascii="Consolas" w:hAnsi="Consolas" w:cs="Consolas"/>
                <w:b/>
              </w:rPr>
            </w:pPr>
            <w:r>
              <w:rPr>
                <w:rFonts w:ascii="Consolas" w:hAnsi="Consolas" w:cs="Consolas"/>
                <w:b/>
              </w:rPr>
              <w:t xml:space="preserve">           n :</w:t>
            </w:r>
          </w:p>
        </w:tc>
        <w:tc>
          <w:tcPr>
            <w:tcW w:w="4621" w:type="dxa"/>
          </w:tcPr>
          <w:p w:rsidR="00267497" w:rsidRDefault="00267497" w:rsidP="00267497">
            <w:pPr>
              <w:spacing w:after="120"/>
              <w:contextualSpacing/>
              <w:rPr>
                <w:rFonts w:ascii="Consolas" w:hAnsi="Consolas" w:cs="Consolas"/>
                <w:b/>
              </w:rPr>
            </w:pPr>
            <w:r>
              <w:rPr>
                <w:rFonts w:ascii="Consolas" w:hAnsi="Consolas" w:cs="Consolas"/>
                <w:b/>
              </w:rPr>
              <w:t xml:space="preserve"> “Penguin”</w:t>
            </w:r>
          </w:p>
        </w:tc>
      </w:tr>
      <w:tr w:rsidR="00267497" w:rsidRPr="00F306C0" w:rsidTr="00AD2CFD">
        <w:tc>
          <w:tcPr>
            <w:tcW w:w="4621" w:type="dxa"/>
          </w:tcPr>
          <w:p w:rsidR="00267497" w:rsidRPr="00D12809" w:rsidRDefault="00267497" w:rsidP="00267497">
            <w:pPr>
              <w:spacing w:after="120"/>
              <w:contextualSpacing/>
              <w:jc w:val="center"/>
              <w:rPr>
                <w:rFonts w:ascii="Consolas" w:hAnsi="Consolas" w:cs="Consolas"/>
                <w:b/>
              </w:rPr>
            </w:pPr>
            <w:r w:rsidRPr="00D12809">
              <w:rPr>
                <w:rFonts w:ascii="Consolas" w:hAnsi="Consolas" w:cs="Consolas"/>
                <w:b/>
              </w:rPr>
              <w:t>Line</w:t>
            </w:r>
          </w:p>
        </w:tc>
        <w:tc>
          <w:tcPr>
            <w:tcW w:w="4621" w:type="dxa"/>
          </w:tcPr>
          <w:p w:rsidR="00267497" w:rsidRPr="00F306C0" w:rsidRDefault="00267497" w:rsidP="00267497">
            <w:pPr>
              <w:spacing w:after="120"/>
              <w:contextualSpacing/>
              <w:jc w:val="center"/>
              <w:rPr>
                <w:rFonts w:ascii="Consolas" w:hAnsi="Consolas" w:cs="Consolas"/>
                <w:b/>
              </w:rPr>
            </w:pPr>
            <w:r>
              <w:rPr>
                <w:rFonts w:ascii="Consolas" w:hAnsi="Consolas" w:cs="Consolas"/>
                <w:b/>
              </w:rPr>
              <w:t>Trace</w:t>
            </w:r>
          </w:p>
        </w:tc>
      </w:tr>
      <w:tr w:rsidR="00267497" w:rsidTr="00AD2CFD">
        <w:tc>
          <w:tcPr>
            <w:tcW w:w="4621" w:type="dxa"/>
          </w:tcPr>
          <w:p w:rsidR="00267497" w:rsidRDefault="00267497" w:rsidP="00267497">
            <w:pPr>
              <w:spacing w:after="120"/>
              <w:contextualSpacing/>
              <w:jc w:val="center"/>
              <w:rPr>
                <w:rFonts w:ascii="Consolas" w:hAnsi="Consolas" w:cs="Consolas"/>
              </w:rPr>
            </w:pPr>
            <w:r>
              <w:rPr>
                <w:rFonts w:ascii="Consolas" w:hAnsi="Consolas" w:cs="Consolas"/>
              </w:rPr>
              <w:t>1</w:t>
            </w:r>
          </w:p>
        </w:tc>
        <w:tc>
          <w:tcPr>
            <w:tcW w:w="4621" w:type="dxa"/>
          </w:tcPr>
          <w:p w:rsidR="00267497" w:rsidRDefault="00267497" w:rsidP="00267497">
            <w:pPr>
              <w:spacing w:after="120"/>
              <w:contextualSpacing/>
              <w:jc w:val="center"/>
              <w:rPr>
                <w:rFonts w:ascii="Consolas" w:hAnsi="Consolas" w:cs="Consolas"/>
              </w:rPr>
            </w:pPr>
          </w:p>
        </w:tc>
      </w:tr>
      <w:tr w:rsidR="00267497" w:rsidTr="00AD2CFD">
        <w:tc>
          <w:tcPr>
            <w:tcW w:w="4621" w:type="dxa"/>
          </w:tcPr>
          <w:p w:rsidR="00267497" w:rsidRDefault="00267497" w:rsidP="00267497">
            <w:pPr>
              <w:spacing w:after="120"/>
              <w:contextualSpacing/>
              <w:jc w:val="center"/>
              <w:rPr>
                <w:rFonts w:ascii="Consolas" w:hAnsi="Consolas" w:cs="Consolas"/>
              </w:rPr>
            </w:pPr>
            <w:r>
              <w:rPr>
                <w:rFonts w:ascii="Consolas" w:hAnsi="Consolas" w:cs="Consolas"/>
              </w:rPr>
              <w:t>2</w:t>
            </w:r>
          </w:p>
        </w:tc>
        <w:tc>
          <w:tcPr>
            <w:tcW w:w="4621" w:type="dxa"/>
          </w:tcPr>
          <w:p w:rsidR="00267497" w:rsidRDefault="00267497" w:rsidP="00267497">
            <w:pPr>
              <w:spacing w:after="120"/>
              <w:contextualSpacing/>
              <w:rPr>
                <w:rFonts w:ascii="Consolas" w:hAnsi="Consolas" w:cs="Consolas"/>
              </w:rPr>
            </w:pPr>
          </w:p>
        </w:tc>
      </w:tr>
      <w:tr w:rsidR="00267497" w:rsidTr="00AD2CFD">
        <w:tc>
          <w:tcPr>
            <w:tcW w:w="4621" w:type="dxa"/>
          </w:tcPr>
          <w:p w:rsidR="00267497" w:rsidRDefault="00267497" w:rsidP="00267497">
            <w:pPr>
              <w:spacing w:after="120"/>
              <w:contextualSpacing/>
              <w:jc w:val="center"/>
              <w:rPr>
                <w:rFonts w:ascii="Consolas" w:hAnsi="Consolas" w:cs="Consolas"/>
              </w:rPr>
            </w:pPr>
            <w:r>
              <w:rPr>
                <w:rFonts w:ascii="Consolas" w:hAnsi="Consolas" w:cs="Consolas"/>
              </w:rPr>
              <w:t>3</w:t>
            </w:r>
          </w:p>
        </w:tc>
        <w:tc>
          <w:tcPr>
            <w:tcW w:w="4621" w:type="dxa"/>
          </w:tcPr>
          <w:p w:rsidR="00267497" w:rsidRDefault="00267497" w:rsidP="00267497">
            <w:pPr>
              <w:spacing w:after="120"/>
              <w:contextualSpacing/>
              <w:jc w:val="center"/>
              <w:rPr>
                <w:rFonts w:ascii="Consolas" w:hAnsi="Consolas" w:cs="Consolas"/>
              </w:rPr>
            </w:pPr>
            <w:r>
              <w:rPr>
                <w:rFonts w:ascii="Consolas" w:hAnsi="Consolas" w:cs="Consolas"/>
              </w:rPr>
              <w:t>Value Error</w:t>
            </w:r>
          </w:p>
        </w:tc>
      </w:tr>
      <w:tr w:rsidR="00267497" w:rsidRPr="00F306C0" w:rsidTr="00AD2CFD">
        <w:tc>
          <w:tcPr>
            <w:tcW w:w="4621" w:type="dxa"/>
          </w:tcPr>
          <w:p w:rsidR="00267497" w:rsidRDefault="00267497" w:rsidP="00267497">
            <w:pPr>
              <w:spacing w:after="120"/>
              <w:contextualSpacing/>
              <w:jc w:val="center"/>
              <w:rPr>
                <w:rFonts w:ascii="Consolas" w:hAnsi="Consolas" w:cs="Consolas"/>
              </w:rPr>
            </w:pPr>
            <w:r>
              <w:rPr>
                <w:rFonts w:ascii="Consolas" w:hAnsi="Consolas" w:cs="Consolas"/>
              </w:rPr>
              <w:t>5</w:t>
            </w:r>
          </w:p>
        </w:tc>
        <w:tc>
          <w:tcPr>
            <w:tcW w:w="4621" w:type="dxa"/>
          </w:tcPr>
          <w:p w:rsidR="00267497" w:rsidRPr="00F306C0" w:rsidRDefault="00267497" w:rsidP="00267497">
            <w:pPr>
              <w:spacing w:after="120"/>
              <w:contextualSpacing/>
              <w:jc w:val="center"/>
              <w:rPr>
                <w:rFonts w:ascii="Consolas" w:hAnsi="Consolas" w:cs="Consolas"/>
                <w:color w:val="FF0000"/>
              </w:rPr>
            </w:pPr>
          </w:p>
        </w:tc>
      </w:tr>
      <w:tr w:rsidR="00267497" w:rsidRPr="00F306C0" w:rsidTr="00AD2CFD">
        <w:tc>
          <w:tcPr>
            <w:tcW w:w="4621" w:type="dxa"/>
          </w:tcPr>
          <w:p w:rsidR="00267497" w:rsidRDefault="00267497" w:rsidP="00267497">
            <w:pPr>
              <w:spacing w:after="120"/>
              <w:contextualSpacing/>
              <w:jc w:val="center"/>
              <w:rPr>
                <w:rFonts w:ascii="Consolas" w:hAnsi="Consolas" w:cs="Consolas"/>
              </w:rPr>
            </w:pPr>
            <w:r>
              <w:rPr>
                <w:rFonts w:ascii="Consolas" w:hAnsi="Consolas" w:cs="Consolas"/>
              </w:rPr>
              <w:t>6</w:t>
            </w:r>
          </w:p>
        </w:tc>
        <w:tc>
          <w:tcPr>
            <w:tcW w:w="4621" w:type="dxa"/>
          </w:tcPr>
          <w:p w:rsidR="00267497" w:rsidRPr="00F306C0" w:rsidRDefault="00267497" w:rsidP="00267497">
            <w:pPr>
              <w:spacing w:after="120"/>
              <w:contextualSpacing/>
              <w:jc w:val="center"/>
              <w:rPr>
                <w:rFonts w:ascii="Consolas" w:hAnsi="Consolas" w:cs="Consolas"/>
                <w:color w:val="FF0000"/>
              </w:rPr>
            </w:pPr>
            <w:r>
              <w:rPr>
                <w:rFonts w:ascii="Consolas" w:hAnsi="Consolas" w:cs="Consolas"/>
                <w:color w:val="FF0000"/>
              </w:rPr>
              <w:t>return False</w:t>
            </w:r>
          </w:p>
        </w:tc>
      </w:tr>
    </w:tbl>
    <w:p w:rsidR="00277E33" w:rsidRDefault="00277E33" w:rsidP="00FD2805">
      <w:pPr>
        <w:pStyle w:val="Heading2"/>
      </w:pPr>
    </w:p>
    <w:p w:rsidR="00277E33" w:rsidRDefault="00277E33" w:rsidP="00277E33"/>
    <w:p w:rsidR="00277E33" w:rsidRPr="00277E33" w:rsidRDefault="00277E33" w:rsidP="00277E33"/>
    <w:p w:rsidR="00277E33" w:rsidRDefault="00277E33" w:rsidP="00FD2805">
      <w:pPr>
        <w:pStyle w:val="Heading2"/>
      </w:pPr>
    </w:p>
    <w:p w:rsidR="00480429" w:rsidRPr="00277E33" w:rsidRDefault="00480429" w:rsidP="00277E33"/>
    <w:p w:rsidR="00267497" w:rsidRDefault="00267497" w:rsidP="00FD2805">
      <w:pPr>
        <w:pStyle w:val="Heading2"/>
      </w:pPr>
      <w:bookmarkStart w:id="50" w:name="_Toc406682446"/>
      <w:r>
        <w:lastRenderedPageBreak/>
        <w:t>Algorithm 3 – isNone() :</w:t>
      </w:r>
      <w:bookmarkEnd w:id="50"/>
    </w:p>
    <w:p w:rsidR="00267497" w:rsidRDefault="00267497" w:rsidP="00267497"/>
    <w:p w:rsidR="00267497" w:rsidRPr="00267497" w:rsidRDefault="00267497" w:rsidP="00267497">
      <w:r>
        <w:t>This algorithm will be used to verify whether a given input, n, is nonetype.</w:t>
      </w:r>
    </w:p>
    <w:p w:rsidR="00D12809" w:rsidRDefault="00D12809" w:rsidP="00DA2703">
      <w:pPr>
        <w:spacing w:after="120" w:line="240" w:lineRule="auto"/>
        <w:contextualSpacing/>
        <w:rPr>
          <w:rFonts w:ascii="Consolas" w:hAnsi="Consolas" w:cs="Consolas"/>
        </w:rPr>
      </w:pPr>
      <w:r>
        <w:rPr>
          <w:rFonts w:ascii="Consolas" w:hAnsi="Consolas" w:cs="Consolas"/>
        </w:rPr>
        <w:t>1 DEF isNone(n):</w:t>
      </w:r>
    </w:p>
    <w:p w:rsidR="00D12809" w:rsidRDefault="00D12809" w:rsidP="00DA2703">
      <w:pPr>
        <w:spacing w:after="120" w:line="240" w:lineRule="auto"/>
        <w:contextualSpacing/>
        <w:rPr>
          <w:rFonts w:ascii="Consolas" w:hAnsi="Consolas" w:cs="Consolas"/>
        </w:rPr>
      </w:pPr>
      <w:r>
        <w:rPr>
          <w:rFonts w:ascii="Consolas" w:hAnsi="Consolas" w:cs="Consolas"/>
        </w:rPr>
        <w:t xml:space="preserve">2     IF </w:t>
      </w:r>
      <w:r w:rsidR="00E46CD9">
        <w:rPr>
          <w:rFonts w:ascii="Consolas" w:hAnsi="Consolas" w:cs="Consolas"/>
        </w:rPr>
        <w:t>(n IS NONE) OR (LENGTH(n) == 0) THEN</w:t>
      </w:r>
    </w:p>
    <w:p w:rsidR="00D12809" w:rsidRDefault="00D12809" w:rsidP="00DA2703">
      <w:pPr>
        <w:spacing w:after="120" w:line="240" w:lineRule="auto"/>
        <w:contextualSpacing/>
        <w:rPr>
          <w:rFonts w:ascii="Consolas" w:hAnsi="Consolas" w:cs="Consolas"/>
        </w:rPr>
      </w:pPr>
      <w:r>
        <w:rPr>
          <w:rFonts w:ascii="Consolas" w:hAnsi="Consolas" w:cs="Consolas"/>
        </w:rPr>
        <w:t>3         RETURN TRUE</w:t>
      </w:r>
    </w:p>
    <w:p w:rsidR="00D12809" w:rsidRDefault="00D12809" w:rsidP="00DA2703">
      <w:pPr>
        <w:spacing w:after="120" w:line="240" w:lineRule="auto"/>
        <w:contextualSpacing/>
        <w:rPr>
          <w:rFonts w:ascii="Consolas" w:hAnsi="Consolas" w:cs="Consolas"/>
        </w:rPr>
      </w:pPr>
      <w:r>
        <w:rPr>
          <w:rFonts w:ascii="Consolas" w:hAnsi="Consolas" w:cs="Consolas"/>
        </w:rPr>
        <w:t>4     ELSE:</w:t>
      </w:r>
    </w:p>
    <w:p w:rsidR="00D12809" w:rsidRDefault="00D12809" w:rsidP="00DA2703">
      <w:pPr>
        <w:spacing w:after="120" w:line="240" w:lineRule="auto"/>
        <w:contextualSpacing/>
        <w:rPr>
          <w:rFonts w:ascii="Consolas" w:hAnsi="Consolas" w:cs="Consolas"/>
        </w:rPr>
      </w:pPr>
      <w:r>
        <w:rPr>
          <w:rFonts w:ascii="Consolas" w:hAnsi="Consolas" w:cs="Consolas"/>
        </w:rPr>
        <w:t>5         RETURN FALSE</w:t>
      </w:r>
    </w:p>
    <w:p w:rsidR="00DA60D3" w:rsidRDefault="00DA60D3" w:rsidP="00DA2703">
      <w:pPr>
        <w:spacing w:after="120" w:line="240" w:lineRule="auto"/>
        <w:contextualSpacing/>
        <w:rPr>
          <w:rFonts w:ascii="Consolas" w:hAnsi="Consolas" w:cs="Consolas"/>
        </w:rPr>
      </w:pPr>
      <w:r>
        <w:rPr>
          <w:rFonts w:ascii="Consolas" w:hAnsi="Consolas" w:cs="Consolas"/>
        </w:rPr>
        <w:t>6     END IF</w:t>
      </w:r>
    </w:p>
    <w:p w:rsidR="00267497" w:rsidRDefault="00267497" w:rsidP="00DA2703">
      <w:pPr>
        <w:spacing w:after="120" w:line="240" w:lineRule="auto"/>
        <w:contextualSpacing/>
        <w:rPr>
          <w:rFonts w:ascii="Consolas" w:hAnsi="Consolas" w:cs="Consolas"/>
        </w:rPr>
      </w:pPr>
    </w:p>
    <w:p w:rsidR="00267497" w:rsidRDefault="00267497" w:rsidP="00DA2703">
      <w:pPr>
        <w:spacing w:after="120" w:line="240" w:lineRule="auto"/>
        <w:contextualSpacing/>
        <w:rPr>
          <w:rFonts w:ascii="Consolas" w:hAnsi="Consolas" w:cs="Consola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1"/>
        <w:gridCol w:w="4621"/>
      </w:tblGrid>
      <w:tr w:rsidR="00267497" w:rsidTr="00AD2CFD">
        <w:tc>
          <w:tcPr>
            <w:tcW w:w="4621" w:type="dxa"/>
          </w:tcPr>
          <w:p w:rsidR="00267497" w:rsidRPr="00D12809" w:rsidRDefault="00267497" w:rsidP="00267497">
            <w:pPr>
              <w:spacing w:after="120"/>
              <w:contextualSpacing/>
              <w:jc w:val="right"/>
              <w:rPr>
                <w:rFonts w:ascii="Consolas" w:hAnsi="Consolas" w:cs="Consolas"/>
                <w:b/>
              </w:rPr>
            </w:pPr>
            <w:r>
              <w:rPr>
                <w:rFonts w:ascii="Consolas" w:hAnsi="Consolas" w:cs="Consolas"/>
                <w:b/>
              </w:rPr>
              <w:t xml:space="preserve">           n :</w:t>
            </w:r>
          </w:p>
        </w:tc>
        <w:tc>
          <w:tcPr>
            <w:tcW w:w="4621" w:type="dxa"/>
          </w:tcPr>
          <w:p w:rsidR="00267497" w:rsidRDefault="00267497" w:rsidP="00267497">
            <w:pPr>
              <w:spacing w:after="120"/>
              <w:contextualSpacing/>
              <w:rPr>
                <w:rFonts w:ascii="Consolas" w:hAnsi="Consolas" w:cs="Consolas"/>
                <w:b/>
              </w:rPr>
            </w:pPr>
            <w:r>
              <w:rPr>
                <w:rFonts w:ascii="Consolas" w:hAnsi="Consolas" w:cs="Consolas"/>
                <w:b/>
              </w:rPr>
              <w:t xml:space="preserve"> 1</w:t>
            </w:r>
          </w:p>
        </w:tc>
      </w:tr>
      <w:tr w:rsidR="00267497" w:rsidRPr="00F306C0" w:rsidTr="00AD2CFD">
        <w:tc>
          <w:tcPr>
            <w:tcW w:w="4621" w:type="dxa"/>
          </w:tcPr>
          <w:p w:rsidR="00267497" w:rsidRPr="00D12809" w:rsidRDefault="00267497" w:rsidP="00267497">
            <w:pPr>
              <w:spacing w:after="120"/>
              <w:contextualSpacing/>
              <w:jc w:val="center"/>
              <w:rPr>
                <w:rFonts w:ascii="Consolas" w:hAnsi="Consolas" w:cs="Consolas"/>
                <w:b/>
              </w:rPr>
            </w:pPr>
            <w:r w:rsidRPr="00D12809">
              <w:rPr>
                <w:rFonts w:ascii="Consolas" w:hAnsi="Consolas" w:cs="Consolas"/>
                <w:b/>
              </w:rPr>
              <w:t>Line</w:t>
            </w:r>
          </w:p>
        </w:tc>
        <w:tc>
          <w:tcPr>
            <w:tcW w:w="4621" w:type="dxa"/>
          </w:tcPr>
          <w:p w:rsidR="00267497" w:rsidRPr="00F306C0" w:rsidRDefault="00267497" w:rsidP="00267497">
            <w:pPr>
              <w:spacing w:after="120"/>
              <w:contextualSpacing/>
              <w:jc w:val="center"/>
              <w:rPr>
                <w:rFonts w:ascii="Consolas" w:hAnsi="Consolas" w:cs="Consolas"/>
                <w:b/>
              </w:rPr>
            </w:pPr>
            <w:r>
              <w:rPr>
                <w:rFonts w:ascii="Consolas" w:hAnsi="Consolas" w:cs="Consolas"/>
                <w:b/>
              </w:rPr>
              <w:t>Trace</w:t>
            </w:r>
          </w:p>
        </w:tc>
      </w:tr>
      <w:tr w:rsidR="00267497" w:rsidTr="00AD2CFD">
        <w:tc>
          <w:tcPr>
            <w:tcW w:w="4621" w:type="dxa"/>
          </w:tcPr>
          <w:p w:rsidR="00267497" w:rsidRDefault="00267497" w:rsidP="00267497">
            <w:pPr>
              <w:spacing w:after="120"/>
              <w:contextualSpacing/>
              <w:jc w:val="center"/>
              <w:rPr>
                <w:rFonts w:ascii="Consolas" w:hAnsi="Consolas" w:cs="Consolas"/>
              </w:rPr>
            </w:pPr>
            <w:r>
              <w:rPr>
                <w:rFonts w:ascii="Consolas" w:hAnsi="Consolas" w:cs="Consolas"/>
              </w:rPr>
              <w:t>1</w:t>
            </w:r>
          </w:p>
        </w:tc>
        <w:tc>
          <w:tcPr>
            <w:tcW w:w="4621" w:type="dxa"/>
          </w:tcPr>
          <w:p w:rsidR="00267497" w:rsidRDefault="00267497" w:rsidP="00267497">
            <w:pPr>
              <w:spacing w:after="120"/>
              <w:contextualSpacing/>
              <w:jc w:val="center"/>
              <w:rPr>
                <w:rFonts w:ascii="Consolas" w:hAnsi="Consolas" w:cs="Consolas"/>
              </w:rPr>
            </w:pPr>
          </w:p>
        </w:tc>
      </w:tr>
      <w:tr w:rsidR="00267497" w:rsidTr="00AD2CFD">
        <w:tc>
          <w:tcPr>
            <w:tcW w:w="4621" w:type="dxa"/>
          </w:tcPr>
          <w:p w:rsidR="00267497" w:rsidRDefault="00267497" w:rsidP="00267497">
            <w:pPr>
              <w:spacing w:after="120"/>
              <w:contextualSpacing/>
              <w:jc w:val="center"/>
              <w:rPr>
                <w:rFonts w:ascii="Consolas" w:hAnsi="Consolas" w:cs="Consolas"/>
              </w:rPr>
            </w:pPr>
            <w:r>
              <w:rPr>
                <w:rFonts w:ascii="Consolas" w:hAnsi="Consolas" w:cs="Consolas"/>
              </w:rPr>
              <w:t>2</w:t>
            </w:r>
          </w:p>
        </w:tc>
        <w:tc>
          <w:tcPr>
            <w:tcW w:w="4621" w:type="dxa"/>
          </w:tcPr>
          <w:p w:rsidR="00267497" w:rsidRDefault="00267497" w:rsidP="00267497">
            <w:pPr>
              <w:spacing w:after="120"/>
              <w:contextualSpacing/>
              <w:jc w:val="center"/>
              <w:rPr>
                <w:rFonts w:ascii="Consolas" w:hAnsi="Consolas" w:cs="Consolas"/>
              </w:rPr>
            </w:pPr>
            <w:r>
              <w:rPr>
                <w:rFonts w:ascii="Consolas" w:hAnsi="Consolas" w:cs="Consolas"/>
              </w:rPr>
              <w:t>False</w:t>
            </w:r>
          </w:p>
        </w:tc>
      </w:tr>
      <w:tr w:rsidR="00267497" w:rsidTr="00AD2CFD">
        <w:tc>
          <w:tcPr>
            <w:tcW w:w="4621" w:type="dxa"/>
          </w:tcPr>
          <w:p w:rsidR="00267497" w:rsidRDefault="00267497" w:rsidP="00267497">
            <w:pPr>
              <w:spacing w:after="120"/>
              <w:contextualSpacing/>
              <w:jc w:val="center"/>
              <w:rPr>
                <w:rFonts w:ascii="Consolas" w:hAnsi="Consolas" w:cs="Consolas"/>
              </w:rPr>
            </w:pPr>
            <w:r>
              <w:rPr>
                <w:rFonts w:ascii="Consolas" w:hAnsi="Consolas" w:cs="Consolas"/>
              </w:rPr>
              <w:t>4</w:t>
            </w:r>
          </w:p>
        </w:tc>
        <w:tc>
          <w:tcPr>
            <w:tcW w:w="4621" w:type="dxa"/>
          </w:tcPr>
          <w:p w:rsidR="00267497" w:rsidRDefault="00267497" w:rsidP="00267497">
            <w:pPr>
              <w:spacing w:after="120"/>
              <w:contextualSpacing/>
              <w:rPr>
                <w:rFonts w:ascii="Consolas" w:hAnsi="Consolas" w:cs="Consolas"/>
              </w:rPr>
            </w:pPr>
          </w:p>
        </w:tc>
      </w:tr>
      <w:tr w:rsidR="00267497" w:rsidTr="00AD2CFD">
        <w:tc>
          <w:tcPr>
            <w:tcW w:w="4621" w:type="dxa"/>
          </w:tcPr>
          <w:p w:rsidR="00267497" w:rsidRDefault="00267497" w:rsidP="00267497">
            <w:pPr>
              <w:spacing w:after="120"/>
              <w:contextualSpacing/>
              <w:jc w:val="center"/>
              <w:rPr>
                <w:rFonts w:ascii="Consolas" w:hAnsi="Consolas" w:cs="Consolas"/>
              </w:rPr>
            </w:pPr>
            <w:r>
              <w:rPr>
                <w:rFonts w:ascii="Consolas" w:hAnsi="Consolas" w:cs="Consolas"/>
              </w:rPr>
              <w:t>5</w:t>
            </w:r>
          </w:p>
        </w:tc>
        <w:tc>
          <w:tcPr>
            <w:tcW w:w="4621" w:type="dxa"/>
          </w:tcPr>
          <w:p w:rsidR="00267497" w:rsidRDefault="00267497" w:rsidP="00267497">
            <w:pPr>
              <w:spacing w:after="120"/>
              <w:contextualSpacing/>
              <w:jc w:val="center"/>
              <w:rPr>
                <w:rFonts w:ascii="Consolas" w:hAnsi="Consolas" w:cs="Consolas"/>
              </w:rPr>
            </w:pPr>
            <w:r>
              <w:rPr>
                <w:rFonts w:ascii="Consolas" w:hAnsi="Consolas" w:cs="Consolas"/>
              </w:rPr>
              <w:t>return False</w:t>
            </w:r>
          </w:p>
        </w:tc>
      </w:tr>
    </w:tbl>
    <w:p w:rsidR="00267497" w:rsidRDefault="00267497" w:rsidP="00DA2703">
      <w:pPr>
        <w:spacing w:after="120" w:line="240" w:lineRule="auto"/>
        <w:contextualSpacing/>
        <w:rPr>
          <w:rFonts w:ascii="Consolas" w:hAnsi="Consolas" w:cs="Consolas"/>
        </w:rPr>
      </w:pPr>
    </w:p>
    <w:p w:rsidR="00267497" w:rsidRDefault="00267497" w:rsidP="00DA2703">
      <w:pPr>
        <w:spacing w:after="120" w:line="240" w:lineRule="auto"/>
        <w:contextualSpacing/>
        <w:rPr>
          <w:rFonts w:ascii="Consolas" w:hAnsi="Consolas" w:cs="Consola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1"/>
        <w:gridCol w:w="4621"/>
      </w:tblGrid>
      <w:tr w:rsidR="00267497" w:rsidTr="00AD2CFD">
        <w:tc>
          <w:tcPr>
            <w:tcW w:w="4621" w:type="dxa"/>
          </w:tcPr>
          <w:p w:rsidR="00267497" w:rsidRPr="00D12809" w:rsidRDefault="00267497" w:rsidP="00267497">
            <w:pPr>
              <w:spacing w:after="120"/>
              <w:contextualSpacing/>
              <w:jc w:val="right"/>
              <w:rPr>
                <w:rFonts w:ascii="Consolas" w:hAnsi="Consolas" w:cs="Consolas"/>
                <w:b/>
              </w:rPr>
            </w:pPr>
            <w:r>
              <w:rPr>
                <w:rFonts w:ascii="Consolas" w:hAnsi="Consolas" w:cs="Consolas"/>
                <w:b/>
              </w:rPr>
              <w:t xml:space="preserve">           n :</w:t>
            </w:r>
          </w:p>
        </w:tc>
        <w:tc>
          <w:tcPr>
            <w:tcW w:w="4621" w:type="dxa"/>
          </w:tcPr>
          <w:p w:rsidR="00267497" w:rsidRDefault="00267497" w:rsidP="00267497">
            <w:pPr>
              <w:spacing w:after="120"/>
              <w:contextualSpacing/>
              <w:rPr>
                <w:rFonts w:ascii="Consolas" w:hAnsi="Consolas" w:cs="Consolas"/>
                <w:b/>
              </w:rPr>
            </w:pPr>
            <w:r>
              <w:rPr>
                <w:rFonts w:ascii="Consolas" w:hAnsi="Consolas" w:cs="Consolas"/>
                <w:b/>
              </w:rPr>
              <w:t xml:space="preserve"> “”</w:t>
            </w:r>
          </w:p>
        </w:tc>
      </w:tr>
      <w:tr w:rsidR="00267497" w:rsidRPr="00F306C0" w:rsidTr="00AD2CFD">
        <w:tc>
          <w:tcPr>
            <w:tcW w:w="4621" w:type="dxa"/>
          </w:tcPr>
          <w:p w:rsidR="00267497" w:rsidRPr="00D12809" w:rsidRDefault="00267497" w:rsidP="00267497">
            <w:pPr>
              <w:spacing w:after="120"/>
              <w:contextualSpacing/>
              <w:jc w:val="center"/>
              <w:rPr>
                <w:rFonts w:ascii="Consolas" w:hAnsi="Consolas" w:cs="Consolas"/>
                <w:b/>
              </w:rPr>
            </w:pPr>
            <w:r w:rsidRPr="00D12809">
              <w:rPr>
                <w:rFonts w:ascii="Consolas" w:hAnsi="Consolas" w:cs="Consolas"/>
                <w:b/>
              </w:rPr>
              <w:t>Line</w:t>
            </w:r>
          </w:p>
        </w:tc>
        <w:tc>
          <w:tcPr>
            <w:tcW w:w="4621" w:type="dxa"/>
          </w:tcPr>
          <w:p w:rsidR="00267497" w:rsidRPr="00F306C0" w:rsidRDefault="00267497" w:rsidP="00267497">
            <w:pPr>
              <w:spacing w:after="120"/>
              <w:contextualSpacing/>
              <w:jc w:val="center"/>
              <w:rPr>
                <w:rFonts w:ascii="Consolas" w:hAnsi="Consolas" w:cs="Consolas"/>
                <w:b/>
              </w:rPr>
            </w:pPr>
            <w:r>
              <w:rPr>
                <w:rFonts w:ascii="Consolas" w:hAnsi="Consolas" w:cs="Consolas"/>
                <w:b/>
              </w:rPr>
              <w:t>Trace</w:t>
            </w:r>
          </w:p>
        </w:tc>
      </w:tr>
      <w:tr w:rsidR="00267497" w:rsidTr="00AD2CFD">
        <w:tc>
          <w:tcPr>
            <w:tcW w:w="4621" w:type="dxa"/>
          </w:tcPr>
          <w:p w:rsidR="00267497" w:rsidRDefault="00267497" w:rsidP="00267497">
            <w:pPr>
              <w:spacing w:after="120"/>
              <w:contextualSpacing/>
              <w:jc w:val="center"/>
              <w:rPr>
                <w:rFonts w:ascii="Consolas" w:hAnsi="Consolas" w:cs="Consolas"/>
              </w:rPr>
            </w:pPr>
            <w:r>
              <w:rPr>
                <w:rFonts w:ascii="Consolas" w:hAnsi="Consolas" w:cs="Consolas"/>
              </w:rPr>
              <w:t>1</w:t>
            </w:r>
          </w:p>
        </w:tc>
        <w:tc>
          <w:tcPr>
            <w:tcW w:w="4621" w:type="dxa"/>
          </w:tcPr>
          <w:p w:rsidR="00267497" w:rsidRDefault="00267497" w:rsidP="00267497">
            <w:pPr>
              <w:spacing w:after="120"/>
              <w:contextualSpacing/>
              <w:jc w:val="center"/>
              <w:rPr>
                <w:rFonts w:ascii="Consolas" w:hAnsi="Consolas" w:cs="Consolas"/>
              </w:rPr>
            </w:pPr>
          </w:p>
        </w:tc>
      </w:tr>
      <w:tr w:rsidR="00267497" w:rsidTr="00AD2CFD">
        <w:tc>
          <w:tcPr>
            <w:tcW w:w="4621" w:type="dxa"/>
          </w:tcPr>
          <w:p w:rsidR="00267497" w:rsidRDefault="00267497" w:rsidP="00267497">
            <w:pPr>
              <w:spacing w:after="120"/>
              <w:contextualSpacing/>
              <w:jc w:val="center"/>
              <w:rPr>
                <w:rFonts w:ascii="Consolas" w:hAnsi="Consolas" w:cs="Consolas"/>
              </w:rPr>
            </w:pPr>
            <w:r>
              <w:rPr>
                <w:rFonts w:ascii="Consolas" w:hAnsi="Consolas" w:cs="Consolas"/>
              </w:rPr>
              <w:t>2</w:t>
            </w:r>
          </w:p>
        </w:tc>
        <w:tc>
          <w:tcPr>
            <w:tcW w:w="4621" w:type="dxa"/>
          </w:tcPr>
          <w:p w:rsidR="00267497" w:rsidRDefault="00267497" w:rsidP="00267497">
            <w:pPr>
              <w:spacing w:after="120"/>
              <w:contextualSpacing/>
              <w:jc w:val="center"/>
              <w:rPr>
                <w:rFonts w:ascii="Consolas" w:hAnsi="Consolas" w:cs="Consolas"/>
              </w:rPr>
            </w:pPr>
            <w:r>
              <w:rPr>
                <w:rFonts w:ascii="Consolas" w:hAnsi="Consolas" w:cs="Consolas"/>
              </w:rPr>
              <w:t>True</w:t>
            </w:r>
          </w:p>
        </w:tc>
      </w:tr>
      <w:tr w:rsidR="00267497" w:rsidTr="00AD2CFD">
        <w:tc>
          <w:tcPr>
            <w:tcW w:w="4621" w:type="dxa"/>
          </w:tcPr>
          <w:p w:rsidR="00267497" w:rsidRDefault="00267497" w:rsidP="00267497">
            <w:pPr>
              <w:spacing w:after="120"/>
              <w:contextualSpacing/>
              <w:jc w:val="center"/>
              <w:rPr>
                <w:rFonts w:ascii="Consolas" w:hAnsi="Consolas" w:cs="Consolas"/>
              </w:rPr>
            </w:pPr>
            <w:r>
              <w:rPr>
                <w:rFonts w:ascii="Consolas" w:hAnsi="Consolas" w:cs="Consolas"/>
              </w:rPr>
              <w:t>3</w:t>
            </w:r>
          </w:p>
        </w:tc>
        <w:tc>
          <w:tcPr>
            <w:tcW w:w="4621" w:type="dxa"/>
          </w:tcPr>
          <w:p w:rsidR="00267497" w:rsidRDefault="00267497" w:rsidP="00267497">
            <w:pPr>
              <w:spacing w:after="120"/>
              <w:contextualSpacing/>
              <w:jc w:val="center"/>
              <w:rPr>
                <w:rFonts w:ascii="Consolas" w:hAnsi="Consolas" w:cs="Consolas"/>
              </w:rPr>
            </w:pPr>
            <w:r>
              <w:rPr>
                <w:rFonts w:ascii="Consolas" w:hAnsi="Consolas" w:cs="Consolas"/>
              </w:rPr>
              <w:t>return True</w:t>
            </w:r>
          </w:p>
        </w:tc>
      </w:tr>
    </w:tbl>
    <w:p w:rsidR="00267497" w:rsidRDefault="00267497" w:rsidP="00DA2703">
      <w:pPr>
        <w:spacing w:after="120" w:line="240" w:lineRule="auto"/>
        <w:contextualSpacing/>
        <w:rPr>
          <w:rFonts w:ascii="Consolas" w:hAnsi="Consolas" w:cs="Consolas"/>
        </w:rPr>
      </w:pPr>
    </w:p>
    <w:p w:rsidR="00267497" w:rsidRDefault="00267497" w:rsidP="00267497">
      <w:pPr>
        <w:spacing w:after="120" w:line="240" w:lineRule="auto"/>
        <w:contextualSpacing/>
        <w:rPr>
          <w:rFonts w:ascii="Consolas" w:hAnsi="Consolas" w:cs="Consolas"/>
        </w:rPr>
      </w:pPr>
    </w:p>
    <w:p w:rsidR="00267497" w:rsidRDefault="00267497" w:rsidP="00267497">
      <w:pPr>
        <w:spacing w:after="120" w:line="240" w:lineRule="auto"/>
        <w:contextualSpacing/>
        <w:rPr>
          <w:rFonts w:ascii="Consolas" w:hAnsi="Consolas" w:cs="Consolas"/>
        </w:rPr>
      </w:pPr>
    </w:p>
    <w:p w:rsidR="002F34B3" w:rsidRDefault="002F34B3" w:rsidP="00FD2805">
      <w:pPr>
        <w:pStyle w:val="Heading2"/>
      </w:pPr>
    </w:p>
    <w:p w:rsidR="002F34B3" w:rsidRDefault="002F34B3" w:rsidP="00FD2805">
      <w:pPr>
        <w:pStyle w:val="Heading2"/>
      </w:pPr>
    </w:p>
    <w:p w:rsidR="002F34B3" w:rsidRDefault="002F34B3" w:rsidP="00FD2805">
      <w:pPr>
        <w:pStyle w:val="Heading2"/>
      </w:pPr>
    </w:p>
    <w:p w:rsidR="00277E33" w:rsidRDefault="00277E33" w:rsidP="00277E33"/>
    <w:p w:rsidR="00277E33" w:rsidRDefault="00277E33" w:rsidP="00277E33"/>
    <w:p w:rsidR="00277E33" w:rsidRDefault="00277E33" w:rsidP="00277E33"/>
    <w:p w:rsidR="00277E33" w:rsidRDefault="00277E33" w:rsidP="00277E33"/>
    <w:p w:rsidR="00277E33" w:rsidRDefault="00277E33" w:rsidP="00277E33"/>
    <w:p w:rsidR="00277E33" w:rsidRDefault="00277E33" w:rsidP="00277E33"/>
    <w:p w:rsidR="00277E33" w:rsidRDefault="00277E33" w:rsidP="00FD2805">
      <w:pPr>
        <w:pStyle w:val="Heading2"/>
      </w:pPr>
    </w:p>
    <w:p w:rsidR="00E46CD9" w:rsidRDefault="00E46CD9" w:rsidP="00FD2805">
      <w:pPr>
        <w:pStyle w:val="Heading2"/>
      </w:pPr>
      <w:bookmarkStart w:id="51" w:name="_Toc406682447"/>
      <w:r>
        <w:t>Algorithm 4 – DOBCheck() :</w:t>
      </w:r>
      <w:bookmarkEnd w:id="51"/>
    </w:p>
    <w:p w:rsidR="00E46CD9" w:rsidRDefault="00E46CD9" w:rsidP="00E46CD9"/>
    <w:p w:rsidR="00E46CD9" w:rsidRDefault="00E46CD9" w:rsidP="00E46CD9">
      <w:r>
        <w:t>This algorithm will be used to verify whether a given input, n, is in a valid DOB format.</w:t>
      </w:r>
    </w:p>
    <w:p w:rsidR="00E46CD9" w:rsidRPr="00E46CD9" w:rsidRDefault="00277E33" w:rsidP="00E46CD9">
      <w:pPr>
        <w:spacing w:line="240" w:lineRule="auto"/>
        <w:contextualSpacing/>
        <w:rPr>
          <w:rFonts w:ascii="Consolas" w:hAnsi="Consolas" w:cs="Consolas"/>
        </w:rPr>
      </w:pPr>
      <w:r>
        <w:rPr>
          <w:rFonts w:ascii="Consolas" w:hAnsi="Consolas" w:cs="Consolas"/>
        </w:rPr>
        <w:t xml:space="preserve">1 </w:t>
      </w:r>
      <w:r w:rsidR="00E46CD9" w:rsidRPr="00E46CD9">
        <w:rPr>
          <w:rFonts w:ascii="Consolas" w:hAnsi="Consolas" w:cs="Consolas"/>
        </w:rPr>
        <w:t>DEF DOBCheck(n):</w:t>
      </w:r>
    </w:p>
    <w:p w:rsidR="00E46CD9" w:rsidRPr="00E46CD9" w:rsidRDefault="00277E33" w:rsidP="00E46CD9">
      <w:pPr>
        <w:spacing w:line="240" w:lineRule="auto"/>
        <w:contextualSpacing/>
        <w:rPr>
          <w:rFonts w:ascii="Consolas" w:hAnsi="Consolas" w:cs="Consolas"/>
        </w:rPr>
      </w:pPr>
      <w:r>
        <w:rPr>
          <w:rFonts w:ascii="Consolas" w:hAnsi="Consolas" w:cs="Consolas"/>
        </w:rPr>
        <w:t xml:space="preserve">2 </w:t>
      </w:r>
      <w:r w:rsidR="00E46CD9" w:rsidRPr="00E46CD9">
        <w:rPr>
          <w:rFonts w:ascii="Consolas" w:hAnsi="Consolas" w:cs="Consolas"/>
        </w:rPr>
        <w:t xml:space="preserve">    LIST </w:t>
      </w:r>
      <w:r w:rsidR="00DA60D3">
        <w:rPr>
          <w:rFonts w:ascii="Consolas" w:hAnsi="Consolas" w:cs="Consolas"/>
        </w:rPr>
        <w:t>MONTHSWITH30DAYS</w:t>
      </w:r>
      <w:r w:rsidR="00E46CD9" w:rsidRPr="00E46CD9">
        <w:rPr>
          <w:rFonts w:ascii="Consolas" w:hAnsi="Consolas" w:cs="Consolas"/>
        </w:rPr>
        <w:t xml:space="preserve"> = [“04”,”06”,”09”,”11”]</w:t>
      </w:r>
    </w:p>
    <w:p w:rsidR="00E46CD9" w:rsidRDefault="00277E33" w:rsidP="00E46CD9">
      <w:pPr>
        <w:spacing w:line="240" w:lineRule="auto"/>
        <w:contextualSpacing/>
        <w:rPr>
          <w:rFonts w:ascii="Consolas" w:hAnsi="Consolas" w:cs="Consolas"/>
        </w:rPr>
      </w:pPr>
      <w:r>
        <w:rPr>
          <w:rFonts w:ascii="Consolas" w:hAnsi="Consolas" w:cs="Consolas"/>
        </w:rPr>
        <w:t xml:space="preserve">3 </w:t>
      </w:r>
      <w:r w:rsidR="00E46CD9" w:rsidRPr="00E46CD9">
        <w:rPr>
          <w:rFonts w:ascii="Consolas" w:hAnsi="Consolas" w:cs="Consolas"/>
        </w:rPr>
        <w:t xml:space="preserve">    IF n[0:2] isInt() AND n[3:5] isInt() AND n[6:] isInt() THEN  </w:t>
      </w:r>
    </w:p>
    <w:p w:rsidR="00E46CD9" w:rsidRDefault="00277E33" w:rsidP="00E46CD9">
      <w:pPr>
        <w:spacing w:line="240" w:lineRule="auto"/>
        <w:contextualSpacing/>
        <w:rPr>
          <w:rFonts w:ascii="Consolas" w:hAnsi="Consolas" w:cs="Consolas"/>
        </w:rPr>
      </w:pPr>
      <w:r>
        <w:rPr>
          <w:rFonts w:ascii="Consolas" w:hAnsi="Consolas" w:cs="Consolas"/>
        </w:rPr>
        <w:t xml:space="preserve">4    </w:t>
      </w:r>
      <w:r w:rsidR="00E46CD9">
        <w:rPr>
          <w:rFonts w:ascii="Consolas" w:hAnsi="Consolas" w:cs="Consolas"/>
        </w:rPr>
        <w:t xml:space="preserve">  </w:t>
      </w:r>
      <w:r>
        <w:rPr>
          <w:rFonts w:ascii="Consolas" w:hAnsi="Consolas" w:cs="Consolas"/>
        </w:rPr>
        <w:t xml:space="preserve"> </w:t>
      </w:r>
      <w:r w:rsidR="00E46CD9">
        <w:rPr>
          <w:rFonts w:ascii="Consolas" w:hAnsi="Consolas" w:cs="Consolas"/>
        </w:rPr>
        <w:t xml:space="preserve">  IF n[2] IS “/” AND n[5] IS “/” THEN</w:t>
      </w:r>
    </w:p>
    <w:p w:rsidR="00E46CD9" w:rsidRDefault="00277E33" w:rsidP="00E46CD9">
      <w:pPr>
        <w:spacing w:line="240" w:lineRule="auto"/>
        <w:contextualSpacing/>
        <w:rPr>
          <w:rFonts w:ascii="Consolas" w:hAnsi="Consolas" w:cs="Consolas"/>
        </w:rPr>
      </w:pPr>
      <w:r>
        <w:rPr>
          <w:rFonts w:ascii="Consolas" w:hAnsi="Consolas" w:cs="Consolas"/>
        </w:rPr>
        <w:t xml:space="preserve">5 </w:t>
      </w:r>
      <w:r w:rsidR="00E46CD9">
        <w:rPr>
          <w:rFonts w:ascii="Consolas" w:hAnsi="Consolas" w:cs="Consolas"/>
        </w:rPr>
        <w:t xml:space="preserve">     </w:t>
      </w:r>
      <w:r>
        <w:rPr>
          <w:rFonts w:ascii="Consolas" w:hAnsi="Consolas" w:cs="Consolas"/>
        </w:rPr>
        <w:t xml:space="preserve">       </w:t>
      </w:r>
      <w:r w:rsidR="00E46CD9">
        <w:rPr>
          <w:rFonts w:ascii="Consolas" w:hAnsi="Consolas" w:cs="Consolas"/>
        </w:rPr>
        <w:t>IF INT(n[3:5]) &lt;= 12 THEN</w:t>
      </w:r>
    </w:p>
    <w:p w:rsidR="00E46CD9" w:rsidRDefault="00277E33" w:rsidP="00E46CD9">
      <w:pPr>
        <w:spacing w:line="240" w:lineRule="auto"/>
        <w:contextualSpacing/>
        <w:rPr>
          <w:rFonts w:ascii="Consolas" w:hAnsi="Consolas" w:cs="Consolas"/>
        </w:rPr>
      </w:pPr>
      <w:r>
        <w:rPr>
          <w:rFonts w:ascii="Consolas" w:hAnsi="Consolas" w:cs="Consolas"/>
        </w:rPr>
        <w:t xml:space="preserve">6 </w:t>
      </w:r>
      <w:r w:rsidR="00E46CD9">
        <w:rPr>
          <w:rFonts w:ascii="Consolas" w:hAnsi="Consolas" w:cs="Consolas"/>
        </w:rPr>
        <w:t xml:space="preserve">    </w:t>
      </w:r>
      <w:r>
        <w:rPr>
          <w:rFonts w:ascii="Consolas" w:hAnsi="Consolas" w:cs="Consolas"/>
        </w:rPr>
        <w:t xml:space="preserve">            </w:t>
      </w:r>
      <w:r w:rsidR="00E46CD9">
        <w:rPr>
          <w:rFonts w:ascii="Consolas" w:hAnsi="Consolas" w:cs="Consolas"/>
        </w:rPr>
        <w:t>IF INT(n[3:5]) IS “02” THEN</w:t>
      </w:r>
    </w:p>
    <w:p w:rsidR="00E46CD9" w:rsidRDefault="00277E33" w:rsidP="00E46CD9">
      <w:pPr>
        <w:spacing w:line="240" w:lineRule="auto"/>
        <w:contextualSpacing/>
        <w:rPr>
          <w:rFonts w:ascii="Consolas" w:hAnsi="Consolas" w:cs="Consolas"/>
        </w:rPr>
      </w:pPr>
      <w:r>
        <w:rPr>
          <w:rFonts w:ascii="Consolas" w:hAnsi="Consolas" w:cs="Consolas"/>
        </w:rPr>
        <w:t xml:space="preserve">7 </w:t>
      </w:r>
      <w:r w:rsidR="00E46CD9">
        <w:rPr>
          <w:rFonts w:ascii="Consolas" w:hAnsi="Consolas" w:cs="Consolas"/>
        </w:rPr>
        <w:t xml:space="preserve">   </w:t>
      </w:r>
      <w:r>
        <w:rPr>
          <w:rFonts w:ascii="Consolas" w:hAnsi="Consolas" w:cs="Consolas"/>
        </w:rPr>
        <w:t xml:space="preserve"> </w:t>
      </w:r>
      <w:r w:rsidR="00E46CD9">
        <w:rPr>
          <w:rFonts w:ascii="Consolas" w:hAnsi="Consolas" w:cs="Consolas"/>
        </w:rPr>
        <w:t xml:space="preserve">             </w:t>
      </w:r>
      <w:r>
        <w:rPr>
          <w:rFonts w:ascii="Consolas" w:hAnsi="Consolas" w:cs="Consolas"/>
        </w:rPr>
        <w:t xml:space="preserve">   </w:t>
      </w:r>
      <w:r w:rsidR="00E46CD9">
        <w:rPr>
          <w:rFonts w:ascii="Consolas" w:hAnsi="Consolas" w:cs="Consolas"/>
        </w:rPr>
        <w:t>IF INT(n[6:]) MOD 4 IS 0 THEN</w:t>
      </w:r>
    </w:p>
    <w:p w:rsidR="00E46CD9" w:rsidRDefault="00277E33" w:rsidP="00E46CD9">
      <w:pPr>
        <w:spacing w:line="240" w:lineRule="auto"/>
        <w:contextualSpacing/>
        <w:rPr>
          <w:rFonts w:ascii="Consolas" w:hAnsi="Consolas" w:cs="Consolas"/>
        </w:rPr>
      </w:pPr>
      <w:r>
        <w:rPr>
          <w:rFonts w:ascii="Consolas" w:hAnsi="Consolas" w:cs="Consolas"/>
        </w:rPr>
        <w:t xml:space="preserve">8 </w:t>
      </w:r>
      <w:r w:rsidR="00E46CD9">
        <w:rPr>
          <w:rFonts w:ascii="Consolas" w:hAnsi="Consolas" w:cs="Consolas"/>
        </w:rPr>
        <w:t xml:space="preserve">  </w:t>
      </w:r>
      <w:r>
        <w:rPr>
          <w:rFonts w:ascii="Consolas" w:hAnsi="Consolas" w:cs="Consolas"/>
        </w:rPr>
        <w:t xml:space="preserve"> </w:t>
      </w:r>
      <w:r w:rsidR="00E46CD9">
        <w:rPr>
          <w:rFonts w:ascii="Consolas" w:hAnsi="Consolas" w:cs="Consolas"/>
        </w:rPr>
        <w:t xml:space="preserve">             </w:t>
      </w:r>
      <w:r>
        <w:rPr>
          <w:rFonts w:ascii="Consolas" w:hAnsi="Consolas" w:cs="Consolas"/>
        </w:rPr>
        <w:t xml:space="preserve">        </w:t>
      </w:r>
      <w:r w:rsidR="00E46CD9">
        <w:rPr>
          <w:rFonts w:ascii="Consolas" w:hAnsi="Consolas" w:cs="Consolas"/>
        </w:rPr>
        <w:t>IF INT(n[</w:t>
      </w:r>
      <w:r w:rsidR="00DA60D3">
        <w:rPr>
          <w:rFonts w:ascii="Consolas" w:hAnsi="Consolas" w:cs="Consolas"/>
        </w:rPr>
        <w:t>0:2]) &lt;= 29 THEN</w:t>
      </w:r>
    </w:p>
    <w:p w:rsidR="00DA60D3" w:rsidRDefault="00277E33" w:rsidP="00E46CD9">
      <w:pPr>
        <w:spacing w:line="240" w:lineRule="auto"/>
        <w:contextualSpacing/>
        <w:rPr>
          <w:rFonts w:ascii="Consolas" w:hAnsi="Consolas" w:cs="Consolas"/>
        </w:rPr>
      </w:pPr>
      <w:r>
        <w:rPr>
          <w:rFonts w:ascii="Consolas" w:hAnsi="Consolas" w:cs="Consolas"/>
        </w:rPr>
        <w:t xml:space="preserve">9 </w:t>
      </w:r>
      <w:r w:rsidR="00DA60D3">
        <w:rPr>
          <w:rFonts w:ascii="Consolas" w:hAnsi="Consolas" w:cs="Consolas"/>
        </w:rPr>
        <w:t xml:space="preserve"> </w:t>
      </w:r>
      <w:r>
        <w:rPr>
          <w:rFonts w:ascii="Consolas" w:hAnsi="Consolas" w:cs="Consolas"/>
        </w:rPr>
        <w:t xml:space="preserve">                      </w:t>
      </w:r>
      <w:r w:rsidR="00DA60D3">
        <w:rPr>
          <w:rFonts w:ascii="Consolas" w:hAnsi="Consolas" w:cs="Consolas"/>
        </w:rPr>
        <w:t xml:space="preserve">     RETURN TRUE</w:t>
      </w:r>
    </w:p>
    <w:p w:rsidR="00DA60D3" w:rsidRDefault="00277E33" w:rsidP="00E46CD9">
      <w:pPr>
        <w:spacing w:line="240" w:lineRule="auto"/>
        <w:contextualSpacing/>
        <w:rPr>
          <w:rFonts w:ascii="Consolas" w:hAnsi="Consolas" w:cs="Consolas"/>
        </w:rPr>
      </w:pPr>
      <w:r>
        <w:rPr>
          <w:rFonts w:ascii="Consolas" w:hAnsi="Consolas" w:cs="Consolas"/>
        </w:rPr>
        <w:t>10</w:t>
      </w:r>
      <w:r w:rsidR="00DA60D3">
        <w:rPr>
          <w:rFonts w:ascii="Consolas" w:hAnsi="Consolas" w:cs="Consolas"/>
        </w:rPr>
        <w:t xml:space="preserve"> </w:t>
      </w:r>
      <w:r>
        <w:rPr>
          <w:rFonts w:ascii="Consolas" w:hAnsi="Consolas" w:cs="Consolas"/>
        </w:rPr>
        <w:t xml:space="preserve">                     </w:t>
      </w:r>
      <w:r w:rsidR="00DA60D3">
        <w:rPr>
          <w:rFonts w:ascii="Consolas" w:hAnsi="Consolas" w:cs="Consolas"/>
        </w:rPr>
        <w:t xml:space="preserve">  ELSE </w:t>
      </w:r>
    </w:p>
    <w:p w:rsidR="00DA60D3" w:rsidRDefault="00277E33" w:rsidP="00E46CD9">
      <w:pPr>
        <w:spacing w:line="240" w:lineRule="auto"/>
        <w:contextualSpacing/>
        <w:rPr>
          <w:rFonts w:ascii="Consolas" w:hAnsi="Consolas" w:cs="Consolas"/>
        </w:rPr>
      </w:pPr>
      <w:r>
        <w:rPr>
          <w:rFonts w:ascii="Consolas" w:hAnsi="Consolas" w:cs="Consolas"/>
        </w:rPr>
        <w:t xml:space="preserve">11                     </w:t>
      </w:r>
      <w:r w:rsidR="00DA60D3">
        <w:rPr>
          <w:rFonts w:ascii="Consolas" w:hAnsi="Consolas" w:cs="Consolas"/>
        </w:rPr>
        <w:t xml:space="preserve">       RETURN FALSE  </w:t>
      </w:r>
    </w:p>
    <w:p w:rsidR="00DA60D3" w:rsidRDefault="00277E33" w:rsidP="00E46CD9">
      <w:pPr>
        <w:spacing w:line="240" w:lineRule="auto"/>
        <w:contextualSpacing/>
        <w:rPr>
          <w:rFonts w:ascii="Consolas" w:hAnsi="Consolas" w:cs="Consolas"/>
        </w:rPr>
      </w:pPr>
      <w:r>
        <w:rPr>
          <w:rFonts w:ascii="Consolas" w:hAnsi="Consolas" w:cs="Consolas"/>
        </w:rPr>
        <w:t xml:space="preserve">12                    </w:t>
      </w:r>
      <w:r w:rsidR="00DA60D3">
        <w:rPr>
          <w:rFonts w:ascii="Consolas" w:hAnsi="Consolas" w:cs="Consolas"/>
        </w:rPr>
        <w:t xml:space="preserve">    END IF</w:t>
      </w:r>
    </w:p>
    <w:p w:rsidR="00DA60D3" w:rsidRDefault="00277E33" w:rsidP="00E46CD9">
      <w:pPr>
        <w:spacing w:line="240" w:lineRule="auto"/>
        <w:contextualSpacing/>
        <w:rPr>
          <w:rFonts w:ascii="Consolas" w:hAnsi="Consolas" w:cs="Consolas"/>
        </w:rPr>
      </w:pPr>
      <w:r>
        <w:rPr>
          <w:rFonts w:ascii="Consolas" w:hAnsi="Consolas" w:cs="Consolas"/>
        </w:rPr>
        <w:t xml:space="preserve">13 </w:t>
      </w:r>
      <w:r w:rsidR="00DA60D3">
        <w:rPr>
          <w:rFonts w:ascii="Consolas" w:hAnsi="Consolas" w:cs="Consolas"/>
        </w:rPr>
        <w:t xml:space="preserve">               </w:t>
      </w:r>
      <w:r>
        <w:rPr>
          <w:rFonts w:ascii="Consolas" w:hAnsi="Consolas" w:cs="Consolas"/>
        </w:rPr>
        <w:t xml:space="preserve">    </w:t>
      </w:r>
      <w:r w:rsidR="00DA60D3">
        <w:rPr>
          <w:rFonts w:ascii="Consolas" w:hAnsi="Consolas" w:cs="Consolas"/>
        </w:rPr>
        <w:t xml:space="preserve">ELSE </w:t>
      </w:r>
    </w:p>
    <w:p w:rsidR="00DA60D3" w:rsidRDefault="00277E33" w:rsidP="00E46CD9">
      <w:pPr>
        <w:spacing w:line="240" w:lineRule="auto"/>
        <w:contextualSpacing/>
        <w:rPr>
          <w:rFonts w:ascii="Consolas" w:hAnsi="Consolas" w:cs="Consolas"/>
        </w:rPr>
      </w:pPr>
      <w:r>
        <w:rPr>
          <w:rFonts w:ascii="Consolas" w:hAnsi="Consolas" w:cs="Consolas"/>
        </w:rPr>
        <w:t>14</w:t>
      </w:r>
      <w:r w:rsidR="00480429">
        <w:rPr>
          <w:rFonts w:ascii="Consolas" w:hAnsi="Consolas" w:cs="Consolas"/>
        </w:rPr>
        <w:t xml:space="preserve">                        IF INT</w:t>
      </w:r>
      <w:r w:rsidR="00DA60D3">
        <w:rPr>
          <w:rFonts w:ascii="Consolas" w:hAnsi="Consolas" w:cs="Consolas"/>
        </w:rPr>
        <w:t>(n[0:2]) &lt;= 28 THEN</w:t>
      </w:r>
    </w:p>
    <w:p w:rsidR="00DA60D3" w:rsidRDefault="00277E33" w:rsidP="00E46CD9">
      <w:pPr>
        <w:spacing w:line="240" w:lineRule="auto"/>
        <w:contextualSpacing/>
        <w:rPr>
          <w:rFonts w:ascii="Consolas" w:hAnsi="Consolas" w:cs="Consolas"/>
        </w:rPr>
      </w:pPr>
      <w:r>
        <w:rPr>
          <w:rFonts w:ascii="Consolas" w:hAnsi="Consolas" w:cs="Consolas"/>
        </w:rPr>
        <w:t>15</w:t>
      </w:r>
      <w:r w:rsidR="00DA60D3">
        <w:rPr>
          <w:rFonts w:ascii="Consolas" w:hAnsi="Consolas" w:cs="Consolas"/>
        </w:rPr>
        <w:t xml:space="preserve">                            RETURN TRUE</w:t>
      </w:r>
    </w:p>
    <w:p w:rsidR="00DA60D3" w:rsidRDefault="00277E33" w:rsidP="00E46CD9">
      <w:pPr>
        <w:spacing w:line="240" w:lineRule="auto"/>
        <w:contextualSpacing/>
        <w:rPr>
          <w:rFonts w:ascii="Consolas" w:hAnsi="Consolas" w:cs="Consolas"/>
        </w:rPr>
      </w:pPr>
      <w:r>
        <w:rPr>
          <w:rFonts w:ascii="Consolas" w:hAnsi="Consolas" w:cs="Consolas"/>
        </w:rPr>
        <w:t>16</w:t>
      </w:r>
      <w:r w:rsidR="00DA60D3">
        <w:rPr>
          <w:rFonts w:ascii="Consolas" w:hAnsi="Consolas" w:cs="Consolas"/>
        </w:rPr>
        <w:t xml:space="preserve">                        ELSE</w:t>
      </w:r>
    </w:p>
    <w:p w:rsidR="00DA60D3" w:rsidRDefault="00277E33" w:rsidP="00E46CD9">
      <w:pPr>
        <w:spacing w:line="240" w:lineRule="auto"/>
        <w:contextualSpacing/>
        <w:rPr>
          <w:rFonts w:ascii="Consolas" w:hAnsi="Consolas" w:cs="Consolas"/>
        </w:rPr>
      </w:pPr>
      <w:r>
        <w:rPr>
          <w:rFonts w:ascii="Consolas" w:hAnsi="Consolas" w:cs="Consolas"/>
        </w:rPr>
        <w:t>17</w:t>
      </w:r>
      <w:r w:rsidR="00DA60D3">
        <w:rPr>
          <w:rFonts w:ascii="Consolas" w:hAnsi="Consolas" w:cs="Consolas"/>
        </w:rPr>
        <w:t xml:space="preserve">                            RETURN FALSE</w:t>
      </w:r>
    </w:p>
    <w:p w:rsidR="00DA60D3" w:rsidRDefault="00277E33" w:rsidP="00E46CD9">
      <w:pPr>
        <w:spacing w:line="240" w:lineRule="auto"/>
        <w:contextualSpacing/>
        <w:rPr>
          <w:rFonts w:ascii="Consolas" w:hAnsi="Consolas" w:cs="Consolas"/>
        </w:rPr>
      </w:pPr>
      <w:r>
        <w:rPr>
          <w:rFonts w:ascii="Consolas" w:hAnsi="Consolas" w:cs="Consolas"/>
        </w:rPr>
        <w:t>18</w:t>
      </w:r>
      <w:r w:rsidR="00DA60D3">
        <w:rPr>
          <w:rFonts w:ascii="Consolas" w:hAnsi="Consolas" w:cs="Consolas"/>
        </w:rPr>
        <w:t xml:space="preserve">                        END IF</w:t>
      </w:r>
    </w:p>
    <w:p w:rsidR="00DA60D3" w:rsidRDefault="00277E33" w:rsidP="00E46CD9">
      <w:pPr>
        <w:spacing w:line="240" w:lineRule="auto"/>
        <w:contextualSpacing/>
        <w:rPr>
          <w:rFonts w:ascii="Consolas" w:hAnsi="Consolas" w:cs="Consolas"/>
        </w:rPr>
      </w:pPr>
      <w:r>
        <w:rPr>
          <w:rFonts w:ascii="Consolas" w:hAnsi="Consolas" w:cs="Consolas"/>
        </w:rPr>
        <w:t>19</w:t>
      </w:r>
      <w:r w:rsidR="00DA60D3">
        <w:rPr>
          <w:rFonts w:ascii="Consolas" w:hAnsi="Consolas" w:cs="Consolas"/>
        </w:rPr>
        <w:t xml:space="preserve">                    END IF</w:t>
      </w:r>
    </w:p>
    <w:p w:rsidR="00DA60D3" w:rsidRDefault="00277E33" w:rsidP="00E46CD9">
      <w:pPr>
        <w:spacing w:line="240" w:lineRule="auto"/>
        <w:contextualSpacing/>
        <w:rPr>
          <w:rFonts w:ascii="Consolas" w:hAnsi="Consolas" w:cs="Consolas"/>
        </w:rPr>
      </w:pPr>
      <w:r>
        <w:rPr>
          <w:rFonts w:ascii="Consolas" w:hAnsi="Consolas" w:cs="Consolas"/>
        </w:rPr>
        <w:t>20</w:t>
      </w:r>
      <w:r w:rsidR="00DA60D3">
        <w:rPr>
          <w:rFonts w:ascii="Consolas" w:hAnsi="Consolas" w:cs="Consolas"/>
        </w:rPr>
        <w:t xml:space="preserve">                ELSE</w:t>
      </w:r>
    </w:p>
    <w:p w:rsidR="005A3094" w:rsidRDefault="00277E33" w:rsidP="00E46CD9">
      <w:pPr>
        <w:spacing w:line="240" w:lineRule="auto"/>
        <w:contextualSpacing/>
        <w:rPr>
          <w:rFonts w:ascii="Consolas" w:hAnsi="Consolas" w:cs="Consolas"/>
        </w:rPr>
      </w:pPr>
      <w:r>
        <w:rPr>
          <w:rFonts w:ascii="Consolas" w:hAnsi="Consolas" w:cs="Consolas"/>
        </w:rPr>
        <w:t>21</w:t>
      </w:r>
      <w:r w:rsidR="005A3094">
        <w:rPr>
          <w:rFonts w:ascii="Consolas" w:hAnsi="Consolas" w:cs="Consolas"/>
        </w:rPr>
        <w:t xml:space="preserve">                    IF INT(n[3:5]) IS IN MONTHSWITH30DAYS THEN</w:t>
      </w:r>
    </w:p>
    <w:p w:rsidR="005A3094" w:rsidRDefault="00277E33" w:rsidP="00E46CD9">
      <w:pPr>
        <w:spacing w:line="240" w:lineRule="auto"/>
        <w:contextualSpacing/>
        <w:rPr>
          <w:rFonts w:ascii="Consolas" w:hAnsi="Consolas" w:cs="Consolas"/>
        </w:rPr>
      </w:pPr>
      <w:r>
        <w:rPr>
          <w:rFonts w:ascii="Consolas" w:hAnsi="Consolas" w:cs="Consolas"/>
        </w:rPr>
        <w:t>22</w:t>
      </w:r>
      <w:r w:rsidR="005A3094">
        <w:rPr>
          <w:rFonts w:ascii="Consolas" w:hAnsi="Consolas" w:cs="Consolas"/>
        </w:rPr>
        <w:t xml:space="preserve">                        IF INT(n[0:2]) &lt;= 30 THEN</w:t>
      </w:r>
    </w:p>
    <w:p w:rsidR="005A3094" w:rsidRDefault="00277E33" w:rsidP="00E46CD9">
      <w:pPr>
        <w:spacing w:line="240" w:lineRule="auto"/>
        <w:contextualSpacing/>
        <w:rPr>
          <w:rFonts w:ascii="Consolas" w:hAnsi="Consolas" w:cs="Consolas"/>
        </w:rPr>
      </w:pPr>
      <w:r>
        <w:rPr>
          <w:rFonts w:ascii="Consolas" w:hAnsi="Consolas" w:cs="Consolas"/>
        </w:rPr>
        <w:t>23</w:t>
      </w:r>
      <w:r w:rsidR="005A3094">
        <w:rPr>
          <w:rFonts w:ascii="Consolas" w:hAnsi="Consolas" w:cs="Consolas"/>
        </w:rPr>
        <w:t xml:space="preserve">                            RETURN TRUE</w:t>
      </w:r>
    </w:p>
    <w:p w:rsidR="005A3094" w:rsidRDefault="00277E33" w:rsidP="00E46CD9">
      <w:pPr>
        <w:spacing w:line="240" w:lineRule="auto"/>
        <w:contextualSpacing/>
        <w:rPr>
          <w:rFonts w:ascii="Consolas" w:hAnsi="Consolas" w:cs="Consolas"/>
        </w:rPr>
      </w:pPr>
      <w:r>
        <w:rPr>
          <w:rFonts w:ascii="Consolas" w:hAnsi="Consolas" w:cs="Consolas"/>
        </w:rPr>
        <w:t>24</w:t>
      </w:r>
      <w:r w:rsidR="005A3094">
        <w:rPr>
          <w:rFonts w:ascii="Consolas" w:hAnsi="Consolas" w:cs="Consolas"/>
        </w:rPr>
        <w:t xml:space="preserve">                        ELSE</w:t>
      </w:r>
    </w:p>
    <w:p w:rsidR="005A3094" w:rsidRDefault="00277E33" w:rsidP="00E46CD9">
      <w:pPr>
        <w:spacing w:line="240" w:lineRule="auto"/>
        <w:contextualSpacing/>
        <w:rPr>
          <w:rFonts w:ascii="Consolas" w:hAnsi="Consolas" w:cs="Consolas"/>
        </w:rPr>
      </w:pPr>
      <w:r>
        <w:rPr>
          <w:rFonts w:ascii="Consolas" w:hAnsi="Consolas" w:cs="Consolas"/>
        </w:rPr>
        <w:t>25</w:t>
      </w:r>
      <w:r w:rsidR="005A3094">
        <w:rPr>
          <w:rFonts w:ascii="Consolas" w:hAnsi="Consolas" w:cs="Consolas"/>
        </w:rPr>
        <w:t xml:space="preserve">                            RETURN FALSE</w:t>
      </w:r>
    </w:p>
    <w:p w:rsidR="005A3094" w:rsidRDefault="00277E33" w:rsidP="00E46CD9">
      <w:pPr>
        <w:spacing w:line="240" w:lineRule="auto"/>
        <w:contextualSpacing/>
        <w:rPr>
          <w:rFonts w:ascii="Consolas" w:hAnsi="Consolas" w:cs="Consolas"/>
        </w:rPr>
      </w:pPr>
      <w:r>
        <w:rPr>
          <w:rFonts w:ascii="Consolas" w:hAnsi="Consolas" w:cs="Consolas"/>
        </w:rPr>
        <w:t>26</w:t>
      </w:r>
      <w:r w:rsidR="005A3094">
        <w:rPr>
          <w:rFonts w:ascii="Consolas" w:hAnsi="Consolas" w:cs="Consolas"/>
        </w:rPr>
        <w:t xml:space="preserve">                        END IF</w:t>
      </w:r>
    </w:p>
    <w:p w:rsidR="005A3094" w:rsidRDefault="00277E33" w:rsidP="00E46CD9">
      <w:pPr>
        <w:spacing w:line="240" w:lineRule="auto"/>
        <w:contextualSpacing/>
        <w:rPr>
          <w:rFonts w:ascii="Consolas" w:hAnsi="Consolas" w:cs="Consolas"/>
        </w:rPr>
      </w:pPr>
      <w:r>
        <w:rPr>
          <w:rFonts w:ascii="Consolas" w:hAnsi="Consolas" w:cs="Consolas"/>
        </w:rPr>
        <w:t>27</w:t>
      </w:r>
      <w:r w:rsidR="005A3094">
        <w:rPr>
          <w:rFonts w:ascii="Consolas" w:hAnsi="Consolas" w:cs="Consolas"/>
        </w:rPr>
        <w:t xml:space="preserve">                    ELSE</w:t>
      </w:r>
    </w:p>
    <w:p w:rsidR="005A3094" w:rsidRDefault="00277E33" w:rsidP="00E46CD9">
      <w:pPr>
        <w:spacing w:line="240" w:lineRule="auto"/>
        <w:contextualSpacing/>
        <w:rPr>
          <w:rFonts w:ascii="Consolas" w:hAnsi="Consolas" w:cs="Consolas"/>
        </w:rPr>
      </w:pPr>
      <w:r>
        <w:rPr>
          <w:rFonts w:ascii="Consolas" w:hAnsi="Consolas" w:cs="Consolas"/>
        </w:rPr>
        <w:t>28</w:t>
      </w:r>
      <w:r w:rsidR="005A3094">
        <w:rPr>
          <w:rFonts w:ascii="Consolas" w:hAnsi="Consolas" w:cs="Consolas"/>
        </w:rPr>
        <w:t xml:space="preserve">                        IF INT(n[0:2]) &lt;= 31 THEN</w:t>
      </w:r>
    </w:p>
    <w:p w:rsidR="005A3094" w:rsidRDefault="00277E33" w:rsidP="00E46CD9">
      <w:pPr>
        <w:spacing w:line="240" w:lineRule="auto"/>
        <w:contextualSpacing/>
        <w:rPr>
          <w:rFonts w:ascii="Consolas" w:hAnsi="Consolas" w:cs="Consolas"/>
        </w:rPr>
      </w:pPr>
      <w:r>
        <w:rPr>
          <w:rFonts w:ascii="Consolas" w:hAnsi="Consolas" w:cs="Consolas"/>
        </w:rPr>
        <w:t>29</w:t>
      </w:r>
      <w:r w:rsidR="005A3094">
        <w:rPr>
          <w:rFonts w:ascii="Consolas" w:hAnsi="Consolas" w:cs="Consolas"/>
        </w:rPr>
        <w:t xml:space="preserve">                        </w:t>
      </w:r>
      <w:r w:rsidR="002F34B3">
        <w:rPr>
          <w:rFonts w:ascii="Consolas" w:hAnsi="Consolas" w:cs="Consolas"/>
        </w:rPr>
        <w:t xml:space="preserve">    RETURN TRUE</w:t>
      </w:r>
      <w:r w:rsidR="005A3094">
        <w:rPr>
          <w:rFonts w:ascii="Consolas" w:hAnsi="Consolas" w:cs="Consolas"/>
        </w:rPr>
        <w:t xml:space="preserve"> </w:t>
      </w:r>
    </w:p>
    <w:p w:rsidR="002F34B3" w:rsidRDefault="00277E33" w:rsidP="00E46CD9">
      <w:pPr>
        <w:spacing w:line="240" w:lineRule="auto"/>
        <w:contextualSpacing/>
        <w:rPr>
          <w:rFonts w:ascii="Consolas" w:hAnsi="Consolas" w:cs="Consolas"/>
        </w:rPr>
      </w:pPr>
      <w:r>
        <w:rPr>
          <w:rFonts w:ascii="Consolas" w:hAnsi="Consolas" w:cs="Consolas"/>
        </w:rPr>
        <w:t>30</w:t>
      </w:r>
      <w:r w:rsidR="002F34B3">
        <w:rPr>
          <w:rFonts w:ascii="Consolas" w:hAnsi="Consolas" w:cs="Consolas"/>
        </w:rPr>
        <w:t xml:space="preserve">                        ELSE</w:t>
      </w:r>
    </w:p>
    <w:p w:rsidR="002F34B3" w:rsidRDefault="00277E33" w:rsidP="00E46CD9">
      <w:pPr>
        <w:spacing w:line="240" w:lineRule="auto"/>
        <w:contextualSpacing/>
        <w:rPr>
          <w:rFonts w:ascii="Consolas" w:hAnsi="Consolas" w:cs="Consolas"/>
        </w:rPr>
      </w:pPr>
      <w:r>
        <w:rPr>
          <w:rFonts w:ascii="Consolas" w:hAnsi="Consolas" w:cs="Consolas"/>
        </w:rPr>
        <w:t>31</w:t>
      </w:r>
      <w:r w:rsidR="002F34B3">
        <w:rPr>
          <w:rFonts w:ascii="Consolas" w:hAnsi="Consolas" w:cs="Consolas"/>
        </w:rPr>
        <w:tab/>
      </w:r>
      <w:r w:rsidR="002F34B3">
        <w:rPr>
          <w:rFonts w:ascii="Consolas" w:hAnsi="Consolas" w:cs="Consolas"/>
        </w:rPr>
        <w:tab/>
      </w:r>
      <w:r w:rsidR="002F34B3">
        <w:rPr>
          <w:rFonts w:ascii="Consolas" w:hAnsi="Consolas" w:cs="Consolas"/>
        </w:rPr>
        <w:tab/>
      </w:r>
      <w:r w:rsidR="002F34B3">
        <w:rPr>
          <w:rFonts w:ascii="Consolas" w:hAnsi="Consolas" w:cs="Consolas"/>
        </w:rPr>
        <w:tab/>
        <w:t xml:space="preserve">    RETURN FALSE</w:t>
      </w:r>
    </w:p>
    <w:p w:rsidR="002F34B3" w:rsidRDefault="00277E33" w:rsidP="00E46CD9">
      <w:pPr>
        <w:spacing w:line="240" w:lineRule="auto"/>
        <w:contextualSpacing/>
        <w:rPr>
          <w:rFonts w:ascii="Consolas" w:hAnsi="Consolas" w:cs="Consolas"/>
        </w:rPr>
      </w:pPr>
      <w:r>
        <w:rPr>
          <w:rFonts w:ascii="Consolas" w:hAnsi="Consolas" w:cs="Consolas"/>
        </w:rPr>
        <w:t>32</w:t>
      </w:r>
      <w:r w:rsidR="00DA60D3">
        <w:rPr>
          <w:rFonts w:ascii="Consolas" w:hAnsi="Consolas" w:cs="Consolas"/>
        </w:rPr>
        <w:t xml:space="preserve">    </w:t>
      </w:r>
      <w:r w:rsidR="002F34B3">
        <w:rPr>
          <w:rFonts w:ascii="Consolas" w:hAnsi="Consolas" w:cs="Consolas"/>
        </w:rPr>
        <w:t xml:space="preserve">                    END IF</w:t>
      </w:r>
    </w:p>
    <w:p w:rsidR="00DA60D3" w:rsidRDefault="00277E33" w:rsidP="00E46CD9">
      <w:pPr>
        <w:spacing w:line="240" w:lineRule="auto"/>
        <w:contextualSpacing/>
        <w:rPr>
          <w:rFonts w:ascii="Consolas" w:hAnsi="Consolas" w:cs="Consolas"/>
        </w:rPr>
      </w:pPr>
      <w:r>
        <w:rPr>
          <w:rFonts w:ascii="Consolas" w:hAnsi="Consolas" w:cs="Consolas"/>
        </w:rPr>
        <w:t>33</w:t>
      </w:r>
      <w:r w:rsidR="002F34B3">
        <w:rPr>
          <w:rFonts w:ascii="Consolas" w:hAnsi="Consolas" w:cs="Consolas"/>
        </w:rPr>
        <w:t xml:space="preserve">                    END IF    </w:t>
      </w:r>
    </w:p>
    <w:p w:rsidR="002F34B3" w:rsidRDefault="00277E33" w:rsidP="00E46CD9">
      <w:pPr>
        <w:spacing w:line="240" w:lineRule="auto"/>
        <w:contextualSpacing/>
        <w:rPr>
          <w:rFonts w:ascii="Consolas" w:hAnsi="Consolas" w:cs="Consolas"/>
        </w:rPr>
      </w:pPr>
      <w:r>
        <w:rPr>
          <w:rFonts w:ascii="Consolas" w:hAnsi="Consolas" w:cs="Consolas"/>
        </w:rPr>
        <w:t>34</w:t>
      </w:r>
      <w:r w:rsidR="002F34B3">
        <w:rPr>
          <w:rFonts w:ascii="Consolas" w:hAnsi="Consolas" w:cs="Consolas"/>
        </w:rPr>
        <w:t xml:space="preserve">                END IF</w:t>
      </w:r>
    </w:p>
    <w:p w:rsidR="002F34B3" w:rsidRDefault="00277E33" w:rsidP="00E46CD9">
      <w:pPr>
        <w:spacing w:line="240" w:lineRule="auto"/>
        <w:contextualSpacing/>
        <w:rPr>
          <w:rFonts w:ascii="Consolas" w:hAnsi="Consolas" w:cs="Consolas"/>
        </w:rPr>
      </w:pPr>
      <w:r>
        <w:rPr>
          <w:rFonts w:ascii="Consolas" w:hAnsi="Consolas" w:cs="Consolas"/>
        </w:rPr>
        <w:t>35</w:t>
      </w:r>
      <w:r w:rsidR="002F34B3">
        <w:rPr>
          <w:rFonts w:ascii="Consolas" w:hAnsi="Consolas" w:cs="Consolas"/>
        </w:rPr>
        <w:t xml:space="preserve">            ELSE</w:t>
      </w:r>
    </w:p>
    <w:p w:rsidR="002F34B3" w:rsidRDefault="00277E33" w:rsidP="00E46CD9">
      <w:pPr>
        <w:spacing w:line="240" w:lineRule="auto"/>
        <w:contextualSpacing/>
        <w:rPr>
          <w:rFonts w:ascii="Consolas" w:hAnsi="Consolas" w:cs="Consolas"/>
        </w:rPr>
      </w:pPr>
      <w:r>
        <w:rPr>
          <w:rFonts w:ascii="Consolas" w:hAnsi="Consolas" w:cs="Consolas"/>
        </w:rPr>
        <w:t>36</w:t>
      </w:r>
      <w:r w:rsidR="002F34B3">
        <w:rPr>
          <w:rFonts w:ascii="Consolas" w:hAnsi="Consolas" w:cs="Consolas"/>
        </w:rPr>
        <w:t xml:space="preserve">                RETURN FALSE</w:t>
      </w:r>
    </w:p>
    <w:p w:rsidR="002F34B3" w:rsidRDefault="00277E33" w:rsidP="00E46CD9">
      <w:pPr>
        <w:spacing w:line="240" w:lineRule="auto"/>
        <w:contextualSpacing/>
        <w:rPr>
          <w:rFonts w:ascii="Consolas" w:hAnsi="Consolas" w:cs="Consolas"/>
        </w:rPr>
      </w:pPr>
      <w:r>
        <w:rPr>
          <w:rFonts w:ascii="Consolas" w:hAnsi="Consolas" w:cs="Consolas"/>
        </w:rPr>
        <w:t>37</w:t>
      </w:r>
      <w:r w:rsidR="002F34B3">
        <w:rPr>
          <w:rFonts w:ascii="Consolas" w:hAnsi="Consolas" w:cs="Consolas"/>
        </w:rPr>
        <w:t xml:space="preserve">            END IF</w:t>
      </w:r>
    </w:p>
    <w:p w:rsidR="002F34B3" w:rsidRDefault="00277E33" w:rsidP="00E46CD9">
      <w:pPr>
        <w:spacing w:line="240" w:lineRule="auto"/>
        <w:contextualSpacing/>
        <w:rPr>
          <w:rFonts w:ascii="Consolas" w:hAnsi="Consolas" w:cs="Consolas"/>
        </w:rPr>
      </w:pPr>
      <w:r>
        <w:rPr>
          <w:rFonts w:ascii="Consolas" w:hAnsi="Consolas" w:cs="Consolas"/>
        </w:rPr>
        <w:t>38</w:t>
      </w:r>
      <w:r w:rsidR="002F34B3">
        <w:rPr>
          <w:rFonts w:ascii="Consolas" w:hAnsi="Consolas" w:cs="Consolas"/>
        </w:rPr>
        <w:t xml:space="preserve">        ELSE</w:t>
      </w:r>
    </w:p>
    <w:p w:rsidR="002F34B3" w:rsidRDefault="00277E33" w:rsidP="00E46CD9">
      <w:pPr>
        <w:spacing w:line="240" w:lineRule="auto"/>
        <w:contextualSpacing/>
        <w:rPr>
          <w:rFonts w:ascii="Consolas" w:hAnsi="Consolas" w:cs="Consolas"/>
        </w:rPr>
      </w:pPr>
      <w:r>
        <w:rPr>
          <w:rFonts w:ascii="Consolas" w:hAnsi="Consolas" w:cs="Consolas"/>
        </w:rPr>
        <w:t>39</w:t>
      </w:r>
      <w:r w:rsidR="002F34B3">
        <w:rPr>
          <w:rFonts w:ascii="Consolas" w:hAnsi="Consolas" w:cs="Consolas"/>
        </w:rPr>
        <w:t xml:space="preserve">            RETURN FALSE</w:t>
      </w:r>
    </w:p>
    <w:p w:rsidR="002F34B3" w:rsidRDefault="00277E33" w:rsidP="00E46CD9">
      <w:pPr>
        <w:spacing w:line="240" w:lineRule="auto"/>
        <w:contextualSpacing/>
        <w:rPr>
          <w:rFonts w:ascii="Consolas" w:hAnsi="Consolas" w:cs="Consolas"/>
        </w:rPr>
      </w:pPr>
      <w:r>
        <w:rPr>
          <w:rFonts w:ascii="Consolas" w:hAnsi="Consolas" w:cs="Consolas"/>
        </w:rPr>
        <w:t>40</w:t>
      </w:r>
      <w:r w:rsidR="002F34B3">
        <w:rPr>
          <w:rFonts w:ascii="Consolas" w:hAnsi="Consolas" w:cs="Consolas"/>
        </w:rPr>
        <w:t xml:space="preserve">        END IF</w:t>
      </w:r>
    </w:p>
    <w:p w:rsidR="002F34B3" w:rsidRDefault="00277E33" w:rsidP="00E46CD9">
      <w:pPr>
        <w:spacing w:line="240" w:lineRule="auto"/>
        <w:contextualSpacing/>
        <w:rPr>
          <w:rFonts w:ascii="Consolas" w:hAnsi="Consolas" w:cs="Consolas"/>
        </w:rPr>
      </w:pPr>
      <w:r>
        <w:rPr>
          <w:rFonts w:ascii="Consolas" w:hAnsi="Consolas" w:cs="Consolas"/>
        </w:rPr>
        <w:t>41</w:t>
      </w:r>
      <w:r w:rsidR="002F34B3">
        <w:rPr>
          <w:rFonts w:ascii="Consolas" w:hAnsi="Consolas" w:cs="Consolas"/>
        </w:rPr>
        <w:t xml:space="preserve">    ELSE</w:t>
      </w:r>
    </w:p>
    <w:p w:rsidR="002F34B3" w:rsidRDefault="00277E33" w:rsidP="00E46CD9">
      <w:pPr>
        <w:spacing w:line="240" w:lineRule="auto"/>
        <w:contextualSpacing/>
        <w:rPr>
          <w:rFonts w:ascii="Consolas" w:hAnsi="Consolas" w:cs="Consolas"/>
        </w:rPr>
      </w:pPr>
      <w:r>
        <w:rPr>
          <w:rFonts w:ascii="Consolas" w:hAnsi="Consolas" w:cs="Consolas"/>
        </w:rPr>
        <w:t>42</w:t>
      </w:r>
      <w:r w:rsidR="002F34B3">
        <w:rPr>
          <w:rFonts w:ascii="Consolas" w:hAnsi="Consolas" w:cs="Consolas"/>
        </w:rPr>
        <w:t xml:space="preserve">        RETURN FALSE</w:t>
      </w:r>
    </w:p>
    <w:p w:rsidR="00480429" w:rsidRDefault="00277E33" w:rsidP="00E46CD9">
      <w:pPr>
        <w:spacing w:line="240" w:lineRule="auto"/>
        <w:contextualSpacing/>
        <w:rPr>
          <w:rFonts w:ascii="Consolas" w:hAnsi="Consolas" w:cs="Consolas"/>
        </w:rPr>
      </w:pPr>
      <w:r>
        <w:rPr>
          <w:rFonts w:ascii="Consolas" w:hAnsi="Consolas" w:cs="Consolas"/>
        </w:rPr>
        <w:t>43    END I</w:t>
      </w:r>
      <w:r w:rsidR="00480429">
        <w:rPr>
          <w:rFonts w:ascii="Consolas" w:hAnsi="Consolas" w:cs="Consolas"/>
        </w:rPr>
        <w:t>F</w:t>
      </w:r>
    </w:p>
    <w:p w:rsidR="00480429" w:rsidRDefault="00480429" w:rsidP="00E46CD9">
      <w:pPr>
        <w:spacing w:line="240" w:lineRule="auto"/>
        <w:contextualSpacing/>
        <w:rPr>
          <w:rFonts w:ascii="Consolas" w:hAnsi="Consolas" w:cs="Consolas"/>
        </w:rPr>
      </w:pPr>
    </w:p>
    <w:p w:rsidR="00480429" w:rsidRDefault="00480429" w:rsidP="00E46CD9">
      <w:pPr>
        <w:spacing w:line="240" w:lineRule="auto"/>
        <w:contextualSpacing/>
        <w:rPr>
          <w:rFonts w:ascii="Consolas" w:hAnsi="Consolas" w:cs="Consolas"/>
        </w:rPr>
      </w:pPr>
    </w:p>
    <w:p w:rsidR="00277E33" w:rsidRDefault="00277E33" w:rsidP="00E46CD9">
      <w:pPr>
        <w:spacing w:line="240" w:lineRule="auto"/>
        <w:contextualSpacing/>
        <w:rPr>
          <w:rFonts w:ascii="Consolas" w:hAnsi="Consolas" w:cs="Consolas"/>
        </w:rPr>
      </w:pPr>
    </w:p>
    <w:p w:rsidR="00DA60D3" w:rsidRDefault="00DA60D3" w:rsidP="00E46CD9">
      <w:pPr>
        <w:spacing w:line="240" w:lineRule="auto"/>
        <w:contextualSpacing/>
        <w:rPr>
          <w:rFonts w:ascii="Consolas" w:hAnsi="Consolas" w:cs="Consolas"/>
        </w:rPr>
      </w:pPr>
      <w:r>
        <w:rPr>
          <w:rFonts w:ascii="Consolas" w:hAnsi="Consolas" w:cs="Consolas"/>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1"/>
        <w:gridCol w:w="4621"/>
      </w:tblGrid>
      <w:tr w:rsidR="00277E33" w:rsidTr="00AD2CFD">
        <w:tc>
          <w:tcPr>
            <w:tcW w:w="4621" w:type="dxa"/>
          </w:tcPr>
          <w:p w:rsidR="00277E33" w:rsidRPr="00D12809" w:rsidRDefault="00277E33" w:rsidP="00277E33">
            <w:pPr>
              <w:spacing w:after="120"/>
              <w:contextualSpacing/>
              <w:jc w:val="right"/>
              <w:rPr>
                <w:rFonts w:ascii="Consolas" w:hAnsi="Consolas" w:cs="Consolas"/>
                <w:b/>
              </w:rPr>
            </w:pPr>
            <w:r>
              <w:rPr>
                <w:rFonts w:ascii="Consolas" w:hAnsi="Consolas" w:cs="Consolas"/>
                <w:b/>
              </w:rPr>
              <w:t>n :</w:t>
            </w:r>
          </w:p>
        </w:tc>
        <w:tc>
          <w:tcPr>
            <w:tcW w:w="4621" w:type="dxa"/>
          </w:tcPr>
          <w:p w:rsidR="00277E33" w:rsidRDefault="00277E33" w:rsidP="00277E33">
            <w:pPr>
              <w:spacing w:after="120"/>
              <w:contextualSpacing/>
              <w:rPr>
                <w:rFonts w:ascii="Consolas" w:hAnsi="Consolas" w:cs="Consolas"/>
                <w:b/>
              </w:rPr>
            </w:pPr>
            <w:r>
              <w:rPr>
                <w:rFonts w:ascii="Consolas" w:hAnsi="Consolas" w:cs="Consolas"/>
                <w:b/>
              </w:rPr>
              <w:t>10/10/1990</w:t>
            </w:r>
          </w:p>
        </w:tc>
      </w:tr>
      <w:tr w:rsidR="00277E33" w:rsidRPr="00F306C0" w:rsidTr="00AD2CFD">
        <w:tc>
          <w:tcPr>
            <w:tcW w:w="4621" w:type="dxa"/>
          </w:tcPr>
          <w:p w:rsidR="00277E33" w:rsidRPr="00D12809" w:rsidRDefault="00277E33" w:rsidP="00277E33">
            <w:pPr>
              <w:spacing w:after="120"/>
              <w:contextualSpacing/>
              <w:jc w:val="center"/>
              <w:rPr>
                <w:rFonts w:ascii="Consolas" w:hAnsi="Consolas" w:cs="Consolas"/>
                <w:b/>
              </w:rPr>
            </w:pPr>
            <w:r w:rsidRPr="00D12809">
              <w:rPr>
                <w:rFonts w:ascii="Consolas" w:hAnsi="Consolas" w:cs="Consolas"/>
                <w:b/>
              </w:rPr>
              <w:t>Line</w:t>
            </w:r>
          </w:p>
        </w:tc>
        <w:tc>
          <w:tcPr>
            <w:tcW w:w="4621" w:type="dxa"/>
          </w:tcPr>
          <w:p w:rsidR="00277E33" w:rsidRPr="00F306C0" w:rsidRDefault="00277E33" w:rsidP="00277E33">
            <w:pPr>
              <w:spacing w:after="120"/>
              <w:contextualSpacing/>
              <w:jc w:val="center"/>
              <w:rPr>
                <w:rFonts w:ascii="Consolas" w:hAnsi="Consolas" w:cs="Consolas"/>
                <w:b/>
              </w:rPr>
            </w:pPr>
            <w:r>
              <w:rPr>
                <w:rFonts w:ascii="Consolas" w:hAnsi="Consolas" w:cs="Consolas"/>
                <w:b/>
              </w:rPr>
              <w:t>Trace</w:t>
            </w:r>
          </w:p>
        </w:tc>
      </w:tr>
      <w:tr w:rsidR="00277E33" w:rsidTr="00AD2CFD">
        <w:tc>
          <w:tcPr>
            <w:tcW w:w="4621" w:type="dxa"/>
          </w:tcPr>
          <w:p w:rsidR="00277E33" w:rsidRDefault="00277E33" w:rsidP="00277E33">
            <w:pPr>
              <w:spacing w:after="120"/>
              <w:contextualSpacing/>
              <w:jc w:val="center"/>
              <w:rPr>
                <w:rFonts w:ascii="Consolas" w:hAnsi="Consolas" w:cs="Consolas"/>
              </w:rPr>
            </w:pPr>
            <w:r>
              <w:rPr>
                <w:rFonts w:ascii="Consolas" w:hAnsi="Consolas" w:cs="Consolas"/>
              </w:rPr>
              <w:t>1</w:t>
            </w:r>
          </w:p>
        </w:tc>
        <w:tc>
          <w:tcPr>
            <w:tcW w:w="4621" w:type="dxa"/>
          </w:tcPr>
          <w:p w:rsidR="00277E33" w:rsidRDefault="00277E33" w:rsidP="00277E33">
            <w:pPr>
              <w:spacing w:after="120"/>
              <w:contextualSpacing/>
              <w:jc w:val="center"/>
              <w:rPr>
                <w:rFonts w:ascii="Consolas" w:hAnsi="Consolas" w:cs="Consolas"/>
              </w:rPr>
            </w:pPr>
          </w:p>
        </w:tc>
      </w:tr>
      <w:tr w:rsidR="00277E33" w:rsidTr="00AD2CFD">
        <w:tc>
          <w:tcPr>
            <w:tcW w:w="4621" w:type="dxa"/>
          </w:tcPr>
          <w:p w:rsidR="00277E33" w:rsidRDefault="00277E33" w:rsidP="00277E33">
            <w:pPr>
              <w:spacing w:after="120"/>
              <w:contextualSpacing/>
              <w:jc w:val="center"/>
              <w:rPr>
                <w:rFonts w:ascii="Consolas" w:hAnsi="Consolas" w:cs="Consolas"/>
              </w:rPr>
            </w:pPr>
            <w:r>
              <w:rPr>
                <w:rFonts w:ascii="Consolas" w:hAnsi="Consolas" w:cs="Consolas"/>
              </w:rPr>
              <w:t>2</w:t>
            </w:r>
          </w:p>
        </w:tc>
        <w:tc>
          <w:tcPr>
            <w:tcW w:w="4621" w:type="dxa"/>
          </w:tcPr>
          <w:p w:rsidR="00277E33" w:rsidRDefault="00277E33" w:rsidP="00277E33">
            <w:pPr>
              <w:spacing w:after="120"/>
              <w:contextualSpacing/>
              <w:jc w:val="center"/>
              <w:rPr>
                <w:rFonts w:ascii="Consolas" w:hAnsi="Consolas" w:cs="Consolas"/>
              </w:rPr>
            </w:pPr>
            <w:r>
              <w:rPr>
                <w:rFonts w:ascii="Consolas" w:hAnsi="Consolas" w:cs="Consolas"/>
              </w:rPr>
              <w:t>MONTHSWITH30DAYS = [“04”,”06”,”09”,”11”]</w:t>
            </w:r>
          </w:p>
        </w:tc>
      </w:tr>
      <w:tr w:rsidR="00277E33" w:rsidTr="00AD2CFD">
        <w:tc>
          <w:tcPr>
            <w:tcW w:w="4621" w:type="dxa"/>
          </w:tcPr>
          <w:p w:rsidR="00277E33" w:rsidRDefault="00277E33" w:rsidP="00277E33">
            <w:pPr>
              <w:spacing w:after="120"/>
              <w:contextualSpacing/>
              <w:jc w:val="center"/>
              <w:rPr>
                <w:rFonts w:ascii="Consolas" w:hAnsi="Consolas" w:cs="Consolas"/>
              </w:rPr>
            </w:pPr>
            <w:r>
              <w:rPr>
                <w:rFonts w:ascii="Consolas" w:hAnsi="Consolas" w:cs="Consolas"/>
              </w:rPr>
              <w:t>3</w:t>
            </w:r>
          </w:p>
        </w:tc>
        <w:tc>
          <w:tcPr>
            <w:tcW w:w="4621" w:type="dxa"/>
          </w:tcPr>
          <w:p w:rsidR="00277E33" w:rsidRDefault="00277E33" w:rsidP="00277E33">
            <w:pPr>
              <w:spacing w:after="120"/>
              <w:contextualSpacing/>
              <w:jc w:val="center"/>
              <w:rPr>
                <w:rFonts w:ascii="Consolas" w:hAnsi="Consolas" w:cs="Consolas"/>
              </w:rPr>
            </w:pPr>
            <w:r>
              <w:rPr>
                <w:rFonts w:ascii="Consolas" w:hAnsi="Consolas" w:cs="Consolas"/>
              </w:rPr>
              <w:t>TRUE</w:t>
            </w:r>
          </w:p>
        </w:tc>
      </w:tr>
      <w:tr w:rsidR="00277E33" w:rsidTr="00AD2CFD">
        <w:tc>
          <w:tcPr>
            <w:tcW w:w="4621" w:type="dxa"/>
          </w:tcPr>
          <w:p w:rsidR="00277E33" w:rsidRDefault="00277E33" w:rsidP="00277E33">
            <w:pPr>
              <w:spacing w:after="120"/>
              <w:contextualSpacing/>
              <w:jc w:val="center"/>
              <w:rPr>
                <w:rFonts w:ascii="Consolas" w:hAnsi="Consolas" w:cs="Consolas"/>
              </w:rPr>
            </w:pPr>
            <w:r>
              <w:rPr>
                <w:rFonts w:ascii="Consolas" w:hAnsi="Consolas" w:cs="Consolas"/>
              </w:rPr>
              <w:t>4</w:t>
            </w:r>
          </w:p>
        </w:tc>
        <w:tc>
          <w:tcPr>
            <w:tcW w:w="4621" w:type="dxa"/>
          </w:tcPr>
          <w:p w:rsidR="00277E33" w:rsidRDefault="00277E33" w:rsidP="00277E33">
            <w:pPr>
              <w:tabs>
                <w:tab w:val="left" w:pos="842"/>
                <w:tab w:val="center" w:pos="2202"/>
              </w:tabs>
              <w:spacing w:after="120"/>
              <w:contextualSpacing/>
              <w:jc w:val="center"/>
              <w:rPr>
                <w:rFonts w:ascii="Consolas" w:hAnsi="Consolas" w:cs="Consolas"/>
              </w:rPr>
            </w:pPr>
            <w:r>
              <w:rPr>
                <w:rFonts w:ascii="Consolas" w:hAnsi="Consolas" w:cs="Consolas"/>
              </w:rPr>
              <w:t>TRUE</w:t>
            </w:r>
          </w:p>
        </w:tc>
      </w:tr>
      <w:tr w:rsidR="00277E33" w:rsidTr="00AD2CFD">
        <w:tc>
          <w:tcPr>
            <w:tcW w:w="4621" w:type="dxa"/>
          </w:tcPr>
          <w:p w:rsidR="00277E33" w:rsidRDefault="00277E33" w:rsidP="00277E33">
            <w:pPr>
              <w:spacing w:after="120"/>
              <w:contextualSpacing/>
              <w:jc w:val="center"/>
              <w:rPr>
                <w:rFonts w:ascii="Consolas" w:hAnsi="Consolas" w:cs="Consolas"/>
              </w:rPr>
            </w:pPr>
            <w:r>
              <w:rPr>
                <w:rFonts w:ascii="Consolas" w:hAnsi="Consolas" w:cs="Consolas"/>
              </w:rPr>
              <w:t>5</w:t>
            </w:r>
          </w:p>
        </w:tc>
        <w:tc>
          <w:tcPr>
            <w:tcW w:w="4621" w:type="dxa"/>
          </w:tcPr>
          <w:p w:rsidR="00277E33" w:rsidRDefault="00277E33" w:rsidP="00277E33">
            <w:pPr>
              <w:spacing w:after="120"/>
              <w:contextualSpacing/>
              <w:jc w:val="center"/>
              <w:rPr>
                <w:rFonts w:ascii="Consolas" w:hAnsi="Consolas" w:cs="Consolas"/>
              </w:rPr>
            </w:pPr>
            <w:r>
              <w:rPr>
                <w:rFonts w:ascii="Consolas" w:hAnsi="Consolas" w:cs="Consolas"/>
              </w:rPr>
              <w:t>TRUE</w:t>
            </w:r>
          </w:p>
        </w:tc>
      </w:tr>
      <w:tr w:rsidR="00277E33" w:rsidTr="00AD2CFD">
        <w:tc>
          <w:tcPr>
            <w:tcW w:w="4621" w:type="dxa"/>
          </w:tcPr>
          <w:p w:rsidR="00277E33" w:rsidRDefault="00277E33" w:rsidP="00277E33">
            <w:pPr>
              <w:spacing w:after="120"/>
              <w:contextualSpacing/>
              <w:jc w:val="center"/>
              <w:rPr>
                <w:rFonts w:ascii="Consolas" w:hAnsi="Consolas" w:cs="Consolas"/>
              </w:rPr>
            </w:pPr>
            <w:r>
              <w:rPr>
                <w:rFonts w:ascii="Consolas" w:hAnsi="Consolas" w:cs="Consolas"/>
              </w:rPr>
              <w:t>6</w:t>
            </w:r>
          </w:p>
        </w:tc>
        <w:tc>
          <w:tcPr>
            <w:tcW w:w="4621" w:type="dxa"/>
          </w:tcPr>
          <w:p w:rsidR="00277E33" w:rsidRDefault="00277E33" w:rsidP="00277E33">
            <w:pPr>
              <w:spacing w:after="120"/>
              <w:contextualSpacing/>
              <w:jc w:val="center"/>
              <w:rPr>
                <w:rFonts w:ascii="Consolas" w:hAnsi="Consolas" w:cs="Consolas"/>
              </w:rPr>
            </w:pPr>
            <w:r>
              <w:rPr>
                <w:rFonts w:ascii="Consolas" w:hAnsi="Consolas" w:cs="Consolas"/>
              </w:rPr>
              <w:t>FALSE</w:t>
            </w:r>
          </w:p>
        </w:tc>
      </w:tr>
      <w:tr w:rsidR="00277E33" w:rsidTr="00AD2CFD">
        <w:tc>
          <w:tcPr>
            <w:tcW w:w="4621" w:type="dxa"/>
          </w:tcPr>
          <w:p w:rsidR="00277E33" w:rsidRDefault="00277E33" w:rsidP="00277E33">
            <w:pPr>
              <w:spacing w:after="120"/>
              <w:contextualSpacing/>
              <w:jc w:val="center"/>
              <w:rPr>
                <w:rFonts w:ascii="Consolas" w:hAnsi="Consolas" w:cs="Consolas"/>
              </w:rPr>
            </w:pPr>
            <w:r>
              <w:rPr>
                <w:rFonts w:ascii="Consolas" w:hAnsi="Consolas" w:cs="Consolas"/>
              </w:rPr>
              <w:t>20</w:t>
            </w:r>
          </w:p>
        </w:tc>
        <w:tc>
          <w:tcPr>
            <w:tcW w:w="4621" w:type="dxa"/>
          </w:tcPr>
          <w:p w:rsidR="00277E33" w:rsidRDefault="00277E33" w:rsidP="00277E33">
            <w:pPr>
              <w:spacing w:after="120"/>
              <w:contextualSpacing/>
              <w:jc w:val="center"/>
              <w:rPr>
                <w:rFonts w:ascii="Consolas" w:hAnsi="Consolas" w:cs="Consolas"/>
              </w:rPr>
            </w:pPr>
          </w:p>
        </w:tc>
      </w:tr>
      <w:tr w:rsidR="00277E33" w:rsidTr="00AD2CFD">
        <w:tc>
          <w:tcPr>
            <w:tcW w:w="4621" w:type="dxa"/>
          </w:tcPr>
          <w:p w:rsidR="00277E33" w:rsidRDefault="00277E33" w:rsidP="00277E33">
            <w:pPr>
              <w:spacing w:after="120"/>
              <w:contextualSpacing/>
              <w:jc w:val="center"/>
              <w:rPr>
                <w:rFonts w:ascii="Consolas" w:hAnsi="Consolas" w:cs="Consolas"/>
              </w:rPr>
            </w:pPr>
            <w:r>
              <w:rPr>
                <w:rFonts w:ascii="Consolas" w:hAnsi="Consolas" w:cs="Consolas"/>
              </w:rPr>
              <w:t>21</w:t>
            </w:r>
          </w:p>
        </w:tc>
        <w:tc>
          <w:tcPr>
            <w:tcW w:w="4621" w:type="dxa"/>
          </w:tcPr>
          <w:p w:rsidR="00277E33" w:rsidRDefault="00277E33" w:rsidP="00277E33">
            <w:pPr>
              <w:tabs>
                <w:tab w:val="left" w:pos="842"/>
                <w:tab w:val="center" w:pos="2202"/>
              </w:tabs>
              <w:spacing w:after="120"/>
              <w:contextualSpacing/>
              <w:jc w:val="center"/>
              <w:rPr>
                <w:rFonts w:ascii="Consolas" w:hAnsi="Consolas" w:cs="Consolas"/>
              </w:rPr>
            </w:pPr>
            <w:r>
              <w:rPr>
                <w:rFonts w:ascii="Consolas" w:hAnsi="Consolas" w:cs="Consolas"/>
              </w:rPr>
              <w:t>FALSE</w:t>
            </w:r>
          </w:p>
        </w:tc>
      </w:tr>
      <w:tr w:rsidR="00277E33" w:rsidTr="00AD2CFD">
        <w:tc>
          <w:tcPr>
            <w:tcW w:w="4621" w:type="dxa"/>
          </w:tcPr>
          <w:p w:rsidR="00277E33" w:rsidRDefault="00277E33" w:rsidP="00277E33">
            <w:pPr>
              <w:spacing w:after="120"/>
              <w:contextualSpacing/>
              <w:jc w:val="center"/>
              <w:rPr>
                <w:rFonts w:ascii="Consolas" w:hAnsi="Consolas" w:cs="Consolas"/>
              </w:rPr>
            </w:pPr>
            <w:r>
              <w:rPr>
                <w:rFonts w:ascii="Consolas" w:hAnsi="Consolas" w:cs="Consolas"/>
              </w:rPr>
              <w:t>27</w:t>
            </w:r>
          </w:p>
        </w:tc>
        <w:tc>
          <w:tcPr>
            <w:tcW w:w="4621" w:type="dxa"/>
          </w:tcPr>
          <w:p w:rsidR="00277E33" w:rsidRDefault="00277E33" w:rsidP="00277E33">
            <w:pPr>
              <w:tabs>
                <w:tab w:val="left" w:pos="842"/>
                <w:tab w:val="center" w:pos="2202"/>
              </w:tabs>
              <w:spacing w:after="120"/>
              <w:contextualSpacing/>
              <w:jc w:val="center"/>
              <w:rPr>
                <w:rFonts w:ascii="Consolas" w:hAnsi="Consolas" w:cs="Consolas"/>
              </w:rPr>
            </w:pPr>
          </w:p>
        </w:tc>
      </w:tr>
      <w:tr w:rsidR="00277E33" w:rsidTr="00AD2CFD">
        <w:tc>
          <w:tcPr>
            <w:tcW w:w="4621" w:type="dxa"/>
          </w:tcPr>
          <w:p w:rsidR="00277E33" w:rsidRDefault="00277E33" w:rsidP="00277E33">
            <w:pPr>
              <w:spacing w:after="120"/>
              <w:contextualSpacing/>
              <w:jc w:val="center"/>
              <w:rPr>
                <w:rFonts w:ascii="Consolas" w:hAnsi="Consolas" w:cs="Consolas"/>
              </w:rPr>
            </w:pPr>
            <w:r>
              <w:rPr>
                <w:rFonts w:ascii="Consolas" w:hAnsi="Consolas" w:cs="Consolas"/>
              </w:rPr>
              <w:t>28</w:t>
            </w:r>
          </w:p>
        </w:tc>
        <w:tc>
          <w:tcPr>
            <w:tcW w:w="4621" w:type="dxa"/>
          </w:tcPr>
          <w:p w:rsidR="00277E33" w:rsidRDefault="00277E33" w:rsidP="00277E33">
            <w:pPr>
              <w:spacing w:after="120"/>
              <w:contextualSpacing/>
              <w:jc w:val="center"/>
              <w:rPr>
                <w:rFonts w:ascii="Consolas" w:hAnsi="Consolas" w:cs="Consolas"/>
              </w:rPr>
            </w:pPr>
            <w:r>
              <w:rPr>
                <w:rFonts w:ascii="Consolas" w:hAnsi="Consolas" w:cs="Consolas"/>
              </w:rPr>
              <w:t>TRUE</w:t>
            </w:r>
          </w:p>
        </w:tc>
      </w:tr>
      <w:tr w:rsidR="00277E33" w:rsidTr="00AD2CFD">
        <w:tc>
          <w:tcPr>
            <w:tcW w:w="4621" w:type="dxa"/>
          </w:tcPr>
          <w:p w:rsidR="00277E33" w:rsidRDefault="00277E33" w:rsidP="00277E33">
            <w:pPr>
              <w:spacing w:after="120"/>
              <w:contextualSpacing/>
              <w:jc w:val="center"/>
              <w:rPr>
                <w:rFonts w:ascii="Consolas" w:hAnsi="Consolas" w:cs="Consolas"/>
              </w:rPr>
            </w:pPr>
            <w:r>
              <w:rPr>
                <w:rFonts w:ascii="Consolas" w:hAnsi="Consolas" w:cs="Consolas"/>
              </w:rPr>
              <w:t>29</w:t>
            </w:r>
          </w:p>
        </w:tc>
        <w:tc>
          <w:tcPr>
            <w:tcW w:w="4621" w:type="dxa"/>
          </w:tcPr>
          <w:p w:rsidR="00277E33" w:rsidRDefault="00277E33" w:rsidP="00277E33">
            <w:pPr>
              <w:spacing w:after="120"/>
              <w:contextualSpacing/>
              <w:jc w:val="center"/>
              <w:rPr>
                <w:rFonts w:ascii="Consolas" w:hAnsi="Consolas" w:cs="Consolas"/>
              </w:rPr>
            </w:pPr>
            <w:r>
              <w:rPr>
                <w:rFonts w:ascii="Consolas" w:hAnsi="Consolas" w:cs="Consolas"/>
              </w:rPr>
              <w:t>return TRUE</w:t>
            </w:r>
          </w:p>
        </w:tc>
      </w:tr>
    </w:tbl>
    <w:p w:rsidR="00277E33" w:rsidRDefault="00277E33" w:rsidP="00E46CD9">
      <w:pPr>
        <w:spacing w:line="240" w:lineRule="auto"/>
        <w:contextualSpacing/>
        <w:rPr>
          <w:rFonts w:ascii="Consolas" w:hAnsi="Consolas" w:cs="Consolas"/>
        </w:rPr>
      </w:pPr>
    </w:p>
    <w:p w:rsidR="00277E33" w:rsidRDefault="00277E33" w:rsidP="00E46CD9">
      <w:pPr>
        <w:spacing w:line="240" w:lineRule="auto"/>
        <w:contextualSpacing/>
        <w:rPr>
          <w:rFonts w:ascii="Consolas" w:hAnsi="Consolas" w:cs="Consolas"/>
        </w:rPr>
      </w:pPr>
      <w:r>
        <w:rPr>
          <w:rFonts w:ascii="Consolas" w:hAnsi="Consolas" w:cs="Consolas"/>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1"/>
        <w:gridCol w:w="4621"/>
      </w:tblGrid>
      <w:tr w:rsidR="00277E33" w:rsidTr="00AD2CFD">
        <w:tc>
          <w:tcPr>
            <w:tcW w:w="4621" w:type="dxa"/>
          </w:tcPr>
          <w:p w:rsidR="00277E33" w:rsidRPr="00D12809" w:rsidRDefault="00277E33" w:rsidP="00277E33">
            <w:pPr>
              <w:spacing w:after="120"/>
              <w:contextualSpacing/>
              <w:jc w:val="right"/>
              <w:rPr>
                <w:rFonts w:ascii="Consolas" w:hAnsi="Consolas" w:cs="Consolas"/>
                <w:b/>
              </w:rPr>
            </w:pPr>
            <w:r>
              <w:rPr>
                <w:rFonts w:ascii="Consolas" w:hAnsi="Consolas" w:cs="Consolas"/>
                <w:b/>
              </w:rPr>
              <w:t>n :</w:t>
            </w:r>
          </w:p>
        </w:tc>
        <w:tc>
          <w:tcPr>
            <w:tcW w:w="4621" w:type="dxa"/>
          </w:tcPr>
          <w:p w:rsidR="00277E33" w:rsidRDefault="00277E33" w:rsidP="00277E33">
            <w:pPr>
              <w:spacing w:after="120"/>
              <w:contextualSpacing/>
              <w:rPr>
                <w:rFonts w:ascii="Consolas" w:hAnsi="Consolas" w:cs="Consolas"/>
                <w:b/>
              </w:rPr>
            </w:pPr>
            <w:r>
              <w:rPr>
                <w:rFonts w:ascii="Consolas" w:hAnsi="Consolas" w:cs="Consolas"/>
                <w:b/>
              </w:rPr>
              <w:t>“Penguin”</w:t>
            </w:r>
          </w:p>
        </w:tc>
      </w:tr>
      <w:tr w:rsidR="00277E33" w:rsidRPr="00F306C0" w:rsidTr="00AD2CFD">
        <w:tc>
          <w:tcPr>
            <w:tcW w:w="4621" w:type="dxa"/>
          </w:tcPr>
          <w:p w:rsidR="00277E33" w:rsidRPr="00D12809" w:rsidRDefault="00277E33" w:rsidP="00480429">
            <w:pPr>
              <w:spacing w:after="120"/>
              <w:contextualSpacing/>
              <w:jc w:val="center"/>
              <w:rPr>
                <w:rFonts w:ascii="Consolas" w:hAnsi="Consolas" w:cs="Consolas"/>
                <w:b/>
              </w:rPr>
            </w:pPr>
            <w:r w:rsidRPr="00D12809">
              <w:rPr>
                <w:rFonts w:ascii="Consolas" w:hAnsi="Consolas" w:cs="Consolas"/>
                <w:b/>
              </w:rPr>
              <w:t>Line</w:t>
            </w:r>
          </w:p>
        </w:tc>
        <w:tc>
          <w:tcPr>
            <w:tcW w:w="4621" w:type="dxa"/>
          </w:tcPr>
          <w:p w:rsidR="00277E33" w:rsidRPr="00F306C0" w:rsidRDefault="00277E33" w:rsidP="00480429">
            <w:pPr>
              <w:spacing w:after="120"/>
              <w:contextualSpacing/>
              <w:jc w:val="center"/>
              <w:rPr>
                <w:rFonts w:ascii="Consolas" w:hAnsi="Consolas" w:cs="Consolas"/>
                <w:b/>
              </w:rPr>
            </w:pPr>
            <w:r>
              <w:rPr>
                <w:rFonts w:ascii="Consolas" w:hAnsi="Consolas" w:cs="Consolas"/>
                <w:b/>
              </w:rPr>
              <w:t>Trace</w:t>
            </w:r>
          </w:p>
        </w:tc>
      </w:tr>
      <w:tr w:rsidR="00277E33" w:rsidTr="00AD2CFD">
        <w:tc>
          <w:tcPr>
            <w:tcW w:w="4621" w:type="dxa"/>
          </w:tcPr>
          <w:p w:rsidR="00277E33" w:rsidRDefault="00277E33" w:rsidP="00480429">
            <w:pPr>
              <w:spacing w:after="120"/>
              <w:contextualSpacing/>
              <w:jc w:val="center"/>
              <w:rPr>
                <w:rFonts w:ascii="Consolas" w:hAnsi="Consolas" w:cs="Consolas"/>
              </w:rPr>
            </w:pPr>
            <w:r>
              <w:rPr>
                <w:rFonts w:ascii="Consolas" w:hAnsi="Consolas" w:cs="Consolas"/>
              </w:rPr>
              <w:t>1</w:t>
            </w:r>
          </w:p>
        </w:tc>
        <w:tc>
          <w:tcPr>
            <w:tcW w:w="4621" w:type="dxa"/>
          </w:tcPr>
          <w:p w:rsidR="00277E33" w:rsidRDefault="00277E33" w:rsidP="00480429">
            <w:pPr>
              <w:spacing w:after="120"/>
              <w:contextualSpacing/>
              <w:jc w:val="center"/>
              <w:rPr>
                <w:rFonts w:ascii="Consolas" w:hAnsi="Consolas" w:cs="Consolas"/>
              </w:rPr>
            </w:pPr>
          </w:p>
        </w:tc>
      </w:tr>
      <w:tr w:rsidR="00277E33" w:rsidTr="00AD2CFD">
        <w:tc>
          <w:tcPr>
            <w:tcW w:w="4621" w:type="dxa"/>
          </w:tcPr>
          <w:p w:rsidR="00277E33" w:rsidRDefault="00277E33" w:rsidP="00480429">
            <w:pPr>
              <w:spacing w:after="120"/>
              <w:contextualSpacing/>
              <w:jc w:val="center"/>
              <w:rPr>
                <w:rFonts w:ascii="Consolas" w:hAnsi="Consolas" w:cs="Consolas"/>
              </w:rPr>
            </w:pPr>
            <w:r>
              <w:rPr>
                <w:rFonts w:ascii="Consolas" w:hAnsi="Consolas" w:cs="Consolas"/>
              </w:rPr>
              <w:t>2</w:t>
            </w:r>
          </w:p>
        </w:tc>
        <w:tc>
          <w:tcPr>
            <w:tcW w:w="4621" w:type="dxa"/>
          </w:tcPr>
          <w:p w:rsidR="00277E33" w:rsidRDefault="00D27579" w:rsidP="00480429">
            <w:pPr>
              <w:spacing w:after="120"/>
              <w:contextualSpacing/>
              <w:jc w:val="center"/>
              <w:rPr>
                <w:rFonts w:ascii="Consolas" w:hAnsi="Consolas" w:cs="Consolas"/>
              </w:rPr>
            </w:pPr>
            <w:r>
              <w:rPr>
                <w:rFonts w:ascii="Consolas" w:hAnsi="Consolas" w:cs="Consolas"/>
              </w:rPr>
              <w:t>MONTHSWITH30DAYS = [“04”,”06”,”09”,”11”]</w:t>
            </w:r>
          </w:p>
        </w:tc>
      </w:tr>
      <w:tr w:rsidR="00277E33" w:rsidTr="00AD2CFD">
        <w:tc>
          <w:tcPr>
            <w:tcW w:w="4621" w:type="dxa"/>
          </w:tcPr>
          <w:p w:rsidR="00277E33" w:rsidRDefault="00277E33" w:rsidP="00480429">
            <w:pPr>
              <w:spacing w:after="120"/>
              <w:contextualSpacing/>
              <w:jc w:val="center"/>
              <w:rPr>
                <w:rFonts w:ascii="Consolas" w:hAnsi="Consolas" w:cs="Consolas"/>
              </w:rPr>
            </w:pPr>
            <w:r>
              <w:rPr>
                <w:rFonts w:ascii="Consolas" w:hAnsi="Consolas" w:cs="Consolas"/>
              </w:rPr>
              <w:t>3</w:t>
            </w:r>
          </w:p>
        </w:tc>
        <w:tc>
          <w:tcPr>
            <w:tcW w:w="4621" w:type="dxa"/>
          </w:tcPr>
          <w:p w:rsidR="00277E33" w:rsidRDefault="00D27579" w:rsidP="00D27579">
            <w:pPr>
              <w:tabs>
                <w:tab w:val="left" w:pos="1646"/>
              </w:tabs>
              <w:spacing w:after="120"/>
              <w:contextualSpacing/>
              <w:jc w:val="center"/>
              <w:rPr>
                <w:rFonts w:ascii="Consolas" w:hAnsi="Consolas" w:cs="Consolas"/>
              </w:rPr>
            </w:pPr>
            <w:r>
              <w:rPr>
                <w:rFonts w:ascii="Consolas" w:hAnsi="Consolas" w:cs="Consolas"/>
              </w:rPr>
              <w:t>FALSE</w:t>
            </w:r>
          </w:p>
        </w:tc>
      </w:tr>
      <w:tr w:rsidR="00277E33" w:rsidTr="00AD2CFD">
        <w:tc>
          <w:tcPr>
            <w:tcW w:w="4621" w:type="dxa"/>
          </w:tcPr>
          <w:p w:rsidR="00277E33" w:rsidRDefault="00277E33" w:rsidP="00480429">
            <w:pPr>
              <w:spacing w:after="120"/>
              <w:contextualSpacing/>
              <w:jc w:val="center"/>
              <w:rPr>
                <w:rFonts w:ascii="Consolas" w:hAnsi="Consolas" w:cs="Consolas"/>
              </w:rPr>
            </w:pPr>
            <w:r>
              <w:rPr>
                <w:rFonts w:ascii="Consolas" w:hAnsi="Consolas" w:cs="Consolas"/>
              </w:rPr>
              <w:t>41</w:t>
            </w:r>
          </w:p>
        </w:tc>
        <w:tc>
          <w:tcPr>
            <w:tcW w:w="4621" w:type="dxa"/>
          </w:tcPr>
          <w:p w:rsidR="00277E33" w:rsidRDefault="00277E33" w:rsidP="00480429">
            <w:pPr>
              <w:tabs>
                <w:tab w:val="left" w:pos="842"/>
                <w:tab w:val="center" w:pos="2202"/>
              </w:tabs>
              <w:spacing w:after="120"/>
              <w:contextualSpacing/>
              <w:jc w:val="center"/>
              <w:rPr>
                <w:rFonts w:ascii="Consolas" w:hAnsi="Consolas" w:cs="Consolas"/>
              </w:rPr>
            </w:pPr>
          </w:p>
        </w:tc>
      </w:tr>
      <w:tr w:rsidR="00277E33" w:rsidTr="00AD2CFD">
        <w:tc>
          <w:tcPr>
            <w:tcW w:w="4621" w:type="dxa"/>
          </w:tcPr>
          <w:p w:rsidR="00277E33" w:rsidRDefault="00277E33" w:rsidP="00480429">
            <w:pPr>
              <w:spacing w:after="120"/>
              <w:contextualSpacing/>
              <w:jc w:val="center"/>
              <w:rPr>
                <w:rFonts w:ascii="Consolas" w:hAnsi="Consolas" w:cs="Consolas"/>
              </w:rPr>
            </w:pPr>
            <w:r>
              <w:rPr>
                <w:rFonts w:ascii="Consolas" w:hAnsi="Consolas" w:cs="Consolas"/>
              </w:rPr>
              <w:t>42</w:t>
            </w:r>
          </w:p>
        </w:tc>
        <w:tc>
          <w:tcPr>
            <w:tcW w:w="4621" w:type="dxa"/>
          </w:tcPr>
          <w:p w:rsidR="00277E33" w:rsidRDefault="00D27579" w:rsidP="00480429">
            <w:pPr>
              <w:tabs>
                <w:tab w:val="left" w:pos="842"/>
                <w:tab w:val="center" w:pos="2202"/>
              </w:tabs>
              <w:spacing w:after="120"/>
              <w:contextualSpacing/>
              <w:jc w:val="center"/>
              <w:rPr>
                <w:rFonts w:ascii="Consolas" w:hAnsi="Consolas" w:cs="Consolas"/>
              </w:rPr>
            </w:pPr>
            <w:r>
              <w:rPr>
                <w:rFonts w:ascii="Consolas" w:hAnsi="Consolas" w:cs="Consolas"/>
              </w:rPr>
              <w:t>return FALSE</w:t>
            </w:r>
          </w:p>
        </w:tc>
      </w:tr>
      <w:tr w:rsidR="00277E33" w:rsidTr="00AD2CFD">
        <w:tc>
          <w:tcPr>
            <w:tcW w:w="4621" w:type="dxa"/>
          </w:tcPr>
          <w:p w:rsidR="00277E33" w:rsidRDefault="00277E33" w:rsidP="00480429">
            <w:pPr>
              <w:spacing w:after="120"/>
              <w:contextualSpacing/>
              <w:jc w:val="center"/>
              <w:rPr>
                <w:rFonts w:ascii="Consolas" w:hAnsi="Consolas" w:cs="Consolas"/>
              </w:rPr>
            </w:pPr>
            <w:r>
              <w:rPr>
                <w:rFonts w:ascii="Consolas" w:hAnsi="Consolas" w:cs="Consolas"/>
              </w:rPr>
              <w:t>43</w:t>
            </w:r>
          </w:p>
        </w:tc>
        <w:tc>
          <w:tcPr>
            <w:tcW w:w="4621" w:type="dxa"/>
          </w:tcPr>
          <w:p w:rsidR="00277E33" w:rsidRDefault="00277E33" w:rsidP="00480429">
            <w:pPr>
              <w:spacing w:after="120"/>
              <w:contextualSpacing/>
              <w:jc w:val="center"/>
              <w:rPr>
                <w:rFonts w:ascii="Consolas" w:hAnsi="Consolas" w:cs="Consolas"/>
              </w:rPr>
            </w:pPr>
          </w:p>
        </w:tc>
      </w:tr>
    </w:tbl>
    <w:p w:rsidR="00277E33" w:rsidRPr="00E46CD9" w:rsidRDefault="00277E33" w:rsidP="00E46CD9">
      <w:pPr>
        <w:spacing w:line="240" w:lineRule="auto"/>
        <w:contextualSpacing/>
        <w:rPr>
          <w:rFonts w:ascii="Consolas" w:hAnsi="Consolas" w:cs="Consolas"/>
        </w:rPr>
      </w:pPr>
    </w:p>
    <w:p w:rsidR="00480429" w:rsidRDefault="00014E69" w:rsidP="00E46CD9">
      <w:pPr>
        <w:spacing w:line="240" w:lineRule="auto"/>
        <w:contextualSpacing/>
      </w:pPr>
      <w:r>
        <w:t xml:space="preserve">      </w:t>
      </w:r>
    </w:p>
    <w:p w:rsidR="00480429" w:rsidRDefault="00480429" w:rsidP="00E46CD9">
      <w:pPr>
        <w:spacing w:line="240" w:lineRule="auto"/>
        <w:contextualSpacing/>
      </w:pPr>
    </w:p>
    <w:p w:rsidR="00480429" w:rsidRDefault="00480429" w:rsidP="00E46CD9">
      <w:pPr>
        <w:spacing w:line="240" w:lineRule="auto"/>
        <w:contextualSpacing/>
      </w:pPr>
    </w:p>
    <w:p w:rsidR="00480429" w:rsidRDefault="00480429" w:rsidP="00FD2805">
      <w:pPr>
        <w:pStyle w:val="Heading2"/>
      </w:pPr>
      <w:bookmarkStart w:id="52" w:name="_Toc406682448"/>
      <w:r>
        <w:t>Algorithm 5 -  GenderCheck() :</w:t>
      </w:r>
      <w:bookmarkEnd w:id="52"/>
    </w:p>
    <w:p w:rsidR="00480429" w:rsidRDefault="00480429" w:rsidP="00480429"/>
    <w:p w:rsidR="00480429" w:rsidRDefault="00480429" w:rsidP="00480429">
      <w:r>
        <w:t>This algorithm will be used to verify whether a given input, x, is a valid gender in the context of the program.</w:t>
      </w:r>
    </w:p>
    <w:p w:rsidR="00480429" w:rsidRDefault="00480429" w:rsidP="00480429">
      <w:pPr>
        <w:contextualSpacing/>
        <w:rPr>
          <w:rFonts w:ascii="Consolas" w:hAnsi="Consolas" w:cs="Consolas"/>
        </w:rPr>
      </w:pPr>
      <w:r>
        <w:rPr>
          <w:rFonts w:ascii="Consolas" w:hAnsi="Consolas" w:cs="Consolas"/>
        </w:rPr>
        <w:t>1 DEF GenderCheck(x):</w:t>
      </w:r>
    </w:p>
    <w:p w:rsidR="00480429" w:rsidRDefault="00480429" w:rsidP="00480429">
      <w:pPr>
        <w:contextualSpacing/>
        <w:rPr>
          <w:rFonts w:ascii="Consolas" w:hAnsi="Consolas" w:cs="Consolas"/>
        </w:rPr>
      </w:pPr>
      <w:r>
        <w:rPr>
          <w:rFonts w:ascii="Consolas" w:hAnsi="Consolas" w:cs="Consolas"/>
        </w:rPr>
        <w:t>2     IF LOWER(x) IS “m” or LOWER(x) IS “f” THEN</w:t>
      </w:r>
    </w:p>
    <w:p w:rsidR="00480429" w:rsidRDefault="00480429" w:rsidP="00480429">
      <w:pPr>
        <w:contextualSpacing/>
        <w:rPr>
          <w:rFonts w:ascii="Consolas" w:hAnsi="Consolas" w:cs="Consolas"/>
        </w:rPr>
      </w:pPr>
      <w:r>
        <w:rPr>
          <w:rFonts w:ascii="Consolas" w:hAnsi="Consolas" w:cs="Consolas"/>
        </w:rPr>
        <w:t>3         RETURN TRUE</w:t>
      </w:r>
    </w:p>
    <w:p w:rsidR="00480429" w:rsidRDefault="00480429" w:rsidP="00480429">
      <w:pPr>
        <w:contextualSpacing/>
        <w:rPr>
          <w:rFonts w:ascii="Consolas" w:hAnsi="Consolas" w:cs="Consolas"/>
        </w:rPr>
      </w:pPr>
      <w:r>
        <w:rPr>
          <w:rFonts w:ascii="Consolas" w:hAnsi="Consolas" w:cs="Consolas"/>
        </w:rPr>
        <w:t>4     ELSE</w:t>
      </w:r>
    </w:p>
    <w:p w:rsidR="00480429" w:rsidRDefault="00480429" w:rsidP="00480429">
      <w:pPr>
        <w:contextualSpacing/>
        <w:rPr>
          <w:rFonts w:ascii="Consolas" w:hAnsi="Consolas" w:cs="Consolas"/>
        </w:rPr>
      </w:pPr>
      <w:r>
        <w:rPr>
          <w:rFonts w:ascii="Consolas" w:hAnsi="Consolas" w:cs="Consolas"/>
        </w:rPr>
        <w:t xml:space="preserve">5         RETURN FALSE </w:t>
      </w:r>
    </w:p>
    <w:p w:rsidR="00014E69" w:rsidRDefault="00014E69" w:rsidP="00480429">
      <w:pPr>
        <w:contextualSpacing/>
        <w:rPr>
          <w:rFonts w:ascii="Consolas" w:hAnsi="Consolas" w:cs="Consolas"/>
        </w:rPr>
      </w:pPr>
    </w:p>
    <w:p w:rsidR="00014E69" w:rsidRDefault="00014E69" w:rsidP="00480429">
      <w:pPr>
        <w:contextualSpacing/>
        <w:rPr>
          <w:rFonts w:ascii="Consolas" w:hAnsi="Consolas" w:cs="Consolas"/>
        </w:rPr>
      </w:pPr>
    </w:p>
    <w:p w:rsidR="00014E69" w:rsidRDefault="00014E69" w:rsidP="00480429">
      <w:pPr>
        <w:contextualSpacing/>
        <w:rPr>
          <w:rFonts w:ascii="Consolas" w:hAnsi="Consolas" w:cs="Consolas"/>
        </w:rPr>
      </w:pPr>
    </w:p>
    <w:p w:rsidR="00480429" w:rsidRDefault="00480429" w:rsidP="00480429">
      <w:pPr>
        <w:contextualSpacing/>
        <w:rPr>
          <w:rFonts w:ascii="Consolas" w:hAnsi="Consolas" w:cs="Consola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1"/>
        <w:gridCol w:w="4621"/>
      </w:tblGrid>
      <w:tr w:rsidR="00480429" w:rsidTr="00AD2CFD">
        <w:tc>
          <w:tcPr>
            <w:tcW w:w="4621" w:type="dxa"/>
          </w:tcPr>
          <w:p w:rsidR="00480429" w:rsidRPr="00D12809" w:rsidRDefault="007618FD" w:rsidP="00480429">
            <w:pPr>
              <w:spacing w:after="120"/>
              <w:contextualSpacing/>
              <w:jc w:val="right"/>
              <w:rPr>
                <w:rFonts w:ascii="Consolas" w:hAnsi="Consolas" w:cs="Consolas"/>
                <w:b/>
              </w:rPr>
            </w:pPr>
            <w:r>
              <w:rPr>
                <w:rFonts w:ascii="Consolas" w:hAnsi="Consolas" w:cs="Consolas"/>
                <w:b/>
              </w:rPr>
              <w:lastRenderedPageBreak/>
              <w:t xml:space="preserve">           x</w:t>
            </w:r>
            <w:r w:rsidR="00480429">
              <w:rPr>
                <w:rFonts w:ascii="Consolas" w:hAnsi="Consolas" w:cs="Consolas"/>
                <w:b/>
              </w:rPr>
              <w:t xml:space="preserve"> :</w:t>
            </w:r>
          </w:p>
        </w:tc>
        <w:tc>
          <w:tcPr>
            <w:tcW w:w="4621" w:type="dxa"/>
          </w:tcPr>
          <w:p w:rsidR="00480429" w:rsidRDefault="00480429" w:rsidP="00480429">
            <w:pPr>
              <w:spacing w:after="120"/>
              <w:contextualSpacing/>
              <w:rPr>
                <w:rFonts w:ascii="Consolas" w:hAnsi="Consolas" w:cs="Consolas"/>
                <w:b/>
              </w:rPr>
            </w:pPr>
            <w:r>
              <w:rPr>
                <w:rFonts w:ascii="Consolas" w:hAnsi="Consolas" w:cs="Consolas"/>
                <w:b/>
              </w:rPr>
              <w:t xml:space="preserve"> “M”</w:t>
            </w:r>
          </w:p>
        </w:tc>
      </w:tr>
      <w:tr w:rsidR="00480429" w:rsidRPr="00F306C0" w:rsidTr="00AD2CFD">
        <w:tc>
          <w:tcPr>
            <w:tcW w:w="4621" w:type="dxa"/>
          </w:tcPr>
          <w:p w:rsidR="00480429" w:rsidRPr="00D12809" w:rsidRDefault="00480429" w:rsidP="00480429">
            <w:pPr>
              <w:spacing w:after="120"/>
              <w:contextualSpacing/>
              <w:jc w:val="center"/>
              <w:rPr>
                <w:rFonts w:ascii="Consolas" w:hAnsi="Consolas" w:cs="Consolas"/>
                <w:b/>
              </w:rPr>
            </w:pPr>
            <w:r w:rsidRPr="00D12809">
              <w:rPr>
                <w:rFonts w:ascii="Consolas" w:hAnsi="Consolas" w:cs="Consolas"/>
                <w:b/>
              </w:rPr>
              <w:t>Line</w:t>
            </w:r>
          </w:p>
        </w:tc>
        <w:tc>
          <w:tcPr>
            <w:tcW w:w="4621" w:type="dxa"/>
          </w:tcPr>
          <w:p w:rsidR="00480429" w:rsidRPr="00F306C0" w:rsidRDefault="00480429" w:rsidP="00480429">
            <w:pPr>
              <w:spacing w:after="120"/>
              <w:contextualSpacing/>
              <w:jc w:val="center"/>
              <w:rPr>
                <w:rFonts w:ascii="Consolas" w:hAnsi="Consolas" w:cs="Consolas"/>
                <w:b/>
              </w:rPr>
            </w:pPr>
            <w:r>
              <w:rPr>
                <w:rFonts w:ascii="Consolas" w:hAnsi="Consolas" w:cs="Consolas"/>
                <w:b/>
              </w:rPr>
              <w:t>Trace</w:t>
            </w:r>
          </w:p>
        </w:tc>
      </w:tr>
      <w:tr w:rsidR="00480429" w:rsidTr="00AD2CFD">
        <w:tc>
          <w:tcPr>
            <w:tcW w:w="4621" w:type="dxa"/>
          </w:tcPr>
          <w:p w:rsidR="00480429" w:rsidRDefault="00480429" w:rsidP="00480429">
            <w:pPr>
              <w:spacing w:after="120"/>
              <w:contextualSpacing/>
              <w:jc w:val="center"/>
              <w:rPr>
                <w:rFonts w:ascii="Consolas" w:hAnsi="Consolas" w:cs="Consolas"/>
              </w:rPr>
            </w:pPr>
            <w:r>
              <w:rPr>
                <w:rFonts w:ascii="Consolas" w:hAnsi="Consolas" w:cs="Consolas"/>
              </w:rPr>
              <w:t>1</w:t>
            </w:r>
          </w:p>
        </w:tc>
        <w:tc>
          <w:tcPr>
            <w:tcW w:w="4621" w:type="dxa"/>
          </w:tcPr>
          <w:p w:rsidR="00480429" w:rsidRDefault="00480429" w:rsidP="00480429">
            <w:pPr>
              <w:spacing w:after="120"/>
              <w:contextualSpacing/>
              <w:jc w:val="center"/>
              <w:rPr>
                <w:rFonts w:ascii="Consolas" w:hAnsi="Consolas" w:cs="Consolas"/>
              </w:rPr>
            </w:pPr>
          </w:p>
        </w:tc>
      </w:tr>
      <w:tr w:rsidR="00480429" w:rsidTr="00AD2CFD">
        <w:tc>
          <w:tcPr>
            <w:tcW w:w="4621" w:type="dxa"/>
          </w:tcPr>
          <w:p w:rsidR="00480429" w:rsidRDefault="00480429" w:rsidP="00480429">
            <w:pPr>
              <w:spacing w:after="120"/>
              <w:contextualSpacing/>
              <w:jc w:val="center"/>
              <w:rPr>
                <w:rFonts w:ascii="Consolas" w:hAnsi="Consolas" w:cs="Consolas"/>
              </w:rPr>
            </w:pPr>
            <w:r>
              <w:rPr>
                <w:rFonts w:ascii="Consolas" w:hAnsi="Consolas" w:cs="Consolas"/>
              </w:rPr>
              <w:t>2</w:t>
            </w:r>
          </w:p>
        </w:tc>
        <w:tc>
          <w:tcPr>
            <w:tcW w:w="4621" w:type="dxa"/>
          </w:tcPr>
          <w:p w:rsidR="00480429" w:rsidRDefault="00480429" w:rsidP="00480429">
            <w:pPr>
              <w:spacing w:after="120"/>
              <w:contextualSpacing/>
              <w:jc w:val="center"/>
              <w:rPr>
                <w:rFonts w:ascii="Consolas" w:hAnsi="Consolas" w:cs="Consolas"/>
              </w:rPr>
            </w:pPr>
            <w:r>
              <w:rPr>
                <w:rFonts w:ascii="Consolas" w:hAnsi="Consolas" w:cs="Consolas"/>
              </w:rPr>
              <w:t>True</w:t>
            </w:r>
          </w:p>
        </w:tc>
      </w:tr>
      <w:tr w:rsidR="00480429" w:rsidTr="00AD2CFD">
        <w:tc>
          <w:tcPr>
            <w:tcW w:w="4621" w:type="dxa"/>
          </w:tcPr>
          <w:p w:rsidR="00480429" w:rsidRDefault="00480429" w:rsidP="00480429">
            <w:pPr>
              <w:spacing w:after="120"/>
              <w:contextualSpacing/>
              <w:jc w:val="center"/>
              <w:rPr>
                <w:rFonts w:ascii="Consolas" w:hAnsi="Consolas" w:cs="Consolas"/>
              </w:rPr>
            </w:pPr>
            <w:r>
              <w:rPr>
                <w:rFonts w:ascii="Consolas" w:hAnsi="Consolas" w:cs="Consolas"/>
              </w:rPr>
              <w:t>3</w:t>
            </w:r>
          </w:p>
        </w:tc>
        <w:tc>
          <w:tcPr>
            <w:tcW w:w="4621" w:type="dxa"/>
          </w:tcPr>
          <w:p w:rsidR="00480429" w:rsidRDefault="00480429" w:rsidP="00480429">
            <w:pPr>
              <w:spacing w:after="120"/>
              <w:contextualSpacing/>
              <w:jc w:val="center"/>
              <w:rPr>
                <w:rFonts w:ascii="Consolas" w:hAnsi="Consolas" w:cs="Consolas"/>
              </w:rPr>
            </w:pPr>
            <w:r>
              <w:rPr>
                <w:rFonts w:ascii="Consolas" w:hAnsi="Consolas" w:cs="Consolas"/>
              </w:rPr>
              <w:t>return True</w:t>
            </w:r>
          </w:p>
        </w:tc>
      </w:tr>
    </w:tbl>
    <w:p w:rsidR="00480429" w:rsidRDefault="00480429" w:rsidP="00480429">
      <w:pPr>
        <w:contextualSpacing/>
        <w:rPr>
          <w:rFonts w:ascii="Consolas" w:hAnsi="Consolas" w:cs="Consola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1"/>
        <w:gridCol w:w="4621"/>
      </w:tblGrid>
      <w:tr w:rsidR="00480429" w:rsidTr="00AD2CFD">
        <w:tc>
          <w:tcPr>
            <w:tcW w:w="4621" w:type="dxa"/>
          </w:tcPr>
          <w:p w:rsidR="00480429" w:rsidRPr="00D12809" w:rsidRDefault="007618FD" w:rsidP="00480429">
            <w:pPr>
              <w:spacing w:after="120"/>
              <w:contextualSpacing/>
              <w:jc w:val="right"/>
              <w:rPr>
                <w:rFonts w:ascii="Consolas" w:hAnsi="Consolas" w:cs="Consolas"/>
                <w:b/>
              </w:rPr>
            </w:pPr>
            <w:r>
              <w:rPr>
                <w:rFonts w:ascii="Consolas" w:hAnsi="Consolas" w:cs="Consolas"/>
                <w:b/>
              </w:rPr>
              <w:t xml:space="preserve">           x</w:t>
            </w:r>
            <w:r w:rsidR="00480429">
              <w:rPr>
                <w:rFonts w:ascii="Consolas" w:hAnsi="Consolas" w:cs="Consolas"/>
                <w:b/>
              </w:rPr>
              <w:t xml:space="preserve"> :</w:t>
            </w:r>
          </w:p>
        </w:tc>
        <w:tc>
          <w:tcPr>
            <w:tcW w:w="4621" w:type="dxa"/>
          </w:tcPr>
          <w:p w:rsidR="00480429" w:rsidRDefault="00480429" w:rsidP="00480429">
            <w:pPr>
              <w:spacing w:after="120"/>
              <w:contextualSpacing/>
              <w:rPr>
                <w:rFonts w:ascii="Consolas" w:hAnsi="Consolas" w:cs="Consolas"/>
                <w:b/>
              </w:rPr>
            </w:pPr>
            <w:r>
              <w:rPr>
                <w:rFonts w:ascii="Consolas" w:hAnsi="Consolas" w:cs="Consolas"/>
                <w:b/>
              </w:rPr>
              <w:t xml:space="preserve"> “Penguin”</w:t>
            </w:r>
          </w:p>
        </w:tc>
      </w:tr>
      <w:tr w:rsidR="00480429" w:rsidRPr="00F306C0" w:rsidTr="00AD2CFD">
        <w:tc>
          <w:tcPr>
            <w:tcW w:w="4621" w:type="dxa"/>
          </w:tcPr>
          <w:p w:rsidR="00480429" w:rsidRPr="00D12809" w:rsidRDefault="00480429" w:rsidP="00480429">
            <w:pPr>
              <w:spacing w:after="120"/>
              <w:contextualSpacing/>
              <w:jc w:val="center"/>
              <w:rPr>
                <w:rFonts w:ascii="Consolas" w:hAnsi="Consolas" w:cs="Consolas"/>
                <w:b/>
              </w:rPr>
            </w:pPr>
            <w:r w:rsidRPr="00D12809">
              <w:rPr>
                <w:rFonts w:ascii="Consolas" w:hAnsi="Consolas" w:cs="Consolas"/>
                <w:b/>
              </w:rPr>
              <w:t>Line</w:t>
            </w:r>
          </w:p>
        </w:tc>
        <w:tc>
          <w:tcPr>
            <w:tcW w:w="4621" w:type="dxa"/>
          </w:tcPr>
          <w:p w:rsidR="00480429" w:rsidRPr="00F306C0" w:rsidRDefault="00480429" w:rsidP="00480429">
            <w:pPr>
              <w:spacing w:after="120"/>
              <w:contextualSpacing/>
              <w:jc w:val="center"/>
              <w:rPr>
                <w:rFonts w:ascii="Consolas" w:hAnsi="Consolas" w:cs="Consolas"/>
                <w:b/>
              </w:rPr>
            </w:pPr>
            <w:r>
              <w:rPr>
                <w:rFonts w:ascii="Consolas" w:hAnsi="Consolas" w:cs="Consolas"/>
                <w:b/>
              </w:rPr>
              <w:t>Trace</w:t>
            </w:r>
          </w:p>
        </w:tc>
      </w:tr>
      <w:tr w:rsidR="00480429" w:rsidTr="00AD2CFD">
        <w:tc>
          <w:tcPr>
            <w:tcW w:w="4621" w:type="dxa"/>
          </w:tcPr>
          <w:p w:rsidR="00480429" w:rsidRDefault="00480429" w:rsidP="00480429">
            <w:pPr>
              <w:spacing w:after="120"/>
              <w:contextualSpacing/>
              <w:jc w:val="center"/>
              <w:rPr>
                <w:rFonts w:ascii="Consolas" w:hAnsi="Consolas" w:cs="Consolas"/>
              </w:rPr>
            </w:pPr>
            <w:r>
              <w:rPr>
                <w:rFonts w:ascii="Consolas" w:hAnsi="Consolas" w:cs="Consolas"/>
              </w:rPr>
              <w:t>1</w:t>
            </w:r>
          </w:p>
        </w:tc>
        <w:tc>
          <w:tcPr>
            <w:tcW w:w="4621" w:type="dxa"/>
          </w:tcPr>
          <w:p w:rsidR="00480429" w:rsidRDefault="00480429" w:rsidP="00480429">
            <w:pPr>
              <w:spacing w:after="120"/>
              <w:contextualSpacing/>
              <w:jc w:val="center"/>
              <w:rPr>
                <w:rFonts w:ascii="Consolas" w:hAnsi="Consolas" w:cs="Consolas"/>
              </w:rPr>
            </w:pPr>
          </w:p>
        </w:tc>
      </w:tr>
      <w:tr w:rsidR="00480429" w:rsidTr="00AD2CFD">
        <w:tc>
          <w:tcPr>
            <w:tcW w:w="4621" w:type="dxa"/>
          </w:tcPr>
          <w:p w:rsidR="00480429" w:rsidRDefault="00480429" w:rsidP="00480429">
            <w:pPr>
              <w:spacing w:after="120"/>
              <w:contextualSpacing/>
              <w:jc w:val="center"/>
              <w:rPr>
                <w:rFonts w:ascii="Consolas" w:hAnsi="Consolas" w:cs="Consolas"/>
              </w:rPr>
            </w:pPr>
            <w:r>
              <w:rPr>
                <w:rFonts w:ascii="Consolas" w:hAnsi="Consolas" w:cs="Consolas"/>
              </w:rPr>
              <w:t>2</w:t>
            </w:r>
          </w:p>
        </w:tc>
        <w:tc>
          <w:tcPr>
            <w:tcW w:w="4621" w:type="dxa"/>
          </w:tcPr>
          <w:p w:rsidR="00480429" w:rsidRDefault="00480429" w:rsidP="00480429">
            <w:pPr>
              <w:spacing w:after="120"/>
              <w:contextualSpacing/>
              <w:jc w:val="center"/>
              <w:rPr>
                <w:rFonts w:ascii="Consolas" w:hAnsi="Consolas" w:cs="Consolas"/>
              </w:rPr>
            </w:pPr>
            <w:r>
              <w:rPr>
                <w:rFonts w:ascii="Consolas" w:hAnsi="Consolas" w:cs="Consolas"/>
              </w:rPr>
              <w:t>False</w:t>
            </w:r>
          </w:p>
        </w:tc>
      </w:tr>
      <w:tr w:rsidR="00480429" w:rsidTr="00AD2CFD">
        <w:tc>
          <w:tcPr>
            <w:tcW w:w="4621" w:type="dxa"/>
          </w:tcPr>
          <w:p w:rsidR="00480429" w:rsidRDefault="00480429" w:rsidP="00480429">
            <w:pPr>
              <w:spacing w:after="120"/>
              <w:contextualSpacing/>
              <w:jc w:val="center"/>
              <w:rPr>
                <w:rFonts w:ascii="Consolas" w:hAnsi="Consolas" w:cs="Consolas"/>
              </w:rPr>
            </w:pPr>
            <w:r>
              <w:rPr>
                <w:rFonts w:ascii="Consolas" w:hAnsi="Consolas" w:cs="Consolas"/>
              </w:rPr>
              <w:t>4</w:t>
            </w:r>
          </w:p>
        </w:tc>
        <w:tc>
          <w:tcPr>
            <w:tcW w:w="4621" w:type="dxa"/>
          </w:tcPr>
          <w:p w:rsidR="00480429" w:rsidRDefault="00480429" w:rsidP="00480429">
            <w:pPr>
              <w:spacing w:after="120"/>
              <w:contextualSpacing/>
              <w:jc w:val="center"/>
              <w:rPr>
                <w:rFonts w:ascii="Consolas" w:hAnsi="Consolas" w:cs="Consolas"/>
              </w:rPr>
            </w:pPr>
          </w:p>
        </w:tc>
      </w:tr>
      <w:tr w:rsidR="00480429" w:rsidTr="00AD2CFD">
        <w:tc>
          <w:tcPr>
            <w:tcW w:w="4621" w:type="dxa"/>
          </w:tcPr>
          <w:p w:rsidR="00480429" w:rsidRDefault="00480429" w:rsidP="00480429">
            <w:pPr>
              <w:spacing w:after="120"/>
              <w:contextualSpacing/>
              <w:jc w:val="center"/>
              <w:rPr>
                <w:rFonts w:ascii="Consolas" w:hAnsi="Consolas" w:cs="Consolas"/>
              </w:rPr>
            </w:pPr>
            <w:r>
              <w:rPr>
                <w:rFonts w:ascii="Consolas" w:hAnsi="Consolas" w:cs="Consolas"/>
              </w:rPr>
              <w:t>5</w:t>
            </w:r>
          </w:p>
        </w:tc>
        <w:tc>
          <w:tcPr>
            <w:tcW w:w="4621" w:type="dxa"/>
          </w:tcPr>
          <w:p w:rsidR="00480429" w:rsidRDefault="00480429" w:rsidP="00480429">
            <w:pPr>
              <w:spacing w:after="120"/>
              <w:contextualSpacing/>
              <w:jc w:val="center"/>
              <w:rPr>
                <w:rFonts w:ascii="Consolas" w:hAnsi="Consolas" w:cs="Consolas"/>
              </w:rPr>
            </w:pPr>
            <w:r>
              <w:rPr>
                <w:rFonts w:ascii="Consolas" w:hAnsi="Consolas" w:cs="Consolas"/>
              </w:rPr>
              <w:t>return  FALSE</w:t>
            </w:r>
          </w:p>
        </w:tc>
      </w:tr>
    </w:tbl>
    <w:p w:rsidR="00702377" w:rsidRDefault="00702377" w:rsidP="00FD2805">
      <w:pPr>
        <w:pStyle w:val="Heading2"/>
      </w:pPr>
      <w:bookmarkStart w:id="53" w:name="_Toc406682449"/>
      <w:r>
        <w:t>Algorithm 6 – CreatePopup():</w:t>
      </w:r>
      <w:bookmarkEnd w:id="53"/>
    </w:p>
    <w:p w:rsidR="00702377" w:rsidRDefault="00702377" w:rsidP="00702377"/>
    <w:p w:rsidR="00702377" w:rsidRDefault="00702377" w:rsidP="00702377">
      <w:r>
        <w:t>This Algorithm will be used to create a generic popup with a specified  message, x.</w:t>
      </w:r>
    </w:p>
    <w:p w:rsidR="00702377" w:rsidRDefault="00702377" w:rsidP="00702377">
      <w:pPr>
        <w:contextualSpacing/>
        <w:rPr>
          <w:rFonts w:ascii="Consolas" w:hAnsi="Consolas" w:cs="Consolas"/>
        </w:rPr>
      </w:pPr>
      <w:r>
        <w:rPr>
          <w:rFonts w:ascii="Consolas" w:hAnsi="Consolas" w:cs="Consolas"/>
        </w:rPr>
        <w:t>1 DEF CreatePopup(x):</w:t>
      </w:r>
    </w:p>
    <w:p w:rsidR="00702377" w:rsidRDefault="00702377" w:rsidP="00702377">
      <w:pPr>
        <w:contextualSpacing/>
        <w:rPr>
          <w:rFonts w:ascii="Consolas" w:hAnsi="Consolas" w:cs="Consolas"/>
        </w:rPr>
      </w:pPr>
      <w:r>
        <w:rPr>
          <w:rFonts w:ascii="Consolas" w:hAnsi="Consolas" w:cs="Consolas"/>
        </w:rPr>
        <w:t>2     FROM Tkinter IMPORT *</w:t>
      </w:r>
    </w:p>
    <w:p w:rsidR="00702377" w:rsidRDefault="00702377" w:rsidP="00702377">
      <w:pPr>
        <w:contextualSpacing/>
        <w:rPr>
          <w:rFonts w:ascii="Consolas" w:hAnsi="Consolas" w:cs="Consolas"/>
        </w:rPr>
      </w:pPr>
      <w:r>
        <w:rPr>
          <w:rFonts w:ascii="Consolas" w:hAnsi="Consolas" w:cs="Consolas"/>
        </w:rPr>
        <w:t>3     FROM Constants IMPORT *</w:t>
      </w:r>
    </w:p>
    <w:p w:rsidR="00702377" w:rsidRDefault="00702377" w:rsidP="00702377">
      <w:pPr>
        <w:contextualSpacing/>
        <w:rPr>
          <w:rFonts w:ascii="Consolas" w:hAnsi="Consolas" w:cs="Consolas"/>
        </w:rPr>
      </w:pPr>
      <w:r>
        <w:rPr>
          <w:rFonts w:ascii="Consolas" w:hAnsi="Consolas" w:cs="Consolas"/>
        </w:rPr>
        <w:t>4     POPUP = Toplevel()</w:t>
      </w:r>
    </w:p>
    <w:p w:rsidR="00702377" w:rsidRDefault="00702377" w:rsidP="00702377">
      <w:pPr>
        <w:contextualSpacing/>
        <w:rPr>
          <w:rFonts w:ascii="Consolas" w:hAnsi="Consolas" w:cs="Consolas"/>
        </w:rPr>
      </w:pPr>
      <w:r>
        <w:rPr>
          <w:rFonts w:ascii="Consolas" w:hAnsi="Consolas" w:cs="Consolas"/>
        </w:rPr>
        <w:t>5     POPUP.title(WINDOW_TITLE)</w:t>
      </w:r>
    </w:p>
    <w:p w:rsidR="00702377" w:rsidRDefault="00702377" w:rsidP="00702377">
      <w:pPr>
        <w:contextualSpacing/>
        <w:rPr>
          <w:rFonts w:ascii="Consolas" w:hAnsi="Consolas" w:cs="Consolas"/>
        </w:rPr>
      </w:pPr>
      <w:r>
        <w:rPr>
          <w:rFonts w:ascii="Consolas" w:hAnsi="Consolas" w:cs="Consolas"/>
        </w:rPr>
        <w:t>6     MESSAGE = Message(POPUP, text=x, width=350, padx=10, pady=10)</w:t>
      </w:r>
    </w:p>
    <w:p w:rsidR="00702377" w:rsidRDefault="00702377" w:rsidP="00702377">
      <w:pPr>
        <w:contextualSpacing/>
        <w:rPr>
          <w:rFonts w:ascii="Consolas" w:hAnsi="Consolas" w:cs="Consolas"/>
        </w:rPr>
      </w:pPr>
      <w:r>
        <w:rPr>
          <w:rFonts w:ascii="Consolas" w:hAnsi="Consolas" w:cs="Consolas"/>
        </w:rPr>
        <w:t xml:space="preserve">7     </w:t>
      </w:r>
      <w:r w:rsidR="007618FD">
        <w:rPr>
          <w:rFonts w:ascii="Consolas" w:hAnsi="Consolas" w:cs="Consolas"/>
        </w:rPr>
        <w:t>MESSAGE.pack()</w:t>
      </w:r>
    </w:p>
    <w:p w:rsidR="007618FD" w:rsidRDefault="007618FD" w:rsidP="00702377">
      <w:pPr>
        <w:contextualSpacing/>
        <w:rPr>
          <w:rFonts w:ascii="Consolas" w:hAnsi="Consolas" w:cs="Consolas"/>
        </w:rPr>
      </w:pPr>
      <w:r>
        <w:rPr>
          <w:rFonts w:ascii="Consolas" w:hAnsi="Consolas" w:cs="Consolas"/>
        </w:rPr>
        <w:t>8     BUTTON = Button(POPUP, text=DISMISS_TEXT, command = POPUP.destroy()</w:t>
      </w:r>
    </w:p>
    <w:p w:rsidR="00702377" w:rsidRDefault="007618FD" w:rsidP="00702377">
      <w:pPr>
        <w:contextualSpacing/>
        <w:rPr>
          <w:rFonts w:ascii="Consolas" w:hAnsi="Consolas" w:cs="Consolas"/>
        </w:rPr>
      </w:pPr>
      <w:r>
        <w:rPr>
          <w:rFonts w:ascii="Consolas" w:hAnsi="Consolas" w:cs="Consolas"/>
        </w:rPr>
        <w:t>9     BUTTON.pack()</w:t>
      </w:r>
    </w:p>
    <w:p w:rsidR="007618FD" w:rsidRDefault="007618FD" w:rsidP="00702377">
      <w:pPr>
        <w:contextualSpacing/>
        <w:rPr>
          <w:rFonts w:ascii="Consolas" w:hAnsi="Consolas" w:cs="Consolas"/>
        </w:rPr>
      </w:pPr>
    </w:p>
    <w:p w:rsidR="007618FD" w:rsidRDefault="007618FD" w:rsidP="00702377">
      <w:pPr>
        <w:contextualSpacing/>
        <w:rPr>
          <w:rFonts w:ascii="Consolas" w:hAnsi="Consolas" w:cs="Consolas"/>
        </w:rPr>
      </w:pPr>
      <w:r>
        <w:rPr>
          <w:rFonts w:ascii="Consolas" w:hAnsi="Consolas" w:cs="Consolas"/>
        </w:rPr>
        <w:t>Note : WINDOW_TITLE and DISMISS_TEXT are Constants imported from the Constants file at the start of the function.</w:t>
      </w:r>
    </w:p>
    <w:p w:rsidR="007618FD" w:rsidRDefault="007618FD" w:rsidP="00702377">
      <w:pPr>
        <w:contextualSpacing/>
        <w:rPr>
          <w:rFonts w:ascii="Consolas" w:hAnsi="Consolas" w:cs="Consolas"/>
        </w:rPr>
      </w:pPr>
    </w:p>
    <w:p w:rsidR="007618FD" w:rsidRDefault="007618FD" w:rsidP="00702377">
      <w:pPr>
        <w:contextualSpacing/>
        <w:rPr>
          <w:rFonts w:ascii="Consolas" w:hAnsi="Consolas" w:cs="Consolas"/>
        </w:rPr>
      </w:pPr>
    </w:p>
    <w:p w:rsidR="007618FD" w:rsidRDefault="007618FD" w:rsidP="00702377">
      <w:pPr>
        <w:contextualSpacing/>
        <w:rPr>
          <w:rFonts w:ascii="Consolas" w:hAnsi="Consolas" w:cs="Consolas"/>
        </w:rPr>
      </w:pPr>
    </w:p>
    <w:p w:rsidR="007618FD" w:rsidRDefault="007618FD" w:rsidP="00702377">
      <w:pPr>
        <w:contextualSpacing/>
        <w:rPr>
          <w:rFonts w:ascii="Consolas" w:hAnsi="Consolas" w:cs="Consolas"/>
        </w:rPr>
      </w:pPr>
    </w:p>
    <w:p w:rsidR="007618FD" w:rsidRDefault="007618FD" w:rsidP="00702377">
      <w:pPr>
        <w:contextualSpacing/>
        <w:rPr>
          <w:rFonts w:ascii="Consolas" w:hAnsi="Consolas" w:cs="Consolas"/>
        </w:rPr>
      </w:pPr>
    </w:p>
    <w:p w:rsidR="007618FD" w:rsidRDefault="007618FD" w:rsidP="00702377">
      <w:pPr>
        <w:contextualSpacing/>
        <w:rPr>
          <w:rFonts w:ascii="Consolas" w:hAnsi="Consolas" w:cs="Consola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1"/>
        <w:gridCol w:w="4621"/>
      </w:tblGrid>
      <w:tr w:rsidR="007618FD" w:rsidTr="00AD2CFD">
        <w:tc>
          <w:tcPr>
            <w:tcW w:w="4621" w:type="dxa"/>
          </w:tcPr>
          <w:p w:rsidR="007618FD" w:rsidRPr="00D12809" w:rsidRDefault="007618FD" w:rsidP="00644FC2">
            <w:pPr>
              <w:spacing w:after="120"/>
              <w:contextualSpacing/>
              <w:jc w:val="right"/>
              <w:rPr>
                <w:rFonts w:ascii="Consolas" w:hAnsi="Consolas" w:cs="Consolas"/>
                <w:b/>
              </w:rPr>
            </w:pPr>
            <w:r>
              <w:rPr>
                <w:rFonts w:ascii="Consolas" w:hAnsi="Consolas" w:cs="Consolas"/>
                <w:b/>
              </w:rPr>
              <w:t xml:space="preserve">           x :</w:t>
            </w:r>
          </w:p>
        </w:tc>
        <w:tc>
          <w:tcPr>
            <w:tcW w:w="4621" w:type="dxa"/>
          </w:tcPr>
          <w:p w:rsidR="007618FD" w:rsidRDefault="007618FD" w:rsidP="00644FC2">
            <w:pPr>
              <w:spacing w:after="120"/>
              <w:contextualSpacing/>
              <w:rPr>
                <w:rFonts w:ascii="Consolas" w:hAnsi="Consolas" w:cs="Consolas"/>
                <w:b/>
              </w:rPr>
            </w:pPr>
            <w:r>
              <w:rPr>
                <w:rFonts w:ascii="Consolas" w:hAnsi="Consolas" w:cs="Consolas"/>
                <w:b/>
              </w:rPr>
              <w:t xml:space="preserve"> “Penguin”</w:t>
            </w:r>
          </w:p>
        </w:tc>
      </w:tr>
      <w:tr w:rsidR="007618FD" w:rsidRPr="00F306C0" w:rsidTr="00AD2CFD">
        <w:tc>
          <w:tcPr>
            <w:tcW w:w="4621" w:type="dxa"/>
          </w:tcPr>
          <w:p w:rsidR="007618FD" w:rsidRPr="00D12809" w:rsidRDefault="007618FD" w:rsidP="00644FC2">
            <w:pPr>
              <w:spacing w:after="120"/>
              <w:contextualSpacing/>
              <w:jc w:val="center"/>
              <w:rPr>
                <w:rFonts w:ascii="Consolas" w:hAnsi="Consolas" w:cs="Consolas"/>
                <w:b/>
              </w:rPr>
            </w:pPr>
            <w:r w:rsidRPr="00D12809">
              <w:rPr>
                <w:rFonts w:ascii="Consolas" w:hAnsi="Consolas" w:cs="Consolas"/>
                <w:b/>
              </w:rPr>
              <w:t>Line</w:t>
            </w:r>
          </w:p>
        </w:tc>
        <w:tc>
          <w:tcPr>
            <w:tcW w:w="4621" w:type="dxa"/>
          </w:tcPr>
          <w:p w:rsidR="007618FD" w:rsidRPr="00F306C0" w:rsidRDefault="007618FD" w:rsidP="00644FC2">
            <w:pPr>
              <w:spacing w:after="120"/>
              <w:contextualSpacing/>
              <w:jc w:val="center"/>
              <w:rPr>
                <w:rFonts w:ascii="Consolas" w:hAnsi="Consolas" w:cs="Consolas"/>
                <w:b/>
              </w:rPr>
            </w:pPr>
            <w:r>
              <w:rPr>
                <w:rFonts w:ascii="Consolas" w:hAnsi="Consolas" w:cs="Consolas"/>
                <w:b/>
              </w:rPr>
              <w:t>Trace</w:t>
            </w:r>
          </w:p>
        </w:tc>
      </w:tr>
      <w:tr w:rsidR="007618FD" w:rsidTr="00AD2CFD">
        <w:tc>
          <w:tcPr>
            <w:tcW w:w="4621" w:type="dxa"/>
          </w:tcPr>
          <w:p w:rsidR="007618FD" w:rsidRDefault="007618FD" w:rsidP="00644FC2">
            <w:pPr>
              <w:spacing w:after="120"/>
              <w:contextualSpacing/>
              <w:jc w:val="center"/>
              <w:rPr>
                <w:rFonts w:ascii="Consolas" w:hAnsi="Consolas" w:cs="Consolas"/>
              </w:rPr>
            </w:pPr>
            <w:r>
              <w:rPr>
                <w:rFonts w:ascii="Consolas" w:hAnsi="Consolas" w:cs="Consolas"/>
              </w:rPr>
              <w:t>1</w:t>
            </w:r>
          </w:p>
        </w:tc>
        <w:tc>
          <w:tcPr>
            <w:tcW w:w="4621" w:type="dxa"/>
          </w:tcPr>
          <w:p w:rsidR="007618FD" w:rsidRDefault="007618FD" w:rsidP="00644FC2">
            <w:pPr>
              <w:spacing w:after="120"/>
              <w:contextualSpacing/>
              <w:jc w:val="center"/>
              <w:rPr>
                <w:rFonts w:ascii="Consolas" w:hAnsi="Consolas" w:cs="Consolas"/>
              </w:rPr>
            </w:pPr>
          </w:p>
        </w:tc>
      </w:tr>
      <w:tr w:rsidR="007618FD" w:rsidTr="00AD2CFD">
        <w:tc>
          <w:tcPr>
            <w:tcW w:w="4621" w:type="dxa"/>
          </w:tcPr>
          <w:p w:rsidR="007618FD" w:rsidRDefault="007618FD" w:rsidP="00644FC2">
            <w:pPr>
              <w:spacing w:after="120"/>
              <w:contextualSpacing/>
              <w:jc w:val="center"/>
              <w:rPr>
                <w:rFonts w:ascii="Consolas" w:hAnsi="Consolas" w:cs="Consolas"/>
              </w:rPr>
            </w:pPr>
            <w:r>
              <w:rPr>
                <w:rFonts w:ascii="Consolas" w:hAnsi="Consolas" w:cs="Consolas"/>
              </w:rPr>
              <w:t>2</w:t>
            </w:r>
          </w:p>
        </w:tc>
        <w:tc>
          <w:tcPr>
            <w:tcW w:w="4621" w:type="dxa"/>
          </w:tcPr>
          <w:p w:rsidR="007618FD" w:rsidRDefault="007618FD" w:rsidP="00644FC2">
            <w:pPr>
              <w:spacing w:after="120"/>
              <w:contextualSpacing/>
              <w:jc w:val="center"/>
              <w:rPr>
                <w:rFonts w:ascii="Consolas" w:hAnsi="Consolas" w:cs="Consolas"/>
              </w:rPr>
            </w:pPr>
            <w:r>
              <w:rPr>
                <w:rFonts w:ascii="Consolas" w:hAnsi="Consolas" w:cs="Consolas"/>
              </w:rPr>
              <w:t>imported Tkinter</w:t>
            </w:r>
          </w:p>
        </w:tc>
      </w:tr>
      <w:tr w:rsidR="007618FD" w:rsidTr="00AD2CFD">
        <w:tc>
          <w:tcPr>
            <w:tcW w:w="4621" w:type="dxa"/>
          </w:tcPr>
          <w:p w:rsidR="007618FD" w:rsidRDefault="007618FD" w:rsidP="00644FC2">
            <w:pPr>
              <w:spacing w:after="120"/>
              <w:contextualSpacing/>
              <w:jc w:val="center"/>
              <w:rPr>
                <w:rFonts w:ascii="Consolas" w:hAnsi="Consolas" w:cs="Consolas"/>
              </w:rPr>
            </w:pPr>
            <w:r>
              <w:rPr>
                <w:rFonts w:ascii="Consolas" w:hAnsi="Consolas" w:cs="Consolas"/>
              </w:rPr>
              <w:t>3</w:t>
            </w:r>
          </w:p>
        </w:tc>
        <w:tc>
          <w:tcPr>
            <w:tcW w:w="4621" w:type="dxa"/>
          </w:tcPr>
          <w:p w:rsidR="007618FD" w:rsidRDefault="007618FD" w:rsidP="00644FC2">
            <w:pPr>
              <w:spacing w:after="120"/>
              <w:contextualSpacing/>
              <w:jc w:val="center"/>
              <w:rPr>
                <w:rFonts w:ascii="Consolas" w:hAnsi="Consolas" w:cs="Consolas"/>
              </w:rPr>
            </w:pPr>
            <w:r>
              <w:rPr>
                <w:rFonts w:ascii="Consolas" w:hAnsi="Consolas" w:cs="Consolas"/>
              </w:rPr>
              <w:t>imported Constants</w:t>
            </w:r>
          </w:p>
        </w:tc>
      </w:tr>
      <w:tr w:rsidR="007618FD" w:rsidTr="00AD2CFD">
        <w:tc>
          <w:tcPr>
            <w:tcW w:w="4621" w:type="dxa"/>
          </w:tcPr>
          <w:p w:rsidR="007618FD" w:rsidRDefault="007618FD" w:rsidP="00644FC2">
            <w:pPr>
              <w:spacing w:after="120"/>
              <w:contextualSpacing/>
              <w:jc w:val="center"/>
              <w:rPr>
                <w:rFonts w:ascii="Consolas" w:hAnsi="Consolas" w:cs="Consolas"/>
              </w:rPr>
            </w:pPr>
            <w:r>
              <w:rPr>
                <w:rFonts w:ascii="Consolas" w:hAnsi="Consolas" w:cs="Consolas"/>
              </w:rPr>
              <w:t>4</w:t>
            </w:r>
          </w:p>
        </w:tc>
        <w:tc>
          <w:tcPr>
            <w:tcW w:w="4621" w:type="dxa"/>
          </w:tcPr>
          <w:p w:rsidR="007618FD" w:rsidRDefault="007618FD" w:rsidP="00644FC2">
            <w:pPr>
              <w:spacing w:after="120"/>
              <w:contextualSpacing/>
              <w:jc w:val="center"/>
              <w:rPr>
                <w:rFonts w:ascii="Consolas" w:hAnsi="Consolas" w:cs="Consolas"/>
              </w:rPr>
            </w:pPr>
            <w:r>
              <w:rPr>
                <w:rFonts w:ascii="Consolas" w:hAnsi="Consolas" w:cs="Consolas"/>
              </w:rPr>
              <w:t>Toplevel object created called POPUP</w:t>
            </w:r>
          </w:p>
        </w:tc>
      </w:tr>
      <w:tr w:rsidR="007618FD" w:rsidTr="00AD2CFD">
        <w:tc>
          <w:tcPr>
            <w:tcW w:w="4621" w:type="dxa"/>
          </w:tcPr>
          <w:p w:rsidR="007618FD" w:rsidRDefault="007618FD" w:rsidP="00644FC2">
            <w:pPr>
              <w:spacing w:after="120"/>
              <w:contextualSpacing/>
              <w:jc w:val="center"/>
              <w:rPr>
                <w:rFonts w:ascii="Consolas" w:hAnsi="Consolas" w:cs="Consolas"/>
              </w:rPr>
            </w:pPr>
            <w:r>
              <w:rPr>
                <w:rFonts w:ascii="Consolas" w:hAnsi="Consolas" w:cs="Consolas"/>
              </w:rPr>
              <w:t>5</w:t>
            </w:r>
          </w:p>
        </w:tc>
        <w:tc>
          <w:tcPr>
            <w:tcW w:w="4621" w:type="dxa"/>
          </w:tcPr>
          <w:p w:rsidR="007618FD" w:rsidRDefault="007618FD" w:rsidP="00644FC2">
            <w:pPr>
              <w:spacing w:after="120"/>
              <w:contextualSpacing/>
              <w:jc w:val="center"/>
              <w:rPr>
                <w:rFonts w:ascii="Consolas" w:hAnsi="Consolas" w:cs="Consolas"/>
              </w:rPr>
            </w:pPr>
            <w:r>
              <w:rPr>
                <w:rFonts w:ascii="Consolas" w:hAnsi="Consolas" w:cs="Consolas"/>
              </w:rPr>
              <w:t>POPUP title set to WINDOW_TITLE</w:t>
            </w:r>
          </w:p>
        </w:tc>
      </w:tr>
      <w:tr w:rsidR="007618FD" w:rsidTr="00AD2CFD">
        <w:tc>
          <w:tcPr>
            <w:tcW w:w="4621" w:type="dxa"/>
          </w:tcPr>
          <w:p w:rsidR="007618FD" w:rsidRDefault="007618FD" w:rsidP="00644FC2">
            <w:pPr>
              <w:spacing w:after="120"/>
              <w:contextualSpacing/>
              <w:jc w:val="center"/>
              <w:rPr>
                <w:rFonts w:ascii="Consolas" w:hAnsi="Consolas" w:cs="Consolas"/>
              </w:rPr>
            </w:pPr>
            <w:r>
              <w:rPr>
                <w:rFonts w:ascii="Consolas" w:hAnsi="Consolas" w:cs="Consolas"/>
              </w:rPr>
              <w:t>6</w:t>
            </w:r>
          </w:p>
        </w:tc>
        <w:tc>
          <w:tcPr>
            <w:tcW w:w="4621" w:type="dxa"/>
          </w:tcPr>
          <w:p w:rsidR="007618FD" w:rsidRDefault="007618FD" w:rsidP="00644FC2">
            <w:pPr>
              <w:spacing w:after="120"/>
              <w:contextualSpacing/>
              <w:jc w:val="center"/>
              <w:rPr>
                <w:rFonts w:ascii="Consolas" w:hAnsi="Consolas" w:cs="Consolas"/>
              </w:rPr>
            </w:pPr>
            <w:r>
              <w:rPr>
                <w:rFonts w:ascii="Consolas" w:hAnsi="Consolas" w:cs="Consolas"/>
              </w:rPr>
              <w:t xml:space="preserve">Message object created called </w:t>
            </w:r>
            <w:r w:rsidR="00086D64">
              <w:rPr>
                <w:rFonts w:ascii="Consolas" w:hAnsi="Consolas" w:cs="Consolas"/>
              </w:rPr>
              <w:t>MESSAGE</w:t>
            </w:r>
            <w:r>
              <w:rPr>
                <w:rFonts w:ascii="Consolas" w:hAnsi="Consolas" w:cs="Consolas"/>
              </w:rPr>
              <w:t xml:space="preserve">, text is “Penguin”, width is 350, x and y padding is 10 in each </w:t>
            </w:r>
            <w:r>
              <w:rPr>
                <w:rFonts w:ascii="Consolas" w:hAnsi="Consolas" w:cs="Consolas"/>
              </w:rPr>
              <w:lastRenderedPageBreak/>
              <w:t>dimension.</w:t>
            </w:r>
          </w:p>
        </w:tc>
      </w:tr>
      <w:tr w:rsidR="007618FD" w:rsidTr="00AD2CFD">
        <w:tc>
          <w:tcPr>
            <w:tcW w:w="4621" w:type="dxa"/>
          </w:tcPr>
          <w:p w:rsidR="007618FD" w:rsidRDefault="007618FD" w:rsidP="00644FC2">
            <w:pPr>
              <w:spacing w:after="120"/>
              <w:contextualSpacing/>
              <w:jc w:val="center"/>
              <w:rPr>
                <w:rFonts w:ascii="Consolas" w:hAnsi="Consolas" w:cs="Consolas"/>
              </w:rPr>
            </w:pPr>
            <w:r>
              <w:rPr>
                <w:rFonts w:ascii="Consolas" w:hAnsi="Consolas" w:cs="Consolas"/>
              </w:rPr>
              <w:lastRenderedPageBreak/>
              <w:t>7</w:t>
            </w:r>
          </w:p>
        </w:tc>
        <w:tc>
          <w:tcPr>
            <w:tcW w:w="4621" w:type="dxa"/>
          </w:tcPr>
          <w:p w:rsidR="007618FD" w:rsidRDefault="007618FD" w:rsidP="00644FC2">
            <w:pPr>
              <w:spacing w:after="120"/>
              <w:contextualSpacing/>
              <w:jc w:val="center"/>
              <w:rPr>
                <w:rFonts w:ascii="Consolas" w:hAnsi="Consolas" w:cs="Consolas"/>
              </w:rPr>
            </w:pPr>
            <w:r>
              <w:rPr>
                <w:rFonts w:ascii="Consolas" w:hAnsi="Consolas" w:cs="Consolas"/>
              </w:rPr>
              <w:t>MESSAGE packed onto POPUP and rendered by GUI</w:t>
            </w:r>
          </w:p>
        </w:tc>
      </w:tr>
      <w:tr w:rsidR="007618FD" w:rsidTr="00AD2CFD">
        <w:tc>
          <w:tcPr>
            <w:tcW w:w="4621" w:type="dxa"/>
          </w:tcPr>
          <w:p w:rsidR="007618FD" w:rsidRDefault="007618FD" w:rsidP="00644FC2">
            <w:pPr>
              <w:spacing w:after="120"/>
              <w:contextualSpacing/>
              <w:jc w:val="center"/>
              <w:rPr>
                <w:rFonts w:ascii="Consolas" w:hAnsi="Consolas" w:cs="Consolas"/>
              </w:rPr>
            </w:pPr>
            <w:r>
              <w:rPr>
                <w:rFonts w:ascii="Consolas" w:hAnsi="Consolas" w:cs="Consolas"/>
              </w:rPr>
              <w:t>8</w:t>
            </w:r>
          </w:p>
        </w:tc>
        <w:tc>
          <w:tcPr>
            <w:tcW w:w="4621" w:type="dxa"/>
          </w:tcPr>
          <w:p w:rsidR="007618FD" w:rsidRDefault="007618FD" w:rsidP="00086D64">
            <w:pPr>
              <w:spacing w:after="120"/>
              <w:contextualSpacing/>
              <w:jc w:val="center"/>
              <w:rPr>
                <w:rFonts w:ascii="Consolas" w:hAnsi="Consolas" w:cs="Consolas"/>
              </w:rPr>
            </w:pPr>
            <w:r>
              <w:rPr>
                <w:rFonts w:ascii="Consolas" w:hAnsi="Consolas" w:cs="Consolas"/>
              </w:rPr>
              <w:t xml:space="preserve">Button object created called </w:t>
            </w:r>
            <w:r w:rsidR="00086D64">
              <w:rPr>
                <w:rFonts w:ascii="Consolas" w:hAnsi="Consolas" w:cs="Consolas"/>
              </w:rPr>
              <w:t>BUTTON, text is DISMISS_TEXT, command set to POPUP.destroy().</w:t>
            </w:r>
          </w:p>
        </w:tc>
      </w:tr>
      <w:tr w:rsidR="00086D64" w:rsidTr="00AD2CFD">
        <w:tc>
          <w:tcPr>
            <w:tcW w:w="4621" w:type="dxa"/>
          </w:tcPr>
          <w:p w:rsidR="00086D64" w:rsidRDefault="00086D64" w:rsidP="00644FC2">
            <w:pPr>
              <w:spacing w:after="120"/>
              <w:contextualSpacing/>
              <w:jc w:val="center"/>
              <w:rPr>
                <w:rFonts w:ascii="Consolas" w:hAnsi="Consolas" w:cs="Consolas"/>
              </w:rPr>
            </w:pPr>
            <w:r>
              <w:rPr>
                <w:rFonts w:ascii="Consolas" w:hAnsi="Consolas" w:cs="Consolas"/>
              </w:rPr>
              <w:t>9</w:t>
            </w:r>
          </w:p>
        </w:tc>
        <w:tc>
          <w:tcPr>
            <w:tcW w:w="4621" w:type="dxa"/>
          </w:tcPr>
          <w:p w:rsidR="00086D64" w:rsidRDefault="00086D64" w:rsidP="00644FC2">
            <w:pPr>
              <w:spacing w:after="120"/>
              <w:contextualSpacing/>
              <w:jc w:val="center"/>
              <w:rPr>
                <w:rFonts w:ascii="Consolas" w:hAnsi="Consolas" w:cs="Consolas"/>
              </w:rPr>
            </w:pPr>
            <w:r>
              <w:rPr>
                <w:rFonts w:ascii="Consolas" w:hAnsi="Consolas" w:cs="Consolas"/>
              </w:rPr>
              <w:t>BUTTON packed onto POPUP and rendered by GUI.</w:t>
            </w:r>
          </w:p>
        </w:tc>
      </w:tr>
    </w:tbl>
    <w:p w:rsidR="007618FD" w:rsidRDefault="007618FD" w:rsidP="00702377">
      <w:pPr>
        <w:contextualSpacing/>
        <w:rPr>
          <w:rFonts w:ascii="Consolas" w:hAnsi="Consolas" w:cs="Consolas"/>
        </w:rPr>
      </w:pPr>
    </w:p>
    <w:p w:rsidR="00644FC2" w:rsidRDefault="00644FC2" w:rsidP="00644FC2">
      <w:pPr>
        <w:contextualSpacing/>
        <w:rPr>
          <w:rFonts w:ascii="Consolas" w:hAnsi="Consolas" w:cs="Consolas"/>
        </w:rPr>
      </w:pPr>
    </w:p>
    <w:p w:rsidR="00357C8E" w:rsidRDefault="00357C8E" w:rsidP="00FD2805">
      <w:pPr>
        <w:pStyle w:val="Heading2"/>
      </w:pPr>
      <w:bookmarkStart w:id="54" w:name="_Toc406682450"/>
      <w:r>
        <w:t>Algorithm 7 – GenerateCode():</w:t>
      </w:r>
      <w:bookmarkEnd w:id="54"/>
    </w:p>
    <w:p w:rsidR="00CE5690" w:rsidRPr="00CE5690" w:rsidRDefault="00CE5690" w:rsidP="00CE5690"/>
    <w:p w:rsidR="00CE5690" w:rsidRDefault="00CE5690" w:rsidP="00CE5690">
      <w:pPr>
        <w:contextualSpacing/>
      </w:pPr>
      <w:r>
        <w:t>This algorithm will be used to generate and return a unique Employee code.</w:t>
      </w:r>
    </w:p>
    <w:p w:rsidR="00CE5690" w:rsidRDefault="00CE5690" w:rsidP="00CE5690">
      <w:pPr>
        <w:contextualSpacing/>
        <w:rPr>
          <w:rFonts w:ascii="Consolas" w:hAnsi="Consolas" w:cs="Consolas"/>
        </w:rPr>
      </w:pPr>
    </w:p>
    <w:p w:rsidR="00357C8E" w:rsidRPr="00245B43" w:rsidRDefault="00357C8E" w:rsidP="00357C8E">
      <w:pPr>
        <w:contextualSpacing/>
        <w:rPr>
          <w:rFonts w:ascii="Consolas" w:hAnsi="Consolas" w:cs="Consolas"/>
        </w:rPr>
      </w:pPr>
      <w:r w:rsidRPr="00245B43">
        <w:rPr>
          <w:rFonts w:ascii="Consolas" w:hAnsi="Consolas" w:cs="Consolas"/>
        </w:rPr>
        <w:t>1 DEF GenerateCode():</w:t>
      </w:r>
    </w:p>
    <w:p w:rsidR="00357C8E" w:rsidRPr="00245B43" w:rsidRDefault="00357C8E" w:rsidP="00357C8E">
      <w:pPr>
        <w:spacing w:after="0" w:line="240" w:lineRule="auto"/>
        <w:rPr>
          <w:rFonts w:ascii="Consolas" w:hAnsi="Consolas" w:cs="Consolas"/>
        </w:rPr>
      </w:pPr>
      <w:r w:rsidRPr="00245B43">
        <w:rPr>
          <w:rFonts w:ascii="Consolas" w:hAnsi="Consolas" w:cs="Consolas"/>
        </w:rPr>
        <w:t>2     CodeCreated = FALSE</w:t>
      </w:r>
    </w:p>
    <w:p w:rsidR="00357C8E" w:rsidRPr="00245B43" w:rsidRDefault="00357C8E" w:rsidP="00357C8E">
      <w:pPr>
        <w:spacing w:after="0" w:line="240" w:lineRule="auto"/>
        <w:rPr>
          <w:rFonts w:ascii="Consolas" w:hAnsi="Consolas" w:cs="Consolas"/>
        </w:rPr>
      </w:pPr>
      <w:r w:rsidRPr="00245B43">
        <w:rPr>
          <w:rFonts w:ascii="Consolas" w:hAnsi="Consolas" w:cs="Consolas"/>
        </w:rPr>
        <w:t xml:space="preserve">3     </w:t>
      </w:r>
      <w:r w:rsidR="00CE5690" w:rsidRPr="00245B43">
        <w:rPr>
          <w:rFonts w:ascii="Consolas" w:hAnsi="Consolas" w:cs="Consolas"/>
        </w:rPr>
        <w:t>OPEN EMPLOYEE_DATABASE IN READ MODE</w:t>
      </w:r>
    </w:p>
    <w:p w:rsidR="00CE5690" w:rsidRPr="00245B43" w:rsidRDefault="00CE5690" w:rsidP="00357C8E">
      <w:pPr>
        <w:spacing w:after="0" w:line="240" w:lineRule="auto"/>
        <w:rPr>
          <w:rFonts w:ascii="Consolas" w:hAnsi="Consolas" w:cs="Consolas"/>
        </w:rPr>
      </w:pPr>
      <w:r w:rsidRPr="00245B43">
        <w:rPr>
          <w:rFonts w:ascii="Consolas" w:hAnsi="Consolas" w:cs="Consolas"/>
        </w:rPr>
        <w:t>4     WHILE CodeCreated IS FALSE DO</w:t>
      </w:r>
    </w:p>
    <w:p w:rsidR="00CE5690" w:rsidRPr="00245B43" w:rsidRDefault="00CE5690" w:rsidP="00357C8E">
      <w:pPr>
        <w:spacing w:after="0" w:line="240" w:lineRule="auto"/>
        <w:rPr>
          <w:rFonts w:ascii="Consolas" w:hAnsi="Consolas" w:cs="Consolas"/>
        </w:rPr>
      </w:pPr>
      <w:r w:rsidRPr="00245B43">
        <w:rPr>
          <w:rFonts w:ascii="Consolas" w:hAnsi="Consolas" w:cs="Consolas"/>
        </w:rPr>
        <w:t xml:space="preserve">5         EmpCode = “EMP” </w:t>
      </w:r>
    </w:p>
    <w:p w:rsidR="00CE5690" w:rsidRPr="00245B43" w:rsidRDefault="00CE5690" w:rsidP="00357C8E">
      <w:pPr>
        <w:spacing w:after="0" w:line="240" w:lineRule="auto"/>
        <w:rPr>
          <w:rFonts w:ascii="Consolas" w:hAnsi="Consolas" w:cs="Consolas"/>
        </w:rPr>
      </w:pPr>
      <w:r w:rsidRPr="00245B43">
        <w:rPr>
          <w:rFonts w:ascii="Consolas" w:hAnsi="Consolas" w:cs="Consolas"/>
        </w:rPr>
        <w:t>6         FOR 7 TIMES DO</w:t>
      </w:r>
    </w:p>
    <w:p w:rsidR="00CE5690" w:rsidRPr="00245B43" w:rsidRDefault="00CE5690" w:rsidP="00357C8E">
      <w:pPr>
        <w:spacing w:after="0" w:line="240" w:lineRule="auto"/>
        <w:rPr>
          <w:rFonts w:ascii="Consolas" w:hAnsi="Consolas" w:cs="Consolas"/>
        </w:rPr>
      </w:pPr>
      <w:r w:rsidRPr="00245B43">
        <w:rPr>
          <w:rFonts w:ascii="Consolas" w:hAnsi="Consolas" w:cs="Consolas"/>
        </w:rPr>
        <w:t xml:space="preserve">7             APPEND STRING(Random_Digit) TO EmpCode </w:t>
      </w:r>
    </w:p>
    <w:p w:rsidR="00357C8E" w:rsidRPr="00245B43" w:rsidRDefault="00F07CA8" w:rsidP="00357C8E">
      <w:pPr>
        <w:contextualSpacing/>
        <w:rPr>
          <w:rFonts w:ascii="Consolas" w:hAnsi="Consolas" w:cs="Consolas"/>
        </w:rPr>
      </w:pPr>
      <w:r>
        <w:rPr>
          <w:rFonts w:ascii="Consolas" w:hAnsi="Consolas" w:cs="Consolas"/>
        </w:rPr>
        <w:t xml:space="preserve">8         </w:t>
      </w:r>
      <w:r w:rsidR="00CE5690" w:rsidRPr="00245B43">
        <w:rPr>
          <w:rFonts w:ascii="Consolas" w:hAnsi="Consolas" w:cs="Consolas"/>
        </w:rPr>
        <w:t>IF EmpCode IS IN EMPLOYEE_DATABASE THEN</w:t>
      </w:r>
    </w:p>
    <w:p w:rsidR="00CE5690" w:rsidRPr="00245B43" w:rsidRDefault="00F07CA8" w:rsidP="00357C8E">
      <w:pPr>
        <w:contextualSpacing/>
        <w:rPr>
          <w:rFonts w:ascii="Consolas" w:hAnsi="Consolas" w:cs="Consolas"/>
        </w:rPr>
      </w:pPr>
      <w:r>
        <w:rPr>
          <w:rFonts w:ascii="Consolas" w:hAnsi="Consolas" w:cs="Consolas"/>
        </w:rPr>
        <w:t>9</w:t>
      </w:r>
      <w:r w:rsidR="00245B43">
        <w:rPr>
          <w:rFonts w:ascii="Consolas" w:hAnsi="Consolas" w:cs="Consolas"/>
        </w:rPr>
        <w:t xml:space="preserve">             </w:t>
      </w:r>
      <w:r w:rsidR="00CE5690" w:rsidRPr="00245B43">
        <w:rPr>
          <w:rFonts w:ascii="Consolas" w:hAnsi="Consolas" w:cs="Consolas"/>
        </w:rPr>
        <w:t>PASS</w:t>
      </w:r>
    </w:p>
    <w:p w:rsidR="00F07CA8" w:rsidRDefault="00F07CA8" w:rsidP="00357C8E">
      <w:pPr>
        <w:contextualSpacing/>
        <w:rPr>
          <w:rFonts w:ascii="Consolas" w:hAnsi="Consolas" w:cs="Consolas"/>
        </w:rPr>
      </w:pPr>
      <w:r>
        <w:rPr>
          <w:rFonts w:ascii="Consolas" w:hAnsi="Consolas" w:cs="Consolas"/>
        </w:rPr>
        <w:t>10        ELSE</w:t>
      </w:r>
    </w:p>
    <w:p w:rsidR="00CE5690" w:rsidRPr="00245B43" w:rsidRDefault="00F07CA8" w:rsidP="00357C8E">
      <w:pPr>
        <w:contextualSpacing/>
        <w:rPr>
          <w:rFonts w:ascii="Consolas" w:hAnsi="Consolas" w:cs="Consolas"/>
        </w:rPr>
      </w:pPr>
      <w:r>
        <w:rPr>
          <w:rFonts w:ascii="Consolas" w:hAnsi="Consolas" w:cs="Consolas"/>
        </w:rPr>
        <w:t xml:space="preserve">11           </w:t>
      </w:r>
      <w:r w:rsidR="00CE5690" w:rsidRPr="00245B43">
        <w:rPr>
          <w:rFonts w:ascii="Consolas" w:hAnsi="Consolas" w:cs="Consolas"/>
        </w:rPr>
        <w:t>CodeCreated = TRUE</w:t>
      </w:r>
    </w:p>
    <w:p w:rsidR="00CE5690" w:rsidRDefault="00F07CA8" w:rsidP="00357C8E">
      <w:pPr>
        <w:contextualSpacing/>
        <w:rPr>
          <w:rFonts w:ascii="Consolas" w:hAnsi="Consolas" w:cs="Consolas"/>
        </w:rPr>
      </w:pPr>
      <w:r>
        <w:rPr>
          <w:rFonts w:ascii="Consolas" w:hAnsi="Consolas" w:cs="Consolas"/>
        </w:rPr>
        <w:t>12</w:t>
      </w:r>
      <w:r w:rsidR="00245B43">
        <w:rPr>
          <w:rFonts w:ascii="Consolas" w:hAnsi="Consolas" w:cs="Consolas"/>
        </w:rPr>
        <w:t xml:space="preserve">    </w:t>
      </w:r>
      <w:r w:rsidR="00CE5690" w:rsidRPr="00245B43">
        <w:rPr>
          <w:rFonts w:ascii="Consolas" w:hAnsi="Consolas" w:cs="Consolas"/>
        </w:rPr>
        <w:t>RETURN EmpCode</w:t>
      </w:r>
    </w:p>
    <w:p w:rsidR="00F07CA8" w:rsidRDefault="00F07CA8" w:rsidP="00357C8E">
      <w:pPr>
        <w:contextualSpacing/>
        <w:rPr>
          <w:rFonts w:ascii="Consolas" w:hAnsi="Consolas" w:cs="Consola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1"/>
        <w:gridCol w:w="4621"/>
      </w:tblGrid>
      <w:tr w:rsidR="00F07CA8" w:rsidTr="00AD2CFD">
        <w:tc>
          <w:tcPr>
            <w:tcW w:w="9242" w:type="dxa"/>
            <w:gridSpan w:val="2"/>
          </w:tcPr>
          <w:p w:rsidR="00F07CA8" w:rsidRPr="00D12809" w:rsidRDefault="00F07CA8" w:rsidP="00F07CA8">
            <w:pPr>
              <w:spacing w:after="120"/>
              <w:contextualSpacing/>
              <w:jc w:val="center"/>
              <w:rPr>
                <w:rFonts w:ascii="Consolas" w:hAnsi="Consolas" w:cs="Consolas"/>
                <w:b/>
              </w:rPr>
            </w:pPr>
            <w:r>
              <w:rPr>
                <w:rFonts w:ascii="Consolas" w:hAnsi="Consolas" w:cs="Consolas"/>
                <w:b/>
              </w:rPr>
              <w:t>Example where EmpCode created is UNIQUE (not in EMPLOYEE_DATABASE)</w:t>
            </w:r>
          </w:p>
          <w:p w:rsidR="00F07CA8" w:rsidRDefault="00F07CA8" w:rsidP="0088549A">
            <w:pPr>
              <w:spacing w:after="120"/>
              <w:contextualSpacing/>
              <w:rPr>
                <w:rFonts w:ascii="Consolas" w:hAnsi="Consolas" w:cs="Consolas"/>
                <w:b/>
              </w:rPr>
            </w:pPr>
            <w:r>
              <w:rPr>
                <w:rFonts w:ascii="Consolas" w:hAnsi="Consolas" w:cs="Consolas"/>
                <w:b/>
              </w:rPr>
              <w:t xml:space="preserve"> </w:t>
            </w:r>
          </w:p>
        </w:tc>
      </w:tr>
      <w:tr w:rsidR="00F07CA8" w:rsidRPr="00F306C0" w:rsidTr="00AD2CFD">
        <w:tc>
          <w:tcPr>
            <w:tcW w:w="4621" w:type="dxa"/>
          </w:tcPr>
          <w:p w:rsidR="00F07CA8" w:rsidRPr="00D12809" w:rsidRDefault="00F07CA8" w:rsidP="0088549A">
            <w:pPr>
              <w:spacing w:after="120"/>
              <w:contextualSpacing/>
              <w:jc w:val="center"/>
              <w:rPr>
                <w:rFonts w:ascii="Consolas" w:hAnsi="Consolas" w:cs="Consolas"/>
                <w:b/>
              </w:rPr>
            </w:pPr>
            <w:r w:rsidRPr="00D12809">
              <w:rPr>
                <w:rFonts w:ascii="Consolas" w:hAnsi="Consolas" w:cs="Consolas"/>
                <w:b/>
              </w:rPr>
              <w:t>Line</w:t>
            </w:r>
          </w:p>
        </w:tc>
        <w:tc>
          <w:tcPr>
            <w:tcW w:w="4621" w:type="dxa"/>
          </w:tcPr>
          <w:p w:rsidR="00F07CA8" w:rsidRPr="00F306C0" w:rsidRDefault="00F07CA8" w:rsidP="0088549A">
            <w:pPr>
              <w:spacing w:after="120"/>
              <w:contextualSpacing/>
              <w:jc w:val="center"/>
              <w:rPr>
                <w:rFonts w:ascii="Consolas" w:hAnsi="Consolas" w:cs="Consolas"/>
                <w:b/>
              </w:rPr>
            </w:pPr>
            <w:r>
              <w:rPr>
                <w:rFonts w:ascii="Consolas" w:hAnsi="Consolas" w:cs="Consolas"/>
                <w:b/>
              </w:rPr>
              <w:t>Trace</w:t>
            </w:r>
          </w:p>
        </w:tc>
      </w:tr>
      <w:tr w:rsidR="00F07CA8" w:rsidTr="00AD2CFD">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1</w:t>
            </w:r>
          </w:p>
        </w:tc>
        <w:tc>
          <w:tcPr>
            <w:tcW w:w="4621" w:type="dxa"/>
          </w:tcPr>
          <w:p w:rsidR="00F07CA8" w:rsidRDefault="00F07CA8" w:rsidP="0088549A">
            <w:pPr>
              <w:spacing w:after="120"/>
              <w:contextualSpacing/>
              <w:jc w:val="center"/>
              <w:rPr>
                <w:rFonts w:ascii="Consolas" w:hAnsi="Consolas" w:cs="Consolas"/>
              </w:rPr>
            </w:pPr>
          </w:p>
        </w:tc>
      </w:tr>
      <w:tr w:rsidR="00F07CA8" w:rsidTr="00AD2CFD">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2</w:t>
            </w:r>
          </w:p>
        </w:tc>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CodeCreated set to False</w:t>
            </w:r>
          </w:p>
        </w:tc>
      </w:tr>
      <w:tr w:rsidR="00F07CA8" w:rsidTr="00AD2CFD">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3</w:t>
            </w:r>
          </w:p>
        </w:tc>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EMPLOYEE_DATABASE opened in Read Mode</w:t>
            </w:r>
          </w:p>
        </w:tc>
      </w:tr>
      <w:tr w:rsidR="00F07CA8" w:rsidTr="00AD2CFD">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4</w:t>
            </w:r>
          </w:p>
        </w:tc>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Iteration 0</w:t>
            </w:r>
          </w:p>
        </w:tc>
      </w:tr>
      <w:tr w:rsidR="00F07CA8" w:rsidTr="00AD2CFD">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5</w:t>
            </w:r>
          </w:p>
        </w:tc>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EmpCode set to “EMP”</w:t>
            </w:r>
          </w:p>
        </w:tc>
      </w:tr>
      <w:tr w:rsidR="00F07CA8" w:rsidTr="00AD2CFD">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6</w:t>
            </w:r>
          </w:p>
        </w:tc>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Iteration 0</w:t>
            </w:r>
          </w:p>
        </w:tc>
      </w:tr>
      <w:tr w:rsidR="00F07CA8" w:rsidTr="00AD2CFD">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7</w:t>
            </w:r>
          </w:p>
        </w:tc>
        <w:tc>
          <w:tcPr>
            <w:tcW w:w="4621" w:type="dxa"/>
          </w:tcPr>
          <w:p w:rsidR="00F07CA8" w:rsidRDefault="00F07CA8" w:rsidP="00F07CA8">
            <w:pPr>
              <w:spacing w:after="120"/>
              <w:contextualSpacing/>
              <w:jc w:val="center"/>
              <w:rPr>
                <w:rFonts w:ascii="Consolas" w:hAnsi="Consolas" w:cs="Consolas"/>
              </w:rPr>
            </w:pPr>
            <w:r>
              <w:rPr>
                <w:rFonts w:ascii="Consolas" w:hAnsi="Consolas" w:cs="Consolas"/>
              </w:rPr>
              <w:t>Integer a appended to EmpCode</w:t>
            </w:r>
          </w:p>
        </w:tc>
      </w:tr>
      <w:tr w:rsidR="00F07CA8" w:rsidTr="00AD2CFD">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6</w:t>
            </w:r>
          </w:p>
        </w:tc>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Iteration 1</w:t>
            </w:r>
          </w:p>
        </w:tc>
      </w:tr>
      <w:tr w:rsidR="00F07CA8" w:rsidTr="00AD2CFD">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7</w:t>
            </w:r>
          </w:p>
        </w:tc>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Integer b appended to EmpCode</w:t>
            </w:r>
          </w:p>
        </w:tc>
      </w:tr>
      <w:tr w:rsidR="00F07CA8" w:rsidTr="00AD2CFD">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6</w:t>
            </w:r>
          </w:p>
        </w:tc>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Iteration 2</w:t>
            </w:r>
          </w:p>
        </w:tc>
      </w:tr>
      <w:tr w:rsidR="00F07CA8" w:rsidTr="00AD2CFD">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7</w:t>
            </w:r>
          </w:p>
        </w:tc>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Integer c appended to EmpCode</w:t>
            </w:r>
          </w:p>
        </w:tc>
      </w:tr>
      <w:tr w:rsidR="00F07CA8" w:rsidTr="00AD2CFD">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6</w:t>
            </w:r>
          </w:p>
        </w:tc>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Iteration 3</w:t>
            </w:r>
          </w:p>
        </w:tc>
      </w:tr>
      <w:tr w:rsidR="00F07CA8" w:rsidTr="00AD2CFD">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7</w:t>
            </w:r>
          </w:p>
        </w:tc>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Integer d appended to EmpCode</w:t>
            </w:r>
          </w:p>
        </w:tc>
      </w:tr>
      <w:tr w:rsidR="00F07CA8" w:rsidTr="00AD2CFD">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6</w:t>
            </w:r>
          </w:p>
        </w:tc>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Iteration 4</w:t>
            </w:r>
          </w:p>
        </w:tc>
      </w:tr>
      <w:tr w:rsidR="00F07CA8" w:rsidTr="00AD2CFD">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lastRenderedPageBreak/>
              <w:t>7</w:t>
            </w:r>
          </w:p>
        </w:tc>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Integer e appended to EmpCode</w:t>
            </w:r>
          </w:p>
        </w:tc>
      </w:tr>
      <w:tr w:rsidR="00F07CA8" w:rsidTr="00AD2CFD">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6</w:t>
            </w:r>
          </w:p>
        </w:tc>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Iteration 5</w:t>
            </w:r>
          </w:p>
        </w:tc>
      </w:tr>
      <w:tr w:rsidR="00F07CA8" w:rsidTr="00AD2CFD">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7</w:t>
            </w:r>
          </w:p>
        </w:tc>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Integer f appended to EmpCode</w:t>
            </w:r>
          </w:p>
        </w:tc>
      </w:tr>
      <w:tr w:rsidR="00F07CA8" w:rsidTr="00AD2CFD">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6</w:t>
            </w:r>
          </w:p>
        </w:tc>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Iteration 6</w:t>
            </w:r>
          </w:p>
        </w:tc>
      </w:tr>
      <w:tr w:rsidR="00F07CA8" w:rsidTr="00AD2CFD">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7</w:t>
            </w:r>
          </w:p>
        </w:tc>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Integer g appended to EmpCode</w:t>
            </w:r>
          </w:p>
        </w:tc>
      </w:tr>
      <w:tr w:rsidR="00F07CA8" w:rsidTr="00AD2CFD">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8</w:t>
            </w:r>
          </w:p>
        </w:tc>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FALSE</w:t>
            </w:r>
          </w:p>
        </w:tc>
      </w:tr>
      <w:tr w:rsidR="00F07CA8" w:rsidTr="00AD2CFD">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10</w:t>
            </w:r>
          </w:p>
        </w:tc>
        <w:tc>
          <w:tcPr>
            <w:tcW w:w="4621" w:type="dxa"/>
          </w:tcPr>
          <w:p w:rsidR="00F07CA8" w:rsidRDefault="00F07CA8" w:rsidP="0088549A">
            <w:pPr>
              <w:spacing w:after="120"/>
              <w:contextualSpacing/>
              <w:jc w:val="center"/>
              <w:rPr>
                <w:rFonts w:ascii="Consolas" w:hAnsi="Consolas" w:cs="Consolas"/>
              </w:rPr>
            </w:pPr>
          </w:p>
        </w:tc>
      </w:tr>
      <w:tr w:rsidR="00F07CA8" w:rsidTr="00AD2CFD">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11</w:t>
            </w:r>
          </w:p>
        </w:tc>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CodeCreated set to TRUE, while loop ends.</w:t>
            </w:r>
          </w:p>
        </w:tc>
      </w:tr>
      <w:tr w:rsidR="00F07CA8" w:rsidTr="00AD2CFD">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12</w:t>
            </w:r>
          </w:p>
        </w:tc>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RETURN EmpCode</w:t>
            </w:r>
          </w:p>
        </w:tc>
      </w:tr>
    </w:tbl>
    <w:p w:rsidR="00F07CA8" w:rsidRDefault="00F07CA8" w:rsidP="00357C8E">
      <w:pPr>
        <w:contextualSpacing/>
        <w:rPr>
          <w:rFonts w:ascii="Consolas" w:hAnsi="Consolas" w:cs="Consolas"/>
        </w:rPr>
      </w:pPr>
    </w:p>
    <w:p w:rsidR="00F07CA8" w:rsidRDefault="00F07CA8" w:rsidP="00357C8E">
      <w:pPr>
        <w:contextualSpacing/>
        <w:rPr>
          <w:rFonts w:ascii="Consolas" w:hAnsi="Consolas" w:cs="Consolas"/>
        </w:rPr>
      </w:pPr>
    </w:p>
    <w:p w:rsidR="00F07CA8" w:rsidRDefault="00F07CA8" w:rsidP="00357C8E">
      <w:pPr>
        <w:contextualSpacing/>
        <w:rPr>
          <w:rFonts w:ascii="Consolas" w:hAnsi="Consolas" w:cs="Consolas"/>
        </w:rPr>
      </w:pPr>
    </w:p>
    <w:p w:rsidR="00F07CA8" w:rsidRDefault="00F07CA8" w:rsidP="00357C8E">
      <w:pPr>
        <w:contextualSpacing/>
        <w:rPr>
          <w:rFonts w:ascii="Consolas" w:hAnsi="Consolas" w:cs="Consola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1"/>
        <w:gridCol w:w="4621"/>
      </w:tblGrid>
      <w:tr w:rsidR="00F07CA8" w:rsidTr="00AD2CFD">
        <w:tc>
          <w:tcPr>
            <w:tcW w:w="9242" w:type="dxa"/>
            <w:gridSpan w:val="2"/>
          </w:tcPr>
          <w:p w:rsidR="00F07CA8" w:rsidRPr="00D12809" w:rsidRDefault="00F07CA8" w:rsidP="0088549A">
            <w:pPr>
              <w:spacing w:after="120"/>
              <w:contextualSpacing/>
              <w:jc w:val="center"/>
              <w:rPr>
                <w:rFonts w:ascii="Consolas" w:hAnsi="Consolas" w:cs="Consolas"/>
                <w:b/>
              </w:rPr>
            </w:pPr>
            <w:r>
              <w:rPr>
                <w:rFonts w:ascii="Consolas" w:hAnsi="Consolas" w:cs="Consolas"/>
                <w:b/>
              </w:rPr>
              <w:t>Example where First EmpCode created is NOT UNIQUE (in EMPLOYEE_DATABASE) and Second EmpCode is UNIQUE (not in EMPLOYEE_DATABASE)</w:t>
            </w:r>
          </w:p>
          <w:p w:rsidR="00F07CA8" w:rsidRDefault="00F07CA8" w:rsidP="0088549A">
            <w:pPr>
              <w:spacing w:after="120"/>
              <w:contextualSpacing/>
              <w:rPr>
                <w:rFonts w:ascii="Consolas" w:hAnsi="Consolas" w:cs="Consolas"/>
                <w:b/>
              </w:rPr>
            </w:pPr>
            <w:r>
              <w:rPr>
                <w:rFonts w:ascii="Consolas" w:hAnsi="Consolas" w:cs="Consolas"/>
                <w:b/>
              </w:rPr>
              <w:t xml:space="preserve"> </w:t>
            </w:r>
          </w:p>
        </w:tc>
      </w:tr>
      <w:tr w:rsidR="00F07CA8" w:rsidRPr="00F306C0" w:rsidTr="00AD2CFD">
        <w:tc>
          <w:tcPr>
            <w:tcW w:w="4621" w:type="dxa"/>
          </w:tcPr>
          <w:p w:rsidR="00F07CA8" w:rsidRPr="00D12809" w:rsidRDefault="00F07CA8" w:rsidP="0088549A">
            <w:pPr>
              <w:spacing w:after="120"/>
              <w:contextualSpacing/>
              <w:jc w:val="center"/>
              <w:rPr>
                <w:rFonts w:ascii="Consolas" w:hAnsi="Consolas" w:cs="Consolas"/>
                <w:b/>
              </w:rPr>
            </w:pPr>
            <w:r w:rsidRPr="00D12809">
              <w:rPr>
                <w:rFonts w:ascii="Consolas" w:hAnsi="Consolas" w:cs="Consolas"/>
                <w:b/>
              </w:rPr>
              <w:t>Line</w:t>
            </w:r>
          </w:p>
        </w:tc>
        <w:tc>
          <w:tcPr>
            <w:tcW w:w="4621" w:type="dxa"/>
          </w:tcPr>
          <w:p w:rsidR="00F07CA8" w:rsidRPr="00F306C0" w:rsidRDefault="00F07CA8" w:rsidP="0088549A">
            <w:pPr>
              <w:spacing w:after="120"/>
              <w:contextualSpacing/>
              <w:jc w:val="center"/>
              <w:rPr>
                <w:rFonts w:ascii="Consolas" w:hAnsi="Consolas" w:cs="Consolas"/>
                <w:b/>
              </w:rPr>
            </w:pPr>
            <w:r>
              <w:rPr>
                <w:rFonts w:ascii="Consolas" w:hAnsi="Consolas" w:cs="Consolas"/>
                <w:b/>
              </w:rPr>
              <w:t>Trace</w:t>
            </w:r>
          </w:p>
        </w:tc>
      </w:tr>
      <w:tr w:rsidR="00F07CA8" w:rsidTr="00AD2CFD">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1</w:t>
            </w:r>
          </w:p>
        </w:tc>
        <w:tc>
          <w:tcPr>
            <w:tcW w:w="4621" w:type="dxa"/>
          </w:tcPr>
          <w:p w:rsidR="00F07CA8" w:rsidRDefault="00F07CA8" w:rsidP="0088549A">
            <w:pPr>
              <w:spacing w:after="120"/>
              <w:contextualSpacing/>
              <w:jc w:val="center"/>
              <w:rPr>
                <w:rFonts w:ascii="Consolas" w:hAnsi="Consolas" w:cs="Consolas"/>
              </w:rPr>
            </w:pPr>
          </w:p>
        </w:tc>
      </w:tr>
      <w:tr w:rsidR="00F07CA8" w:rsidTr="00AD2CFD">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2</w:t>
            </w:r>
          </w:p>
        </w:tc>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CodeCreated set to False</w:t>
            </w:r>
          </w:p>
        </w:tc>
      </w:tr>
      <w:tr w:rsidR="00F07CA8" w:rsidTr="00AD2CFD">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3</w:t>
            </w:r>
          </w:p>
        </w:tc>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EMPLOYEE_DATABASE opened in Read Mode</w:t>
            </w:r>
          </w:p>
        </w:tc>
      </w:tr>
      <w:tr w:rsidR="00F07CA8" w:rsidTr="00AD2CFD">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4</w:t>
            </w:r>
          </w:p>
        </w:tc>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Iteration 0</w:t>
            </w:r>
          </w:p>
        </w:tc>
      </w:tr>
      <w:tr w:rsidR="00F07CA8" w:rsidTr="00AD2CFD">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5</w:t>
            </w:r>
          </w:p>
        </w:tc>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EmpCode set to “EMP”</w:t>
            </w:r>
          </w:p>
        </w:tc>
      </w:tr>
      <w:tr w:rsidR="00F07CA8" w:rsidTr="00AD2CFD">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6</w:t>
            </w:r>
          </w:p>
        </w:tc>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Iteration 0</w:t>
            </w:r>
          </w:p>
        </w:tc>
      </w:tr>
      <w:tr w:rsidR="00F07CA8" w:rsidTr="00AD2CFD">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7</w:t>
            </w:r>
          </w:p>
        </w:tc>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Integer a appended to EmpCode</w:t>
            </w:r>
          </w:p>
        </w:tc>
      </w:tr>
      <w:tr w:rsidR="00F07CA8" w:rsidTr="00AD2CFD">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6</w:t>
            </w:r>
          </w:p>
        </w:tc>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Iteration 1</w:t>
            </w:r>
          </w:p>
        </w:tc>
      </w:tr>
      <w:tr w:rsidR="00F07CA8" w:rsidTr="00AD2CFD">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7</w:t>
            </w:r>
          </w:p>
        </w:tc>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Integer b appended to EmpCode</w:t>
            </w:r>
          </w:p>
        </w:tc>
      </w:tr>
      <w:tr w:rsidR="00F07CA8" w:rsidTr="00AD2CFD">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6</w:t>
            </w:r>
          </w:p>
        </w:tc>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Iteration 2</w:t>
            </w:r>
          </w:p>
        </w:tc>
      </w:tr>
      <w:tr w:rsidR="00F07CA8" w:rsidTr="00AD2CFD">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7</w:t>
            </w:r>
          </w:p>
        </w:tc>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Integer c appended to EmpCode</w:t>
            </w:r>
          </w:p>
        </w:tc>
      </w:tr>
      <w:tr w:rsidR="00F07CA8" w:rsidTr="00AD2CFD">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6</w:t>
            </w:r>
          </w:p>
        </w:tc>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Iteration 3</w:t>
            </w:r>
          </w:p>
        </w:tc>
      </w:tr>
      <w:tr w:rsidR="00F07CA8" w:rsidTr="00AD2CFD">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7</w:t>
            </w:r>
          </w:p>
        </w:tc>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Integer d appended to EmpCode</w:t>
            </w:r>
          </w:p>
        </w:tc>
      </w:tr>
      <w:tr w:rsidR="00F07CA8" w:rsidTr="00AD2CFD">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6</w:t>
            </w:r>
          </w:p>
        </w:tc>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Iteration 4</w:t>
            </w:r>
          </w:p>
        </w:tc>
      </w:tr>
      <w:tr w:rsidR="00F07CA8" w:rsidTr="00AD2CFD">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7</w:t>
            </w:r>
          </w:p>
        </w:tc>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Integer e appended to EmpCode</w:t>
            </w:r>
          </w:p>
        </w:tc>
      </w:tr>
      <w:tr w:rsidR="00F07CA8" w:rsidTr="00AD2CFD">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6</w:t>
            </w:r>
          </w:p>
        </w:tc>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Iteration 5</w:t>
            </w:r>
          </w:p>
        </w:tc>
      </w:tr>
      <w:tr w:rsidR="00F07CA8" w:rsidTr="00AD2CFD">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7</w:t>
            </w:r>
          </w:p>
        </w:tc>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Integer f appended to EmpCode</w:t>
            </w:r>
          </w:p>
        </w:tc>
      </w:tr>
      <w:tr w:rsidR="00F07CA8" w:rsidTr="00AD2CFD">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6</w:t>
            </w:r>
          </w:p>
        </w:tc>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Iteration 6</w:t>
            </w:r>
          </w:p>
        </w:tc>
      </w:tr>
      <w:tr w:rsidR="00F07CA8" w:rsidTr="00AD2CFD">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7</w:t>
            </w:r>
          </w:p>
        </w:tc>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Integer g appended to EmpCode</w:t>
            </w:r>
          </w:p>
        </w:tc>
      </w:tr>
      <w:tr w:rsidR="00F07CA8" w:rsidTr="00AD2CFD">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8</w:t>
            </w:r>
          </w:p>
        </w:tc>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TRUE</w:t>
            </w:r>
          </w:p>
        </w:tc>
      </w:tr>
      <w:tr w:rsidR="00F07CA8" w:rsidTr="00AD2CFD">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9</w:t>
            </w:r>
          </w:p>
        </w:tc>
        <w:tc>
          <w:tcPr>
            <w:tcW w:w="4621" w:type="dxa"/>
          </w:tcPr>
          <w:p w:rsidR="00F07CA8" w:rsidRDefault="00F07CA8" w:rsidP="00F07CA8">
            <w:pPr>
              <w:spacing w:after="120"/>
              <w:contextualSpacing/>
              <w:jc w:val="center"/>
              <w:rPr>
                <w:rFonts w:ascii="Consolas" w:hAnsi="Consolas" w:cs="Consolas"/>
              </w:rPr>
            </w:pPr>
            <w:r>
              <w:rPr>
                <w:rFonts w:ascii="Consolas" w:hAnsi="Consolas" w:cs="Consolas"/>
              </w:rPr>
              <w:t>PASS</w:t>
            </w:r>
          </w:p>
        </w:tc>
      </w:tr>
      <w:tr w:rsidR="00F07CA8" w:rsidTr="00AD2CFD">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4</w:t>
            </w:r>
          </w:p>
        </w:tc>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Iteration 1</w:t>
            </w:r>
          </w:p>
        </w:tc>
      </w:tr>
      <w:tr w:rsidR="00F07CA8" w:rsidTr="00AD2CFD">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5</w:t>
            </w:r>
          </w:p>
        </w:tc>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EmpCode set to “EMP”</w:t>
            </w:r>
          </w:p>
        </w:tc>
      </w:tr>
      <w:tr w:rsidR="00F07CA8" w:rsidTr="00AD2CFD">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6</w:t>
            </w:r>
          </w:p>
        </w:tc>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Iteration 0</w:t>
            </w:r>
          </w:p>
        </w:tc>
      </w:tr>
      <w:tr w:rsidR="00F07CA8" w:rsidTr="00AD2CFD">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7</w:t>
            </w:r>
          </w:p>
        </w:tc>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Integer a appended to EmpCode</w:t>
            </w:r>
          </w:p>
        </w:tc>
      </w:tr>
      <w:tr w:rsidR="00F07CA8" w:rsidTr="00AD2CFD">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6</w:t>
            </w:r>
          </w:p>
        </w:tc>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Iteration 1</w:t>
            </w:r>
          </w:p>
        </w:tc>
      </w:tr>
      <w:tr w:rsidR="00F07CA8" w:rsidTr="00AD2CFD">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lastRenderedPageBreak/>
              <w:t>7</w:t>
            </w:r>
          </w:p>
        </w:tc>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Integer b appended to EmpCode</w:t>
            </w:r>
          </w:p>
        </w:tc>
      </w:tr>
      <w:tr w:rsidR="00F07CA8" w:rsidTr="00AD2CFD">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6</w:t>
            </w:r>
          </w:p>
        </w:tc>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Iteration 2</w:t>
            </w:r>
          </w:p>
        </w:tc>
      </w:tr>
      <w:tr w:rsidR="00F07CA8" w:rsidTr="00AD2CFD">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7</w:t>
            </w:r>
          </w:p>
        </w:tc>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Integer c appended to EmpCode</w:t>
            </w:r>
          </w:p>
        </w:tc>
      </w:tr>
      <w:tr w:rsidR="00F07CA8" w:rsidTr="00AD2CFD">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6</w:t>
            </w:r>
          </w:p>
        </w:tc>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Iteration 3</w:t>
            </w:r>
          </w:p>
        </w:tc>
      </w:tr>
      <w:tr w:rsidR="00F07CA8" w:rsidTr="00AD2CFD">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7</w:t>
            </w:r>
          </w:p>
        </w:tc>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Integer d appended to EmpCode</w:t>
            </w:r>
          </w:p>
        </w:tc>
      </w:tr>
      <w:tr w:rsidR="00F07CA8" w:rsidTr="00AD2CFD">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6</w:t>
            </w:r>
          </w:p>
        </w:tc>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Iteration 4</w:t>
            </w:r>
          </w:p>
        </w:tc>
      </w:tr>
      <w:tr w:rsidR="00F07CA8" w:rsidTr="00AD2CFD">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7</w:t>
            </w:r>
          </w:p>
        </w:tc>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Integer e appended to EmpCode</w:t>
            </w:r>
          </w:p>
        </w:tc>
      </w:tr>
      <w:tr w:rsidR="00F07CA8" w:rsidTr="00AD2CFD">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6</w:t>
            </w:r>
          </w:p>
        </w:tc>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Iteration 5</w:t>
            </w:r>
          </w:p>
        </w:tc>
      </w:tr>
      <w:tr w:rsidR="00F07CA8" w:rsidTr="00AD2CFD">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7</w:t>
            </w:r>
          </w:p>
        </w:tc>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Integer f appended to EmpCode</w:t>
            </w:r>
          </w:p>
        </w:tc>
      </w:tr>
      <w:tr w:rsidR="00F07CA8" w:rsidTr="00AD2CFD">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6</w:t>
            </w:r>
          </w:p>
        </w:tc>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Iteration 6</w:t>
            </w:r>
          </w:p>
        </w:tc>
      </w:tr>
      <w:tr w:rsidR="00F07CA8" w:rsidTr="00AD2CFD">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7</w:t>
            </w:r>
          </w:p>
        </w:tc>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Integer g appended to EmpCode</w:t>
            </w:r>
          </w:p>
        </w:tc>
      </w:tr>
      <w:tr w:rsidR="00F07CA8" w:rsidTr="00AD2CFD">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8</w:t>
            </w:r>
          </w:p>
        </w:tc>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FALSE</w:t>
            </w:r>
          </w:p>
        </w:tc>
      </w:tr>
      <w:tr w:rsidR="00F07CA8" w:rsidTr="00AD2CFD">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10</w:t>
            </w:r>
          </w:p>
        </w:tc>
        <w:tc>
          <w:tcPr>
            <w:tcW w:w="4621" w:type="dxa"/>
          </w:tcPr>
          <w:p w:rsidR="00F07CA8" w:rsidRDefault="00F07CA8" w:rsidP="0088549A">
            <w:pPr>
              <w:spacing w:after="120"/>
              <w:contextualSpacing/>
              <w:jc w:val="center"/>
              <w:rPr>
                <w:rFonts w:ascii="Consolas" w:hAnsi="Consolas" w:cs="Consolas"/>
              </w:rPr>
            </w:pPr>
          </w:p>
        </w:tc>
      </w:tr>
      <w:tr w:rsidR="00F07CA8" w:rsidTr="00AD2CFD">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11</w:t>
            </w:r>
          </w:p>
        </w:tc>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CodeCreated set to TRUE, while loop ends.</w:t>
            </w:r>
          </w:p>
        </w:tc>
      </w:tr>
      <w:tr w:rsidR="00F07CA8" w:rsidTr="00AD2CFD">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12</w:t>
            </w:r>
          </w:p>
        </w:tc>
        <w:tc>
          <w:tcPr>
            <w:tcW w:w="4621" w:type="dxa"/>
          </w:tcPr>
          <w:p w:rsidR="00F07CA8" w:rsidRDefault="00F07CA8" w:rsidP="0088549A">
            <w:pPr>
              <w:spacing w:after="120"/>
              <w:contextualSpacing/>
              <w:jc w:val="center"/>
              <w:rPr>
                <w:rFonts w:ascii="Consolas" w:hAnsi="Consolas" w:cs="Consolas"/>
              </w:rPr>
            </w:pPr>
            <w:r>
              <w:rPr>
                <w:rFonts w:ascii="Consolas" w:hAnsi="Consolas" w:cs="Consolas"/>
              </w:rPr>
              <w:t>RETURN EmpCode</w:t>
            </w:r>
          </w:p>
        </w:tc>
      </w:tr>
    </w:tbl>
    <w:p w:rsidR="00F07CA8" w:rsidRPr="00245B43" w:rsidRDefault="00F07CA8" w:rsidP="00357C8E">
      <w:pPr>
        <w:contextualSpacing/>
        <w:rPr>
          <w:rFonts w:ascii="Consolas" w:hAnsi="Consolas" w:cs="Consolas"/>
        </w:rPr>
      </w:pPr>
    </w:p>
    <w:p w:rsidR="001B3DCC" w:rsidRDefault="001B3DCC" w:rsidP="00FD2805">
      <w:pPr>
        <w:pStyle w:val="Heading2"/>
      </w:pPr>
    </w:p>
    <w:p w:rsidR="00644FC2" w:rsidRDefault="00357C8E" w:rsidP="00FD2805">
      <w:pPr>
        <w:pStyle w:val="Heading2"/>
      </w:pPr>
      <w:bookmarkStart w:id="55" w:name="_Toc406682451"/>
      <w:r>
        <w:t>Algorithm 8</w:t>
      </w:r>
      <w:r w:rsidR="00644FC2">
        <w:t xml:space="preserve"> – CreateRecord(</w:t>
      </w:r>
      <w:r w:rsidR="00104B32">
        <w:t>self</w:t>
      </w:r>
      <w:r w:rsidR="00644FC2">
        <w:t>) :</w:t>
      </w:r>
      <w:bookmarkEnd w:id="55"/>
    </w:p>
    <w:p w:rsidR="00CE5690" w:rsidRPr="00CE5690" w:rsidRDefault="00CE5690" w:rsidP="00CE5690"/>
    <w:p w:rsidR="00644FC2" w:rsidRPr="00644FC2" w:rsidRDefault="00CE5690" w:rsidP="00644FC2">
      <w:r>
        <w:t>This Algorithm will be used in order to create an Employee Record from given inputs from the user.</w:t>
      </w:r>
    </w:p>
    <w:p w:rsidR="00644FC2" w:rsidRPr="00644FC2" w:rsidRDefault="00644FC2" w:rsidP="00644FC2">
      <w:pPr>
        <w:contextualSpacing/>
        <w:rPr>
          <w:rFonts w:ascii="Consolas" w:hAnsi="Consolas" w:cs="Consolas"/>
        </w:rPr>
      </w:pPr>
      <w:r>
        <w:rPr>
          <w:rFonts w:ascii="Consolas" w:hAnsi="Consolas" w:cs="Consolas"/>
        </w:rPr>
        <w:t>1 IF</w:t>
      </w:r>
      <w:r w:rsidRPr="00644FC2">
        <w:rPr>
          <w:rFonts w:ascii="Consolas" w:hAnsi="Consolas" w:cs="Consolas"/>
        </w:rPr>
        <w:t xml:space="preserve"> isNone(</w:t>
      </w:r>
      <w:r>
        <w:rPr>
          <w:rFonts w:ascii="Consolas" w:hAnsi="Consolas" w:cs="Consolas"/>
        </w:rPr>
        <w:t>EMPLOYEE_NAME</w:t>
      </w:r>
      <w:r w:rsidRPr="00644FC2">
        <w:rPr>
          <w:rFonts w:ascii="Consolas" w:hAnsi="Consolas" w:cs="Consolas"/>
        </w:rPr>
        <w:t xml:space="preserve">) </w:t>
      </w:r>
      <w:r>
        <w:rPr>
          <w:rFonts w:ascii="Consolas" w:hAnsi="Consolas" w:cs="Consolas"/>
        </w:rPr>
        <w:t>IS TRUE OR</w:t>
      </w:r>
      <w:r w:rsidRPr="00644FC2">
        <w:rPr>
          <w:rFonts w:ascii="Consolas" w:hAnsi="Consolas" w:cs="Consolas"/>
        </w:rPr>
        <w:t xml:space="preserve"> isNone(</w:t>
      </w:r>
      <w:r>
        <w:rPr>
          <w:rFonts w:ascii="Consolas" w:hAnsi="Consolas" w:cs="Consolas"/>
        </w:rPr>
        <w:t>EMPLOYEE_NAME_2) IS TRUE THEN</w:t>
      </w:r>
    </w:p>
    <w:p w:rsidR="00644FC2" w:rsidRPr="00644FC2" w:rsidRDefault="00644FC2" w:rsidP="00644FC2">
      <w:pPr>
        <w:contextualSpacing/>
        <w:rPr>
          <w:rFonts w:ascii="Consolas" w:hAnsi="Consolas" w:cs="Consolas"/>
        </w:rPr>
      </w:pPr>
      <w:r>
        <w:rPr>
          <w:rFonts w:ascii="Consolas" w:hAnsi="Consolas" w:cs="Consolas"/>
        </w:rPr>
        <w:t xml:space="preserve">2     </w:t>
      </w:r>
      <w:r w:rsidRPr="00644FC2">
        <w:rPr>
          <w:rFonts w:ascii="Consolas" w:hAnsi="Consolas" w:cs="Consolas"/>
        </w:rPr>
        <w:t>CreatePopup(</w:t>
      </w:r>
      <w:r>
        <w:rPr>
          <w:rFonts w:ascii="Consolas" w:hAnsi="Consolas" w:cs="Consolas"/>
        </w:rPr>
        <w:t>NO_EMPLOYEE_NAME</w:t>
      </w:r>
      <w:r w:rsidRPr="00644FC2">
        <w:rPr>
          <w:rFonts w:ascii="Consolas" w:hAnsi="Consolas" w:cs="Consolas"/>
        </w:rPr>
        <w:t>)</w:t>
      </w:r>
    </w:p>
    <w:p w:rsidR="00644FC2" w:rsidRDefault="00644FC2" w:rsidP="00644FC2">
      <w:pPr>
        <w:contextualSpacing/>
        <w:rPr>
          <w:rFonts w:ascii="Consolas" w:hAnsi="Consolas" w:cs="Consolas"/>
        </w:rPr>
      </w:pPr>
      <w:r>
        <w:rPr>
          <w:rFonts w:ascii="Consolas" w:hAnsi="Consolas" w:cs="Consolas"/>
        </w:rPr>
        <w:t>3     OPEN LOG_FILE IN APPEND MODE</w:t>
      </w:r>
    </w:p>
    <w:p w:rsidR="00644FC2" w:rsidRPr="00644FC2" w:rsidRDefault="00644FC2" w:rsidP="00644FC2">
      <w:pPr>
        <w:contextualSpacing/>
        <w:rPr>
          <w:rFonts w:ascii="Consolas" w:hAnsi="Consolas" w:cs="Consolas"/>
        </w:rPr>
      </w:pPr>
      <w:r>
        <w:rPr>
          <w:rFonts w:ascii="Consolas" w:hAnsi="Consolas" w:cs="Consolas"/>
        </w:rPr>
        <w:t>4     APPEND NO_EMPLOYEE_NAME_ERROR</w:t>
      </w:r>
    </w:p>
    <w:p w:rsidR="00644FC2" w:rsidRPr="00644FC2" w:rsidRDefault="00644FC2" w:rsidP="00644FC2">
      <w:pPr>
        <w:contextualSpacing/>
        <w:rPr>
          <w:rFonts w:ascii="Consolas" w:hAnsi="Consolas" w:cs="Consolas"/>
        </w:rPr>
      </w:pPr>
      <w:r>
        <w:rPr>
          <w:rFonts w:ascii="Consolas" w:hAnsi="Consolas" w:cs="Consolas"/>
        </w:rPr>
        <w:t>5     RETURN</w:t>
      </w:r>
    </w:p>
    <w:p w:rsidR="00644FC2" w:rsidRPr="00644FC2" w:rsidRDefault="00644FC2" w:rsidP="00644FC2">
      <w:pPr>
        <w:contextualSpacing/>
        <w:rPr>
          <w:rFonts w:ascii="Consolas" w:hAnsi="Consolas" w:cs="Consolas"/>
        </w:rPr>
      </w:pPr>
      <w:r>
        <w:rPr>
          <w:rFonts w:ascii="Consolas" w:hAnsi="Consolas" w:cs="Consolas"/>
        </w:rPr>
        <w:t>6 ELSE IF</w:t>
      </w:r>
      <w:r w:rsidRPr="00644FC2">
        <w:rPr>
          <w:rFonts w:ascii="Consolas" w:hAnsi="Consolas" w:cs="Consolas"/>
        </w:rPr>
        <w:t xml:space="preserve"> </w:t>
      </w:r>
      <w:r>
        <w:rPr>
          <w:rFonts w:ascii="Consolas" w:hAnsi="Consolas" w:cs="Consolas"/>
        </w:rPr>
        <w:t>EMPLOYEE_NAME DOES NOT EQUAL EMPLOYEE_NAME_2 THEN</w:t>
      </w:r>
    </w:p>
    <w:p w:rsidR="00644FC2" w:rsidRPr="00644FC2" w:rsidRDefault="00644FC2" w:rsidP="00644FC2">
      <w:pPr>
        <w:contextualSpacing/>
        <w:rPr>
          <w:rFonts w:ascii="Consolas" w:hAnsi="Consolas" w:cs="Consolas"/>
        </w:rPr>
      </w:pPr>
      <w:r>
        <w:rPr>
          <w:rFonts w:ascii="Consolas" w:hAnsi="Consolas" w:cs="Consolas"/>
        </w:rPr>
        <w:t xml:space="preserve">7     </w:t>
      </w:r>
      <w:r w:rsidRPr="00644FC2">
        <w:rPr>
          <w:rFonts w:ascii="Consolas" w:hAnsi="Consolas" w:cs="Consolas"/>
        </w:rPr>
        <w:t>CreatePopup(</w:t>
      </w:r>
      <w:r>
        <w:rPr>
          <w:rFonts w:ascii="Consolas" w:hAnsi="Consolas" w:cs="Consolas"/>
        </w:rPr>
        <w:t>EMPLOYEE_NAMES_MISMATCH</w:t>
      </w:r>
      <w:r w:rsidRPr="00644FC2">
        <w:rPr>
          <w:rFonts w:ascii="Consolas" w:hAnsi="Consolas" w:cs="Consolas"/>
        </w:rPr>
        <w:t>)</w:t>
      </w:r>
    </w:p>
    <w:p w:rsidR="00644FC2" w:rsidRDefault="00644FC2" w:rsidP="00644FC2">
      <w:pPr>
        <w:contextualSpacing/>
        <w:rPr>
          <w:rFonts w:ascii="Consolas" w:hAnsi="Consolas" w:cs="Consolas"/>
        </w:rPr>
      </w:pPr>
      <w:r>
        <w:rPr>
          <w:rFonts w:ascii="Consolas" w:hAnsi="Consolas" w:cs="Consolas"/>
        </w:rPr>
        <w:t>8     OPEN LOG_FILE IN APPEND MODE</w:t>
      </w:r>
    </w:p>
    <w:p w:rsidR="00644FC2" w:rsidRPr="00644FC2" w:rsidRDefault="00357C8E" w:rsidP="00644FC2">
      <w:pPr>
        <w:contextualSpacing/>
        <w:rPr>
          <w:rFonts w:ascii="Consolas" w:hAnsi="Consolas" w:cs="Consolas"/>
        </w:rPr>
      </w:pPr>
      <w:r>
        <w:rPr>
          <w:rFonts w:ascii="Consolas" w:hAnsi="Consolas" w:cs="Consolas"/>
        </w:rPr>
        <w:t xml:space="preserve">9     APPEND </w:t>
      </w:r>
      <w:r w:rsidR="00644FC2">
        <w:rPr>
          <w:rFonts w:ascii="Consolas" w:hAnsi="Consolas" w:cs="Consolas"/>
        </w:rPr>
        <w:t>EMPLOYEE_NAME_</w:t>
      </w:r>
      <w:r>
        <w:rPr>
          <w:rFonts w:ascii="Consolas" w:hAnsi="Consolas" w:cs="Consolas"/>
        </w:rPr>
        <w:t>MISMATCH_</w:t>
      </w:r>
      <w:r w:rsidR="00644FC2">
        <w:rPr>
          <w:rFonts w:ascii="Consolas" w:hAnsi="Consolas" w:cs="Consolas"/>
        </w:rPr>
        <w:t>ERROR</w:t>
      </w:r>
    </w:p>
    <w:p w:rsidR="00644FC2" w:rsidRPr="00644FC2" w:rsidRDefault="00644FC2" w:rsidP="00644FC2">
      <w:pPr>
        <w:contextualSpacing/>
        <w:rPr>
          <w:rFonts w:ascii="Consolas" w:hAnsi="Consolas" w:cs="Consolas"/>
        </w:rPr>
      </w:pPr>
      <w:r>
        <w:rPr>
          <w:rFonts w:ascii="Consolas" w:hAnsi="Consolas" w:cs="Consolas"/>
        </w:rPr>
        <w:t xml:space="preserve">10    RETURN </w:t>
      </w:r>
    </w:p>
    <w:p w:rsidR="00644FC2" w:rsidRDefault="00644FC2" w:rsidP="00644FC2">
      <w:pPr>
        <w:contextualSpacing/>
        <w:rPr>
          <w:rFonts w:ascii="Consolas" w:hAnsi="Consolas" w:cs="Consolas"/>
        </w:rPr>
      </w:pPr>
      <w:r>
        <w:rPr>
          <w:rFonts w:ascii="Consolas" w:hAnsi="Consolas" w:cs="Consolas"/>
        </w:rPr>
        <w:t>11 ELSE IF</w:t>
      </w:r>
      <w:r w:rsidRPr="00644FC2">
        <w:rPr>
          <w:rFonts w:ascii="Consolas" w:hAnsi="Consolas" w:cs="Consolas"/>
        </w:rPr>
        <w:t xml:space="preserve"> isNo</w:t>
      </w:r>
      <w:r>
        <w:rPr>
          <w:rFonts w:ascii="Consolas" w:hAnsi="Consolas" w:cs="Consolas"/>
        </w:rPr>
        <w:t xml:space="preserve">ne(EMPLOYEE_DEPARTMENT) OR isNone(EMPLOYEE_DEPARTMENT_2) IS              </w:t>
      </w:r>
    </w:p>
    <w:p w:rsidR="00644FC2" w:rsidRDefault="00644FC2" w:rsidP="00644FC2">
      <w:pPr>
        <w:contextualSpacing/>
        <w:rPr>
          <w:rFonts w:ascii="Consolas" w:hAnsi="Consolas" w:cs="Consolas"/>
        </w:rPr>
      </w:pPr>
      <w:r>
        <w:rPr>
          <w:rFonts w:ascii="Consolas" w:hAnsi="Consolas" w:cs="Consolas"/>
        </w:rPr>
        <w:t xml:space="preserve">        TRUE THEN     </w:t>
      </w:r>
    </w:p>
    <w:p w:rsidR="00644FC2" w:rsidRDefault="00644FC2" w:rsidP="00644FC2">
      <w:pPr>
        <w:contextualSpacing/>
        <w:rPr>
          <w:rFonts w:ascii="Consolas" w:hAnsi="Consolas" w:cs="Consolas"/>
        </w:rPr>
      </w:pPr>
      <w:r>
        <w:rPr>
          <w:rFonts w:ascii="Consolas" w:hAnsi="Consolas" w:cs="Consolas"/>
        </w:rPr>
        <w:t>12      CreatePopup(NO_EMPLOYEE_DEPARTMENT)</w:t>
      </w:r>
    </w:p>
    <w:p w:rsidR="00644FC2" w:rsidRDefault="00644FC2" w:rsidP="00644FC2">
      <w:pPr>
        <w:contextualSpacing/>
        <w:rPr>
          <w:rFonts w:ascii="Consolas" w:hAnsi="Consolas" w:cs="Consolas"/>
        </w:rPr>
      </w:pPr>
      <w:r>
        <w:rPr>
          <w:rFonts w:ascii="Consolas" w:hAnsi="Consolas" w:cs="Consolas"/>
        </w:rPr>
        <w:t>13      OPEN LOG_FILE IN APPEND MODE</w:t>
      </w:r>
    </w:p>
    <w:p w:rsidR="00644FC2" w:rsidRDefault="00644FC2" w:rsidP="00644FC2">
      <w:pPr>
        <w:contextualSpacing/>
        <w:rPr>
          <w:rFonts w:ascii="Consolas" w:hAnsi="Consolas" w:cs="Consolas"/>
        </w:rPr>
      </w:pPr>
      <w:r>
        <w:rPr>
          <w:rFonts w:ascii="Consolas" w:hAnsi="Consolas" w:cs="Consolas"/>
        </w:rPr>
        <w:t>14      APPEND NO_EMPLOYEE_DEPARTMENT_ERROR</w:t>
      </w:r>
    </w:p>
    <w:p w:rsidR="00357C8E" w:rsidRPr="00644FC2" w:rsidRDefault="00357C8E" w:rsidP="00357C8E">
      <w:pPr>
        <w:contextualSpacing/>
        <w:rPr>
          <w:rFonts w:ascii="Consolas" w:hAnsi="Consolas" w:cs="Consolas"/>
        </w:rPr>
      </w:pPr>
      <w:r>
        <w:rPr>
          <w:rFonts w:ascii="Consolas" w:hAnsi="Consolas" w:cs="Consolas"/>
        </w:rPr>
        <w:t>15 ELSE IF</w:t>
      </w:r>
      <w:r w:rsidRPr="00644FC2">
        <w:rPr>
          <w:rFonts w:ascii="Consolas" w:hAnsi="Consolas" w:cs="Consolas"/>
        </w:rPr>
        <w:t xml:space="preserve"> </w:t>
      </w:r>
      <w:r>
        <w:rPr>
          <w:rFonts w:ascii="Consolas" w:hAnsi="Consolas" w:cs="Consolas"/>
        </w:rPr>
        <w:t>EMPLOYEE_DEPARMENT DOES NOT EQUAL EMPLOYEE_DEPARTMENT_2 THEN</w:t>
      </w:r>
    </w:p>
    <w:p w:rsidR="00357C8E" w:rsidRPr="00644FC2" w:rsidRDefault="00357C8E" w:rsidP="00357C8E">
      <w:pPr>
        <w:contextualSpacing/>
        <w:rPr>
          <w:rFonts w:ascii="Consolas" w:hAnsi="Consolas" w:cs="Consolas"/>
        </w:rPr>
      </w:pPr>
      <w:r>
        <w:rPr>
          <w:rFonts w:ascii="Consolas" w:hAnsi="Consolas" w:cs="Consolas"/>
        </w:rPr>
        <w:t xml:space="preserve">16     </w:t>
      </w:r>
      <w:r w:rsidRPr="00644FC2">
        <w:rPr>
          <w:rFonts w:ascii="Consolas" w:hAnsi="Consolas" w:cs="Consolas"/>
        </w:rPr>
        <w:t>CreatePopup(</w:t>
      </w:r>
      <w:r>
        <w:rPr>
          <w:rFonts w:ascii="Consolas" w:hAnsi="Consolas" w:cs="Consolas"/>
        </w:rPr>
        <w:t>EMPLOYEE_DEPARTMENTS_MISMATCH</w:t>
      </w:r>
      <w:r w:rsidRPr="00644FC2">
        <w:rPr>
          <w:rFonts w:ascii="Consolas" w:hAnsi="Consolas" w:cs="Consolas"/>
        </w:rPr>
        <w:t>)</w:t>
      </w:r>
    </w:p>
    <w:p w:rsidR="00357C8E" w:rsidRDefault="00357C8E" w:rsidP="00357C8E">
      <w:pPr>
        <w:contextualSpacing/>
        <w:rPr>
          <w:rFonts w:ascii="Consolas" w:hAnsi="Consolas" w:cs="Consolas"/>
        </w:rPr>
      </w:pPr>
      <w:r>
        <w:rPr>
          <w:rFonts w:ascii="Consolas" w:hAnsi="Consolas" w:cs="Consolas"/>
        </w:rPr>
        <w:t>17     OPEN LOG_FILE IN APPEND MODE</w:t>
      </w:r>
    </w:p>
    <w:p w:rsidR="00357C8E" w:rsidRPr="00644FC2" w:rsidRDefault="00357C8E" w:rsidP="00357C8E">
      <w:pPr>
        <w:contextualSpacing/>
        <w:rPr>
          <w:rFonts w:ascii="Consolas" w:hAnsi="Consolas" w:cs="Consolas"/>
        </w:rPr>
      </w:pPr>
      <w:r>
        <w:rPr>
          <w:rFonts w:ascii="Consolas" w:hAnsi="Consolas" w:cs="Consolas"/>
        </w:rPr>
        <w:t>18     APPEND EMPLOYEE_DEPARTMENT_MISMATCH_ERROR</w:t>
      </w:r>
    </w:p>
    <w:p w:rsidR="00357C8E" w:rsidRDefault="00357C8E" w:rsidP="00357C8E">
      <w:pPr>
        <w:contextualSpacing/>
        <w:rPr>
          <w:rFonts w:ascii="Consolas" w:hAnsi="Consolas" w:cs="Consolas"/>
        </w:rPr>
      </w:pPr>
      <w:r>
        <w:rPr>
          <w:rFonts w:ascii="Consolas" w:hAnsi="Consolas" w:cs="Consolas"/>
        </w:rPr>
        <w:t xml:space="preserve">19     RETURN </w:t>
      </w:r>
    </w:p>
    <w:p w:rsidR="00357C8E" w:rsidRDefault="00357C8E" w:rsidP="00357C8E">
      <w:pPr>
        <w:contextualSpacing/>
        <w:rPr>
          <w:rFonts w:ascii="Consolas" w:hAnsi="Consolas" w:cs="Consolas"/>
        </w:rPr>
      </w:pPr>
      <w:r>
        <w:rPr>
          <w:rFonts w:ascii="Consolas" w:hAnsi="Consolas" w:cs="Consolas"/>
        </w:rPr>
        <w:t>20 IF</w:t>
      </w:r>
      <w:r w:rsidRPr="00644FC2">
        <w:rPr>
          <w:rFonts w:ascii="Consolas" w:hAnsi="Consolas" w:cs="Consolas"/>
        </w:rPr>
        <w:t xml:space="preserve"> isNone(</w:t>
      </w:r>
      <w:r>
        <w:rPr>
          <w:rFonts w:ascii="Consolas" w:hAnsi="Consolas" w:cs="Consolas"/>
        </w:rPr>
        <w:t>EMPLOYEE_DOB</w:t>
      </w:r>
      <w:r w:rsidRPr="00644FC2">
        <w:rPr>
          <w:rFonts w:ascii="Consolas" w:hAnsi="Consolas" w:cs="Consolas"/>
        </w:rPr>
        <w:t xml:space="preserve">) </w:t>
      </w:r>
      <w:r>
        <w:rPr>
          <w:rFonts w:ascii="Consolas" w:hAnsi="Consolas" w:cs="Consolas"/>
        </w:rPr>
        <w:t>IS TRUE OR</w:t>
      </w:r>
      <w:r w:rsidRPr="00644FC2">
        <w:rPr>
          <w:rFonts w:ascii="Consolas" w:hAnsi="Consolas" w:cs="Consolas"/>
        </w:rPr>
        <w:t xml:space="preserve"> isNone(</w:t>
      </w:r>
      <w:r>
        <w:rPr>
          <w:rFonts w:ascii="Consolas" w:hAnsi="Consolas" w:cs="Consolas"/>
        </w:rPr>
        <w:t xml:space="preserve">EMPLOYEE_DOB_2) IS TRUE     </w:t>
      </w:r>
    </w:p>
    <w:p w:rsidR="00357C8E" w:rsidRPr="00644FC2" w:rsidRDefault="00357C8E" w:rsidP="00357C8E">
      <w:pPr>
        <w:contextualSpacing/>
        <w:rPr>
          <w:rFonts w:ascii="Consolas" w:hAnsi="Consolas" w:cs="Consolas"/>
        </w:rPr>
      </w:pPr>
      <w:r>
        <w:rPr>
          <w:rFonts w:ascii="Consolas" w:hAnsi="Consolas" w:cs="Consolas"/>
        </w:rPr>
        <w:lastRenderedPageBreak/>
        <w:t xml:space="preserve">      THEN</w:t>
      </w:r>
    </w:p>
    <w:p w:rsidR="00357C8E" w:rsidRPr="00644FC2" w:rsidRDefault="00357C8E" w:rsidP="00357C8E">
      <w:pPr>
        <w:contextualSpacing/>
        <w:rPr>
          <w:rFonts w:ascii="Consolas" w:hAnsi="Consolas" w:cs="Consolas"/>
        </w:rPr>
      </w:pPr>
      <w:r>
        <w:rPr>
          <w:rFonts w:ascii="Consolas" w:hAnsi="Consolas" w:cs="Consolas"/>
        </w:rPr>
        <w:t xml:space="preserve">21    </w:t>
      </w:r>
      <w:r w:rsidRPr="00644FC2">
        <w:rPr>
          <w:rFonts w:ascii="Consolas" w:hAnsi="Consolas" w:cs="Consolas"/>
        </w:rPr>
        <w:t>CreatePopup(</w:t>
      </w:r>
      <w:r>
        <w:rPr>
          <w:rFonts w:ascii="Consolas" w:hAnsi="Consolas" w:cs="Consolas"/>
        </w:rPr>
        <w:t>NO_EMPLOYEE_DOB</w:t>
      </w:r>
      <w:r w:rsidRPr="00644FC2">
        <w:rPr>
          <w:rFonts w:ascii="Consolas" w:hAnsi="Consolas" w:cs="Consolas"/>
        </w:rPr>
        <w:t>)</w:t>
      </w:r>
    </w:p>
    <w:p w:rsidR="00357C8E" w:rsidRDefault="00357C8E" w:rsidP="00357C8E">
      <w:pPr>
        <w:contextualSpacing/>
        <w:rPr>
          <w:rFonts w:ascii="Consolas" w:hAnsi="Consolas" w:cs="Consolas"/>
        </w:rPr>
      </w:pPr>
      <w:r>
        <w:rPr>
          <w:rFonts w:ascii="Consolas" w:hAnsi="Consolas" w:cs="Consolas"/>
        </w:rPr>
        <w:t>22    OPEN LOG_FILE IN APPEND MODE</w:t>
      </w:r>
    </w:p>
    <w:p w:rsidR="00357C8E" w:rsidRPr="00644FC2" w:rsidRDefault="00357C8E" w:rsidP="00357C8E">
      <w:pPr>
        <w:contextualSpacing/>
        <w:rPr>
          <w:rFonts w:ascii="Consolas" w:hAnsi="Consolas" w:cs="Consolas"/>
        </w:rPr>
      </w:pPr>
      <w:r>
        <w:rPr>
          <w:rFonts w:ascii="Consolas" w:hAnsi="Consolas" w:cs="Consolas"/>
        </w:rPr>
        <w:t>23    APPEND NO_EMPLOYEE_DOB_ERROR</w:t>
      </w:r>
    </w:p>
    <w:p w:rsidR="00357C8E" w:rsidRPr="00644FC2" w:rsidRDefault="00357C8E" w:rsidP="00357C8E">
      <w:pPr>
        <w:contextualSpacing/>
        <w:rPr>
          <w:rFonts w:ascii="Consolas" w:hAnsi="Consolas" w:cs="Consolas"/>
        </w:rPr>
      </w:pPr>
      <w:r>
        <w:rPr>
          <w:rFonts w:ascii="Consolas" w:hAnsi="Consolas" w:cs="Consolas"/>
        </w:rPr>
        <w:t>24    RETURN</w:t>
      </w:r>
    </w:p>
    <w:p w:rsidR="00357C8E" w:rsidRPr="00644FC2" w:rsidRDefault="00357C8E" w:rsidP="00357C8E">
      <w:pPr>
        <w:contextualSpacing/>
        <w:rPr>
          <w:rFonts w:ascii="Consolas" w:hAnsi="Consolas" w:cs="Consolas"/>
        </w:rPr>
      </w:pPr>
      <w:r>
        <w:rPr>
          <w:rFonts w:ascii="Consolas" w:hAnsi="Consolas" w:cs="Consolas"/>
        </w:rPr>
        <w:t>25 ELSE IF</w:t>
      </w:r>
      <w:r w:rsidRPr="00644FC2">
        <w:rPr>
          <w:rFonts w:ascii="Consolas" w:hAnsi="Consolas" w:cs="Consolas"/>
        </w:rPr>
        <w:t xml:space="preserve"> </w:t>
      </w:r>
      <w:r>
        <w:rPr>
          <w:rFonts w:ascii="Consolas" w:hAnsi="Consolas" w:cs="Consolas"/>
        </w:rPr>
        <w:t>EMPLOYEE_DOB DOES NOT EQUAL EMPLOYEE_DOB_2 THEN</w:t>
      </w:r>
    </w:p>
    <w:p w:rsidR="00357C8E" w:rsidRPr="00644FC2" w:rsidRDefault="00357C8E" w:rsidP="00357C8E">
      <w:pPr>
        <w:contextualSpacing/>
        <w:rPr>
          <w:rFonts w:ascii="Consolas" w:hAnsi="Consolas" w:cs="Consolas"/>
        </w:rPr>
      </w:pPr>
      <w:r>
        <w:rPr>
          <w:rFonts w:ascii="Consolas" w:hAnsi="Consolas" w:cs="Consolas"/>
        </w:rPr>
        <w:t xml:space="preserve">26    </w:t>
      </w:r>
      <w:r w:rsidRPr="00644FC2">
        <w:rPr>
          <w:rFonts w:ascii="Consolas" w:hAnsi="Consolas" w:cs="Consolas"/>
        </w:rPr>
        <w:t>CreatePopup(</w:t>
      </w:r>
      <w:r>
        <w:rPr>
          <w:rFonts w:ascii="Consolas" w:hAnsi="Consolas" w:cs="Consolas"/>
        </w:rPr>
        <w:t>EMPLOYEE_DOB_MISMATCH</w:t>
      </w:r>
      <w:r w:rsidRPr="00644FC2">
        <w:rPr>
          <w:rFonts w:ascii="Consolas" w:hAnsi="Consolas" w:cs="Consolas"/>
        </w:rPr>
        <w:t>)</w:t>
      </w:r>
    </w:p>
    <w:p w:rsidR="00357C8E" w:rsidRDefault="00357C8E" w:rsidP="00357C8E">
      <w:pPr>
        <w:contextualSpacing/>
        <w:rPr>
          <w:rFonts w:ascii="Consolas" w:hAnsi="Consolas" w:cs="Consolas"/>
        </w:rPr>
      </w:pPr>
      <w:r>
        <w:rPr>
          <w:rFonts w:ascii="Consolas" w:hAnsi="Consolas" w:cs="Consolas"/>
        </w:rPr>
        <w:t>27    OPEN LOG_FILE IN APPEND MODE</w:t>
      </w:r>
    </w:p>
    <w:p w:rsidR="00357C8E" w:rsidRPr="00644FC2" w:rsidRDefault="00357C8E" w:rsidP="00357C8E">
      <w:pPr>
        <w:contextualSpacing/>
        <w:rPr>
          <w:rFonts w:ascii="Consolas" w:hAnsi="Consolas" w:cs="Consolas"/>
        </w:rPr>
      </w:pPr>
      <w:r>
        <w:rPr>
          <w:rFonts w:ascii="Consolas" w:hAnsi="Consolas" w:cs="Consolas"/>
        </w:rPr>
        <w:t>28    APPEND EMPLOYEE_DOB_MISMATCH_ERROR</w:t>
      </w:r>
    </w:p>
    <w:p w:rsidR="00357C8E" w:rsidRDefault="00357C8E" w:rsidP="00357C8E">
      <w:pPr>
        <w:contextualSpacing/>
        <w:rPr>
          <w:rFonts w:ascii="Consolas" w:hAnsi="Consolas" w:cs="Consolas"/>
        </w:rPr>
      </w:pPr>
      <w:r>
        <w:rPr>
          <w:rFonts w:ascii="Consolas" w:hAnsi="Consolas" w:cs="Consolas"/>
        </w:rPr>
        <w:t xml:space="preserve">29    RETURN </w:t>
      </w:r>
    </w:p>
    <w:p w:rsidR="00357C8E" w:rsidRDefault="00357C8E" w:rsidP="00357C8E">
      <w:pPr>
        <w:contextualSpacing/>
        <w:rPr>
          <w:rFonts w:ascii="Consolas" w:hAnsi="Consolas" w:cs="Consolas"/>
        </w:rPr>
      </w:pPr>
      <w:r>
        <w:rPr>
          <w:rFonts w:ascii="Consolas" w:hAnsi="Consolas" w:cs="Consolas"/>
        </w:rPr>
        <w:t>30 ELSE IF DOBCheck(EMPLOYEE_DOB) IS NOT TRUE THEN</w:t>
      </w:r>
    </w:p>
    <w:p w:rsidR="00357C8E" w:rsidRDefault="00357C8E" w:rsidP="00357C8E">
      <w:pPr>
        <w:contextualSpacing/>
        <w:rPr>
          <w:rFonts w:ascii="Consolas" w:hAnsi="Consolas" w:cs="Consolas"/>
        </w:rPr>
      </w:pPr>
      <w:r>
        <w:rPr>
          <w:rFonts w:ascii="Consolas" w:hAnsi="Consolas" w:cs="Consolas"/>
        </w:rPr>
        <w:t>31    CreatePopup(EMPLOYEE_DOB_INVALID)</w:t>
      </w:r>
    </w:p>
    <w:p w:rsidR="00357C8E" w:rsidRDefault="00357C8E" w:rsidP="00357C8E">
      <w:pPr>
        <w:contextualSpacing/>
        <w:rPr>
          <w:rFonts w:ascii="Consolas" w:hAnsi="Consolas" w:cs="Consolas"/>
        </w:rPr>
      </w:pPr>
      <w:r>
        <w:rPr>
          <w:rFonts w:ascii="Consolas" w:hAnsi="Consolas" w:cs="Consolas"/>
        </w:rPr>
        <w:t>32    OPEN LOG_FILE IN APPEND MODE</w:t>
      </w:r>
    </w:p>
    <w:p w:rsidR="00357C8E" w:rsidRDefault="00357C8E" w:rsidP="00357C8E">
      <w:pPr>
        <w:contextualSpacing/>
        <w:rPr>
          <w:rFonts w:ascii="Consolas" w:hAnsi="Consolas" w:cs="Consolas"/>
        </w:rPr>
      </w:pPr>
      <w:r>
        <w:rPr>
          <w:rFonts w:ascii="Consolas" w:hAnsi="Consolas" w:cs="Consolas"/>
        </w:rPr>
        <w:t>33    APPEND EMPLOYEE_DOB_INVALID</w:t>
      </w:r>
    </w:p>
    <w:p w:rsidR="00357C8E" w:rsidRDefault="00357C8E" w:rsidP="00357C8E">
      <w:pPr>
        <w:contextualSpacing/>
        <w:rPr>
          <w:rFonts w:ascii="Consolas" w:hAnsi="Consolas" w:cs="Consolas"/>
        </w:rPr>
      </w:pPr>
      <w:r>
        <w:rPr>
          <w:rFonts w:ascii="Consolas" w:hAnsi="Consolas" w:cs="Consolas"/>
        </w:rPr>
        <w:t>34    RETURN</w:t>
      </w:r>
    </w:p>
    <w:p w:rsidR="00357C8E" w:rsidRDefault="00357C8E" w:rsidP="00357C8E">
      <w:pPr>
        <w:contextualSpacing/>
        <w:rPr>
          <w:rFonts w:ascii="Consolas" w:hAnsi="Consolas" w:cs="Consolas"/>
        </w:rPr>
      </w:pPr>
      <w:r>
        <w:rPr>
          <w:rFonts w:ascii="Consolas" w:hAnsi="Consolas" w:cs="Consolas"/>
        </w:rPr>
        <w:t>35 IF</w:t>
      </w:r>
      <w:r w:rsidRPr="00644FC2">
        <w:rPr>
          <w:rFonts w:ascii="Consolas" w:hAnsi="Consolas" w:cs="Consolas"/>
        </w:rPr>
        <w:t xml:space="preserve"> isNone(</w:t>
      </w:r>
      <w:r>
        <w:rPr>
          <w:rFonts w:ascii="Consolas" w:hAnsi="Consolas" w:cs="Consolas"/>
        </w:rPr>
        <w:t>EMPLOYEE_GENDER</w:t>
      </w:r>
      <w:r w:rsidRPr="00644FC2">
        <w:rPr>
          <w:rFonts w:ascii="Consolas" w:hAnsi="Consolas" w:cs="Consolas"/>
        </w:rPr>
        <w:t xml:space="preserve">) </w:t>
      </w:r>
      <w:r>
        <w:rPr>
          <w:rFonts w:ascii="Consolas" w:hAnsi="Consolas" w:cs="Consolas"/>
        </w:rPr>
        <w:t>IS TRUE OR</w:t>
      </w:r>
      <w:r w:rsidRPr="00644FC2">
        <w:rPr>
          <w:rFonts w:ascii="Consolas" w:hAnsi="Consolas" w:cs="Consolas"/>
        </w:rPr>
        <w:t xml:space="preserve"> isNone(</w:t>
      </w:r>
      <w:r>
        <w:rPr>
          <w:rFonts w:ascii="Consolas" w:hAnsi="Consolas" w:cs="Consolas"/>
        </w:rPr>
        <w:t xml:space="preserve">EMPLOYEE_GENDER_2) IS TRUE     </w:t>
      </w:r>
    </w:p>
    <w:p w:rsidR="00357C8E" w:rsidRPr="00644FC2" w:rsidRDefault="00357C8E" w:rsidP="00357C8E">
      <w:pPr>
        <w:contextualSpacing/>
        <w:rPr>
          <w:rFonts w:ascii="Consolas" w:hAnsi="Consolas" w:cs="Consolas"/>
        </w:rPr>
      </w:pPr>
      <w:r>
        <w:rPr>
          <w:rFonts w:ascii="Consolas" w:hAnsi="Consolas" w:cs="Consolas"/>
        </w:rPr>
        <w:t xml:space="preserve">      THEN</w:t>
      </w:r>
    </w:p>
    <w:p w:rsidR="00357C8E" w:rsidRPr="00644FC2" w:rsidRDefault="00357C8E" w:rsidP="00357C8E">
      <w:pPr>
        <w:contextualSpacing/>
        <w:rPr>
          <w:rFonts w:ascii="Consolas" w:hAnsi="Consolas" w:cs="Consolas"/>
        </w:rPr>
      </w:pPr>
      <w:r>
        <w:rPr>
          <w:rFonts w:ascii="Consolas" w:hAnsi="Consolas" w:cs="Consolas"/>
        </w:rPr>
        <w:t xml:space="preserve">36    </w:t>
      </w:r>
      <w:r w:rsidRPr="00644FC2">
        <w:rPr>
          <w:rFonts w:ascii="Consolas" w:hAnsi="Consolas" w:cs="Consolas"/>
        </w:rPr>
        <w:t>CreatePopup(</w:t>
      </w:r>
      <w:r>
        <w:rPr>
          <w:rFonts w:ascii="Consolas" w:hAnsi="Consolas" w:cs="Consolas"/>
        </w:rPr>
        <w:t>NO_GENDER_</w:t>
      </w:r>
      <w:r w:rsidR="00CE5690">
        <w:rPr>
          <w:rFonts w:ascii="Consolas" w:hAnsi="Consolas" w:cs="Consolas"/>
        </w:rPr>
        <w:t>ERROR</w:t>
      </w:r>
      <w:r w:rsidRPr="00644FC2">
        <w:rPr>
          <w:rFonts w:ascii="Consolas" w:hAnsi="Consolas" w:cs="Consolas"/>
        </w:rPr>
        <w:t>)</w:t>
      </w:r>
    </w:p>
    <w:p w:rsidR="00357C8E" w:rsidRDefault="00357C8E" w:rsidP="00357C8E">
      <w:pPr>
        <w:contextualSpacing/>
        <w:rPr>
          <w:rFonts w:ascii="Consolas" w:hAnsi="Consolas" w:cs="Consolas"/>
        </w:rPr>
      </w:pPr>
      <w:r>
        <w:rPr>
          <w:rFonts w:ascii="Consolas" w:hAnsi="Consolas" w:cs="Consolas"/>
        </w:rPr>
        <w:t>37    OPEN LOG_FILE IN APPEND MODE</w:t>
      </w:r>
    </w:p>
    <w:p w:rsidR="00357C8E" w:rsidRPr="00644FC2" w:rsidRDefault="00357C8E" w:rsidP="00357C8E">
      <w:pPr>
        <w:contextualSpacing/>
        <w:rPr>
          <w:rFonts w:ascii="Consolas" w:hAnsi="Consolas" w:cs="Consolas"/>
        </w:rPr>
      </w:pPr>
      <w:r>
        <w:rPr>
          <w:rFonts w:ascii="Consolas" w:hAnsi="Consolas" w:cs="Consolas"/>
        </w:rPr>
        <w:t>38    APPEND NO_EMPLOYEE_GENDER_ERROR</w:t>
      </w:r>
    </w:p>
    <w:p w:rsidR="00357C8E" w:rsidRPr="00644FC2" w:rsidRDefault="00357C8E" w:rsidP="00357C8E">
      <w:pPr>
        <w:contextualSpacing/>
        <w:rPr>
          <w:rFonts w:ascii="Consolas" w:hAnsi="Consolas" w:cs="Consolas"/>
        </w:rPr>
      </w:pPr>
      <w:r>
        <w:rPr>
          <w:rFonts w:ascii="Consolas" w:hAnsi="Consolas" w:cs="Consolas"/>
        </w:rPr>
        <w:t>39    RETURN</w:t>
      </w:r>
    </w:p>
    <w:p w:rsidR="00357C8E" w:rsidRPr="00644FC2" w:rsidRDefault="00357C8E" w:rsidP="00357C8E">
      <w:pPr>
        <w:contextualSpacing/>
        <w:rPr>
          <w:rFonts w:ascii="Consolas" w:hAnsi="Consolas" w:cs="Consolas"/>
        </w:rPr>
      </w:pPr>
      <w:r>
        <w:rPr>
          <w:rFonts w:ascii="Consolas" w:hAnsi="Consolas" w:cs="Consolas"/>
        </w:rPr>
        <w:t>40 ELSE IF</w:t>
      </w:r>
      <w:r w:rsidRPr="00644FC2">
        <w:rPr>
          <w:rFonts w:ascii="Consolas" w:hAnsi="Consolas" w:cs="Consolas"/>
        </w:rPr>
        <w:t xml:space="preserve"> </w:t>
      </w:r>
      <w:r>
        <w:rPr>
          <w:rFonts w:ascii="Consolas" w:hAnsi="Consolas" w:cs="Consolas"/>
        </w:rPr>
        <w:t>EMPLOYEE_GENDER DOES NOT EQUAL EMPLOYEE_GENDER_2 THEN</w:t>
      </w:r>
    </w:p>
    <w:p w:rsidR="00357C8E" w:rsidRPr="00644FC2" w:rsidRDefault="00357C8E" w:rsidP="00357C8E">
      <w:pPr>
        <w:contextualSpacing/>
        <w:rPr>
          <w:rFonts w:ascii="Consolas" w:hAnsi="Consolas" w:cs="Consolas"/>
        </w:rPr>
      </w:pPr>
      <w:r>
        <w:rPr>
          <w:rFonts w:ascii="Consolas" w:hAnsi="Consolas" w:cs="Consolas"/>
        </w:rPr>
        <w:t xml:space="preserve">41    </w:t>
      </w:r>
      <w:r w:rsidRPr="00644FC2">
        <w:rPr>
          <w:rFonts w:ascii="Consolas" w:hAnsi="Consolas" w:cs="Consolas"/>
        </w:rPr>
        <w:t>CreatePopup(</w:t>
      </w:r>
      <w:r>
        <w:rPr>
          <w:rFonts w:ascii="Consolas" w:hAnsi="Consolas" w:cs="Consolas"/>
        </w:rPr>
        <w:t>EMPLOYEE_GENDER_MISMATCH</w:t>
      </w:r>
      <w:r w:rsidRPr="00644FC2">
        <w:rPr>
          <w:rFonts w:ascii="Consolas" w:hAnsi="Consolas" w:cs="Consolas"/>
        </w:rPr>
        <w:t>)</w:t>
      </w:r>
    </w:p>
    <w:p w:rsidR="00357C8E" w:rsidRDefault="00357C8E" w:rsidP="00357C8E">
      <w:pPr>
        <w:contextualSpacing/>
        <w:rPr>
          <w:rFonts w:ascii="Consolas" w:hAnsi="Consolas" w:cs="Consolas"/>
        </w:rPr>
      </w:pPr>
      <w:r>
        <w:rPr>
          <w:rFonts w:ascii="Consolas" w:hAnsi="Consolas" w:cs="Consolas"/>
        </w:rPr>
        <w:t>42    OPEN LOG_FILE IN APPEND MODE</w:t>
      </w:r>
    </w:p>
    <w:p w:rsidR="00357C8E" w:rsidRPr="00644FC2" w:rsidRDefault="00357C8E" w:rsidP="00357C8E">
      <w:pPr>
        <w:contextualSpacing/>
        <w:rPr>
          <w:rFonts w:ascii="Consolas" w:hAnsi="Consolas" w:cs="Consolas"/>
        </w:rPr>
      </w:pPr>
      <w:r>
        <w:rPr>
          <w:rFonts w:ascii="Consolas" w:hAnsi="Consolas" w:cs="Consolas"/>
        </w:rPr>
        <w:t>43    APPEND EMPLOYEE_GENDER_MISMATCH_ERROR</w:t>
      </w:r>
    </w:p>
    <w:p w:rsidR="00357C8E" w:rsidRDefault="00357C8E" w:rsidP="00357C8E">
      <w:pPr>
        <w:contextualSpacing/>
        <w:rPr>
          <w:rFonts w:ascii="Consolas" w:hAnsi="Consolas" w:cs="Consolas"/>
        </w:rPr>
      </w:pPr>
      <w:r>
        <w:rPr>
          <w:rFonts w:ascii="Consolas" w:hAnsi="Consolas" w:cs="Consolas"/>
        </w:rPr>
        <w:t xml:space="preserve">44    RETURN </w:t>
      </w:r>
    </w:p>
    <w:p w:rsidR="00357C8E" w:rsidRDefault="00357C8E" w:rsidP="00357C8E">
      <w:pPr>
        <w:contextualSpacing/>
        <w:rPr>
          <w:rFonts w:ascii="Consolas" w:hAnsi="Consolas" w:cs="Consolas"/>
        </w:rPr>
      </w:pPr>
      <w:r>
        <w:rPr>
          <w:rFonts w:ascii="Consolas" w:hAnsi="Consolas" w:cs="Consolas"/>
        </w:rPr>
        <w:t>45 ELSE IF GenderCheck(EMPLOYEE_GENDER) IS NOT TRUE THEN</w:t>
      </w:r>
    </w:p>
    <w:p w:rsidR="00357C8E" w:rsidRDefault="00357C8E" w:rsidP="00357C8E">
      <w:pPr>
        <w:contextualSpacing/>
        <w:rPr>
          <w:rFonts w:ascii="Consolas" w:hAnsi="Consolas" w:cs="Consolas"/>
        </w:rPr>
      </w:pPr>
      <w:r>
        <w:rPr>
          <w:rFonts w:ascii="Consolas" w:hAnsi="Consolas" w:cs="Consolas"/>
        </w:rPr>
        <w:t>46    CreatePopup(EMPLOYEE_GENDER_INVALID)</w:t>
      </w:r>
    </w:p>
    <w:p w:rsidR="00357C8E" w:rsidRDefault="00357C8E" w:rsidP="00357C8E">
      <w:pPr>
        <w:contextualSpacing/>
        <w:rPr>
          <w:rFonts w:ascii="Consolas" w:hAnsi="Consolas" w:cs="Consolas"/>
        </w:rPr>
      </w:pPr>
      <w:r>
        <w:rPr>
          <w:rFonts w:ascii="Consolas" w:hAnsi="Consolas" w:cs="Consolas"/>
        </w:rPr>
        <w:t>47    OPEN LOG_FILE IN APPEND MODE</w:t>
      </w:r>
    </w:p>
    <w:p w:rsidR="00357C8E" w:rsidRDefault="00357C8E" w:rsidP="00357C8E">
      <w:pPr>
        <w:contextualSpacing/>
        <w:rPr>
          <w:rFonts w:ascii="Consolas" w:hAnsi="Consolas" w:cs="Consolas"/>
        </w:rPr>
      </w:pPr>
      <w:r>
        <w:rPr>
          <w:rFonts w:ascii="Consolas" w:hAnsi="Consolas" w:cs="Consolas"/>
        </w:rPr>
        <w:t>48    APPEND EMPLOYEE_GENDER_INVALID</w:t>
      </w:r>
    </w:p>
    <w:p w:rsidR="00CE5690" w:rsidRDefault="00357C8E" w:rsidP="00357C8E">
      <w:pPr>
        <w:contextualSpacing/>
        <w:rPr>
          <w:rFonts w:ascii="Consolas" w:hAnsi="Consolas" w:cs="Consolas"/>
        </w:rPr>
      </w:pPr>
      <w:r>
        <w:rPr>
          <w:rFonts w:ascii="Consolas" w:hAnsi="Consolas" w:cs="Consolas"/>
        </w:rPr>
        <w:t>49    RETURN</w:t>
      </w:r>
      <w:r w:rsidR="00CE5690">
        <w:rPr>
          <w:rFonts w:ascii="Consolas" w:hAnsi="Consolas" w:cs="Consolas"/>
        </w:rPr>
        <w:t xml:space="preserve"> </w:t>
      </w:r>
    </w:p>
    <w:p w:rsidR="00CE5690" w:rsidRDefault="00CE5690" w:rsidP="00CE5690">
      <w:pPr>
        <w:contextualSpacing/>
        <w:rPr>
          <w:rFonts w:ascii="Consolas" w:hAnsi="Consolas" w:cs="Consolas"/>
        </w:rPr>
      </w:pPr>
      <w:r>
        <w:rPr>
          <w:rFonts w:ascii="Consolas" w:hAnsi="Consolas" w:cs="Consolas"/>
        </w:rPr>
        <w:t>50 IF</w:t>
      </w:r>
      <w:r w:rsidRPr="00644FC2">
        <w:rPr>
          <w:rFonts w:ascii="Consolas" w:hAnsi="Consolas" w:cs="Consolas"/>
        </w:rPr>
        <w:t xml:space="preserve"> isNone(</w:t>
      </w:r>
      <w:r>
        <w:rPr>
          <w:rFonts w:ascii="Consolas" w:hAnsi="Consolas" w:cs="Consolas"/>
        </w:rPr>
        <w:t>EMPLOYEE_SALARY</w:t>
      </w:r>
      <w:r w:rsidRPr="00644FC2">
        <w:rPr>
          <w:rFonts w:ascii="Consolas" w:hAnsi="Consolas" w:cs="Consolas"/>
        </w:rPr>
        <w:t xml:space="preserve">) </w:t>
      </w:r>
      <w:r>
        <w:rPr>
          <w:rFonts w:ascii="Consolas" w:hAnsi="Consolas" w:cs="Consolas"/>
        </w:rPr>
        <w:t>IS TRUE OR</w:t>
      </w:r>
      <w:r w:rsidRPr="00644FC2">
        <w:rPr>
          <w:rFonts w:ascii="Consolas" w:hAnsi="Consolas" w:cs="Consolas"/>
        </w:rPr>
        <w:t xml:space="preserve"> isNone(</w:t>
      </w:r>
      <w:r>
        <w:rPr>
          <w:rFonts w:ascii="Consolas" w:hAnsi="Consolas" w:cs="Consolas"/>
        </w:rPr>
        <w:t xml:space="preserve">EMPLOYEE_SALARY_2) IS TRUE     </w:t>
      </w:r>
    </w:p>
    <w:p w:rsidR="00CE5690" w:rsidRPr="00644FC2" w:rsidRDefault="00CE5690" w:rsidP="00CE5690">
      <w:pPr>
        <w:contextualSpacing/>
        <w:rPr>
          <w:rFonts w:ascii="Consolas" w:hAnsi="Consolas" w:cs="Consolas"/>
        </w:rPr>
      </w:pPr>
      <w:r>
        <w:rPr>
          <w:rFonts w:ascii="Consolas" w:hAnsi="Consolas" w:cs="Consolas"/>
        </w:rPr>
        <w:t xml:space="preserve">      THEN</w:t>
      </w:r>
    </w:p>
    <w:p w:rsidR="00CE5690" w:rsidRPr="00644FC2" w:rsidRDefault="00CE5690" w:rsidP="00CE5690">
      <w:pPr>
        <w:contextualSpacing/>
        <w:rPr>
          <w:rFonts w:ascii="Consolas" w:hAnsi="Consolas" w:cs="Consolas"/>
        </w:rPr>
      </w:pPr>
      <w:r>
        <w:rPr>
          <w:rFonts w:ascii="Consolas" w:hAnsi="Consolas" w:cs="Consolas"/>
        </w:rPr>
        <w:t xml:space="preserve">51    </w:t>
      </w:r>
      <w:r w:rsidRPr="00644FC2">
        <w:rPr>
          <w:rFonts w:ascii="Consolas" w:hAnsi="Consolas" w:cs="Consolas"/>
        </w:rPr>
        <w:t>CreatePopup(</w:t>
      </w:r>
      <w:r>
        <w:rPr>
          <w:rFonts w:ascii="Consolas" w:hAnsi="Consolas" w:cs="Consolas"/>
        </w:rPr>
        <w:t>NO_EMPLOYEE_SALARY</w:t>
      </w:r>
      <w:r w:rsidRPr="00644FC2">
        <w:rPr>
          <w:rFonts w:ascii="Consolas" w:hAnsi="Consolas" w:cs="Consolas"/>
        </w:rPr>
        <w:t>)</w:t>
      </w:r>
    </w:p>
    <w:p w:rsidR="00CE5690" w:rsidRDefault="00CE5690" w:rsidP="00CE5690">
      <w:pPr>
        <w:contextualSpacing/>
        <w:rPr>
          <w:rFonts w:ascii="Consolas" w:hAnsi="Consolas" w:cs="Consolas"/>
        </w:rPr>
      </w:pPr>
      <w:r>
        <w:rPr>
          <w:rFonts w:ascii="Consolas" w:hAnsi="Consolas" w:cs="Consolas"/>
        </w:rPr>
        <w:t>52    OPEN LOG_FILE IN APPEND MODE</w:t>
      </w:r>
    </w:p>
    <w:p w:rsidR="00CE5690" w:rsidRPr="00644FC2" w:rsidRDefault="00CE5690" w:rsidP="00CE5690">
      <w:pPr>
        <w:contextualSpacing/>
        <w:rPr>
          <w:rFonts w:ascii="Consolas" w:hAnsi="Consolas" w:cs="Consolas"/>
        </w:rPr>
      </w:pPr>
      <w:r>
        <w:rPr>
          <w:rFonts w:ascii="Consolas" w:hAnsi="Consolas" w:cs="Consolas"/>
        </w:rPr>
        <w:t>53    APPEND NO_EMPLOYEE_SALARY_ERROR</w:t>
      </w:r>
    </w:p>
    <w:p w:rsidR="00CE5690" w:rsidRPr="00644FC2" w:rsidRDefault="00CE5690" w:rsidP="00CE5690">
      <w:pPr>
        <w:contextualSpacing/>
        <w:rPr>
          <w:rFonts w:ascii="Consolas" w:hAnsi="Consolas" w:cs="Consolas"/>
        </w:rPr>
      </w:pPr>
      <w:r>
        <w:rPr>
          <w:rFonts w:ascii="Consolas" w:hAnsi="Consolas" w:cs="Consolas"/>
        </w:rPr>
        <w:t>54    RETURN</w:t>
      </w:r>
    </w:p>
    <w:p w:rsidR="00CE5690" w:rsidRPr="00644FC2" w:rsidRDefault="00CE5690" w:rsidP="00CE5690">
      <w:pPr>
        <w:contextualSpacing/>
        <w:rPr>
          <w:rFonts w:ascii="Consolas" w:hAnsi="Consolas" w:cs="Consolas"/>
        </w:rPr>
      </w:pPr>
      <w:r>
        <w:rPr>
          <w:rFonts w:ascii="Consolas" w:hAnsi="Consolas" w:cs="Consolas"/>
        </w:rPr>
        <w:t>55 ELSE IF</w:t>
      </w:r>
      <w:r w:rsidRPr="00644FC2">
        <w:rPr>
          <w:rFonts w:ascii="Consolas" w:hAnsi="Consolas" w:cs="Consolas"/>
        </w:rPr>
        <w:t xml:space="preserve"> </w:t>
      </w:r>
      <w:r>
        <w:rPr>
          <w:rFonts w:ascii="Consolas" w:hAnsi="Consolas" w:cs="Consolas"/>
        </w:rPr>
        <w:t>EMPLOYEE_SALARY DOES NOT EQUAL EMPLOYEE_SALARY_2 THEN</w:t>
      </w:r>
    </w:p>
    <w:p w:rsidR="00CE5690" w:rsidRPr="00644FC2" w:rsidRDefault="00CE5690" w:rsidP="00CE5690">
      <w:pPr>
        <w:contextualSpacing/>
        <w:rPr>
          <w:rFonts w:ascii="Consolas" w:hAnsi="Consolas" w:cs="Consolas"/>
        </w:rPr>
      </w:pPr>
      <w:r>
        <w:rPr>
          <w:rFonts w:ascii="Consolas" w:hAnsi="Consolas" w:cs="Consolas"/>
        </w:rPr>
        <w:t xml:space="preserve">56    </w:t>
      </w:r>
      <w:r w:rsidRPr="00644FC2">
        <w:rPr>
          <w:rFonts w:ascii="Consolas" w:hAnsi="Consolas" w:cs="Consolas"/>
        </w:rPr>
        <w:t>CreatePopup(</w:t>
      </w:r>
      <w:r>
        <w:rPr>
          <w:rFonts w:ascii="Consolas" w:hAnsi="Consolas" w:cs="Consolas"/>
        </w:rPr>
        <w:t>EMPLOYEE_SALARY_MISMATCH</w:t>
      </w:r>
      <w:r w:rsidRPr="00644FC2">
        <w:rPr>
          <w:rFonts w:ascii="Consolas" w:hAnsi="Consolas" w:cs="Consolas"/>
        </w:rPr>
        <w:t>)</w:t>
      </w:r>
    </w:p>
    <w:p w:rsidR="00CE5690" w:rsidRDefault="00CE5690" w:rsidP="00CE5690">
      <w:pPr>
        <w:contextualSpacing/>
        <w:rPr>
          <w:rFonts w:ascii="Consolas" w:hAnsi="Consolas" w:cs="Consolas"/>
        </w:rPr>
      </w:pPr>
      <w:r>
        <w:rPr>
          <w:rFonts w:ascii="Consolas" w:hAnsi="Consolas" w:cs="Consolas"/>
        </w:rPr>
        <w:t>57    OPEN LOG_FILE IN APPEND MODE</w:t>
      </w:r>
    </w:p>
    <w:p w:rsidR="00CE5690" w:rsidRPr="00644FC2" w:rsidRDefault="00CE5690" w:rsidP="00CE5690">
      <w:pPr>
        <w:contextualSpacing/>
        <w:rPr>
          <w:rFonts w:ascii="Consolas" w:hAnsi="Consolas" w:cs="Consolas"/>
        </w:rPr>
      </w:pPr>
      <w:r>
        <w:rPr>
          <w:rFonts w:ascii="Consolas" w:hAnsi="Consolas" w:cs="Consolas"/>
        </w:rPr>
        <w:t>58    APPEND EMPLOYEE_SALARY_MISMATCH_ERROR</w:t>
      </w:r>
    </w:p>
    <w:p w:rsidR="00CE5690" w:rsidRDefault="00CE5690" w:rsidP="00CE5690">
      <w:pPr>
        <w:contextualSpacing/>
        <w:rPr>
          <w:rFonts w:ascii="Consolas" w:hAnsi="Consolas" w:cs="Consolas"/>
        </w:rPr>
      </w:pPr>
      <w:r>
        <w:rPr>
          <w:rFonts w:ascii="Consolas" w:hAnsi="Consolas" w:cs="Consolas"/>
        </w:rPr>
        <w:t xml:space="preserve">59    RETURN </w:t>
      </w:r>
    </w:p>
    <w:p w:rsidR="00CE5690" w:rsidRDefault="00CE5690" w:rsidP="00CE5690">
      <w:pPr>
        <w:contextualSpacing/>
        <w:rPr>
          <w:rFonts w:ascii="Consolas" w:hAnsi="Consolas" w:cs="Consolas"/>
        </w:rPr>
      </w:pPr>
      <w:r>
        <w:rPr>
          <w:rFonts w:ascii="Consolas" w:hAnsi="Consolas" w:cs="Consolas"/>
        </w:rPr>
        <w:t>60 ELSE IF isInt(EMPLOYEE_SALARY) IS NOT TRUE THEN</w:t>
      </w:r>
    </w:p>
    <w:p w:rsidR="00CE5690" w:rsidRDefault="00CE5690" w:rsidP="00CE5690">
      <w:pPr>
        <w:contextualSpacing/>
        <w:rPr>
          <w:rFonts w:ascii="Consolas" w:hAnsi="Consolas" w:cs="Consolas"/>
        </w:rPr>
      </w:pPr>
      <w:r>
        <w:rPr>
          <w:rFonts w:ascii="Consolas" w:hAnsi="Consolas" w:cs="Consolas"/>
        </w:rPr>
        <w:t>61    CreatePopup(EMPLOYEE_SALARY_INVALID)</w:t>
      </w:r>
    </w:p>
    <w:p w:rsidR="00CE5690" w:rsidRDefault="00CE5690" w:rsidP="00CE5690">
      <w:pPr>
        <w:contextualSpacing/>
        <w:rPr>
          <w:rFonts w:ascii="Consolas" w:hAnsi="Consolas" w:cs="Consolas"/>
        </w:rPr>
      </w:pPr>
      <w:r>
        <w:rPr>
          <w:rFonts w:ascii="Consolas" w:hAnsi="Consolas" w:cs="Consolas"/>
        </w:rPr>
        <w:t>62    OPEN LOG_FILE IN APPEND MODE</w:t>
      </w:r>
    </w:p>
    <w:p w:rsidR="00CE5690" w:rsidRDefault="00CE5690" w:rsidP="00CE5690">
      <w:pPr>
        <w:contextualSpacing/>
        <w:rPr>
          <w:rFonts w:ascii="Consolas" w:hAnsi="Consolas" w:cs="Consolas"/>
        </w:rPr>
      </w:pPr>
      <w:r>
        <w:rPr>
          <w:rFonts w:ascii="Consolas" w:hAnsi="Consolas" w:cs="Consolas"/>
        </w:rPr>
        <w:t>63    APPEND EMPLOYEE_SALARY_INVALID</w:t>
      </w:r>
    </w:p>
    <w:p w:rsidR="00CE5690" w:rsidRDefault="00CE5690" w:rsidP="00CE5690">
      <w:pPr>
        <w:contextualSpacing/>
        <w:rPr>
          <w:rFonts w:ascii="Consolas" w:hAnsi="Consolas" w:cs="Consolas"/>
        </w:rPr>
      </w:pPr>
      <w:r>
        <w:rPr>
          <w:rFonts w:ascii="Consolas" w:hAnsi="Consolas" w:cs="Consolas"/>
        </w:rPr>
        <w:t xml:space="preserve">64    RETURN     </w:t>
      </w:r>
    </w:p>
    <w:p w:rsidR="00CE5690" w:rsidRDefault="00CE5690" w:rsidP="00CE5690">
      <w:pPr>
        <w:contextualSpacing/>
        <w:rPr>
          <w:rFonts w:ascii="Consolas" w:hAnsi="Consolas" w:cs="Consolas"/>
        </w:rPr>
      </w:pPr>
      <w:r>
        <w:rPr>
          <w:rFonts w:ascii="Consolas" w:hAnsi="Consolas" w:cs="Consolas"/>
        </w:rPr>
        <w:lastRenderedPageBreak/>
        <w:t>65 OPEN EMPLOYEE_DATABASE IN READ MODE</w:t>
      </w:r>
    </w:p>
    <w:p w:rsidR="00245B43" w:rsidRDefault="00245B43" w:rsidP="00CE5690">
      <w:pPr>
        <w:contextualSpacing/>
        <w:rPr>
          <w:rFonts w:ascii="Consolas" w:hAnsi="Consolas" w:cs="Consolas"/>
        </w:rPr>
      </w:pPr>
      <w:r>
        <w:rPr>
          <w:rFonts w:ascii="Consolas" w:hAnsi="Consolas" w:cs="Consolas"/>
        </w:rPr>
        <w:t xml:space="preserve">66 </w:t>
      </w:r>
      <w:r w:rsidR="00CE5690">
        <w:rPr>
          <w:rFonts w:ascii="Consolas" w:hAnsi="Consolas" w:cs="Consolas"/>
        </w:rPr>
        <w:t xml:space="preserve">CURRENT_DATABASE = </w:t>
      </w:r>
      <w:r>
        <w:rPr>
          <w:rFonts w:ascii="Consolas" w:hAnsi="Consolas" w:cs="Consolas"/>
        </w:rPr>
        <w:t>EVAL(DATA IN FILE)</w:t>
      </w:r>
    </w:p>
    <w:p w:rsidR="00245B43" w:rsidRDefault="00245B43" w:rsidP="00CE5690">
      <w:pPr>
        <w:contextualSpacing/>
        <w:rPr>
          <w:rFonts w:ascii="Consolas" w:hAnsi="Consolas" w:cs="Consolas"/>
        </w:rPr>
      </w:pPr>
      <w:r>
        <w:rPr>
          <w:rFonts w:ascii="Consolas" w:hAnsi="Consolas" w:cs="Consolas"/>
        </w:rPr>
        <w:t>67 EmpCode = GenerateCode()</w:t>
      </w:r>
    </w:p>
    <w:p w:rsidR="00245B43" w:rsidRDefault="00245B43" w:rsidP="00CE5690">
      <w:pPr>
        <w:contextualSpacing/>
        <w:rPr>
          <w:rFonts w:ascii="Consolas" w:hAnsi="Consolas" w:cs="Consolas"/>
        </w:rPr>
      </w:pPr>
      <w:r>
        <w:rPr>
          <w:rFonts w:ascii="Consolas" w:hAnsi="Consolas" w:cs="Consolas"/>
        </w:rPr>
        <w:t>68 OPEN EMPLOYEE_CODES IN APPEND MODE</w:t>
      </w:r>
    </w:p>
    <w:p w:rsidR="00245B43" w:rsidRDefault="00245B43" w:rsidP="00CE5690">
      <w:pPr>
        <w:contextualSpacing/>
        <w:rPr>
          <w:rFonts w:ascii="Consolas" w:hAnsi="Consolas" w:cs="Consolas"/>
        </w:rPr>
      </w:pPr>
      <w:r>
        <w:rPr>
          <w:rFonts w:ascii="Consolas" w:hAnsi="Consolas" w:cs="Consolas"/>
        </w:rPr>
        <w:t>69 APPEND EmpCode TO FILE</w:t>
      </w:r>
    </w:p>
    <w:p w:rsidR="00245B43" w:rsidRDefault="00245B43" w:rsidP="00245B43">
      <w:pPr>
        <w:contextualSpacing/>
        <w:rPr>
          <w:rFonts w:ascii="Consolas" w:hAnsi="Consolas" w:cs="Consolas"/>
        </w:rPr>
      </w:pPr>
      <w:r>
        <w:rPr>
          <w:rFonts w:ascii="Consolas" w:hAnsi="Consolas" w:cs="Consolas"/>
        </w:rPr>
        <w:t>70 NEW_EMPLOYEE =</w:t>
      </w:r>
      <w:r w:rsidR="001B3DCC">
        <w:rPr>
          <w:rFonts w:ascii="Consolas" w:hAnsi="Consolas" w:cs="Consolas"/>
        </w:rPr>
        <w:t xml:space="preserve"> </w:t>
      </w:r>
      <w:r w:rsidRPr="00245B43">
        <w:rPr>
          <w:rFonts w:ascii="Consolas" w:hAnsi="Consolas" w:cs="Consolas"/>
        </w:rPr>
        <w:t>{</w:t>
      </w:r>
      <w:r>
        <w:rPr>
          <w:rFonts w:ascii="Consolas" w:hAnsi="Consolas" w:cs="Consolas"/>
        </w:rPr>
        <w:t xml:space="preserve">NAME : EMPLOYEE_NAME,                                     </w:t>
      </w:r>
    </w:p>
    <w:p w:rsidR="00245B43" w:rsidRPr="00245B43" w:rsidRDefault="00245B43" w:rsidP="00245B43">
      <w:pPr>
        <w:contextualSpacing/>
        <w:rPr>
          <w:rFonts w:ascii="Consolas" w:hAnsi="Consolas" w:cs="Consolas"/>
        </w:rPr>
      </w:pPr>
      <w:r>
        <w:rPr>
          <w:rFonts w:ascii="Consolas" w:hAnsi="Consolas" w:cs="Consolas"/>
        </w:rPr>
        <w:t xml:space="preserve">                  DEPARTMENT </w:t>
      </w:r>
      <w:r w:rsidRPr="00245B43">
        <w:rPr>
          <w:rFonts w:ascii="Consolas" w:hAnsi="Consolas" w:cs="Consolas"/>
        </w:rPr>
        <w:t>:</w:t>
      </w:r>
      <w:r>
        <w:rPr>
          <w:rFonts w:ascii="Consolas" w:hAnsi="Consolas" w:cs="Consolas"/>
        </w:rPr>
        <w:t xml:space="preserve"> EMPLOYEE_DEPARTMENT,</w:t>
      </w:r>
    </w:p>
    <w:p w:rsidR="00245B43" w:rsidRPr="00245B43" w:rsidRDefault="00245B43" w:rsidP="00245B43">
      <w:pPr>
        <w:contextualSpacing/>
        <w:rPr>
          <w:rFonts w:ascii="Consolas" w:hAnsi="Consolas" w:cs="Consolas"/>
        </w:rPr>
      </w:pPr>
      <w:r>
        <w:rPr>
          <w:rFonts w:ascii="Consolas" w:hAnsi="Consolas" w:cs="Consolas"/>
        </w:rPr>
        <w:t xml:space="preserve">                  DOB </w:t>
      </w:r>
      <w:r w:rsidRPr="00245B43">
        <w:rPr>
          <w:rFonts w:ascii="Consolas" w:hAnsi="Consolas" w:cs="Consolas"/>
        </w:rPr>
        <w:t>:</w:t>
      </w:r>
      <w:r>
        <w:rPr>
          <w:rFonts w:ascii="Consolas" w:hAnsi="Consolas" w:cs="Consolas"/>
        </w:rPr>
        <w:t xml:space="preserve"> EMPLOYEE_DOB</w:t>
      </w:r>
      <w:r w:rsidRPr="00245B43">
        <w:rPr>
          <w:rFonts w:ascii="Consolas" w:hAnsi="Consolas" w:cs="Consolas"/>
        </w:rPr>
        <w:t>,</w:t>
      </w:r>
    </w:p>
    <w:p w:rsidR="00245B43" w:rsidRPr="00245B43" w:rsidRDefault="00245B43" w:rsidP="00245B43">
      <w:pPr>
        <w:contextualSpacing/>
        <w:rPr>
          <w:rFonts w:ascii="Consolas" w:hAnsi="Consolas" w:cs="Consolas"/>
        </w:rPr>
      </w:pPr>
      <w:r>
        <w:rPr>
          <w:rFonts w:ascii="Consolas" w:hAnsi="Consolas" w:cs="Consolas"/>
        </w:rPr>
        <w:t xml:space="preserve">                  GENDER </w:t>
      </w:r>
      <w:r w:rsidRPr="00245B43">
        <w:rPr>
          <w:rFonts w:ascii="Consolas" w:hAnsi="Consolas" w:cs="Consolas"/>
        </w:rPr>
        <w:t>:</w:t>
      </w:r>
      <w:r>
        <w:rPr>
          <w:rFonts w:ascii="Consolas" w:hAnsi="Consolas" w:cs="Consolas"/>
        </w:rPr>
        <w:t xml:space="preserve"> EMPLOYEE_GENDER,</w:t>
      </w:r>
    </w:p>
    <w:p w:rsidR="00245B43" w:rsidRPr="00245B43" w:rsidRDefault="00245B43" w:rsidP="00245B43">
      <w:pPr>
        <w:contextualSpacing/>
        <w:rPr>
          <w:rFonts w:ascii="Consolas" w:hAnsi="Consolas" w:cs="Consolas"/>
        </w:rPr>
      </w:pPr>
      <w:r>
        <w:rPr>
          <w:rFonts w:ascii="Consolas" w:hAnsi="Consolas" w:cs="Consolas"/>
        </w:rPr>
        <w:t xml:space="preserve">                  SALARY </w:t>
      </w:r>
      <w:r w:rsidRPr="00245B43">
        <w:rPr>
          <w:rFonts w:ascii="Consolas" w:hAnsi="Consolas" w:cs="Consolas"/>
        </w:rPr>
        <w:t>:</w:t>
      </w:r>
      <w:r>
        <w:rPr>
          <w:rFonts w:ascii="Consolas" w:hAnsi="Consolas" w:cs="Consolas"/>
        </w:rPr>
        <w:t xml:space="preserve"> EMPLOYEE_SALARY,</w:t>
      </w:r>
    </w:p>
    <w:p w:rsidR="00245B43" w:rsidRDefault="00245B43" w:rsidP="00245B43">
      <w:pPr>
        <w:contextualSpacing/>
        <w:rPr>
          <w:rFonts w:ascii="Consolas" w:hAnsi="Consolas" w:cs="Consolas"/>
        </w:rPr>
      </w:pPr>
      <w:r>
        <w:rPr>
          <w:rFonts w:ascii="Consolas" w:hAnsi="Consolas" w:cs="Consolas"/>
        </w:rPr>
        <w:t xml:space="preserve">                  CODE : EMPLOYEE_CODE}</w:t>
      </w:r>
    </w:p>
    <w:p w:rsidR="00245B43" w:rsidRDefault="00245B43" w:rsidP="00245B43">
      <w:pPr>
        <w:contextualSpacing/>
        <w:rPr>
          <w:rFonts w:ascii="Consolas" w:hAnsi="Consolas" w:cs="Consolas"/>
        </w:rPr>
      </w:pPr>
      <w:r>
        <w:rPr>
          <w:rFonts w:ascii="Consolas" w:hAnsi="Consolas" w:cs="Consolas"/>
        </w:rPr>
        <w:t>71 APPEND NEW_EMPLOYEE TO CURRENT_DATABASE</w:t>
      </w:r>
    </w:p>
    <w:p w:rsidR="00245B43" w:rsidRDefault="00245B43" w:rsidP="00245B43">
      <w:pPr>
        <w:contextualSpacing/>
        <w:rPr>
          <w:rFonts w:ascii="Consolas" w:hAnsi="Consolas" w:cs="Consolas"/>
        </w:rPr>
      </w:pPr>
      <w:r>
        <w:rPr>
          <w:rFonts w:ascii="Consolas" w:hAnsi="Consolas" w:cs="Consolas"/>
        </w:rPr>
        <w:t>72 OPEN EMPLOYEE_DATABASE IN WRITE MODE</w:t>
      </w:r>
    </w:p>
    <w:p w:rsidR="00245B43" w:rsidRDefault="00245B43" w:rsidP="00245B43">
      <w:pPr>
        <w:contextualSpacing/>
        <w:rPr>
          <w:rFonts w:ascii="Consolas" w:hAnsi="Consolas" w:cs="Consolas"/>
        </w:rPr>
      </w:pPr>
      <w:r>
        <w:rPr>
          <w:rFonts w:ascii="Consolas" w:hAnsi="Consolas" w:cs="Consolas"/>
        </w:rPr>
        <w:t>73 WRITE CURRENT_DATABASE TO FILE</w:t>
      </w:r>
    </w:p>
    <w:p w:rsidR="00245B43" w:rsidRDefault="00245B43" w:rsidP="00245B43">
      <w:pPr>
        <w:contextualSpacing/>
        <w:rPr>
          <w:rFonts w:ascii="Consolas" w:hAnsi="Consolas" w:cs="Consolas"/>
        </w:rPr>
      </w:pPr>
      <w:r>
        <w:rPr>
          <w:rFonts w:ascii="Consolas" w:hAnsi="Consolas" w:cs="Consolas"/>
        </w:rPr>
        <w:t>74 OPEN EMPLOYEE_COUNT IN READ MODE</w:t>
      </w:r>
    </w:p>
    <w:p w:rsidR="00245B43" w:rsidRDefault="00245B43" w:rsidP="00245B43">
      <w:pPr>
        <w:contextualSpacing/>
        <w:rPr>
          <w:rFonts w:ascii="Consolas" w:hAnsi="Consolas" w:cs="Consolas"/>
        </w:rPr>
      </w:pPr>
      <w:r>
        <w:rPr>
          <w:rFonts w:ascii="Consolas" w:hAnsi="Consolas" w:cs="Consolas"/>
        </w:rPr>
        <w:t>75 EmpCount = INT(DATA IN FILE)</w:t>
      </w:r>
    </w:p>
    <w:p w:rsidR="00245B43" w:rsidRDefault="00245B43" w:rsidP="00245B43">
      <w:pPr>
        <w:contextualSpacing/>
        <w:rPr>
          <w:rFonts w:ascii="Consolas" w:hAnsi="Consolas" w:cs="Consolas"/>
        </w:rPr>
      </w:pPr>
      <w:r>
        <w:rPr>
          <w:rFonts w:ascii="Consolas" w:hAnsi="Consolas" w:cs="Consolas"/>
        </w:rPr>
        <w:t>76 EmpCount += 1</w:t>
      </w:r>
    </w:p>
    <w:p w:rsidR="00245B43" w:rsidRDefault="00245B43" w:rsidP="00245B43">
      <w:pPr>
        <w:contextualSpacing/>
        <w:rPr>
          <w:rFonts w:ascii="Consolas" w:hAnsi="Consolas" w:cs="Consolas"/>
        </w:rPr>
      </w:pPr>
      <w:r>
        <w:rPr>
          <w:rFonts w:ascii="Consolas" w:hAnsi="Consolas" w:cs="Consolas"/>
        </w:rPr>
        <w:t>77 OPEN EMPLOYEE_COUNT IN WRITE MODE</w:t>
      </w:r>
    </w:p>
    <w:p w:rsidR="00245B43" w:rsidRDefault="00245B43" w:rsidP="00245B43">
      <w:pPr>
        <w:contextualSpacing/>
        <w:rPr>
          <w:rFonts w:ascii="Consolas" w:hAnsi="Consolas" w:cs="Consolas"/>
        </w:rPr>
      </w:pPr>
      <w:r>
        <w:rPr>
          <w:rFonts w:ascii="Consolas" w:hAnsi="Consolas" w:cs="Consolas"/>
        </w:rPr>
        <w:t>78 WRITE EmpCount TO FILE</w:t>
      </w:r>
    </w:p>
    <w:p w:rsidR="00245B43" w:rsidRDefault="00245B43" w:rsidP="00245B43">
      <w:pPr>
        <w:contextualSpacing/>
        <w:rPr>
          <w:rFonts w:ascii="Consolas" w:hAnsi="Consolas" w:cs="Consolas"/>
        </w:rPr>
      </w:pPr>
      <w:r>
        <w:rPr>
          <w:rFonts w:ascii="Consolas" w:hAnsi="Consolas" w:cs="Consolas"/>
        </w:rPr>
        <w:t>79 OPEN TOTAL_EXPENDITURE IN READ MODE</w:t>
      </w:r>
    </w:p>
    <w:p w:rsidR="00245B43" w:rsidRDefault="00245B43" w:rsidP="00245B43">
      <w:pPr>
        <w:contextualSpacing/>
        <w:rPr>
          <w:rFonts w:ascii="Consolas" w:hAnsi="Consolas" w:cs="Consolas"/>
        </w:rPr>
      </w:pPr>
      <w:r>
        <w:rPr>
          <w:rFonts w:ascii="Consolas" w:hAnsi="Consolas" w:cs="Consolas"/>
        </w:rPr>
        <w:t>80 TotalExpenditure = INT(DATA IN FILE)</w:t>
      </w:r>
    </w:p>
    <w:p w:rsidR="00245B43" w:rsidRDefault="00245B43" w:rsidP="00245B43">
      <w:pPr>
        <w:contextualSpacing/>
        <w:rPr>
          <w:rFonts w:ascii="Consolas" w:hAnsi="Consolas" w:cs="Consolas"/>
        </w:rPr>
      </w:pPr>
      <w:r>
        <w:rPr>
          <w:rFonts w:ascii="Consolas" w:hAnsi="Consolas" w:cs="Consolas"/>
        </w:rPr>
        <w:t>81 TotalExpenditure += EMPLOYEE_SALARY</w:t>
      </w:r>
    </w:p>
    <w:p w:rsidR="00245B43" w:rsidRDefault="00245B43" w:rsidP="00245B43">
      <w:pPr>
        <w:contextualSpacing/>
        <w:rPr>
          <w:rFonts w:ascii="Consolas" w:hAnsi="Consolas" w:cs="Consolas"/>
        </w:rPr>
      </w:pPr>
      <w:r>
        <w:rPr>
          <w:rFonts w:ascii="Consolas" w:hAnsi="Consolas" w:cs="Consolas"/>
        </w:rPr>
        <w:t>82 OPEN TOTAL_EXPENDITURE IN WRITE MODE</w:t>
      </w:r>
    </w:p>
    <w:p w:rsidR="00357C8E" w:rsidRDefault="00245B43" w:rsidP="00245B43">
      <w:pPr>
        <w:contextualSpacing/>
        <w:rPr>
          <w:rFonts w:ascii="Consolas" w:hAnsi="Consolas" w:cs="Consolas"/>
        </w:rPr>
      </w:pPr>
      <w:r>
        <w:rPr>
          <w:rFonts w:ascii="Consolas" w:hAnsi="Consolas" w:cs="Consolas"/>
        </w:rPr>
        <w:t xml:space="preserve">83 WRITE TotalExpenditure TO FILE  </w:t>
      </w:r>
      <w:r w:rsidR="00CE5690">
        <w:rPr>
          <w:rFonts w:ascii="Consolas" w:hAnsi="Consolas" w:cs="Consolas"/>
        </w:rPr>
        <w:t xml:space="preserve">  </w:t>
      </w:r>
    </w:p>
    <w:p w:rsidR="00245B43" w:rsidRPr="00644FC2" w:rsidRDefault="00245B43" w:rsidP="00245B43">
      <w:pPr>
        <w:contextualSpacing/>
        <w:rPr>
          <w:rFonts w:ascii="Consolas" w:hAnsi="Consolas" w:cs="Consolas"/>
        </w:rPr>
      </w:pPr>
      <w:r>
        <w:rPr>
          <w:rFonts w:ascii="Consolas" w:hAnsi="Consolas" w:cs="Consolas"/>
        </w:rPr>
        <w:t>84 RETURN</w:t>
      </w:r>
    </w:p>
    <w:p w:rsidR="00357C8E" w:rsidRDefault="00357C8E" w:rsidP="00357C8E">
      <w:pPr>
        <w:contextualSpacing/>
        <w:rPr>
          <w:rFonts w:ascii="Consolas" w:hAnsi="Consolas" w:cs="Consolas"/>
        </w:rPr>
      </w:pPr>
    </w:p>
    <w:p w:rsidR="005727AA" w:rsidRPr="00644FC2" w:rsidRDefault="005727AA" w:rsidP="00357C8E">
      <w:pPr>
        <w:contextualSpacing/>
        <w:rPr>
          <w:rFonts w:ascii="Consolas" w:hAnsi="Consolas" w:cs="Consola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1"/>
        <w:gridCol w:w="4621"/>
      </w:tblGrid>
      <w:tr w:rsidR="001B3DCC" w:rsidTr="00AD2CFD">
        <w:tc>
          <w:tcPr>
            <w:tcW w:w="4621" w:type="dxa"/>
          </w:tcPr>
          <w:p w:rsidR="001B3DCC" w:rsidRPr="00D12809" w:rsidRDefault="001B3DCC" w:rsidP="001B3DCC">
            <w:pPr>
              <w:spacing w:after="120"/>
              <w:contextualSpacing/>
              <w:jc w:val="center"/>
              <w:rPr>
                <w:rFonts w:ascii="Consolas" w:hAnsi="Consolas" w:cs="Consolas"/>
                <w:b/>
              </w:rPr>
            </w:pPr>
            <w:r w:rsidRPr="00D12809">
              <w:rPr>
                <w:rFonts w:ascii="Consolas" w:hAnsi="Consolas" w:cs="Consolas"/>
                <w:b/>
              </w:rPr>
              <w:t>Line</w:t>
            </w:r>
          </w:p>
        </w:tc>
        <w:tc>
          <w:tcPr>
            <w:tcW w:w="4621" w:type="dxa"/>
          </w:tcPr>
          <w:p w:rsidR="001B3DCC" w:rsidRPr="00F306C0" w:rsidRDefault="001B3DCC" w:rsidP="001B3DCC">
            <w:pPr>
              <w:spacing w:after="120"/>
              <w:contextualSpacing/>
              <w:jc w:val="center"/>
              <w:rPr>
                <w:rFonts w:ascii="Consolas" w:hAnsi="Consolas" w:cs="Consolas"/>
                <w:b/>
              </w:rPr>
            </w:pPr>
            <w:r>
              <w:rPr>
                <w:rFonts w:ascii="Consolas" w:hAnsi="Consolas" w:cs="Consolas"/>
                <w:b/>
              </w:rPr>
              <w:t>Trace</w:t>
            </w:r>
          </w:p>
        </w:tc>
      </w:tr>
      <w:tr w:rsidR="001B3DCC" w:rsidTr="00AD2CFD">
        <w:tc>
          <w:tcPr>
            <w:tcW w:w="4621" w:type="dxa"/>
          </w:tcPr>
          <w:p w:rsidR="001B3DCC" w:rsidRDefault="001B3DCC" w:rsidP="001B3DCC">
            <w:pPr>
              <w:contextualSpacing/>
              <w:jc w:val="center"/>
              <w:rPr>
                <w:rFonts w:ascii="Consolas" w:hAnsi="Consolas" w:cs="Consolas"/>
              </w:rPr>
            </w:pPr>
            <w:r>
              <w:rPr>
                <w:rFonts w:ascii="Consolas" w:hAnsi="Consolas" w:cs="Consolas"/>
              </w:rPr>
              <w:t>1</w:t>
            </w:r>
          </w:p>
        </w:tc>
        <w:tc>
          <w:tcPr>
            <w:tcW w:w="4621" w:type="dxa"/>
          </w:tcPr>
          <w:p w:rsidR="001B3DCC" w:rsidRDefault="001B3DCC" w:rsidP="001B3DCC">
            <w:pPr>
              <w:contextualSpacing/>
              <w:jc w:val="center"/>
              <w:rPr>
                <w:rFonts w:ascii="Consolas" w:hAnsi="Consolas" w:cs="Consolas"/>
              </w:rPr>
            </w:pPr>
            <w:r>
              <w:rPr>
                <w:rFonts w:ascii="Consolas" w:hAnsi="Consolas" w:cs="Consolas"/>
              </w:rPr>
              <w:t>FALSE</w:t>
            </w:r>
          </w:p>
        </w:tc>
      </w:tr>
      <w:tr w:rsidR="001B3DCC" w:rsidTr="00AD2CFD">
        <w:tc>
          <w:tcPr>
            <w:tcW w:w="4621" w:type="dxa"/>
          </w:tcPr>
          <w:p w:rsidR="001B3DCC" w:rsidRDefault="001B3DCC" w:rsidP="001B3DCC">
            <w:pPr>
              <w:contextualSpacing/>
              <w:jc w:val="center"/>
              <w:rPr>
                <w:rFonts w:ascii="Consolas" w:hAnsi="Consolas" w:cs="Consolas"/>
              </w:rPr>
            </w:pPr>
            <w:r>
              <w:rPr>
                <w:rFonts w:ascii="Consolas" w:hAnsi="Consolas" w:cs="Consolas"/>
              </w:rPr>
              <w:t>6</w:t>
            </w:r>
          </w:p>
        </w:tc>
        <w:tc>
          <w:tcPr>
            <w:tcW w:w="4621" w:type="dxa"/>
          </w:tcPr>
          <w:p w:rsidR="001B3DCC" w:rsidRDefault="001B3DCC" w:rsidP="001B3DCC">
            <w:pPr>
              <w:contextualSpacing/>
              <w:jc w:val="center"/>
              <w:rPr>
                <w:rFonts w:ascii="Consolas" w:hAnsi="Consolas" w:cs="Consolas"/>
              </w:rPr>
            </w:pPr>
            <w:r>
              <w:rPr>
                <w:rFonts w:ascii="Consolas" w:hAnsi="Consolas" w:cs="Consolas"/>
              </w:rPr>
              <w:t>FALSE</w:t>
            </w:r>
          </w:p>
        </w:tc>
      </w:tr>
      <w:tr w:rsidR="001B3DCC" w:rsidTr="00AD2CFD">
        <w:tc>
          <w:tcPr>
            <w:tcW w:w="4621" w:type="dxa"/>
          </w:tcPr>
          <w:p w:rsidR="001B3DCC" w:rsidRDefault="001B3DCC" w:rsidP="001B3DCC">
            <w:pPr>
              <w:contextualSpacing/>
              <w:jc w:val="center"/>
              <w:rPr>
                <w:rFonts w:ascii="Consolas" w:hAnsi="Consolas" w:cs="Consolas"/>
              </w:rPr>
            </w:pPr>
            <w:r>
              <w:rPr>
                <w:rFonts w:ascii="Consolas" w:hAnsi="Consolas" w:cs="Consolas"/>
              </w:rPr>
              <w:t>11</w:t>
            </w:r>
          </w:p>
        </w:tc>
        <w:tc>
          <w:tcPr>
            <w:tcW w:w="4621" w:type="dxa"/>
          </w:tcPr>
          <w:p w:rsidR="001B3DCC" w:rsidRDefault="001B3DCC" w:rsidP="001B3DCC">
            <w:pPr>
              <w:contextualSpacing/>
              <w:jc w:val="center"/>
              <w:rPr>
                <w:rFonts w:ascii="Consolas" w:hAnsi="Consolas" w:cs="Consolas"/>
              </w:rPr>
            </w:pPr>
            <w:r>
              <w:rPr>
                <w:rFonts w:ascii="Consolas" w:hAnsi="Consolas" w:cs="Consolas"/>
              </w:rPr>
              <w:t>FALSE</w:t>
            </w:r>
          </w:p>
        </w:tc>
      </w:tr>
      <w:tr w:rsidR="001B3DCC" w:rsidTr="00AD2CFD">
        <w:tc>
          <w:tcPr>
            <w:tcW w:w="4621" w:type="dxa"/>
          </w:tcPr>
          <w:p w:rsidR="001B3DCC" w:rsidRDefault="001B3DCC" w:rsidP="001B3DCC">
            <w:pPr>
              <w:contextualSpacing/>
              <w:jc w:val="center"/>
              <w:rPr>
                <w:rFonts w:ascii="Consolas" w:hAnsi="Consolas" w:cs="Consolas"/>
              </w:rPr>
            </w:pPr>
            <w:r>
              <w:rPr>
                <w:rFonts w:ascii="Consolas" w:hAnsi="Consolas" w:cs="Consolas"/>
              </w:rPr>
              <w:t>16</w:t>
            </w:r>
          </w:p>
        </w:tc>
        <w:tc>
          <w:tcPr>
            <w:tcW w:w="4621" w:type="dxa"/>
          </w:tcPr>
          <w:p w:rsidR="001B3DCC" w:rsidRDefault="001B3DCC" w:rsidP="001B3DCC">
            <w:pPr>
              <w:contextualSpacing/>
              <w:jc w:val="center"/>
              <w:rPr>
                <w:rFonts w:ascii="Consolas" w:hAnsi="Consolas" w:cs="Consolas"/>
              </w:rPr>
            </w:pPr>
            <w:r>
              <w:rPr>
                <w:rFonts w:ascii="Consolas" w:hAnsi="Consolas" w:cs="Consolas"/>
              </w:rPr>
              <w:t>FALSE</w:t>
            </w:r>
          </w:p>
        </w:tc>
      </w:tr>
      <w:tr w:rsidR="001B3DCC" w:rsidTr="00AD2CFD">
        <w:tc>
          <w:tcPr>
            <w:tcW w:w="4621" w:type="dxa"/>
          </w:tcPr>
          <w:p w:rsidR="001B3DCC" w:rsidRDefault="001B3DCC" w:rsidP="001B3DCC">
            <w:pPr>
              <w:contextualSpacing/>
              <w:jc w:val="center"/>
              <w:rPr>
                <w:rFonts w:ascii="Consolas" w:hAnsi="Consolas" w:cs="Consolas"/>
              </w:rPr>
            </w:pPr>
            <w:r>
              <w:rPr>
                <w:rFonts w:ascii="Consolas" w:hAnsi="Consolas" w:cs="Consolas"/>
              </w:rPr>
              <w:t>20</w:t>
            </w:r>
          </w:p>
        </w:tc>
        <w:tc>
          <w:tcPr>
            <w:tcW w:w="4621" w:type="dxa"/>
          </w:tcPr>
          <w:p w:rsidR="001B3DCC" w:rsidRDefault="001B3DCC" w:rsidP="001B3DCC">
            <w:pPr>
              <w:contextualSpacing/>
              <w:jc w:val="center"/>
              <w:rPr>
                <w:rFonts w:ascii="Consolas" w:hAnsi="Consolas" w:cs="Consolas"/>
              </w:rPr>
            </w:pPr>
            <w:r>
              <w:rPr>
                <w:rFonts w:ascii="Consolas" w:hAnsi="Consolas" w:cs="Consolas"/>
              </w:rPr>
              <w:t>FALSE</w:t>
            </w:r>
          </w:p>
        </w:tc>
      </w:tr>
      <w:tr w:rsidR="001B3DCC" w:rsidTr="00AD2CFD">
        <w:tc>
          <w:tcPr>
            <w:tcW w:w="4621" w:type="dxa"/>
          </w:tcPr>
          <w:p w:rsidR="001B3DCC" w:rsidRDefault="001B3DCC" w:rsidP="001B3DCC">
            <w:pPr>
              <w:contextualSpacing/>
              <w:jc w:val="center"/>
              <w:rPr>
                <w:rFonts w:ascii="Consolas" w:hAnsi="Consolas" w:cs="Consolas"/>
              </w:rPr>
            </w:pPr>
            <w:r>
              <w:rPr>
                <w:rFonts w:ascii="Consolas" w:hAnsi="Consolas" w:cs="Consolas"/>
              </w:rPr>
              <w:t>25</w:t>
            </w:r>
          </w:p>
        </w:tc>
        <w:tc>
          <w:tcPr>
            <w:tcW w:w="4621" w:type="dxa"/>
          </w:tcPr>
          <w:p w:rsidR="001B3DCC" w:rsidRDefault="001B3DCC" w:rsidP="001B3DCC">
            <w:pPr>
              <w:contextualSpacing/>
              <w:jc w:val="center"/>
              <w:rPr>
                <w:rFonts w:ascii="Consolas" w:hAnsi="Consolas" w:cs="Consolas"/>
              </w:rPr>
            </w:pPr>
            <w:r>
              <w:rPr>
                <w:rFonts w:ascii="Consolas" w:hAnsi="Consolas" w:cs="Consolas"/>
              </w:rPr>
              <w:t>FALSE</w:t>
            </w:r>
          </w:p>
        </w:tc>
      </w:tr>
      <w:tr w:rsidR="001B3DCC" w:rsidTr="00AD2CFD">
        <w:tc>
          <w:tcPr>
            <w:tcW w:w="4621" w:type="dxa"/>
          </w:tcPr>
          <w:p w:rsidR="001B3DCC" w:rsidRDefault="001B3DCC" w:rsidP="001B3DCC">
            <w:pPr>
              <w:contextualSpacing/>
              <w:jc w:val="center"/>
              <w:rPr>
                <w:rFonts w:ascii="Consolas" w:hAnsi="Consolas" w:cs="Consolas"/>
              </w:rPr>
            </w:pPr>
            <w:r>
              <w:rPr>
                <w:rFonts w:ascii="Consolas" w:hAnsi="Consolas" w:cs="Consolas"/>
              </w:rPr>
              <w:t>30</w:t>
            </w:r>
          </w:p>
        </w:tc>
        <w:tc>
          <w:tcPr>
            <w:tcW w:w="4621" w:type="dxa"/>
          </w:tcPr>
          <w:p w:rsidR="001B3DCC" w:rsidRDefault="001B3DCC" w:rsidP="001B3DCC">
            <w:pPr>
              <w:contextualSpacing/>
              <w:jc w:val="center"/>
              <w:rPr>
                <w:rFonts w:ascii="Consolas" w:hAnsi="Consolas" w:cs="Consolas"/>
              </w:rPr>
            </w:pPr>
            <w:r>
              <w:rPr>
                <w:rFonts w:ascii="Consolas" w:hAnsi="Consolas" w:cs="Consolas"/>
              </w:rPr>
              <w:t>FALSE</w:t>
            </w:r>
          </w:p>
        </w:tc>
      </w:tr>
      <w:tr w:rsidR="001B3DCC" w:rsidTr="00AD2CFD">
        <w:tc>
          <w:tcPr>
            <w:tcW w:w="4621" w:type="dxa"/>
          </w:tcPr>
          <w:p w:rsidR="001B3DCC" w:rsidRDefault="001B3DCC" w:rsidP="001B3DCC">
            <w:pPr>
              <w:contextualSpacing/>
              <w:jc w:val="center"/>
              <w:rPr>
                <w:rFonts w:ascii="Consolas" w:hAnsi="Consolas" w:cs="Consolas"/>
              </w:rPr>
            </w:pPr>
            <w:r>
              <w:rPr>
                <w:rFonts w:ascii="Consolas" w:hAnsi="Consolas" w:cs="Consolas"/>
              </w:rPr>
              <w:t>35</w:t>
            </w:r>
          </w:p>
        </w:tc>
        <w:tc>
          <w:tcPr>
            <w:tcW w:w="4621" w:type="dxa"/>
          </w:tcPr>
          <w:p w:rsidR="001B3DCC" w:rsidRDefault="001B3DCC" w:rsidP="001B3DCC">
            <w:pPr>
              <w:contextualSpacing/>
              <w:jc w:val="center"/>
              <w:rPr>
                <w:rFonts w:ascii="Consolas" w:hAnsi="Consolas" w:cs="Consolas"/>
              </w:rPr>
            </w:pPr>
            <w:r>
              <w:rPr>
                <w:rFonts w:ascii="Consolas" w:hAnsi="Consolas" w:cs="Consolas"/>
              </w:rPr>
              <w:t>FALSE</w:t>
            </w:r>
          </w:p>
        </w:tc>
      </w:tr>
      <w:tr w:rsidR="001B3DCC" w:rsidTr="00AD2CFD">
        <w:tc>
          <w:tcPr>
            <w:tcW w:w="4621" w:type="dxa"/>
          </w:tcPr>
          <w:p w:rsidR="001B3DCC" w:rsidRDefault="001B3DCC" w:rsidP="001B3DCC">
            <w:pPr>
              <w:contextualSpacing/>
              <w:jc w:val="center"/>
              <w:rPr>
                <w:rFonts w:ascii="Consolas" w:hAnsi="Consolas" w:cs="Consolas"/>
              </w:rPr>
            </w:pPr>
            <w:r>
              <w:rPr>
                <w:rFonts w:ascii="Consolas" w:hAnsi="Consolas" w:cs="Consolas"/>
              </w:rPr>
              <w:t>40</w:t>
            </w:r>
          </w:p>
        </w:tc>
        <w:tc>
          <w:tcPr>
            <w:tcW w:w="4621" w:type="dxa"/>
          </w:tcPr>
          <w:p w:rsidR="001B3DCC" w:rsidRDefault="001B3DCC" w:rsidP="001B3DCC">
            <w:pPr>
              <w:contextualSpacing/>
              <w:jc w:val="center"/>
              <w:rPr>
                <w:rFonts w:ascii="Consolas" w:hAnsi="Consolas" w:cs="Consolas"/>
              </w:rPr>
            </w:pPr>
            <w:r>
              <w:rPr>
                <w:rFonts w:ascii="Consolas" w:hAnsi="Consolas" w:cs="Consolas"/>
              </w:rPr>
              <w:t>FALSE</w:t>
            </w:r>
          </w:p>
        </w:tc>
      </w:tr>
      <w:tr w:rsidR="001B3DCC" w:rsidTr="00AD2CFD">
        <w:tc>
          <w:tcPr>
            <w:tcW w:w="4621" w:type="dxa"/>
          </w:tcPr>
          <w:p w:rsidR="001B3DCC" w:rsidRDefault="001B3DCC" w:rsidP="001B3DCC">
            <w:pPr>
              <w:contextualSpacing/>
              <w:jc w:val="center"/>
              <w:rPr>
                <w:rFonts w:ascii="Consolas" w:hAnsi="Consolas" w:cs="Consolas"/>
              </w:rPr>
            </w:pPr>
            <w:r>
              <w:rPr>
                <w:rFonts w:ascii="Consolas" w:hAnsi="Consolas" w:cs="Consolas"/>
              </w:rPr>
              <w:t>45</w:t>
            </w:r>
          </w:p>
        </w:tc>
        <w:tc>
          <w:tcPr>
            <w:tcW w:w="4621" w:type="dxa"/>
          </w:tcPr>
          <w:p w:rsidR="001B3DCC" w:rsidRDefault="001B3DCC" w:rsidP="001B3DCC">
            <w:pPr>
              <w:contextualSpacing/>
              <w:jc w:val="center"/>
              <w:rPr>
                <w:rFonts w:ascii="Consolas" w:hAnsi="Consolas" w:cs="Consolas"/>
              </w:rPr>
            </w:pPr>
            <w:r>
              <w:rPr>
                <w:rFonts w:ascii="Consolas" w:hAnsi="Consolas" w:cs="Consolas"/>
              </w:rPr>
              <w:t>FALSE</w:t>
            </w:r>
          </w:p>
        </w:tc>
      </w:tr>
      <w:tr w:rsidR="001B3DCC" w:rsidTr="00AD2CFD">
        <w:tc>
          <w:tcPr>
            <w:tcW w:w="4621" w:type="dxa"/>
          </w:tcPr>
          <w:p w:rsidR="001B3DCC" w:rsidRDefault="001B3DCC" w:rsidP="001B3DCC">
            <w:pPr>
              <w:contextualSpacing/>
              <w:jc w:val="center"/>
              <w:rPr>
                <w:rFonts w:ascii="Consolas" w:hAnsi="Consolas" w:cs="Consolas"/>
              </w:rPr>
            </w:pPr>
            <w:r>
              <w:rPr>
                <w:rFonts w:ascii="Consolas" w:hAnsi="Consolas" w:cs="Consolas"/>
              </w:rPr>
              <w:t>50</w:t>
            </w:r>
          </w:p>
        </w:tc>
        <w:tc>
          <w:tcPr>
            <w:tcW w:w="4621" w:type="dxa"/>
          </w:tcPr>
          <w:p w:rsidR="001B3DCC" w:rsidRDefault="001B3DCC" w:rsidP="001B3DCC">
            <w:pPr>
              <w:contextualSpacing/>
              <w:jc w:val="center"/>
              <w:rPr>
                <w:rFonts w:ascii="Consolas" w:hAnsi="Consolas" w:cs="Consolas"/>
              </w:rPr>
            </w:pPr>
            <w:r>
              <w:rPr>
                <w:rFonts w:ascii="Consolas" w:hAnsi="Consolas" w:cs="Consolas"/>
              </w:rPr>
              <w:t>FALSE</w:t>
            </w:r>
          </w:p>
        </w:tc>
      </w:tr>
      <w:tr w:rsidR="001B3DCC" w:rsidTr="00AD2CFD">
        <w:tc>
          <w:tcPr>
            <w:tcW w:w="4621" w:type="dxa"/>
          </w:tcPr>
          <w:p w:rsidR="001B3DCC" w:rsidRDefault="001B3DCC" w:rsidP="001B3DCC">
            <w:pPr>
              <w:contextualSpacing/>
              <w:jc w:val="center"/>
              <w:rPr>
                <w:rFonts w:ascii="Consolas" w:hAnsi="Consolas" w:cs="Consolas"/>
              </w:rPr>
            </w:pPr>
            <w:r>
              <w:rPr>
                <w:rFonts w:ascii="Consolas" w:hAnsi="Consolas" w:cs="Consolas"/>
              </w:rPr>
              <w:t>55</w:t>
            </w:r>
          </w:p>
        </w:tc>
        <w:tc>
          <w:tcPr>
            <w:tcW w:w="4621" w:type="dxa"/>
          </w:tcPr>
          <w:p w:rsidR="001B3DCC" w:rsidRDefault="001B3DCC" w:rsidP="001B3DCC">
            <w:pPr>
              <w:contextualSpacing/>
              <w:jc w:val="center"/>
              <w:rPr>
                <w:rFonts w:ascii="Consolas" w:hAnsi="Consolas" w:cs="Consolas"/>
              </w:rPr>
            </w:pPr>
            <w:r>
              <w:rPr>
                <w:rFonts w:ascii="Consolas" w:hAnsi="Consolas" w:cs="Consolas"/>
              </w:rPr>
              <w:t>FALSE</w:t>
            </w:r>
          </w:p>
        </w:tc>
      </w:tr>
      <w:tr w:rsidR="001B3DCC" w:rsidTr="00AD2CFD">
        <w:tc>
          <w:tcPr>
            <w:tcW w:w="4621" w:type="dxa"/>
          </w:tcPr>
          <w:p w:rsidR="001B3DCC" w:rsidRDefault="001B3DCC" w:rsidP="001B3DCC">
            <w:pPr>
              <w:contextualSpacing/>
              <w:jc w:val="center"/>
              <w:rPr>
                <w:rFonts w:ascii="Consolas" w:hAnsi="Consolas" w:cs="Consolas"/>
              </w:rPr>
            </w:pPr>
            <w:r>
              <w:rPr>
                <w:rFonts w:ascii="Consolas" w:hAnsi="Consolas" w:cs="Consolas"/>
              </w:rPr>
              <w:t>60</w:t>
            </w:r>
          </w:p>
        </w:tc>
        <w:tc>
          <w:tcPr>
            <w:tcW w:w="4621" w:type="dxa"/>
          </w:tcPr>
          <w:p w:rsidR="001B3DCC" w:rsidRDefault="001B3DCC" w:rsidP="001B3DCC">
            <w:pPr>
              <w:contextualSpacing/>
              <w:jc w:val="center"/>
              <w:rPr>
                <w:rFonts w:ascii="Consolas" w:hAnsi="Consolas" w:cs="Consolas"/>
              </w:rPr>
            </w:pPr>
            <w:r>
              <w:rPr>
                <w:rFonts w:ascii="Consolas" w:hAnsi="Consolas" w:cs="Consolas"/>
              </w:rPr>
              <w:t>FALSE</w:t>
            </w:r>
          </w:p>
        </w:tc>
      </w:tr>
      <w:tr w:rsidR="001B3DCC" w:rsidTr="00AD2CFD">
        <w:tc>
          <w:tcPr>
            <w:tcW w:w="4621" w:type="dxa"/>
          </w:tcPr>
          <w:p w:rsidR="001B3DCC" w:rsidRDefault="001B3DCC" w:rsidP="001B3DCC">
            <w:pPr>
              <w:contextualSpacing/>
              <w:jc w:val="center"/>
              <w:rPr>
                <w:rFonts w:ascii="Consolas" w:hAnsi="Consolas" w:cs="Consolas"/>
              </w:rPr>
            </w:pPr>
            <w:r>
              <w:rPr>
                <w:rFonts w:ascii="Consolas" w:hAnsi="Consolas" w:cs="Consolas"/>
              </w:rPr>
              <w:t>65</w:t>
            </w:r>
          </w:p>
        </w:tc>
        <w:tc>
          <w:tcPr>
            <w:tcW w:w="4621" w:type="dxa"/>
          </w:tcPr>
          <w:p w:rsidR="001B3DCC" w:rsidRDefault="001B3DCC" w:rsidP="001B3DCC">
            <w:pPr>
              <w:contextualSpacing/>
              <w:jc w:val="center"/>
              <w:rPr>
                <w:rFonts w:ascii="Consolas" w:hAnsi="Consolas" w:cs="Consolas"/>
              </w:rPr>
            </w:pPr>
            <w:r>
              <w:rPr>
                <w:rFonts w:ascii="Consolas" w:hAnsi="Consolas" w:cs="Consolas"/>
              </w:rPr>
              <w:t>EMPLOYEE_DATABASE opened in Read Mode</w:t>
            </w:r>
          </w:p>
        </w:tc>
      </w:tr>
      <w:tr w:rsidR="001B3DCC" w:rsidTr="00AD2CFD">
        <w:tc>
          <w:tcPr>
            <w:tcW w:w="4621" w:type="dxa"/>
          </w:tcPr>
          <w:p w:rsidR="001B3DCC" w:rsidRDefault="001B3DCC" w:rsidP="001B3DCC">
            <w:pPr>
              <w:contextualSpacing/>
              <w:jc w:val="center"/>
              <w:rPr>
                <w:rFonts w:ascii="Consolas" w:hAnsi="Consolas" w:cs="Consolas"/>
              </w:rPr>
            </w:pPr>
            <w:r>
              <w:rPr>
                <w:rFonts w:ascii="Consolas" w:hAnsi="Consolas" w:cs="Consolas"/>
              </w:rPr>
              <w:t>66</w:t>
            </w:r>
          </w:p>
        </w:tc>
        <w:tc>
          <w:tcPr>
            <w:tcW w:w="4621" w:type="dxa"/>
          </w:tcPr>
          <w:p w:rsidR="001B3DCC" w:rsidRDefault="001B3DCC" w:rsidP="001B3DCC">
            <w:pPr>
              <w:contextualSpacing/>
              <w:jc w:val="center"/>
              <w:rPr>
                <w:rFonts w:ascii="Consolas" w:hAnsi="Consolas" w:cs="Consolas"/>
              </w:rPr>
            </w:pPr>
            <w:r>
              <w:rPr>
                <w:rFonts w:ascii="Consolas" w:hAnsi="Consolas" w:cs="Consolas"/>
              </w:rPr>
              <w:t>CURRENT_DATABASE set to the Data in the EMPLOYEE_DATABASE</w:t>
            </w:r>
          </w:p>
        </w:tc>
      </w:tr>
      <w:tr w:rsidR="001B3DCC" w:rsidTr="00AD2CFD">
        <w:tc>
          <w:tcPr>
            <w:tcW w:w="4621" w:type="dxa"/>
          </w:tcPr>
          <w:p w:rsidR="001B3DCC" w:rsidRDefault="001B3DCC" w:rsidP="001B3DCC">
            <w:pPr>
              <w:contextualSpacing/>
              <w:jc w:val="center"/>
              <w:rPr>
                <w:rFonts w:ascii="Consolas" w:hAnsi="Consolas" w:cs="Consolas"/>
              </w:rPr>
            </w:pPr>
            <w:r>
              <w:rPr>
                <w:rFonts w:ascii="Consolas" w:hAnsi="Consolas" w:cs="Consolas"/>
              </w:rPr>
              <w:t>67</w:t>
            </w:r>
          </w:p>
        </w:tc>
        <w:tc>
          <w:tcPr>
            <w:tcW w:w="4621" w:type="dxa"/>
          </w:tcPr>
          <w:p w:rsidR="001B3DCC" w:rsidRDefault="001B3DCC" w:rsidP="001B3DCC">
            <w:pPr>
              <w:contextualSpacing/>
              <w:jc w:val="center"/>
              <w:rPr>
                <w:rFonts w:ascii="Consolas" w:hAnsi="Consolas" w:cs="Consolas"/>
              </w:rPr>
            </w:pPr>
            <w:r>
              <w:rPr>
                <w:rFonts w:ascii="Consolas" w:hAnsi="Consolas" w:cs="Consolas"/>
              </w:rPr>
              <w:t xml:space="preserve">EmpCode set to the code generated by </w:t>
            </w:r>
            <w:r>
              <w:rPr>
                <w:rFonts w:ascii="Consolas" w:hAnsi="Consolas" w:cs="Consolas"/>
              </w:rPr>
              <w:lastRenderedPageBreak/>
              <w:t>the GenerateCode function</w:t>
            </w:r>
          </w:p>
        </w:tc>
      </w:tr>
      <w:tr w:rsidR="001B3DCC" w:rsidTr="00AD2CFD">
        <w:tc>
          <w:tcPr>
            <w:tcW w:w="4621" w:type="dxa"/>
          </w:tcPr>
          <w:p w:rsidR="001B3DCC" w:rsidRDefault="001B3DCC" w:rsidP="001B3DCC">
            <w:pPr>
              <w:contextualSpacing/>
              <w:jc w:val="center"/>
              <w:rPr>
                <w:rFonts w:ascii="Consolas" w:hAnsi="Consolas" w:cs="Consolas"/>
              </w:rPr>
            </w:pPr>
            <w:r>
              <w:rPr>
                <w:rFonts w:ascii="Consolas" w:hAnsi="Consolas" w:cs="Consolas"/>
              </w:rPr>
              <w:lastRenderedPageBreak/>
              <w:t>68</w:t>
            </w:r>
          </w:p>
        </w:tc>
        <w:tc>
          <w:tcPr>
            <w:tcW w:w="4621" w:type="dxa"/>
          </w:tcPr>
          <w:p w:rsidR="001B3DCC" w:rsidRDefault="001B3DCC" w:rsidP="001B3DCC">
            <w:pPr>
              <w:contextualSpacing/>
              <w:jc w:val="center"/>
              <w:rPr>
                <w:rFonts w:ascii="Consolas" w:hAnsi="Consolas" w:cs="Consolas"/>
              </w:rPr>
            </w:pPr>
            <w:r>
              <w:rPr>
                <w:rFonts w:ascii="Consolas" w:hAnsi="Consolas" w:cs="Consolas"/>
              </w:rPr>
              <w:t>EMPLOYEE_CODES opened in Append Mode</w:t>
            </w:r>
          </w:p>
        </w:tc>
      </w:tr>
      <w:tr w:rsidR="001B3DCC" w:rsidTr="00AD2CFD">
        <w:tc>
          <w:tcPr>
            <w:tcW w:w="4621" w:type="dxa"/>
          </w:tcPr>
          <w:p w:rsidR="001B3DCC" w:rsidRDefault="001B3DCC" w:rsidP="001B3DCC">
            <w:pPr>
              <w:contextualSpacing/>
              <w:jc w:val="center"/>
              <w:rPr>
                <w:rFonts w:ascii="Consolas" w:hAnsi="Consolas" w:cs="Consolas"/>
              </w:rPr>
            </w:pPr>
            <w:r>
              <w:rPr>
                <w:rFonts w:ascii="Consolas" w:hAnsi="Consolas" w:cs="Consolas"/>
              </w:rPr>
              <w:t>69</w:t>
            </w:r>
          </w:p>
        </w:tc>
        <w:tc>
          <w:tcPr>
            <w:tcW w:w="4621" w:type="dxa"/>
          </w:tcPr>
          <w:p w:rsidR="001B3DCC" w:rsidRDefault="001B3DCC" w:rsidP="001B3DCC">
            <w:pPr>
              <w:contextualSpacing/>
              <w:jc w:val="center"/>
              <w:rPr>
                <w:rFonts w:ascii="Consolas" w:hAnsi="Consolas" w:cs="Consolas"/>
              </w:rPr>
            </w:pPr>
            <w:r>
              <w:rPr>
                <w:rFonts w:ascii="Consolas" w:hAnsi="Consolas" w:cs="Consolas"/>
              </w:rPr>
              <w:t>EmpCode appended to EMPLOYEE_CODES</w:t>
            </w:r>
          </w:p>
        </w:tc>
      </w:tr>
      <w:tr w:rsidR="001B3DCC" w:rsidTr="00AD2CFD">
        <w:tc>
          <w:tcPr>
            <w:tcW w:w="4621" w:type="dxa"/>
          </w:tcPr>
          <w:p w:rsidR="001B3DCC" w:rsidRDefault="001B3DCC" w:rsidP="001B3DCC">
            <w:pPr>
              <w:contextualSpacing/>
              <w:jc w:val="center"/>
              <w:rPr>
                <w:rFonts w:ascii="Consolas" w:hAnsi="Consolas" w:cs="Consolas"/>
              </w:rPr>
            </w:pPr>
            <w:r>
              <w:rPr>
                <w:rFonts w:ascii="Consolas" w:hAnsi="Consolas" w:cs="Consolas"/>
              </w:rPr>
              <w:t>70</w:t>
            </w:r>
          </w:p>
        </w:tc>
        <w:tc>
          <w:tcPr>
            <w:tcW w:w="4621" w:type="dxa"/>
          </w:tcPr>
          <w:p w:rsidR="001B3DCC" w:rsidRDefault="001B3DCC" w:rsidP="001B3DCC">
            <w:pPr>
              <w:contextualSpacing/>
              <w:jc w:val="center"/>
              <w:rPr>
                <w:rFonts w:ascii="Consolas" w:hAnsi="Consolas" w:cs="Consolas"/>
              </w:rPr>
            </w:pPr>
            <w:r>
              <w:rPr>
                <w:rFonts w:ascii="Consolas" w:hAnsi="Consolas" w:cs="Consolas"/>
              </w:rPr>
              <w:t xml:space="preserve">NEW_EMPLOYEE Dictionary set to </w:t>
            </w:r>
          </w:p>
          <w:p w:rsidR="001B3DCC" w:rsidRDefault="001B3DCC" w:rsidP="001B3DCC">
            <w:pPr>
              <w:contextualSpacing/>
              <w:jc w:val="center"/>
              <w:rPr>
                <w:rFonts w:ascii="Consolas" w:hAnsi="Consolas" w:cs="Consolas"/>
              </w:rPr>
            </w:pPr>
          </w:p>
          <w:p w:rsidR="001B3DCC" w:rsidRDefault="001B3DCC" w:rsidP="001B3DCC">
            <w:pPr>
              <w:contextualSpacing/>
              <w:rPr>
                <w:rFonts w:ascii="Consolas" w:hAnsi="Consolas" w:cs="Consolas"/>
              </w:rPr>
            </w:pPr>
            <w:r w:rsidRPr="00245B43">
              <w:rPr>
                <w:rFonts w:ascii="Consolas" w:hAnsi="Consolas" w:cs="Consolas"/>
              </w:rPr>
              <w:t>{</w:t>
            </w:r>
            <w:r>
              <w:rPr>
                <w:rFonts w:ascii="Consolas" w:hAnsi="Consolas" w:cs="Consolas"/>
              </w:rPr>
              <w:t xml:space="preserve">NAME : EMPLOYEE_NAME,                                     </w:t>
            </w:r>
          </w:p>
          <w:p w:rsidR="001B3DCC" w:rsidRPr="00245B43" w:rsidRDefault="001B3DCC" w:rsidP="001B3DCC">
            <w:pPr>
              <w:contextualSpacing/>
              <w:rPr>
                <w:rFonts w:ascii="Consolas" w:hAnsi="Consolas" w:cs="Consolas"/>
              </w:rPr>
            </w:pPr>
            <w:r>
              <w:rPr>
                <w:rFonts w:ascii="Consolas" w:hAnsi="Consolas" w:cs="Consolas"/>
              </w:rPr>
              <w:t xml:space="preserve"> DEPARTMENT </w:t>
            </w:r>
            <w:r w:rsidRPr="00245B43">
              <w:rPr>
                <w:rFonts w:ascii="Consolas" w:hAnsi="Consolas" w:cs="Consolas"/>
              </w:rPr>
              <w:t>:</w:t>
            </w:r>
            <w:r>
              <w:rPr>
                <w:rFonts w:ascii="Consolas" w:hAnsi="Consolas" w:cs="Consolas"/>
              </w:rPr>
              <w:t xml:space="preserve"> EMPLOYEE_DEPARTMENT,</w:t>
            </w:r>
          </w:p>
          <w:p w:rsidR="001B3DCC" w:rsidRPr="00245B43" w:rsidRDefault="001B3DCC" w:rsidP="001B3DCC">
            <w:pPr>
              <w:contextualSpacing/>
              <w:rPr>
                <w:rFonts w:ascii="Consolas" w:hAnsi="Consolas" w:cs="Consolas"/>
              </w:rPr>
            </w:pPr>
            <w:r>
              <w:rPr>
                <w:rFonts w:ascii="Consolas" w:hAnsi="Consolas" w:cs="Consolas"/>
              </w:rPr>
              <w:t xml:space="preserve"> DOB </w:t>
            </w:r>
            <w:r w:rsidRPr="00245B43">
              <w:rPr>
                <w:rFonts w:ascii="Consolas" w:hAnsi="Consolas" w:cs="Consolas"/>
              </w:rPr>
              <w:t>:</w:t>
            </w:r>
            <w:r>
              <w:rPr>
                <w:rFonts w:ascii="Consolas" w:hAnsi="Consolas" w:cs="Consolas"/>
              </w:rPr>
              <w:t xml:space="preserve"> EMPLOYEE_DOB</w:t>
            </w:r>
            <w:r w:rsidRPr="00245B43">
              <w:rPr>
                <w:rFonts w:ascii="Consolas" w:hAnsi="Consolas" w:cs="Consolas"/>
              </w:rPr>
              <w:t>,</w:t>
            </w:r>
          </w:p>
          <w:p w:rsidR="001B3DCC" w:rsidRPr="00245B43" w:rsidRDefault="001B3DCC" w:rsidP="001B3DCC">
            <w:pPr>
              <w:contextualSpacing/>
              <w:rPr>
                <w:rFonts w:ascii="Consolas" w:hAnsi="Consolas" w:cs="Consolas"/>
              </w:rPr>
            </w:pPr>
            <w:r>
              <w:rPr>
                <w:rFonts w:ascii="Consolas" w:hAnsi="Consolas" w:cs="Consolas"/>
              </w:rPr>
              <w:t xml:space="preserve"> GENDER </w:t>
            </w:r>
            <w:r w:rsidRPr="00245B43">
              <w:rPr>
                <w:rFonts w:ascii="Consolas" w:hAnsi="Consolas" w:cs="Consolas"/>
              </w:rPr>
              <w:t>:</w:t>
            </w:r>
            <w:r>
              <w:rPr>
                <w:rFonts w:ascii="Consolas" w:hAnsi="Consolas" w:cs="Consolas"/>
              </w:rPr>
              <w:t xml:space="preserve"> EMPLOYEE_GENDER,</w:t>
            </w:r>
          </w:p>
          <w:p w:rsidR="001B3DCC" w:rsidRPr="00245B43" w:rsidRDefault="001B3DCC" w:rsidP="001B3DCC">
            <w:pPr>
              <w:contextualSpacing/>
              <w:rPr>
                <w:rFonts w:ascii="Consolas" w:hAnsi="Consolas" w:cs="Consolas"/>
              </w:rPr>
            </w:pPr>
            <w:r>
              <w:rPr>
                <w:rFonts w:ascii="Consolas" w:hAnsi="Consolas" w:cs="Consolas"/>
              </w:rPr>
              <w:t xml:space="preserve"> SALARY </w:t>
            </w:r>
            <w:r w:rsidRPr="00245B43">
              <w:rPr>
                <w:rFonts w:ascii="Consolas" w:hAnsi="Consolas" w:cs="Consolas"/>
              </w:rPr>
              <w:t>:</w:t>
            </w:r>
            <w:r>
              <w:rPr>
                <w:rFonts w:ascii="Consolas" w:hAnsi="Consolas" w:cs="Consolas"/>
              </w:rPr>
              <w:t xml:space="preserve"> EMPLOYEE_SALARY,</w:t>
            </w:r>
          </w:p>
          <w:p w:rsidR="001B3DCC" w:rsidRDefault="001B3DCC" w:rsidP="001B3DCC">
            <w:pPr>
              <w:contextualSpacing/>
              <w:rPr>
                <w:rFonts w:ascii="Consolas" w:hAnsi="Consolas" w:cs="Consolas"/>
              </w:rPr>
            </w:pPr>
            <w:r>
              <w:rPr>
                <w:rFonts w:ascii="Consolas" w:hAnsi="Consolas" w:cs="Consolas"/>
              </w:rPr>
              <w:t xml:space="preserve"> CODE : EMPLOYEE_CODE}</w:t>
            </w:r>
          </w:p>
          <w:p w:rsidR="001B3DCC" w:rsidRDefault="001B3DCC" w:rsidP="001B3DCC">
            <w:pPr>
              <w:contextualSpacing/>
              <w:jc w:val="center"/>
              <w:rPr>
                <w:rFonts w:ascii="Consolas" w:hAnsi="Consolas" w:cs="Consolas"/>
              </w:rPr>
            </w:pPr>
          </w:p>
        </w:tc>
      </w:tr>
      <w:tr w:rsidR="001B3DCC" w:rsidTr="00AD2CFD">
        <w:tc>
          <w:tcPr>
            <w:tcW w:w="4621" w:type="dxa"/>
          </w:tcPr>
          <w:p w:rsidR="001B3DCC" w:rsidRDefault="001B3DCC" w:rsidP="001B3DCC">
            <w:pPr>
              <w:contextualSpacing/>
              <w:jc w:val="center"/>
              <w:rPr>
                <w:rFonts w:ascii="Consolas" w:hAnsi="Consolas" w:cs="Consolas"/>
              </w:rPr>
            </w:pPr>
            <w:r>
              <w:rPr>
                <w:rFonts w:ascii="Consolas" w:hAnsi="Consolas" w:cs="Consolas"/>
              </w:rPr>
              <w:t>71</w:t>
            </w:r>
          </w:p>
        </w:tc>
        <w:tc>
          <w:tcPr>
            <w:tcW w:w="4621" w:type="dxa"/>
          </w:tcPr>
          <w:p w:rsidR="001B3DCC" w:rsidRDefault="00EA1CF3" w:rsidP="001B3DCC">
            <w:pPr>
              <w:contextualSpacing/>
              <w:jc w:val="center"/>
              <w:rPr>
                <w:rFonts w:ascii="Consolas" w:hAnsi="Consolas" w:cs="Consolas"/>
              </w:rPr>
            </w:pPr>
            <w:r>
              <w:rPr>
                <w:rFonts w:ascii="Consolas" w:hAnsi="Consolas" w:cs="Consolas"/>
              </w:rPr>
              <w:t>NEW_EMPLOYEE appended to CURRENT_DATABASE</w:t>
            </w:r>
          </w:p>
        </w:tc>
      </w:tr>
      <w:tr w:rsidR="001B3DCC" w:rsidTr="00AD2CFD">
        <w:tc>
          <w:tcPr>
            <w:tcW w:w="4621" w:type="dxa"/>
          </w:tcPr>
          <w:p w:rsidR="001B3DCC" w:rsidRDefault="001B3DCC" w:rsidP="001B3DCC">
            <w:pPr>
              <w:contextualSpacing/>
              <w:jc w:val="center"/>
              <w:rPr>
                <w:rFonts w:ascii="Consolas" w:hAnsi="Consolas" w:cs="Consolas"/>
              </w:rPr>
            </w:pPr>
            <w:r>
              <w:rPr>
                <w:rFonts w:ascii="Consolas" w:hAnsi="Consolas" w:cs="Consolas"/>
              </w:rPr>
              <w:t>72</w:t>
            </w:r>
          </w:p>
        </w:tc>
        <w:tc>
          <w:tcPr>
            <w:tcW w:w="4621" w:type="dxa"/>
          </w:tcPr>
          <w:p w:rsidR="001B3DCC" w:rsidRDefault="00EA1CF3" w:rsidP="001B3DCC">
            <w:pPr>
              <w:contextualSpacing/>
              <w:jc w:val="center"/>
              <w:rPr>
                <w:rFonts w:ascii="Consolas" w:hAnsi="Consolas" w:cs="Consolas"/>
              </w:rPr>
            </w:pPr>
            <w:r>
              <w:rPr>
                <w:rFonts w:ascii="Consolas" w:hAnsi="Consolas" w:cs="Consolas"/>
              </w:rPr>
              <w:t>EMPLOYEE_DATABASE opened in Write Mode</w:t>
            </w:r>
          </w:p>
        </w:tc>
      </w:tr>
      <w:tr w:rsidR="001B3DCC" w:rsidTr="00AD2CFD">
        <w:tc>
          <w:tcPr>
            <w:tcW w:w="4621" w:type="dxa"/>
          </w:tcPr>
          <w:p w:rsidR="001B3DCC" w:rsidRDefault="001B3DCC" w:rsidP="001B3DCC">
            <w:pPr>
              <w:contextualSpacing/>
              <w:jc w:val="center"/>
              <w:rPr>
                <w:rFonts w:ascii="Consolas" w:hAnsi="Consolas" w:cs="Consolas"/>
              </w:rPr>
            </w:pPr>
            <w:r>
              <w:rPr>
                <w:rFonts w:ascii="Consolas" w:hAnsi="Consolas" w:cs="Consolas"/>
              </w:rPr>
              <w:t>73</w:t>
            </w:r>
          </w:p>
        </w:tc>
        <w:tc>
          <w:tcPr>
            <w:tcW w:w="4621" w:type="dxa"/>
          </w:tcPr>
          <w:p w:rsidR="001B3DCC" w:rsidRDefault="00EA1CF3" w:rsidP="001B3DCC">
            <w:pPr>
              <w:contextualSpacing/>
              <w:jc w:val="center"/>
              <w:rPr>
                <w:rFonts w:ascii="Consolas" w:hAnsi="Consolas" w:cs="Consolas"/>
              </w:rPr>
            </w:pPr>
            <w:r>
              <w:rPr>
                <w:rFonts w:ascii="Consolas" w:hAnsi="Consolas" w:cs="Consolas"/>
              </w:rPr>
              <w:t>CURRENT_DATABASE written to EMPLOYEE_DATABASE</w:t>
            </w:r>
          </w:p>
        </w:tc>
      </w:tr>
      <w:tr w:rsidR="001B3DCC" w:rsidTr="00AD2CFD">
        <w:tc>
          <w:tcPr>
            <w:tcW w:w="4621" w:type="dxa"/>
          </w:tcPr>
          <w:p w:rsidR="001B3DCC" w:rsidRDefault="001B3DCC" w:rsidP="001B3DCC">
            <w:pPr>
              <w:contextualSpacing/>
              <w:jc w:val="center"/>
              <w:rPr>
                <w:rFonts w:ascii="Consolas" w:hAnsi="Consolas" w:cs="Consolas"/>
              </w:rPr>
            </w:pPr>
            <w:r>
              <w:rPr>
                <w:rFonts w:ascii="Consolas" w:hAnsi="Consolas" w:cs="Consolas"/>
              </w:rPr>
              <w:t>74</w:t>
            </w:r>
          </w:p>
        </w:tc>
        <w:tc>
          <w:tcPr>
            <w:tcW w:w="4621" w:type="dxa"/>
          </w:tcPr>
          <w:p w:rsidR="001B3DCC" w:rsidRDefault="00EA1CF3" w:rsidP="001B3DCC">
            <w:pPr>
              <w:contextualSpacing/>
              <w:jc w:val="center"/>
              <w:rPr>
                <w:rFonts w:ascii="Consolas" w:hAnsi="Consolas" w:cs="Consolas"/>
              </w:rPr>
            </w:pPr>
            <w:r>
              <w:rPr>
                <w:rFonts w:ascii="Consolas" w:hAnsi="Consolas" w:cs="Consolas"/>
              </w:rPr>
              <w:t>EMPLOYEE_COUNT opened in Read Mode</w:t>
            </w:r>
          </w:p>
        </w:tc>
      </w:tr>
      <w:tr w:rsidR="001B3DCC" w:rsidTr="00AD2CFD">
        <w:tc>
          <w:tcPr>
            <w:tcW w:w="4621" w:type="dxa"/>
          </w:tcPr>
          <w:p w:rsidR="001B3DCC" w:rsidRDefault="001B3DCC" w:rsidP="001B3DCC">
            <w:pPr>
              <w:contextualSpacing/>
              <w:jc w:val="center"/>
              <w:rPr>
                <w:rFonts w:ascii="Consolas" w:hAnsi="Consolas" w:cs="Consolas"/>
              </w:rPr>
            </w:pPr>
            <w:r>
              <w:rPr>
                <w:rFonts w:ascii="Consolas" w:hAnsi="Consolas" w:cs="Consolas"/>
              </w:rPr>
              <w:t>75</w:t>
            </w:r>
          </w:p>
        </w:tc>
        <w:tc>
          <w:tcPr>
            <w:tcW w:w="4621" w:type="dxa"/>
          </w:tcPr>
          <w:p w:rsidR="001B3DCC" w:rsidRDefault="005727AA" w:rsidP="001B3DCC">
            <w:pPr>
              <w:contextualSpacing/>
              <w:jc w:val="center"/>
              <w:rPr>
                <w:rFonts w:ascii="Consolas" w:hAnsi="Consolas" w:cs="Consolas"/>
              </w:rPr>
            </w:pPr>
            <w:r>
              <w:rPr>
                <w:rFonts w:ascii="Consolas" w:hAnsi="Consolas" w:cs="Consolas"/>
              </w:rPr>
              <w:t>EmpCount set to the integer of the data in the EMPLOYEE_COUNT file</w:t>
            </w:r>
          </w:p>
        </w:tc>
      </w:tr>
      <w:tr w:rsidR="001B3DCC" w:rsidTr="00AD2CFD">
        <w:tc>
          <w:tcPr>
            <w:tcW w:w="4621" w:type="dxa"/>
          </w:tcPr>
          <w:p w:rsidR="001B3DCC" w:rsidRDefault="001B3DCC" w:rsidP="001B3DCC">
            <w:pPr>
              <w:contextualSpacing/>
              <w:jc w:val="center"/>
              <w:rPr>
                <w:rFonts w:ascii="Consolas" w:hAnsi="Consolas" w:cs="Consolas"/>
              </w:rPr>
            </w:pPr>
            <w:r>
              <w:rPr>
                <w:rFonts w:ascii="Consolas" w:hAnsi="Consolas" w:cs="Consolas"/>
              </w:rPr>
              <w:t>76</w:t>
            </w:r>
          </w:p>
        </w:tc>
        <w:tc>
          <w:tcPr>
            <w:tcW w:w="4621" w:type="dxa"/>
          </w:tcPr>
          <w:p w:rsidR="001B3DCC" w:rsidRDefault="005727AA" w:rsidP="001B3DCC">
            <w:pPr>
              <w:contextualSpacing/>
              <w:jc w:val="center"/>
              <w:rPr>
                <w:rFonts w:ascii="Consolas" w:hAnsi="Consolas" w:cs="Consolas"/>
              </w:rPr>
            </w:pPr>
            <w:r>
              <w:rPr>
                <w:rFonts w:ascii="Consolas" w:hAnsi="Consolas" w:cs="Consolas"/>
              </w:rPr>
              <w:t>EmpCount incremented by 1</w:t>
            </w:r>
          </w:p>
        </w:tc>
      </w:tr>
      <w:tr w:rsidR="001B3DCC" w:rsidTr="00AD2CFD">
        <w:tc>
          <w:tcPr>
            <w:tcW w:w="4621" w:type="dxa"/>
          </w:tcPr>
          <w:p w:rsidR="001B3DCC" w:rsidRDefault="001B3DCC" w:rsidP="001B3DCC">
            <w:pPr>
              <w:contextualSpacing/>
              <w:jc w:val="center"/>
              <w:rPr>
                <w:rFonts w:ascii="Consolas" w:hAnsi="Consolas" w:cs="Consolas"/>
              </w:rPr>
            </w:pPr>
            <w:r>
              <w:rPr>
                <w:rFonts w:ascii="Consolas" w:hAnsi="Consolas" w:cs="Consolas"/>
              </w:rPr>
              <w:t>77</w:t>
            </w:r>
          </w:p>
        </w:tc>
        <w:tc>
          <w:tcPr>
            <w:tcW w:w="4621" w:type="dxa"/>
          </w:tcPr>
          <w:p w:rsidR="001B3DCC" w:rsidRDefault="005727AA" w:rsidP="001B3DCC">
            <w:pPr>
              <w:contextualSpacing/>
              <w:jc w:val="center"/>
              <w:rPr>
                <w:rFonts w:ascii="Consolas" w:hAnsi="Consolas" w:cs="Consolas"/>
              </w:rPr>
            </w:pPr>
            <w:r>
              <w:rPr>
                <w:rFonts w:ascii="Consolas" w:hAnsi="Consolas" w:cs="Consolas"/>
              </w:rPr>
              <w:t>EMPLOYEE_COUNT opened in Write Mode</w:t>
            </w:r>
          </w:p>
        </w:tc>
      </w:tr>
      <w:tr w:rsidR="001B3DCC" w:rsidTr="00AD2CFD">
        <w:tc>
          <w:tcPr>
            <w:tcW w:w="4621" w:type="dxa"/>
          </w:tcPr>
          <w:p w:rsidR="001B3DCC" w:rsidRDefault="001B3DCC" w:rsidP="001B3DCC">
            <w:pPr>
              <w:contextualSpacing/>
              <w:jc w:val="center"/>
              <w:rPr>
                <w:rFonts w:ascii="Consolas" w:hAnsi="Consolas" w:cs="Consolas"/>
              </w:rPr>
            </w:pPr>
            <w:r>
              <w:rPr>
                <w:rFonts w:ascii="Consolas" w:hAnsi="Consolas" w:cs="Consolas"/>
              </w:rPr>
              <w:t>78</w:t>
            </w:r>
          </w:p>
        </w:tc>
        <w:tc>
          <w:tcPr>
            <w:tcW w:w="4621" w:type="dxa"/>
          </w:tcPr>
          <w:p w:rsidR="001B3DCC" w:rsidRDefault="005727AA" w:rsidP="001B3DCC">
            <w:pPr>
              <w:contextualSpacing/>
              <w:jc w:val="center"/>
              <w:rPr>
                <w:rFonts w:ascii="Consolas" w:hAnsi="Consolas" w:cs="Consolas"/>
              </w:rPr>
            </w:pPr>
            <w:r>
              <w:rPr>
                <w:rFonts w:ascii="Consolas" w:hAnsi="Consolas" w:cs="Consolas"/>
              </w:rPr>
              <w:t>EmpCount written to EMPLOYEE_COUNT</w:t>
            </w:r>
          </w:p>
        </w:tc>
      </w:tr>
      <w:tr w:rsidR="001B3DCC" w:rsidTr="00AD2CFD">
        <w:tc>
          <w:tcPr>
            <w:tcW w:w="4621" w:type="dxa"/>
          </w:tcPr>
          <w:p w:rsidR="001B3DCC" w:rsidRDefault="001B3DCC" w:rsidP="001B3DCC">
            <w:pPr>
              <w:contextualSpacing/>
              <w:jc w:val="center"/>
              <w:rPr>
                <w:rFonts w:ascii="Consolas" w:hAnsi="Consolas" w:cs="Consolas"/>
              </w:rPr>
            </w:pPr>
            <w:r>
              <w:rPr>
                <w:rFonts w:ascii="Consolas" w:hAnsi="Consolas" w:cs="Consolas"/>
              </w:rPr>
              <w:t>79</w:t>
            </w:r>
          </w:p>
        </w:tc>
        <w:tc>
          <w:tcPr>
            <w:tcW w:w="4621" w:type="dxa"/>
          </w:tcPr>
          <w:p w:rsidR="001B3DCC" w:rsidRDefault="005727AA" w:rsidP="001B3DCC">
            <w:pPr>
              <w:contextualSpacing/>
              <w:jc w:val="center"/>
              <w:rPr>
                <w:rFonts w:ascii="Consolas" w:hAnsi="Consolas" w:cs="Consolas"/>
              </w:rPr>
            </w:pPr>
            <w:r>
              <w:rPr>
                <w:rFonts w:ascii="Consolas" w:hAnsi="Consolas" w:cs="Consolas"/>
              </w:rPr>
              <w:t>TOTAL_EXPENDITURE opened in Read Mode</w:t>
            </w:r>
          </w:p>
        </w:tc>
      </w:tr>
      <w:tr w:rsidR="001B3DCC" w:rsidTr="00AD2CFD">
        <w:tc>
          <w:tcPr>
            <w:tcW w:w="4621" w:type="dxa"/>
          </w:tcPr>
          <w:p w:rsidR="001B3DCC" w:rsidRDefault="001B3DCC" w:rsidP="001B3DCC">
            <w:pPr>
              <w:contextualSpacing/>
              <w:jc w:val="center"/>
              <w:rPr>
                <w:rFonts w:ascii="Consolas" w:hAnsi="Consolas" w:cs="Consolas"/>
              </w:rPr>
            </w:pPr>
            <w:r>
              <w:rPr>
                <w:rFonts w:ascii="Consolas" w:hAnsi="Consolas" w:cs="Consolas"/>
              </w:rPr>
              <w:t>80</w:t>
            </w:r>
          </w:p>
        </w:tc>
        <w:tc>
          <w:tcPr>
            <w:tcW w:w="4621" w:type="dxa"/>
          </w:tcPr>
          <w:p w:rsidR="001B3DCC" w:rsidRDefault="005727AA" w:rsidP="001B3DCC">
            <w:pPr>
              <w:contextualSpacing/>
              <w:jc w:val="center"/>
              <w:rPr>
                <w:rFonts w:ascii="Consolas" w:hAnsi="Consolas" w:cs="Consolas"/>
              </w:rPr>
            </w:pPr>
            <w:r>
              <w:rPr>
                <w:rFonts w:ascii="Consolas" w:hAnsi="Consolas" w:cs="Consolas"/>
              </w:rPr>
              <w:t>TotalExpenditure set to the integer of the data in the TOTAL_EXPENDITURE file</w:t>
            </w:r>
          </w:p>
        </w:tc>
      </w:tr>
      <w:tr w:rsidR="001B3DCC" w:rsidTr="00AD2CFD">
        <w:tc>
          <w:tcPr>
            <w:tcW w:w="4621" w:type="dxa"/>
          </w:tcPr>
          <w:p w:rsidR="001B3DCC" w:rsidRDefault="001B3DCC" w:rsidP="001B3DCC">
            <w:pPr>
              <w:contextualSpacing/>
              <w:jc w:val="center"/>
              <w:rPr>
                <w:rFonts w:ascii="Consolas" w:hAnsi="Consolas" w:cs="Consolas"/>
              </w:rPr>
            </w:pPr>
            <w:r>
              <w:rPr>
                <w:rFonts w:ascii="Consolas" w:hAnsi="Consolas" w:cs="Consolas"/>
              </w:rPr>
              <w:t>81</w:t>
            </w:r>
          </w:p>
        </w:tc>
        <w:tc>
          <w:tcPr>
            <w:tcW w:w="4621" w:type="dxa"/>
          </w:tcPr>
          <w:p w:rsidR="001B3DCC" w:rsidRDefault="005727AA" w:rsidP="001B3DCC">
            <w:pPr>
              <w:contextualSpacing/>
              <w:jc w:val="center"/>
              <w:rPr>
                <w:rFonts w:ascii="Consolas" w:hAnsi="Consolas" w:cs="Consolas"/>
              </w:rPr>
            </w:pPr>
            <w:r>
              <w:rPr>
                <w:rFonts w:ascii="Consolas" w:hAnsi="Consolas" w:cs="Consolas"/>
              </w:rPr>
              <w:t>TotalExpenditure incremented by the EMPLOYEE_SALARY</w:t>
            </w:r>
          </w:p>
        </w:tc>
      </w:tr>
      <w:tr w:rsidR="001B3DCC" w:rsidTr="00AD2CFD">
        <w:tc>
          <w:tcPr>
            <w:tcW w:w="4621" w:type="dxa"/>
          </w:tcPr>
          <w:p w:rsidR="001B3DCC" w:rsidRDefault="001B3DCC" w:rsidP="001B3DCC">
            <w:pPr>
              <w:contextualSpacing/>
              <w:jc w:val="center"/>
              <w:rPr>
                <w:rFonts w:ascii="Consolas" w:hAnsi="Consolas" w:cs="Consolas"/>
              </w:rPr>
            </w:pPr>
            <w:r>
              <w:rPr>
                <w:rFonts w:ascii="Consolas" w:hAnsi="Consolas" w:cs="Consolas"/>
              </w:rPr>
              <w:t>82</w:t>
            </w:r>
          </w:p>
        </w:tc>
        <w:tc>
          <w:tcPr>
            <w:tcW w:w="4621" w:type="dxa"/>
          </w:tcPr>
          <w:p w:rsidR="001B3DCC" w:rsidRDefault="005727AA" w:rsidP="001B3DCC">
            <w:pPr>
              <w:contextualSpacing/>
              <w:jc w:val="center"/>
              <w:rPr>
                <w:rFonts w:ascii="Consolas" w:hAnsi="Consolas" w:cs="Consolas"/>
              </w:rPr>
            </w:pPr>
            <w:r>
              <w:rPr>
                <w:rFonts w:ascii="Consolas" w:hAnsi="Consolas" w:cs="Consolas"/>
              </w:rPr>
              <w:t>TOTAL_EXPENDITURE opened in Write Mode</w:t>
            </w:r>
          </w:p>
        </w:tc>
      </w:tr>
      <w:tr w:rsidR="001B3DCC" w:rsidTr="00AD2CFD">
        <w:tc>
          <w:tcPr>
            <w:tcW w:w="4621" w:type="dxa"/>
          </w:tcPr>
          <w:p w:rsidR="001B3DCC" w:rsidRDefault="001B3DCC" w:rsidP="001B3DCC">
            <w:pPr>
              <w:contextualSpacing/>
              <w:jc w:val="center"/>
              <w:rPr>
                <w:rFonts w:ascii="Consolas" w:hAnsi="Consolas" w:cs="Consolas"/>
              </w:rPr>
            </w:pPr>
            <w:r>
              <w:rPr>
                <w:rFonts w:ascii="Consolas" w:hAnsi="Consolas" w:cs="Consolas"/>
              </w:rPr>
              <w:t>83</w:t>
            </w:r>
          </w:p>
        </w:tc>
        <w:tc>
          <w:tcPr>
            <w:tcW w:w="4621" w:type="dxa"/>
          </w:tcPr>
          <w:p w:rsidR="001B3DCC" w:rsidRDefault="005727AA" w:rsidP="001B3DCC">
            <w:pPr>
              <w:contextualSpacing/>
              <w:jc w:val="center"/>
              <w:rPr>
                <w:rFonts w:ascii="Consolas" w:hAnsi="Consolas" w:cs="Consolas"/>
              </w:rPr>
            </w:pPr>
            <w:r>
              <w:rPr>
                <w:rFonts w:ascii="Consolas" w:hAnsi="Consolas" w:cs="Consolas"/>
              </w:rPr>
              <w:t>TotalExpenditure written to TOTAL_EXPENDITURE</w:t>
            </w:r>
          </w:p>
        </w:tc>
      </w:tr>
      <w:tr w:rsidR="001B3DCC" w:rsidTr="00AD2CFD">
        <w:tc>
          <w:tcPr>
            <w:tcW w:w="4621" w:type="dxa"/>
          </w:tcPr>
          <w:p w:rsidR="001B3DCC" w:rsidRDefault="001B3DCC" w:rsidP="001B3DCC">
            <w:pPr>
              <w:contextualSpacing/>
              <w:jc w:val="center"/>
              <w:rPr>
                <w:rFonts w:ascii="Consolas" w:hAnsi="Consolas" w:cs="Consolas"/>
              </w:rPr>
            </w:pPr>
            <w:r>
              <w:rPr>
                <w:rFonts w:ascii="Consolas" w:hAnsi="Consolas" w:cs="Consolas"/>
              </w:rPr>
              <w:t>84</w:t>
            </w:r>
          </w:p>
        </w:tc>
        <w:tc>
          <w:tcPr>
            <w:tcW w:w="4621" w:type="dxa"/>
          </w:tcPr>
          <w:p w:rsidR="001B3DCC" w:rsidRDefault="005727AA" w:rsidP="001B3DCC">
            <w:pPr>
              <w:contextualSpacing/>
              <w:jc w:val="center"/>
              <w:rPr>
                <w:rFonts w:ascii="Consolas" w:hAnsi="Consolas" w:cs="Consolas"/>
              </w:rPr>
            </w:pPr>
            <w:r>
              <w:rPr>
                <w:rFonts w:ascii="Consolas" w:hAnsi="Consolas" w:cs="Consolas"/>
              </w:rPr>
              <w:t>Return</w:t>
            </w:r>
          </w:p>
        </w:tc>
      </w:tr>
    </w:tbl>
    <w:p w:rsidR="00644FC2" w:rsidRDefault="00644FC2" w:rsidP="001B3DCC">
      <w:pPr>
        <w:contextualSpacing/>
        <w:jc w:val="center"/>
        <w:rPr>
          <w:rFonts w:ascii="Consolas" w:hAnsi="Consolas" w:cs="Consolas"/>
        </w:rPr>
      </w:pPr>
    </w:p>
    <w:p w:rsidR="001B3DCC" w:rsidRDefault="0088549A" w:rsidP="00FD2805">
      <w:pPr>
        <w:pStyle w:val="Heading2"/>
      </w:pPr>
      <w:bookmarkStart w:id="56" w:name="_Toc406682452"/>
      <w:r>
        <w:t>Algorithm 9 – tryLogin(</w:t>
      </w:r>
      <w:r w:rsidR="00104B32">
        <w:t>self</w:t>
      </w:r>
      <w:r>
        <w:t>) :</w:t>
      </w:r>
      <w:bookmarkEnd w:id="56"/>
    </w:p>
    <w:p w:rsidR="0088549A" w:rsidRDefault="0088549A" w:rsidP="0088549A"/>
    <w:p w:rsidR="0088549A" w:rsidRDefault="0088549A" w:rsidP="0088549A">
      <w:r>
        <w:t>This algoritm will be used on the Login Screen to process login attempts.</w:t>
      </w:r>
    </w:p>
    <w:p w:rsidR="0088549A" w:rsidRDefault="0088549A" w:rsidP="0088549A">
      <w:pPr>
        <w:contextualSpacing/>
        <w:rPr>
          <w:rFonts w:ascii="Consolas" w:hAnsi="Consolas" w:cs="Consolas"/>
        </w:rPr>
      </w:pPr>
      <w:r>
        <w:rPr>
          <w:rFonts w:ascii="Consolas" w:hAnsi="Consolas" w:cs="Consolas"/>
        </w:rPr>
        <w:t xml:space="preserve">1 </w:t>
      </w:r>
      <w:r w:rsidR="00F16FED">
        <w:rPr>
          <w:rFonts w:ascii="Consolas" w:hAnsi="Consolas" w:cs="Consolas"/>
        </w:rPr>
        <w:t xml:space="preserve"> LoginAttempts = READ(</w:t>
      </w:r>
      <w:r>
        <w:rPr>
          <w:rFonts w:ascii="Consolas" w:hAnsi="Consolas" w:cs="Consolas"/>
        </w:rPr>
        <w:t>LOGIN_ATTEMPTS FILE</w:t>
      </w:r>
      <w:r w:rsidR="00F16FED">
        <w:rPr>
          <w:rFonts w:ascii="Consolas" w:hAnsi="Consolas" w:cs="Consolas"/>
        </w:rPr>
        <w:t>)</w:t>
      </w:r>
    </w:p>
    <w:p w:rsidR="0088549A" w:rsidRDefault="0088549A" w:rsidP="0088549A">
      <w:pPr>
        <w:contextualSpacing/>
        <w:rPr>
          <w:rFonts w:ascii="Consolas" w:hAnsi="Consolas" w:cs="Consolas"/>
        </w:rPr>
      </w:pPr>
      <w:r>
        <w:rPr>
          <w:rFonts w:ascii="Consolas" w:hAnsi="Consolas" w:cs="Consolas"/>
        </w:rPr>
        <w:t xml:space="preserve">2 </w:t>
      </w:r>
      <w:r w:rsidR="00F16FED">
        <w:rPr>
          <w:rFonts w:ascii="Consolas" w:hAnsi="Consolas" w:cs="Consolas"/>
        </w:rPr>
        <w:t xml:space="preserve"> </w:t>
      </w:r>
      <w:r>
        <w:rPr>
          <w:rFonts w:ascii="Consolas" w:hAnsi="Consolas" w:cs="Consolas"/>
        </w:rPr>
        <w:t>IF USERNAME IS IN RESERVED_NAMES THEN</w:t>
      </w:r>
    </w:p>
    <w:p w:rsidR="0088549A" w:rsidRDefault="0088549A" w:rsidP="0088549A">
      <w:pPr>
        <w:contextualSpacing/>
        <w:rPr>
          <w:rFonts w:ascii="Consolas" w:hAnsi="Consolas" w:cs="Consolas"/>
        </w:rPr>
      </w:pPr>
      <w:r>
        <w:rPr>
          <w:rFonts w:ascii="Consolas" w:hAnsi="Consolas" w:cs="Consolas"/>
        </w:rPr>
        <w:t xml:space="preserve">3     </w:t>
      </w:r>
      <w:r w:rsidR="00F16FED">
        <w:rPr>
          <w:rFonts w:ascii="Consolas" w:hAnsi="Consolas" w:cs="Consolas"/>
        </w:rPr>
        <w:t xml:space="preserve"> </w:t>
      </w:r>
      <w:r>
        <w:rPr>
          <w:rFonts w:ascii="Consolas" w:hAnsi="Consolas" w:cs="Consolas"/>
        </w:rPr>
        <w:t>OPEN ADMIN_PASS_FILE</w:t>
      </w:r>
    </w:p>
    <w:p w:rsidR="0088549A" w:rsidRDefault="0088549A" w:rsidP="0088549A">
      <w:pPr>
        <w:contextualSpacing/>
        <w:rPr>
          <w:rFonts w:ascii="Consolas" w:hAnsi="Consolas" w:cs="Consolas"/>
        </w:rPr>
      </w:pPr>
      <w:r>
        <w:rPr>
          <w:rFonts w:ascii="Consolas" w:hAnsi="Consolas" w:cs="Consolas"/>
        </w:rPr>
        <w:lastRenderedPageBreak/>
        <w:t xml:space="preserve">4     </w:t>
      </w:r>
      <w:r w:rsidR="00F16FED">
        <w:rPr>
          <w:rFonts w:ascii="Consolas" w:hAnsi="Consolas" w:cs="Consolas"/>
        </w:rPr>
        <w:t xml:space="preserve"> </w:t>
      </w:r>
      <w:r>
        <w:rPr>
          <w:rFonts w:ascii="Consolas" w:hAnsi="Consolas" w:cs="Consolas"/>
        </w:rPr>
        <w:t>AdminPass = READ(DATA IN FILE)</w:t>
      </w:r>
    </w:p>
    <w:p w:rsidR="0088549A" w:rsidRDefault="0088549A" w:rsidP="0088549A">
      <w:pPr>
        <w:contextualSpacing/>
        <w:rPr>
          <w:rFonts w:ascii="Consolas" w:hAnsi="Consolas" w:cs="Consolas"/>
        </w:rPr>
      </w:pPr>
      <w:r>
        <w:rPr>
          <w:rFonts w:ascii="Consolas" w:hAnsi="Consolas" w:cs="Consolas"/>
        </w:rPr>
        <w:t xml:space="preserve">5     </w:t>
      </w:r>
      <w:r w:rsidR="00F16FED">
        <w:rPr>
          <w:rFonts w:ascii="Consolas" w:hAnsi="Consolas" w:cs="Consolas"/>
        </w:rPr>
        <w:t xml:space="preserve"> </w:t>
      </w:r>
      <w:r>
        <w:rPr>
          <w:rFonts w:ascii="Consolas" w:hAnsi="Consolas" w:cs="Consolas"/>
        </w:rPr>
        <w:t>IF HASH(PASSWORD) = INT(AdminPass) THEN</w:t>
      </w:r>
    </w:p>
    <w:p w:rsidR="0088549A" w:rsidRDefault="0088549A" w:rsidP="0088549A">
      <w:pPr>
        <w:contextualSpacing/>
        <w:rPr>
          <w:rFonts w:ascii="Consolas" w:hAnsi="Consolas" w:cs="Consolas"/>
        </w:rPr>
      </w:pPr>
      <w:r>
        <w:rPr>
          <w:rFonts w:ascii="Consolas" w:hAnsi="Consolas" w:cs="Consolas"/>
        </w:rPr>
        <w:t xml:space="preserve">6     </w:t>
      </w:r>
      <w:r w:rsidR="00F16FED">
        <w:rPr>
          <w:rFonts w:ascii="Consolas" w:hAnsi="Consolas" w:cs="Consolas"/>
        </w:rPr>
        <w:t xml:space="preserve"> </w:t>
      </w:r>
      <w:r>
        <w:rPr>
          <w:rFonts w:ascii="Consolas" w:hAnsi="Consolas" w:cs="Consolas"/>
        </w:rPr>
        <w:t xml:space="preserve">    LoginAttempts = 0</w:t>
      </w:r>
    </w:p>
    <w:p w:rsidR="0088549A" w:rsidRDefault="0088549A" w:rsidP="0088549A">
      <w:pPr>
        <w:contextualSpacing/>
        <w:rPr>
          <w:rFonts w:ascii="Consolas" w:hAnsi="Consolas" w:cs="Consolas"/>
        </w:rPr>
      </w:pPr>
      <w:r>
        <w:rPr>
          <w:rFonts w:ascii="Consolas" w:hAnsi="Consolas" w:cs="Consolas"/>
        </w:rPr>
        <w:t xml:space="preserve">7    </w:t>
      </w:r>
      <w:r w:rsidR="00F16FED">
        <w:rPr>
          <w:rFonts w:ascii="Consolas" w:hAnsi="Consolas" w:cs="Consolas"/>
        </w:rPr>
        <w:t xml:space="preserve"> </w:t>
      </w:r>
      <w:r>
        <w:rPr>
          <w:rFonts w:ascii="Consolas" w:hAnsi="Consolas" w:cs="Consolas"/>
        </w:rPr>
        <w:t xml:space="preserve">     WRITE LoginAttempts to LOGIN_ATTEMPTS FILE</w:t>
      </w:r>
    </w:p>
    <w:p w:rsidR="0088549A" w:rsidRDefault="0088549A" w:rsidP="0088549A">
      <w:pPr>
        <w:contextualSpacing/>
        <w:rPr>
          <w:rFonts w:ascii="Consolas" w:hAnsi="Consolas" w:cs="Consolas"/>
        </w:rPr>
      </w:pPr>
      <w:r>
        <w:rPr>
          <w:rFonts w:ascii="Consolas" w:hAnsi="Consolas" w:cs="Consolas"/>
        </w:rPr>
        <w:t xml:space="preserve">8   </w:t>
      </w:r>
      <w:r w:rsidR="00F16FED">
        <w:rPr>
          <w:rFonts w:ascii="Consolas" w:hAnsi="Consolas" w:cs="Consolas"/>
        </w:rPr>
        <w:t xml:space="preserve"> </w:t>
      </w:r>
      <w:r>
        <w:rPr>
          <w:rFonts w:ascii="Consolas" w:hAnsi="Consolas" w:cs="Consolas"/>
        </w:rPr>
        <w:t xml:space="preserve">      CLEAR ENTRY BOXES</w:t>
      </w:r>
    </w:p>
    <w:p w:rsidR="0088549A" w:rsidRDefault="0088549A" w:rsidP="0088549A">
      <w:pPr>
        <w:contextualSpacing/>
        <w:rPr>
          <w:rFonts w:ascii="Consolas" w:hAnsi="Consolas" w:cs="Consolas"/>
        </w:rPr>
      </w:pPr>
      <w:r>
        <w:rPr>
          <w:rFonts w:ascii="Consolas" w:hAnsi="Consolas" w:cs="Consolas"/>
        </w:rPr>
        <w:t xml:space="preserve">9  </w:t>
      </w:r>
      <w:r w:rsidR="00F16FED">
        <w:rPr>
          <w:rFonts w:ascii="Consolas" w:hAnsi="Consolas" w:cs="Consolas"/>
        </w:rPr>
        <w:t xml:space="preserve"> </w:t>
      </w:r>
      <w:r>
        <w:rPr>
          <w:rFonts w:ascii="Consolas" w:hAnsi="Consolas" w:cs="Consolas"/>
        </w:rPr>
        <w:t xml:space="preserve">       RETURN</w:t>
      </w:r>
    </w:p>
    <w:p w:rsidR="0088549A" w:rsidRDefault="00F16FED" w:rsidP="0088549A">
      <w:pPr>
        <w:contextualSpacing/>
        <w:rPr>
          <w:rFonts w:ascii="Consolas" w:hAnsi="Consolas" w:cs="Consolas"/>
        </w:rPr>
      </w:pPr>
      <w:r>
        <w:rPr>
          <w:rFonts w:ascii="Consolas" w:hAnsi="Consolas" w:cs="Consolas"/>
        </w:rPr>
        <w:t>10 IF LoginAttempts &gt;= 10 THEN</w:t>
      </w:r>
    </w:p>
    <w:p w:rsidR="00F16FED" w:rsidRDefault="00F16FED" w:rsidP="0088549A">
      <w:pPr>
        <w:contextualSpacing/>
        <w:rPr>
          <w:rFonts w:ascii="Consolas" w:hAnsi="Consolas" w:cs="Consolas"/>
        </w:rPr>
      </w:pPr>
      <w:r>
        <w:rPr>
          <w:rFonts w:ascii="Consolas" w:hAnsi="Consolas" w:cs="Consolas"/>
        </w:rPr>
        <w:t>11     CreatePopup(SYSTEM_LOCKED)</w:t>
      </w:r>
    </w:p>
    <w:p w:rsidR="00F16FED" w:rsidRDefault="00F16FED" w:rsidP="0088549A">
      <w:pPr>
        <w:contextualSpacing/>
        <w:rPr>
          <w:rFonts w:ascii="Consolas" w:hAnsi="Consolas" w:cs="Consolas"/>
        </w:rPr>
      </w:pPr>
      <w:r>
        <w:rPr>
          <w:rFonts w:ascii="Consolas" w:hAnsi="Consolas" w:cs="Consolas"/>
        </w:rPr>
        <w:t>12     RETURN</w:t>
      </w:r>
    </w:p>
    <w:p w:rsidR="00F16FED" w:rsidRDefault="00F16FED" w:rsidP="0088549A">
      <w:pPr>
        <w:contextualSpacing/>
        <w:rPr>
          <w:rFonts w:ascii="Consolas" w:hAnsi="Consolas" w:cs="Consolas"/>
        </w:rPr>
      </w:pPr>
      <w:r>
        <w:rPr>
          <w:rFonts w:ascii="Consolas" w:hAnsi="Consolas" w:cs="Consolas"/>
        </w:rPr>
        <w:t>13 LoginDict = READ</w:t>
      </w:r>
      <w:r w:rsidR="00104B32">
        <w:rPr>
          <w:rFonts w:ascii="Consolas" w:hAnsi="Consolas" w:cs="Consolas"/>
        </w:rPr>
        <w:t>(LOGIN_DATA FILE</w:t>
      </w:r>
      <w:r>
        <w:rPr>
          <w:rFonts w:ascii="Consolas" w:hAnsi="Consolas" w:cs="Consolas"/>
        </w:rPr>
        <w:t>)</w:t>
      </w:r>
    </w:p>
    <w:p w:rsidR="00F16FED" w:rsidRDefault="00F16FED" w:rsidP="0088549A">
      <w:pPr>
        <w:contextualSpacing/>
        <w:rPr>
          <w:rFonts w:ascii="Consolas" w:hAnsi="Consolas" w:cs="Consolas"/>
        </w:rPr>
      </w:pPr>
      <w:r>
        <w:rPr>
          <w:rFonts w:ascii="Consolas" w:hAnsi="Consolas" w:cs="Consolas"/>
        </w:rPr>
        <w:t>14 IF HASH(USERNAME) IN LoginDict THEN</w:t>
      </w:r>
    </w:p>
    <w:p w:rsidR="00F16FED" w:rsidRDefault="00F16FED" w:rsidP="0088549A">
      <w:pPr>
        <w:contextualSpacing/>
        <w:rPr>
          <w:rFonts w:ascii="Consolas" w:hAnsi="Consolas" w:cs="Consolas"/>
        </w:rPr>
      </w:pPr>
      <w:r>
        <w:rPr>
          <w:rFonts w:ascii="Consolas" w:hAnsi="Consolas" w:cs="Consolas"/>
        </w:rPr>
        <w:t>15     IF STR(LoginDict[HASH(USERNAME)]) = STR(HASH(PASSWORD)) THEN</w:t>
      </w:r>
    </w:p>
    <w:p w:rsidR="00F16FED" w:rsidRDefault="00F16FED" w:rsidP="0088549A">
      <w:pPr>
        <w:contextualSpacing/>
        <w:rPr>
          <w:rFonts w:ascii="Consolas" w:hAnsi="Consolas" w:cs="Consolas"/>
        </w:rPr>
      </w:pPr>
      <w:r>
        <w:rPr>
          <w:rFonts w:ascii="Consolas" w:hAnsi="Consolas" w:cs="Consolas"/>
        </w:rPr>
        <w:t>16         GO TO MAIN SCREEN</w:t>
      </w:r>
    </w:p>
    <w:p w:rsidR="00F16FED" w:rsidRDefault="00F16FED" w:rsidP="0088549A">
      <w:pPr>
        <w:contextualSpacing/>
        <w:rPr>
          <w:rFonts w:ascii="Consolas" w:hAnsi="Consolas" w:cs="Consolas"/>
        </w:rPr>
      </w:pPr>
      <w:r>
        <w:rPr>
          <w:rFonts w:ascii="Consolas" w:hAnsi="Consolas" w:cs="Consolas"/>
        </w:rPr>
        <w:t>17     ELSE</w:t>
      </w:r>
    </w:p>
    <w:p w:rsidR="00F16FED" w:rsidRDefault="00F16FED" w:rsidP="0088549A">
      <w:pPr>
        <w:contextualSpacing/>
        <w:rPr>
          <w:rFonts w:ascii="Consolas" w:hAnsi="Consolas" w:cs="Consolas"/>
        </w:rPr>
      </w:pPr>
      <w:r>
        <w:rPr>
          <w:rFonts w:ascii="Consolas" w:hAnsi="Consolas" w:cs="Consolas"/>
        </w:rPr>
        <w:t>18         CreatePopup(INVALID_LOGIN)</w:t>
      </w:r>
    </w:p>
    <w:p w:rsidR="00F16FED" w:rsidRDefault="00F16FED" w:rsidP="0088549A">
      <w:pPr>
        <w:contextualSpacing/>
        <w:rPr>
          <w:rFonts w:ascii="Consolas" w:hAnsi="Consolas" w:cs="Consolas"/>
        </w:rPr>
      </w:pPr>
      <w:r>
        <w:rPr>
          <w:rFonts w:ascii="Consolas" w:hAnsi="Consolas" w:cs="Consolas"/>
        </w:rPr>
        <w:t>19         LoginAttempts += 1</w:t>
      </w:r>
    </w:p>
    <w:p w:rsidR="00F16FED" w:rsidRDefault="00F16FED" w:rsidP="0088549A">
      <w:pPr>
        <w:contextualSpacing/>
        <w:rPr>
          <w:rFonts w:ascii="Consolas" w:hAnsi="Consolas" w:cs="Consolas"/>
        </w:rPr>
      </w:pPr>
      <w:r>
        <w:rPr>
          <w:rFonts w:ascii="Consolas" w:hAnsi="Consolas" w:cs="Consolas"/>
        </w:rPr>
        <w:t>20         WRITE LoginAttempts to LOGIN_ATTEMPTS FILE</w:t>
      </w:r>
    </w:p>
    <w:p w:rsidR="00F16FED" w:rsidRDefault="00F16FED" w:rsidP="0088549A">
      <w:pPr>
        <w:contextualSpacing/>
        <w:rPr>
          <w:rFonts w:ascii="Consolas" w:hAnsi="Consolas" w:cs="Consolas"/>
        </w:rPr>
      </w:pPr>
      <w:r>
        <w:rPr>
          <w:rFonts w:ascii="Consolas" w:hAnsi="Consolas" w:cs="Consolas"/>
        </w:rPr>
        <w:t>21 ELSE</w:t>
      </w:r>
    </w:p>
    <w:p w:rsidR="00F16FED" w:rsidRDefault="00F16FED" w:rsidP="0088549A">
      <w:pPr>
        <w:contextualSpacing/>
        <w:rPr>
          <w:rFonts w:ascii="Consolas" w:hAnsi="Consolas" w:cs="Consolas"/>
        </w:rPr>
      </w:pPr>
      <w:r>
        <w:rPr>
          <w:rFonts w:ascii="Consolas" w:hAnsi="Consolas" w:cs="Consolas"/>
        </w:rPr>
        <w:t>22 CreatePopup(INVALID_LOGIN)</w:t>
      </w:r>
    </w:p>
    <w:p w:rsidR="00F16FED" w:rsidRDefault="00F16FED" w:rsidP="0088549A">
      <w:pPr>
        <w:contextualSpacing/>
        <w:rPr>
          <w:rFonts w:ascii="Consolas" w:hAnsi="Consolas" w:cs="Consolas"/>
        </w:rPr>
      </w:pPr>
      <w:r>
        <w:rPr>
          <w:rFonts w:ascii="Consolas" w:hAnsi="Consolas" w:cs="Consolas"/>
        </w:rPr>
        <w:t>23 LoginAttempts +=1</w:t>
      </w:r>
    </w:p>
    <w:p w:rsidR="00F16FED" w:rsidRDefault="00F16FED" w:rsidP="0088549A">
      <w:pPr>
        <w:contextualSpacing/>
        <w:rPr>
          <w:rFonts w:ascii="Consolas" w:hAnsi="Consolas" w:cs="Consolas"/>
        </w:rPr>
      </w:pPr>
      <w:r>
        <w:rPr>
          <w:rFonts w:ascii="Consolas" w:hAnsi="Consolas" w:cs="Consolas"/>
        </w:rPr>
        <w:t>24 WRTIE LoginAttempts to LOGIN_ATTEMPTS FILE</w:t>
      </w:r>
    </w:p>
    <w:p w:rsidR="00104B32" w:rsidRDefault="00104B32" w:rsidP="0088549A">
      <w:pPr>
        <w:contextualSpacing/>
        <w:rPr>
          <w:rFonts w:ascii="Consolas" w:hAnsi="Consolas" w:cs="Consolas"/>
        </w:rPr>
      </w:pPr>
    </w:p>
    <w:p w:rsidR="00104B32" w:rsidRDefault="00104B32" w:rsidP="0088549A">
      <w:pPr>
        <w:contextualSpacing/>
        <w:rPr>
          <w:rFonts w:ascii="Consolas" w:hAnsi="Consolas" w:cs="Consolas"/>
        </w:rPr>
      </w:pPr>
    </w:p>
    <w:p w:rsidR="00104B32" w:rsidRDefault="00104B32" w:rsidP="0088549A">
      <w:pPr>
        <w:contextualSpacing/>
        <w:rPr>
          <w:rFonts w:ascii="Consolas" w:hAnsi="Consolas" w:cs="Consolas"/>
        </w:rPr>
      </w:pPr>
    </w:p>
    <w:p w:rsidR="00104B32" w:rsidRDefault="00104B32" w:rsidP="0088549A">
      <w:pPr>
        <w:contextualSpacing/>
        <w:rPr>
          <w:rFonts w:ascii="Consolas" w:hAnsi="Consolas" w:cs="Consolas"/>
        </w:rPr>
      </w:pPr>
    </w:p>
    <w:p w:rsidR="00104B32" w:rsidRDefault="00104B32" w:rsidP="0088549A">
      <w:pPr>
        <w:contextualSpacing/>
        <w:rPr>
          <w:rFonts w:ascii="Consolas" w:hAnsi="Consolas" w:cs="Consolas"/>
        </w:rPr>
      </w:pPr>
    </w:p>
    <w:p w:rsidR="00104B32" w:rsidRDefault="00104B32" w:rsidP="0088549A">
      <w:pPr>
        <w:contextualSpacing/>
        <w:rPr>
          <w:rFonts w:ascii="Consolas" w:hAnsi="Consolas" w:cs="Consola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1"/>
        <w:gridCol w:w="4621"/>
      </w:tblGrid>
      <w:tr w:rsidR="00920C19" w:rsidTr="00AD2CFD">
        <w:tc>
          <w:tcPr>
            <w:tcW w:w="9242" w:type="dxa"/>
            <w:gridSpan w:val="2"/>
          </w:tcPr>
          <w:p w:rsidR="00920C19" w:rsidRDefault="00920C19" w:rsidP="00606827">
            <w:pPr>
              <w:spacing w:after="120"/>
              <w:contextualSpacing/>
              <w:jc w:val="center"/>
              <w:rPr>
                <w:rFonts w:ascii="Consolas" w:hAnsi="Consolas" w:cs="Consolas"/>
                <w:b/>
              </w:rPr>
            </w:pPr>
            <w:r>
              <w:rPr>
                <w:rFonts w:ascii="Consolas" w:hAnsi="Consolas" w:cs="Consolas"/>
                <w:b/>
              </w:rPr>
              <w:t>Example with a Valid username and password, with Less than 10 attempts.</w:t>
            </w:r>
          </w:p>
        </w:tc>
      </w:tr>
      <w:tr w:rsidR="00104B32" w:rsidRPr="00F306C0" w:rsidTr="00AD2CFD">
        <w:tc>
          <w:tcPr>
            <w:tcW w:w="4621" w:type="dxa"/>
          </w:tcPr>
          <w:p w:rsidR="00104B32" w:rsidRPr="00D12809" w:rsidRDefault="00104B32" w:rsidP="00606827">
            <w:pPr>
              <w:spacing w:after="120"/>
              <w:contextualSpacing/>
              <w:jc w:val="center"/>
              <w:rPr>
                <w:rFonts w:ascii="Consolas" w:hAnsi="Consolas" w:cs="Consolas"/>
                <w:b/>
              </w:rPr>
            </w:pPr>
            <w:r w:rsidRPr="00D12809">
              <w:rPr>
                <w:rFonts w:ascii="Consolas" w:hAnsi="Consolas" w:cs="Consolas"/>
                <w:b/>
              </w:rPr>
              <w:t>Line</w:t>
            </w:r>
          </w:p>
        </w:tc>
        <w:tc>
          <w:tcPr>
            <w:tcW w:w="4621" w:type="dxa"/>
          </w:tcPr>
          <w:p w:rsidR="00104B32" w:rsidRPr="00F306C0" w:rsidRDefault="00104B32" w:rsidP="00606827">
            <w:pPr>
              <w:spacing w:after="120"/>
              <w:contextualSpacing/>
              <w:jc w:val="center"/>
              <w:rPr>
                <w:rFonts w:ascii="Consolas" w:hAnsi="Consolas" w:cs="Consolas"/>
                <w:b/>
              </w:rPr>
            </w:pPr>
            <w:r>
              <w:rPr>
                <w:rFonts w:ascii="Consolas" w:hAnsi="Consolas" w:cs="Consolas"/>
                <w:b/>
              </w:rPr>
              <w:t>Trace</w:t>
            </w:r>
          </w:p>
        </w:tc>
      </w:tr>
      <w:tr w:rsidR="00104B32" w:rsidTr="00AD2CFD">
        <w:tc>
          <w:tcPr>
            <w:tcW w:w="4621" w:type="dxa"/>
          </w:tcPr>
          <w:p w:rsidR="00104B32" w:rsidRDefault="00104B32" w:rsidP="00606827">
            <w:pPr>
              <w:contextualSpacing/>
              <w:jc w:val="center"/>
              <w:rPr>
                <w:rFonts w:ascii="Consolas" w:hAnsi="Consolas" w:cs="Consolas"/>
              </w:rPr>
            </w:pPr>
            <w:r>
              <w:rPr>
                <w:rFonts w:ascii="Consolas" w:hAnsi="Consolas" w:cs="Consolas"/>
              </w:rPr>
              <w:t>1</w:t>
            </w:r>
          </w:p>
        </w:tc>
        <w:tc>
          <w:tcPr>
            <w:tcW w:w="4621" w:type="dxa"/>
          </w:tcPr>
          <w:p w:rsidR="00104B32" w:rsidRDefault="00104B32" w:rsidP="00606827">
            <w:pPr>
              <w:contextualSpacing/>
              <w:jc w:val="center"/>
              <w:rPr>
                <w:rFonts w:ascii="Consolas" w:hAnsi="Consolas" w:cs="Consolas"/>
              </w:rPr>
            </w:pPr>
            <w:r>
              <w:rPr>
                <w:rFonts w:ascii="Consolas" w:hAnsi="Consolas" w:cs="Consolas"/>
              </w:rPr>
              <w:t>Login Attempts set to the Data in the LOGIN_ATTEMPTS File.</w:t>
            </w:r>
          </w:p>
        </w:tc>
      </w:tr>
      <w:tr w:rsidR="00104B32" w:rsidTr="00AD2CFD">
        <w:tc>
          <w:tcPr>
            <w:tcW w:w="4621" w:type="dxa"/>
          </w:tcPr>
          <w:p w:rsidR="00104B32" w:rsidRDefault="00104B32" w:rsidP="00606827">
            <w:pPr>
              <w:contextualSpacing/>
              <w:jc w:val="center"/>
              <w:rPr>
                <w:rFonts w:ascii="Consolas" w:hAnsi="Consolas" w:cs="Consolas"/>
              </w:rPr>
            </w:pPr>
            <w:r>
              <w:rPr>
                <w:rFonts w:ascii="Consolas" w:hAnsi="Consolas" w:cs="Consolas"/>
              </w:rPr>
              <w:t>2</w:t>
            </w:r>
          </w:p>
        </w:tc>
        <w:tc>
          <w:tcPr>
            <w:tcW w:w="4621" w:type="dxa"/>
          </w:tcPr>
          <w:p w:rsidR="00104B32" w:rsidRDefault="00104B32" w:rsidP="00606827">
            <w:pPr>
              <w:contextualSpacing/>
              <w:jc w:val="center"/>
              <w:rPr>
                <w:rFonts w:ascii="Consolas" w:hAnsi="Consolas" w:cs="Consolas"/>
              </w:rPr>
            </w:pPr>
            <w:r>
              <w:rPr>
                <w:rFonts w:ascii="Consolas" w:hAnsi="Consolas" w:cs="Consolas"/>
              </w:rPr>
              <w:t>FALSE</w:t>
            </w:r>
          </w:p>
        </w:tc>
      </w:tr>
      <w:tr w:rsidR="00104B32" w:rsidTr="00AD2CFD">
        <w:tc>
          <w:tcPr>
            <w:tcW w:w="4621" w:type="dxa"/>
          </w:tcPr>
          <w:p w:rsidR="00104B32" w:rsidRDefault="00104B32" w:rsidP="00606827">
            <w:pPr>
              <w:contextualSpacing/>
              <w:jc w:val="center"/>
              <w:rPr>
                <w:rFonts w:ascii="Consolas" w:hAnsi="Consolas" w:cs="Consolas"/>
              </w:rPr>
            </w:pPr>
            <w:r>
              <w:rPr>
                <w:rFonts w:ascii="Consolas" w:hAnsi="Consolas" w:cs="Consolas"/>
              </w:rPr>
              <w:t>10</w:t>
            </w:r>
          </w:p>
        </w:tc>
        <w:tc>
          <w:tcPr>
            <w:tcW w:w="4621" w:type="dxa"/>
          </w:tcPr>
          <w:p w:rsidR="00104B32" w:rsidRDefault="00104B32" w:rsidP="00104B32">
            <w:pPr>
              <w:contextualSpacing/>
              <w:jc w:val="center"/>
              <w:rPr>
                <w:rFonts w:ascii="Consolas" w:hAnsi="Consolas" w:cs="Consolas"/>
              </w:rPr>
            </w:pPr>
            <w:r>
              <w:rPr>
                <w:rFonts w:ascii="Consolas" w:hAnsi="Consolas" w:cs="Consolas"/>
              </w:rPr>
              <w:t>FALSE</w:t>
            </w:r>
          </w:p>
        </w:tc>
      </w:tr>
      <w:tr w:rsidR="00104B32" w:rsidTr="00AD2CFD">
        <w:tc>
          <w:tcPr>
            <w:tcW w:w="4621" w:type="dxa"/>
          </w:tcPr>
          <w:p w:rsidR="00104B32" w:rsidRDefault="00104B32" w:rsidP="00606827">
            <w:pPr>
              <w:contextualSpacing/>
              <w:jc w:val="center"/>
              <w:rPr>
                <w:rFonts w:ascii="Consolas" w:hAnsi="Consolas" w:cs="Consolas"/>
              </w:rPr>
            </w:pPr>
            <w:r>
              <w:rPr>
                <w:rFonts w:ascii="Consolas" w:hAnsi="Consolas" w:cs="Consolas"/>
              </w:rPr>
              <w:t>13</w:t>
            </w:r>
          </w:p>
        </w:tc>
        <w:tc>
          <w:tcPr>
            <w:tcW w:w="4621" w:type="dxa"/>
          </w:tcPr>
          <w:p w:rsidR="00104B32" w:rsidRDefault="00104B32" w:rsidP="00606827">
            <w:pPr>
              <w:contextualSpacing/>
              <w:jc w:val="center"/>
              <w:rPr>
                <w:rFonts w:ascii="Consolas" w:hAnsi="Consolas" w:cs="Consolas"/>
              </w:rPr>
            </w:pPr>
            <w:r>
              <w:rPr>
                <w:rFonts w:ascii="Consolas" w:hAnsi="Consolas" w:cs="Consolas"/>
              </w:rPr>
              <w:t>LoginDict set to the Dictionary stored in the LOGIN_DATA File.</w:t>
            </w:r>
          </w:p>
        </w:tc>
      </w:tr>
      <w:tr w:rsidR="00104B32" w:rsidTr="00AD2CFD">
        <w:tc>
          <w:tcPr>
            <w:tcW w:w="4621" w:type="dxa"/>
          </w:tcPr>
          <w:p w:rsidR="00104B32" w:rsidRDefault="00104B32" w:rsidP="00606827">
            <w:pPr>
              <w:contextualSpacing/>
              <w:jc w:val="center"/>
              <w:rPr>
                <w:rFonts w:ascii="Consolas" w:hAnsi="Consolas" w:cs="Consolas"/>
              </w:rPr>
            </w:pPr>
            <w:r>
              <w:rPr>
                <w:rFonts w:ascii="Consolas" w:hAnsi="Consolas" w:cs="Consolas"/>
              </w:rPr>
              <w:t>14</w:t>
            </w:r>
          </w:p>
        </w:tc>
        <w:tc>
          <w:tcPr>
            <w:tcW w:w="4621" w:type="dxa"/>
          </w:tcPr>
          <w:p w:rsidR="00104B32" w:rsidRDefault="00104B32" w:rsidP="00606827">
            <w:pPr>
              <w:contextualSpacing/>
              <w:jc w:val="center"/>
              <w:rPr>
                <w:rFonts w:ascii="Consolas" w:hAnsi="Consolas" w:cs="Consolas"/>
              </w:rPr>
            </w:pPr>
            <w:r>
              <w:rPr>
                <w:rFonts w:ascii="Consolas" w:hAnsi="Consolas" w:cs="Consolas"/>
              </w:rPr>
              <w:t>TRUE</w:t>
            </w:r>
          </w:p>
        </w:tc>
      </w:tr>
      <w:tr w:rsidR="00104B32" w:rsidTr="00AD2CFD">
        <w:tc>
          <w:tcPr>
            <w:tcW w:w="4621" w:type="dxa"/>
          </w:tcPr>
          <w:p w:rsidR="00104B32" w:rsidRDefault="00104B32" w:rsidP="00606827">
            <w:pPr>
              <w:contextualSpacing/>
              <w:jc w:val="center"/>
              <w:rPr>
                <w:rFonts w:ascii="Consolas" w:hAnsi="Consolas" w:cs="Consolas"/>
              </w:rPr>
            </w:pPr>
            <w:r>
              <w:rPr>
                <w:rFonts w:ascii="Consolas" w:hAnsi="Consolas" w:cs="Consolas"/>
              </w:rPr>
              <w:t>15</w:t>
            </w:r>
          </w:p>
        </w:tc>
        <w:tc>
          <w:tcPr>
            <w:tcW w:w="4621" w:type="dxa"/>
          </w:tcPr>
          <w:p w:rsidR="00104B32" w:rsidRDefault="00920C19" w:rsidP="00606827">
            <w:pPr>
              <w:contextualSpacing/>
              <w:jc w:val="center"/>
              <w:rPr>
                <w:rFonts w:ascii="Consolas" w:hAnsi="Consolas" w:cs="Consolas"/>
              </w:rPr>
            </w:pPr>
            <w:r>
              <w:rPr>
                <w:rFonts w:ascii="Consolas" w:hAnsi="Consolas" w:cs="Consolas"/>
              </w:rPr>
              <w:t>TRUE</w:t>
            </w:r>
          </w:p>
        </w:tc>
      </w:tr>
      <w:tr w:rsidR="00104B32" w:rsidTr="00AD2CFD">
        <w:trPr>
          <w:trHeight w:val="85"/>
        </w:trPr>
        <w:tc>
          <w:tcPr>
            <w:tcW w:w="4621" w:type="dxa"/>
          </w:tcPr>
          <w:p w:rsidR="00104B32" w:rsidRDefault="00920C19" w:rsidP="00606827">
            <w:pPr>
              <w:contextualSpacing/>
              <w:jc w:val="center"/>
              <w:rPr>
                <w:rFonts w:ascii="Consolas" w:hAnsi="Consolas" w:cs="Consolas"/>
              </w:rPr>
            </w:pPr>
            <w:r>
              <w:rPr>
                <w:rFonts w:ascii="Consolas" w:hAnsi="Consolas" w:cs="Consolas"/>
              </w:rPr>
              <w:t>16</w:t>
            </w:r>
          </w:p>
        </w:tc>
        <w:tc>
          <w:tcPr>
            <w:tcW w:w="4621" w:type="dxa"/>
          </w:tcPr>
          <w:p w:rsidR="00104B32" w:rsidRDefault="00920C19" w:rsidP="00606827">
            <w:pPr>
              <w:contextualSpacing/>
              <w:jc w:val="center"/>
              <w:rPr>
                <w:rFonts w:ascii="Consolas" w:hAnsi="Consolas" w:cs="Consolas"/>
              </w:rPr>
            </w:pPr>
            <w:r>
              <w:rPr>
                <w:rFonts w:ascii="Consolas" w:hAnsi="Consolas" w:cs="Consolas"/>
              </w:rPr>
              <w:t>Screen changes from Login Screen to Main Screen.</w:t>
            </w:r>
          </w:p>
        </w:tc>
      </w:tr>
    </w:tbl>
    <w:p w:rsidR="00104B32" w:rsidRDefault="00104B32" w:rsidP="0088549A">
      <w:pPr>
        <w:contextualSpacing/>
        <w:rPr>
          <w:rFonts w:ascii="Consolas" w:hAnsi="Consolas" w:cs="Consola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1"/>
        <w:gridCol w:w="4621"/>
      </w:tblGrid>
      <w:tr w:rsidR="00920C19" w:rsidTr="00AD2CFD">
        <w:tc>
          <w:tcPr>
            <w:tcW w:w="9242" w:type="dxa"/>
            <w:gridSpan w:val="2"/>
          </w:tcPr>
          <w:p w:rsidR="00920C19" w:rsidRDefault="00920C19" w:rsidP="00606827">
            <w:pPr>
              <w:spacing w:after="120"/>
              <w:contextualSpacing/>
              <w:jc w:val="center"/>
              <w:rPr>
                <w:rFonts w:ascii="Consolas" w:hAnsi="Consolas" w:cs="Consolas"/>
                <w:b/>
              </w:rPr>
            </w:pPr>
            <w:r>
              <w:rPr>
                <w:rFonts w:ascii="Consolas" w:hAnsi="Consolas" w:cs="Consolas"/>
                <w:b/>
              </w:rPr>
              <w:t>Example with an invalid username and password, with Less than 10 attempts.</w:t>
            </w:r>
          </w:p>
        </w:tc>
      </w:tr>
      <w:tr w:rsidR="00920C19" w:rsidRPr="00F306C0" w:rsidTr="00AD2CFD">
        <w:tc>
          <w:tcPr>
            <w:tcW w:w="4621" w:type="dxa"/>
          </w:tcPr>
          <w:p w:rsidR="00920C19" w:rsidRPr="00D12809" w:rsidRDefault="00920C19" w:rsidP="00606827">
            <w:pPr>
              <w:spacing w:after="120"/>
              <w:contextualSpacing/>
              <w:jc w:val="center"/>
              <w:rPr>
                <w:rFonts w:ascii="Consolas" w:hAnsi="Consolas" w:cs="Consolas"/>
                <w:b/>
              </w:rPr>
            </w:pPr>
            <w:r w:rsidRPr="00D12809">
              <w:rPr>
                <w:rFonts w:ascii="Consolas" w:hAnsi="Consolas" w:cs="Consolas"/>
                <w:b/>
              </w:rPr>
              <w:t>Line</w:t>
            </w:r>
          </w:p>
        </w:tc>
        <w:tc>
          <w:tcPr>
            <w:tcW w:w="4621" w:type="dxa"/>
          </w:tcPr>
          <w:p w:rsidR="00920C19" w:rsidRPr="00F306C0" w:rsidRDefault="00920C19" w:rsidP="00606827">
            <w:pPr>
              <w:spacing w:after="120"/>
              <w:contextualSpacing/>
              <w:jc w:val="center"/>
              <w:rPr>
                <w:rFonts w:ascii="Consolas" w:hAnsi="Consolas" w:cs="Consolas"/>
                <w:b/>
              </w:rPr>
            </w:pPr>
            <w:r>
              <w:rPr>
                <w:rFonts w:ascii="Consolas" w:hAnsi="Consolas" w:cs="Consolas"/>
                <w:b/>
              </w:rPr>
              <w:t>Trace</w:t>
            </w:r>
          </w:p>
        </w:tc>
      </w:tr>
      <w:tr w:rsidR="00920C19" w:rsidTr="00AD2CFD">
        <w:tc>
          <w:tcPr>
            <w:tcW w:w="4621" w:type="dxa"/>
          </w:tcPr>
          <w:p w:rsidR="00920C19" w:rsidRDefault="00920C19" w:rsidP="00606827">
            <w:pPr>
              <w:contextualSpacing/>
              <w:jc w:val="center"/>
              <w:rPr>
                <w:rFonts w:ascii="Consolas" w:hAnsi="Consolas" w:cs="Consolas"/>
              </w:rPr>
            </w:pPr>
            <w:r>
              <w:rPr>
                <w:rFonts w:ascii="Consolas" w:hAnsi="Consolas" w:cs="Consolas"/>
              </w:rPr>
              <w:t>1</w:t>
            </w:r>
          </w:p>
        </w:tc>
        <w:tc>
          <w:tcPr>
            <w:tcW w:w="4621" w:type="dxa"/>
          </w:tcPr>
          <w:p w:rsidR="00920C19" w:rsidRDefault="00920C19" w:rsidP="00606827">
            <w:pPr>
              <w:contextualSpacing/>
              <w:jc w:val="center"/>
              <w:rPr>
                <w:rFonts w:ascii="Consolas" w:hAnsi="Consolas" w:cs="Consolas"/>
              </w:rPr>
            </w:pPr>
            <w:r>
              <w:rPr>
                <w:rFonts w:ascii="Consolas" w:hAnsi="Consolas" w:cs="Consolas"/>
              </w:rPr>
              <w:t>Login Attempts set to the Data in the LOGIN_ATTEMPTS File.</w:t>
            </w:r>
          </w:p>
        </w:tc>
      </w:tr>
      <w:tr w:rsidR="00920C19" w:rsidTr="00AD2CFD">
        <w:tc>
          <w:tcPr>
            <w:tcW w:w="4621" w:type="dxa"/>
          </w:tcPr>
          <w:p w:rsidR="00920C19" w:rsidRDefault="00920C19" w:rsidP="00606827">
            <w:pPr>
              <w:contextualSpacing/>
              <w:jc w:val="center"/>
              <w:rPr>
                <w:rFonts w:ascii="Consolas" w:hAnsi="Consolas" w:cs="Consolas"/>
              </w:rPr>
            </w:pPr>
            <w:r>
              <w:rPr>
                <w:rFonts w:ascii="Consolas" w:hAnsi="Consolas" w:cs="Consolas"/>
              </w:rPr>
              <w:t>2</w:t>
            </w:r>
          </w:p>
        </w:tc>
        <w:tc>
          <w:tcPr>
            <w:tcW w:w="4621" w:type="dxa"/>
          </w:tcPr>
          <w:p w:rsidR="00920C19" w:rsidRDefault="00920C19" w:rsidP="00606827">
            <w:pPr>
              <w:contextualSpacing/>
              <w:jc w:val="center"/>
              <w:rPr>
                <w:rFonts w:ascii="Consolas" w:hAnsi="Consolas" w:cs="Consolas"/>
              </w:rPr>
            </w:pPr>
            <w:r>
              <w:rPr>
                <w:rFonts w:ascii="Consolas" w:hAnsi="Consolas" w:cs="Consolas"/>
              </w:rPr>
              <w:t>FALSE</w:t>
            </w:r>
          </w:p>
        </w:tc>
      </w:tr>
      <w:tr w:rsidR="00920C19" w:rsidTr="00AD2CFD">
        <w:tc>
          <w:tcPr>
            <w:tcW w:w="4621" w:type="dxa"/>
          </w:tcPr>
          <w:p w:rsidR="00920C19" w:rsidRDefault="00920C19" w:rsidP="00606827">
            <w:pPr>
              <w:contextualSpacing/>
              <w:jc w:val="center"/>
              <w:rPr>
                <w:rFonts w:ascii="Consolas" w:hAnsi="Consolas" w:cs="Consolas"/>
              </w:rPr>
            </w:pPr>
            <w:r>
              <w:rPr>
                <w:rFonts w:ascii="Consolas" w:hAnsi="Consolas" w:cs="Consolas"/>
              </w:rPr>
              <w:t>10</w:t>
            </w:r>
          </w:p>
        </w:tc>
        <w:tc>
          <w:tcPr>
            <w:tcW w:w="4621" w:type="dxa"/>
          </w:tcPr>
          <w:p w:rsidR="00920C19" w:rsidRDefault="00920C19" w:rsidP="00606827">
            <w:pPr>
              <w:contextualSpacing/>
              <w:jc w:val="center"/>
              <w:rPr>
                <w:rFonts w:ascii="Consolas" w:hAnsi="Consolas" w:cs="Consolas"/>
              </w:rPr>
            </w:pPr>
            <w:r>
              <w:rPr>
                <w:rFonts w:ascii="Consolas" w:hAnsi="Consolas" w:cs="Consolas"/>
              </w:rPr>
              <w:t>FALSE</w:t>
            </w:r>
          </w:p>
        </w:tc>
      </w:tr>
      <w:tr w:rsidR="00920C19" w:rsidTr="00AD2CFD">
        <w:tc>
          <w:tcPr>
            <w:tcW w:w="4621" w:type="dxa"/>
          </w:tcPr>
          <w:p w:rsidR="00920C19" w:rsidRDefault="00920C19" w:rsidP="00606827">
            <w:pPr>
              <w:contextualSpacing/>
              <w:jc w:val="center"/>
              <w:rPr>
                <w:rFonts w:ascii="Consolas" w:hAnsi="Consolas" w:cs="Consolas"/>
              </w:rPr>
            </w:pPr>
            <w:r>
              <w:rPr>
                <w:rFonts w:ascii="Consolas" w:hAnsi="Consolas" w:cs="Consolas"/>
              </w:rPr>
              <w:lastRenderedPageBreak/>
              <w:t>13</w:t>
            </w:r>
          </w:p>
        </w:tc>
        <w:tc>
          <w:tcPr>
            <w:tcW w:w="4621" w:type="dxa"/>
          </w:tcPr>
          <w:p w:rsidR="00920C19" w:rsidRDefault="00920C19" w:rsidP="00606827">
            <w:pPr>
              <w:contextualSpacing/>
              <w:jc w:val="center"/>
              <w:rPr>
                <w:rFonts w:ascii="Consolas" w:hAnsi="Consolas" w:cs="Consolas"/>
              </w:rPr>
            </w:pPr>
            <w:r>
              <w:rPr>
                <w:rFonts w:ascii="Consolas" w:hAnsi="Consolas" w:cs="Consolas"/>
              </w:rPr>
              <w:t>LoginDict set to the Dictionary stored in the LOGIN_DATA File.</w:t>
            </w:r>
          </w:p>
        </w:tc>
      </w:tr>
      <w:tr w:rsidR="00920C19" w:rsidTr="00AD2CFD">
        <w:tc>
          <w:tcPr>
            <w:tcW w:w="4621" w:type="dxa"/>
          </w:tcPr>
          <w:p w:rsidR="00920C19" w:rsidRDefault="00920C19" w:rsidP="00606827">
            <w:pPr>
              <w:contextualSpacing/>
              <w:jc w:val="center"/>
              <w:rPr>
                <w:rFonts w:ascii="Consolas" w:hAnsi="Consolas" w:cs="Consolas"/>
              </w:rPr>
            </w:pPr>
            <w:r>
              <w:rPr>
                <w:rFonts w:ascii="Consolas" w:hAnsi="Consolas" w:cs="Consolas"/>
              </w:rPr>
              <w:t>14</w:t>
            </w:r>
          </w:p>
        </w:tc>
        <w:tc>
          <w:tcPr>
            <w:tcW w:w="4621" w:type="dxa"/>
          </w:tcPr>
          <w:p w:rsidR="00920C19" w:rsidRDefault="00920C19" w:rsidP="00606827">
            <w:pPr>
              <w:contextualSpacing/>
              <w:jc w:val="center"/>
              <w:rPr>
                <w:rFonts w:ascii="Consolas" w:hAnsi="Consolas" w:cs="Consolas"/>
              </w:rPr>
            </w:pPr>
            <w:r>
              <w:rPr>
                <w:rFonts w:ascii="Consolas" w:hAnsi="Consolas" w:cs="Consolas"/>
              </w:rPr>
              <w:t>FALSE</w:t>
            </w:r>
          </w:p>
        </w:tc>
      </w:tr>
      <w:tr w:rsidR="00920C19" w:rsidTr="00AD2CFD">
        <w:tc>
          <w:tcPr>
            <w:tcW w:w="4621" w:type="dxa"/>
          </w:tcPr>
          <w:p w:rsidR="00920C19" w:rsidRDefault="00920C19" w:rsidP="00606827">
            <w:pPr>
              <w:contextualSpacing/>
              <w:jc w:val="center"/>
              <w:rPr>
                <w:rFonts w:ascii="Consolas" w:hAnsi="Consolas" w:cs="Consolas"/>
              </w:rPr>
            </w:pPr>
            <w:r>
              <w:rPr>
                <w:rFonts w:ascii="Consolas" w:hAnsi="Consolas" w:cs="Consolas"/>
              </w:rPr>
              <w:t>21</w:t>
            </w:r>
          </w:p>
        </w:tc>
        <w:tc>
          <w:tcPr>
            <w:tcW w:w="4621" w:type="dxa"/>
          </w:tcPr>
          <w:p w:rsidR="00920C19" w:rsidRDefault="00920C19" w:rsidP="00606827">
            <w:pPr>
              <w:contextualSpacing/>
              <w:jc w:val="center"/>
              <w:rPr>
                <w:rFonts w:ascii="Consolas" w:hAnsi="Consolas" w:cs="Consolas"/>
              </w:rPr>
            </w:pPr>
            <w:r>
              <w:rPr>
                <w:rFonts w:ascii="Consolas" w:hAnsi="Consolas" w:cs="Consolas"/>
              </w:rPr>
              <w:t>TRUE</w:t>
            </w:r>
          </w:p>
        </w:tc>
      </w:tr>
      <w:tr w:rsidR="00920C19" w:rsidTr="00AD2CFD">
        <w:trPr>
          <w:trHeight w:val="85"/>
        </w:trPr>
        <w:tc>
          <w:tcPr>
            <w:tcW w:w="4621" w:type="dxa"/>
          </w:tcPr>
          <w:p w:rsidR="00920C19" w:rsidRDefault="00920C19" w:rsidP="00606827">
            <w:pPr>
              <w:contextualSpacing/>
              <w:jc w:val="center"/>
              <w:rPr>
                <w:rFonts w:ascii="Consolas" w:hAnsi="Consolas" w:cs="Consolas"/>
              </w:rPr>
            </w:pPr>
            <w:r>
              <w:rPr>
                <w:rFonts w:ascii="Consolas" w:hAnsi="Consolas" w:cs="Consolas"/>
              </w:rPr>
              <w:t>22</w:t>
            </w:r>
          </w:p>
        </w:tc>
        <w:tc>
          <w:tcPr>
            <w:tcW w:w="4621" w:type="dxa"/>
          </w:tcPr>
          <w:p w:rsidR="00920C19" w:rsidRDefault="00920C19" w:rsidP="00606827">
            <w:pPr>
              <w:contextualSpacing/>
              <w:jc w:val="center"/>
              <w:rPr>
                <w:rFonts w:ascii="Consolas" w:hAnsi="Consolas" w:cs="Consolas"/>
              </w:rPr>
            </w:pPr>
            <w:r>
              <w:rPr>
                <w:rFonts w:ascii="Consolas" w:hAnsi="Consolas" w:cs="Consolas"/>
              </w:rPr>
              <w:t>Popup Created with the Invalid Login message.</w:t>
            </w:r>
          </w:p>
        </w:tc>
      </w:tr>
      <w:tr w:rsidR="00920C19" w:rsidTr="00AD2CFD">
        <w:trPr>
          <w:trHeight w:val="85"/>
        </w:trPr>
        <w:tc>
          <w:tcPr>
            <w:tcW w:w="4621" w:type="dxa"/>
          </w:tcPr>
          <w:p w:rsidR="00920C19" w:rsidRDefault="00920C19" w:rsidP="00606827">
            <w:pPr>
              <w:contextualSpacing/>
              <w:jc w:val="center"/>
              <w:rPr>
                <w:rFonts w:ascii="Consolas" w:hAnsi="Consolas" w:cs="Consolas"/>
              </w:rPr>
            </w:pPr>
            <w:r>
              <w:rPr>
                <w:rFonts w:ascii="Consolas" w:hAnsi="Consolas" w:cs="Consolas"/>
              </w:rPr>
              <w:t>23</w:t>
            </w:r>
          </w:p>
        </w:tc>
        <w:tc>
          <w:tcPr>
            <w:tcW w:w="4621" w:type="dxa"/>
          </w:tcPr>
          <w:p w:rsidR="00920C19" w:rsidRDefault="00920C19" w:rsidP="00606827">
            <w:pPr>
              <w:contextualSpacing/>
              <w:jc w:val="center"/>
              <w:rPr>
                <w:rFonts w:ascii="Consolas" w:hAnsi="Consolas" w:cs="Consolas"/>
              </w:rPr>
            </w:pPr>
            <w:r>
              <w:rPr>
                <w:rFonts w:ascii="Consolas" w:hAnsi="Consolas" w:cs="Consolas"/>
              </w:rPr>
              <w:t>LoginAttempts incremented by 1</w:t>
            </w:r>
          </w:p>
        </w:tc>
      </w:tr>
      <w:tr w:rsidR="00920C19" w:rsidTr="00AD2CFD">
        <w:trPr>
          <w:trHeight w:val="85"/>
        </w:trPr>
        <w:tc>
          <w:tcPr>
            <w:tcW w:w="4621" w:type="dxa"/>
          </w:tcPr>
          <w:p w:rsidR="00920C19" w:rsidRDefault="00920C19" w:rsidP="00606827">
            <w:pPr>
              <w:contextualSpacing/>
              <w:jc w:val="center"/>
              <w:rPr>
                <w:rFonts w:ascii="Consolas" w:hAnsi="Consolas" w:cs="Consolas"/>
              </w:rPr>
            </w:pPr>
            <w:r>
              <w:rPr>
                <w:rFonts w:ascii="Consolas" w:hAnsi="Consolas" w:cs="Consolas"/>
              </w:rPr>
              <w:t>24</w:t>
            </w:r>
          </w:p>
        </w:tc>
        <w:tc>
          <w:tcPr>
            <w:tcW w:w="4621" w:type="dxa"/>
          </w:tcPr>
          <w:p w:rsidR="00920C19" w:rsidRDefault="00920C19" w:rsidP="00606827">
            <w:pPr>
              <w:contextualSpacing/>
              <w:jc w:val="center"/>
              <w:rPr>
                <w:rFonts w:ascii="Consolas" w:hAnsi="Consolas" w:cs="Consolas"/>
              </w:rPr>
            </w:pPr>
            <w:r>
              <w:rPr>
                <w:rFonts w:ascii="Consolas" w:hAnsi="Consolas" w:cs="Consolas"/>
              </w:rPr>
              <w:t>LoginAttempts written to the LOGIN_ATTEMPTS File</w:t>
            </w:r>
          </w:p>
        </w:tc>
      </w:tr>
    </w:tbl>
    <w:p w:rsidR="00920C19" w:rsidRDefault="00920C19" w:rsidP="00920C19">
      <w:pPr>
        <w:contextualSpacing/>
        <w:rPr>
          <w:rFonts w:ascii="Consolas" w:hAnsi="Consolas" w:cs="Consolas"/>
        </w:rPr>
      </w:pPr>
    </w:p>
    <w:p w:rsidR="00920C19" w:rsidRDefault="00920C19" w:rsidP="00FD2805">
      <w:pPr>
        <w:pStyle w:val="Heading2"/>
      </w:pPr>
      <w:bookmarkStart w:id="57" w:name="_Toc406682453"/>
      <w:r>
        <w:t>Algorithm 10 – TotalExpenditure():</w:t>
      </w:r>
      <w:bookmarkEnd w:id="57"/>
    </w:p>
    <w:p w:rsidR="00920C19" w:rsidRPr="00920C19" w:rsidRDefault="00920C19" w:rsidP="00920C19"/>
    <w:p w:rsidR="00920C19" w:rsidRDefault="00920C19" w:rsidP="00920C19">
      <w:r>
        <w:t>This Algorithm will be used to display Total Expenditure.</w:t>
      </w:r>
    </w:p>
    <w:p w:rsidR="005D054C" w:rsidRDefault="005D054C" w:rsidP="00920C19">
      <w:pPr>
        <w:contextualSpacing/>
        <w:rPr>
          <w:rFonts w:ascii="Consolas" w:hAnsi="Consolas" w:cs="Consolas"/>
        </w:rPr>
      </w:pPr>
      <w:r>
        <w:rPr>
          <w:rFonts w:ascii="Consolas" w:hAnsi="Consolas" w:cs="Consolas"/>
        </w:rPr>
        <w:t>1 OPEN TOTAL_EXPENDITURE FILE</w:t>
      </w:r>
    </w:p>
    <w:p w:rsidR="005D054C" w:rsidRDefault="005D054C" w:rsidP="00920C19">
      <w:pPr>
        <w:contextualSpacing/>
        <w:rPr>
          <w:rFonts w:ascii="Consolas" w:hAnsi="Consolas" w:cs="Consolas"/>
        </w:rPr>
      </w:pPr>
      <w:r>
        <w:rPr>
          <w:rFonts w:ascii="Consolas" w:hAnsi="Consolas" w:cs="Consolas"/>
        </w:rPr>
        <w:t>2 TotalExpenditure = READ(DATA IN FILE)</w:t>
      </w:r>
    </w:p>
    <w:p w:rsidR="005D054C" w:rsidRDefault="005D054C" w:rsidP="00920C19">
      <w:pPr>
        <w:contextualSpacing/>
        <w:rPr>
          <w:rFonts w:ascii="Consolas" w:hAnsi="Consolas" w:cs="Consolas"/>
        </w:rPr>
      </w:pPr>
      <w:r>
        <w:rPr>
          <w:rFonts w:ascii="Consolas" w:hAnsi="Consolas" w:cs="Consolas"/>
        </w:rPr>
        <w:t>3 CreatePopup(TotalExpenditure)</w:t>
      </w:r>
    </w:p>
    <w:p w:rsidR="00D44F68" w:rsidRDefault="00D44F68" w:rsidP="00920C19">
      <w:pPr>
        <w:contextualSpacing/>
        <w:rPr>
          <w:rFonts w:ascii="Consolas" w:hAnsi="Consolas" w:cs="Consola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1"/>
        <w:gridCol w:w="4621"/>
      </w:tblGrid>
      <w:tr w:rsidR="00D44F68" w:rsidTr="00AD2CFD">
        <w:tc>
          <w:tcPr>
            <w:tcW w:w="4621" w:type="dxa"/>
          </w:tcPr>
          <w:p w:rsidR="00D44F68" w:rsidRPr="00D44F68" w:rsidRDefault="00D44F68" w:rsidP="00D44F68">
            <w:pPr>
              <w:contextualSpacing/>
              <w:jc w:val="right"/>
              <w:rPr>
                <w:rFonts w:ascii="Consolas" w:hAnsi="Consolas" w:cs="Consolas"/>
                <w:b/>
              </w:rPr>
            </w:pPr>
            <w:r w:rsidRPr="00D44F68">
              <w:rPr>
                <w:rFonts w:ascii="Consolas" w:hAnsi="Consolas" w:cs="Consolas"/>
                <w:b/>
              </w:rPr>
              <w:t>Total Expenditure :</w:t>
            </w:r>
          </w:p>
        </w:tc>
        <w:tc>
          <w:tcPr>
            <w:tcW w:w="4621" w:type="dxa"/>
          </w:tcPr>
          <w:p w:rsidR="00D44F68" w:rsidRPr="00D44F68" w:rsidRDefault="00D44F68" w:rsidP="00920C19">
            <w:pPr>
              <w:contextualSpacing/>
              <w:rPr>
                <w:rFonts w:ascii="Consolas" w:hAnsi="Consolas" w:cs="Consolas"/>
                <w:b/>
              </w:rPr>
            </w:pPr>
            <w:r w:rsidRPr="00D44F68">
              <w:rPr>
                <w:rFonts w:ascii="Consolas" w:hAnsi="Consolas" w:cs="Consolas"/>
                <w:b/>
              </w:rPr>
              <w:t>100000</w:t>
            </w:r>
          </w:p>
        </w:tc>
      </w:tr>
      <w:tr w:rsidR="00D44F68" w:rsidTr="00AD2CFD">
        <w:tc>
          <w:tcPr>
            <w:tcW w:w="4621" w:type="dxa"/>
          </w:tcPr>
          <w:p w:rsidR="00D44F68" w:rsidRPr="00D44F68" w:rsidRDefault="00D44F68" w:rsidP="00D44F68">
            <w:pPr>
              <w:contextualSpacing/>
              <w:jc w:val="center"/>
              <w:rPr>
                <w:rFonts w:ascii="Consolas" w:hAnsi="Consolas" w:cs="Consolas"/>
                <w:b/>
              </w:rPr>
            </w:pPr>
            <w:r>
              <w:rPr>
                <w:rFonts w:ascii="Consolas" w:hAnsi="Consolas" w:cs="Consolas"/>
                <w:b/>
              </w:rPr>
              <w:t>Line</w:t>
            </w:r>
          </w:p>
        </w:tc>
        <w:tc>
          <w:tcPr>
            <w:tcW w:w="4621" w:type="dxa"/>
          </w:tcPr>
          <w:p w:rsidR="00D44F68" w:rsidRPr="00D44F68" w:rsidRDefault="00D44F68" w:rsidP="00D44F68">
            <w:pPr>
              <w:contextualSpacing/>
              <w:jc w:val="center"/>
              <w:rPr>
                <w:rFonts w:ascii="Consolas" w:hAnsi="Consolas" w:cs="Consolas"/>
                <w:b/>
              </w:rPr>
            </w:pPr>
            <w:r>
              <w:rPr>
                <w:rFonts w:ascii="Consolas" w:hAnsi="Consolas" w:cs="Consolas"/>
                <w:b/>
              </w:rPr>
              <w:t>Trace</w:t>
            </w:r>
          </w:p>
        </w:tc>
      </w:tr>
      <w:tr w:rsidR="00D44F68" w:rsidTr="00AD2CFD">
        <w:tc>
          <w:tcPr>
            <w:tcW w:w="4621" w:type="dxa"/>
          </w:tcPr>
          <w:p w:rsidR="00D44F68" w:rsidRDefault="00D44F68" w:rsidP="00D44F68">
            <w:pPr>
              <w:contextualSpacing/>
              <w:jc w:val="center"/>
              <w:rPr>
                <w:rFonts w:ascii="Consolas" w:hAnsi="Consolas" w:cs="Consolas"/>
              </w:rPr>
            </w:pPr>
            <w:r>
              <w:rPr>
                <w:rFonts w:ascii="Consolas" w:hAnsi="Consolas" w:cs="Consolas"/>
              </w:rPr>
              <w:t>1</w:t>
            </w:r>
          </w:p>
        </w:tc>
        <w:tc>
          <w:tcPr>
            <w:tcW w:w="4621" w:type="dxa"/>
          </w:tcPr>
          <w:p w:rsidR="00D44F68" w:rsidRDefault="00D44F68" w:rsidP="00D44F68">
            <w:pPr>
              <w:contextualSpacing/>
              <w:jc w:val="center"/>
              <w:rPr>
                <w:rFonts w:ascii="Consolas" w:hAnsi="Consolas" w:cs="Consolas"/>
              </w:rPr>
            </w:pPr>
            <w:r>
              <w:rPr>
                <w:rFonts w:ascii="Consolas" w:hAnsi="Consolas" w:cs="Consolas"/>
              </w:rPr>
              <w:t>TOTAL_EXPENDITURE FILE Opened</w:t>
            </w:r>
          </w:p>
        </w:tc>
      </w:tr>
      <w:tr w:rsidR="00D44F68" w:rsidTr="00AD2CFD">
        <w:tc>
          <w:tcPr>
            <w:tcW w:w="4621" w:type="dxa"/>
          </w:tcPr>
          <w:p w:rsidR="00D44F68" w:rsidRDefault="00D44F68" w:rsidP="00D44F68">
            <w:pPr>
              <w:contextualSpacing/>
              <w:jc w:val="center"/>
              <w:rPr>
                <w:rFonts w:ascii="Consolas" w:hAnsi="Consolas" w:cs="Consolas"/>
              </w:rPr>
            </w:pPr>
            <w:r>
              <w:rPr>
                <w:rFonts w:ascii="Consolas" w:hAnsi="Consolas" w:cs="Consolas"/>
              </w:rPr>
              <w:t>2</w:t>
            </w:r>
          </w:p>
        </w:tc>
        <w:tc>
          <w:tcPr>
            <w:tcW w:w="4621" w:type="dxa"/>
          </w:tcPr>
          <w:p w:rsidR="00D44F68" w:rsidRDefault="00D44F68" w:rsidP="00D44F68">
            <w:pPr>
              <w:contextualSpacing/>
              <w:jc w:val="center"/>
              <w:rPr>
                <w:rFonts w:ascii="Consolas" w:hAnsi="Consolas" w:cs="Consolas"/>
              </w:rPr>
            </w:pPr>
            <w:r>
              <w:rPr>
                <w:rFonts w:ascii="Consolas" w:hAnsi="Consolas" w:cs="Consolas"/>
              </w:rPr>
              <w:t>TotalExpenditure set to 100000</w:t>
            </w:r>
          </w:p>
        </w:tc>
      </w:tr>
      <w:tr w:rsidR="00D44F68" w:rsidTr="00AD2CFD">
        <w:tc>
          <w:tcPr>
            <w:tcW w:w="4621" w:type="dxa"/>
          </w:tcPr>
          <w:p w:rsidR="00D44F68" w:rsidRDefault="00D44F68" w:rsidP="00D44F68">
            <w:pPr>
              <w:contextualSpacing/>
              <w:jc w:val="center"/>
              <w:rPr>
                <w:rFonts w:ascii="Consolas" w:hAnsi="Consolas" w:cs="Consolas"/>
              </w:rPr>
            </w:pPr>
            <w:r>
              <w:rPr>
                <w:rFonts w:ascii="Consolas" w:hAnsi="Consolas" w:cs="Consolas"/>
              </w:rPr>
              <w:t>3</w:t>
            </w:r>
          </w:p>
        </w:tc>
        <w:tc>
          <w:tcPr>
            <w:tcW w:w="4621" w:type="dxa"/>
          </w:tcPr>
          <w:p w:rsidR="00D44F68" w:rsidRDefault="00D44F68" w:rsidP="00D44F68">
            <w:pPr>
              <w:contextualSpacing/>
              <w:jc w:val="center"/>
              <w:rPr>
                <w:rFonts w:ascii="Consolas" w:hAnsi="Consolas" w:cs="Consolas"/>
              </w:rPr>
            </w:pPr>
            <w:r>
              <w:rPr>
                <w:rFonts w:ascii="Consolas" w:hAnsi="Consolas" w:cs="Consolas"/>
              </w:rPr>
              <w:t>Popup created with message : 100000</w:t>
            </w:r>
          </w:p>
        </w:tc>
      </w:tr>
    </w:tbl>
    <w:p w:rsidR="00D44F68" w:rsidRDefault="00D44F68" w:rsidP="00FD2805">
      <w:pPr>
        <w:pStyle w:val="Heading2"/>
      </w:pPr>
    </w:p>
    <w:p w:rsidR="005D054C" w:rsidRDefault="005D054C" w:rsidP="00FD2805">
      <w:pPr>
        <w:pStyle w:val="Heading2"/>
      </w:pPr>
      <w:bookmarkStart w:id="58" w:name="_Toc406682454"/>
      <w:r>
        <w:t>Algorithm 11 – BiannualExpenditure():</w:t>
      </w:r>
      <w:bookmarkEnd w:id="58"/>
    </w:p>
    <w:p w:rsidR="005D054C" w:rsidRDefault="005D054C" w:rsidP="005D054C"/>
    <w:p w:rsidR="005D054C" w:rsidRDefault="005D054C" w:rsidP="005D054C">
      <w:r>
        <w:t>This Algorithm will be used to display Biannual Expenditure.</w:t>
      </w:r>
    </w:p>
    <w:p w:rsidR="005D054C" w:rsidRDefault="005D054C" w:rsidP="005D054C">
      <w:pPr>
        <w:contextualSpacing/>
        <w:rPr>
          <w:rFonts w:ascii="Consolas" w:hAnsi="Consolas" w:cs="Consolas"/>
        </w:rPr>
      </w:pPr>
      <w:r>
        <w:rPr>
          <w:rFonts w:ascii="Consolas" w:hAnsi="Consolas" w:cs="Consolas"/>
        </w:rPr>
        <w:t>1 OPEN TOTAL_EXPENDITURE FILE</w:t>
      </w:r>
    </w:p>
    <w:p w:rsidR="005D054C" w:rsidRDefault="005D054C" w:rsidP="005D054C">
      <w:pPr>
        <w:contextualSpacing/>
        <w:rPr>
          <w:rFonts w:ascii="Consolas" w:hAnsi="Consolas" w:cs="Consolas"/>
        </w:rPr>
      </w:pPr>
      <w:r>
        <w:rPr>
          <w:rFonts w:ascii="Consolas" w:hAnsi="Consolas" w:cs="Consolas"/>
        </w:rPr>
        <w:t>2 TotalExpenditure = READ(DATA IN FILE)</w:t>
      </w:r>
    </w:p>
    <w:p w:rsidR="005D054C" w:rsidRDefault="005D054C" w:rsidP="005D054C">
      <w:pPr>
        <w:contextualSpacing/>
        <w:rPr>
          <w:rFonts w:ascii="Consolas" w:hAnsi="Consolas" w:cs="Consolas"/>
        </w:rPr>
      </w:pPr>
      <w:r>
        <w:rPr>
          <w:rFonts w:ascii="Consolas" w:hAnsi="Consolas" w:cs="Consolas"/>
        </w:rPr>
        <w:t xml:space="preserve">3 </w:t>
      </w:r>
      <w:r w:rsidR="00D44F68">
        <w:rPr>
          <w:rFonts w:ascii="Consolas" w:hAnsi="Consolas" w:cs="Consolas"/>
        </w:rPr>
        <w:t>BiannualExpenditure = ROUND(YearlyExpenditure/2)</w:t>
      </w:r>
    </w:p>
    <w:p w:rsidR="005D054C" w:rsidRDefault="005D054C" w:rsidP="005D054C">
      <w:pPr>
        <w:contextualSpacing/>
        <w:rPr>
          <w:rFonts w:ascii="Consolas" w:hAnsi="Consolas" w:cs="Consolas"/>
        </w:rPr>
      </w:pPr>
      <w:r>
        <w:rPr>
          <w:rFonts w:ascii="Consolas" w:hAnsi="Consolas" w:cs="Consolas"/>
        </w:rPr>
        <w:t>4 CreatePopup(TotalExpenditure)</w:t>
      </w:r>
    </w:p>
    <w:p w:rsidR="005D054C" w:rsidRDefault="005D054C" w:rsidP="005D054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1"/>
        <w:gridCol w:w="4621"/>
      </w:tblGrid>
      <w:tr w:rsidR="00D44F68" w:rsidRPr="00D44F68" w:rsidTr="00AD2CFD">
        <w:tc>
          <w:tcPr>
            <w:tcW w:w="4621" w:type="dxa"/>
          </w:tcPr>
          <w:p w:rsidR="00D44F68" w:rsidRPr="00D44F68" w:rsidRDefault="00D44F68" w:rsidP="00606827">
            <w:pPr>
              <w:contextualSpacing/>
              <w:jc w:val="right"/>
              <w:rPr>
                <w:rFonts w:ascii="Consolas" w:hAnsi="Consolas" w:cs="Consolas"/>
                <w:b/>
              </w:rPr>
            </w:pPr>
            <w:r w:rsidRPr="00D44F68">
              <w:rPr>
                <w:rFonts w:ascii="Consolas" w:hAnsi="Consolas" w:cs="Consolas"/>
                <w:b/>
              </w:rPr>
              <w:t>Total Expenditure :</w:t>
            </w:r>
          </w:p>
        </w:tc>
        <w:tc>
          <w:tcPr>
            <w:tcW w:w="4621" w:type="dxa"/>
          </w:tcPr>
          <w:p w:rsidR="00D44F68" w:rsidRPr="00D44F68" w:rsidRDefault="00D44F68" w:rsidP="00606827">
            <w:pPr>
              <w:contextualSpacing/>
              <w:rPr>
                <w:rFonts w:ascii="Consolas" w:hAnsi="Consolas" w:cs="Consolas"/>
                <w:b/>
              </w:rPr>
            </w:pPr>
            <w:r w:rsidRPr="00D44F68">
              <w:rPr>
                <w:rFonts w:ascii="Consolas" w:hAnsi="Consolas" w:cs="Consolas"/>
                <w:b/>
              </w:rPr>
              <w:t>100000</w:t>
            </w:r>
          </w:p>
        </w:tc>
      </w:tr>
      <w:tr w:rsidR="00D44F68" w:rsidRPr="00D44F68" w:rsidTr="00AD2CFD">
        <w:tc>
          <w:tcPr>
            <w:tcW w:w="4621" w:type="dxa"/>
          </w:tcPr>
          <w:p w:rsidR="00D44F68" w:rsidRPr="00D44F68" w:rsidRDefault="00D44F68" w:rsidP="00606827">
            <w:pPr>
              <w:contextualSpacing/>
              <w:jc w:val="center"/>
              <w:rPr>
                <w:rFonts w:ascii="Consolas" w:hAnsi="Consolas" w:cs="Consolas"/>
                <w:b/>
              </w:rPr>
            </w:pPr>
            <w:r>
              <w:rPr>
                <w:rFonts w:ascii="Consolas" w:hAnsi="Consolas" w:cs="Consolas"/>
                <w:b/>
              </w:rPr>
              <w:t>Line</w:t>
            </w:r>
          </w:p>
        </w:tc>
        <w:tc>
          <w:tcPr>
            <w:tcW w:w="4621" w:type="dxa"/>
          </w:tcPr>
          <w:p w:rsidR="00D44F68" w:rsidRPr="00D44F68" w:rsidRDefault="00D44F68" w:rsidP="00606827">
            <w:pPr>
              <w:contextualSpacing/>
              <w:jc w:val="center"/>
              <w:rPr>
                <w:rFonts w:ascii="Consolas" w:hAnsi="Consolas" w:cs="Consolas"/>
                <w:b/>
              </w:rPr>
            </w:pPr>
            <w:r>
              <w:rPr>
                <w:rFonts w:ascii="Consolas" w:hAnsi="Consolas" w:cs="Consolas"/>
                <w:b/>
              </w:rPr>
              <w:t>Trace</w:t>
            </w:r>
          </w:p>
        </w:tc>
      </w:tr>
      <w:tr w:rsidR="00D44F68" w:rsidTr="00AD2CFD">
        <w:tc>
          <w:tcPr>
            <w:tcW w:w="4621" w:type="dxa"/>
          </w:tcPr>
          <w:p w:rsidR="00D44F68" w:rsidRDefault="00D44F68" w:rsidP="00606827">
            <w:pPr>
              <w:contextualSpacing/>
              <w:jc w:val="center"/>
              <w:rPr>
                <w:rFonts w:ascii="Consolas" w:hAnsi="Consolas" w:cs="Consolas"/>
              </w:rPr>
            </w:pPr>
            <w:r>
              <w:rPr>
                <w:rFonts w:ascii="Consolas" w:hAnsi="Consolas" w:cs="Consolas"/>
              </w:rPr>
              <w:t>1</w:t>
            </w:r>
          </w:p>
        </w:tc>
        <w:tc>
          <w:tcPr>
            <w:tcW w:w="4621" w:type="dxa"/>
          </w:tcPr>
          <w:p w:rsidR="00D44F68" w:rsidRDefault="00D44F68" w:rsidP="00606827">
            <w:pPr>
              <w:contextualSpacing/>
              <w:jc w:val="center"/>
              <w:rPr>
                <w:rFonts w:ascii="Consolas" w:hAnsi="Consolas" w:cs="Consolas"/>
              </w:rPr>
            </w:pPr>
            <w:r>
              <w:rPr>
                <w:rFonts w:ascii="Consolas" w:hAnsi="Consolas" w:cs="Consolas"/>
              </w:rPr>
              <w:t>TOTAL_EXPENDITURE FILE Opened</w:t>
            </w:r>
          </w:p>
        </w:tc>
      </w:tr>
      <w:tr w:rsidR="00D44F68" w:rsidTr="00AD2CFD">
        <w:tc>
          <w:tcPr>
            <w:tcW w:w="4621" w:type="dxa"/>
          </w:tcPr>
          <w:p w:rsidR="00D44F68" w:rsidRDefault="00D44F68" w:rsidP="00606827">
            <w:pPr>
              <w:contextualSpacing/>
              <w:jc w:val="center"/>
              <w:rPr>
                <w:rFonts w:ascii="Consolas" w:hAnsi="Consolas" w:cs="Consolas"/>
              </w:rPr>
            </w:pPr>
            <w:r>
              <w:rPr>
                <w:rFonts w:ascii="Consolas" w:hAnsi="Consolas" w:cs="Consolas"/>
              </w:rPr>
              <w:t>2</w:t>
            </w:r>
          </w:p>
        </w:tc>
        <w:tc>
          <w:tcPr>
            <w:tcW w:w="4621" w:type="dxa"/>
          </w:tcPr>
          <w:p w:rsidR="00D44F68" w:rsidRDefault="00D44F68" w:rsidP="00606827">
            <w:pPr>
              <w:contextualSpacing/>
              <w:jc w:val="center"/>
              <w:rPr>
                <w:rFonts w:ascii="Consolas" w:hAnsi="Consolas" w:cs="Consolas"/>
              </w:rPr>
            </w:pPr>
            <w:r>
              <w:rPr>
                <w:rFonts w:ascii="Consolas" w:hAnsi="Consolas" w:cs="Consolas"/>
              </w:rPr>
              <w:t>TotalExpenditure set to 100000</w:t>
            </w:r>
          </w:p>
        </w:tc>
      </w:tr>
      <w:tr w:rsidR="00D44F68" w:rsidTr="00AD2CFD">
        <w:tc>
          <w:tcPr>
            <w:tcW w:w="4621" w:type="dxa"/>
          </w:tcPr>
          <w:p w:rsidR="00D44F68" w:rsidRDefault="00D44F68" w:rsidP="00606827">
            <w:pPr>
              <w:contextualSpacing/>
              <w:jc w:val="center"/>
              <w:rPr>
                <w:rFonts w:ascii="Consolas" w:hAnsi="Consolas" w:cs="Consolas"/>
              </w:rPr>
            </w:pPr>
            <w:r>
              <w:rPr>
                <w:rFonts w:ascii="Consolas" w:hAnsi="Consolas" w:cs="Consolas"/>
              </w:rPr>
              <w:t>3</w:t>
            </w:r>
          </w:p>
        </w:tc>
        <w:tc>
          <w:tcPr>
            <w:tcW w:w="4621" w:type="dxa"/>
          </w:tcPr>
          <w:p w:rsidR="00D44F68" w:rsidRDefault="00D44F68" w:rsidP="00606827">
            <w:pPr>
              <w:contextualSpacing/>
              <w:jc w:val="center"/>
              <w:rPr>
                <w:rFonts w:ascii="Consolas" w:hAnsi="Consolas" w:cs="Consolas"/>
              </w:rPr>
            </w:pPr>
            <w:r>
              <w:rPr>
                <w:rFonts w:ascii="Consolas" w:hAnsi="Consolas" w:cs="Consolas"/>
              </w:rPr>
              <w:t>BiannualExpenditure set to 50000</w:t>
            </w:r>
          </w:p>
        </w:tc>
      </w:tr>
      <w:tr w:rsidR="00D44F68" w:rsidTr="00AD2CFD">
        <w:tc>
          <w:tcPr>
            <w:tcW w:w="4621" w:type="dxa"/>
          </w:tcPr>
          <w:p w:rsidR="00D44F68" w:rsidRDefault="00D44F68" w:rsidP="00606827">
            <w:pPr>
              <w:contextualSpacing/>
              <w:jc w:val="center"/>
              <w:rPr>
                <w:rFonts w:ascii="Consolas" w:hAnsi="Consolas" w:cs="Consolas"/>
              </w:rPr>
            </w:pPr>
            <w:r>
              <w:rPr>
                <w:rFonts w:ascii="Consolas" w:hAnsi="Consolas" w:cs="Consolas"/>
              </w:rPr>
              <w:t>4</w:t>
            </w:r>
          </w:p>
        </w:tc>
        <w:tc>
          <w:tcPr>
            <w:tcW w:w="4621" w:type="dxa"/>
          </w:tcPr>
          <w:p w:rsidR="00D44F68" w:rsidRDefault="00D44F68" w:rsidP="00606827">
            <w:pPr>
              <w:contextualSpacing/>
              <w:jc w:val="center"/>
              <w:rPr>
                <w:rFonts w:ascii="Consolas" w:hAnsi="Consolas" w:cs="Consolas"/>
              </w:rPr>
            </w:pPr>
            <w:r>
              <w:rPr>
                <w:rFonts w:ascii="Consolas" w:hAnsi="Consolas" w:cs="Consolas"/>
              </w:rPr>
              <w:t>Popup created with message : 50000</w:t>
            </w:r>
          </w:p>
        </w:tc>
      </w:tr>
    </w:tbl>
    <w:p w:rsidR="005D054C" w:rsidRDefault="005D054C" w:rsidP="005D054C"/>
    <w:p w:rsidR="005D054C" w:rsidRDefault="005D054C" w:rsidP="00FD2805">
      <w:pPr>
        <w:pStyle w:val="Heading2"/>
      </w:pPr>
      <w:bookmarkStart w:id="59" w:name="_Toc406682455"/>
      <w:r>
        <w:lastRenderedPageBreak/>
        <w:t>Algorithm 12 – QuarterlyExpenditure():</w:t>
      </w:r>
      <w:bookmarkEnd w:id="59"/>
    </w:p>
    <w:p w:rsidR="005D054C" w:rsidRDefault="005D054C" w:rsidP="005D054C"/>
    <w:p w:rsidR="005D054C" w:rsidRPr="005D054C" w:rsidRDefault="005D054C" w:rsidP="005D054C">
      <w:r>
        <w:t>This Algorithm will be used to display Quarterly Expenditure.</w:t>
      </w:r>
    </w:p>
    <w:p w:rsidR="00D44F68" w:rsidRDefault="00D44F68" w:rsidP="00D44F68">
      <w:pPr>
        <w:contextualSpacing/>
        <w:rPr>
          <w:rFonts w:ascii="Consolas" w:hAnsi="Consolas" w:cs="Consolas"/>
        </w:rPr>
      </w:pPr>
      <w:r>
        <w:rPr>
          <w:rFonts w:ascii="Consolas" w:hAnsi="Consolas" w:cs="Consolas"/>
        </w:rPr>
        <w:t>1 OPEN TOTAL_EXPENDITURE FILE</w:t>
      </w:r>
    </w:p>
    <w:p w:rsidR="00D44F68" w:rsidRDefault="00D44F68" w:rsidP="00D44F68">
      <w:pPr>
        <w:contextualSpacing/>
        <w:rPr>
          <w:rFonts w:ascii="Consolas" w:hAnsi="Consolas" w:cs="Consolas"/>
        </w:rPr>
      </w:pPr>
      <w:r>
        <w:rPr>
          <w:rFonts w:ascii="Consolas" w:hAnsi="Consolas" w:cs="Consolas"/>
        </w:rPr>
        <w:t>2 TotalExpenditure = READ(DATA IN FILE)</w:t>
      </w:r>
    </w:p>
    <w:p w:rsidR="00D44F68" w:rsidRDefault="00D44F68" w:rsidP="00D44F68">
      <w:pPr>
        <w:contextualSpacing/>
        <w:rPr>
          <w:rFonts w:ascii="Consolas" w:hAnsi="Consolas" w:cs="Consolas"/>
        </w:rPr>
      </w:pPr>
      <w:r>
        <w:rPr>
          <w:rFonts w:ascii="Consolas" w:hAnsi="Consolas" w:cs="Consolas"/>
        </w:rPr>
        <w:t>3 QuarterlyExpenditure = ROUND(YearlyExpenditure/4)</w:t>
      </w:r>
    </w:p>
    <w:p w:rsidR="00D44F68" w:rsidRDefault="00D44F68" w:rsidP="00D44F68">
      <w:pPr>
        <w:contextualSpacing/>
        <w:rPr>
          <w:rFonts w:ascii="Consolas" w:hAnsi="Consolas" w:cs="Consolas"/>
        </w:rPr>
      </w:pPr>
      <w:r>
        <w:rPr>
          <w:rFonts w:ascii="Consolas" w:hAnsi="Consolas" w:cs="Consolas"/>
        </w:rPr>
        <w:t>4 CreatePopup(TotalExpenditure)</w:t>
      </w:r>
    </w:p>
    <w:p w:rsidR="00D44F68" w:rsidRDefault="00D44F68" w:rsidP="00D44F68">
      <w:pPr>
        <w:contextualSpacing/>
        <w:rPr>
          <w:rFonts w:ascii="Consolas" w:hAnsi="Consolas" w:cs="Consola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1"/>
        <w:gridCol w:w="4621"/>
      </w:tblGrid>
      <w:tr w:rsidR="00D44F68" w:rsidRPr="00D44F68" w:rsidTr="00AD2CFD">
        <w:tc>
          <w:tcPr>
            <w:tcW w:w="4621" w:type="dxa"/>
          </w:tcPr>
          <w:p w:rsidR="00D44F68" w:rsidRPr="00D44F68" w:rsidRDefault="00D44F68" w:rsidP="00606827">
            <w:pPr>
              <w:contextualSpacing/>
              <w:jc w:val="right"/>
              <w:rPr>
                <w:rFonts w:ascii="Consolas" w:hAnsi="Consolas" w:cs="Consolas"/>
                <w:b/>
              </w:rPr>
            </w:pPr>
            <w:r w:rsidRPr="00D44F68">
              <w:rPr>
                <w:rFonts w:ascii="Consolas" w:hAnsi="Consolas" w:cs="Consolas"/>
                <w:b/>
              </w:rPr>
              <w:t>Total Expenditure :</w:t>
            </w:r>
          </w:p>
        </w:tc>
        <w:tc>
          <w:tcPr>
            <w:tcW w:w="4621" w:type="dxa"/>
          </w:tcPr>
          <w:p w:rsidR="00D44F68" w:rsidRPr="00D44F68" w:rsidRDefault="00D44F68" w:rsidP="00606827">
            <w:pPr>
              <w:contextualSpacing/>
              <w:rPr>
                <w:rFonts w:ascii="Consolas" w:hAnsi="Consolas" w:cs="Consolas"/>
                <w:b/>
              </w:rPr>
            </w:pPr>
            <w:r w:rsidRPr="00D44F68">
              <w:rPr>
                <w:rFonts w:ascii="Consolas" w:hAnsi="Consolas" w:cs="Consolas"/>
                <w:b/>
              </w:rPr>
              <w:t>100000</w:t>
            </w:r>
          </w:p>
        </w:tc>
      </w:tr>
      <w:tr w:rsidR="00D44F68" w:rsidRPr="00D44F68" w:rsidTr="00AD2CFD">
        <w:tc>
          <w:tcPr>
            <w:tcW w:w="4621" w:type="dxa"/>
          </w:tcPr>
          <w:p w:rsidR="00D44F68" w:rsidRPr="00D44F68" w:rsidRDefault="00D44F68" w:rsidP="00606827">
            <w:pPr>
              <w:contextualSpacing/>
              <w:jc w:val="center"/>
              <w:rPr>
                <w:rFonts w:ascii="Consolas" w:hAnsi="Consolas" w:cs="Consolas"/>
                <w:b/>
              </w:rPr>
            </w:pPr>
            <w:r>
              <w:rPr>
                <w:rFonts w:ascii="Consolas" w:hAnsi="Consolas" w:cs="Consolas"/>
                <w:b/>
              </w:rPr>
              <w:t>Line</w:t>
            </w:r>
          </w:p>
        </w:tc>
        <w:tc>
          <w:tcPr>
            <w:tcW w:w="4621" w:type="dxa"/>
          </w:tcPr>
          <w:p w:rsidR="00D44F68" w:rsidRPr="00D44F68" w:rsidRDefault="00D44F68" w:rsidP="00606827">
            <w:pPr>
              <w:contextualSpacing/>
              <w:jc w:val="center"/>
              <w:rPr>
                <w:rFonts w:ascii="Consolas" w:hAnsi="Consolas" w:cs="Consolas"/>
                <w:b/>
              </w:rPr>
            </w:pPr>
            <w:r>
              <w:rPr>
                <w:rFonts w:ascii="Consolas" w:hAnsi="Consolas" w:cs="Consolas"/>
                <w:b/>
              </w:rPr>
              <w:t>Trace</w:t>
            </w:r>
          </w:p>
        </w:tc>
      </w:tr>
      <w:tr w:rsidR="00D44F68" w:rsidTr="00AD2CFD">
        <w:tc>
          <w:tcPr>
            <w:tcW w:w="4621" w:type="dxa"/>
          </w:tcPr>
          <w:p w:rsidR="00D44F68" w:rsidRDefault="00D44F68" w:rsidP="00606827">
            <w:pPr>
              <w:contextualSpacing/>
              <w:jc w:val="center"/>
              <w:rPr>
                <w:rFonts w:ascii="Consolas" w:hAnsi="Consolas" w:cs="Consolas"/>
              </w:rPr>
            </w:pPr>
            <w:r>
              <w:rPr>
                <w:rFonts w:ascii="Consolas" w:hAnsi="Consolas" w:cs="Consolas"/>
              </w:rPr>
              <w:t>1</w:t>
            </w:r>
          </w:p>
        </w:tc>
        <w:tc>
          <w:tcPr>
            <w:tcW w:w="4621" w:type="dxa"/>
          </w:tcPr>
          <w:p w:rsidR="00D44F68" w:rsidRDefault="00D44F68" w:rsidP="00606827">
            <w:pPr>
              <w:contextualSpacing/>
              <w:jc w:val="center"/>
              <w:rPr>
                <w:rFonts w:ascii="Consolas" w:hAnsi="Consolas" w:cs="Consolas"/>
              </w:rPr>
            </w:pPr>
            <w:r>
              <w:rPr>
                <w:rFonts w:ascii="Consolas" w:hAnsi="Consolas" w:cs="Consolas"/>
              </w:rPr>
              <w:t>TOTAL_EXPENDITURE FILE Opened</w:t>
            </w:r>
          </w:p>
        </w:tc>
      </w:tr>
      <w:tr w:rsidR="00D44F68" w:rsidTr="00AD2CFD">
        <w:tc>
          <w:tcPr>
            <w:tcW w:w="4621" w:type="dxa"/>
          </w:tcPr>
          <w:p w:rsidR="00D44F68" w:rsidRDefault="00D44F68" w:rsidP="00606827">
            <w:pPr>
              <w:contextualSpacing/>
              <w:jc w:val="center"/>
              <w:rPr>
                <w:rFonts w:ascii="Consolas" w:hAnsi="Consolas" w:cs="Consolas"/>
              </w:rPr>
            </w:pPr>
            <w:r>
              <w:rPr>
                <w:rFonts w:ascii="Consolas" w:hAnsi="Consolas" w:cs="Consolas"/>
              </w:rPr>
              <w:t>2</w:t>
            </w:r>
          </w:p>
        </w:tc>
        <w:tc>
          <w:tcPr>
            <w:tcW w:w="4621" w:type="dxa"/>
          </w:tcPr>
          <w:p w:rsidR="00D44F68" w:rsidRDefault="00D44F68" w:rsidP="00606827">
            <w:pPr>
              <w:contextualSpacing/>
              <w:jc w:val="center"/>
              <w:rPr>
                <w:rFonts w:ascii="Consolas" w:hAnsi="Consolas" w:cs="Consolas"/>
              </w:rPr>
            </w:pPr>
            <w:r>
              <w:rPr>
                <w:rFonts w:ascii="Consolas" w:hAnsi="Consolas" w:cs="Consolas"/>
              </w:rPr>
              <w:t>TotalExpenditure set to 100000</w:t>
            </w:r>
          </w:p>
        </w:tc>
      </w:tr>
      <w:tr w:rsidR="00D44F68" w:rsidTr="00AD2CFD">
        <w:tc>
          <w:tcPr>
            <w:tcW w:w="4621" w:type="dxa"/>
          </w:tcPr>
          <w:p w:rsidR="00D44F68" w:rsidRDefault="00D44F68" w:rsidP="00606827">
            <w:pPr>
              <w:contextualSpacing/>
              <w:jc w:val="center"/>
              <w:rPr>
                <w:rFonts w:ascii="Consolas" w:hAnsi="Consolas" w:cs="Consolas"/>
              </w:rPr>
            </w:pPr>
            <w:r>
              <w:rPr>
                <w:rFonts w:ascii="Consolas" w:hAnsi="Consolas" w:cs="Consolas"/>
              </w:rPr>
              <w:t>3</w:t>
            </w:r>
          </w:p>
        </w:tc>
        <w:tc>
          <w:tcPr>
            <w:tcW w:w="4621" w:type="dxa"/>
          </w:tcPr>
          <w:p w:rsidR="00D44F68" w:rsidRDefault="00D44F68" w:rsidP="00606827">
            <w:pPr>
              <w:contextualSpacing/>
              <w:jc w:val="center"/>
              <w:rPr>
                <w:rFonts w:ascii="Consolas" w:hAnsi="Consolas" w:cs="Consolas"/>
              </w:rPr>
            </w:pPr>
            <w:r>
              <w:rPr>
                <w:rFonts w:ascii="Consolas" w:hAnsi="Consolas" w:cs="Consolas"/>
              </w:rPr>
              <w:t>QuarterlyExpenditure set to 25000</w:t>
            </w:r>
          </w:p>
        </w:tc>
      </w:tr>
      <w:tr w:rsidR="00D44F68" w:rsidTr="00AD2CFD">
        <w:tc>
          <w:tcPr>
            <w:tcW w:w="4621" w:type="dxa"/>
          </w:tcPr>
          <w:p w:rsidR="00D44F68" w:rsidRDefault="00D44F68" w:rsidP="00606827">
            <w:pPr>
              <w:contextualSpacing/>
              <w:jc w:val="center"/>
              <w:rPr>
                <w:rFonts w:ascii="Consolas" w:hAnsi="Consolas" w:cs="Consolas"/>
              </w:rPr>
            </w:pPr>
            <w:r>
              <w:rPr>
                <w:rFonts w:ascii="Consolas" w:hAnsi="Consolas" w:cs="Consolas"/>
              </w:rPr>
              <w:t>4</w:t>
            </w:r>
          </w:p>
        </w:tc>
        <w:tc>
          <w:tcPr>
            <w:tcW w:w="4621" w:type="dxa"/>
          </w:tcPr>
          <w:p w:rsidR="00D44F68" w:rsidRDefault="00D44F68" w:rsidP="00606827">
            <w:pPr>
              <w:contextualSpacing/>
              <w:jc w:val="center"/>
              <w:rPr>
                <w:rFonts w:ascii="Consolas" w:hAnsi="Consolas" w:cs="Consolas"/>
              </w:rPr>
            </w:pPr>
            <w:r>
              <w:rPr>
                <w:rFonts w:ascii="Consolas" w:hAnsi="Consolas" w:cs="Consolas"/>
              </w:rPr>
              <w:t>Popup created with message : 25000</w:t>
            </w:r>
          </w:p>
        </w:tc>
      </w:tr>
    </w:tbl>
    <w:p w:rsidR="00D44F68" w:rsidRDefault="00D44F68" w:rsidP="00D44F68">
      <w:pPr>
        <w:contextualSpacing/>
        <w:rPr>
          <w:rFonts w:ascii="Consolas" w:hAnsi="Consolas" w:cs="Consolas"/>
        </w:rPr>
      </w:pPr>
    </w:p>
    <w:p w:rsidR="005D054C" w:rsidRDefault="005D054C" w:rsidP="005D054C"/>
    <w:p w:rsidR="00D44F68" w:rsidRDefault="00D44F68" w:rsidP="005D054C"/>
    <w:p w:rsidR="00D44F68" w:rsidRDefault="00D44F68" w:rsidP="005D054C"/>
    <w:p w:rsidR="00D44F68" w:rsidRDefault="00D44F68" w:rsidP="005D054C"/>
    <w:p w:rsidR="00D44F68" w:rsidRDefault="00D44F68" w:rsidP="005D054C"/>
    <w:p w:rsidR="005D054C" w:rsidRDefault="005D054C" w:rsidP="00FD2805">
      <w:pPr>
        <w:pStyle w:val="Heading2"/>
      </w:pPr>
      <w:bookmarkStart w:id="60" w:name="_Toc406682456"/>
      <w:r>
        <w:t>Algorithm 13 – MonthlyExpenditure():</w:t>
      </w:r>
      <w:bookmarkEnd w:id="60"/>
    </w:p>
    <w:p w:rsidR="005D054C" w:rsidRDefault="005D054C" w:rsidP="005D054C"/>
    <w:p w:rsidR="005D054C" w:rsidRDefault="005D054C" w:rsidP="005D054C">
      <w:r>
        <w:t>This Algorithm will be used to display Monthly Expenditure.</w:t>
      </w:r>
    </w:p>
    <w:p w:rsidR="00D44F68" w:rsidRDefault="00D44F68" w:rsidP="00D44F68">
      <w:pPr>
        <w:contextualSpacing/>
        <w:rPr>
          <w:rFonts w:ascii="Consolas" w:hAnsi="Consolas" w:cs="Consolas"/>
        </w:rPr>
      </w:pPr>
      <w:r>
        <w:rPr>
          <w:rFonts w:ascii="Consolas" w:hAnsi="Consolas" w:cs="Consolas"/>
        </w:rPr>
        <w:t>1 OPEN TOTAL_EXPENDITURE FILE</w:t>
      </w:r>
    </w:p>
    <w:p w:rsidR="00D44F68" w:rsidRDefault="00D44F68" w:rsidP="00D44F68">
      <w:pPr>
        <w:contextualSpacing/>
        <w:rPr>
          <w:rFonts w:ascii="Consolas" w:hAnsi="Consolas" w:cs="Consolas"/>
        </w:rPr>
      </w:pPr>
      <w:r>
        <w:rPr>
          <w:rFonts w:ascii="Consolas" w:hAnsi="Consolas" w:cs="Consolas"/>
        </w:rPr>
        <w:t>2 TotalExpenditure = READ(DATA IN FILE)</w:t>
      </w:r>
    </w:p>
    <w:p w:rsidR="00D44F68" w:rsidRDefault="00D44F68" w:rsidP="00D44F68">
      <w:pPr>
        <w:contextualSpacing/>
        <w:rPr>
          <w:rFonts w:ascii="Consolas" w:hAnsi="Consolas" w:cs="Consolas"/>
        </w:rPr>
      </w:pPr>
      <w:r>
        <w:rPr>
          <w:rFonts w:ascii="Consolas" w:hAnsi="Consolas" w:cs="Consolas"/>
        </w:rPr>
        <w:t>3 MonthlyExpenditure = ROUND(YearlyExpenditure/12)</w:t>
      </w:r>
    </w:p>
    <w:p w:rsidR="00D44F68" w:rsidRDefault="00D44F68" w:rsidP="00D44F68">
      <w:pPr>
        <w:contextualSpacing/>
        <w:rPr>
          <w:rFonts w:ascii="Consolas" w:hAnsi="Consolas" w:cs="Consolas"/>
        </w:rPr>
      </w:pPr>
      <w:r>
        <w:rPr>
          <w:rFonts w:ascii="Consolas" w:hAnsi="Consolas" w:cs="Consolas"/>
        </w:rPr>
        <w:t>4 CreatePopup(TotalExpenditure)</w:t>
      </w:r>
    </w:p>
    <w:p w:rsidR="005D054C" w:rsidRDefault="005D054C" w:rsidP="005D054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1"/>
        <w:gridCol w:w="4621"/>
      </w:tblGrid>
      <w:tr w:rsidR="00D44F68" w:rsidRPr="00D44F68" w:rsidTr="00AD2CFD">
        <w:tc>
          <w:tcPr>
            <w:tcW w:w="4621" w:type="dxa"/>
          </w:tcPr>
          <w:p w:rsidR="00D44F68" w:rsidRPr="00D44F68" w:rsidRDefault="00D44F68" w:rsidP="00606827">
            <w:pPr>
              <w:contextualSpacing/>
              <w:jc w:val="right"/>
              <w:rPr>
                <w:rFonts w:ascii="Consolas" w:hAnsi="Consolas" w:cs="Consolas"/>
                <w:b/>
              </w:rPr>
            </w:pPr>
            <w:r w:rsidRPr="00D44F68">
              <w:rPr>
                <w:rFonts w:ascii="Consolas" w:hAnsi="Consolas" w:cs="Consolas"/>
                <w:b/>
              </w:rPr>
              <w:t>Total Expenditure :</w:t>
            </w:r>
          </w:p>
        </w:tc>
        <w:tc>
          <w:tcPr>
            <w:tcW w:w="4621" w:type="dxa"/>
          </w:tcPr>
          <w:p w:rsidR="00D44F68" w:rsidRPr="00D44F68" w:rsidRDefault="00D44F68" w:rsidP="00606827">
            <w:pPr>
              <w:contextualSpacing/>
              <w:rPr>
                <w:rFonts w:ascii="Consolas" w:hAnsi="Consolas" w:cs="Consolas"/>
                <w:b/>
              </w:rPr>
            </w:pPr>
            <w:r w:rsidRPr="00D44F68">
              <w:rPr>
                <w:rFonts w:ascii="Consolas" w:hAnsi="Consolas" w:cs="Consolas"/>
                <w:b/>
              </w:rPr>
              <w:t>100000</w:t>
            </w:r>
          </w:p>
        </w:tc>
      </w:tr>
      <w:tr w:rsidR="00D44F68" w:rsidRPr="00D44F68" w:rsidTr="00AD2CFD">
        <w:tc>
          <w:tcPr>
            <w:tcW w:w="4621" w:type="dxa"/>
          </w:tcPr>
          <w:p w:rsidR="00D44F68" w:rsidRPr="00D44F68" w:rsidRDefault="00D44F68" w:rsidP="00606827">
            <w:pPr>
              <w:contextualSpacing/>
              <w:jc w:val="center"/>
              <w:rPr>
                <w:rFonts w:ascii="Consolas" w:hAnsi="Consolas" w:cs="Consolas"/>
                <w:b/>
              </w:rPr>
            </w:pPr>
            <w:r>
              <w:rPr>
                <w:rFonts w:ascii="Consolas" w:hAnsi="Consolas" w:cs="Consolas"/>
                <w:b/>
              </w:rPr>
              <w:t>Line</w:t>
            </w:r>
          </w:p>
        </w:tc>
        <w:tc>
          <w:tcPr>
            <w:tcW w:w="4621" w:type="dxa"/>
          </w:tcPr>
          <w:p w:rsidR="00D44F68" w:rsidRPr="00D44F68" w:rsidRDefault="00D44F68" w:rsidP="00606827">
            <w:pPr>
              <w:contextualSpacing/>
              <w:jc w:val="center"/>
              <w:rPr>
                <w:rFonts w:ascii="Consolas" w:hAnsi="Consolas" w:cs="Consolas"/>
                <w:b/>
              </w:rPr>
            </w:pPr>
            <w:r>
              <w:rPr>
                <w:rFonts w:ascii="Consolas" w:hAnsi="Consolas" w:cs="Consolas"/>
                <w:b/>
              </w:rPr>
              <w:t>Trace</w:t>
            </w:r>
          </w:p>
        </w:tc>
      </w:tr>
      <w:tr w:rsidR="00D44F68" w:rsidTr="00AD2CFD">
        <w:tc>
          <w:tcPr>
            <w:tcW w:w="4621" w:type="dxa"/>
          </w:tcPr>
          <w:p w:rsidR="00D44F68" w:rsidRDefault="00D44F68" w:rsidP="00606827">
            <w:pPr>
              <w:contextualSpacing/>
              <w:jc w:val="center"/>
              <w:rPr>
                <w:rFonts w:ascii="Consolas" w:hAnsi="Consolas" w:cs="Consolas"/>
              </w:rPr>
            </w:pPr>
            <w:r>
              <w:rPr>
                <w:rFonts w:ascii="Consolas" w:hAnsi="Consolas" w:cs="Consolas"/>
              </w:rPr>
              <w:t>1</w:t>
            </w:r>
          </w:p>
        </w:tc>
        <w:tc>
          <w:tcPr>
            <w:tcW w:w="4621" w:type="dxa"/>
          </w:tcPr>
          <w:p w:rsidR="00D44F68" w:rsidRDefault="00D44F68" w:rsidP="00606827">
            <w:pPr>
              <w:contextualSpacing/>
              <w:jc w:val="center"/>
              <w:rPr>
                <w:rFonts w:ascii="Consolas" w:hAnsi="Consolas" w:cs="Consolas"/>
              </w:rPr>
            </w:pPr>
            <w:r>
              <w:rPr>
                <w:rFonts w:ascii="Consolas" w:hAnsi="Consolas" w:cs="Consolas"/>
              </w:rPr>
              <w:t>TOTAL_EXPENDITURE FILE Opened</w:t>
            </w:r>
          </w:p>
        </w:tc>
      </w:tr>
      <w:tr w:rsidR="00D44F68" w:rsidTr="00AD2CFD">
        <w:tc>
          <w:tcPr>
            <w:tcW w:w="4621" w:type="dxa"/>
          </w:tcPr>
          <w:p w:rsidR="00D44F68" w:rsidRDefault="00D44F68" w:rsidP="00606827">
            <w:pPr>
              <w:contextualSpacing/>
              <w:jc w:val="center"/>
              <w:rPr>
                <w:rFonts w:ascii="Consolas" w:hAnsi="Consolas" w:cs="Consolas"/>
              </w:rPr>
            </w:pPr>
            <w:r>
              <w:rPr>
                <w:rFonts w:ascii="Consolas" w:hAnsi="Consolas" w:cs="Consolas"/>
              </w:rPr>
              <w:t>2</w:t>
            </w:r>
          </w:p>
        </w:tc>
        <w:tc>
          <w:tcPr>
            <w:tcW w:w="4621" w:type="dxa"/>
          </w:tcPr>
          <w:p w:rsidR="00D44F68" w:rsidRDefault="00D44F68" w:rsidP="00606827">
            <w:pPr>
              <w:contextualSpacing/>
              <w:jc w:val="center"/>
              <w:rPr>
                <w:rFonts w:ascii="Consolas" w:hAnsi="Consolas" w:cs="Consolas"/>
              </w:rPr>
            </w:pPr>
            <w:r>
              <w:rPr>
                <w:rFonts w:ascii="Consolas" w:hAnsi="Consolas" w:cs="Consolas"/>
              </w:rPr>
              <w:t>TotalExpenditure set to 100000</w:t>
            </w:r>
          </w:p>
        </w:tc>
      </w:tr>
      <w:tr w:rsidR="00D44F68" w:rsidTr="00AD2CFD">
        <w:trPr>
          <w:trHeight w:val="112"/>
        </w:trPr>
        <w:tc>
          <w:tcPr>
            <w:tcW w:w="4621" w:type="dxa"/>
          </w:tcPr>
          <w:p w:rsidR="00D44F68" w:rsidRDefault="00D44F68" w:rsidP="00606827">
            <w:pPr>
              <w:contextualSpacing/>
              <w:jc w:val="center"/>
              <w:rPr>
                <w:rFonts w:ascii="Consolas" w:hAnsi="Consolas" w:cs="Consolas"/>
              </w:rPr>
            </w:pPr>
            <w:r>
              <w:rPr>
                <w:rFonts w:ascii="Consolas" w:hAnsi="Consolas" w:cs="Consolas"/>
              </w:rPr>
              <w:t>3</w:t>
            </w:r>
          </w:p>
        </w:tc>
        <w:tc>
          <w:tcPr>
            <w:tcW w:w="4621" w:type="dxa"/>
          </w:tcPr>
          <w:p w:rsidR="00D44F68" w:rsidRDefault="00D44F68" w:rsidP="00606827">
            <w:pPr>
              <w:contextualSpacing/>
              <w:jc w:val="center"/>
              <w:rPr>
                <w:rFonts w:ascii="Consolas" w:hAnsi="Consolas" w:cs="Consolas"/>
              </w:rPr>
            </w:pPr>
            <w:r>
              <w:rPr>
                <w:rFonts w:ascii="Consolas" w:hAnsi="Consolas" w:cs="Consolas"/>
              </w:rPr>
              <w:t>MonthlyExpenditure set to 8333</w:t>
            </w:r>
          </w:p>
        </w:tc>
      </w:tr>
      <w:tr w:rsidR="00D44F68" w:rsidTr="00AD2CFD">
        <w:tc>
          <w:tcPr>
            <w:tcW w:w="4621" w:type="dxa"/>
          </w:tcPr>
          <w:p w:rsidR="00D44F68" w:rsidRDefault="00D44F68" w:rsidP="00606827">
            <w:pPr>
              <w:contextualSpacing/>
              <w:jc w:val="center"/>
              <w:rPr>
                <w:rFonts w:ascii="Consolas" w:hAnsi="Consolas" w:cs="Consolas"/>
              </w:rPr>
            </w:pPr>
            <w:r>
              <w:rPr>
                <w:rFonts w:ascii="Consolas" w:hAnsi="Consolas" w:cs="Consolas"/>
              </w:rPr>
              <w:t>4</w:t>
            </w:r>
          </w:p>
        </w:tc>
        <w:tc>
          <w:tcPr>
            <w:tcW w:w="4621" w:type="dxa"/>
          </w:tcPr>
          <w:p w:rsidR="00D44F68" w:rsidRDefault="00D44F68" w:rsidP="00606827">
            <w:pPr>
              <w:contextualSpacing/>
              <w:jc w:val="center"/>
              <w:rPr>
                <w:rFonts w:ascii="Consolas" w:hAnsi="Consolas" w:cs="Consolas"/>
              </w:rPr>
            </w:pPr>
            <w:r>
              <w:rPr>
                <w:rFonts w:ascii="Consolas" w:hAnsi="Consolas" w:cs="Consolas"/>
              </w:rPr>
              <w:t>Popup created with message : 8333</w:t>
            </w:r>
          </w:p>
        </w:tc>
      </w:tr>
    </w:tbl>
    <w:p w:rsidR="00D44F68" w:rsidRDefault="00D44F68" w:rsidP="005D054C"/>
    <w:p w:rsidR="00D44F68" w:rsidRDefault="00D44F68" w:rsidP="005D054C"/>
    <w:p w:rsidR="005D054C" w:rsidRDefault="005D054C" w:rsidP="00FD2805">
      <w:pPr>
        <w:pStyle w:val="Heading2"/>
      </w:pPr>
      <w:bookmarkStart w:id="61" w:name="_Toc406682457"/>
      <w:r>
        <w:lastRenderedPageBreak/>
        <w:t>Algorithm 14 – WeeklyExpenditure():</w:t>
      </w:r>
      <w:bookmarkEnd w:id="61"/>
    </w:p>
    <w:p w:rsidR="005D054C" w:rsidRDefault="005D054C" w:rsidP="005D054C"/>
    <w:p w:rsidR="005D054C" w:rsidRPr="005D054C" w:rsidRDefault="005D054C" w:rsidP="005D054C">
      <w:r>
        <w:t>This Algorithm will be used to display Weekly Expenditure.</w:t>
      </w:r>
    </w:p>
    <w:p w:rsidR="00D44F68" w:rsidRDefault="00D44F68" w:rsidP="00D44F68">
      <w:pPr>
        <w:contextualSpacing/>
        <w:rPr>
          <w:rFonts w:ascii="Consolas" w:hAnsi="Consolas" w:cs="Consolas"/>
        </w:rPr>
      </w:pPr>
      <w:r>
        <w:rPr>
          <w:rFonts w:ascii="Consolas" w:hAnsi="Consolas" w:cs="Consolas"/>
        </w:rPr>
        <w:t>1 OPEN TOTAL_EXPENDITURE FILE</w:t>
      </w:r>
    </w:p>
    <w:p w:rsidR="00D44F68" w:rsidRDefault="00D44F68" w:rsidP="00D44F68">
      <w:pPr>
        <w:contextualSpacing/>
        <w:rPr>
          <w:rFonts w:ascii="Consolas" w:hAnsi="Consolas" w:cs="Consolas"/>
        </w:rPr>
      </w:pPr>
      <w:r>
        <w:rPr>
          <w:rFonts w:ascii="Consolas" w:hAnsi="Consolas" w:cs="Consolas"/>
        </w:rPr>
        <w:t>2 TotalExpenditure = READ(DATA IN FILE)</w:t>
      </w:r>
    </w:p>
    <w:p w:rsidR="00D44F68" w:rsidRDefault="00D44F68" w:rsidP="00D44F68">
      <w:pPr>
        <w:contextualSpacing/>
        <w:rPr>
          <w:rFonts w:ascii="Consolas" w:hAnsi="Consolas" w:cs="Consolas"/>
        </w:rPr>
      </w:pPr>
      <w:r>
        <w:rPr>
          <w:rFonts w:ascii="Consolas" w:hAnsi="Consolas" w:cs="Consolas"/>
        </w:rPr>
        <w:t>3 WeeklyExpenditure = ROUND(YearlyExpenditure/52)</w:t>
      </w:r>
    </w:p>
    <w:p w:rsidR="00D44F68" w:rsidRDefault="00D44F68" w:rsidP="00D44F68">
      <w:pPr>
        <w:contextualSpacing/>
        <w:rPr>
          <w:rFonts w:ascii="Consolas" w:hAnsi="Consolas" w:cs="Consolas"/>
        </w:rPr>
      </w:pPr>
      <w:r>
        <w:rPr>
          <w:rFonts w:ascii="Consolas" w:hAnsi="Consolas" w:cs="Consolas"/>
        </w:rPr>
        <w:t>4 CreatePopup(TotalExpenditure)</w:t>
      </w:r>
    </w:p>
    <w:p w:rsidR="00D44F68" w:rsidRDefault="00D44F68" w:rsidP="00D44F68">
      <w:pPr>
        <w:contextualSpacing/>
        <w:rPr>
          <w:rFonts w:ascii="Consolas" w:hAnsi="Consolas" w:cs="Consola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1"/>
        <w:gridCol w:w="4621"/>
      </w:tblGrid>
      <w:tr w:rsidR="00D44F68" w:rsidRPr="00D44F68" w:rsidTr="00AD2CFD">
        <w:tc>
          <w:tcPr>
            <w:tcW w:w="4621" w:type="dxa"/>
          </w:tcPr>
          <w:p w:rsidR="00D44F68" w:rsidRPr="00D44F68" w:rsidRDefault="00D44F68" w:rsidP="00606827">
            <w:pPr>
              <w:contextualSpacing/>
              <w:jc w:val="right"/>
              <w:rPr>
                <w:rFonts w:ascii="Consolas" w:hAnsi="Consolas" w:cs="Consolas"/>
                <w:b/>
              </w:rPr>
            </w:pPr>
            <w:r w:rsidRPr="00D44F68">
              <w:rPr>
                <w:rFonts w:ascii="Consolas" w:hAnsi="Consolas" w:cs="Consolas"/>
                <w:b/>
              </w:rPr>
              <w:t>Total Expenditure :</w:t>
            </w:r>
          </w:p>
        </w:tc>
        <w:tc>
          <w:tcPr>
            <w:tcW w:w="4621" w:type="dxa"/>
          </w:tcPr>
          <w:p w:rsidR="00D44F68" w:rsidRPr="00D44F68" w:rsidRDefault="00D44F68" w:rsidP="00606827">
            <w:pPr>
              <w:contextualSpacing/>
              <w:rPr>
                <w:rFonts w:ascii="Consolas" w:hAnsi="Consolas" w:cs="Consolas"/>
                <w:b/>
              </w:rPr>
            </w:pPr>
            <w:r w:rsidRPr="00D44F68">
              <w:rPr>
                <w:rFonts w:ascii="Consolas" w:hAnsi="Consolas" w:cs="Consolas"/>
                <w:b/>
              </w:rPr>
              <w:t>100000</w:t>
            </w:r>
          </w:p>
        </w:tc>
      </w:tr>
      <w:tr w:rsidR="00D44F68" w:rsidRPr="00D44F68" w:rsidTr="00AD2CFD">
        <w:tc>
          <w:tcPr>
            <w:tcW w:w="4621" w:type="dxa"/>
          </w:tcPr>
          <w:p w:rsidR="00D44F68" w:rsidRPr="00D44F68" w:rsidRDefault="00D44F68" w:rsidP="00606827">
            <w:pPr>
              <w:contextualSpacing/>
              <w:jc w:val="center"/>
              <w:rPr>
                <w:rFonts w:ascii="Consolas" w:hAnsi="Consolas" w:cs="Consolas"/>
                <w:b/>
              </w:rPr>
            </w:pPr>
            <w:r>
              <w:rPr>
                <w:rFonts w:ascii="Consolas" w:hAnsi="Consolas" w:cs="Consolas"/>
                <w:b/>
              </w:rPr>
              <w:t>Line</w:t>
            </w:r>
          </w:p>
        </w:tc>
        <w:tc>
          <w:tcPr>
            <w:tcW w:w="4621" w:type="dxa"/>
          </w:tcPr>
          <w:p w:rsidR="00D44F68" w:rsidRPr="00D44F68" w:rsidRDefault="00D44F68" w:rsidP="00606827">
            <w:pPr>
              <w:contextualSpacing/>
              <w:jc w:val="center"/>
              <w:rPr>
                <w:rFonts w:ascii="Consolas" w:hAnsi="Consolas" w:cs="Consolas"/>
                <w:b/>
              </w:rPr>
            </w:pPr>
            <w:r>
              <w:rPr>
                <w:rFonts w:ascii="Consolas" w:hAnsi="Consolas" w:cs="Consolas"/>
                <w:b/>
              </w:rPr>
              <w:t>Trace</w:t>
            </w:r>
          </w:p>
        </w:tc>
      </w:tr>
      <w:tr w:rsidR="00D44F68" w:rsidTr="00AD2CFD">
        <w:tc>
          <w:tcPr>
            <w:tcW w:w="4621" w:type="dxa"/>
          </w:tcPr>
          <w:p w:rsidR="00D44F68" w:rsidRDefault="00D44F68" w:rsidP="00606827">
            <w:pPr>
              <w:contextualSpacing/>
              <w:jc w:val="center"/>
              <w:rPr>
                <w:rFonts w:ascii="Consolas" w:hAnsi="Consolas" w:cs="Consolas"/>
              </w:rPr>
            </w:pPr>
            <w:r>
              <w:rPr>
                <w:rFonts w:ascii="Consolas" w:hAnsi="Consolas" w:cs="Consolas"/>
              </w:rPr>
              <w:t>1</w:t>
            </w:r>
          </w:p>
        </w:tc>
        <w:tc>
          <w:tcPr>
            <w:tcW w:w="4621" w:type="dxa"/>
          </w:tcPr>
          <w:p w:rsidR="00D44F68" w:rsidRDefault="00D44F68" w:rsidP="00606827">
            <w:pPr>
              <w:contextualSpacing/>
              <w:jc w:val="center"/>
              <w:rPr>
                <w:rFonts w:ascii="Consolas" w:hAnsi="Consolas" w:cs="Consolas"/>
              </w:rPr>
            </w:pPr>
            <w:r>
              <w:rPr>
                <w:rFonts w:ascii="Consolas" w:hAnsi="Consolas" w:cs="Consolas"/>
              </w:rPr>
              <w:t>TOTAL_EXPENDITURE FILE Opened</w:t>
            </w:r>
          </w:p>
        </w:tc>
      </w:tr>
      <w:tr w:rsidR="00D44F68" w:rsidTr="00AD2CFD">
        <w:tc>
          <w:tcPr>
            <w:tcW w:w="4621" w:type="dxa"/>
          </w:tcPr>
          <w:p w:rsidR="00D44F68" w:rsidRDefault="00D44F68" w:rsidP="00606827">
            <w:pPr>
              <w:contextualSpacing/>
              <w:jc w:val="center"/>
              <w:rPr>
                <w:rFonts w:ascii="Consolas" w:hAnsi="Consolas" w:cs="Consolas"/>
              </w:rPr>
            </w:pPr>
            <w:r>
              <w:rPr>
                <w:rFonts w:ascii="Consolas" w:hAnsi="Consolas" w:cs="Consolas"/>
              </w:rPr>
              <w:t>2</w:t>
            </w:r>
          </w:p>
        </w:tc>
        <w:tc>
          <w:tcPr>
            <w:tcW w:w="4621" w:type="dxa"/>
          </w:tcPr>
          <w:p w:rsidR="00D44F68" w:rsidRDefault="00D44F68" w:rsidP="00606827">
            <w:pPr>
              <w:contextualSpacing/>
              <w:jc w:val="center"/>
              <w:rPr>
                <w:rFonts w:ascii="Consolas" w:hAnsi="Consolas" w:cs="Consolas"/>
              </w:rPr>
            </w:pPr>
            <w:r>
              <w:rPr>
                <w:rFonts w:ascii="Consolas" w:hAnsi="Consolas" w:cs="Consolas"/>
              </w:rPr>
              <w:t>TotalExpenditure set to 100000</w:t>
            </w:r>
          </w:p>
        </w:tc>
      </w:tr>
      <w:tr w:rsidR="00D44F68" w:rsidTr="00AD2CFD">
        <w:tc>
          <w:tcPr>
            <w:tcW w:w="4621" w:type="dxa"/>
          </w:tcPr>
          <w:p w:rsidR="00D44F68" w:rsidRDefault="00D44F68" w:rsidP="00606827">
            <w:pPr>
              <w:contextualSpacing/>
              <w:jc w:val="center"/>
              <w:rPr>
                <w:rFonts w:ascii="Consolas" w:hAnsi="Consolas" w:cs="Consolas"/>
              </w:rPr>
            </w:pPr>
            <w:r>
              <w:rPr>
                <w:rFonts w:ascii="Consolas" w:hAnsi="Consolas" w:cs="Consolas"/>
              </w:rPr>
              <w:t>3</w:t>
            </w:r>
          </w:p>
        </w:tc>
        <w:tc>
          <w:tcPr>
            <w:tcW w:w="4621" w:type="dxa"/>
          </w:tcPr>
          <w:p w:rsidR="00D44F68" w:rsidRDefault="00D44F68" w:rsidP="00D44F68">
            <w:pPr>
              <w:contextualSpacing/>
              <w:jc w:val="center"/>
              <w:rPr>
                <w:rFonts w:ascii="Consolas" w:hAnsi="Consolas" w:cs="Consolas"/>
              </w:rPr>
            </w:pPr>
            <w:r>
              <w:rPr>
                <w:rFonts w:ascii="Consolas" w:hAnsi="Consolas" w:cs="Consolas"/>
              </w:rPr>
              <w:t>WeeklyExpenditure set to 1923</w:t>
            </w:r>
          </w:p>
        </w:tc>
      </w:tr>
      <w:tr w:rsidR="00D44F68" w:rsidTr="00AD2CFD">
        <w:tc>
          <w:tcPr>
            <w:tcW w:w="4621" w:type="dxa"/>
          </w:tcPr>
          <w:p w:rsidR="00D44F68" w:rsidRDefault="00D44F68" w:rsidP="00606827">
            <w:pPr>
              <w:contextualSpacing/>
              <w:jc w:val="center"/>
              <w:rPr>
                <w:rFonts w:ascii="Consolas" w:hAnsi="Consolas" w:cs="Consolas"/>
              </w:rPr>
            </w:pPr>
            <w:r>
              <w:rPr>
                <w:rFonts w:ascii="Consolas" w:hAnsi="Consolas" w:cs="Consolas"/>
              </w:rPr>
              <w:t>4</w:t>
            </w:r>
          </w:p>
        </w:tc>
        <w:tc>
          <w:tcPr>
            <w:tcW w:w="4621" w:type="dxa"/>
          </w:tcPr>
          <w:p w:rsidR="00D44F68" w:rsidRDefault="00D44F68" w:rsidP="00D44F68">
            <w:pPr>
              <w:contextualSpacing/>
              <w:jc w:val="center"/>
              <w:rPr>
                <w:rFonts w:ascii="Consolas" w:hAnsi="Consolas" w:cs="Consolas"/>
              </w:rPr>
            </w:pPr>
            <w:r>
              <w:rPr>
                <w:rFonts w:ascii="Consolas" w:hAnsi="Consolas" w:cs="Consolas"/>
              </w:rPr>
              <w:t>Popup created with message : 1923</w:t>
            </w:r>
          </w:p>
        </w:tc>
      </w:tr>
    </w:tbl>
    <w:p w:rsidR="00D44F68" w:rsidRDefault="00D44F68" w:rsidP="00D44F68">
      <w:pPr>
        <w:contextualSpacing/>
        <w:rPr>
          <w:rFonts w:ascii="Consolas" w:hAnsi="Consolas" w:cs="Consolas"/>
        </w:rPr>
      </w:pPr>
    </w:p>
    <w:p w:rsidR="005D054C" w:rsidRDefault="005D054C" w:rsidP="005D054C"/>
    <w:p w:rsidR="005D054C" w:rsidRDefault="005D054C" w:rsidP="00FD2805">
      <w:pPr>
        <w:pStyle w:val="Heading2"/>
      </w:pPr>
      <w:bookmarkStart w:id="62" w:name="_Toc406682458"/>
      <w:r>
        <w:t>Algorithm 15 – DailyExpenditure():</w:t>
      </w:r>
      <w:bookmarkEnd w:id="62"/>
    </w:p>
    <w:p w:rsidR="005D054C" w:rsidRPr="005D054C" w:rsidRDefault="005D054C" w:rsidP="005D054C"/>
    <w:p w:rsidR="005D054C" w:rsidRDefault="005D054C" w:rsidP="005D054C">
      <w:r>
        <w:t>This Algorithm will be used to display Daily Expenditure.</w:t>
      </w:r>
    </w:p>
    <w:p w:rsidR="00D44F68" w:rsidRDefault="00D44F68" w:rsidP="00D44F68">
      <w:pPr>
        <w:contextualSpacing/>
        <w:rPr>
          <w:rFonts w:ascii="Consolas" w:hAnsi="Consolas" w:cs="Consolas"/>
        </w:rPr>
      </w:pPr>
      <w:r>
        <w:rPr>
          <w:rFonts w:ascii="Consolas" w:hAnsi="Consolas" w:cs="Consolas"/>
        </w:rPr>
        <w:t>1 OPEN TOTAL_EXPENDITURE FILE</w:t>
      </w:r>
    </w:p>
    <w:p w:rsidR="00D44F68" w:rsidRDefault="00D44F68" w:rsidP="00D44F68">
      <w:pPr>
        <w:contextualSpacing/>
        <w:rPr>
          <w:rFonts w:ascii="Consolas" w:hAnsi="Consolas" w:cs="Consolas"/>
        </w:rPr>
      </w:pPr>
      <w:r>
        <w:rPr>
          <w:rFonts w:ascii="Consolas" w:hAnsi="Consolas" w:cs="Consolas"/>
        </w:rPr>
        <w:t>2 TotalExpenditure = READ(DATA IN FILE)</w:t>
      </w:r>
    </w:p>
    <w:p w:rsidR="00D44F68" w:rsidRDefault="00D44F68" w:rsidP="00D44F68">
      <w:pPr>
        <w:contextualSpacing/>
        <w:rPr>
          <w:rFonts w:ascii="Consolas" w:hAnsi="Consolas" w:cs="Consolas"/>
        </w:rPr>
      </w:pPr>
      <w:r>
        <w:rPr>
          <w:rFonts w:ascii="Consolas" w:hAnsi="Consolas" w:cs="Consolas"/>
        </w:rPr>
        <w:t>3 DailyExpenditure = ROUND(YearlyExpenditure/365.25)</w:t>
      </w:r>
    </w:p>
    <w:p w:rsidR="00D44F68" w:rsidRDefault="00D44F68" w:rsidP="00D44F68">
      <w:pPr>
        <w:contextualSpacing/>
        <w:rPr>
          <w:rFonts w:ascii="Consolas" w:hAnsi="Consolas" w:cs="Consolas"/>
        </w:rPr>
      </w:pPr>
      <w:r>
        <w:rPr>
          <w:rFonts w:ascii="Consolas" w:hAnsi="Consolas" w:cs="Consolas"/>
        </w:rPr>
        <w:t>4 CreatePopup(TotalExpenditure)</w:t>
      </w:r>
    </w:p>
    <w:p w:rsidR="005D054C" w:rsidRDefault="005D054C" w:rsidP="005D054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1"/>
        <w:gridCol w:w="4621"/>
      </w:tblGrid>
      <w:tr w:rsidR="00D44F68" w:rsidRPr="00D44F68" w:rsidTr="00AD2CFD">
        <w:tc>
          <w:tcPr>
            <w:tcW w:w="4621" w:type="dxa"/>
          </w:tcPr>
          <w:p w:rsidR="00D44F68" w:rsidRPr="00D44F68" w:rsidRDefault="00D44F68" w:rsidP="00606827">
            <w:pPr>
              <w:contextualSpacing/>
              <w:jc w:val="right"/>
              <w:rPr>
                <w:rFonts w:ascii="Consolas" w:hAnsi="Consolas" w:cs="Consolas"/>
                <w:b/>
              </w:rPr>
            </w:pPr>
            <w:r w:rsidRPr="00D44F68">
              <w:rPr>
                <w:rFonts w:ascii="Consolas" w:hAnsi="Consolas" w:cs="Consolas"/>
                <w:b/>
              </w:rPr>
              <w:t>Total Expenditure :</w:t>
            </w:r>
          </w:p>
        </w:tc>
        <w:tc>
          <w:tcPr>
            <w:tcW w:w="4621" w:type="dxa"/>
          </w:tcPr>
          <w:p w:rsidR="00D44F68" w:rsidRPr="00D44F68" w:rsidRDefault="00D44F68" w:rsidP="00606827">
            <w:pPr>
              <w:contextualSpacing/>
              <w:rPr>
                <w:rFonts w:ascii="Consolas" w:hAnsi="Consolas" w:cs="Consolas"/>
                <w:b/>
              </w:rPr>
            </w:pPr>
            <w:r w:rsidRPr="00D44F68">
              <w:rPr>
                <w:rFonts w:ascii="Consolas" w:hAnsi="Consolas" w:cs="Consolas"/>
                <w:b/>
              </w:rPr>
              <w:t>100000</w:t>
            </w:r>
          </w:p>
        </w:tc>
      </w:tr>
      <w:tr w:rsidR="00D44F68" w:rsidRPr="00D44F68" w:rsidTr="00AD2CFD">
        <w:tc>
          <w:tcPr>
            <w:tcW w:w="4621" w:type="dxa"/>
          </w:tcPr>
          <w:p w:rsidR="00D44F68" w:rsidRPr="00D44F68" w:rsidRDefault="00D44F68" w:rsidP="00606827">
            <w:pPr>
              <w:contextualSpacing/>
              <w:jc w:val="center"/>
              <w:rPr>
                <w:rFonts w:ascii="Consolas" w:hAnsi="Consolas" w:cs="Consolas"/>
                <w:b/>
              </w:rPr>
            </w:pPr>
            <w:r>
              <w:rPr>
                <w:rFonts w:ascii="Consolas" w:hAnsi="Consolas" w:cs="Consolas"/>
                <w:b/>
              </w:rPr>
              <w:t>Line</w:t>
            </w:r>
          </w:p>
        </w:tc>
        <w:tc>
          <w:tcPr>
            <w:tcW w:w="4621" w:type="dxa"/>
          </w:tcPr>
          <w:p w:rsidR="00D44F68" w:rsidRPr="00D44F68" w:rsidRDefault="00D44F68" w:rsidP="00606827">
            <w:pPr>
              <w:contextualSpacing/>
              <w:jc w:val="center"/>
              <w:rPr>
                <w:rFonts w:ascii="Consolas" w:hAnsi="Consolas" w:cs="Consolas"/>
                <w:b/>
              </w:rPr>
            </w:pPr>
            <w:r>
              <w:rPr>
                <w:rFonts w:ascii="Consolas" w:hAnsi="Consolas" w:cs="Consolas"/>
                <w:b/>
              </w:rPr>
              <w:t>Trace</w:t>
            </w:r>
          </w:p>
        </w:tc>
      </w:tr>
      <w:tr w:rsidR="00D44F68" w:rsidTr="00AD2CFD">
        <w:tc>
          <w:tcPr>
            <w:tcW w:w="4621" w:type="dxa"/>
          </w:tcPr>
          <w:p w:rsidR="00D44F68" w:rsidRDefault="00D44F68" w:rsidP="00606827">
            <w:pPr>
              <w:contextualSpacing/>
              <w:jc w:val="center"/>
              <w:rPr>
                <w:rFonts w:ascii="Consolas" w:hAnsi="Consolas" w:cs="Consolas"/>
              </w:rPr>
            </w:pPr>
            <w:r>
              <w:rPr>
                <w:rFonts w:ascii="Consolas" w:hAnsi="Consolas" w:cs="Consolas"/>
              </w:rPr>
              <w:t>1</w:t>
            </w:r>
          </w:p>
        </w:tc>
        <w:tc>
          <w:tcPr>
            <w:tcW w:w="4621" w:type="dxa"/>
          </w:tcPr>
          <w:p w:rsidR="00D44F68" w:rsidRDefault="00D44F68" w:rsidP="00606827">
            <w:pPr>
              <w:contextualSpacing/>
              <w:jc w:val="center"/>
              <w:rPr>
                <w:rFonts w:ascii="Consolas" w:hAnsi="Consolas" w:cs="Consolas"/>
              </w:rPr>
            </w:pPr>
            <w:r>
              <w:rPr>
                <w:rFonts w:ascii="Consolas" w:hAnsi="Consolas" w:cs="Consolas"/>
              </w:rPr>
              <w:t>TOTAL_EXPENDITURE FILE Opened</w:t>
            </w:r>
          </w:p>
        </w:tc>
      </w:tr>
      <w:tr w:rsidR="00D44F68" w:rsidTr="00AD2CFD">
        <w:tc>
          <w:tcPr>
            <w:tcW w:w="4621" w:type="dxa"/>
          </w:tcPr>
          <w:p w:rsidR="00D44F68" w:rsidRDefault="00D44F68" w:rsidP="00606827">
            <w:pPr>
              <w:contextualSpacing/>
              <w:jc w:val="center"/>
              <w:rPr>
                <w:rFonts w:ascii="Consolas" w:hAnsi="Consolas" w:cs="Consolas"/>
              </w:rPr>
            </w:pPr>
            <w:r>
              <w:rPr>
                <w:rFonts w:ascii="Consolas" w:hAnsi="Consolas" w:cs="Consolas"/>
              </w:rPr>
              <w:t>2</w:t>
            </w:r>
          </w:p>
        </w:tc>
        <w:tc>
          <w:tcPr>
            <w:tcW w:w="4621" w:type="dxa"/>
          </w:tcPr>
          <w:p w:rsidR="00D44F68" w:rsidRDefault="00D44F68" w:rsidP="00606827">
            <w:pPr>
              <w:contextualSpacing/>
              <w:jc w:val="center"/>
              <w:rPr>
                <w:rFonts w:ascii="Consolas" w:hAnsi="Consolas" w:cs="Consolas"/>
              </w:rPr>
            </w:pPr>
            <w:r>
              <w:rPr>
                <w:rFonts w:ascii="Consolas" w:hAnsi="Consolas" w:cs="Consolas"/>
              </w:rPr>
              <w:t>TotalExpenditure set to 100000</w:t>
            </w:r>
          </w:p>
        </w:tc>
      </w:tr>
      <w:tr w:rsidR="00D44F68" w:rsidTr="00AD2CFD">
        <w:trPr>
          <w:trHeight w:val="342"/>
        </w:trPr>
        <w:tc>
          <w:tcPr>
            <w:tcW w:w="4621" w:type="dxa"/>
          </w:tcPr>
          <w:p w:rsidR="00D44F68" w:rsidRDefault="00D44F68" w:rsidP="00606827">
            <w:pPr>
              <w:contextualSpacing/>
              <w:jc w:val="center"/>
              <w:rPr>
                <w:rFonts w:ascii="Consolas" w:hAnsi="Consolas" w:cs="Consolas"/>
              </w:rPr>
            </w:pPr>
            <w:r>
              <w:rPr>
                <w:rFonts w:ascii="Consolas" w:hAnsi="Consolas" w:cs="Consolas"/>
              </w:rPr>
              <w:t>3</w:t>
            </w:r>
          </w:p>
        </w:tc>
        <w:tc>
          <w:tcPr>
            <w:tcW w:w="4621" w:type="dxa"/>
          </w:tcPr>
          <w:p w:rsidR="00D44F68" w:rsidRDefault="00D44F68" w:rsidP="00D44F68">
            <w:pPr>
              <w:contextualSpacing/>
              <w:jc w:val="center"/>
              <w:rPr>
                <w:rFonts w:ascii="Consolas" w:hAnsi="Consolas" w:cs="Consolas"/>
              </w:rPr>
            </w:pPr>
            <w:r>
              <w:rPr>
                <w:rFonts w:ascii="Consolas" w:hAnsi="Consolas" w:cs="Consolas"/>
              </w:rPr>
              <w:t>MonthlyExpenditure set to 274</w:t>
            </w:r>
          </w:p>
        </w:tc>
      </w:tr>
      <w:tr w:rsidR="00D44F68" w:rsidTr="00AD2CFD">
        <w:tc>
          <w:tcPr>
            <w:tcW w:w="4621" w:type="dxa"/>
          </w:tcPr>
          <w:p w:rsidR="00D44F68" w:rsidRDefault="00D44F68" w:rsidP="00606827">
            <w:pPr>
              <w:contextualSpacing/>
              <w:jc w:val="center"/>
              <w:rPr>
                <w:rFonts w:ascii="Consolas" w:hAnsi="Consolas" w:cs="Consolas"/>
              </w:rPr>
            </w:pPr>
            <w:r>
              <w:rPr>
                <w:rFonts w:ascii="Consolas" w:hAnsi="Consolas" w:cs="Consolas"/>
              </w:rPr>
              <w:t>4</w:t>
            </w:r>
          </w:p>
        </w:tc>
        <w:tc>
          <w:tcPr>
            <w:tcW w:w="4621" w:type="dxa"/>
          </w:tcPr>
          <w:p w:rsidR="00D44F68" w:rsidRDefault="00D44F68" w:rsidP="00606827">
            <w:pPr>
              <w:contextualSpacing/>
              <w:jc w:val="center"/>
              <w:rPr>
                <w:rFonts w:ascii="Consolas" w:hAnsi="Consolas" w:cs="Consolas"/>
              </w:rPr>
            </w:pPr>
            <w:r>
              <w:rPr>
                <w:rFonts w:ascii="Consolas" w:hAnsi="Consolas" w:cs="Consolas"/>
              </w:rPr>
              <w:t>Popup created with message : 274</w:t>
            </w:r>
          </w:p>
        </w:tc>
      </w:tr>
    </w:tbl>
    <w:p w:rsidR="00D44F68" w:rsidRDefault="00D44F68" w:rsidP="005D054C"/>
    <w:p w:rsidR="00644946" w:rsidRDefault="00F91597" w:rsidP="00FD2805">
      <w:pPr>
        <w:pStyle w:val="Heading2"/>
      </w:pPr>
      <w:bookmarkStart w:id="63" w:name="_Toc406682459"/>
      <w:r>
        <w:t>Algorithm 16 – SearchRecords():</w:t>
      </w:r>
      <w:bookmarkEnd w:id="63"/>
    </w:p>
    <w:p w:rsidR="00F91597" w:rsidRDefault="00F91597" w:rsidP="00F91597"/>
    <w:p w:rsidR="009648AE" w:rsidRDefault="009648AE" w:rsidP="00F91597">
      <w:pPr>
        <w:contextualSpacing/>
        <w:rPr>
          <w:rFonts w:ascii="Consolas" w:hAnsi="Consolas" w:cs="Consolas"/>
        </w:rPr>
      </w:pPr>
      <w:r>
        <w:rPr>
          <w:rFonts w:ascii="Consolas" w:hAnsi="Consolas" w:cs="Consolas"/>
        </w:rPr>
        <w:t>1  TRY</w:t>
      </w:r>
    </w:p>
    <w:p w:rsidR="009648AE" w:rsidRDefault="009648AE" w:rsidP="00F91597">
      <w:pPr>
        <w:contextualSpacing/>
        <w:rPr>
          <w:rFonts w:ascii="Consolas" w:hAnsi="Consolas" w:cs="Consolas"/>
        </w:rPr>
      </w:pPr>
      <w:r>
        <w:rPr>
          <w:rFonts w:ascii="Consolas" w:hAnsi="Consolas" w:cs="Consolas"/>
        </w:rPr>
        <w:t>2  IF isNone(SEARCH CRITERIA) IS TRUE THEN</w:t>
      </w:r>
    </w:p>
    <w:p w:rsidR="009648AE" w:rsidRDefault="009648AE" w:rsidP="00F91597">
      <w:pPr>
        <w:contextualSpacing/>
        <w:rPr>
          <w:rFonts w:ascii="Consolas" w:hAnsi="Consolas" w:cs="Consolas"/>
        </w:rPr>
      </w:pPr>
      <w:r>
        <w:rPr>
          <w:rFonts w:ascii="Consolas" w:hAnsi="Consolas" w:cs="Consolas"/>
        </w:rPr>
        <w:t>3       CreatePopup(NO SEARCH CRITERIA)</w:t>
      </w:r>
    </w:p>
    <w:p w:rsidR="009648AE" w:rsidRDefault="009648AE" w:rsidP="00F91597">
      <w:pPr>
        <w:contextualSpacing/>
        <w:rPr>
          <w:rFonts w:ascii="Consolas" w:hAnsi="Consolas" w:cs="Consolas"/>
        </w:rPr>
      </w:pPr>
      <w:r>
        <w:rPr>
          <w:rFonts w:ascii="Consolas" w:hAnsi="Consolas" w:cs="Consolas"/>
        </w:rPr>
        <w:t>4       RETURN</w:t>
      </w:r>
    </w:p>
    <w:p w:rsidR="009648AE" w:rsidRDefault="009648AE" w:rsidP="00F91597">
      <w:pPr>
        <w:contextualSpacing/>
        <w:rPr>
          <w:rFonts w:ascii="Consolas" w:hAnsi="Consolas" w:cs="Consolas"/>
        </w:rPr>
      </w:pPr>
      <w:r>
        <w:rPr>
          <w:rFonts w:ascii="Consolas" w:hAnsi="Consolas" w:cs="Consolas"/>
        </w:rPr>
        <w:t>5  LIST names = []</w:t>
      </w:r>
    </w:p>
    <w:p w:rsidR="009648AE" w:rsidRDefault="009648AE" w:rsidP="00F91597">
      <w:pPr>
        <w:contextualSpacing/>
        <w:rPr>
          <w:rFonts w:ascii="Consolas" w:hAnsi="Consolas" w:cs="Consolas"/>
        </w:rPr>
      </w:pPr>
      <w:r>
        <w:rPr>
          <w:rFonts w:ascii="Consolas" w:hAnsi="Consolas" w:cs="Consolas"/>
        </w:rPr>
        <w:lastRenderedPageBreak/>
        <w:t>6  LIST departments = []</w:t>
      </w:r>
    </w:p>
    <w:p w:rsidR="009648AE" w:rsidRDefault="009648AE" w:rsidP="00F91597">
      <w:pPr>
        <w:contextualSpacing/>
        <w:rPr>
          <w:rFonts w:ascii="Consolas" w:hAnsi="Consolas" w:cs="Consolas"/>
        </w:rPr>
      </w:pPr>
      <w:r>
        <w:rPr>
          <w:rFonts w:ascii="Consolas" w:hAnsi="Consolas" w:cs="Consolas"/>
        </w:rPr>
        <w:t>7  LIST DOBs = []</w:t>
      </w:r>
    </w:p>
    <w:p w:rsidR="009648AE" w:rsidRDefault="009648AE" w:rsidP="00F91597">
      <w:pPr>
        <w:contextualSpacing/>
        <w:rPr>
          <w:rFonts w:ascii="Consolas" w:hAnsi="Consolas" w:cs="Consolas"/>
        </w:rPr>
      </w:pPr>
      <w:r>
        <w:rPr>
          <w:rFonts w:ascii="Consolas" w:hAnsi="Consolas" w:cs="Consolas"/>
        </w:rPr>
        <w:t>8  LIST genders = []</w:t>
      </w:r>
    </w:p>
    <w:p w:rsidR="009648AE" w:rsidRDefault="009648AE" w:rsidP="00F91597">
      <w:pPr>
        <w:contextualSpacing/>
        <w:rPr>
          <w:rFonts w:ascii="Consolas" w:hAnsi="Consolas" w:cs="Consolas"/>
        </w:rPr>
      </w:pPr>
      <w:r>
        <w:rPr>
          <w:rFonts w:ascii="Consolas" w:hAnsi="Consolas" w:cs="Consolas"/>
        </w:rPr>
        <w:t>9  LIST salaries = []</w:t>
      </w:r>
    </w:p>
    <w:p w:rsidR="009648AE" w:rsidRDefault="009648AE" w:rsidP="00F91597">
      <w:pPr>
        <w:contextualSpacing/>
        <w:rPr>
          <w:rFonts w:ascii="Consolas" w:hAnsi="Consolas" w:cs="Consolas"/>
        </w:rPr>
      </w:pPr>
      <w:r>
        <w:rPr>
          <w:rFonts w:ascii="Consolas" w:hAnsi="Consolas" w:cs="Consolas"/>
        </w:rPr>
        <w:t>10 LIST codes = []</w:t>
      </w:r>
    </w:p>
    <w:p w:rsidR="009648AE" w:rsidRDefault="009648AE" w:rsidP="00F91597">
      <w:pPr>
        <w:contextualSpacing/>
        <w:rPr>
          <w:rFonts w:ascii="Consolas" w:hAnsi="Consolas" w:cs="Consolas"/>
        </w:rPr>
      </w:pPr>
      <w:r>
        <w:rPr>
          <w:rFonts w:ascii="Consolas" w:hAnsi="Consolas" w:cs="Consolas"/>
        </w:rPr>
        <w:t>11 searchIn = SEARCH_IN</w:t>
      </w:r>
    </w:p>
    <w:p w:rsidR="009648AE" w:rsidRDefault="009648AE" w:rsidP="00F91597">
      <w:pPr>
        <w:contextualSpacing/>
        <w:rPr>
          <w:rFonts w:ascii="Consolas" w:hAnsi="Consolas" w:cs="Consolas"/>
        </w:rPr>
      </w:pPr>
      <w:r>
        <w:rPr>
          <w:rFonts w:ascii="Consolas" w:hAnsi="Consolas" w:cs="Consolas"/>
        </w:rPr>
        <w:t>12 searchFor = SEARCH_FOR</w:t>
      </w:r>
    </w:p>
    <w:p w:rsidR="001D21BB" w:rsidRDefault="001D21BB" w:rsidP="00F91597">
      <w:pPr>
        <w:contextualSpacing/>
        <w:rPr>
          <w:rFonts w:ascii="Consolas" w:hAnsi="Consolas" w:cs="Consolas"/>
        </w:rPr>
      </w:pPr>
      <w:r>
        <w:rPr>
          <w:rFonts w:ascii="Consolas" w:hAnsi="Consolas" w:cs="Consolas"/>
        </w:rPr>
        <w:t>13 EmpDatabase = READ(EMP_DATABASE FILE)</w:t>
      </w:r>
    </w:p>
    <w:p w:rsidR="009648AE" w:rsidRDefault="001D21BB" w:rsidP="00F91597">
      <w:pPr>
        <w:contextualSpacing/>
        <w:rPr>
          <w:rFonts w:ascii="Consolas" w:hAnsi="Consolas" w:cs="Consolas"/>
        </w:rPr>
      </w:pPr>
      <w:r>
        <w:rPr>
          <w:rFonts w:ascii="Consolas" w:hAnsi="Consolas" w:cs="Consolas"/>
        </w:rPr>
        <w:t>14</w:t>
      </w:r>
      <w:r w:rsidR="009648AE">
        <w:rPr>
          <w:rFonts w:ascii="Consolas" w:hAnsi="Consolas" w:cs="Consolas"/>
        </w:rPr>
        <w:t xml:space="preserve"> IF searchIn IS NAME AND LEN(searchFor) IS 1 THEN</w:t>
      </w:r>
    </w:p>
    <w:p w:rsidR="001D21BB" w:rsidRDefault="001D21BB" w:rsidP="00F91597">
      <w:pPr>
        <w:contextualSpacing/>
        <w:rPr>
          <w:rFonts w:ascii="Consolas" w:hAnsi="Consolas" w:cs="Consolas"/>
        </w:rPr>
      </w:pPr>
      <w:r>
        <w:rPr>
          <w:rFonts w:ascii="Consolas" w:hAnsi="Consolas" w:cs="Consolas"/>
        </w:rPr>
        <w:t>15</w:t>
      </w:r>
      <w:r w:rsidR="009648AE">
        <w:rPr>
          <w:rFonts w:ascii="Consolas" w:hAnsi="Consolas" w:cs="Consolas"/>
        </w:rPr>
        <w:t xml:space="preserve"> </w:t>
      </w:r>
      <w:r>
        <w:rPr>
          <w:rFonts w:ascii="Consolas" w:hAnsi="Consolas" w:cs="Consolas"/>
        </w:rPr>
        <w:t xml:space="preserve">    FOR Element IN EmpDatabase DO</w:t>
      </w:r>
    </w:p>
    <w:p w:rsidR="001D21BB" w:rsidRDefault="001D21BB" w:rsidP="00F91597">
      <w:pPr>
        <w:contextualSpacing/>
        <w:rPr>
          <w:rFonts w:ascii="Consolas" w:hAnsi="Consolas" w:cs="Consolas"/>
        </w:rPr>
      </w:pPr>
      <w:r>
        <w:rPr>
          <w:rFonts w:ascii="Consolas" w:hAnsi="Consolas" w:cs="Consolas"/>
        </w:rPr>
        <w:t>16         IF Element[searchIn][FIRST] IS searchFor THEN</w:t>
      </w:r>
    </w:p>
    <w:p w:rsidR="001D21BB" w:rsidRDefault="001D21BB" w:rsidP="00F91597">
      <w:pPr>
        <w:contextualSpacing/>
        <w:rPr>
          <w:rFonts w:ascii="Consolas" w:hAnsi="Consolas" w:cs="Consolas"/>
        </w:rPr>
      </w:pPr>
      <w:r>
        <w:rPr>
          <w:rFonts w:ascii="Consolas" w:hAnsi="Consolas" w:cs="Consolas"/>
        </w:rPr>
        <w:t>17             names.APPEND(Element[NAME])</w:t>
      </w:r>
    </w:p>
    <w:p w:rsidR="001D21BB" w:rsidRDefault="001D21BB" w:rsidP="00F91597">
      <w:pPr>
        <w:contextualSpacing/>
        <w:rPr>
          <w:rFonts w:ascii="Consolas" w:hAnsi="Consolas" w:cs="Consolas"/>
        </w:rPr>
      </w:pPr>
      <w:r>
        <w:rPr>
          <w:rFonts w:ascii="Consolas" w:hAnsi="Consolas" w:cs="Consolas"/>
        </w:rPr>
        <w:t>18             departments.APPEND(Element[DEPARTMENT])</w:t>
      </w:r>
    </w:p>
    <w:p w:rsidR="001D21BB" w:rsidRDefault="001D21BB" w:rsidP="00F91597">
      <w:pPr>
        <w:contextualSpacing/>
        <w:rPr>
          <w:rFonts w:ascii="Consolas" w:hAnsi="Consolas" w:cs="Consolas"/>
        </w:rPr>
      </w:pPr>
      <w:r>
        <w:rPr>
          <w:rFonts w:ascii="Consolas" w:hAnsi="Consolas" w:cs="Consolas"/>
        </w:rPr>
        <w:t>19             DOBs.APPEND(Element[DOB])</w:t>
      </w:r>
    </w:p>
    <w:p w:rsidR="001D21BB" w:rsidRDefault="001D21BB" w:rsidP="00F91597">
      <w:pPr>
        <w:contextualSpacing/>
        <w:rPr>
          <w:rFonts w:ascii="Consolas" w:hAnsi="Consolas" w:cs="Consolas"/>
        </w:rPr>
      </w:pPr>
      <w:r>
        <w:rPr>
          <w:rFonts w:ascii="Consolas" w:hAnsi="Consolas" w:cs="Consolas"/>
        </w:rPr>
        <w:t>20             genders.APPEND(Element[GENDER])</w:t>
      </w:r>
    </w:p>
    <w:p w:rsidR="001D21BB" w:rsidRDefault="001D21BB" w:rsidP="00F91597">
      <w:pPr>
        <w:contextualSpacing/>
        <w:rPr>
          <w:rFonts w:ascii="Consolas" w:hAnsi="Consolas" w:cs="Consolas"/>
        </w:rPr>
      </w:pPr>
      <w:r>
        <w:rPr>
          <w:rFonts w:ascii="Consolas" w:hAnsi="Consolas" w:cs="Consolas"/>
        </w:rPr>
        <w:t>21             salaries.APPEND(Element[SALARY])</w:t>
      </w:r>
    </w:p>
    <w:p w:rsidR="001D21BB" w:rsidRDefault="001D21BB" w:rsidP="00F91597">
      <w:pPr>
        <w:contextualSpacing/>
        <w:rPr>
          <w:rFonts w:ascii="Consolas" w:hAnsi="Consolas" w:cs="Consolas"/>
        </w:rPr>
      </w:pPr>
      <w:r>
        <w:rPr>
          <w:rFonts w:ascii="Consolas" w:hAnsi="Consolas" w:cs="Consolas"/>
        </w:rPr>
        <w:t>22             codes.APPEND(Element[CODE])</w:t>
      </w:r>
    </w:p>
    <w:p w:rsidR="001D21BB" w:rsidRPr="009648AE" w:rsidRDefault="001D21BB" w:rsidP="00F91597">
      <w:pPr>
        <w:contextualSpacing/>
        <w:rPr>
          <w:rFonts w:ascii="Consolas" w:hAnsi="Consolas" w:cs="Consolas"/>
        </w:rPr>
      </w:pPr>
      <w:r>
        <w:rPr>
          <w:rFonts w:ascii="Consolas" w:hAnsi="Consolas" w:cs="Consolas"/>
        </w:rPr>
        <w:t>23 ELSE</w:t>
      </w:r>
    </w:p>
    <w:p w:rsidR="001D21BB" w:rsidRDefault="001D21BB" w:rsidP="001D21BB">
      <w:pPr>
        <w:contextualSpacing/>
        <w:rPr>
          <w:rFonts w:ascii="Consolas" w:hAnsi="Consolas" w:cs="Consolas"/>
        </w:rPr>
      </w:pPr>
      <w:r>
        <w:rPr>
          <w:rFonts w:ascii="Consolas" w:hAnsi="Consolas" w:cs="Consolas"/>
        </w:rPr>
        <w:t>24     FOR Element IN EmpDatabase DO</w:t>
      </w:r>
    </w:p>
    <w:p w:rsidR="001D21BB" w:rsidRDefault="001D21BB" w:rsidP="001D21BB">
      <w:pPr>
        <w:contextualSpacing/>
        <w:rPr>
          <w:rFonts w:ascii="Consolas" w:hAnsi="Consolas" w:cs="Consolas"/>
        </w:rPr>
      </w:pPr>
      <w:r>
        <w:rPr>
          <w:rFonts w:ascii="Consolas" w:hAnsi="Consolas" w:cs="Consolas"/>
        </w:rPr>
        <w:t>25         IF Element[searchIn] IS searchFor THEN</w:t>
      </w:r>
    </w:p>
    <w:p w:rsidR="001D21BB" w:rsidRDefault="001D21BB" w:rsidP="001D21BB">
      <w:pPr>
        <w:contextualSpacing/>
        <w:rPr>
          <w:rFonts w:ascii="Consolas" w:hAnsi="Consolas" w:cs="Consolas"/>
        </w:rPr>
      </w:pPr>
      <w:r>
        <w:rPr>
          <w:rFonts w:ascii="Consolas" w:hAnsi="Consolas" w:cs="Consolas"/>
        </w:rPr>
        <w:t>26             names.APPEND(Element[NAME])</w:t>
      </w:r>
    </w:p>
    <w:p w:rsidR="001D21BB" w:rsidRDefault="001D21BB" w:rsidP="001D21BB">
      <w:pPr>
        <w:contextualSpacing/>
        <w:rPr>
          <w:rFonts w:ascii="Consolas" w:hAnsi="Consolas" w:cs="Consolas"/>
        </w:rPr>
      </w:pPr>
      <w:r>
        <w:rPr>
          <w:rFonts w:ascii="Consolas" w:hAnsi="Consolas" w:cs="Consolas"/>
        </w:rPr>
        <w:t>27             departments.APPEND(Element[DEPARTMENT])</w:t>
      </w:r>
    </w:p>
    <w:p w:rsidR="001D21BB" w:rsidRDefault="001D21BB" w:rsidP="001D21BB">
      <w:pPr>
        <w:contextualSpacing/>
        <w:rPr>
          <w:rFonts w:ascii="Consolas" w:hAnsi="Consolas" w:cs="Consolas"/>
        </w:rPr>
      </w:pPr>
      <w:r>
        <w:rPr>
          <w:rFonts w:ascii="Consolas" w:hAnsi="Consolas" w:cs="Consolas"/>
        </w:rPr>
        <w:t>28             DOBs.APPEND(Element[DOB])</w:t>
      </w:r>
    </w:p>
    <w:p w:rsidR="001D21BB" w:rsidRDefault="001D21BB" w:rsidP="001D21BB">
      <w:pPr>
        <w:contextualSpacing/>
        <w:rPr>
          <w:rFonts w:ascii="Consolas" w:hAnsi="Consolas" w:cs="Consolas"/>
        </w:rPr>
      </w:pPr>
      <w:r>
        <w:rPr>
          <w:rFonts w:ascii="Consolas" w:hAnsi="Consolas" w:cs="Consolas"/>
        </w:rPr>
        <w:t>29             genders.APPEND(Element[GENDER])</w:t>
      </w:r>
    </w:p>
    <w:p w:rsidR="001D21BB" w:rsidRDefault="001D21BB" w:rsidP="001D21BB">
      <w:pPr>
        <w:contextualSpacing/>
        <w:rPr>
          <w:rFonts w:ascii="Consolas" w:hAnsi="Consolas" w:cs="Consolas"/>
        </w:rPr>
      </w:pPr>
      <w:r>
        <w:rPr>
          <w:rFonts w:ascii="Consolas" w:hAnsi="Consolas" w:cs="Consolas"/>
        </w:rPr>
        <w:t>30             salaries.APPEND(Element[SALARY])</w:t>
      </w:r>
    </w:p>
    <w:p w:rsidR="00F91597" w:rsidRDefault="001D21BB" w:rsidP="00F91597">
      <w:pPr>
        <w:contextualSpacing/>
        <w:rPr>
          <w:rFonts w:ascii="Consolas" w:hAnsi="Consolas" w:cs="Consolas"/>
        </w:rPr>
      </w:pPr>
      <w:r>
        <w:rPr>
          <w:rFonts w:ascii="Consolas" w:hAnsi="Consolas" w:cs="Consolas"/>
        </w:rPr>
        <w:t>31             codes.APPEND(Element[CODE])</w:t>
      </w:r>
    </w:p>
    <w:p w:rsidR="001D21BB" w:rsidRDefault="001D21BB" w:rsidP="00F91597">
      <w:pPr>
        <w:contextualSpacing/>
        <w:rPr>
          <w:rFonts w:ascii="Consolas" w:hAnsi="Consolas" w:cs="Consolas"/>
        </w:rPr>
      </w:pPr>
      <w:r>
        <w:rPr>
          <w:rFonts w:ascii="Consolas" w:hAnsi="Consolas" w:cs="Consolas"/>
        </w:rPr>
        <w:t>32 PASS DATA ON TO SEARCH DISPLAY SCREEN</w:t>
      </w:r>
    </w:p>
    <w:p w:rsidR="001D21BB" w:rsidRDefault="001D21BB" w:rsidP="00F91597">
      <w:pPr>
        <w:contextualSpacing/>
        <w:rPr>
          <w:rFonts w:ascii="Consolas" w:hAnsi="Consolas" w:cs="Consolas"/>
        </w:rPr>
      </w:pPr>
    </w:p>
    <w:p w:rsidR="001D21BB" w:rsidRDefault="001D21BB" w:rsidP="00F91597">
      <w:pPr>
        <w:contextualSpacing/>
        <w:rPr>
          <w:rFonts w:ascii="Consolas" w:hAnsi="Consolas" w:cs="Consolas"/>
        </w:rPr>
      </w:pPr>
      <w:r>
        <w:rPr>
          <w:rFonts w:ascii="Consolas" w:hAnsi="Consolas" w:cs="Consolas"/>
        </w:rPr>
        <w:t>Devising a trace table for this Algorithm would be tedious, and; moreover, not worthwhile, since a large amount of test data would be required. Hence, the trace for this Algorithm will be omitted.</w:t>
      </w:r>
    </w:p>
    <w:p w:rsidR="001D21BB" w:rsidRDefault="001D21BB" w:rsidP="00F91597">
      <w:pPr>
        <w:contextualSpacing/>
        <w:rPr>
          <w:rFonts w:ascii="Consolas" w:hAnsi="Consolas" w:cs="Consolas"/>
        </w:rPr>
      </w:pPr>
      <w:r>
        <w:rPr>
          <w:rFonts w:ascii="Consolas" w:hAnsi="Consolas" w:cs="Consolas"/>
        </w:rPr>
        <w:t xml:space="preserve"> </w:t>
      </w:r>
    </w:p>
    <w:p w:rsidR="00063D58" w:rsidRDefault="00063D58" w:rsidP="00FD2805">
      <w:pPr>
        <w:pStyle w:val="Heading2"/>
      </w:pPr>
      <w:bookmarkStart w:id="64" w:name="_Toc406682460"/>
      <w:r>
        <w:t>Algorithm 17 – CalculateTax(n):</w:t>
      </w:r>
      <w:bookmarkEnd w:id="64"/>
    </w:p>
    <w:p w:rsidR="00063D58" w:rsidRDefault="00063D58" w:rsidP="00063D58">
      <w:r>
        <w:t>This algorithm will be used to calculate the amount of tax that will be paid by an employee on a given salary, n.</w:t>
      </w:r>
    </w:p>
    <w:p w:rsidR="00063D58" w:rsidRPr="00063D58" w:rsidRDefault="00063D58" w:rsidP="00063D58">
      <w:pPr>
        <w:contextualSpacing/>
        <w:rPr>
          <w:rFonts w:ascii="Consolas" w:hAnsi="Consolas" w:cs="Consolas"/>
        </w:rPr>
      </w:pPr>
      <w:r>
        <w:rPr>
          <w:rFonts w:ascii="Consolas" w:hAnsi="Consolas" w:cs="Consolas"/>
        </w:rPr>
        <w:t>1  DEF</w:t>
      </w:r>
      <w:r w:rsidRPr="00063D58">
        <w:rPr>
          <w:rFonts w:ascii="Consolas" w:hAnsi="Consolas" w:cs="Consolas"/>
        </w:rPr>
        <w:t xml:space="preserve"> CalculateTax(n):</w:t>
      </w:r>
    </w:p>
    <w:p w:rsidR="00063D58" w:rsidRPr="00063D58" w:rsidRDefault="00063D58" w:rsidP="00063D58">
      <w:pPr>
        <w:contextualSpacing/>
        <w:rPr>
          <w:rFonts w:ascii="Consolas" w:hAnsi="Consolas" w:cs="Consolas"/>
        </w:rPr>
      </w:pPr>
      <w:r>
        <w:rPr>
          <w:rFonts w:ascii="Consolas" w:hAnsi="Consolas" w:cs="Consolas"/>
        </w:rPr>
        <w:t xml:space="preserve">2 </w:t>
      </w:r>
      <w:r w:rsidRPr="00063D58">
        <w:rPr>
          <w:rFonts w:ascii="Consolas" w:hAnsi="Consolas" w:cs="Consolas"/>
        </w:rPr>
        <w:t xml:space="preserve">    </w:t>
      </w:r>
      <w:r>
        <w:rPr>
          <w:rFonts w:ascii="Consolas" w:hAnsi="Consolas" w:cs="Consolas"/>
        </w:rPr>
        <w:t xml:space="preserve"> </w:t>
      </w:r>
      <w:r w:rsidRPr="00063D58">
        <w:rPr>
          <w:rFonts w:ascii="Consolas" w:hAnsi="Consolas" w:cs="Consolas"/>
        </w:rPr>
        <w:t>Tax = 0</w:t>
      </w:r>
    </w:p>
    <w:p w:rsidR="00063D58" w:rsidRPr="00063D58" w:rsidRDefault="00063D58" w:rsidP="00063D58">
      <w:pPr>
        <w:contextualSpacing/>
        <w:rPr>
          <w:rFonts w:ascii="Consolas" w:hAnsi="Consolas" w:cs="Consolas"/>
        </w:rPr>
      </w:pPr>
      <w:r>
        <w:rPr>
          <w:rFonts w:ascii="Consolas" w:hAnsi="Consolas" w:cs="Consolas"/>
        </w:rPr>
        <w:t xml:space="preserve">3 </w:t>
      </w:r>
      <w:r w:rsidRPr="00063D58">
        <w:rPr>
          <w:rFonts w:ascii="Consolas" w:hAnsi="Consolas" w:cs="Consolas"/>
        </w:rPr>
        <w:t xml:space="preserve">    </w:t>
      </w:r>
      <w:r>
        <w:rPr>
          <w:rFonts w:ascii="Consolas" w:hAnsi="Consolas" w:cs="Consolas"/>
        </w:rPr>
        <w:t xml:space="preserve"> </w:t>
      </w:r>
      <w:r w:rsidRPr="00063D58">
        <w:rPr>
          <w:rFonts w:ascii="Consolas" w:hAnsi="Consolas" w:cs="Consolas"/>
        </w:rPr>
        <w:t xml:space="preserve">n = </w:t>
      </w:r>
      <w:r>
        <w:rPr>
          <w:rFonts w:ascii="Consolas" w:hAnsi="Consolas" w:cs="Consolas"/>
        </w:rPr>
        <w:t>INT</w:t>
      </w:r>
      <w:r w:rsidRPr="00063D58">
        <w:rPr>
          <w:rFonts w:ascii="Consolas" w:hAnsi="Consolas" w:cs="Consolas"/>
        </w:rPr>
        <w:t>(n)</w:t>
      </w:r>
      <w:r>
        <w:rPr>
          <w:rFonts w:ascii="Consolas" w:hAnsi="Consolas" w:cs="Consolas"/>
        </w:rPr>
        <w:t xml:space="preserve"> #Ensures that n is an integer before manipulating it.</w:t>
      </w:r>
    </w:p>
    <w:p w:rsidR="00063D58" w:rsidRPr="00063D58" w:rsidRDefault="00063D58" w:rsidP="00063D58">
      <w:pPr>
        <w:contextualSpacing/>
        <w:rPr>
          <w:rFonts w:ascii="Consolas" w:hAnsi="Consolas" w:cs="Consolas"/>
        </w:rPr>
      </w:pPr>
      <w:r>
        <w:rPr>
          <w:rFonts w:ascii="Consolas" w:hAnsi="Consolas" w:cs="Consolas"/>
        </w:rPr>
        <w:t>4      IF</w:t>
      </w:r>
      <w:r w:rsidR="00CC56DE">
        <w:rPr>
          <w:rFonts w:ascii="Consolas" w:hAnsi="Consolas" w:cs="Consolas"/>
        </w:rPr>
        <w:t xml:space="preserve"> n &lt;= BAND_ZERO_TAX_LIMIT</w:t>
      </w:r>
      <w:r w:rsidRPr="00063D58">
        <w:rPr>
          <w:rFonts w:ascii="Consolas" w:hAnsi="Consolas" w:cs="Consolas"/>
        </w:rPr>
        <w:t>:</w:t>
      </w:r>
    </w:p>
    <w:p w:rsidR="00063D58" w:rsidRPr="00063D58" w:rsidRDefault="00063D58" w:rsidP="00063D58">
      <w:pPr>
        <w:contextualSpacing/>
        <w:rPr>
          <w:rFonts w:ascii="Consolas" w:hAnsi="Consolas" w:cs="Consolas"/>
        </w:rPr>
      </w:pPr>
      <w:r>
        <w:rPr>
          <w:rFonts w:ascii="Consolas" w:hAnsi="Consolas" w:cs="Consolas"/>
        </w:rPr>
        <w:t xml:space="preserve">5 </w:t>
      </w:r>
      <w:r w:rsidRPr="00063D58">
        <w:rPr>
          <w:rFonts w:ascii="Consolas" w:hAnsi="Consolas" w:cs="Consolas"/>
        </w:rPr>
        <w:t xml:space="preserve">     </w:t>
      </w:r>
      <w:r>
        <w:rPr>
          <w:rFonts w:ascii="Consolas" w:hAnsi="Consolas" w:cs="Consolas"/>
        </w:rPr>
        <w:t xml:space="preserve"> </w:t>
      </w:r>
      <w:r w:rsidRPr="00063D58">
        <w:rPr>
          <w:rFonts w:ascii="Consolas" w:hAnsi="Consolas" w:cs="Consolas"/>
        </w:rPr>
        <w:t xml:space="preserve">   </w:t>
      </w:r>
      <w:r>
        <w:rPr>
          <w:rFonts w:ascii="Consolas" w:hAnsi="Consolas" w:cs="Consolas"/>
        </w:rPr>
        <w:t>RETURN</w:t>
      </w:r>
      <w:r w:rsidRPr="00063D58">
        <w:rPr>
          <w:rFonts w:ascii="Consolas" w:hAnsi="Consolas" w:cs="Consolas"/>
        </w:rPr>
        <w:t xml:space="preserve"> </w:t>
      </w:r>
      <w:r>
        <w:rPr>
          <w:rFonts w:ascii="Consolas" w:hAnsi="Consolas" w:cs="Consolas"/>
        </w:rPr>
        <w:t>INT</w:t>
      </w:r>
      <w:r w:rsidRPr="00063D58">
        <w:rPr>
          <w:rFonts w:ascii="Consolas" w:hAnsi="Consolas" w:cs="Consolas"/>
        </w:rPr>
        <w:t>(Tax)</w:t>
      </w:r>
    </w:p>
    <w:p w:rsidR="00063D58" w:rsidRPr="00063D58" w:rsidRDefault="00063D58" w:rsidP="00063D58">
      <w:pPr>
        <w:contextualSpacing/>
        <w:rPr>
          <w:rFonts w:ascii="Consolas" w:hAnsi="Consolas" w:cs="Consolas"/>
        </w:rPr>
      </w:pPr>
      <w:r>
        <w:rPr>
          <w:rFonts w:ascii="Consolas" w:hAnsi="Consolas" w:cs="Consolas"/>
        </w:rPr>
        <w:t xml:space="preserve">6 </w:t>
      </w:r>
      <w:r w:rsidRPr="00063D58">
        <w:rPr>
          <w:rFonts w:ascii="Consolas" w:hAnsi="Consolas" w:cs="Consolas"/>
        </w:rPr>
        <w:t xml:space="preserve">    </w:t>
      </w:r>
      <w:r>
        <w:rPr>
          <w:rFonts w:ascii="Consolas" w:hAnsi="Consolas" w:cs="Consolas"/>
        </w:rPr>
        <w:t xml:space="preserve"> IF</w:t>
      </w:r>
      <w:r w:rsidRPr="00063D58">
        <w:rPr>
          <w:rFonts w:ascii="Consolas" w:hAnsi="Consolas" w:cs="Consolas"/>
        </w:rPr>
        <w:t xml:space="preserve"> n &gt; BAND_ZERO_TAX_LIMIT and n &lt;= BAND_ONE_TAX_LIMIT:</w:t>
      </w:r>
    </w:p>
    <w:p w:rsidR="00063D58" w:rsidRPr="00063D58" w:rsidRDefault="00063D58" w:rsidP="00063D58">
      <w:pPr>
        <w:contextualSpacing/>
        <w:rPr>
          <w:rFonts w:ascii="Consolas" w:hAnsi="Consolas" w:cs="Consolas"/>
        </w:rPr>
      </w:pPr>
      <w:r>
        <w:rPr>
          <w:rFonts w:ascii="Consolas" w:hAnsi="Consolas" w:cs="Consolas"/>
        </w:rPr>
        <w:t xml:space="preserve">7 </w:t>
      </w:r>
      <w:r w:rsidRPr="00063D58">
        <w:rPr>
          <w:rFonts w:ascii="Consolas" w:hAnsi="Consolas" w:cs="Consolas"/>
        </w:rPr>
        <w:t xml:space="preserve">   </w:t>
      </w:r>
      <w:r>
        <w:rPr>
          <w:rFonts w:ascii="Consolas" w:hAnsi="Consolas" w:cs="Consolas"/>
        </w:rPr>
        <w:t xml:space="preserve"> </w:t>
      </w:r>
      <w:r w:rsidRPr="00063D58">
        <w:rPr>
          <w:rFonts w:ascii="Consolas" w:hAnsi="Consolas" w:cs="Consolas"/>
        </w:rPr>
        <w:t xml:space="preserve">     AmountInBandZero = BAND_ZERO_TAX_LIMIT </w:t>
      </w:r>
    </w:p>
    <w:p w:rsidR="00063D58" w:rsidRPr="00063D58" w:rsidRDefault="00063D58" w:rsidP="00063D58">
      <w:pPr>
        <w:contextualSpacing/>
        <w:rPr>
          <w:rFonts w:ascii="Consolas" w:hAnsi="Consolas" w:cs="Consolas"/>
        </w:rPr>
      </w:pPr>
      <w:r>
        <w:rPr>
          <w:rFonts w:ascii="Consolas" w:hAnsi="Consolas" w:cs="Consolas"/>
        </w:rPr>
        <w:t xml:space="preserve">8 </w:t>
      </w:r>
      <w:r w:rsidRPr="00063D58">
        <w:rPr>
          <w:rFonts w:ascii="Consolas" w:hAnsi="Consolas" w:cs="Consolas"/>
        </w:rPr>
        <w:t xml:space="preserve"> </w:t>
      </w:r>
      <w:r>
        <w:rPr>
          <w:rFonts w:ascii="Consolas" w:hAnsi="Consolas" w:cs="Consolas"/>
        </w:rPr>
        <w:t xml:space="preserve"> </w:t>
      </w:r>
      <w:r w:rsidRPr="00063D58">
        <w:rPr>
          <w:rFonts w:ascii="Consolas" w:hAnsi="Consolas" w:cs="Consolas"/>
        </w:rPr>
        <w:t xml:space="preserve">       AmountInBandOne = n - BAND_ZERO_TAX_LIMIT</w:t>
      </w:r>
    </w:p>
    <w:p w:rsidR="00063D58" w:rsidRPr="00063D58" w:rsidRDefault="00063D58" w:rsidP="00063D58">
      <w:pPr>
        <w:contextualSpacing/>
        <w:rPr>
          <w:rFonts w:ascii="Consolas" w:hAnsi="Consolas" w:cs="Consolas"/>
        </w:rPr>
      </w:pPr>
      <w:r>
        <w:rPr>
          <w:rFonts w:ascii="Consolas" w:hAnsi="Consolas" w:cs="Consolas"/>
        </w:rPr>
        <w:t xml:space="preserve">9  </w:t>
      </w:r>
      <w:r w:rsidRPr="00063D58">
        <w:rPr>
          <w:rFonts w:ascii="Consolas" w:hAnsi="Consolas" w:cs="Consolas"/>
        </w:rPr>
        <w:t xml:space="preserve"> </w:t>
      </w:r>
      <w:r>
        <w:rPr>
          <w:rFonts w:ascii="Consolas" w:hAnsi="Consolas" w:cs="Consolas"/>
        </w:rPr>
        <w:t xml:space="preserve"> </w:t>
      </w:r>
      <w:r w:rsidRPr="00063D58">
        <w:rPr>
          <w:rFonts w:ascii="Consolas" w:hAnsi="Consolas" w:cs="Consolas"/>
        </w:rPr>
        <w:t xml:space="preserve">      Tax = AmountInBandOne * BAND_ONE_TAX</w:t>
      </w:r>
    </w:p>
    <w:p w:rsidR="00063D58" w:rsidRPr="00063D58" w:rsidRDefault="00063D58" w:rsidP="00063D58">
      <w:pPr>
        <w:contextualSpacing/>
        <w:rPr>
          <w:rFonts w:ascii="Consolas" w:hAnsi="Consolas" w:cs="Consolas"/>
        </w:rPr>
      </w:pPr>
      <w:r>
        <w:rPr>
          <w:rFonts w:ascii="Consolas" w:hAnsi="Consolas" w:cs="Consolas"/>
        </w:rPr>
        <w:t xml:space="preserve">10 </w:t>
      </w:r>
      <w:r w:rsidRPr="00063D58">
        <w:rPr>
          <w:rFonts w:ascii="Consolas" w:hAnsi="Consolas" w:cs="Consolas"/>
        </w:rPr>
        <w:t xml:space="preserve">        </w:t>
      </w:r>
      <w:r>
        <w:rPr>
          <w:rFonts w:ascii="Consolas" w:hAnsi="Consolas" w:cs="Consolas"/>
        </w:rPr>
        <w:t>RETURN</w:t>
      </w:r>
      <w:r w:rsidRPr="00063D58">
        <w:rPr>
          <w:rFonts w:ascii="Consolas" w:hAnsi="Consolas" w:cs="Consolas"/>
        </w:rPr>
        <w:t xml:space="preserve"> </w:t>
      </w:r>
      <w:r>
        <w:rPr>
          <w:rFonts w:ascii="Consolas" w:hAnsi="Consolas" w:cs="Consolas"/>
        </w:rPr>
        <w:t>INT</w:t>
      </w:r>
      <w:r w:rsidRPr="00063D58">
        <w:rPr>
          <w:rFonts w:ascii="Consolas" w:hAnsi="Consolas" w:cs="Consolas"/>
        </w:rPr>
        <w:t>(Tax)</w:t>
      </w:r>
    </w:p>
    <w:p w:rsidR="00063D58" w:rsidRPr="00063D58" w:rsidRDefault="00063D58" w:rsidP="00063D58">
      <w:pPr>
        <w:contextualSpacing/>
        <w:rPr>
          <w:rFonts w:ascii="Consolas" w:hAnsi="Consolas" w:cs="Consolas"/>
        </w:rPr>
      </w:pPr>
      <w:r>
        <w:rPr>
          <w:rFonts w:ascii="Consolas" w:hAnsi="Consolas" w:cs="Consolas"/>
        </w:rPr>
        <w:lastRenderedPageBreak/>
        <w:t xml:space="preserve">11 </w:t>
      </w:r>
      <w:r w:rsidRPr="00063D58">
        <w:rPr>
          <w:rFonts w:ascii="Consolas" w:hAnsi="Consolas" w:cs="Consolas"/>
        </w:rPr>
        <w:t xml:space="preserve">    </w:t>
      </w:r>
      <w:r>
        <w:rPr>
          <w:rFonts w:ascii="Consolas" w:hAnsi="Consolas" w:cs="Consolas"/>
        </w:rPr>
        <w:t>IF</w:t>
      </w:r>
      <w:r w:rsidRPr="00063D58">
        <w:rPr>
          <w:rFonts w:ascii="Consolas" w:hAnsi="Consolas" w:cs="Consolas"/>
        </w:rPr>
        <w:t xml:space="preserve"> n &gt; BAND_ONE_TAX_LIMIT and n &lt;= BAND_TWO_TAX_LIMIT:</w:t>
      </w:r>
    </w:p>
    <w:p w:rsidR="00063D58" w:rsidRPr="00063D58" w:rsidRDefault="00063D58" w:rsidP="00063D58">
      <w:pPr>
        <w:contextualSpacing/>
        <w:rPr>
          <w:rFonts w:ascii="Consolas" w:hAnsi="Consolas" w:cs="Consolas"/>
        </w:rPr>
      </w:pPr>
      <w:r>
        <w:rPr>
          <w:rFonts w:ascii="Consolas" w:hAnsi="Consolas" w:cs="Consolas"/>
        </w:rPr>
        <w:t xml:space="preserve">12 </w:t>
      </w:r>
      <w:r w:rsidRPr="00063D58">
        <w:rPr>
          <w:rFonts w:ascii="Consolas" w:hAnsi="Consolas" w:cs="Consolas"/>
        </w:rPr>
        <w:t xml:space="preserve">        AmountInBandZero = BAND_ZERO_TAX_LIMIT</w:t>
      </w:r>
    </w:p>
    <w:p w:rsidR="00063D58" w:rsidRPr="00063D58" w:rsidRDefault="00063D58" w:rsidP="00063D58">
      <w:pPr>
        <w:contextualSpacing/>
        <w:rPr>
          <w:rFonts w:ascii="Consolas" w:hAnsi="Consolas" w:cs="Consolas"/>
        </w:rPr>
      </w:pPr>
      <w:r>
        <w:rPr>
          <w:rFonts w:ascii="Consolas" w:hAnsi="Consolas" w:cs="Consolas"/>
        </w:rPr>
        <w:t xml:space="preserve">13 </w:t>
      </w:r>
      <w:r w:rsidRPr="00063D58">
        <w:rPr>
          <w:rFonts w:ascii="Consolas" w:hAnsi="Consolas" w:cs="Consolas"/>
        </w:rPr>
        <w:t xml:space="preserve">        AmountInBandOne = BAND_ONE_TAX_LIMIT</w:t>
      </w:r>
    </w:p>
    <w:p w:rsidR="00063D58" w:rsidRPr="00063D58" w:rsidRDefault="00063D58" w:rsidP="00063D58">
      <w:pPr>
        <w:contextualSpacing/>
        <w:rPr>
          <w:rFonts w:ascii="Consolas" w:hAnsi="Consolas" w:cs="Consolas"/>
        </w:rPr>
      </w:pPr>
      <w:r>
        <w:rPr>
          <w:rFonts w:ascii="Consolas" w:hAnsi="Consolas" w:cs="Consolas"/>
        </w:rPr>
        <w:t xml:space="preserve">14 </w:t>
      </w:r>
      <w:r w:rsidRPr="00063D58">
        <w:rPr>
          <w:rFonts w:ascii="Consolas" w:hAnsi="Consolas" w:cs="Consolas"/>
        </w:rPr>
        <w:t xml:space="preserve">        AmountInBandTwo = n - BAND_ONE_TAX_LIMIT</w:t>
      </w:r>
    </w:p>
    <w:p w:rsidR="00063D58" w:rsidRPr="00063D58" w:rsidRDefault="00063D58" w:rsidP="00063D58">
      <w:pPr>
        <w:contextualSpacing/>
        <w:rPr>
          <w:rFonts w:ascii="Consolas" w:hAnsi="Consolas" w:cs="Consolas"/>
        </w:rPr>
      </w:pPr>
      <w:r>
        <w:rPr>
          <w:rFonts w:ascii="Consolas" w:hAnsi="Consolas" w:cs="Consolas"/>
        </w:rPr>
        <w:t xml:space="preserve">15 </w:t>
      </w:r>
      <w:r w:rsidRPr="00063D58">
        <w:rPr>
          <w:rFonts w:ascii="Consolas" w:hAnsi="Consolas" w:cs="Consolas"/>
        </w:rPr>
        <w:t xml:space="preserve">        Tax = AmountInBandOne * BAND_ONE_TAX</w:t>
      </w:r>
    </w:p>
    <w:p w:rsidR="00063D58" w:rsidRPr="00063D58" w:rsidRDefault="00063D58" w:rsidP="00063D58">
      <w:pPr>
        <w:contextualSpacing/>
        <w:rPr>
          <w:rFonts w:ascii="Consolas" w:hAnsi="Consolas" w:cs="Consolas"/>
        </w:rPr>
      </w:pPr>
      <w:r>
        <w:rPr>
          <w:rFonts w:ascii="Consolas" w:hAnsi="Consolas" w:cs="Consolas"/>
        </w:rPr>
        <w:t xml:space="preserve">16 </w:t>
      </w:r>
      <w:r w:rsidRPr="00063D58">
        <w:rPr>
          <w:rFonts w:ascii="Consolas" w:hAnsi="Consolas" w:cs="Consolas"/>
        </w:rPr>
        <w:t xml:space="preserve">        Tax += AmountInBandTwo * BAND_TWO_TAX</w:t>
      </w:r>
    </w:p>
    <w:p w:rsidR="00063D58" w:rsidRPr="00063D58" w:rsidRDefault="00063D58" w:rsidP="00063D58">
      <w:pPr>
        <w:contextualSpacing/>
        <w:rPr>
          <w:rFonts w:ascii="Consolas" w:hAnsi="Consolas" w:cs="Consolas"/>
        </w:rPr>
      </w:pPr>
      <w:r>
        <w:rPr>
          <w:rFonts w:ascii="Consolas" w:hAnsi="Consolas" w:cs="Consolas"/>
        </w:rPr>
        <w:t xml:space="preserve">17 </w:t>
      </w:r>
      <w:r w:rsidRPr="00063D58">
        <w:rPr>
          <w:rFonts w:ascii="Consolas" w:hAnsi="Consolas" w:cs="Consolas"/>
        </w:rPr>
        <w:t xml:space="preserve">        </w:t>
      </w:r>
      <w:r>
        <w:rPr>
          <w:rFonts w:ascii="Consolas" w:hAnsi="Consolas" w:cs="Consolas"/>
        </w:rPr>
        <w:t>RETURN</w:t>
      </w:r>
      <w:r w:rsidRPr="00063D58">
        <w:rPr>
          <w:rFonts w:ascii="Consolas" w:hAnsi="Consolas" w:cs="Consolas"/>
        </w:rPr>
        <w:t xml:space="preserve"> </w:t>
      </w:r>
      <w:r>
        <w:rPr>
          <w:rFonts w:ascii="Consolas" w:hAnsi="Consolas" w:cs="Consolas"/>
        </w:rPr>
        <w:t>INT</w:t>
      </w:r>
      <w:r w:rsidRPr="00063D58">
        <w:rPr>
          <w:rFonts w:ascii="Consolas" w:hAnsi="Consolas" w:cs="Consolas"/>
        </w:rPr>
        <w:t>(Tax)</w:t>
      </w:r>
    </w:p>
    <w:p w:rsidR="00063D58" w:rsidRPr="00063D58" w:rsidRDefault="00063D58" w:rsidP="00063D58">
      <w:pPr>
        <w:contextualSpacing/>
        <w:rPr>
          <w:rFonts w:ascii="Consolas" w:hAnsi="Consolas" w:cs="Consolas"/>
        </w:rPr>
      </w:pPr>
      <w:r>
        <w:rPr>
          <w:rFonts w:ascii="Consolas" w:hAnsi="Consolas" w:cs="Consolas"/>
        </w:rPr>
        <w:t xml:space="preserve">18 </w:t>
      </w:r>
      <w:r w:rsidRPr="00063D58">
        <w:rPr>
          <w:rFonts w:ascii="Consolas" w:hAnsi="Consolas" w:cs="Consolas"/>
        </w:rPr>
        <w:t xml:space="preserve">    </w:t>
      </w:r>
      <w:r>
        <w:rPr>
          <w:rFonts w:ascii="Consolas" w:hAnsi="Consolas" w:cs="Consolas"/>
        </w:rPr>
        <w:t>IF</w:t>
      </w:r>
      <w:r w:rsidRPr="00063D58">
        <w:rPr>
          <w:rFonts w:ascii="Consolas" w:hAnsi="Consolas" w:cs="Consolas"/>
        </w:rPr>
        <w:t xml:space="preserve"> n &gt; BAND_TWO_TAX_LIMIT:</w:t>
      </w:r>
    </w:p>
    <w:p w:rsidR="00063D58" w:rsidRPr="00063D58" w:rsidRDefault="00063D58" w:rsidP="00063D58">
      <w:pPr>
        <w:contextualSpacing/>
        <w:rPr>
          <w:rFonts w:ascii="Consolas" w:hAnsi="Consolas" w:cs="Consolas"/>
        </w:rPr>
      </w:pPr>
      <w:r>
        <w:rPr>
          <w:rFonts w:ascii="Consolas" w:hAnsi="Consolas" w:cs="Consolas"/>
        </w:rPr>
        <w:t xml:space="preserve">19 </w:t>
      </w:r>
      <w:r w:rsidRPr="00063D58">
        <w:rPr>
          <w:rFonts w:ascii="Consolas" w:hAnsi="Consolas" w:cs="Consolas"/>
        </w:rPr>
        <w:t xml:space="preserve">        AmountInBandZero = BAND_ZERO_TAX_LIMIT</w:t>
      </w:r>
    </w:p>
    <w:p w:rsidR="00063D58" w:rsidRPr="00063D58" w:rsidRDefault="00063D58" w:rsidP="00063D58">
      <w:pPr>
        <w:contextualSpacing/>
        <w:rPr>
          <w:rFonts w:ascii="Consolas" w:hAnsi="Consolas" w:cs="Consolas"/>
        </w:rPr>
      </w:pPr>
      <w:r>
        <w:rPr>
          <w:rFonts w:ascii="Consolas" w:hAnsi="Consolas" w:cs="Consolas"/>
        </w:rPr>
        <w:t xml:space="preserve">20 </w:t>
      </w:r>
      <w:r w:rsidRPr="00063D58">
        <w:rPr>
          <w:rFonts w:ascii="Consolas" w:hAnsi="Consolas" w:cs="Consolas"/>
        </w:rPr>
        <w:t xml:space="preserve">        AmountInBandOne = BAND_ONE_TAX_LIMIT</w:t>
      </w:r>
    </w:p>
    <w:p w:rsidR="00063D58" w:rsidRPr="00063D58" w:rsidRDefault="00063D58" w:rsidP="00063D58">
      <w:pPr>
        <w:contextualSpacing/>
        <w:rPr>
          <w:rFonts w:ascii="Consolas" w:hAnsi="Consolas" w:cs="Consolas"/>
        </w:rPr>
      </w:pPr>
      <w:r>
        <w:rPr>
          <w:rFonts w:ascii="Consolas" w:hAnsi="Consolas" w:cs="Consolas"/>
        </w:rPr>
        <w:t xml:space="preserve">21 </w:t>
      </w:r>
      <w:r w:rsidRPr="00063D58">
        <w:rPr>
          <w:rFonts w:ascii="Consolas" w:hAnsi="Consolas" w:cs="Consolas"/>
        </w:rPr>
        <w:t xml:space="preserve">        AmountInBandTwo = BAND_TWO_TAX_LIMIT</w:t>
      </w:r>
    </w:p>
    <w:p w:rsidR="00063D58" w:rsidRPr="00063D58" w:rsidRDefault="00063D58" w:rsidP="00063D58">
      <w:pPr>
        <w:contextualSpacing/>
        <w:rPr>
          <w:rFonts w:ascii="Consolas" w:hAnsi="Consolas" w:cs="Consolas"/>
        </w:rPr>
      </w:pPr>
      <w:r>
        <w:rPr>
          <w:rFonts w:ascii="Consolas" w:hAnsi="Consolas" w:cs="Consolas"/>
        </w:rPr>
        <w:t xml:space="preserve">22 </w:t>
      </w:r>
      <w:r w:rsidRPr="00063D58">
        <w:rPr>
          <w:rFonts w:ascii="Consolas" w:hAnsi="Consolas" w:cs="Consolas"/>
        </w:rPr>
        <w:t xml:space="preserve">        AmountInBandThree = n - BAND_TWO_TAX_LIMIT</w:t>
      </w:r>
    </w:p>
    <w:p w:rsidR="00063D58" w:rsidRPr="00063D58" w:rsidRDefault="00063D58" w:rsidP="00063D58">
      <w:pPr>
        <w:contextualSpacing/>
        <w:rPr>
          <w:rFonts w:ascii="Consolas" w:hAnsi="Consolas" w:cs="Consolas"/>
        </w:rPr>
      </w:pPr>
      <w:r>
        <w:rPr>
          <w:rFonts w:ascii="Consolas" w:hAnsi="Consolas" w:cs="Consolas"/>
        </w:rPr>
        <w:t xml:space="preserve">23 </w:t>
      </w:r>
      <w:r w:rsidRPr="00063D58">
        <w:rPr>
          <w:rFonts w:ascii="Consolas" w:hAnsi="Consolas" w:cs="Consolas"/>
        </w:rPr>
        <w:t xml:space="preserve">        Tax = AmountInBandOne * BAND_ONE_TAX</w:t>
      </w:r>
    </w:p>
    <w:p w:rsidR="00063D58" w:rsidRPr="00063D58" w:rsidRDefault="00063D58" w:rsidP="00063D58">
      <w:pPr>
        <w:contextualSpacing/>
        <w:rPr>
          <w:rFonts w:ascii="Consolas" w:hAnsi="Consolas" w:cs="Consolas"/>
        </w:rPr>
      </w:pPr>
      <w:r>
        <w:rPr>
          <w:rFonts w:ascii="Consolas" w:hAnsi="Consolas" w:cs="Consolas"/>
        </w:rPr>
        <w:t xml:space="preserve">24 </w:t>
      </w:r>
      <w:r w:rsidRPr="00063D58">
        <w:rPr>
          <w:rFonts w:ascii="Consolas" w:hAnsi="Consolas" w:cs="Consolas"/>
        </w:rPr>
        <w:t xml:space="preserve">        Tax += AmountInBandTwo * BAND_TWO_TAX</w:t>
      </w:r>
    </w:p>
    <w:p w:rsidR="00063D58" w:rsidRPr="00063D58" w:rsidRDefault="00063D58" w:rsidP="00063D58">
      <w:pPr>
        <w:contextualSpacing/>
        <w:rPr>
          <w:rFonts w:ascii="Consolas" w:hAnsi="Consolas" w:cs="Consolas"/>
        </w:rPr>
      </w:pPr>
      <w:r>
        <w:rPr>
          <w:rFonts w:ascii="Consolas" w:hAnsi="Consolas" w:cs="Consolas"/>
        </w:rPr>
        <w:t xml:space="preserve">25 </w:t>
      </w:r>
      <w:r w:rsidRPr="00063D58">
        <w:rPr>
          <w:rFonts w:ascii="Consolas" w:hAnsi="Consolas" w:cs="Consolas"/>
        </w:rPr>
        <w:t xml:space="preserve">        Tax += AmountInBandThree * BAND_THREE_TAX</w:t>
      </w:r>
    </w:p>
    <w:p w:rsidR="00063D58" w:rsidRDefault="00063D58" w:rsidP="00063D58">
      <w:pPr>
        <w:contextualSpacing/>
        <w:rPr>
          <w:rFonts w:ascii="Consolas" w:hAnsi="Consolas" w:cs="Consolas"/>
        </w:rPr>
      </w:pPr>
      <w:r>
        <w:rPr>
          <w:rFonts w:ascii="Consolas" w:hAnsi="Consolas" w:cs="Consolas"/>
        </w:rPr>
        <w:t xml:space="preserve">26 </w:t>
      </w:r>
      <w:r w:rsidRPr="00063D58">
        <w:rPr>
          <w:rFonts w:ascii="Consolas" w:hAnsi="Consolas" w:cs="Consolas"/>
        </w:rPr>
        <w:t xml:space="preserve">        </w:t>
      </w:r>
      <w:r>
        <w:rPr>
          <w:rFonts w:ascii="Consolas" w:hAnsi="Consolas" w:cs="Consolas"/>
        </w:rPr>
        <w:t>RETURN</w:t>
      </w:r>
      <w:r w:rsidRPr="00063D58">
        <w:rPr>
          <w:rFonts w:ascii="Consolas" w:hAnsi="Consolas" w:cs="Consolas"/>
        </w:rPr>
        <w:t xml:space="preserve"> </w:t>
      </w:r>
      <w:r>
        <w:rPr>
          <w:rFonts w:ascii="Consolas" w:hAnsi="Consolas" w:cs="Consolas"/>
        </w:rPr>
        <w:t>INT</w:t>
      </w:r>
      <w:r w:rsidRPr="00063D58">
        <w:rPr>
          <w:rFonts w:ascii="Consolas" w:hAnsi="Consolas" w:cs="Consolas"/>
        </w:rPr>
        <w:t>(Tax)</w:t>
      </w:r>
    </w:p>
    <w:p w:rsidR="00063D58" w:rsidRDefault="00063D58" w:rsidP="00063D58">
      <w:pPr>
        <w:contextualSpacing/>
        <w:rPr>
          <w:rFonts w:ascii="Consolas" w:hAnsi="Consolas" w:cs="Consola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1"/>
        <w:gridCol w:w="4621"/>
      </w:tblGrid>
      <w:tr w:rsidR="00063D58" w:rsidRPr="00D44F68" w:rsidTr="00CB0011">
        <w:trPr>
          <w:trHeight w:val="2177"/>
        </w:trPr>
        <w:tc>
          <w:tcPr>
            <w:tcW w:w="4621" w:type="dxa"/>
          </w:tcPr>
          <w:p w:rsidR="00063D58" w:rsidRDefault="00063D58" w:rsidP="00063D58">
            <w:pPr>
              <w:contextualSpacing/>
              <w:jc w:val="right"/>
              <w:rPr>
                <w:rFonts w:ascii="Consolas" w:hAnsi="Consolas" w:cs="Consolas"/>
                <w:b/>
              </w:rPr>
            </w:pPr>
            <w:r>
              <w:rPr>
                <w:rFonts w:ascii="Consolas" w:hAnsi="Consolas" w:cs="Consolas"/>
                <w:b/>
              </w:rPr>
              <w:t>n:</w:t>
            </w:r>
          </w:p>
          <w:p w:rsidR="00063D58" w:rsidRPr="00063D58" w:rsidRDefault="00063D58" w:rsidP="00063D58">
            <w:pPr>
              <w:contextualSpacing/>
              <w:jc w:val="right"/>
              <w:rPr>
                <w:rFonts w:ascii="Consolas" w:hAnsi="Consolas" w:cs="Consolas"/>
                <w:b/>
              </w:rPr>
            </w:pPr>
            <w:r w:rsidRPr="00063D58">
              <w:rPr>
                <w:rFonts w:ascii="Consolas" w:hAnsi="Consolas" w:cs="Consolas"/>
                <w:b/>
              </w:rPr>
              <w:t>BAND_ZERO_TAX_LIMIT</w:t>
            </w:r>
            <w:r>
              <w:rPr>
                <w:rFonts w:ascii="Consolas" w:hAnsi="Consolas" w:cs="Consolas"/>
                <w:b/>
              </w:rPr>
              <w:t>:</w:t>
            </w:r>
          </w:p>
          <w:p w:rsidR="00063D58" w:rsidRPr="00063D58" w:rsidRDefault="00063D58" w:rsidP="00063D58">
            <w:pPr>
              <w:contextualSpacing/>
              <w:jc w:val="right"/>
              <w:rPr>
                <w:rFonts w:ascii="Consolas" w:hAnsi="Consolas" w:cs="Consolas"/>
                <w:b/>
              </w:rPr>
            </w:pPr>
            <w:r w:rsidRPr="00063D58">
              <w:rPr>
                <w:rFonts w:ascii="Consolas" w:hAnsi="Consolas" w:cs="Consolas"/>
                <w:b/>
              </w:rPr>
              <w:t>BAND_ONE_TAX_LIMIT</w:t>
            </w:r>
            <w:r>
              <w:rPr>
                <w:rFonts w:ascii="Consolas" w:hAnsi="Consolas" w:cs="Consolas"/>
                <w:b/>
              </w:rPr>
              <w:t>:</w:t>
            </w:r>
          </w:p>
          <w:p w:rsidR="00760E67" w:rsidRDefault="00063D58" w:rsidP="00063D58">
            <w:pPr>
              <w:contextualSpacing/>
              <w:jc w:val="right"/>
              <w:rPr>
                <w:rFonts w:ascii="Consolas" w:hAnsi="Consolas" w:cs="Consolas"/>
                <w:b/>
              </w:rPr>
            </w:pPr>
            <w:r w:rsidRPr="00063D58">
              <w:rPr>
                <w:rFonts w:ascii="Consolas" w:hAnsi="Consolas" w:cs="Consolas"/>
                <w:b/>
              </w:rPr>
              <w:t>BAND_TWO_TAX_LIMIT</w:t>
            </w:r>
            <w:r>
              <w:rPr>
                <w:rFonts w:ascii="Consolas" w:hAnsi="Consolas" w:cs="Consolas"/>
                <w:b/>
              </w:rPr>
              <w:t>:</w:t>
            </w:r>
          </w:p>
          <w:p w:rsidR="00760E67" w:rsidRPr="00760E67" w:rsidRDefault="00760E67" w:rsidP="00760E67">
            <w:pPr>
              <w:contextualSpacing/>
              <w:jc w:val="right"/>
              <w:rPr>
                <w:rFonts w:ascii="Consolas" w:hAnsi="Consolas" w:cs="Consolas"/>
                <w:b/>
              </w:rPr>
            </w:pPr>
            <w:r w:rsidRPr="00760E67">
              <w:rPr>
                <w:rFonts w:ascii="Consolas" w:hAnsi="Consolas" w:cs="Consolas"/>
                <w:b/>
              </w:rPr>
              <w:t>BAND_ONE_TAX</w:t>
            </w:r>
            <w:r>
              <w:rPr>
                <w:rFonts w:ascii="Consolas" w:hAnsi="Consolas" w:cs="Consolas"/>
                <w:b/>
              </w:rPr>
              <w:t>:</w:t>
            </w:r>
          </w:p>
          <w:p w:rsidR="00760E67" w:rsidRPr="00760E67" w:rsidRDefault="00760E67" w:rsidP="00760E67">
            <w:pPr>
              <w:contextualSpacing/>
              <w:jc w:val="right"/>
              <w:rPr>
                <w:rFonts w:ascii="Consolas" w:hAnsi="Consolas" w:cs="Consolas"/>
                <w:b/>
              </w:rPr>
            </w:pPr>
            <w:r w:rsidRPr="00760E67">
              <w:rPr>
                <w:rFonts w:ascii="Consolas" w:hAnsi="Consolas" w:cs="Consolas"/>
                <w:b/>
              </w:rPr>
              <w:t>BAND_TWO_TAX</w:t>
            </w:r>
            <w:r>
              <w:rPr>
                <w:rFonts w:ascii="Consolas" w:hAnsi="Consolas" w:cs="Consolas"/>
                <w:b/>
              </w:rPr>
              <w:t>:</w:t>
            </w:r>
          </w:p>
          <w:p w:rsidR="00CB0011" w:rsidRPr="00D44F68" w:rsidRDefault="00760E67" w:rsidP="00CB0011">
            <w:pPr>
              <w:contextualSpacing/>
              <w:jc w:val="right"/>
              <w:rPr>
                <w:rFonts w:ascii="Consolas" w:hAnsi="Consolas" w:cs="Consolas"/>
                <w:b/>
              </w:rPr>
            </w:pPr>
            <w:r w:rsidRPr="00760E67">
              <w:rPr>
                <w:rFonts w:ascii="Consolas" w:hAnsi="Consolas" w:cs="Consolas"/>
                <w:b/>
              </w:rPr>
              <w:t>BAND_THREE_TAX</w:t>
            </w:r>
            <w:r>
              <w:rPr>
                <w:rFonts w:ascii="Consolas" w:hAnsi="Consolas" w:cs="Consolas"/>
                <w:b/>
              </w:rPr>
              <w:t>:</w:t>
            </w:r>
            <w:r w:rsidR="00063D58">
              <w:rPr>
                <w:rFonts w:ascii="Consolas" w:hAnsi="Consolas" w:cs="Consolas"/>
                <w:b/>
              </w:rPr>
              <w:t xml:space="preserve"> </w:t>
            </w:r>
          </w:p>
        </w:tc>
        <w:tc>
          <w:tcPr>
            <w:tcW w:w="4621" w:type="dxa"/>
          </w:tcPr>
          <w:p w:rsidR="00063D58" w:rsidRDefault="00063D58" w:rsidP="00063D58">
            <w:pPr>
              <w:contextualSpacing/>
              <w:rPr>
                <w:rFonts w:ascii="Consolas" w:hAnsi="Consolas" w:cs="Consolas"/>
                <w:b/>
              </w:rPr>
            </w:pPr>
            <w:r>
              <w:rPr>
                <w:rFonts w:ascii="Consolas" w:hAnsi="Consolas" w:cs="Consolas"/>
                <w:b/>
              </w:rPr>
              <w:t>17500</w:t>
            </w:r>
          </w:p>
          <w:p w:rsidR="00063D58" w:rsidRDefault="00760E67" w:rsidP="00063D58">
            <w:pPr>
              <w:contextualSpacing/>
              <w:rPr>
                <w:rFonts w:ascii="Consolas" w:hAnsi="Consolas" w:cs="Consolas"/>
                <w:b/>
              </w:rPr>
            </w:pPr>
            <w:r>
              <w:rPr>
                <w:rFonts w:ascii="Consolas" w:hAnsi="Consolas" w:cs="Consolas"/>
                <w:b/>
              </w:rPr>
              <w:t>10000</w:t>
            </w:r>
          </w:p>
          <w:p w:rsidR="00760E67" w:rsidRDefault="00760E67" w:rsidP="00063D58">
            <w:pPr>
              <w:contextualSpacing/>
              <w:rPr>
                <w:rFonts w:ascii="Consolas" w:hAnsi="Consolas" w:cs="Consolas"/>
                <w:b/>
              </w:rPr>
            </w:pPr>
            <w:r w:rsidRPr="00760E67">
              <w:rPr>
                <w:rFonts w:ascii="Consolas" w:hAnsi="Consolas" w:cs="Consolas"/>
                <w:b/>
              </w:rPr>
              <w:t>31865</w:t>
            </w:r>
          </w:p>
          <w:p w:rsidR="00760E67" w:rsidRDefault="00760E67" w:rsidP="00063D58">
            <w:pPr>
              <w:contextualSpacing/>
              <w:rPr>
                <w:rFonts w:ascii="Consolas" w:hAnsi="Consolas" w:cs="Consolas"/>
                <w:b/>
              </w:rPr>
            </w:pPr>
            <w:r>
              <w:rPr>
                <w:rFonts w:ascii="Consolas" w:hAnsi="Consolas" w:cs="Consolas"/>
                <w:b/>
              </w:rPr>
              <w:t>150000</w:t>
            </w:r>
          </w:p>
          <w:p w:rsidR="00760E67" w:rsidRDefault="00760E67" w:rsidP="00063D58">
            <w:pPr>
              <w:contextualSpacing/>
              <w:rPr>
                <w:rFonts w:ascii="Consolas" w:hAnsi="Consolas" w:cs="Consolas"/>
                <w:b/>
              </w:rPr>
            </w:pPr>
            <w:r>
              <w:rPr>
                <w:rFonts w:ascii="Consolas" w:hAnsi="Consolas" w:cs="Consolas"/>
                <w:b/>
              </w:rPr>
              <w:t>0.2</w:t>
            </w:r>
          </w:p>
          <w:p w:rsidR="00760E67" w:rsidRDefault="00760E67" w:rsidP="00063D58">
            <w:pPr>
              <w:contextualSpacing/>
              <w:rPr>
                <w:rFonts w:ascii="Consolas" w:hAnsi="Consolas" w:cs="Consolas"/>
                <w:b/>
              </w:rPr>
            </w:pPr>
            <w:r>
              <w:rPr>
                <w:rFonts w:ascii="Consolas" w:hAnsi="Consolas" w:cs="Consolas"/>
                <w:b/>
              </w:rPr>
              <w:t>0.4</w:t>
            </w:r>
          </w:p>
          <w:p w:rsidR="00760E67" w:rsidRPr="00D44F68" w:rsidRDefault="00CB0011" w:rsidP="00063D58">
            <w:pPr>
              <w:contextualSpacing/>
              <w:rPr>
                <w:rFonts w:ascii="Consolas" w:hAnsi="Consolas" w:cs="Consolas"/>
                <w:b/>
              </w:rPr>
            </w:pPr>
            <w:r>
              <w:rPr>
                <w:rFonts w:ascii="Consolas" w:hAnsi="Consolas" w:cs="Consolas"/>
                <w:b/>
              </w:rPr>
              <w:t>0.45</w:t>
            </w:r>
          </w:p>
        </w:tc>
      </w:tr>
      <w:tr w:rsidR="00063D58" w:rsidRPr="00D44F68" w:rsidTr="00063D58">
        <w:tc>
          <w:tcPr>
            <w:tcW w:w="4621" w:type="dxa"/>
          </w:tcPr>
          <w:p w:rsidR="00063D58" w:rsidRPr="00D44F68" w:rsidRDefault="00063D58" w:rsidP="00063D58">
            <w:pPr>
              <w:contextualSpacing/>
              <w:jc w:val="center"/>
              <w:rPr>
                <w:rFonts w:ascii="Consolas" w:hAnsi="Consolas" w:cs="Consolas"/>
                <w:b/>
              </w:rPr>
            </w:pPr>
            <w:r>
              <w:rPr>
                <w:rFonts w:ascii="Consolas" w:hAnsi="Consolas" w:cs="Consolas"/>
                <w:b/>
              </w:rPr>
              <w:t>Line</w:t>
            </w:r>
          </w:p>
        </w:tc>
        <w:tc>
          <w:tcPr>
            <w:tcW w:w="4621" w:type="dxa"/>
          </w:tcPr>
          <w:p w:rsidR="00063D58" w:rsidRPr="00D44F68" w:rsidRDefault="00063D58" w:rsidP="00063D58">
            <w:pPr>
              <w:contextualSpacing/>
              <w:jc w:val="center"/>
              <w:rPr>
                <w:rFonts w:ascii="Consolas" w:hAnsi="Consolas" w:cs="Consolas"/>
                <w:b/>
              </w:rPr>
            </w:pPr>
            <w:r>
              <w:rPr>
                <w:rFonts w:ascii="Consolas" w:hAnsi="Consolas" w:cs="Consolas"/>
                <w:b/>
              </w:rPr>
              <w:t>Trace</w:t>
            </w:r>
          </w:p>
        </w:tc>
      </w:tr>
      <w:tr w:rsidR="00063D58" w:rsidTr="00063D58">
        <w:tc>
          <w:tcPr>
            <w:tcW w:w="4621" w:type="dxa"/>
          </w:tcPr>
          <w:p w:rsidR="00063D58" w:rsidRDefault="00063D58" w:rsidP="00063D58">
            <w:pPr>
              <w:contextualSpacing/>
              <w:jc w:val="center"/>
              <w:rPr>
                <w:rFonts w:ascii="Consolas" w:hAnsi="Consolas" w:cs="Consolas"/>
              </w:rPr>
            </w:pPr>
            <w:r>
              <w:rPr>
                <w:rFonts w:ascii="Consolas" w:hAnsi="Consolas" w:cs="Consolas"/>
              </w:rPr>
              <w:t>1</w:t>
            </w:r>
          </w:p>
        </w:tc>
        <w:tc>
          <w:tcPr>
            <w:tcW w:w="4621" w:type="dxa"/>
          </w:tcPr>
          <w:p w:rsidR="00063D58" w:rsidRDefault="00063D58" w:rsidP="00063D58">
            <w:pPr>
              <w:contextualSpacing/>
              <w:jc w:val="center"/>
              <w:rPr>
                <w:rFonts w:ascii="Consolas" w:hAnsi="Consolas" w:cs="Consolas"/>
              </w:rPr>
            </w:pPr>
          </w:p>
        </w:tc>
      </w:tr>
      <w:tr w:rsidR="00063D58" w:rsidTr="00063D58">
        <w:tc>
          <w:tcPr>
            <w:tcW w:w="4621" w:type="dxa"/>
          </w:tcPr>
          <w:p w:rsidR="00063D58" w:rsidRDefault="00063D58" w:rsidP="00063D58">
            <w:pPr>
              <w:contextualSpacing/>
              <w:jc w:val="center"/>
              <w:rPr>
                <w:rFonts w:ascii="Consolas" w:hAnsi="Consolas" w:cs="Consolas"/>
              </w:rPr>
            </w:pPr>
            <w:r>
              <w:rPr>
                <w:rFonts w:ascii="Consolas" w:hAnsi="Consolas" w:cs="Consolas"/>
              </w:rPr>
              <w:t>2</w:t>
            </w:r>
          </w:p>
        </w:tc>
        <w:tc>
          <w:tcPr>
            <w:tcW w:w="4621" w:type="dxa"/>
          </w:tcPr>
          <w:p w:rsidR="00063D58" w:rsidRDefault="00CB0011" w:rsidP="00063D58">
            <w:pPr>
              <w:contextualSpacing/>
              <w:jc w:val="center"/>
              <w:rPr>
                <w:rFonts w:ascii="Consolas" w:hAnsi="Consolas" w:cs="Consolas"/>
              </w:rPr>
            </w:pPr>
            <w:r>
              <w:rPr>
                <w:rFonts w:ascii="Consolas" w:hAnsi="Consolas" w:cs="Consolas"/>
              </w:rPr>
              <w:t>Tax = 0</w:t>
            </w:r>
          </w:p>
        </w:tc>
      </w:tr>
      <w:tr w:rsidR="00063D58" w:rsidTr="00063D58">
        <w:trPr>
          <w:trHeight w:val="342"/>
        </w:trPr>
        <w:tc>
          <w:tcPr>
            <w:tcW w:w="4621" w:type="dxa"/>
          </w:tcPr>
          <w:p w:rsidR="00063D58" w:rsidRDefault="00063D58" w:rsidP="00063D58">
            <w:pPr>
              <w:contextualSpacing/>
              <w:jc w:val="center"/>
              <w:rPr>
                <w:rFonts w:ascii="Consolas" w:hAnsi="Consolas" w:cs="Consolas"/>
              </w:rPr>
            </w:pPr>
            <w:r>
              <w:rPr>
                <w:rFonts w:ascii="Consolas" w:hAnsi="Consolas" w:cs="Consolas"/>
              </w:rPr>
              <w:t>3</w:t>
            </w:r>
          </w:p>
        </w:tc>
        <w:tc>
          <w:tcPr>
            <w:tcW w:w="4621" w:type="dxa"/>
          </w:tcPr>
          <w:p w:rsidR="00063D58" w:rsidRDefault="00CB0011" w:rsidP="00063D58">
            <w:pPr>
              <w:contextualSpacing/>
              <w:jc w:val="center"/>
              <w:rPr>
                <w:rFonts w:ascii="Consolas" w:hAnsi="Consolas" w:cs="Consolas"/>
              </w:rPr>
            </w:pPr>
            <w:r>
              <w:rPr>
                <w:rFonts w:ascii="Consolas" w:hAnsi="Consolas" w:cs="Consolas"/>
              </w:rPr>
              <w:t>n = 17500</w:t>
            </w:r>
          </w:p>
        </w:tc>
      </w:tr>
      <w:tr w:rsidR="00063D58" w:rsidTr="00063D58">
        <w:tc>
          <w:tcPr>
            <w:tcW w:w="4621" w:type="dxa"/>
          </w:tcPr>
          <w:p w:rsidR="00063D58" w:rsidRDefault="00063D58" w:rsidP="00063D58">
            <w:pPr>
              <w:contextualSpacing/>
              <w:jc w:val="center"/>
              <w:rPr>
                <w:rFonts w:ascii="Consolas" w:hAnsi="Consolas" w:cs="Consolas"/>
              </w:rPr>
            </w:pPr>
            <w:r>
              <w:rPr>
                <w:rFonts w:ascii="Consolas" w:hAnsi="Consolas" w:cs="Consolas"/>
              </w:rPr>
              <w:t>4</w:t>
            </w:r>
          </w:p>
        </w:tc>
        <w:tc>
          <w:tcPr>
            <w:tcW w:w="4621" w:type="dxa"/>
          </w:tcPr>
          <w:p w:rsidR="00063D58" w:rsidRDefault="00CB0011" w:rsidP="00063D58">
            <w:pPr>
              <w:contextualSpacing/>
              <w:jc w:val="center"/>
              <w:rPr>
                <w:rFonts w:ascii="Consolas" w:hAnsi="Consolas" w:cs="Consolas"/>
              </w:rPr>
            </w:pPr>
            <w:r>
              <w:rPr>
                <w:rFonts w:ascii="Consolas" w:hAnsi="Consolas" w:cs="Consolas"/>
              </w:rPr>
              <w:t>FALSE</w:t>
            </w:r>
          </w:p>
        </w:tc>
      </w:tr>
      <w:tr w:rsidR="00CB0011" w:rsidTr="00063D58">
        <w:tc>
          <w:tcPr>
            <w:tcW w:w="4621" w:type="dxa"/>
          </w:tcPr>
          <w:p w:rsidR="00CB0011" w:rsidRDefault="00CB0011" w:rsidP="00063D58">
            <w:pPr>
              <w:contextualSpacing/>
              <w:jc w:val="center"/>
              <w:rPr>
                <w:rFonts w:ascii="Consolas" w:hAnsi="Consolas" w:cs="Consolas"/>
              </w:rPr>
            </w:pPr>
            <w:r>
              <w:rPr>
                <w:rFonts w:ascii="Consolas" w:hAnsi="Consolas" w:cs="Consolas"/>
              </w:rPr>
              <w:t>6</w:t>
            </w:r>
          </w:p>
        </w:tc>
        <w:tc>
          <w:tcPr>
            <w:tcW w:w="4621" w:type="dxa"/>
          </w:tcPr>
          <w:p w:rsidR="00CB0011" w:rsidRDefault="00CB0011" w:rsidP="00063D58">
            <w:pPr>
              <w:contextualSpacing/>
              <w:jc w:val="center"/>
              <w:rPr>
                <w:rFonts w:ascii="Consolas" w:hAnsi="Consolas" w:cs="Consolas"/>
              </w:rPr>
            </w:pPr>
            <w:r>
              <w:rPr>
                <w:rFonts w:ascii="Consolas" w:hAnsi="Consolas" w:cs="Consolas"/>
              </w:rPr>
              <w:t>TRUE</w:t>
            </w:r>
          </w:p>
        </w:tc>
      </w:tr>
      <w:tr w:rsidR="00CB0011" w:rsidTr="00063D58">
        <w:tc>
          <w:tcPr>
            <w:tcW w:w="4621" w:type="dxa"/>
          </w:tcPr>
          <w:p w:rsidR="00CB0011" w:rsidRDefault="00CB0011" w:rsidP="00063D58">
            <w:pPr>
              <w:contextualSpacing/>
              <w:jc w:val="center"/>
              <w:rPr>
                <w:rFonts w:ascii="Consolas" w:hAnsi="Consolas" w:cs="Consolas"/>
              </w:rPr>
            </w:pPr>
            <w:r>
              <w:rPr>
                <w:rFonts w:ascii="Consolas" w:hAnsi="Consolas" w:cs="Consolas"/>
              </w:rPr>
              <w:t>7</w:t>
            </w:r>
          </w:p>
        </w:tc>
        <w:tc>
          <w:tcPr>
            <w:tcW w:w="4621" w:type="dxa"/>
          </w:tcPr>
          <w:p w:rsidR="00CB0011" w:rsidRDefault="00CB0011" w:rsidP="00063D58">
            <w:pPr>
              <w:contextualSpacing/>
              <w:jc w:val="center"/>
              <w:rPr>
                <w:rFonts w:ascii="Consolas" w:hAnsi="Consolas" w:cs="Consolas"/>
              </w:rPr>
            </w:pPr>
            <w:r>
              <w:rPr>
                <w:rFonts w:ascii="Consolas" w:hAnsi="Consolas" w:cs="Consolas"/>
              </w:rPr>
              <w:t>AmountInBandZero = 10000</w:t>
            </w:r>
          </w:p>
        </w:tc>
      </w:tr>
      <w:tr w:rsidR="00CB0011" w:rsidTr="00063D58">
        <w:tc>
          <w:tcPr>
            <w:tcW w:w="4621" w:type="dxa"/>
          </w:tcPr>
          <w:p w:rsidR="00CB0011" w:rsidRDefault="00CB0011" w:rsidP="00063D58">
            <w:pPr>
              <w:contextualSpacing/>
              <w:jc w:val="center"/>
              <w:rPr>
                <w:rFonts w:ascii="Consolas" w:hAnsi="Consolas" w:cs="Consolas"/>
              </w:rPr>
            </w:pPr>
            <w:r>
              <w:rPr>
                <w:rFonts w:ascii="Consolas" w:hAnsi="Consolas" w:cs="Consolas"/>
              </w:rPr>
              <w:t>8</w:t>
            </w:r>
          </w:p>
        </w:tc>
        <w:tc>
          <w:tcPr>
            <w:tcW w:w="4621" w:type="dxa"/>
          </w:tcPr>
          <w:p w:rsidR="00CB0011" w:rsidRDefault="00CB0011" w:rsidP="00063D58">
            <w:pPr>
              <w:contextualSpacing/>
              <w:jc w:val="center"/>
              <w:rPr>
                <w:rFonts w:ascii="Consolas" w:hAnsi="Consolas" w:cs="Consolas"/>
              </w:rPr>
            </w:pPr>
            <w:r>
              <w:rPr>
                <w:rFonts w:ascii="Consolas" w:hAnsi="Consolas" w:cs="Consolas"/>
              </w:rPr>
              <w:t>AmountInBandOne = 17500-10000 =&gt; 7500</w:t>
            </w:r>
          </w:p>
        </w:tc>
      </w:tr>
      <w:tr w:rsidR="00CB0011" w:rsidTr="00063D58">
        <w:tc>
          <w:tcPr>
            <w:tcW w:w="4621" w:type="dxa"/>
          </w:tcPr>
          <w:p w:rsidR="00CB0011" w:rsidRDefault="00CB0011" w:rsidP="00063D58">
            <w:pPr>
              <w:contextualSpacing/>
              <w:jc w:val="center"/>
              <w:rPr>
                <w:rFonts w:ascii="Consolas" w:hAnsi="Consolas" w:cs="Consolas"/>
              </w:rPr>
            </w:pPr>
            <w:r>
              <w:rPr>
                <w:rFonts w:ascii="Consolas" w:hAnsi="Consolas" w:cs="Consolas"/>
              </w:rPr>
              <w:t>9</w:t>
            </w:r>
          </w:p>
        </w:tc>
        <w:tc>
          <w:tcPr>
            <w:tcW w:w="4621" w:type="dxa"/>
          </w:tcPr>
          <w:p w:rsidR="00CB0011" w:rsidRDefault="00CB0011" w:rsidP="00063D58">
            <w:pPr>
              <w:contextualSpacing/>
              <w:jc w:val="center"/>
              <w:rPr>
                <w:rFonts w:ascii="Consolas" w:hAnsi="Consolas" w:cs="Consolas"/>
              </w:rPr>
            </w:pPr>
            <w:r>
              <w:rPr>
                <w:rFonts w:ascii="Consolas" w:hAnsi="Consolas" w:cs="Consolas"/>
              </w:rPr>
              <w:t xml:space="preserve">Tax = 7500 * 0.2 = </w:t>
            </w:r>
            <w:r>
              <w:rPr>
                <w:rStyle w:val="cwcot"/>
              </w:rPr>
              <w:t>1500</w:t>
            </w:r>
          </w:p>
        </w:tc>
      </w:tr>
      <w:tr w:rsidR="00CB0011" w:rsidTr="00063D58">
        <w:tc>
          <w:tcPr>
            <w:tcW w:w="4621" w:type="dxa"/>
          </w:tcPr>
          <w:p w:rsidR="00CB0011" w:rsidRDefault="00CB0011" w:rsidP="00063D58">
            <w:pPr>
              <w:contextualSpacing/>
              <w:jc w:val="center"/>
              <w:rPr>
                <w:rFonts w:ascii="Consolas" w:hAnsi="Consolas" w:cs="Consolas"/>
              </w:rPr>
            </w:pPr>
            <w:r>
              <w:rPr>
                <w:rFonts w:ascii="Consolas" w:hAnsi="Consolas" w:cs="Consolas"/>
              </w:rPr>
              <w:t>10</w:t>
            </w:r>
          </w:p>
        </w:tc>
        <w:tc>
          <w:tcPr>
            <w:tcW w:w="4621" w:type="dxa"/>
          </w:tcPr>
          <w:p w:rsidR="00CB0011" w:rsidRDefault="00CB0011" w:rsidP="00063D58">
            <w:pPr>
              <w:contextualSpacing/>
              <w:jc w:val="center"/>
              <w:rPr>
                <w:rFonts w:ascii="Consolas" w:hAnsi="Consolas" w:cs="Consolas"/>
              </w:rPr>
            </w:pPr>
            <w:r>
              <w:rPr>
                <w:rFonts w:ascii="Consolas" w:hAnsi="Consolas" w:cs="Consolas"/>
              </w:rPr>
              <w:t>return 1500</w:t>
            </w:r>
          </w:p>
        </w:tc>
      </w:tr>
    </w:tbl>
    <w:p w:rsidR="00063D58" w:rsidRDefault="00063D58" w:rsidP="00063D58">
      <w:pPr>
        <w:contextualSpacing/>
        <w:rPr>
          <w:rFonts w:ascii="Consolas" w:hAnsi="Consolas" w:cs="Consolas"/>
        </w:rPr>
      </w:pPr>
    </w:p>
    <w:p w:rsidR="00CB0011" w:rsidRDefault="00CB0011" w:rsidP="00063D58">
      <w:pPr>
        <w:contextualSpacing/>
        <w:rPr>
          <w:rFonts w:ascii="Consolas" w:hAnsi="Consolas" w:cs="Consolas"/>
        </w:rPr>
      </w:pPr>
    </w:p>
    <w:p w:rsidR="00CB0011" w:rsidRDefault="00CB0011" w:rsidP="00063D58">
      <w:pPr>
        <w:contextualSpacing/>
        <w:rPr>
          <w:rFonts w:ascii="Consolas" w:hAnsi="Consolas" w:cs="Consolas"/>
        </w:rPr>
      </w:pPr>
    </w:p>
    <w:p w:rsidR="00CB0011" w:rsidRPr="00063D58" w:rsidRDefault="00CB0011" w:rsidP="00063D58">
      <w:pPr>
        <w:contextualSpacing/>
        <w:rPr>
          <w:rFonts w:ascii="Consolas" w:hAnsi="Consolas" w:cs="Consolas"/>
        </w:rPr>
      </w:pPr>
    </w:p>
    <w:p w:rsidR="00014E69" w:rsidRDefault="00014E69" w:rsidP="00014E69"/>
    <w:p w:rsidR="007B0291" w:rsidRDefault="007B0291" w:rsidP="007B0291">
      <w:pPr>
        <w:pStyle w:val="Heading1"/>
      </w:pPr>
      <w:bookmarkStart w:id="65" w:name="_Toc406682461"/>
      <w:r>
        <w:lastRenderedPageBreak/>
        <w:t>Section 4 – Software Development</w:t>
      </w:r>
      <w:bookmarkEnd w:id="65"/>
      <w:r>
        <w:t xml:space="preserve"> </w:t>
      </w:r>
    </w:p>
    <w:p w:rsidR="000E1928" w:rsidRPr="000E1928" w:rsidRDefault="000E1928" w:rsidP="000E1928">
      <w:r>
        <w:t>I have developed this code in such a way that it should be somewhat readable as English. Hence, there are less comments included, but I will include a brief description of the purpose and workings of each module alongside each one.</w:t>
      </w:r>
    </w:p>
    <w:p w:rsidR="007B0291" w:rsidRDefault="007B0291" w:rsidP="00FD2805">
      <w:pPr>
        <w:pStyle w:val="Heading2"/>
      </w:pPr>
      <w:bookmarkStart w:id="66" w:name="_Toc406682462"/>
      <w:r>
        <w:t>AddExpenditureScreen.py</w:t>
      </w:r>
      <w:bookmarkEnd w:id="66"/>
    </w:p>
    <w:p w:rsidR="007B0291" w:rsidRDefault="007B0291" w:rsidP="007B0291"/>
    <w:p w:rsidR="007B0291" w:rsidRPr="007B0291" w:rsidRDefault="007B0291" w:rsidP="007B0291">
      <w:pPr>
        <w:contextualSpacing/>
        <w:rPr>
          <w:rFonts w:ascii="Consolas" w:hAnsi="Consolas" w:cs="Consolas"/>
        </w:rPr>
      </w:pPr>
      <w:r w:rsidRPr="007B0291">
        <w:rPr>
          <w:rFonts w:ascii="Consolas" w:hAnsi="Consolas" w:cs="Consolas"/>
        </w:rPr>
        <w:t>#AddExpenditureScreen</w:t>
      </w:r>
    </w:p>
    <w:p w:rsidR="007B0291" w:rsidRPr="007B0291" w:rsidRDefault="007B0291" w:rsidP="007B0291">
      <w:pPr>
        <w:contextualSpacing/>
        <w:rPr>
          <w:rFonts w:ascii="Consolas" w:hAnsi="Consolas" w:cs="Consolas"/>
        </w:rPr>
      </w:pPr>
    </w:p>
    <w:p w:rsidR="007B0291" w:rsidRPr="007B0291" w:rsidRDefault="007B0291" w:rsidP="007B0291">
      <w:pPr>
        <w:contextualSpacing/>
        <w:rPr>
          <w:rFonts w:ascii="Consolas" w:hAnsi="Consolas" w:cs="Consolas"/>
        </w:rPr>
      </w:pPr>
      <w:r w:rsidRPr="007B0291">
        <w:rPr>
          <w:rFonts w:ascii="Consolas" w:hAnsi="Consolas" w:cs="Consolas"/>
        </w:rPr>
        <w:t>from Tkinter import *</w:t>
      </w:r>
    </w:p>
    <w:p w:rsidR="007B0291" w:rsidRPr="007B0291" w:rsidRDefault="007B0291" w:rsidP="007B0291">
      <w:pPr>
        <w:contextualSpacing/>
        <w:rPr>
          <w:rFonts w:ascii="Consolas" w:hAnsi="Consolas" w:cs="Consolas"/>
        </w:rPr>
      </w:pPr>
      <w:r w:rsidRPr="007B0291">
        <w:rPr>
          <w:rFonts w:ascii="Consolas" w:hAnsi="Consolas" w:cs="Consolas"/>
        </w:rPr>
        <w:t>from Constants import *</w:t>
      </w:r>
    </w:p>
    <w:p w:rsidR="007B0291" w:rsidRPr="007B0291" w:rsidRDefault="007B0291" w:rsidP="007B0291">
      <w:pPr>
        <w:contextualSpacing/>
        <w:rPr>
          <w:rFonts w:ascii="Consolas" w:hAnsi="Consolas" w:cs="Consolas"/>
        </w:rPr>
      </w:pPr>
      <w:r w:rsidRPr="007B0291">
        <w:rPr>
          <w:rFonts w:ascii="Consolas" w:hAnsi="Consolas" w:cs="Consolas"/>
        </w:rPr>
        <w:t>from TimeStamp import *</w:t>
      </w:r>
    </w:p>
    <w:p w:rsidR="007B0291" w:rsidRPr="007B0291" w:rsidRDefault="007B0291" w:rsidP="007B0291">
      <w:pPr>
        <w:contextualSpacing/>
        <w:rPr>
          <w:rFonts w:ascii="Consolas" w:hAnsi="Consolas" w:cs="Consolas"/>
        </w:rPr>
      </w:pPr>
      <w:r w:rsidRPr="007B0291">
        <w:rPr>
          <w:rFonts w:ascii="Consolas" w:hAnsi="Consolas" w:cs="Consolas"/>
        </w:rPr>
        <w:t>from CreatePopup import *</w:t>
      </w:r>
    </w:p>
    <w:p w:rsidR="007B0291" w:rsidRPr="007B0291" w:rsidRDefault="007B0291" w:rsidP="007B0291">
      <w:pPr>
        <w:contextualSpacing/>
        <w:rPr>
          <w:rFonts w:ascii="Consolas" w:hAnsi="Consolas" w:cs="Consolas"/>
        </w:rPr>
      </w:pPr>
    </w:p>
    <w:p w:rsidR="007B0291" w:rsidRPr="007B0291" w:rsidRDefault="007B0291" w:rsidP="007B0291">
      <w:pPr>
        <w:contextualSpacing/>
        <w:rPr>
          <w:rFonts w:ascii="Consolas" w:hAnsi="Consolas" w:cs="Consolas"/>
        </w:rPr>
      </w:pPr>
      <w:r w:rsidRPr="007B0291">
        <w:rPr>
          <w:rFonts w:ascii="Consolas" w:hAnsi="Consolas" w:cs="Consolas"/>
        </w:rPr>
        <w:t>from LoggingStringsEnglish import *</w:t>
      </w:r>
    </w:p>
    <w:p w:rsidR="007B0291" w:rsidRPr="007B0291" w:rsidRDefault="007B0291" w:rsidP="007B0291">
      <w:pPr>
        <w:contextualSpacing/>
        <w:rPr>
          <w:rFonts w:ascii="Consolas" w:hAnsi="Consolas" w:cs="Consolas"/>
        </w:rPr>
      </w:pPr>
    </w:p>
    <w:p w:rsidR="007B0291" w:rsidRPr="007B0291" w:rsidRDefault="007B0291" w:rsidP="007B0291">
      <w:pPr>
        <w:contextualSpacing/>
        <w:rPr>
          <w:rFonts w:ascii="Consolas" w:hAnsi="Consolas" w:cs="Consolas"/>
        </w:rPr>
      </w:pPr>
      <w:r w:rsidRPr="007B0291">
        <w:rPr>
          <w:rFonts w:ascii="Consolas" w:hAnsi="Consolas" w:cs="Consolas"/>
        </w:rPr>
        <w:t>with open(LANGUAGE_FILENAME, READ_MODE) as f:</w:t>
      </w:r>
    </w:p>
    <w:p w:rsidR="007B0291" w:rsidRPr="007B0291" w:rsidRDefault="007B0291" w:rsidP="007B0291">
      <w:pPr>
        <w:contextualSpacing/>
        <w:rPr>
          <w:rFonts w:ascii="Consolas" w:hAnsi="Consolas" w:cs="Consolas"/>
        </w:rPr>
      </w:pPr>
      <w:r w:rsidRPr="007B0291">
        <w:rPr>
          <w:rFonts w:ascii="Consolas" w:hAnsi="Consolas" w:cs="Consolas"/>
        </w:rPr>
        <w:t xml:space="preserve">    Language = f.readline()</w:t>
      </w:r>
    </w:p>
    <w:p w:rsidR="007B0291" w:rsidRPr="007B0291" w:rsidRDefault="007B0291" w:rsidP="007B0291">
      <w:pPr>
        <w:contextualSpacing/>
        <w:rPr>
          <w:rFonts w:ascii="Consolas" w:hAnsi="Consolas" w:cs="Consolas"/>
        </w:rPr>
      </w:pPr>
      <w:r w:rsidRPr="007B0291">
        <w:rPr>
          <w:rFonts w:ascii="Consolas" w:hAnsi="Consolas" w:cs="Consolas"/>
        </w:rPr>
        <w:t xml:space="preserve">    if Language == "GERMAN":</w:t>
      </w:r>
    </w:p>
    <w:p w:rsidR="007B0291" w:rsidRPr="007B0291" w:rsidRDefault="007B0291" w:rsidP="007B0291">
      <w:pPr>
        <w:contextualSpacing/>
        <w:rPr>
          <w:rFonts w:ascii="Consolas" w:hAnsi="Consolas" w:cs="Consolas"/>
        </w:rPr>
      </w:pPr>
      <w:r w:rsidRPr="007B0291">
        <w:rPr>
          <w:rFonts w:ascii="Consolas" w:hAnsi="Consolas" w:cs="Consolas"/>
        </w:rPr>
        <w:t xml:space="preserve">        from AddExpenditureScreenStringsGerman import *</w:t>
      </w:r>
    </w:p>
    <w:p w:rsidR="007B0291" w:rsidRPr="007B0291" w:rsidRDefault="007B0291" w:rsidP="007B0291">
      <w:pPr>
        <w:contextualSpacing/>
        <w:rPr>
          <w:rFonts w:ascii="Consolas" w:hAnsi="Consolas" w:cs="Consolas"/>
        </w:rPr>
      </w:pPr>
      <w:r w:rsidRPr="007B0291">
        <w:rPr>
          <w:rFonts w:ascii="Consolas" w:hAnsi="Consolas" w:cs="Consolas"/>
        </w:rPr>
        <w:t xml:space="preserve">        from PopupsStringsGerman import *</w:t>
      </w:r>
    </w:p>
    <w:p w:rsidR="007B0291" w:rsidRPr="007B0291" w:rsidRDefault="007B0291" w:rsidP="007B0291">
      <w:pPr>
        <w:contextualSpacing/>
        <w:rPr>
          <w:rFonts w:ascii="Consolas" w:hAnsi="Consolas" w:cs="Consolas"/>
        </w:rPr>
      </w:pPr>
      <w:r w:rsidRPr="007B0291">
        <w:rPr>
          <w:rFonts w:ascii="Consolas" w:hAnsi="Consolas" w:cs="Consolas"/>
        </w:rPr>
        <w:t xml:space="preserve">        from DropdownMenuStringsGerman import *</w:t>
      </w:r>
    </w:p>
    <w:p w:rsidR="007B0291" w:rsidRPr="007B0291" w:rsidRDefault="007B0291" w:rsidP="007B0291">
      <w:pPr>
        <w:contextualSpacing/>
        <w:rPr>
          <w:rFonts w:ascii="Consolas" w:hAnsi="Consolas" w:cs="Consolas"/>
        </w:rPr>
      </w:pPr>
      <w:r w:rsidRPr="007B0291">
        <w:rPr>
          <w:rFonts w:ascii="Consolas" w:hAnsi="Consolas" w:cs="Consolas"/>
        </w:rPr>
        <w:t xml:space="preserve">    else:</w:t>
      </w:r>
    </w:p>
    <w:p w:rsidR="007B0291" w:rsidRPr="007B0291" w:rsidRDefault="007B0291" w:rsidP="007B0291">
      <w:pPr>
        <w:contextualSpacing/>
        <w:rPr>
          <w:rFonts w:ascii="Consolas" w:hAnsi="Consolas" w:cs="Consolas"/>
        </w:rPr>
      </w:pPr>
      <w:r w:rsidRPr="007B0291">
        <w:rPr>
          <w:rFonts w:ascii="Consolas" w:hAnsi="Consolas" w:cs="Consolas"/>
        </w:rPr>
        <w:t xml:space="preserve">        from AddExpenditureScreenStringsEnglish import *</w:t>
      </w:r>
    </w:p>
    <w:p w:rsidR="007B0291" w:rsidRPr="007B0291" w:rsidRDefault="007B0291" w:rsidP="007B0291">
      <w:pPr>
        <w:contextualSpacing/>
        <w:rPr>
          <w:rFonts w:ascii="Consolas" w:hAnsi="Consolas" w:cs="Consolas"/>
        </w:rPr>
      </w:pPr>
      <w:r w:rsidRPr="007B0291">
        <w:rPr>
          <w:rFonts w:ascii="Consolas" w:hAnsi="Consolas" w:cs="Consolas"/>
        </w:rPr>
        <w:t xml:space="preserve">        from PopupsStringsEnglish import *</w:t>
      </w:r>
    </w:p>
    <w:p w:rsidR="007B0291" w:rsidRPr="007B0291" w:rsidRDefault="007B0291" w:rsidP="007B0291">
      <w:pPr>
        <w:contextualSpacing/>
        <w:rPr>
          <w:rFonts w:ascii="Consolas" w:hAnsi="Consolas" w:cs="Consolas"/>
        </w:rPr>
      </w:pPr>
      <w:r w:rsidRPr="007B0291">
        <w:rPr>
          <w:rFonts w:ascii="Consolas" w:hAnsi="Consolas" w:cs="Consolas"/>
        </w:rPr>
        <w:t xml:space="preserve">        from DropdownMenuStringsEnglish import *</w:t>
      </w:r>
    </w:p>
    <w:p w:rsidR="007B0291" w:rsidRPr="007B0291" w:rsidRDefault="007B0291" w:rsidP="007B0291">
      <w:pPr>
        <w:contextualSpacing/>
        <w:rPr>
          <w:rFonts w:ascii="Consolas" w:hAnsi="Consolas" w:cs="Consolas"/>
        </w:rPr>
      </w:pPr>
    </w:p>
    <w:p w:rsidR="007B0291" w:rsidRPr="007B0291" w:rsidRDefault="007B0291" w:rsidP="007B0291">
      <w:pPr>
        <w:contextualSpacing/>
        <w:rPr>
          <w:rFonts w:ascii="Consolas" w:hAnsi="Consolas" w:cs="Consolas"/>
        </w:rPr>
      </w:pPr>
      <w:r w:rsidRPr="007B0291">
        <w:rPr>
          <w:rFonts w:ascii="Consolas" w:hAnsi="Consolas" w:cs="Consolas"/>
        </w:rPr>
        <w:t>import re</w:t>
      </w:r>
    </w:p>
    <w:p w:rsidR="007B0291" w:rsidRPr="007B0291" w:rsidRDefault="007B0291" w:rsidP="007B0291">
      <w:pPr>
        <w:contextualSpacing/>
        <w:rPr>
          <w:rFonts w:ascii="Consolas" w:hAnsi="Consolas" w:cs="Consolas"/>
        </w:rPr>
      </w:pPr>
    </w:p>
    <w:p w:rsidR="007B0291" w:rsidRPr="007B0291" w:rsidRDefault="007B0291" w:rsidP="007B0291">
      <w:pPr>
        <w:contextualSpacing/>
        <w:rPr>
          <w:rFonts w:ascii="Consolas" w:hAnsi="Consolas" w:cs="Consolas"/>
        </w:rPr>
      </w:pPr>
      <w:r w:rsidRPr="007B0291">
        <w:rPr>
          <w:rFonts w:ascii="Consolas" w:hAnsi="Consolas" w:cs="Consolas"/>
        </w:rPr>
        <w:t>class AddExpenditureScreen(Frame):</w:t>
      </w:r>
    </w:p>
    <w:p w:rsidR="007B0291" w:rsidRPr="007B0291" w:rsidRDefault="007B0291" w:rsidP="007B0291">
      <w:pPr>
        <w:contextualSpacing/>
        <w:rPr>
          <w:rFonts w:ascii="Consolas" w:hAnsi="Consolas" w:cs="Consolas"/>
        </w:rPr>
      </w:pPr>
    </w:p>
    <w:p w:rsidR="007B0291" w:rsidRPr="007B0291" w:rsidRDefault="007B0291" w:rsidP="007B0291">
      <w:pPr>
        <w:contextualSpacing/>
        <w:rPr>
          <w:rFonts w:ascii="Consolas" w:hAnsi="Consolas" w:cs="Consolas"/>
        </w:rPr>
      </w:pPr>
      <w:r w:rsidRPr="007B0291">
        <w:rPr>
          <w:rFonts w:ascii="Consolas" w:hAnsi="Consolas" w:cs="Consolas"/>
        </w:rPr>
        <w:t xml:space="preserve">    def __init__(self, parent):</w:t>
      </w:r>
    </w:p>
    <w:p w:rsidR="007B0291" w:rsidRPr="007B0291" w:rsidRDefault="007B0291" w:rsidP="007B0291">
      <w:pPr>
        <w:contextualSpacing/>
        <w:rPr>
          <w:rFonts w:ascii="Consolas" w:hAnsi="Consolas" w:cs="Consolas"/>
        </w:rPr>
      </w:pPr>
      <w:r w:rsidRPr="007B0291">
        <w:rPr>
          <w:rFonts w:ascii="Consolas" w:hAnsi="Consolas" w:cs="Consolas"/>
        </w:rPr>
        <w:t xml:space="preserve">        Frame.__init__(self, parent)</w:t>
      </w:r>
    </w:p>
    <w:p w:rsidR="007B0291" w:rsidRPr="007B0291" w:rsidRDefault="007B0291" w:rsidP="007B0291">
      <w:pPr>
        <w:contextualSpacing/>
        <w:rPr>
          <w:rFonts w:ascii="Consolas" w:hAnsi="Consolas" w:cs="Consolas"/>
        </w:rPr>
      </w:pPr>
      <w:r w:rsidRPr="007B0291">
        <w:rPr>
          <w:rFonts w:ascii="Consolas" w:hAnsi="Consolas" w:cs="Consolas"/>
        </w:rPr>
        <w:t xml:space="preserve">        with open(LOG_FILENAME, APPEND_MODE) as f:</w:t>
      </w:r>
    </w:p>
    <w:p w:rsidR="007B0291" w:rsidRPr="007B0291" w:rsidRDefault="007B0291" w:rsidP="007B0291">
      <w:pPr>
        <w:contextualSpacing/>
        <w:rPr>
          <w:rFonts w:ascii="Consolas" w:hAnsi="Consolas" w:cs="Consolas"/>
        </w:rPr>
      </w:pPr>
      <w:r w:rsidRPr="007B0291">
        <w:rPr>
          <w:rFonts w:ascii="Consolas" w:hAnsi="Consolas" w:cs="Consolas"/>
        </w:rPr>
        <w:t xml:space="preserve">            f.write(TimeStamp() + INSTANCE_OF_ADDEXPENDITURESCREEN_TEXT + str(self) + PARENT_TEXT + str(parent) + "\n")</w:t>
      </w:r>
    </w:p>
    <w:p w:rsidR="007B0291" w:rsidRPr="007B0291" w:rsidRDefault="007B0291" w:rsidP="007B0291">
      <w:pPr>
        <w:contextualSpacing/>
        <w:rPr>
          <w:rFonts w:ascii="Consolas" w:hAnsi="Consolas" w:cs="Consolas"/>
        </w:rPr>
      </w:pPr>
    </w:p>
    <w:p w:rsidR="007B0291" w:rsidRPr="007B0291" w:rsidRDefault="007B0291" w:rsidP="007B0291">
      <w:pPr>
        <w:contextualSpacing/>
        <w:rPr>
          <w:rFonts w:ascii="Consolas" w:hAnsi="Consolas" w:cs="Consolas"/>
        </w:rPr>
      </w:pPr>
      <w:r w:rsidRPr="007B0291">
        <w:rPr>
          <w:rFonts w:ascii="Consolas" w:hAnsi="Consolas" w:cs="Consolas"/>
        </w:rPr>
        <w:t xml:space="preserve">        self.parent = parent</w:t>
      </w:r>
    </w:p>
    <w:p w:rsidR="007B0291" w:rsidRPr="007B0291" w:rsidRDefault="007B0291" w:rsidP="007B0291">
      <w:pPr>
        <w:contextualSpacing/>
        <w:rPr>
          <w:rFonts w:ascii="Consolas" w:hAnsi="Consolas" w:cs="Consolas"/>
        </w:rPr>
      </w:pPr>
    </w:p>
    <w:p w:rsidR="007B0291" w:rsidRPr="007B0291" w:rsidRDefault="007B0291" w:rsidP="007B0291">
      <w:pPr>
        <w:contextualSpacing/>
        <w:rPr>
          <w:rFonts w:ascii="Consolas" w:hAnsi="Consolas" w:cs="Consolas"/>
        </w:rPr>
      </w:pPr>
      <w:r w:rsidRPr="007B0291">
        <w:rPr>
          <w:rFonts w:ascii="Consolas" w:hAnsi="Consolas" w:cs="Consolas"/>
        </w:rPr>
        <w:t xml:space="preserve">        self.initialiseUI()</w:t>
      </w:r>
    </w:p>
    <w:p w:rsidR="007B0291" w:rsidRPr="007B0291" w:rsidRDefault="007B0291" w:rsidP="007B0291">
      <w:pPr>
        <w:contextualSpacing/>
        <w:rPr>
          <w:rFonts w:ascii="Consolas" w:hAnsi="Consolas" w:cs="Consolas"/>
        </w:rPr>
      </w:pPr>
    </w:p>
    <w:p w:rsidR="007B0291" w:rsidRPr="007B0291" w:rsidRDefault="007B0291" w:rsidP="007B0291">
      <w:pPr>
        <w:contextualSpacing/>
        <w:rPr>
          <w:rFonts w:ascii="Consolas" w:hAnsi="Consolas" w:cs="Consolas"/>
        </w:rPr>
      </w:pPr>
      <w:r w:rsidRPr="007B0291">
        <w:rPr>
          <w:rFonts w:ascii="Consolas" w:hAnsi="Consolas" w:cs="Consolas"/>
        </w:rPr>
        <w:t xml:space="preserve">    def initialiseUI(self):</w:t>
      </w:r>
    </w:p>
    <w:p w:rsidR="007B0291" w:rsidRPr="007B0291" w:rsidRDefault="007B0291" w:rsidP="007B0291">
      <w:pPr>
        <w:contextualSpacing/>
        <w:rPr>
          <w:rFonts w:ascii="Consolas" w:hAnsi="Consolas" w:cs="Consolas"/>
        </w:rPr>
      </w:pPr>
    </w:p>
    <w:p w:rsidR="007B0291" w:rsidRPr="007B0291" w:rsidRDefault="007B0291" w:rsidP="007B0291">
      <w:pPr>
        <w:contextualSpacing/>
        <w:rPr>
          <w:rFonts w:ascii="Consolas" w:hAnsi="Consolas" w:cs="Consolas"/>
        </w:rPr>
      </w:pPr>
      <w:r w:rsidRPr="007B0291">
        <w:rPr>
          <w:rFonts w:ascii="Consolas" w:hAnsi="Consolas" w:cs="Consolas"/>
        </w:rPr>
        <w:t xml:space="preserve">        self.parent.title(WINDOW_TITLE)</w:t>
      </w:r>
    </w:p>
    <w:p w:rsidR="007B0291" w:rsidRPr="007B0291" w:rsidRDefault="007B0291" w:rsidP="007B0291">
      <w:pPr>
        <w:contextualSpacing/>
        <w:rPr>
          <w:rFonts w:ascii="Consolas" w:hAnsi="Consolas" w:cs="Consolas"/>
        </w:rPr>
      </w:pPr>
    </w:p>
    <w:p w:rsidR="007B0291" w:rsidRPr="007B0291" w:rsidRDefault="007B0291" w:rsidP="007B0291">
      <w:pPr>
        <w:contextualSpacing/>
        <w:rPr>
          <w:rFonts w:ascii="Consolas" w:hAnsi="Consolas" w:cs="Consolas"/>
        </w:rPr>
      </w:pPr>
      <w:r w:rsidRPr="007B0291">
        <w:rPr>
          <w:rFonts w:ascii="Consolas" w:hAnsi="Consolas" w:cs="Consolas"/>
        </w:rPr>
        <w:lastRenderedPageBreak/>
        <w:t xml:space="preserve">        menubar = Menu(self.parent)</w:t>
      </w:r>
    </w:p>
    <w:p w:rsidR="007B0291" w:rsidRPr="007B0291" w:rsidRDefault="007B0291" w:rsidP="007B0291">
      <w:pPr>
        <w:contextualSpacing/>
        <w:rPr>
          <w:rFonts w:ascii="Consolas" w:hAnsi="Consolas" w:cs="Consolas"/>
        </w:rPr>
      </w:pPr>
      <w:r w:rsidRPr="007B0291">
        <w:rPr>
          <w:rFonts w:ascii="Consolas" w:hAnsi="Consolas" w:cs="Consolas"/>
        </w:rPr>
        <w:t xml:space="preserve">        self.parent.config(menu=menubar)</w:t>
      </w:r>
    </w:p>
    <w:p w:rsidR="007B0291" w:rsidRPr="007B0291" w:rsidRDefault="007B0291" w:rsidP="007B0291">
      <w:pPr>
        <w:contextualSpacing/>
        <w:rPr>
          <w:rFonts w:ascii="Consolas" w:hAnsi="Consolas" w:cs="Consolas"/>
        </w:rPr>
      </w:pPr>
    </w:p>
    <w:p w:rsidR="007B0291" w:rsidRPr="007B0291" w:rsidRDefault="007B0291" w:rsidP="007B0291">
      <w:pPr>
        <w:contextualSpacing/>
        <w:rPr>
          <w:rFonts w:ascii="Consolas" w:hAnsi="Consolas" w:cs="Consolas"/>
        </w:rPr>
      </w:pPr>
      <w:r w:rsidRPr="007B0291">
        <w:rPr>
          <w:rFonts w:ascii="Consolas" w:hAnsi="Consolas" w:cs="Consolas"/>
        </w:rPr>
        <w:t xml:space="preserve">        fileMenu = Menu(menubar)</w:t>
      </w:r>
    </w:p>
    <w:p w:rsidR="007B0291" w:rsidRPr="007B0291" w:rsidRDefault="007B0291" w:rsidP="007B0291">
      <w:pPr>
        <w:contextualSpacing/>
        <w:rPr>
          <w:rFonts w:ascii="Consolas" w:hAnsi="Consolas" w:cs="Consolas"/>
        </w:rPr>
      </w:pPr>
    </w:p>
    <w:p w:rsidR="007B0291" w:rsidRPr="007B0291" w:rsidRDefault="007B0291" w:rsidP="007B0291">
      <w:pPr>
        <w:contextualSpacing/>
        <w:rPr>
          <w:rFonts w:ascii="Consolas" w:hAnsi="Consolas" w:cs="Consolas"/>
        </w:rPr>
      </w:pPr>
      <w:r w:rsidRPr="007B0291">
        <w:rPr>
          <w:rFonts w:ascii="Consolas" w:hAnsi="Consolas" w:cs="Consolas"/>
        </w:rPr>
        <w:t xml:space="preserve">        fileMenu.add_command(label=DROPDOWN_BACK_TEXT, underline=0, command=self.onBack)</w:t>
      </w:r>
    </w:p>
    <w:p w:rsidR="007B0291" w:rsidRPr="007B0291" w:rsidRDefault="007B0291" w:rsidP="007B0291">
      <w:pPr>
        <w:contextualSpacing/>
        <w:rPr>
          <w:rFonts w:ascii="Consolas" w:hAnsi="Consolas" w:cs="Consolas"/>
        </w:rPr>
      </w:pPr>
    </w:p>
    <w:p w:rsidR="007B0291" w:rsidRPr="007B0291" w:rsidRDefault="007B0291" w:rsidP="007B0291">
      <w:pPr>
        <w:contextualSpacing/>
        <w:rPr>
          <w:rFonts w:ascii="Consolas" w:hAnsi="Consolas" w:cs="Consolas"/>
        </w:rPr>
      </w:pPr>
      <w:r w:rsidRPr="007B0291">
        <w:rPr>
          <w:rFonts w:ascii="Consolas" w:hAnsi="Consolas" w:cs="Consolas"/>
        </w:rPr>
        <w:t xml:space="preserve">        fileMenu.add_command(label=DROPDOWN_HELP_TEXT, underline=0, command=self.Help)</w:t>
      </w:r>
    </w:p>
    <w:p w:rsidR="007B0291" w:rsidRPr="007B0291" w:rsidRDefault="007B0291" w:rsidP="007B0291">
      <w:pPr>
        <w:contextualSpacing/>
        <w:rPr>
          <w:rFonts w:ascii="Consolas" w:hAnsi="Consolas" w:cs="Consolas"/>
        </w:rPr>
      </w:pPr>
    </w:p>
    <w:p w:rsidR="007B0291" w:rsidRPr="007B0291" w:rsidRDefault="007B0291" w:rsidP="007B0291">
      <w:pPr>
        <w:contextualSpacing/>
        <w:rPr>
          <w:rFonts w:ascii="Consolas" w:hAnsi="Consolas" w:cs="Consolas"/>
        </w:rPr>
      </w:pPr>
      <w:r w:rsidRPr="007B0291">
        <w:rPr>
          <w:rFonts w:ascii="Consolas" w:hAnsi="Consolas" w:cs="Consolas"/>
        </w:rPr>
        <w:t xml:space="preserve">        fileMenu.add_separator()</w:t>
      </w:r>
    </w:p>
    <w:p w:rsidR="007B0291" w:rsidRPr="007B0291" w:rsidRDefault="007B0291" w:rsidP="007B0291">
      <w:pPr>
        <w:contextualSpacing/>
        <w:rPr>
          <w:rFonts w:ascii="Consolas" w:hAnsi="Consolas" w:cs="Consolas"/>
        </w:rPr>
      </w:pPr>
    </w:p>
    <w:p w:rsidR="007B0291" w:rsidRPr="007B0291" w:rsidRDefault="007B0291" w:rsidP="007B0291">
      <w:pPr>
        <w:contextualSpacing/>
        <w:rPr>
          <w:rFonts w:ascii="Consolas" w:hAnsi="Consolas" w:cs="Consolas"/>
        </w:rPr>
      </w:pPr>
      <w:r w:rsidRPr="007B0291">
        <w:rPr>
          <w:rFonts w:ascii="Consolas" w:hAnsi="Consolas" w:cs="Consolas"/>
        </w:rPr>
        <w:t xml:space="preserve">        menubar.add_cascade(label=DROPDOWN_FILE_TEXT, underline=0, menu=fileMenu)</w:t>
      </w:r>
    </w:p>
    <w:p w:rsidR="007B0291" w:rsidRPr="007B0291" w:rsidRDefault="007B0291" w:rsidP="007B0291">
      <w:pPr>
        <w:contextualSpacing/>
        <w:rPr>
          <w:rFonts w:ascii="Consolas" w:hAnsi="Consolas" w:cs="Consolas"/>
        </w:rPr>
      </w:pPr>
    </w:p>
    <w:p w:rsidR="007B0291" w:rsidRPr="007B0291" w:rsidRDefault="007B0291" w:rsidP="007B0291">
      <w:pPr>
        <w:contextualSpacing/>
        <w:rPr>
          <w:rFonts w:ascii="Consolas" w:hAnsi="Consolas" w:cs="Consolas"/>
        </w:rPr>
      </w:pPr>
      <w:r w:rsidRPr="007B0291">
        <w:rPr>
          <w:rFonts w:ascii="Consolas" w:hAnsi="Consolas" w:cs="Consolas"/>
        </w:rPr>
        <w:t xml:space="preserve">        with open(LOG_FILENAME, APPEND_MODE) as f:</w:t>
      </w:r>
    </w:p>
    <w:p w:rsidR="007B0291" w:rsidRPr="007B0291" w:rsidRDefault="007B0291" w:rsidP="007B0291">
      <w:pPr>
        <w:contextualSpacing/>
        <w:rPr>
          <w:rFonts w:ascii="Consolas" w:hAnsi="Consolas" w:cs="Consolas"/>
        </w:rPr>
      </w:pPr>
      <w:r w:rsidRPr="007B0291">
        <w:rPr>
          <w:rFonts w:ascii="Consolas" w:hAnsi="Consolas" w:cs="Consolas"/>
        </w:rPr>
        <w:t xml:space="preserve">            f.write(TimeStamp() + MENUBAR_INITIALISED_TEXT)</w:t>
      </w:r>
    </w:p>
    <w:p w:rsidR="007B0291" w:rsidRPr="007B0291" w:rsidRDefault="007B0291" w:rsidP="007B0291">
      <w:pPr>
        <w:contextualSpacing/>
        <w:rPr>
          <w:rFonts w:ascii="Consolas" w:hAnsi="Consolas" w:cs="Consolas"/>
        </w:rPr>
      </w:pPr>
      <w:r w:rsidRPr="007B0291">
        <w:rPr>
          <w:rFonts w:ascii="Consolas" w:hAnsi="Consolas" w:cs="Consolas"/>
        </w:rPr>
        <w:t xml:space="preserve">       </w:t>
      </w:r>
    </w:p>
    <w:p w:rsidR="007B0291" w:rsidRPr="007B0291" w:rsidRDefault="007B0291" w:rsidP="007B0291">
      <w:pPr>
        <w:contextualSpacing/>
        <w:rPr>
          <w:rFonts w:ascii="Consolas" w:hAnsi="Consolas" w:cs="Consolas"/>
        </w:rPr>
      </w:pPr>
      <w:r w:rsidRPr="007B0291">
        <w:rPr>
          <w:rFonts w:ascii="Consolas" w:hAnsi="Consolas" w:cs="Consolas"/>
        </w:rPr>
        <w:t xml:space="preserve">        global ExpenditureEntry</w:t>
      </w:r>
    </w:p>
    <w:p w:rsidR="007B0291" w:rsidRPr="007B0291" w:rsidRDefault="007B0291" w:rsidP="007B0291">
      <w:pPr>
        <w:contextualSpacing/>
        <w:rPr>
          <w:rFonts w:ascii="Consolas" w:hAnsi="Consolas" w:cs="Consolas"/>
        </w:rPr>
      </w:pPr>
      <w:r w:rsidRPr="007B0291">
        <w:rPr>
          <w:rFonts w:ascii="Consolas" w:hAnsi="Consolas" w:cs="Consolas"/>
        </w:rPr>
        <w:t xml:space="preserve">        global ExpenditureEntryTwo</w:t>
      </w:r>
    </w:p>
    <w:p w:rsidR="007B0291" w:rsidRPr="007B0291" w:rsidRDefault="007B0291" w:rsidP="007B0291">
      <w:pPr>
        <w:contextualSpacing/>
        <w:rPr>
          <w:rFonts w:ascii="Consolas" w:hAnsi="Consolas" w:cs="Consolas"/>
        </w:rPr>
      </w:pPr>
      <w:r w:rsidRPr="007B0291">
        <w:rPr>
          <w:rFonts w:ascii="Consolas" w:hAnsi="Consolas" w:cs="Consolas"/>
        </w:rPr>
        <w:t xml:space="preserve">        global AdminPassEntry</w:t>
      </w:r>
    </w:p>
    <w:p w:rsidR="007B0291" w:rsidRPr="007B0291" w:rsidRDefault="007B0291" w:rsidP="007B0291">
      <w:pPr>
        <w:contextualSpacing/>
        <w:rPr>
          <w:rFonts w:ascii="Consolas" w:hAnsi="Consolas" w:cs="Consolas"/>
        </w:rPr>
      </w:pPr>
      <w:r w:rsidRPr="007B0291">
        <w:rPr>
          <w:rFonts w:ascii="Consolas" w:hAnsi="Consolas" w:cs="Consolas"/>
        </w:rPr>
        <w:t xml:space="preserve">        global ReasonEntry</w:t>
      </w:r>
    </w:p>
    <w:p w:rsidR="007B0291" w:rsidRPr="007B0291" w:rsidRDefault="007B0291" w:rsidP="007B0291">
      <w:pPr>
        <w:contextualSpacing/>
        <w:rPr>
          <w:rFonts w:ascii="Consolas" w:hAnsi="Consolas" w:cs="Consolas"/>
        </w:rPr>
      </w:pPr>
    </w:p>
    <w:p w:rsidR="007B0291" w:rsidRPr="007B0291" w:rsidRDefault="007B0291" w:rsidP="007B0291">
      <w:pPr>
        <w:contextualSpacing/>
        <w:rPr>
          <w:rFonts w:ascii="Consolas" w:hAnsi="Consolas" w:cs="Consolas"/>
        </w:rPr>
      </w:pPr>
      <w:r w:rsidRPr="007B0291">
        <w:rPr>
          <w:rFonts w:ascii="Consolas" w:hAnsi="Consolas" w:cs="Consolas"/>
        </w:rPr>
        <w:t xml:space="preserve">        AnchorLabel = Label()</w:t>
      </w:r>
    </w:p>
    <w:p w:rsidR="007B0291" w:rsidRPr="007B0291" w:rsidRDefault="007B0291" w:rsidP="007B0291">
      <w:pPr>
        <w:contextualSpacing/>
        <w:rPr>
          <w:rFonts w:ascii="Consolas" w:hAnsi="Consolas" w:cs="Consolas"/>
        </w:rPr>
      </w:pPr>
    </w:p>
    <w:p w:rsidR="007B0291" w:rsidRPr="007B0291" w:rsidRDefault="007B0291" w:rsidP="007B0291">
      <w:pPr>
        <w:contextualSpacing/>
        <w:rPr>
          <w:rFonts w:ascii="Consolas" w:hAnsi="Consolas" w:cs="Consolas"/>
        </w:rPr>
      </w:pPr>
      <w:r w:rsidRPr="007B0291">
        <w:rPr>
          <w:rFonts w:ascii="Consolas" w:hAnsi="Consolas" w:cs="Consolas"/>
        </w:rPr>
        <w:t xml:space="preserve">        ExpenditureLabel = Label(text=EXPENDITURE_ONE_TEXT, anchor=CENTER)</w:t>
      </w:r>
    </w:p>
    <w:p w:rsidR="007B0291" w:rsidRPr="007B0291" w:rsidRDefault="007B0291" w:rsidP="007B0291">
      <w:pPr>
        <w:contextualSpacing/>
        <w:rPr>
          <w:rFonts w:ascii="Consolas" w:hAnsi="Consolas" w:cs="Consolas"/>
        </w:rPr>
      </w:pPr>
      <w:r w:rsidRPr="007B0291">
        <w:rPr>
          <w:rFonts w:ascii="Consolas" w:hAnsi="Consolas" w:cs="Consolas"/>
        </w:rPr>
        <w:t xml:space="preserve">        ExpenditureEntry = Entry()</w:t>
      </w:r>
    </w:p>
    <w:p w:rsidR="007B0291" w:rsidRPr="007B0291" w:rsidRDefault="007B0291" w:rsidP="007B0291">
      <w:pPr>
        <w:contextualSpacing/>
        <w:rPr>
          <w:rFonts w:ascii="Consolas" w:hAnsi="Consolas" w:cs="Consolas"/>
        </w:rPr>
      </w:pPr>
    </w:p>
    <w:p w:rsidR="007B0291" w:rsidRPr="007B0291" w:rsidRDefault="007B0291" w:rsidP="007B0291">
      <w:pPr>
        <w:contextualSpacing/>
        <w:rPr>
          <w:rFonts w:ascii="Consolas" w:hAnsi="Consolas" w:cs="Consolas"/>
        </w:rPr>
      </w:pPr>
      <w:r w:rsidRPr="007B0291">
        <w:rPr>
          <w:rFonts w:ascii="Consolas" w:hAnsi="Consolas" w:cs="Consolas"/>
        </w:rPr>
        <w:t xml:space="preserve">        ExpenditureLabelTwo = Label(text=EXPENDITURE_TWO_TEXT, anchor=CENTER)</w:t>
      </w:r>
    </w:p>
    <w:p w:rsidR="007B0291" w:rsidRPr="007B0291" w:rsidRDefault="007B0291" w:rsidP="007B0291">
      <w:pPr>
        <w:contextualSpacing/>
        <w:rPr>
          <w:rFonts w:ascii="Consolas" w:hAnsi="Consolas" w:cs="Consolas"/>
        </w:rPr>
      </w:pPr>
      <w:r w:rsidRPr="007B0291">
        <w:rPr>
          <w:rFonts w:ascii="Consolas" w:hAnsi="Consolas" w:cs="Consolas"/>
        </w:rPr>
        <w:t xml:space="preserve">        ExpenditureEntryTwo = Entry()</w:t>
      </w:r>
    </w:p>
    <w:p w:rsidR="007B0291" w:rsidRPr="007B0291" w:rsidRDefault="007B0291" w:rsidP="007B0291">
      <w:pPr>
        <w:contextualSpacing/>
        <w:rPr>
          <w:rFonts w:ascii="Consolas" w:hAnsi="Consolas" w:cs="Consolas"/>
        </w:rPr>
      </w:pPr>
    </w:p>
    <w:p w:rsidR="007B0291" w:rsidRPr="007B0291" w:rsidRDefault="007B0291" w:rsidP="007B0291">
      <w:pPr>
        <w:contextualSpacing/>
        <w:rPr>
          <w:rFonts w:ascii="Consolas" w:hAnsi="Consolas" w:cs="Consolas"/>
        </w:rPr>
      </w:pPr>
      <w:r w:rsidRPr="007B0291">
        <w:rPr>
          <w:rFonts w:ascii="Consolas" w:hAnsi="Consolas" w:cs="Consolas"/>
        </w:rPr>
        <w:t xml:space="preserve">        ReasonLabel = Label(text="Reason for Expenditure: ")</w:t>
      </w:r>
    </w:p>
    <w:p w:rsidR="007B0291" w:rsidRPr="007B0291" w:rsidRDefault="007B0291" w:rsidP="007B0291">
      <w:pPr>
        <w:contextualSpacing/>
        <w:rPr>
          <w:rFonts w:ascii="Consolas" w:hAnsi="Consolas" w:cs="Consolas"/>
        </w:rPr>
      </w:pPr>
      <w:r w:rsidRPr="007B0291">
        <w:rPr>
          <w:rFonts w:ascii="Consolas" w:hAnsi="Consolas" w:cs="Consolas"/>
        </w:rPr>
        <w:t xml:space="preserve">        ReasonEntry = Entry()</w:t>
      </w:r>
    </w:p>
    <w:p w:rsidR="007B0291" w:rsidRPr="007B0291" w:rsidRDefault="007B0291" w:rsidP="007B0291">
      <w:pPr>
        <w:contextualSpacing/>
        <w:rPr>
          <w:rFonts w:ascii="Consolas" w:hAnsi="Consolas" w:cs="Consolas"/>
        </w:rPr>
      </w:pPr>
      <w:r w:rsidRPr="007B0291">
        <w:rPr>
          <w:rFonts w:ascii="Consolas" w:hAnsi="Consolas" w:cs="Consolas"/>
        </w:rPr>
        <w:t xml:space="preserve">        </w:t>
      </w:r>
    </w:p>
    <w:p w:rsidR="007B0291" w:rsidRPr="007B0291" w:rsidRDefault="007B0291" w:rsidP="007B0291">
      <w:pPr>
        <w:contextualSpacing/>
        <w:rPr>
          <w:rFonts w:ascii="Consolas" w:hAnsi="Consolas" w:cs="Consolas"/>
        </w:rPr>
      </w:pPr>
      <w:r w:rsidRPr="007B0291">
        <w:rPr>
          <w:rFonts w:ascii="Consolas" w:hAnsi="Consolas" w:cs="Consolas"/>
        </w:rPr>
        <w:t xml:space="preserve">        AdminPassLabel = Label(text=ENTER_ADMIN_PASS_TEXT, anchor=CENTER)</w:t>
      </w:r>
    </w:p>
    <w:p w:rsidR="007B0291" w:rsidRPr="007B0291" w:rsidRDefault="007B0291" w:rsidP="007B0291">
      <w:pPr>
        <w:contextualSpacing/>
        <w:rPr>
          <w:rFonts w:ascii="Consolas" w:hAnsi="Consolas" w:cs="Consolas"/>
        </w:rPr>
      </w:pPr>
      <w:r w:rsidRPr="007B0291">
        <w:rPr>
          <w:rFonts w:ascii="Consolas" w:hAnsi="Consolas" w:cs="Consolas"/>
        </w:rPr>
        <w:t xml:space="preserve">        AdminPassEntry = Entry(show="*")</w:t>
      </w:r>
    </w:p>
    <w:p w:rsidR="007B0291" w:rsidRPr="007B0291" w:rsidRDefault="007B0291" w:rsidP="007B0291">
      <w:pPr>
        <w:contextualSpacing/>
        <w:rPr>
          <w:rFonts w:ascii="Consolas" w:hAnsi="Consolas" w:cs="Consolas"/>
        </w:rPr>
      </w:pPr>
    </w:p>
    <w:p w:rsidR="007B0291" w:rsidRPr="007B0291" w:rsidRDefault="007B0291" w:rsidP="007B0291">
      <w:pPr>
        <w:contextualSpacing/>
        <w:rPr>
          <w:rFonts w:ascii="Consolas" w:hAnsi="Consolas" w:cs="Consolas"/>
        </w:rPr>
      </w:pPr>
      <w:r w:rsidRPr="007B0291">
        <w:rPr>
          <w:rFonts w:ascii="Consolas" w:hAnsi="Consolas" w:cs="Consolas"/>
        </w:rPr>
        <w:t xml:space="preserve">        with open(LOG_FILENAME, APPEND_MODE) as f:</w:t>
      </w:r>
    </w:p>
    <w:p w:rsidR="007B0291" w:rsidRPr="007B0291" w:rsidRDefault="007B0291" w:rsidP="007B0291">
      <w:pPr>
        <w:contextualSpacing/>
        <w:rPr>
          <w:rFonts w:ascii="Consolas" w:hAnsi="Consolas" w:cs="Consolas"/>
        </w:rPr>
      </w:pPr>
      <w:r w:rsidRPr="007B0291">
        <w:rPr>
          <w:rFonts w:ascii="Consolas" w:hAnsi="Consolas" w:cs="Consolas"/>
        </w:rPr>
        <w:t xml:space="preserve">            f.write(TimeStamp() + LOADED_LABELS_TEXT)</w:t>
      </w:r>
    </w:p>
    <w:p w:rsidR="007B0291" w:rsidRPr="007B0291" w:rsidRDefault="007B0291" w:rsidP="007B0291">
      <w:pPr>
        <w:contextualSpacing/>
        <w:rPr>
          <w:rFonts w:ascii="Consolas" w:hAnsi="Consolas" w:cs="Consolas"/>
        </w:rPr>
      </w:pPr>
    </w:p>
    <w:p w:rsidR="007B0291" w:rsidRPr="007B0291" w:rsidRDefault="007B0291" w:rsidP="007B0291">
      <w:pPr>
        <w:contextualSpacing/>
        <w:rPr>
          <w:rFonts w:ascii="Consolas" w:hAnsi="Consolas" w:cs="Consolas"/>
        </w:rPr>
      </w:pPr>
      <w:r w:rsidRPr="007B0291">
        <w:rPr>
          <w:rFonts w:ascii="Consolas" w:hAnsi="Consolas" w:cs="Consolas"/>
        </w:rPr>
        <w:t xml:space="preserve">        SubmitButton = Button(text=SUBMIT_BUTTON_TEXT)</w:t>
      </w:r>
    </w:p>
    <w:p w:rsidR="007B0291" w:rsidRPr="007B0291" w:rsidRDefault="007B0291" w:rsidP="007B0291">
      <w:pPr>
        <w:contextualSpacing/>
        <w:rPr>
          <w:rFonts w:ascii="Consolas" w:hAnsi="Consolas" w:cs="Consolas"/>
        </w:rPr>
      </w:pPr>
      <w:r w:rsidRPr="007B0291">
        <w:rPr>
          <w:rFonts w:ascii="Consolas" w:hAnsi="Consolas" w:cs="Consolas"/>
        </w:rPr>
        <w:t xml:space="preserve">        SubmitButton['command'] = lambda: self.AddExpenditure()</w:t>
      </w:r>
    </w:p>
    <w:p w:rsidR="007B0291" w:rsidRPr="007B0291" w:rsidRDefault="007B0291" w:rsidP="007B0291">
      <w:pPr>
        <w:contextualSpacing/>
        <w:rPr>
          <w:rFonts w:ascii="Consolas" w:hAnsi="Consolas" w:cs="Consolas"/>
        </w:rPr>
      </w:pPr>
    </w:p>
    <w:p w:rsidR="007B0291" w:rsidRPr="007B0291" w:rsidRDefault="007B0291" w:rsidP="007B0291">
      <w:pPr>
        <w:contextualSpacing/>
        <w:rPr>
          <w:rFonts w:ascii="Consolas" w:hAnsi="Consolas" w:cs="Consolas"/>
        </w:rPr>
      </w:pPr>
      <w:r w:rsidRPr="007B0291">
        <w:rPr>
          <w:rFonts w:ascii="Consolas" w:hAnsi="Consolas" w:cs="Consolas"/>
        </w:rPr>
        <w:t xml:space="preserve">        with open(LOG_FILENAME, APPEND_MODE) as f:</w:t>
      </w:r>
    </w:p>
    <w:p w:rsidR="007B0291" w:rsidRPr="007B0291" w:rsidRDefault="007B0291" w:rsidP="007B0291">
      <w:pPr>
        <w:contextualSpacing/>
        <w:rPr>
          <w:rFonts w:ascii="Consolas" w:hAnsi="Consolas" w:cs="Consolas"/>
        </w:rPr>
      </w:pPr>
      <w:r w:rsidRPr="007B0291">
        <w:rPr>
          <w:rFonts w:ascii="Consolas" w:hAnsi="Consolas" w:cs="Consolas"/>
        </w:rPr>
        <w:t xml:space="preserve">            f.write(TimeStamp() + LOADED_BUTTONS_TEXT)</w:t>
      </w:r>
    </w:p>
    <w:p w:rsidR="007B0291" w:rsidRPr="007B0291" w:rsidRDefault="007B0291" w:rsidP="007B0291">
      <w:pPr>
        <w:contextualSpacing/>
        <w:rPr>
          <w:rFonts w:ascii="Consolas" w:hAnsi="Consolas" w:cs="Consolas"/>
        </w:rPr>
      </w:pPr>
    </w:p>
    <w:p w:rsidR="007B0291" w:rsidRPr="007B0291" w:rsidRDefault="007B0291" w:rsidP="007B0291">
      <w:pPr>
        <w:contextualSpacing/>
        <w:rPr>
          <w:rFonts w:ascii="Consolas" w:hAnsi="Consolas" w:cs="Consolas"/>
        </w:rPr>
      </w:pPr>
      <w:r w:rsidRPr="007B0291">
        <w:rPr>
          <w:rFonts w:ascii="Consolas" w:hAnsi="Consolas" w:cs="Consolas"/>
        </w:rPr>
        <w:t xml:space="preserve">        AnchorLabel.grid(pady=35,padx=130,row=0,column=0)</w:t>
      </w:r>
    </w:p>
    <w:p w:rsidR="007B0291" w:rsidRPr="007B0291" w:rsidRDefault="007B0291" w:rsidP="007B0291">
      <w:pPr>
        <w:contextualSpacing/>
        <w:rPr>
          <w:rFonts w:ascii="Consolas" w:hAnsi="Consolas" w:cs="Consolas"/>
        </w:rPr>
      </w:pPr>
      <w:r w:rsidRPr="007B0291">
        <w:rPr>
          <w:rFonts w:ascii="Consolas" w:hAnsi="Consolas" w:cs="Consolas"/>
        </w:rPr>
        <w:t xml:space="preserve">        ExpenditureLabel.grid(row=1, column=1)</w:t>
      </w:r>
    </w:p>
    <w:p w:rsidR="007B0291" w:rsidRPr="007B0291" w:rsidRDefault="007B0291" w:rsidP="007B0291">
      <w:pPr>
        <w:contextualSpacing/>
        <w:rPr>
          <w:rFonts w:ascii="Consolas" w:hAnsi="Consolas" w:cs="Consolas"/>
        </w:rPr>
      </w:pPr>
      <w:r w:rsidRPr="007B0291">
        <w:rPr>
          <w:rFonts w:ascii="Consolas" w:hAnsi="Consolas" w:cs="Consolas"/>
        </w:rPr>
        <w:t xml:space="preserve">        ExpenditureEntry.grid(row=1, column=2)</w:t>
      </w:r>
    </w:p>
    <w:p w:rsidR="007B0291" w:rsidRPr="007B0291" w:rsidRDefault="007B0291" w:rsidP="007B0291">
      <w:pPr>
        <w:contextualSpacing/>
        <w:rPr>
          <w:rFonts w:ascii="Consolas" w:hAnsi="Consolas" w:cs="Consolas"/>
        </w:rPr>
      </w:pPr>
      <w:r w:rsidRPr="007B0291">
        <w:rPr>
          <w:rFonts w:ascii="Consolas" w:hAnsi="Consolas" w:cs="Consolas"/>
        </w:rPr>
        <w:t xml:space="preserve">        ExpenditureLabelTwo.grid(row=2, column=1)</w:t>
      </w:r>
    </w:p>
    <w:p w:rsidR="007B0291" w:rsidRPr="007B0291" w:rsidRDefault="007B0291" w:rsidP="007B0291">
      <w:pPr>
        <w:contextualSpacing/>
        <w:rPr>
          <w:rFonts w:ascii="Consolas" w:hAnsi="Consolas" w:cs="Consolas"/>
        </w:rPr>
      </w:pPr>
      <w:r w:rsidRPr="007B0291">
        <w:rPr>
          <w:rFonts w:ascii="Consolas" w:hAnsi="Consolas" w:cs="Consolas"/>
        </w:rPr>
        <w:t xml:space="preserve">        ExpenditureEntryTwo.grid(row=2, column=2)</w:t>
      </w:r>
    </w:p>
    <w:p w:rsidR="007B0291" w:rsidRPr="007B0291" w:rsidRDefault="007B0291" w:rsidP="007B0291">
      <w:pPr>
        <w:contextualSpacing/>
        <w:rPr>
          <w:rFonts w:ascii="Consolas" w:hAnsi="Consolas" w:cs="Consolas"/>
        </w:rPr>
      </w:pPr>
      <w:r w:rsidRPr="007B0291">
        <w:rPr>
          <w:rFonts w:ascii="Consolas" w:hAnsi="Consolas" w:cs="Consolas"/>
        </w:rPr>
        <w:t xml:space="preserve">        ReasonLabel.grid(row=3, column=1)</w:t>
      </w:r>
    </w:p>
    <w:p w:rsidR="007B0291" w:rsidRPr="007B0291" w:rsidRDefault="007B0291" w:rsidP="007B0291">
      <w:pPr>
        <w:contextualSpacing/>
        <w:rPr>
          <w:rFonts w:ascii="Consolas" w:hAnsi="Consolas" w:cs="Consolas"/>
        </w:rPr>
      </w:pPr>
      <w:r w:rsidRPr="007B0291">
        <w:rPr>
          <w:rFonts w:ascii="Consolas" w:hAnsi="Consolas" w:cs="Consolas"/>
        </w:rPr>
        <w:t xml:space="preserve">        ReasonEntry.grid(row=3, column=2)</w:t>
      </w:r>
    </w:p>
    <w:p w:rsidR="007B0291" w:rsidRPr="007B0291" w:rsidRDefault="007B0291" w:rsidP="007B0291">
      <w:pPr>
        <w:contextualSpacing/>
        <w:rPr>
          <w:rFonts w:ascii="Consolas" w:hAnsi="Consolas" w:cs="Consolas"/>
        </w:rPr>
      </w:pPr>
      <w:r w:rsidRPr="007B0291">
        <w:rPr>
          <w:rFonts w:ascii="Consolas" w:hAnsi="Consolas" w:cs="Consolas"/>
        </w:rPr>
        <w:t xml:space="preserve">        AdminPassLabel.grid(row=4, column=1)</w:t>
      </w:r>
    </w:p>
    <w:p w:rsidR="007B0291" w:rsidRPr="007B0291" w:rsidRDefault="007B0291" w:rsidP="007B0291">
      <w:pPr>
        <w:contextualSpacing/>
        <w:rPr>
          <w:rFonts w:ascii="Consolas" w:hAnsi="Consolas" w:cs="Consolas"/>
        </w:rPr>
      </w:pPr>
      <w:r w:rsidRPr="007B0291">
        <w:rPr>
          <w:rFonts w:ascii="Consolas" w:hAnsi="Consolas" w:cs="Consolas"/>
        </w:rPr>
        <w:t xml:space="preserve">        AdminPassEntry.grid(row=4, column=2)</w:t>
      </w:r>
    </w:p>
    <w:p w:rsidR="007B0291" w:rsidRPr="007B0291" w:rsidRDefault="007B0291" w:rsidP="007B0291">
      <w:pPr>
        <w:contextualSpacing/>
        <w:rPr>
          <w:rFonts w:ascii="Consolas" w:hAnsi="Consolas" w:cs="Consolas"/>
        </w:rPr>
      </w:pPr>
      <w:r w:rsidRPr="007B0291">
        <w:rPr>
          <w:rFonts w:ascii="Consolas" w:hAnsi="Consolas" w:cs="Consolas"/>
        </w:rPr>
        <w:t xml:space="preserve">        SubmitButton.grid(row=5, column=3)</w:t>
      </w:r>
    </w:p>
    <w:p w:rsidR="007B0291" w:rsidRPr="007B0291" w:rsidRDefault="007B0291" w:rsidP="007B0291">
      <w:pPr>
        <w:contextualSpacing/>
        <w:rPr>
          <w:rFonts w:ascii="Consolas" w:hAnsi="Consolas" w:cs="Consolas"/>
        </w:rPr>
      </w:pPr>
    </w:p>
    <w:p w:rsidR="007B0291" w:rsidRPr="007B0291" w:rsidRDefault="007B0291" w:rsidP="007B0291">
      <w:pPr>
        <w:contextualSpacing/>
        <w:rPr>
          <w:rFonts w:ascii="Consolas" w:hAnsi="Consolas" w:cs="Consolas"/>
        </w:rPr>
      </w:pPr>
      <w:r w:rsidRPr="007B0291">
        <w:rPr>
          <w:rFonts w:ascii="Consolas" w:hAnsi="Consolas" w:cs="Consolas"/>
        </w:rPr>
        <w:t xml:space="preserve">        with open(LOG_FILENAME, APPEND_MODE) as f:</w:t>
      </w:r>
    </w:p>
    <w:p w:rsidR="007B0291" w:rsidRPr="007B0291" w:rsidRDefault="007B0291" w:rsidP="007B0291">
      <w:pPr>
        <w:contextualSpacing/>
        <w:rPr>
          <w:rFonts w:ascii="Consolas" w:hAnsi="Consolas" w:cs="Consolas"/>
        </w:rPr>
      </w:pPr>
      <w:r w:rsidRPr="007B0291">
        <w:rPr>
          <w:rFonts w:ascii="Consolas" w:hAnsi="Consolas" w:cs="Consolas"/>
        </w:rPr>
        <w:t xml:space="preserve">            f.write(TimeStamp() + INITIALISED_GRID_UI_TEXT)</w:t>
      </w:r>
    </w:p>
    <w:p w:rsidR="007B0291" w:rsidRPr="007B0291" w:rsidRDefault="007B0291" w:rsidP="007B0291">
      <w:pPr>
        <w:contextualSpacing/>
        <w:rPr>
          <w:rFonts w:ascii="Consolas" w:hAnsi="Consolas" w:cs="Consolas"/>
        </w:rPr>
      </w:pPr>
    </w:p>
    <w:p w:rsidR="007B0291" w:rsidRPr="007B0291" w:rsidRDefault="007B0291" w:rsidP="007B0291">
      <w:pPr>
        <w:contextualSpacing/>
        <w:rPr>
          <w:rFonts w:ascii="Consolas" w:hAnsi="Consolas" w:cs="Consolas"/>
        </w:rPr>
      </w:pPr>
      <w:r w:rsidRPr="007B0291">
        <w:rPr>
          <w:rFonts w:ascii="Consolas" w:hAnsi="Consolas" w:cs="Consolas"/>
        </w:rPr>
        <w:t xml:space="preserve">    def AddExpenditure(self):</w:t>
      </w:r>
    </w:p>
    <w:p w:rsidR="007B0291" w:rsidRPr="007B0291" w:rsidRDefault="007B0291" w:rsidP="007B0291">
      <w:pPr>
        <w:contextualSpacing/>
        <w:rPr>
          <w:rFonts w:ascii="Consolas" w:hAnsi="Consolas" w:cs="Consolas"/>
        </w:rPr>
      </w:pPr>
      <w:r w:rsidRPr="007B0291">
        <w:rPr>
          <w:rFonts w:ascii="Consolas" w:hAnsi="Consolas" w:cs="Consolas"/>
        </w:rPr>
        <w:t xml:space="preserve">        </w:t>
      </w:r>
    </w:p>
    <w:p w:rsidR="007B0291" w:rsidRPr="007B0291" w:rsidRDefault="007B0291" w:rsidP="007B0291">
      <w:pPr>
        <w:contextualSpacing/>
        <w:rPr>
          <w:rFonts w:ascii="Consolas" w:hAnsi="Consolas" w:cs="Consolas"/>
        </w:rPr>
      </w:pPr>
      <w:r w:rsidRPr="007B0291">
        <w:rPr>
          <w:rFonts w:ascii="Consolas" w:hAnsi="Consolas" w:cs="Consolas"/>
        </w:rPr>
        <w:t xml:space="preserve">        with open(LOG_FILENAME, APPEND_MODE) as f:</w:t>
      </w:r>
    </w:p>
    <w:p w:rsidR="007B0291" w:rsidRPr="007B0291" w:rsidRDefault="007B0291" w:rsidP="007B0291">
      <w:pPr>
        <w:contextualSpacing/>
        <w:rPr>
          <w:rFonts w:ascii="Consolas" w:hAnsi="Consolas" w:cs="Consolas"/>
        </w:rPr>
      </w:pPr>
      <w:r w:rsidRPr="007B0291">
        <w:rPr>
          <w:rFonts w:ascii="Consolas" w:hAnsi="Consolas" w:cs="Consolas"/>
        </w:rPr>
        <w:t xml:space="preserve">            f.write(TimeStamp() + "Add Expenditure Button Pressed. \n")</w:t>
      </w:r>
    </w:p>
    <w:p w:rsidR="007B0291" w:rsidRPr="007B0291" w:rsidRDefault="007B0291" w:rsidP="007B0291">
      <w:pPr>
        <w:contextualSpacing/>
        <w:rPr>
          <w:rFonts w:ascii="Consolas" w:hAnsi="Consolas" w:cs="Consolas"/>
        </w:rPr>
      </w:pPr>
      <w:r w:rsidRPr="007B0291">
        <w:rPr>
          <w:rFonts w:ascii="Consolas" w:hAnsi="Consolas" w:cs="Consolas"/>
        </w:rPr>
        <w:t xml:space="preserve">        with open(ADMIN_PASS_FILENAME, READ_MODE) as f:</w:t>
      </w:r>
    </w:p>
    <w:p w:rsidR="007B0291" w:rsidRPr="007B0291" w:rsidRDefault="007B0291" w:rsidP="007B0291">
      <w:pPr>
        <w:contextualSpacing/>
        <w:rPr>
          <w:rFonts w:ascii="Consolas" w:hAnsi="Consolas" w:cs="Consolas"/>
        </w:rPr>
      </w:pPr>
      <w:r w:rsidRPr="007B0291">
        <w:rPr>
          <w:rFonts w:ascii="Consolas" w:hAnsi="Consolas" w:cs="Consolas"/>
        </w:rPr>
        <w:t xml:space="preserve">            AdminPass = f.readline()</w:t>
      </w:r>
    </w:p>
    <w:p w:rsidR="007B0291" w:rsidRPr="007B0291" w:rsidRDefault="007B0291" w:rsidP="007B0291">
      <w:pPr>
        <w:contextualSpacing/>
        <w:rPr>
          <w:rFonts w:ascii="Consolas" w:hAnsi="Consolas" w:cs="Consolas"/>
        </w:rPr>
      </w:pPr>
      <w:r w:rsidRPr="007B0291">
        <w:rPr>
          <w:rFonts w:ascii="Consolas" w:hAnsi="Consolas" w:cs="Consolas"/>
        </w:rPr>
        <w:t xml:space="preserve">        if str(AdminPass) == str(hash(AdminPassEntry.get())):</w:t>
      </w:r>
    </w:p>
    <w:p w:rsidR="007B0291" w:rsidRPr="007B0291" w:rsidRDefault="007B0291" w:rsidP="007B0291">
      <w:pPr>
        <w:contextualSpacing/>
        <w:rPr>
          <w:rFonts w:ascii="Consolas" w:hAnsi="Consolas" w:cs="Consolas"/>
        </w:rPr>
      </w:pPr>
      <w:r w:rsidRPr="007B0291">
        <w:rPr>
          <w:rFonts w:ascii="Consolas" w:hAnsi="Consolas" w:cs="Consolas"/>
        </w:rPr>
        <w:t xml:space="preserve">            with open(TOTAL_EXPENDITURE_FILENAME, READ_MODE) as f:</w:t>
      </w:r>
    </w:p>
    <w:p w:rsidR="007B0291" w:rsidRPr="007B0291" w:rsidRDefault="007B0291" w:rsidP="007B0291">
      <w:pPr>
        <w:contextualSpacing/>
        <w:rPr>
          <w:rFonts w:ascii="Consolas" w:hAnsi="Consolas" w:cs="Consolas"/>
        </w:rPr>
      </w:pPr>
      <w:r w:rsidRPr="007B0291">
        <w:rPr>
          <w:rFonts w:ascii="Consolas" w:hAnsi="Consolas" w:cs="Consolas"/>
        </w:rPr>
        <w:t xml:space="preserve">                TotalExpenditure = int(f.readline())</w:t>
      </w:r>
    </w:p>
    <w:p w:rsidR="007B0291" w:rsidRPr="007B0291" w:rsidRDefault="007B0291" w:rsidP="007B0291">
      <w:pPr>
        <w:contextualSpacing/>
        <w:rPr>
          <w:rFonts w:ascii="Consolas" w:hAnsi="Consolas" w:cs="Consolas"/>
        </w:rPr>
      </w:pPr>
      <w:r w:rsidRPr="007B0291">
        <w:rPr>
          <w:rFonts w:ascii="Consolas" w:hAnsi="Consolas" w:cs="Consolas"/>
        </w:rPr>
        <w:t xml:space="preserve">                TotalExpenditure += int(ExpenditureEntryTwo.get())</w:t>
      </w:r>
    </w:p>
    <w:p w:rsidR="007B0291" w:rsidRPr="007B0291" w:rsidRDefault="007B0291" w:rsidP="007B0291">
      <w:pPr>
        <w:contextualSpacing/>
        <w:rPr>
          <w:rFonts w:ascii="Consolas" w:hAnsi="Consolas" w:cs="Consolas"/>
        </w:rPr>
      </w:pPr>
      <w:r w:rsidRPr="007B0291">
        <w:rPr>
          <w:rFonts w:ascii="Consolas" w:hAnsi="Consolas" w:cs="Consolas"/>
        </w:rPr>
        <w:t xml:space="preserve">            with open(TOTAL_EXPENDITURE_FILENAME, WRITE_MODE) as f:</w:t>
      </w:r>
    </w:p>
    <w:p w:rsidR="007B0291" w:rsidRPr="007B0291" w:rsidRDefault="007B0291" w:rsidP="007B0291">
      <w:pPr>
        <w:contextualSpacing/>
        <w:rPr>
          <w:rFonts w:ascii="Consolas" w:hAnsi="Consolas" w:cs="Consolas"/>
        </w:rPr>
      </w:pPr>
      <w:r w:rsidRPr="007B0291">
        <w:rPr>
          <w:rFonts w:ascii="Consolas" w:hAnsi="Consolas" w:cs="Consolas"/>
        </w:rPr>
        <w:t xml:space="preserve">                f.write("%s" %TotalExpenditure)</w:t>
      </w:r>
    </w:p>
    <w:p w:rsidR="007B0291" w:rsidRPr="007B0291" w:rsidRDefault="007B0291" w:rsidP="007B0291">
      <w:pPr>
        <w:contextualSpacing/>
        <w:rPr>
          <w:rFonts w:ascii="Consolas" w:hAnsi="Consolas" w:cs="Consolas"/>
        </w:rPr>
      </w:pPr>
      <w:r w:rsidRPr="007B0291">
        <w:rPr>
          <w:rFonts w:ascii="Consolas" w:hAnsi="Consolas" w:cs="Consolas"/>
        </w:rPr>
        <w:t xml:space="preserve">                with open(LOG_FILENAME, APPEND_MODE) as f:</w:t>
      </w:r>
    </w:p>
    <w:p w:rsidR="007B0291" w:rsidRPr="007B0291" w:rsidRDefault="007B0291" w:rsidP="007B0291">
      <w:pPr>
        <w:contextualSpacing/>
        <w:rPr>
          <w:rFonts w:ascii="Consolas" w:hAnsi="Consolas" w:cs="Consolas"/>
        </w:rPr>
      </w:pPr>
      <w:r w:rsidRPr="007B0291">
        <w:rPr>
          <w:rFonts w:ascii="Consolas" w:hAnsi="Consolas" w:cs="Consolas"/>
        </w:rPr>
        <w:t xml:space="preserve">                    f.write(TimeStamp() + " Expenditure of %s added" %TotalExpenditure + " Reason: %s\n" %ReasonEntry.get())</w:t>
      </w:r>
    </w:p>
    <w:p w:rsidR="007B0291" w:rsidRPr="007B0291" w:rsidRDefault="007B0291" w:rsidP="007B0291">
      <w:pPr>
        <w:contextualSpacing/>
        <w:rPr>
          <w:rFonts w:ascii="Consolas" w:hAnsi="Consolas" w:cs="Consolas"/>
        </w:rPr>
      </w:pPr>
      <w:r w:rsidRPr="007B0291">
        <w:rPr>
          <w:rFonts w:ascii="Consolas" w:hAnsi="Consolas" w:cs="Consolas"/>
        </w:rPr>
        <w:t xml:space="preserve">                self.parent.destroy()</w:t>
      </w:r>
    </w:p>
    <w:p w:rsidR="007B0291" w:rsidRPr="007B0291" w:rsidRDefault="007B0291" w:rsidP="007B0291">
      <w:pPr>
        <w:contextualSpacing/>
        <w:rPr>
          <w:rFonts w:ascii="Consolas" w:hAnsi="Consolas" w:cs="Consolas"/>
        </w:rPr>
      </w:pPr>
      <w:r w:rsidRPr="007B0291">
        <w:rPr>
          <w:rFonts w:ascii="Consolas" w:hAnsi="Consolas" w:cs="Consolas"/>
        </w:rPr>
        <w:t xml:space="preserve">                with open(LOG_FILENAME, APPEND_MODE) as f:</w:t>
      </w:r>
    </w:p>
    <w:p w:rsidR="007B0291" w:rsidRPr="007B0291" w:rsidRDefault="007B0291" w:rsidP="007B0291">
      <w:pPr>
        <w:contextualSpacing/>
        <w:rPr>
          <w:rFonts w:ascii="Consolas" w:hAnsi="Consolas" w:cs="Consolas"/>
        </w:rPr>
      </w:pPr>
      <w:r w:rsidRPr="007B0291">
        <w:rPr>
          <w:rFonts w:ascii="Consolas" w:hAnsi="Consolas" w:cs="Consolas"/>
        </w:rPr>
        <w:t xml:space="preserve">                    f.write(TimeStamp() + WINDOW_TERMINATED_TEXT)</w:t>
      </w:r>
    </w:p>
    <w:p w:rsidR="007B0291" w:rsidRPr="007B0291" w:rsidRDefault="007B0291" w:rsidP="007B0291">
      <w:pPr>
        <w:contextualSpacing/>
        <w:rPr>
          <w:rFonts w:ascii="Consolas" w:hAnsi="Consolas" w:cs="Consolas"/>
        </w:rPr>
      </w:pPr>
      <w:r w:rsidRPr="007B0291">
        <w:rPr>
          <w:rFonts w:ascii="Consolas" w:hAnsi="Consolas" w:cs="Consolas"/>
        </w:rPr>
        <w:t xml:space="preserve">                root =Tk()</w:t>
      </w:r>
    </w:p>
    <w:p w:rsidR="007B0291" w:rsidRPr="007B0291" w:rsidRDefault="007B0291" w:rsidP="007B0291">
      <w:pPr>
        <w:contextualSpacing/>
        <w:rPr>
          <w:rFonts w:ascii="Consolas" w:hAnsi="Consolas" w:cs="Consolas"/>
        </w:rPr>
      </w:pPr>
      <w:r w:rsidRPr="007B0291">
        <w:rPr>
          <w:rFonts w:ascii="Consolas" w:hAnsi="Consolas" w:cs="Consolas"/>
        </w:rPr>
        <w:t xml:space="preserve">                root.geometry(WINDOW_GEOMETRY)</w:t>
      </w:r>
    </w:p>
    <w:p w:rsidR="007B0291" w:rsidRPr="007B0291" w:rsidRDefault="007B0291" w:rsidP="007B0291">
      <w:pPr>
        <w:contextualSpacing/>
        <w:rPr>
          <w:rFonts w:ascii="Consolas" w:hAnsi="Consolas" w:cs="Consolas"/>
        </w:rPr>
      </w:pPr>
      <w:r w:rsidRPr="007B0291">
        <w:rPr>
          <w:rFonts w:ascii="Consolas" w:hAnsi="Consolas" w:cs="Consolas"/>
        </w:rPr>
        <w:t xml:space="preserve">                app = Splash(root)</w:t>
      </w:r>
    </w:p>
    <w:p w:rsidR="007B0291" w:rsidRPr="007B0291" w:rsidRDefault="007B0291" w:rsidP="007B0291">
      <w:pPr>
        <w:contextualSpacing/>
        <w:rPr>
          <w:rFonts w:ascii="Consolas" w:hAnsi="Consolas" w:cs="Consolas"/>
        </w:rPr>
      </w:pPr>
      <w:r w:rsidRPr="007B0291">
        <w:rPr>
          <w:rFonts w:ascii="Consolas" w:hAnsi="Consolas" w:cs="Consolas"/>
        </w:rPr>
        <w:t xml:space="preserve">                root.mainloop()</w:t>
      </w:r>
    </w:p>
    <w:p w:rsidR="007B0291" w:rsidRPr="007B0291" w:rsidRDefault="007B0291" w:rsidP="007B0291">
      <w:pPr>
        <w:contextualSpacing/>
        <w:rPr>
          <w:rFonts w:ascii="Consolas" w:hAnsi="Consolas" w:cs="Consolas"/>
        </w:rPr>
      </w:pPr>
      <w:r w:rsidRPr="007B0291">
        <w:rPr>
          <w:rFonts w:ascii="Consolas" w:hAnsi="Consolas" w:cs="Consolas"/>
        </w:rPr>
        <w:t xml:space="preserve">        else:</w:t>
      </w:r>
    </w:p>
    <w:p w:rsidR="007B0291" w:rsidRPr="007B0291" w:rsidRDefault="007B0291" w:rsidP="007B0291">
      <w:pPr>
        <w:contextualSpacing/>
        <w:rPr>
          <w:rFonts w:ascii="Consolas" w:hAnsi="Consolas" w:cs="Consolas"/>
        </w:rPr>
      </w:pPr>
      <w:r w:rsidRPr="007B0291">
        <w:rPr>
          <w:rFonts w:ascii="Consolas" w:hAnsi="Consolas" w:cs="Consolas"/>
        </w:rPr>
        <w:t xml:space="preserve">            CreatePopup("The Administrator password was incorrect.")</w:t>
      </w:r>
    </w:p>
    <w:p w:rsidR="007B0291" w:rsidRPr="007B0291" w:rsidRDefault="007B0291" w:rsidP="007B0291">
      <w:pPr>
        <w:contextualSpacing/>
        <w:rPr>
          <w:rFonts w:ascii="Consolas" w:hAnsi="Consolas" w:cs="Consolas"/>
        </w:rPr>
      </w:pPr>
      <w:r w:rsidRPr="007B0291">
        <w:rPr>
          <w:rFonts w:ascii="Consolas" w:hAnsi="Consolas" w:cs="Consolas"/>
        </w:rPr>
        <w:t xml:space="preserve">            return</w:t>
      </w:r>
    </w:p>
    <w:p w:rsidR="007B0291" w:rsidRPr="007B0291" w:rsidRDefault="007B0291" w:rsidP="007B0291">
      <w:pPr>
        <w:contextualSpacing/>
        <w:rPr>
          <w:rFonts w:ascii="Consolas" w:hAnsi="Consolas" w:cs="Consolas"/>
        </w:rPr>
      </w:pPr>
    </w:p>
    <w:p w:rsidR="007B0291" w:rsidRPr="007B0291" w:rsidRDefault="007B0291" w:rsidP="007B0291">
      <w:pPr>
        <w:contextualSpacing/>
        <w:rPr>
          <w:rFonts w:ascii="Consolas" w:hAnsi="Consolas" w:cs="Consolas"/>
        </w:rPr>
      </w:pPr>
      <w:r w:rsidRPr="007B0291">
        <w:rPr>
          <w:rFonts w:ascii="Consolas" w:hAnsi="Consolas" w:cs="Consolas"/>
        </w:rPr>
        <w:t xml:space="preserve">    def Help(self):</w:t>
      </w:r>
    </w:p>
    <w:p w:rsidR="007B0291" w:rsidRPr="007B0291" w:rsidRDefault="007B0291" w:rsidP="007B0291">
      <w:pPr>
        <w:contextualSpacing/>
        <w:rPr>
          <w:rFonts w:ascii="Consolas" w:hAnsi="Consolas" w:cs="Consolas"/>
        </w:rPr>
      </w:pPr>
      <w:r w:rsidRPr="007B0291">
        <w:rPr>
          <w:rFonts w:ascii="Consolas" w:hAnsi="Consolas" w:cs="Consolas"/>
        </w:rPr>
        <w:t xml:space="preserve">        </w:t>
      </w:r>
    </w:p>
    <w:p w:rsidR="007B0291" w:rsidRPr="007B0291" w:rsidRDefault="007B0291" w:rsidP="007B0291">
      <w:pPr>
        <w:contextualSpacing/>
        <w:rPr>
          <w:rFonts w:ascii="Consolas" w:hAnsi="Consolas" w:cs="Consolas"/>
        </w:rPr>
      </w:pPr>
      <w:r w:rsidRPr="007B0291">
        <w:rPr>
          <w:rFonts w:ascii="Consolas" w:hAnsi="Consolas" w:cs="Consolas"/>
        </w:rPr>
        <w:t xml:space="preserve">        CreatePopup(ADD_EXPENDITURE_HELP_TEXT)</w:t>
      </w:r>
    </w:p>
    <w:p w:rsidR="007B0291" w:rsidRPr="007B0291" w:rsidRDefault="007B0291" w:rsidP="007B0291">
      <w:pPr>
        <w:contextualSpacing/>
        <w:rPr>
          <w:rFonts w:ascii="Consolas" w:hAnsi="Consolas" w:cs="Consolas"/>
        </w:rPr>
      </w:pPr>
    </w:p>
    <w:p w:rsidR="007B0291" w:rsidRPr="007B0291" w:rsidRDefault="007B0291" w:rsidP="007B0291">
      <w:pPr>
        <w:contextualSpacing/>
        <w:rPr>
          <w:rFonts w:ascii="Consolas" w:hAnsi="Consolas" w:cs="Consolas"/>
        </w:rPr>
      </w:pPr>
      <w:r w:rsidRPr="007B0291">
        <w:rPr>
          <w:rFonts w:ascii="Consolas" w:hAnsi="Consolas" w:cs="Consolas"/>
        </w:rPr>
        <w:t xml:space="preserve">    def onBack(self):</w:t>
      </w:r>
    </w:p>
    <w:p w:rsidR="007B0291" w:rsidRPr="007B0291" w:rsidRDefault="007B0291" w:rsidP="007B0291">
      <w:pPr>
        <w:contextualSpacing/>
        <w:rPr>
          <w:rFonts w:ascii="Consolas" w:hAnsi="Consolas" w:cs="Consolas"/>
        </w:rPr>
      </w:pPr>
      <w:r w:rsidRPr="007B0291">
        <w:rPr>
          <w:rFonts w:ascii="Consolas" w:hAnsi="Consolas" w:cs="Consolas"/>
        </w:rPr>
        <w:t xml:space="preserve">        </w:t>
      </w:r>
    </w:p>
    <w:p w:rsidR="007B0291" w:rsidRPr="007B0291" w:rsidRDefault="007B0291" w:rsidP="007B0291">
      <w:pPr>
        <w:contextualSpacing/>
        <w:rPr>
          <w:rFonts w:ascii="Consolas" w:hAnsi="Consolas" w:cs="Consolas"/>
        </w:rPr>
      </w:pPr>
      <w:r w:rsidRPr="007B0291">
        <w:rPr>
          <w:rFonts w:ascii="Consolas" w:hAnsi="Consolas" w:cs="Consolas"/>
        </w:rPr>
        <w:lastRenderedPageBreak/>
        <w:t xml:space="preserve">        with open(LOG_FILENAME, APPEND_MODE) as f:</w:t>
      </w:r>
    </w:p>
    <w:p w:rsidR="007B0291" w:rsidRPr="007B0291" w:rsidRDefault="007B0291" w:rsidP="007B0291">
      <w:pPr>
        <w:contextualSpacing/>
        <w:rPr>
          <w:rFonts w:ascii="Consolas" w:hAnsi="Consolas" w:cs="Consolas"/>
        </w:rPr>
      </w:pPr>
      <w:r w:rsidRPr="007B0291">
        <w:rPr>
          <w:rFonts w:ascii="Consolas" w:hAnsi="Consolas" w:cs="Consolas"/>
        </w:rPr>
        <w:t xml:space="preserve">            f.write(TimeStamp() + BACK_SELECTED_TEXT)</w:t>
      </w:r>
    </w:p>
    <w:p w:rsidR="007B0291" w:rsidRPr="007B0291" w:rsidRDefault="007B0291" w:rsidP="007B0291">
      <w:pPr>
        <w:contextualSpacing/>
        <w:rPr>
          <w:rFonts w:ascii="Consolas" w:hAnsi="Consolas" w:cs="Consolas"/>
        </w:rPr>
      </w:pPr>
      <w:r w:rsidRPr="007B0291">
        <w:rPr>
          <w:rFonts w:ascii="Consolas" w:hAnsi="Consolas" w:cs="Consolas"/>
        </w:rPr>
        <w:t xml:space="preserve">        self.parent.destroy()</w:t>
      </w:r>
    </w:p>
    <w:p w:rsidR="007B0291" w:rsidRPr="007B0291" w:rsidRDefault="007B0291" w:rsidP="007B0291">
      <w:pPr>
        <w:contextualSpacing/>
        <w:rPr>
          <w:rFonts w:ascii="Consolas" w:hAnsi="Consolas" w:cs="Consolas"/>
        </w:rPr>
      </w:pPr>
      <w:r w:rsidRPr="007B0291">
        <w:rPr>
          <w:rFonts w:ascii="Consolas" w:hAnsi="Consolas" w:cs="Consolas"/>
        </w:rPr>
        <w:t xml:space="preserve">        with open(LOG_FILENAME, APPEND_MODE) as f:</w:t>
      </w:r>
    </w:p>
    <w:p w:rsidR="007B0291" w:rsidRPr="007B0291" w:rsidRDefault="007B0291" w:rsidP="007B0291">
      <w:pPr>
        <w:contextualSpacing/>
        <w:rPr>
          <w:rFonts w:ascii="Consolas" w:hAnsi="Consolas" w:cs="Consolas"/>
        </w:rPr>
      </w:pPr>
      <w:r w:rsidRPr="007B0291">
        <w:rPr>
          <w:rFonts w:ascii="Consolas" w:hAnsi="Consolas" w:cs="Consolas"/>
        </w:rPr>
        <w:t xml:space="preserve">            f.write(TimeStamp() + WINDOW_TERMINATED_TEXT)</w:t>
      </w:r>
    </w:p>
    <w:p w:rsidR="007B0291" w:rsidRPr="007B0291" w:rsidRDefault="007B0291" w:rsidP="007B0291">
      <w:pPr>
        <w:contextualSpacing/>
        <w:rPr>
          <w:rFonts w:ascii="Consolas" w:hAnsi="Consolas" w:cs="Consolas"/>
        </w:rPr>
      </w:pPr>
      <w:r w:rsidRPr="007B0291">
        <w:rPr>
          <w:rFonts w:ascii="Consolas" w:hAnsi="Consolas" w:cs="Consolas"/>
        </w:rPr>
        <w:t xml:space="preserve">        root =Tk()</w:t>
      </w:r>
    </w:p>
    <w:p w:rsidR="007B0291" w:rsidRPr="007B0291" w:rsidRDefault="007B0291" w:rsidP="007B0291">
      <w:pPr>
        <w:contextualSpacing/>
        <w:rPr>
          <w:rFonts w:ascii="Consolas" w:hAnsi="Consolas" w:cs="Consolas"/>
        </w:rPr>
      </w:pPr>
      <w:r w:rsidRPr="007B0291">
        <w:rPr>
          <w:rFonts w:ascii="Consolas" w:hAnsi="Consolas" w:cs="Consolas"/>
        </w:rPr>
        <w:t xml:space="preserve">        root.geometry(WINDOW_GEOMETRY)</w:t>
      </w:r>
    </w:p>
    <w:p w:rsidR="007B0291" w:rsidRPr="007B0291" w:rsidRDefault="007B0291" w:rsidP="007B0291">
      <w:pPr>
        <w:contextualSpacing/>
        <w:rPr>
          <w:rFonts w:ascii="Consolas" w:hAnsi="Consolas" w:cs="Consolas"/>
        </w:rPr>
      </w:pPr>
      <w:r w:rsidRPr="007B0291">
        <w:rPr>
          <w:rFonts w:ascii="Consolas" w:hAnsi="Consolas" w:cs="Consolas"/>
        </w:rPr>
        <w:t xml:space="preserve">        app = Splash(root)</w:t>
      </w:r>
    </w:p>
    <w:p w:rsidR="007B0291" w:rsidRPr="007B0291" w:rsidRDefault="007B0291" w:rsidP="007B0291">
      <w:pPr>
        <w:contextualSpacing/>
        <w:rPr>
          <w:rFonts w:ascii="Consolas" w:hAnsi="Consolas" w:cs="Consolas"/>
        </w:rPr>
      </w:pPr>
      <w:r w:rsidRPr="007B0291">
        <w:rPr>
          <w:rFonts w:ascii="Consolas" w:hAnsi="Consolas" w:cs="Consolas"/>
        </w:rPr>
        <w:t xml:space="preserve">        root.mainloop()</w:t>
      </w:r>
    </w:p>
    <w:p w:rsidR="007B0291" w:rsidRPr="007B0291" w:rsidRDefault="007B0291" w:rsidP="007B0291">
      <w:pPr>
        <w:contextualSpacing/>
        <w:rPr>
          <w:rFonts w:ascii="Consolas" w:hAnsi="Consolas" w:cs="Consolas"/>
        </w:rPr>
      </w:pPr>
      <w:r w:rsidRPr="007B0291">
        <w:rPr>
          <w:rFonts w:ascii="Consolas" w:hAnsi="Consolas" w:cs="Consolas"/>
        </w:rPr>
        <w:t xml:space="preserve">            </w:t>
      </w:r>
    </w:p>
    <w:p w:rsidR="007B0291" w:rsidRPr="007B0291" w:rsidRDefault="007B0291" w:rsidP="007B0291">
      <w:pPr>
        <w:contextualSpacing/>
        <w:rPr>
          <w:rFonts w:ascii="Consolas" w:hAnsi="Consolas" w:cs="Consolas"/>
        </w:rPr>
      </w:pPr>
      <w:r w:rsidRPr="007B0291">
        <w:rPr>
          <w:rFonts w:ascii="Consolas" w:hAnsi="Consolas" w:cs="Consolas"/>
        </w:rPr>
        <w:t>from MainScreen import *</w:t>
      </w:r>
    </w:p>
    <w:p w:rsidR="007B0291" w:rsidRDefault="007B0291" w:rsidP="007B0291">
      <w:pPr>
        <w:rPr>
          <w:rFonts w:ascii="Consolas" w:hAnsi="Consolas" w:cs="Consolas"/>
        </w:rPr>
      </w:pPr>
    </w:p>
    <w:p w:rsidR="007B0291" w:rsidRDefault="007B0291" w:rsidP="00FD2805">
      <w:pPr>
        <w:pStyle w:val="Heading2"/>
      </w:pPr>
      <w:bookmarkStart w:id="67" w:name="_Toc406682463"/>
      <w:r>
        <w:t>AddExpenditureScreenStringsEnglish.py :</w:t>
      </w:r>
      <w:bookmarkEnd w:id="67"/>
    </w:p>
    <w:p w:rsidR="007B0291" w:rsidRDefault="007B0291" w:rsidP="007B0291"/>
    <w:p w:rsidR="007B0291" w:rsidRPr="007B0291" w:rsidRDefault="007B0291" w:rsidP="007B0291">
      <w:pPr>
        <w:spacing w:before="240"/>
        <w:contextualSpacing/>
        <w:rPr>
          <w:rFonts w:ascii="Consolas" w:hAnsi="Consolas" w:cs="Consolas"/>
        </w:rPr>
      </w:pPr>
      <w:r w:rsidRPr="007B0291">
        <w:rPr>
          <w:rFonts w:ascii="Consolas" w:hAnsi="Consolas" w:cs="Consolas"/>
        </w:rPr>
        <w:t>#AddExpenditureScreenStringsEnglish</w:t>
      </w:r>
    </w:p>
    <w:p w:rsidR="007B0291" w:rsidRPr="007B0291" w:rsidRDefault="007B0291" w:rsidP="007B0291">
      <w:pPr>
        <w:spacing w:before="240"/>
        <w:contextualSpacing/>
        <w:rPr>
          <w:rFonts w:ascii="Consolas" w:hAnsi="Consolas" w:cs="Consolas"/>
        </w:rPr>
      </w:pPr>
    </w:p>
    <w:p w:rsidR="007B0291" w:rsidRPr="007B0291" w:rsidRDefault="007B0291" w:rsidP="007B0291">
      <w:pPr>
        <w:spacing w:before="240"/>
        <w:contextualSpacing/>
        <w:rPr>
          <w:rFonts w:ascii="Consolas" w:hAnsi="Consolas" w:cs="Consolas"/>
        </w:rPr>
      </w:pPr>
      <w:r w:rsidRPr="007B0291">
        <w:rPr>
          <w:rFonts w:ascii="Consolas" w:hAnsi="Consolas" w:cs="Consolas"/>
        </w:rPr>
        <w:t>ADD_EXPENDITURE_HELP_TEXT = u"Here you can add expenditure to the total expenditure."</w:t>
      </w:r>
    </w:p>
    <w:p w:rsidR="007B0291" w:rsidRPr="007B0291" w:rsidRDefault="007B0291" w:rsidP="007B0291">
      <w:pPr>
        <w:spacing w:before="240"/>
        <w:contextualSpacing/>
        <w:rPr>
          <w:rFonts w:ascii="Consolas" w:hAnsi="Consolas" w:cs="Consolas"/>
        </w:rPr>
      </w:pPr>
      <w:r w:rsidRPr="007B0291">
        <w:rPr>
          <w:rFonts w:ascii="Consolas" w:hAnsi="Consolas" w:cs="Consolas"/>
        </w:rPr>
        <w:t>ENTER_ADMIN_PASS_TEXT = u"Administrator Password: "</w:t>
      </w:r>
    </w:p>
    <w:p w:rsidR="007B0291" w:rsidRPr="007B0291" w:rsidRDefault="007B0291" w:rsidP="007B0291">
      <w:pPr>
        <w:spacing w:before="240"/>
        <w:contextualSpacing/>
        <w:rPr>
          <w:rFonts w:ascii="Consolas" w:hAnsi="Consolas" w:cs="Consolas"/>
        </w:rPr>
      </w:pPr>
      <w:r w:rsidRPr="007B0291">
        <w:rPr>
          <w:rFonts w:ascii="Consolas" w:hAnsi="Consolas" w:cs="Consolas"/>
        </w:rPr>
        <w:t>EXPENDITURE_ONE_TEXT = u"Enter Expenditure to Add: "</w:t>
      </w:r>
    </w:p>
    <w:p w:rsidR="007B0291" w:rsidRPr="007B0291" w:rsidRDefault="007B0291" w:rsidP="007B0291">
      <w:pPr>
        <w:spacing w:before="240"/>
        <w:contextualSpacing/>
        <w:rPr>
          <w:rFonts w:ascii="Consolas" w:hAnsi="Consolas" w:cs="Consolas"/>
        </w:rPr>
      </w:pPr>
      <w:r w:rsidRPr="007B0291">
        <w:rPr>
          <w:rFonts w:ascii="Consolas" w:hAnsi="Consolas" w:cs="Consolas"/>
        </w:rPr>
        <w:t>EXPENDITURE_TWO_TEXT = u"Reenter Expenditure: "</w:t>
      </w:r>
    </w:p>
    <w:p w:rsidR="007B0291" w:rsidRDefault="007B0291" w:rsidP="007B0291">
      <w:pPr>
        <w:spacing w:before="240"/>
        <w:contextualSpacing/>
        <w:rPr>
          <w:rFonts w:ascii="Consolas" w:hAnsi="Consolas" w:cs="Consolas"/>
        </w:rPr>
      </w:pPr>
      <w:r w:rsidRPr="007B0291">
        <w:rPr>
          <w:rFonts w:ascii="Consolas" w:hAnsi="Consolas" w:cs="Consolas"/>
        </w:rPr>
        <w:t>SUBMIT_BUTTON_TEXT = u"Submit"</w:t>
      </w:r>
    </w:p>
    <w:p w:rsidR="007B0291" w:rsidRDefault="007B0291" w:rsidP="007B0291">
      <w:pPr>
        <w:spacing w:before="240"/>
        <w:contextualSpacing/>
        <w:rPr>
          <w:rFonts w:ascii="Consolas" w:hAnsi="Consolas" w:cs="Consolas"/>
        </w:rPr>
      </w:pPr>
    </w:p>
    <w:p w:rsidR="007B0291" w:rsidRDefault="007B0291" w:rsidP="00FD2805">
      <w:pPr>
        <w:pStyle w:val="Heading2"/>
      </w:pPr>
      <w:bookmarkStart w:id="68" w:name="_Toc406682464"/>
      <w:r>
        <w:t>AddExpenditureScreenStringsGerman.py :</w:t>
      </w:r>
      <w:bookmarkEnd w:id="68"/>
    </w:p>
    <w:p w:rsidR="00606827" w:rsidRDefault="00606827" w:rsidP="00606827"/>
    <w:p w:rsidR="00F26B9D" w:rsidRPr="00F26B9D" w:rsidRDefault="00F26B9D" w:rsidP="00F26B9D">
      <w:pPr>
        <w:contextualSpacing/>
        <w:rPr>
          <w:rFonts w:ascii="Consolas" w:hAnsi="Consolas" w:cs="Consolas"/>
        </w:rPr>
      </w:pPr>
      <w:r w:rsidRPr="00F26B9D">
        <w:rPr>
          <w:rFonts w:ascii="Consolas" w:hAnsi="Consolas" w:cs="Consolas"/>
        </w:rPr>
        <w:t># -*- coding: utf-8 -*-</w:t>
      </w:r>
    </w:p>
    <w:p w:rsidR="00F26B9D" w:rsidRPr="00F26B9D" w:rsidRDefault="00F26B9D" w:rsidP="00F26B9D">
      <w:pPr>
        <w:contextualSpacing/>
        <w:rPr>
          <w:rFonts w:ascii="Consolas" w:hAnsi="Consolas" w:cs="Consolas"/>
        </w:rPr>
      </w:pPr>
      <w:r w:rsidRPr="00F26B9D">
        <w:rPr>
          <w:rFonts w:ascii="Consolas" w:hAnsi="Consolas" w:cs="Consolas"/>
        </w:rPr>
        <w:t>#AddExpenditureScreenStringsGerman</w:t>
      </w:r>
    </w:p>
    <w:p w:rsidR="00F26B9D" w:rsidRPr="00F26B9D" w:rsidRDefault="00F26B9D" w:rsidP="00F26B9D">
      <w:pPr>
        <w:contextualSpacing/>
        <w:rPr>
          <w:rFonts w:ascii="Consolas" w:hAnsi="Consolas" w:cs="Consolas"/>
        </w:rPr>
      </w:pPr>
    </w:p>
    <w:p w:rsidR="00F26B9D" w:rsidRPr="00F26B9D" w:rsidRDefault="00F26B9D" w:rsidP="00F26B9D">
      <w:pPr>
        <w:contextualSpacing/>
        <w:rPr>
          <w:rFonts w:ascii="Consolas" w:hAnsi="Consolas" w:cs="Consolas"/>
        </w:rPr>
      </w:pPr>
      <w:r w:rsidRPr="00F26B9D">
        <w:rPr>
          <w:rFonts w:ascii="Consolas" w:hAnsi="Consolas" w:cs="Consolas"/>
        </w:rPr>
        <w:t>ADD_EXPENDITURE_HELP_TEXT = u"Hier können Sie die Gesamtausgaben Ausgaben hinzufügen."</w:t>
      </w:r>
    </w:p>
    <w:p w:rsidR="00F26B9D" w:rsidRPr="00F26B9D" w:rsidRDefault="00F26B9D" w:rsidP="00F26B9D">
      <w:pPr>
        <w:contextualSpacing/>
        <w:rPr>
          <w:rFonts w:ascii="Consolas" w:hAnsi="Consolas" w:cs="Consolas"/>
        </w:rPr>
      </w:pPr>
      <w:r w:rsidRPr="00F26B9D">
        <w:rPr>
          <w:rFonts w:ascii="Consolas" w:hAnsi="Consolas" w:cs="Consolas"/>
        </w:rPr>
        <w:t>ENTER_ADMIN_PASS_TEXT = u"Administrator-Kennwort: "</w:t>
      </w:r>
    </w:p>
    <w:p w:rsidR="00F26B9D" w:rsidRPr="00F26B9D" w:rsidRDefault="00F26B9D" w:rsidP="00F26B9D">
      <w:pPr>
        <w:contextualSpacing/>
        <w:rPr>
          <w:rFonts w:ascii="Consolas" w:hAnsi="Consolas" w:cs="Consolas"/>
        </w:rPr>
      </w:pPr>
      <w:r w:rsidRPr="00F26B9D">
        <w:rPr>
          <w:rFonts w:ascii="Consolas" w:hAnsi="Consolas" w:cs="Consolas"/>
        </w:rPr>
        <w:t>EXPENDITURE_ONE_TEXT = u"Geben Sie Ausgaben hinzu: "</w:t>
      </w:r>
    </w:p>
    <w:p w:rsidR="00F26B9D" w:rsidRPr="00F26B9D" w:rsidRDefault="00F26B9D" w:rsidP="00F26B9D">
      <w:pPr>
        <w:contextualSpacing/>
        <w:rPr>
          <w:rFonts w:ascii="Consolas" w:hAnsi="Consolas" w:cs="Consolas"/>
        </w:rPr>
      </w:pPr>
      <w:r w:rsidRPr="00F26B9D">
        <w:rPr>
          <w:rFonts w:ascii="Consolas" w:hAnsi="Consolas" w:cs="Consolas"/>
        </w:rPr>
        <w:t>EXPENDITURE_TWO_TEXT = u"Geben Sie Ausgaben: "</w:t>
      </w:r>
    </w:p>
    <w:p w:rsidR="007B0291" w:rsidRDefault="00F26B9D" w:rsidP="00F26B9D">
      <w:pPr>
        <w:contextualSpacing/>
      </w:pPr>
      <w:r w:rsidRPr="00F26B9D">
        <w:rPr>
          <w:rFonts w:ascii="Consolas" w:hAnsi="Consolas" w:cs="Consolas"/>
        </w:rPr>
        <w:t>SUBMIT_BUTTON_TEXT = u"Senden"</w:t>
      </w:r>
    </w:p>
    <w:p w:rsidR="00606827" w:rsidRDefault="00606827" w:rsidP="00FD2805">
      <w:pPr>
        <w:pStyle w:val="Heading2"/>
      </w:pPr>
      <w:bookmarkStart w:id="69" w:name="_Toc406682465"/>
      <w:r>
        <w:t>AmendEm</w:t>
      </w:r>
      <w:r w:rsidR="009A7AED">
        <w:t>p</w:t>
      </w:r>
      <w:r>
        <w:t>loyeeScreen.py :</w:t>
      </w:r>
      <w:bookmarkEnd w:id="69"/>
    </w:p>
    <w:p w:rsidR="00606827" w:rsidRPr="00606827" w:rsidRDefault="00606827" w:rsidP="00606827">
      <w:pPr>
        <w:spacing w:before="240"/>
        <w:contextualSpacing/>
        <w:rPr>
          <w:rFonts w:ascii="Consolas" w:hAnsi="Consolas" w:cs="Consolas"/>
        </w:rPr>
      </w:pPr>
      <w:r w:rsidRPr="00606827">
        <w:rPr>
          <w:rFonts w:ascii="Consolas" w:hAnsi="Consolas" w:cs="Consolas"/>
        </w:rPr>
        <w:t>#AmendEmployeeScreen</w:t>
      </w:r>
    </w:p>
    <w:p w:rsidR="00606827" w:rsidRPr="00606827" w:rsidRDefault="00606827" w:rsidP="00606827">
      <w:pPr>
        <w:spacing w:before="240"/>
        <w:contextualSpacing/>
        <w:rPr>
          <w:rFonts w:ascii="Consolas" w:hAnsi="Consolas" w:cs="Consolas"/>
        </w:rPr>
      </w:pPr>
    </w:p>
    <w:p w:rsidR="00606827" w:rsidRPr="00606827" w:rsidRDefault="00606827" w:rsidP="00606827">
      <w:pPr>
        <w:spacing w:before="240"/>
        <w:contextualSpacing/>
        <w:rPr>
          <w:rFonts w:ascii="Consolas" w:hAnsi="Consolas" w:cs="Consolas"/>
        </w:rPr>
      </w:pPr>
      <w:r w:rsidRPr="00606827">
        <w:rPr>
          <w:rFonts w:ascii="Consolas" w:hAnsi="Consolas" w:cs="Consolas"/>
        </w:rPr>
        <w:t>from Constants import *</w:t>
      </w:r>
    </w:p>
    <w:p w:rsidR="00606827" w:rsidRPr="00606827" w:rsidRDefault="00606827" w:rsidP="00606827">
      <w:pPr>
        <w:spacing w:before="240"/>
        <w:contextualSpacing/>
        <w:rPr>
          <w:rFonts w:ascii="Consolas" w:hAnsi="Consolas" w:cs="Consolas"/>
        </w:rPr>
      </w:pPr>
      <w:r w:rsidRPr="00606827">
        <w:rPr>
          <w:rFonts w:ascii="Consolas" w:hAnsi="Consolas" w:cs="Consolas"/>
        </w:rPr>
        <w:t>from CreatePopup import *</w:t>
      </w:r>
    </w:p>
    <w:p w:rsidR="00606827" w:rsidRPr="00606827" w:rsidRDefault="00606827" w:rsidP="00606827">
      <w:pPr>
        <w:spacing w:before="240"/>
        <w:contextualSpacing/>
        <w:rPr>
          <w:rFonts w:ascii="Consolas" w:hAnsi="Consolas" w:cs="Consolas"/>
        </w:rPr>
      </w:pPr>
      <w:r w:rsidRPr="00606827">
        <w:rPr>
          <w:rFonts w:ascii="Consolas" w:hAnsi="Consolas" w:cs="Consolas"/>
        </w:rPr>
        <w:t>from Tkinter import *</w:t>
      </w:r>
    </w:p>
    <w:p w:rsidR="00606827" w:rsidRPr="00606827" w:rsidRDefault="00606827" w:rsidP="00606827">
      <w:pPr>
        <w:spacing w:before="240"/>
        <w:contextualSpacing/>
        <w:rPr>
          <w:rFonts w:ascii="Consolas" w:hAnsi="Consolas" w:cs="Consolas"/>
        </w:rPr>
      </w:pPr>
      <w:r w:rsidRPr="00606827">
        <w:rPr>
          <w:rFonts w:ascii="Consolas" w:hAnsi="Consolas" w:cs="Consolas"/>
        </w:rPr>
        <w:t>from TimeStamp import *</w:t>
      </w:r>
    </w:p>
    <w:p w:rsidR="00606827" w:rsidRPr="00606827" w:rsidRDefault="00606827" w:rsidP="00606827">
      <w:pPr>
        <w:spacing w:before="240"/>
        <w:contextualSpacing/>
        <w:rPr>
          <w:rFonts w:ascii="Consolas" w:hAnsi="Consolas" w:cs="Consolas"/>
        </w:rPr>
      </w:pPr>
      <w:r w:rsidRPr="00606827">
        <w:rPr>
          <w:rFonts w:ascii="Consolas" w:hAnsi="Consolas" w:cs="Consolas"/>
        </w:rPr>
        <w:lastRenderedPageBreak/>
        <w:t>from BaseModule import *</w:t>
      </w:r>
    </w:p>
    <w:p w:rsidR="00606827" w:rsidRPr="00606827" w:rsidRDefault="00606827" w:rsidP="00606827">
      <w:pPr>
        <w:spacing w:before="240"/>
        <w:contextualSpacing/>
        <w:rPr>
          <w:rFonts w:ascii="Consolas" w:hAnsi="Consolas" w:cs="Consolas"/>
        </w:rPr>
      </w:pPr>
    </w:p>
    <w:p w:rsidR="00606827" w:rsidRPr="00606827" w:rsidRDefault="00606827" w:rsidP="00606827">
      <w:pPr>
        <w:spacing w:before="240"/>
        <w:contextualSpacing/>
        <w:rPr>
          <w:rFonts w:ascii="Consolas" w:hAnsi="Consolas" w:cs="Consolas"/>
        </w:rPr>
      </w:pPr>
      <w:r w:rsidRPr="00606827">
        <w:rPr>
          <w:rFonts w:ascii="Consolas" w:hAnsi="Consolas" w:cs="Consolas"/>
        </w:rPr>
        <w:t>from LoggingStringsEnglish import *</w:t>
      </w:r>
    </w:p>
    <w:p w:rsidR="00606827" w:rsidRPr="00606827" w:rsidRDefault="00606827" w:rsidP="00606827">
      <w:pPr>
        <w:spacing w:before="240"/>
        <w:contextualSpacing/>
        <w:rPr>
          <w:rFonts w:ascii="Consolas" w:hAnsi="Consolas" w:cs="Consolas"/>
        </w:rPr>
      </w:pPr>
    </w:p>
    <w:p w:rsidR="00606827" w:rsidRPr="00606827" w:rsidRDefault="00606827" w:rsidP="00606827">
      <w:pPr>
        <w:spacing w:before="240"/>
        <w:contextualSpacing/>
        <w:rPr>
          <w:rFonts w:ascii="Consolas" w:hAnsi="Consolas" w:cs="Consolas"/>
        </w:rPr>
      </w:pPr>
      <w:r w:rsidRPr="00606827">
        <w:rPr>
          <w:rFonts w:ascii="Consolas" w:hAnsi="Consolas" w:cs="Consolas"/>
        </w:rPr>
        <w:t>with open(LANGUAGE_FILENAME, READ_MODE) as f:</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Language = f.readline()</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if Language == "GERMAN":</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from AmendEmployeeScreenStringsGerman import *</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from PopupsStringsGerman import *</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from DropdownMenuStringsGerman import *</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else:</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from AmendEmployeeScreenStringsEnglish import *</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from PopupsStringsEnglish import *</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from DropdownMenuStringsEnglish import *</w:t>
      </w:r>
    </w:p>
    <w:p w:rsidR="00606827" w:rsidRPr="00606827" w:rsidRDefault="00606827" w:rsidP="00606827">
      <w:pPr>
        <w:spacing w:before="240"/>
        <w:contextualSpacing/>
        <w:rPr>
          <w:rFonts w:ascii="Consolas" w:hAnsi="Consolas" w:cs="Consolas"/>
        </w:rPr>
      </w:pPr>
    </w:p>
    <w:p w:rsidR="00606827" w:rsidRPr="00606827" w:rsidRDefault="00606827" w:rsidP="00606827">
      <w:pPr>
        <w:spacing w:before="240"/>
        <w:contextualSpacing/>
        <w:rPr>
          <w:rFonts w:ascii="Consolas" w:hAnsi="Consolas" w:cs="Consolas"/>
        </w:rPr>
      </w:pPr>
      <w:r w:rsidRPr="00606827">
        <w:rPr>
          <w:rFonts w:ascii="Consolas" w:hAnsi="Consolas" w:cs="Consolas"/>
        </w:rPr>
        <w:t>import pickle</w:t>
      </w:r>
    </w:p>
    <w:p w:rsidR="00606827" w:rsidRPr="00606827" w:rsidRDefault="00606827" w:rsidP="00606827">
      <w:pPr>
        <w:spacing w:before="240"/>
        <w:contextualSpacing/>
        <w:rPr>
          <w:rFonts w:ascii="Consolas" w:hAnsi="Consolas" w:cs="Consolas"/>
        </w:rPr>
      </w:pPr>
      <w:r w:rsidRPr="00606827">
        <w:rPr>
          <w:rFonts w:ascii="Consolas" w:hAnsi="Consolas" w:cs="Consolas"/>
        </w:rPr>
        <w:t>import re</w:t>
      </w:r>
    </w:p>
    <w:p w:rsidR="00606827" w:rsidRPr="00606827" w:rsidRDefault="00606827" w:rsidP="00606827">
      <w:pPr>
        <w:spacing w:before="240"/>
        <w:contextualSpacing/>
        <w:rPr>
          <w:rFonts w:ascii="Consolas" w:hAnsi="Consolas" w:cs="Consolas"/>
        </w:rPr>
      </w:pPr>
    </w:p>
    <w:p w:rsidR="00606827" w:rsidRPr="00606827" w:rsidRDefault="00606827" w:rsidP="00606827">
      <w:pPr>
        <w:spacing w:before="240"/>
        <w:contextualSpacing/>
        <w:rPr>
          <w:rFonts w:ascii="Consolas" w:hAnsi="Consolas" w:cs="Consolas"/>
        </w:rPr>
      </w:pPr>
      <w:r w:rsidRPr="00606827">
        <w:rPr>
          <w:rFonts w:ascii="Consolas" w:hAnsi="Consolas" w:cs="Consolas"/>
        </w:rPr>
        <w:t>class AmendEmployeeScreen(Frame):</w:t>
      </w:r>
    </w:p>
    <w:p w:rsidR="00606827" w:rsidRPr="00606827" w:rsidRDefault="00606827" w:rsidP="00606827">
      <w:pPr>
        <w:spacing w:before="240"/>
        <w:contextualSpacing/>
        <w:rPr>
          <w:rFonts w:ascii="Consolas" w:hAnsi="Consolas" w:cs="Consolas"/>
        </w:rPr>
      </w:pP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def __init__(self, parent):</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Frame.__init__(self, parent)</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with open(LOG_FILENAME, APPEND_MODE) as f:</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f.write(TimeStamp() + INSTANCE_OF_AMENDLOGINSCREEN_TEXT + str(self) + PARENT_TEXT + str(parent) + "\n")</w:t>
      </w:r>
    </w:p>
    <w:p w:rsidR="00606827" w:rsidRPr="00606827" w:rsidRDefault="00606827" w:rsidP="00606827">
      <w:pPr>
        <w:spacing w:before="240"/>
        <w:contextualSpacing/>
        <w:rPr>
          <w:rFonts w:ascii="Consolas" w:hAnsi="Consolas" w:cs="Consolas"/>
        </w:rPr>
      </w:pP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self.parent = parent</w:t>
      </w:r>
    </w:p>
    <w:p w:rsidR="00606827" w:rsidRPr="00606827" w:rsidRDefault="00606827" w:rsidP="00606827">
      <w:pPr>
        <w:spacing w:before="240"/>
        <w:contextualSpacing/>
        <w:rPr>
          <w:rFonts w:ascii="Consolas" w:hAnsi="Consolas" w:cs="Consolas"/>
        </w:rPr>
      </w:pP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self.initialiseUI()</w:t>
      </w:r>
    </w:p>
    <w:p w:rsidR="00606827" w:rsidRPr="00606827" w:rsidRDefault="00606827" w:rsidP="00606827">
      <w:pPr>
        <w:spacing w:before="240"/>
        <w:contextualSpacing/>
        <w:rPr>
          <w:rFonts w:ascii="Consolas" w:hAnsi="Consolas" w:cs="Consolas"/>
        </w:rPr>
      </w:pP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def initialiseUI(self):</w:t>
      </w:r>
    </w:p>
    <w:p w:rsidR="00606827" w:rsidRPr="00606827" w:rsidRDefault="00606827" w:rsidP="00606827">
      <w:pPr>
        <w:spacing w:before="240"/>
        <w:contextualSpacing/>
        <w:rPr>
          <w:rFonts w:ascii="Consolas" w:hAnsi="Consolas" w:cs="Consolas"/>
        </w:rPr>
      </w:pP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global AmendTypeVar</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global ValueEntry</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global EmployeeCodeEntry</w:t>
      </w:r>
    </w:p>
    <w:p w:rsidR="00606827" w:rsidRPr="00606827" w:rsidRDefault="00606827" w:rsidP="00606827">
      <w:pPr>
        <w:spacing w:before="240"/>
        <w:contextualSpacing/>
        <w:rPr>
          <w:rFonts w:ascii="Consolas" w:hAnsi="Consolas" w:cs="Consolas"/>
        </w:rPr>
      </w:pP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self.parent.title(WINDOW_TITLE)</w:t>
      </w:r>
    </w:p>
    <w:p w:rsidR="00606827" w:rsidRPr="00606827" w:rsidRDefault="00606827" w:rsidP="00606827">
      <w:pPr>
        <w:spacing w:before="240"/>
        <w:contextualSpacing/>
        <w:rPr>
          <w:rFonts w:ascii="Consolas" w:hAnsi="Consolas" w:cs="Consolas"/>
        </w:rPr>
      </w:pP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menubar = Menu(self.parent)</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self.parent.config(menu=menubar)</w:t>
      </w:r>
    </w:p>
    <w:p w:rsidR="00606827" w:rsidRPr="00606827" w:rsidRDefault="00606827" w:rsidP="00606827">
      <w:pPr>
        <w:spacing w:before="240"/>
        <w:contextualSpacing/>
        <w:rPr>
          <w:rFonts w:ascii="Consolas" w:hAnsi="Consolas" w:cs="Consolas"/>
        </w:rPr>
      </w:pP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fileMenu = Menu(menubar)</w:t>
      </w:r>
    </w:p>
    <w:p w:rsidR="00606827" w:rsidRPr="00606827" w:rsidRDefault="00606827" w:rsidP="00606827">
      <w:pPr>
        <w:spacing w:before="240"/>
        <w:contextualSpacing/>
        <w:rPr>
          <w:rFonts w:ascii="Consolas" w:hAnsi="Consolas" w:cs="Consolas"/>
        </w:rPr>
      </w:pP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fileMenu.add_command(label=DROPDOWN_BACK_TEXT, underline=0, command=self.onBack)</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w:t>
      </w:r>
    </w:p>
    <w:p w:rsidR="00606827" w:rsidRPr="00606827" w:rsidRDefault="00606827" w:rsidP="00606827">
      <w:pPr>
        <w:spacing w:before="240"/>
        <w:contextualSpacing/>
        <w:rPr>
          <w:rFonts w:ascii="Consolas" w:hAnsi="Consolas" w:cs="Consolas"/>
        </w:rPr>
      </w:pPr>
      <w:r w:rsidRPr="00606827">
        <w:rPr>
          <w:rFonts w:ascii="Consolas" w:hAnsi="Consolas" w:cs="Consolas"/>
        </w:rPr>
        <w:lastRenderedPageBreak/>
        <w:t xml:space="preserve">        fileMenu.add_command(label=DROPDOWN_QUIT_TEXT, underline=0, command=self.onExit)</w:t>
      </w:r>
    </w:p>
    <w:p w:rsidR="00606827" w:rsidRPr="00606827" w:rsidRDefault="00606827" w:rsidP="00606827">
      <w:pPr>
        <w:spacing w:before="240"/>
        <w:contextualSpacing/>
        <w:rPr>
          <w:rFonts w:ascii="Consolas" w:hAnsi="Consolas" w:cs="Consolas"/>
        </w:rPr>
      </w:pP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fileMenu.add_separator()</w:t>
      </w:r>
    </w:p>
    <w:p w:rsidR="00606827" w:rsidRPr="00606827" w:rsidRDefault="00606827" w:rsidP="00606827">
      <w:pPr>
        <w:spacing w:before="240"/>
        <w:contextualSpacing/>
        <w:rPr>
          <w:rFonts w:ascii="Consolas" w:hAnsi="Consolas" w:cs="Consolas"/>
        </w:rPr>
      </w:pP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fileMenu.add_command(label=DROPDOWN_HELP_TEXT, underline=0, command=self.Help)</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fileMenu.add_separator()</w:t>
      </w:r>
    </w:p>
    <w:p w:rsidR="00606827" w:rsidRPr="00606827" w:rsidRDefault="00606827" w:rsidP="00606827">
      <w:pPr>
        <w:spacing w:before="240"/>
        <w:contextualSpacing/>
        <w:rPr>
          <w:rFonts w:ascii="Consolas" w:hAnsi="Consolas" w:cs="Consolas"/>
        </w:rPr>
      </w:pP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menubar.add_cascade(label=DROPDOWN_FILE_TEXT, underline=0, menu=fileMenu)</w:t>
      </w:r>
    </w:p>
    <w:p w:rsidR="00606827" w:rsidRPr="00606827" w:rsidRDefault="00606827" w:rsidP="00606827">
      <w:pPr>
        <w:spacing w:before="240"/>
        <w:contextualSpacing/>
        <w:rPr>
          <w:rFonts w:ascii="Consolas" w:hAnsi="Consolas" w:cs="Consolas"/>
        </w:rPr>
      </w:pP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with open(LOG_FILENAME, APPEND_MODE) as f:</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f.write(TimeStamp() + MENUBAR_INITIALISED_TEXT)</w:t>
      </w:r>
    </w:p>
    <w:p w:rsidR="00606827" w:rsidRPr="00606827" w:rsidRDefault="00606827" w:rsidP="00606827">
      <w:pPr>
        <w:spacing w:before="240"/>
        <w:contextualSpacing/>
        <w:rPr>
          <w:rFonts w:ascii="Consolas" w:hAnsi="Consolas" w:cs="Consolas"/>
        </w:rPr>
      </w:pP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AnchorLabel = Label(padx=130, pady=70)</w:t>
      </w:r>
    </w:p>
    <w:p w:rsidR="00606827" w:rsidRPr="00606827" w:rsidRDefault="00606827" w:rsidP="00606827">
      <w:pPr>
        <w:spacing w:before="240"/>
        <w:contextualSpacing/>
        <w:rPr>
          <w:rFonts w:ascii="Consolas" w:hAnsi="Consolas" w:cs="Consolas"/>
        </w:rPr>
      </w:pP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BlankLabel = Label(pady=5)</w:t>
      </w:r>
    </w:p>
    <w:p w:rsidR="00606827" w:rsidRPr="00606827" w:rsidRDefault="00606827" w:rsidP="00606827">
      <w:pPr>
        <w:spacing w:before="240"/>
        <w:contextualSpacing/>
        <w:rPr>
          <w:rFonts w:ascii="Consolas" w:hAnsi="Consolas" w:cs="Consolas"/>
        </w:rPr>
      </w:pP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TitleLabel = Label(text=AMEND_FOR_EMPLOYEES_TEXT, font=("Purisa", 16))</w:t>
      </w:r>
    </w:p>
    <w:p w:rsidR="00606827" w:rsidRPr="00606827" w:rsidRDefault="00606827" w:rsidP="00606827">
      <w:pPr>
        <w:spacing w:before="240"/>
        <w:contextualSpacing/>
        <w:rPr>
          <w:rFonts w:ascii="Consolas" w:hAnsi="Consolas" w:cs="Consolas"/>
        </w:rPr>
      </w:pP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AmendTypeLabel = Label(text=AMEND_BY_TEXT, anchor=E)</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ValueLabel = Label(text=AMEND_FOR_TEXT, anchor=E)</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ValueEntry = Entry()</w:t>
      </w:r>
    </w:p>
    <w:p w:rsidR="00606827" w:rsidRPr="00606827" w:rsidRDefault="00606827" w:rsidP="00606827">
      <w:pPr>
        <w:spacing w:before="240"/>
        <w:contextualSpacing/>
        <w:rPr>
          <w:rFonts w:ascii="Consolas" w:hAnsi="Consolas" w:cs="Consolas"/>
        </w:rPr>
      </w:pP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EmployeeCodeLabel = Label(text=EMP_CODE_TEXT, anchor=E)</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EmployeeCodeEntry = Entry()</w:t>
      </w:r>
    </w:p>
    <w:p w:rsidR="00606827" w:rsidRPr="00606827" w:rsidRDefault="00606827" w:rsidP="00606827">
      <w:pPr>
        <w:spacing w:before="240"/>
        <w:contextualSpacing/>
        <w:rPr>
          <w:rFonts w:ascii="Consolas" w:hAnsi="Consolas" w:cs="Consolas"/>
        </w:rPr>
      </w:pP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AmendTypeVar = StringVar(self.parent)</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AmendTypeVar.set(DROPDOWN_NAME_TEXT)</w:t>
      </w:r>
    </w:p>
    <w:p w:rsidR="00606827" w:rsidRPr="00606827" w:rsidRDefault="00606827" w:rsidP="00606827">
      <w:pPr>
        <w:spacing w:before="240"/>
        <w:contextualSpacing/>
        <w:rPr>
          <w:rFonts w:ascii="Consolas" w:hAnsi="Consolas" w:cs="Consolas"/>
        </w:rPr>
      </w:pP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AmendTypeDropdown = OptionMenu(self.parent, AmendTypeVar,</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DROPDOWN_NAME_TEXT,</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DROPDOWN_DEPARTMENT_TEXT,</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DROPDOWN_DOB_TEXT,</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DROPDOWN_SALARY_TEXT)</w:t>
      </w:r>
    </w:p>
    <w:p w:rsidR="00606827" w:rsidRPr="00606827" w:rsidRDefault="00606827" w:rsidP="00606827">
      <w:pPr>
        <w:spacing w:before="240"/>
        <w:contextualSpacing/>
        <w:rPr>
          <w:rFonts w:ascii="Consolas" w:hAnsi="Consolas" w:cs="Consolas"/>
        </w:rPr>
      </w:pP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with open(LOG_FILENAME, APPEND_MODE) as f:</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f.write(TimeStamp() + AMENDTYPEDROWPDOWN_MENU_INITIALISED_TEXT)</w:t>
      </w:r>
    </w:p>
    <w:p w:rsidR="00606827" w:rsidRPr="00606827" w:rsidRDefault="00606827" w:rsidP="00606827">
      <w:pPr>
        <w:spacing w:before="240"/>
        <w:contextualSpacing/>
        <w:rPr>
          <w:rFonts w:ascii="Consolas" w:hAnsi="Consolas" w:cs="Consolas"/>
        </w:rPr>
      </w:pP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BackButton = Button(text=BACK_BUTTON_TEXT)</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BackButton['command'] = lambda: self.onBack()</w:t>
      </w:r>
    </w:p>
    <w:p w:rsidR="00606827" w:rsidRPr="00606827" w:rsidRDefault="00606827" w:rsidP="00606827">
      <w:pPr>
        <w:spacing w:before="240"/>
        <w:contextualSpacing/>
        <w:rPr>
          <w:rFonts w:ascii="Consolas" w:hAnsi="Consolas" w:cs="Consolas"/>
        </w:rPr>
      </w:pPr>
    </w:p>
    <w:p w:rsidR="00606827" w:rsidRPr="00606827" w:rsidRDefault="00606827" w:rsidP="00606827">
      <w:pPr>
        <w:spacing w:before="240"/>
        <w:contextualSpacing/>
        <w:rPr>
          <w:rFonts w:ascii="Consolas" w:hAnsi="Consolas" w:cs="Consolas"/>
        </w:rPr>
      </w:pPr>
      <w:r w:rsidRPr="00606827">
        <w:rPr>
          <w:rFonts w:ascii="Consolas" w:hAnsi="Consolas" w:cs="Consolas"/>
        </w:rPr>
        <w:lastRenderedPageBreak/>
        <w:t xml:space="preserve">        AmendButton = Button(text=AMEND_BUTTON_TEXT)</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AmendButton['command'] = lambda: self.onAmend()</w:t>
      </w:r>
    </w:p>
    <w:p w:rsidR="00606827" w:rsidRPr="00606827" w:rsidRDefault="00606827" w:rsidP="00606827">
      <w:pPr>
        <w:spacing w:before="240"/>
        <w:contextualSpacing/>
        <w:rPr>
          <w:rFonts w:ascii="Consolas" w:hAnsi="Consolas" w:cs="Consolas"/>
        </w:rPr>
      </w:pP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with open(LOG_FILENAME, APPEND_MODE) as f:</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f.write(TimeStamp() + LOADED_BUTTONS_TEXT)</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AnchorLabel.grid(row=0, column=0)</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TitleLabel.grid(row=1, column=2)</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BlankLabel.grid(row=2, column=2)</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EmployeeCodeLabel.grid(row=3, column=1)</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EmployeeCodeEntry.grid(row=3, column=2)</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AmendTypeLabel.grid(row=4, column=1)</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AmendTypeDropdown.grid(row=4, column=2)</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ValueLabel.grid(row=5, column=1)</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ValueEntry.grid(row=5, column=2)</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AmendButton.grid(row=6, column=2)</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BackButton.grid(row=6, column=3)</w:t>
      </w:r>
    </w:p>
    <w:p w:rsidR="00606827" w:rsidRPr="00606827" w:rsidRDefault="00606827" w:rsidP="00606827">
      <w:pPr>
        <w:spacing w:before="240"/>
        <w:contextualSpacing/>
        <w:rPr>
          <w:rFonts w:ascii="Consolas" w:hAnsi="Consolas" w:cs="Consolas"/>
        </w:rPr>
      </w:pP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with open(LOG_FILENAME, APPEND_MODE) as f:</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f.write(TimeStamp() + INITIALISED_GRID_UI_TEXT)</w:t>
      </w:r>
    </w:p>
    <w:p w:rsidR="00606827" w:rsidRPr="00606827" w:rsidRDefault="00606827" w:rsidP="00606827">
      <w:pPr>
        <w:spacing w:before="240"/>
        <w:contextualSpacing/>
        <w:rPr>
          <w:rFonts w:ascii="Consolas" w:hAnsi="Consolas" w:cs="Consolas"/>
        </w:rPr>
      </w:pP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def onAmend(self):</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try:</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with open(EMP_DATABASE_FILENAME, READ_MODE) as f:</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Employees = eval(f.readline())</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for Employee in Employees:</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if Employee["Code"] == EmployeeCodeEntry.get():</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if AmendTypeVar.get() == "DOB":</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if DOBCheck(ValueEntry.get()) == True:</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Employee[AmendTypeVar.get()] = ValueEntry.get()</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else:</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CreatePopup(INVALID_DOB_TEXT)</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with open(EMP_DATABASE_FILENAME, WRITE_MODE) as f:</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f.write("%s" %Employees)</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except:</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CreatePopup(NO_EMP_RECORDS_TEXT)</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def onBack(self):</w:t>
      </w:r>
    </w:p>
    <w:p w:rsidR="00606827" w:rsidRPr="00606827" w:rsidRDefault="00606827" w:rsidP="00606827">
      <w:pPr>
        <w:spacing w:before="240"/>
        <w:contextualSpacing/>
        <w:rPr>
          <w:rFonts w:ascii="Consolas" w:hAnsi="Consolas" w:cs="Consolas"/>
        </w:rPr>
      </w:pP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with open(LOG_FILENAME, APPEND_MODE) as f:</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f.write(TimeStamp() + BACK_SELECTED_TEXT)</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self.parent.destroy()</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with open(LOG_FILENAME, APPEND_MODE) as f:</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f.write(TimeStamp() + WINDOW_TERMINATED_TEXT)</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root =Tk()</w:t>
      </w:r>
    </w:p>
    <w:p w:rsidR="00606827" w:rsidRPr="00606827" w:rsidRDefault="00606827" w:rsidP="00606827">
      <w:pPr>
        <w:spacing w:before="240"/>
        <w:contextualSpacing/>
        <w:rPr>
          <w:rFonts w:ascii="Consolas" w:hAnsi="Consolas" w:cs="Consolas"/>
        </w:rPr>
      </w:pPr>
      <w:r w:rsidRPr="00606827">
        <w:rPr>
          <w:rFonts w:ascii="Consolas" w:hAnsi="Consolas" w:cs="Consolas"/>
        </w:rPr>
        <w:lastRenderedPageBreak/>
        <w:t xml:space="preserve">        root.geometry(WINDOW_GEOMETRY)</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app = Splash(root)</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root.mainloop()</w:t>
      </w:r>
    </w:p>
    <w:p w:rsidR="00606827" w:rsidRPr="00606827" w:rsidRDefault="00606827" w:rsidP="00606827">
      <w:pPr>
        <w:spacing w:before="240"/>
        <w:contextualSpacing/>
        <w:rPr>
          <w:rFonts w:ascii="Consolas" w:hAnsi="Consolas" w:cs="Consolas"/>
        </w:rPr>
      </w:pP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def onExit(self):</w:t>
      </w:r>
    </w:p>
    <w:p w:rsidR="00606827" w:rsidRPr="00606827" w:rsidRDefault="00606827" w:rsidP="00606827">
      <w:pPr>
        <w:spacing w:before="240"/>
        <w:contextualSpacing/>
        <w:rPr>
          <w:rFonts w:ascii="Consolas" w:hAnsi="Consolas" w:cs="Consolas"/>
        </w:rPr>
      </w:pP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with open(LOG_FILENAME, APPEND_MODE) as f:</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f.write(TimeStamp() + QUIT_SELECTED_TEXT)</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self.parent.destroy()</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with open(LOG_FILENAME, APPEND_MODE) as f:</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f.write(TimeStamp() + WINDOW_TERMINATED_TEXT)</w:t>
      </w:r>
    </w:p>
    <w:p w:rsidR="00606827" w:rsidRPr="00606827" w:rsidRDefault="00606827" w:rsidP="00606827">
      <w:pPr>
        <w:spacing w:before="240"/>
        <w:contextualSpacing/>
        <w:rPr>
          <w:rFonts w:ascii="Consolas" w:hAnsi="Consolas" w:cs="Consolas"/>
        </w:rPr>
      </w:pP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def Help(self):</w:t>
      </w:r>
    </w:p>
    <w:p w:rsidR="00606827" w:rsidRPr="00606827" w:rsidRDefault="00606827" w:rsidP="00606827">
      <w:pPr>
        <w:spacing w:before="240"/>
        <w:contextualSpacing/>
        <w:rPr>
          <w:rFonts w:ascii="Consolas" w:hAnsi="Consolas" w:cs="Consolas"/>
        </w:rPr>
      </w:pP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with open(LOG_FILENAME, APPEND_MODE) as f:</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f.write(TimeStamp() + HELP_SELECTED_TEXT)</w:t>
      </w:r>
    </w:p>
    <w:p w:rsidR="00606827" w:rsidRPr="00606827" w:rsidRDefault="00606827" w:rsidP="00606827">
      <w:pPr>
        <w:spacing w:before="240"/>
        <w:contextualSpacing/>
        <w:rPr>
          <w:rFonts w:ascii="Consolas" w:hAnsi="Consolas" w:cs="Consolas"/>
        </w:rPr>
      </w:pPr>
      <w:r w:rsidRPr="00606827">
        <w:rPr>
          <w:rFonts w:ascii="Consolas" w:hAnsi="Consolas" w:cs="Consolas"/>
        </w:rPr>
        <w:t xml:space="preserve">        CreatePopup(HELP_OPTION_TEXT)</w:t>
      </w:r>
    </w:p>
    <w:p w:rsidR="00606827" w:rsidRPr="00606827" w:rsidRDefault="00606827" w:rsidP="00606827">
      <w:pPr>
        <w:spacing w:before="240"/>
        <w:contextualSpacing/>
        <w:rPr>
          <w:rFonts w:ascii="Consolas" w:hAnsi="Consolas" w:cs="Consolas"/>
        </w:rPr>
      </w:pPr>
    </w:p>
    <w:p w:rsidR="00606827" w:rsidRPr="00606827" w:rsidRDefault="00606827" w:rsidP="00606827">
      <w:pPr>
        <w:spacing w:before="240"/>
        <w:contextualSpacing/>
        <w:rPr>
          <w:rFonts w:ascii="Consolas" w:hAnsi="Consolas" w:cs="Consolas"/>
        </w:rPr>
      </w:pPr>
      <w:r w:rsidRPr="00606827">
        <w:rPr>
          <w:rFonts w:ascii="Consolas" w:hAnsi="Consolas" w:cs="Consolas"/>
        </w:rPr>
        <w:t>from LoginForm import *</w:t>
      </w:r>
    </w:p>
    <w:p w:rsidR="00606827" w:rsidRPr="00606827" w:rsidRDefault="00606827" w:rsidP="00606827">
      <w:pPr>
        <w:spacing w:before="240"/>
        <w:contextualSpacing/>
        <w:rPr>
          <w:rFonts w:ascii="Consolas" w:hAnsi="Consolas" w:cs="Consolas"/>
        </w:rPr>
      </w:pPr>
      <w:r w:rsidRPr="00606827">
        <w:rPr>
          <w:rFonts w:ascii="Consolas" w:hAnsi="Consolas" w:cs="Consolas"/>
        </w:rPr>
        <w:t>from MainScreen import *</w:t>
      </w:r>
    </w:p>
    <w:p w:rsidR="007B0291" w:rsidRDefault="007B0291" w:rsidP="007B0291">
      <w:pPr>
        <w:spacing w:before="240"/>
        <w:contextualSpacing/>
        <w:rPr>
          <w:rFonts w:ascii="Consolas" w:hAnsi="Consolas" w:cs="Consolas"/>
        </w:rPr>
      </w:pPr>
    </w:p>
    <w:p w:rsidR="009A7AED" w:rsidRDefault="009A7AED" w:rsidP="00FD2805">
      <w:pPr>
        <w:pStyle w:val="Heading2"/>
      </w:pPr>
      <w:bookmarkStart w:id="70" w:name="_Toc406682466"/>
      <w:r>
        <w:t>AmendEmployeeScreenStringsEnglish.py :</w:t>
      </w:r>
      <w:bookmarkEnd w:id="70"/>
    </w:p>
    <w:p w:rsidR="009A7AED" w:rsidRPr="009A7AED" w:rsidRDefault="009A7AED" w:rsidP="009A7AED"/>
    <w:p w:rsidR="009A7AED" w:rsidRPr="009A7AED" w:rsidRDefault="009A7AED" w:rsidP="009A7AED">
      <w:pPr>
        <w:contextualSpacing/>
        <w:rPr>
          <w:rFonts w:ascii="Consolas" w:hAnsi="Consolas" w:cs="Consolas"/>
        </w:rPr>
      </w:pPr>
      <w:r w:rsidRPr="009A7AED">
        <w:rPr>
          <w:rFonts w:ascii="Consolas" w:hAnsi="Consolas" w:cs="Consolas"/>
        </w:rPr>
        <w:t>#AmendEmployeeScreen</w:t>
      </w:r>
    </w:p>
    <w:p w:rsidR="009A7AED" w:rsidRPr="009A7AED" w:rsidRDefault="009A7AED" w:rsidP="009A7AED">
      <w:pPr>
        <w:contextualSpacing/>
        <w:rPr>
          <w:rFonts w:ascii="Consolas" w:hAnsi="Consolas" w:cs="Consolas"/>
        </w:rPr>
      </w:pPr>
    </w:p>
    <w:p w:rsidR="009A7AED" w:rsidRPr="009A7AED" w:rsidRDefault="009A7AED" w:rsidP="009A7AED">
      <w:pPr>
        <w:contextualSpacing/>
        <w:rPr>
          <w:rFonts w:ascii="Consolas" w:hAnsi="Consolas" w:cs="Consolas"/>
        </w:rPr>
      </w:pPr>
      <w:r w:rsidRPr="009A7AED">
        <w:rPr>
          <w:rFonts w:ascii="Consolas" w:hAnsi="Consolas" w:cs="Consolas"/>
        </w:rPr>
        <w:t>ADMIN_PASS_INCORRECT = u"The Administrator password was incorrect."</w:t>
      </w:r>
    </w:p>
    <w:p w:rsidR="009A7AED" w:rsidRPr="009A7AED" w:rsidRDefault="009A7AED" w:rsidP="009A7AED">
      <w:pPr>
        <w:contextualSpacing/>
        <w:rPr>
          <w:rFonts w:ascii="Consolas" w:hAnsi="Consolas" w:cs="Consolas"/>
        </w:rPr>
      </w:pPr>
      <w:r w:rsidRPr="009A7AED">
        <w:rPr>
          <w:rFonts w:ascii="Consolas" w:hAnsi="Consolas" w:cs="Consolas"/>
        </w:rPr>
        <w:t>AMEND_BUTTON_TEXT = u"Amend"</w:t>
      </w:r>
    </w:p>
    <w:p w:rsidR="009A7AED" w:rsidRPr="009A7AED" w:rsidRDefault="009A7AED" w:rsidP="009A7AED">
      <w:pPr>
        <w:contextualSpacing/>
        <w:rPr>
          <w:rFonts w:ascii="Consolas" w:hAnsi="Consolas" w:cs="Consolas"/>
        </w:rPr>
      </w:pPr>
      <w:r w:rsidRPr="009A7AED">
        <w:rPr>
          <w:rFonts w:ascii="Consolas" w:hAnsi="Consolas" w:cs="Consolas"/>
        </w:rPr>
        <w:t>AMEND_BY_TEXT = u"Amend Field : "</w:t>
      </w:r>
    </w:p>
    <w:p w:rsidR="009A7AED" w:rsidRPr="009A7AED" w:rsidRDefault="009A7AED" w:rsidP="009A7AED">
      <w:pPr>
        <w:contextualSpacing/>
        <w:rPr>
          <w:rFonts w:ascii="Consolas" w:hAnsi="Consolas" w:cs="Consolas"/>
        </w:rPr>
      </w:pPr>
      <w:r w:rsidRPr="009A7AED">
        <w:rPr>
          <w:rFonts w:ascii="Consolas" w:hAnsi="Consolas" w:cs="Consolas"/>
        </w:rPr>
        <w:t>AMEND_EMP_SCREEN_NONETYPE_ERROR_TEXT = u"Please enter Amendment Criteria."</w:t>
      </w:r>
    </w:p>
    <w:p w:rsidR="009A7AED" w:rsidRPr="009A7AED" w:rsidRDefault="009A7AED" w:rsidP="009A7AED">
      <w:pPr>
        <w:contextualSpacing/>
        <w:rPr>
          <w:rFonts w:ascii="Consolas" w:hAnsi="Consolas" w:cs="Consolas"/>
        </w:rPr>
      </w:pPr>
      <w:r w:rsidRPr="009A7AED">
        <w:rPr>
          <w:rFonts w:ascii="Consolas" w:hAnsi="Consolas" w:cs="Consolas"/>
        </w:rPr>
        <w:t>AMEND_FOR_TEXT = u"Amend to : "</w:t>
      </w:r>
    </w:p>
    <w:p w:rsidR="009A7AED" w:rsidRPr="009A7AED" w:rsidRDefault="009A7AED" w:rsidP="009A7AED">
      <w:pPr>
        <w:contextualSpacing/>
        <w:rPr>
          <w:rFonts w:ascii="Consolas" w:hAnsi="Consolas" w:cs="Consolas"/>
        </w:rPr>
      </w:pPr>
      <w:r w:rsidRPr="009A7AED">
        <w:rPr>
          <w:rFonts w:ascii="Consolas" w:hAnsi="Consolas" w:cs="Consolas"/>
        </w:rPr>
        <w:t>AMEND_FOR_EMPLOYEES_TEXT = u"Amend a Record : "</w:t>
      </w:r>
    </w:p>
    <w:p w:rsidR="009A7AED" w:rsidRPr="009A7AED" w:rsidRDefault="009A7AED" w:rsidP="009A7AED">
      <w:pPr>
        <w:contextualSpacing/>
        <w:rPr>
          <w:rFonts w:ascii="Consolas" w:hAnsi="Consolas" w:cs="Consolas"/>
        </w:rPr>
      </w:pPr>
      <w:r w:rsidRPr="009A7AED">
        <w:rPr>
          <w:rFonts w:ascii="Consolas" w:hAnsi="Consolas" w:cs="Consolas"/>
        </w:rPr>
        <w:t>BACK_BUTTON_TEXT = u"Back"</w:t>
      </w:r>
    </w:p>
    <w:p w:rsidR="009A7AED" w:rsidRPr="009A7AED" w:rsidRDefault="009A7AED" w:rsidP="009A7AED">
      <w:pPr>
        <w:contextualSpacing/>
        <w:rPr>
          <w:rFonts w:ascii="Consolas" w:hAnsi="Consolas" w:cs="Consolas"/>
        </w:rPr>
      </w:pPr>
      <w:r w:rsidRPr="009A7AED">
        <w:rPr>
          <w:rFonts w:ascii="Consolas" w:hAnsi="Consolas" w:cs="Consolas"/>
        </w:rPr>
        <w:t>CODE_TEXT = u"Code"</w:t>
      </w:r>
    </w:p>
    <w:p w:rsidR="009A7AED" w:rsidRPr="009A7AED" w:rsidRDefault="009A7AED" w:rsidP="009A7AED">
      <w:pPr>
        <w:contextualSpacing/>
        <w:rPr>
          <w:rFonts w:ascii="Consolas" w:hAnsi="Consolas" w:cs="Consolas"/>
        </w:rPr>
      </w:pPr>
      <w:r w:rsidRPr="009A7AED">
        <w:rPr>
          <w:rFonts w:ascii="Consolas" w:hAnsi="Consolas" w:cs="Consolas"/>
        </w:rPr>
        <w:t>DEPARTMENT_TEXT = u"Department"</w:t>
      </w:r>
    </w:p>
    <w:p w:rsidR="009A7AED" w:rsidRPr="009A7AED" w:rsidRDefault="009A7AED" w:rsidP="009A7AED">
      <w:pPr>
        <w:contextualSpacing/>
        <w:rPr>
          <w:rFonts w:ascii="Consolas" w:hAnsi="Consolas" w:cs="Consolas"/>
        </w:rPr>
      </w:pPr>
      <w:r w:rsidRPr="009A7AED">
        <w:rPr>
          <w:rFonts w:ascii="Consolas" w:hAnsi="Consolas" w:cs="Consolas"/>
        </w:rPr>
        <w:t>DOB_TEXT = u"DOB"</w:t>
      </w:r>
    </w:p>
    <w:p w:rsidR="009A7AED" w:rsidRPr="009A7AED" w:rsidRDefault="009A7AED" w:rsidP="009A7AED">
      <w:pPr>
        <w:contextualSpacing/>
        <w:rPr>
          <w:rFonts w:ascii="Consolas" w:hAnsi="Consolas" w:cs="Consolas"/>
        </w:rPr>
      </w:pPr>
      <w:r w:rsidRPr="009A7AED">
        <w:rPr>
          <w:rFonts w:ascii="Consolas" w:hAnsi="Consolas" w:cs="Consolas"/>
        </w:rPr>
        <w:t>DROPDOWN_DEPARTMENT_TEXT = u"Department"</w:t>
      </w:r>
    </w:p>
    <w:p w:rsidR="009A7AED" w:rsidRPr="009A7AED" w:rsidRDefault="009A7AED" w:rsidP="009A7AED">
      <w:pPr>
        <w:contextualSpacing/>
        <w:rPr>
          <w:rFonts w:ascii="Consolas" w:hAnsi="Consolas" w:cs="Consolas"/>
        </w:rPr>
      </w:pPr>
      <w:r w:rsidRPr="009A7AED">
        <w:rPr>
          <w:rFonts w:ascii="Consolas" w:hAnsi="Consolas" w:cs="Consolas"/>
        </w:rPr>
        <w:t>DROPDOWN_DOB_TEXT = u"DOB"</w:t>
      </w:r>
    </w:p>
    <w:p w:rsidR="009A7AED" w:rsidRPr="009A7AED" w:rsidRDefault="009A7AED" w:rsidP="009A7AED">
      <w:pPr>
        <w:contextualSpacing/>
        <w:rPr>
          <w:rFonts w:ascii="Consolas" w:hAnsi="Consolas" w:cs="Consolas"/>
        </w:rPr>
      </w:pPr>
      <w:r w:rsidRPr="009A7AED">
        <w:rPr>
          <w:rFonts w:ascii="Consolas" w:hAnsi="Consolas" w:cs="Consolas"/>
        </w:rPr>
        <w:t>DROPDOWN_EMPCODE_TEXT = u"Employee Code"</w:t>
      </w:r>
    </w:p>
    <w:p w:rsidR="009A7AED" w:rsidRPr="009A7AED" w:rsidRDefault="009A7AED" w:rsidP="009A7AED">
      <w:pPr>
        <w:contextualSpacing/>
        <w:rPr>
          <w:rFonts w:ascii="Consolas" w:hAnsi="Consolas" w:cs="Consolas"/>
        </w:rPr>
      </w:pPr>
      <w:r w:rsidRPr="009A7AED">
        <w:rPr>
          <w:rFonts w:ascii="Consolas" w:hAnsi="Consolas" w:cs="Consolas"/>
        </w:rPr>
        <w:t>DROPDOWN_NAME_TEXT = u"Name"</w:t>
      </w:r>
    </w:p>
    <w:p w:rsidR="009A7AED" w:rsidRPr="009A7AED" w:rsidRDefault="009A7AED" w:rsidP="009A7AED">
      <w:pPr>
        <w:contextualSpacing/>
        <w:rPr>
          <w:rFonts w:ascii="Consolas" w:hAnsi="Consolas" w:cs="Consolas"/>
        </w:rPr>
      </w:pPr>
      <w:r w:rsidRPr="009A7AED">
        <w:rPr>
          <w:rFonts w:ascii="Consolas" w:hAnsi="Consolas" w:cs="Consolas"/>
        </w:rPr>
        <w:t>DROPDOWN_SALARY_TEXT = u"Salary"</w:t>
      </w:r>
    </w:p>
    <w:p w:rsidR="009A7AED" w:rsidRPr="009A7AED" w:rsidRDefault="009A7AED" w:rsidP="009A7AED">
      <w:pPr>
        <w:contextualSpacing/>
        <w:rPr>
          <w:rFonts w:ascii="Consolas" w:hAnsi="Consolas" w:cs="Consolas"/>
        </w:rPr>
      </w:pPr>
      <w:r w:rsidRPr="009A7AED">
        <w:rPr>
          <w:rFonts w:ascii="Consolas" w:hAnsi="Consolas" w:cs="Consolas"/>
        </w:rPr>
        <w:t>EMP_CODE_TEXT = u"Employee Code"</w:t>
      </w:r>
    </w:p>
    <w:p w:rsidR="009A7AED" w:rsidRPr="009A7AED" w:rsidRDefault="009A7AED" w:rsidP="009A7AED">
      <w:pPr>
        <w:contextualSpacing/>
        <w:rPr>
          <w:rFonts w:ascii="Consolas" w:hAnsi="Consolas" w:cs="Consolas"/>
        </w:rPr>
      </w:pPr>
      <w:r w:rsidRPr="009A7AED">
        <w:rPr>
          <w:rFonts w:ascii="Consolas" w:hAnsi="Consolas" w:cs="Consolas"/>
        </w:rPr>
        <w:t>GENDER_TEXT = u"Gender"</w:t>
      </w:r>
    </w:p>
    <w:p w:rsidR="009A7AED" w:rsidRPr="009A7AED" w:rsidRDefault="009A7AED" w:rsidP="009A7AED">
      <w:pPr>
        <w:contextualSpacing/>
        <w:rPr>
          <w:rFonts w:ascii="Consolas" w:hAnsi="Consolas" w:cs="Consolas"/>
        </w:rPr>
      </w:pPr>
      <w:r w:rsidRPr="009A7AED">
        <w:rPr>
          <w:rFonts w:ascii="Consolas" w:hAnsi="Consolas" w:cs="Consolas"/>
        </w:rPr>
        <w:t>HELP_OPTION_TEXT = u"Here you can amend employee records by field."</w:t>
      </w:r>
    </w:p>
    <w:p w:rsidR="009A7AED" w:rsidRPr="009A7AED" w:rsidRDefault="009A7AED" w:rsidP="009A7AED">
      <w:pPr>
        <w:contextualSpacing/>
        <w:rPr>
          <w:rFonts w:ascii="Consolas" w:hAnsi="Consolas" w:cs="Consolas"/>
        </w:rPr>
      </w:pPr>
      <w:r w:rsidRPr="009A7AED">
        <w:rPr>
          <w:rFonts w:ascii="Consolas" w:hAnsi="Consolas" w:cs="Consolas"/>
        </w:rPr>
        <w:t>INVALID_DOB_TEXT = u"Please enter a valid DOB (DD/MM/YYYY)"</w:t>
      </w:r>
    </w:p>
    <w:p w:rsidR="009A7AED" w:rsidRPr="009A7AED" w:rsidRDefault="009A7AED" w:rsidP="009A7AED">
      <w:pPr>
        <w:contextualSpacing/>
        <w:rPr>
          <w:rFonts w:ascii="Consolas" w:hAnsi="Consolas" w:cs="Consolas"/>
        </w:rPr>
      </w:pPr>
      <w:r w:rsidRPr="009A7AED">
        <w:rPr>
          <w:rFonts w:ascii="Consolas" w:hAnsi="Consolas" w:cs="Consolas"/>
        </w:rPr>
        <w:t>NAME_TEXT = u"Name"</w:t>
      </w:r>
    </w:p>
    <w:p w:rsidR="009A7AED" w:rsidRPr="009A7AED" w:rsidRDefault="009A7AED" w:rsidP="009A7AED">
      <w:pPr>
        <w:contextualSpacing/>
        <w:rPr>
          <w:rFonts w:ascii="Consolas" w:hAnsi="Consolas" w:cs="Consolas"/>
        </w:rPr>
      </w:pPr>
      <w:r w:rsidRPr="009A7AED">
        <w:rPr>
          <w:rFonts w:ascii="Consolas" w:hAnsi="Consolas" w:cs="Consolas"/>
        </w:rPr>
        <w:lastRenderedPageBreak/>
        <w:t>NO_EMP_RECORDS_TEXT = u"There are no employee records."</w:t>
      </w:r>
    </w:p>
    <w:p w:rsidR="009A7AED" w:rsidRPr="009A7AED" w:rsidRDefault="009A7AED" w:rsidP="009A7AED">
      <w:pPr>
        <w:contextualSpacing/>
        <w:rPr>
          <w:rFonts w:ascii="Consolas" w:hAnsi="Consolas" w:cs="Consolas"/>
        </w:rPr>
      </w:pPr>
      <w:r w:rsidRPr="009A7AED">
        <w:rPr>
          <w:rFonts w:ascii="Consolas" w:hAnsi="Consolas" w:cs="Consolas"/>
        </w:rPr>
        <w:t>SALARY_TEXT = u"Salary"</w:t>
      </w:r>
    </w:p>
    <w:p w:rsidR="009A7AED" w:rsidRDefault="009A7AED" w:rsidP="00FD2805">
      <w:pPr>
        <w:pStyle w:val="Heading2"/>
      </w:pPr>
      <w:bookmarkStart w:id="71" w:name="_Toc406682467"/>
      <w:r>
        <w:t>AmendEmployeeScreenStringsGerman.py :</w:t>
      </w:r>
      <w:bookmarkEnd w:id="71"/>
    </w:p>
    <w:p w:rsidR="009A7AED" w:rsidRPr="009A7AED" w:rsidRDefault="009A7AED" w:rsidP="009A7AED"/>
    <w:p w:rsidR="00F26B9D" w:rsidRPr="00F26B9D" w:rsidRDefault="00F26B9D" w:rsidP="00F26B9D">
      <w:pPr>
        <w:contextualSpacing/>
      </w:pPr>
      <w:r w:rsidRPr="00F26B9D">
        <w:t># -*- coding: utf-8 -*-</w:t>
      </w:r>
    </w:p>
    <w:p w:rsidR="00F26B9D" w:rsidRPr="00F26B9D" w:rsidRDefault="00F26B9D" w:rsidP="00F26B9D">
      <w:pPr>
        <w:contextualSpacing/>
      </w:pPr>
      <w:r w:rsidRPr="00F26B9D">
        <w:t>#AmendEmployeeScreen</w:t>
      </w:r>
    </w:p>
    <w:p w:rsidR="00F26B9D" w:rsidRPr="00F26B9D" w:rsidRDefault="00F26B9D" w:rsidP="00F26B9D">
      <w:pPr>
        <w:contextualSpacing/>
      </w:pPr>
    </w:p>
    <w:p w:rsidR="00F26B9D" w:rsidRPr="00F26B9D" w:rsidRDefault="00F26B9D" w:rsidP="00F26B9D">
      <w:pPr>
        <w:contextualSpacing/>
      </w:pPr>
      <w:r w:rsidRPr="00F26B9D">
        <w:t>ADMIN_PASS_INCORRECT = u"Das Administrator-Passwort war falsch."</w:t>
      </w:r>
    </w:p>
    <w:p w:rsidR="00F26B9D" w:rsidRPr="00F26B9D" w:rsidRDefault="00F26B9D" w:rsidP="00F26B9D">
      <w:pPr>
        <w:contextualSpacing/>
      </w:pPr>
      <w:r w:rsidRPr="00F26B9D">
        <w:t>AMEND_BUTTON_TEXT = u"Änderung"</w:t>
      </w:r>
    </w:p>
    <w:p w:rsidR="00F26B9D" w:rsidRPr="00F26B9D" w:rsidRDefault="00F26B9D" w:rsidP="00F26B9D">
      <w:pPr>
        <w:contextualSpacing/>
      </w:pPr>
      <w:r w:rsidRPr="00F26B9D">
        <w:t>AMEND_BY_TEXT = u"Feld zu ändern: "</w:t>
      </w:r>
    </w:p>
    <w:p w:rsidR="00F26B9D" w:rsidRPr="00F26B9D" w:rsidRDefault="00F26B9D" w:rsidP="00F26B9D">
      <w:pPr>
        <w:contextualSpacing/>
      </w:pPr>
      <w:r w:rsidRPr="00F26B9D">
        <w:t>AMEND_EMP_SCREEN_NONETYPE_ERROR_TEXT = u"Bitte geben Sie die Änderung Kriterien."</w:t>
      </w:r>
    </w:p>
    <w:p w:rsidR="00F26B9D" w:rsidRPr="00F26B9D" w:rsidRDefault="00F26B9D" w:rsidP="00F26B9D">
      <w:pPr>
        <w:contextualSpacing/>
      </w:pPr>
      <w:r w:rsidRPr="00F26B9D">
        <w:t>AMEND_FOR_TEXT = u"Zu ändern:"</w:t>
      </w:r>
    </w:p>
    <w:p w:rsidR="00F26B9D" w:rsidRPr="00F26B9D" w:rsidRDefault="00F26B9D" w:rsidP="00F26B9D">
      <w:pPr>
        <w:contextualSpacing/>
      </w:pPr>
      <w:r w:rsidRPr="00F26B9D">
        <w:t>AMEND_EMPLOYEES_TEXT = u"Ändern eines Datensatzes: "</w:t>
      </w:r>
    </w:p>
    <w:p w:rsidR="00F26B9D" w:rsidRPr="00F26B9D" w:rsidRDefault="00F26B9D" w:rsidP="00F26B9D">
      <w:pPr>
        <w:contextualSpacing/>
      </w:pPr>
      <w:r w:rsidRPr="00F26B9D">
        <w:t>BACK_BUTTON_TEXT = u"Zurück"</w:t>
      </w:r>
    </w:p>
    <w:p w:rsidR="00F26B9D" w:rsidRPr="00F26B9D" w:rsidRDefault="00F26B9D" w:rsidP="00F26B9D">
      <w:pPr>
        <w:contextualSpacing/>
      </w:pPr>
      <w:r w:rsidRPr="00F26B9D">
        <w:t>CODE_TEXT = u"Code"</w:t>
      </w:r>
    </w:p>
    <w:p w:rsidR="00F26B9D" w:rsidRPr="00F26B9D" w:rsidRDefault="00F26B9D" w:rsidP="00F26B9D">
      <w:pPr>
        <w:contextualSpacing/>
      </w:pPr>
      <w:r w:rsidRPr="00F26B9D">
        <w:t>DEPARTMENT_TEXT = u"Abteilung"</w:t>
      </w:r>
    </w:p>
    <w:p w:rsidR="00F26B9D" w:rsidRPr="00F26B9D" w:rsidRDefault="00F26B9D" w:rsidP="00F26B9D">
      <w:pPr>
        <w:contextualSpacing/>
      </w:pPr>
      <w:r w:rsidRPr="00F26B9D">
        <w:t>DOB_TEXT = u"DOB"</w:t>
      </w:r>
    </w:p>
    <w:p w:rsidR="00F26B9D" w:rsidRPr="00F26B9D" w:rsidRDefault="00F26B9D" w:rsidP="00F26B9D">
      <w:pPr>
        <w:contextualSpacing/>
      </w:pPr>
      <w:r w:rsidRPr="00F26B9D">
        <w:t>DROPDOWN_DEPARTMENT_TEXT = u"Abteilung"</w:t>
      </w:r>
    </w:p>
    <w:p w:rsidR="00F26B9D" w:rsidRPr="00F26B9D" w:rsidRDefault="00F26B9D" w:rsidP="00F26B9D">
      <w:pPr>
        <w:contextualSpacing/>
      </w:pPr>
      <w:r w:rsidRPr="00F26B9D">
        <w:t>DROPDOWN_DOB_TEXT = u"DOB"</w:t>
      </w:r>
    </w:p>
    <w:p w:rsidR="00F26B9D" w:rsidRPr="00F26B9D" w:rsidRDefault="00F26B9D" w:rsidP="00F26B9D">
      <w:pPr>
        <w:contextualSpacing/>
      </w:pPr>
      <w:r w:rsidRPr="00F26B9D">
        <w:t>DROPDOWN_EMPCODE_TEXT = u"Mitarbeiter-Code"</w:t>
      </w:r>
    </w:p>
    <w:p w:rsidR="00F26B9D" w:rsidRPr="00F26B9D" w:rsidRDefault="00F26B9D" w:rsidP="00F26B9D">
      <w:pPr>
        <w:contextualSpacing/>
      </w:pPr>
      <w:r w:rsidRPr="00F26B9D">
        <w:t>DROPDOWN_NAME_TEXT = u"Name"</w:t>
      </w:r>
    </w:p>
    <w:p w:rsidR="00F26B9D" w:rsidRPr="00F26B9D" w:rsidRDefault="00F26B9D" w:rsidP="00F26B9D">
      <w:pPr>
        <w:contextualSpacing/>
      </w:pPr>
      <w:r w:rsidRPr="00F26B9D">
        <w:t>DROPDOWN_SALARY_TEXT = u"Gehalt"</w:t>
      </w:r>
    </w:p>
    <w:p w:rsidR="00F26B9D" w:rsidRPr="00F26B9D" w:rsidRDefault="00F26B9D" w:rsidP="00F26B9D">
      <w:pPr>
        <w:contextualSpacing/>
      </w:pPr>
      <w:r w:rsidRPr="00F26B9D">
        <w:t>EMP_CODE_TEXT = u"Mitarbeiter-Code"</w:t>
      </w:r>
    </w:p>
    <w:p w:rsidR="00F26B9D" w:rsidRPr="00F26B9D" w:rsidRDefault="00F26B9D" w:rsidP="00F26B9D">
      <w:pPr>
        <w:contextualSpacing/>
      </w:pPr>
      <w:r w:rsidRPr="00F26B9D">
        <w:t>GENDER_TEXT = u"Geschlecht"</w:t>
      </w:r>
    </w:p>
    <w:p w:rsidR="00F26B9D" w:rsidRPr="00F26B9D" w:rsidRDefault="00F26B9D" w:rsidP="00F26B9D">
      <w:pPr>
        <w:contextualSpacing/>
      </w:pPr>
      <w:r w:rsidRPr="00F26B9D">
        <w:t>HELP_OPTION_TEXT = u"Hier können Sie Mitarbeiterdaten durch Feld ändern."</w:t>
      </w:r>
    </w:p>
    <w:p w:rsidR="00F26B9D" w:rsidRPr="00F26B9D" w:rsidRDefault="00F26B9D" w:rsidP="00F26B9D">
      <w:pPr>
        <w:contextualSpacing/>
      </w:pPr>
      <w:r w:rsidRPr="00F26B9D">
        <w:t>NAME_TEXT = u"Name"</w:t>
      </w:r>
    </w:p>
    <w:p w:rsidR="00F26B9D" w:rsidRPr="00F26B9D" w:rsidRDefault="00F26B9D" w:rsidP="00F26B9D">
      <w:pPr>
        <w:contextualSpacing/>
      </w:pPr>
      <w:r w:rsidRPr="00F26B9D">
        <w:t>NO_EMP_RECORDS_TEXT = u"Es gibt keine Mitarbeiterdatensätzen."</w:t>
      </w:r>
    </w:p>
    <w:p w:rsidR="00F26B9D" w:rsidRPr="00F26B9D" w:rsidRDefault="00F26B9D" w:rsidP="00F26B9D">
      <w:pPr>
        <w:contextualSpacing/>
      </w:pPr>
      <w:r w:rsidRPr="00F26B9D">
        <w:t>REGISTER_BUTTON_TEXT = u"Benutzerkonto erstellen"</w:t>
      </w:r>
    </w:p>
    <w:p w:rsidR="009A7AED" w:rsidRDefault="00F26B9D" w:rsidP="00F26B9D">
      <w:pPr>
        <w:contextualSpacing/>
      </w:pPr>
      <w:r w:rsidRPr="00F26B9D">
        <w:t>SALARY_TEXT = u"Gehalt"</w:t>
      </w:r>
    </w:p>
    <w:p w:rsidR="009A7AED" w:rsidRDefault="009A7AED" w:rsidP="00FD2805">
      <w:pPr>
        <w:pStyle w:val="Heading2"/>
        <w:rPr>
          <w:rFonts w:eastAsiaTheme="minorHAnsi"/>
        </w:rPr>
      </w:pPr>
    </w:p>
    <w:p w:rsidR="009A7AED" w:rsidRPr="009A7AED" w:rsidRDefault="009A7AED" w:rsidP="009A7AED"/>
    <w:p w:rsidR="009A7AED" w:rsidRDefault="009A7AED" w:rsidP="00FD2805">
      <w:pPr>
        <w:pStyle w:val="Heading2"/>
      </w:pPr>
    </w:p>
    <w:p w:rsidR="009A7AED" w:rsidRDefault="009A7AED" w:rsidP="00FD2805">
      <w:pPr>
        <w:pStyle w:val="Heading2"/>
      </w:pPr>
      <w:bookmarkStart w:id="72" w:name="_Toc406682468"/>
      <w:r>
        <w:t>BaseModule.py :</w:t>
      </w:r>
      <w:bookmarkEnd w:id="72"/>
    </w:p>
    <w:p w:rsidR="009A7AED" w:rsidRPr="009A7AED" w:rsidRDefault="009A7AED" w:rsidP="009A7AED">
      <w:pPr>
        <w:contextualSpacing/>
        <w:rPr>
          <w:rFonts w:ascii="Consolas" w:hAnsi="Consolas" w:cs="Consolas"/>
        </w:rPr>
      </w:pPr>
      <w:r w:rsidRPr="009A7AED">
        <w:rPr>
          <w:rFonts w:ascii="Consolas" w:hAnsi="Consolas" w:cs="Consolas"/>
        </w:rPr>
        <w:t>#============================================================</w:t>
      </w:r>
    </w:p>
    <w:p w:rsidR="009A7AED" w:rsidRPr="009A7AED" w:rsidRDefault="009A7AED" w:rsidP="009A7AED">
      <w:pPr>
        <w:contextualSpacing/>
        <w:rPr>
          <w:rFonts w:ascii="Consolas" w:hAnsi="Consolas" w:cs="Consolas"/>
        </w:rPr>
      </w:pPr>
      <w:r w:rsidRPr="009A7AED">
        <w:rPr>
          <w:rFonts w:ascii="Consolas" w:hAnsi="Consolas" w:cs="Consolas"/>
        </w:rPr>
        <w:t>#======================  Base Module  =======================</w:t>
      </w:r>
    </w:p>
    <w:p w:rsidR="009A7AED" w:rsidRPr="009A7AED" w:rsidRDefault="009A7AED" w:rsidP="009A7AED">
      <w:pPr>
        <w:contextualSpacing/>
        <w:rPr>
          <w:rFonts w:ascii="Consolas" w:hAnsi="Consolas" w:cs="Consolas"/>
        </w:rPr>
      </w:pPr>
      <w:r w:rsidRPr="009A7AED">
        <w:rPr>
          <w:rFonts w:ascii="Consolas" w:hAnsi="Consolas" w:cs="Consolas"/>
        </w:rPr>
        <w:t>#============================================================</w:t>
      </w:r>
    </w:p>
    <w:p w:rsidR="009A7AED" w:rsidRPr="009A7AED" w:rsidRDefault="009A7AED" w:rsidP="009A7AED">
      <w:pPr>
        <w:contextualSpacing/>
        <w:rPr>
          <w:rFonts w:ascii="Consolas" w:hAnsi="Consolas" w:cs="Consolas"/>
        </w:rPr>
      </w:pPr>
      <w:r w:rsidRPr="009A7AED">
        <w:rPr>
          <w:rFonts w:ascii="Consolas" w:hAnsi="Consolas" w:cs="Consolas"/>
        </w:rPr>
        <w:t>#================= Author: T.A.Goodman 2014 =================</w:t>
      </w:r>
    </w:p>
    <w:p w:rsidR="009A7AED" w:rsidRPr="009A7AED" w:rsidRDefault="009A7AED" w:rsidP="009A7AED">
      <w:pPr>
        <w:contextualSpacing/>
        <w:rPr>
          <w:rFonts w:ascii="Consolas" w:hAnsi="Consolas" w:cs="Consolas"/>
        </w:rPr>
      </w:pPr>
      <w:r w:rsidRPr="009A7AED">
        <w:rPr>
          <w:rFonts w:ascii="Consolas" w:hAnsi="Consolas" w:cs="Consolas"/>
        </w:rPr>
        <w:t>#=============== Copyright: T.A.Goodman 2014 ================</w:t>
      </w:r>
    </w:p>
    <w:p w:rsidR="009A7AED" w:rsidRPr="009A7AED" w:rsidRDefault="009A7AED" w:rsidP="009A7AED">
      <w:pPr>
        <w:contextualSpacing/>
        <w:rPr>
          <w:rFonts w:ascii="Consolas" w:hAnsi="Consolas" w:cs="Consolas"/>
        </w:rPr>
      </w:pPr>
      <w:r w:rsidRPr="009A7AED">
        <w:rPr>
          <w:rFonts w:ascii="Consolas" w:hAnsi="Consolas" w:cs="Consolas"/>
        </w:rPr>
        <w:t>#============================================================</w:t>
      </w:r>
    </w:p>
    <w:p w:rsidR="009A7AED" w:rsidRPr="009A7AED" w:rsidRDefault="009A7AED" w:rsidP="009A7AED">
      <w:pPr>
        <w:contextualSpacing/>
        <w:rPr>
          <w:rFonts w:ascii="Consolas" w:hAnsi="Consolas" w:cs="Consolas"/>
        </w:rPr>
      </w:pPr>
    </w:p>
    <w:p w:rsidR="009A7AED" w:rsidRPr="009A7AED" w:rsidRDefault="009A7AED" w:rsidP="009A7AED">
      <w:pPr>
        <w:contextualSpacing/>
        <w:rPr>
          <w:rFonts w:ascii="Consolas" w:hAnsi="Consolas" w:cs="Consolas"/>
        </w:rPr>
      </w:pPr>
      <w:r w:rsidRPr="009A7AED">
        <w:rPr>
          <w:rFonts w:ascii="Consolas" w:hAnsi="Consolas" w:cs="Consolas"/>
        </w:rPr>
        <w:lastRenderedPageBreak/>
        <w:t>import datetime</w:t>
      </w:r>
    </w:p>
    <w:p w:rsidR="009A7AED" w:rsidRPr="009A7AED" w:rsidRDefault="009A7AED" w:rsidP="009A7AED">
      <w:pPr>
        <w:contextualSpacing/>
        <w:rPr>
          <w:rFonts w:ascii="Consolas" w:hAnsi="Consolas" w:cs="Consolas"/>
        </w:rPr>
      </w:pPr>
    </w:p>
    <w:p w:rsidR="009A7AED" w:rsidRPr="009A7AED" w:rsidRDefault="009A7AED" w:rsidP="009A7AED">
      <w:pPr>
        <w:contextualSpacing/>
        <w:rPr>
          <w:rFonts w:ascii="Consolas" w:hAnsi="Consolas" w:cs="Consolas"/>
        </w:rPr>
      </w:pPr>
    </w:p>
    <w:p w:rsidR="009A7AED" w:rsidRPr="009A7AED" w:rsidRDefault="009A7AED" w:rsidP="009A7AED">
      <w:pPr>
        <w:contextualSpacing/>
        <w:rPr>
          <w:rFonts w:ascii="Consolas" w:hAnsi="Consolas" w:cs="Consolas"/>
        </w:rPr>
      </w:pPr>
      <w:r w:rsidRPr="009A7AED">
        <w:rPr>
          <w:rFonts w:ascii="Consolas" w:hAnsi="Consolas" w:cs="Consolas"/>
        </w:rPr>
        <w:t>#============================================================</w:t>
      </w:r>
    </w:p>
    <w:p w:rsidR="009A7AED" w:rsidRPr="009A7AED" w:rsidRDefault="009A7AED" w:rsidP="009A7AED">
      <w:pPr>
        <w:contextualSpacing/>
        <w:rPr>
          <w:rFonts w:ascii="Consolas" w:hAnsi="Consolas" w:cs="Consolas"/>
        </w:rPr>
      </w:pPr>
      <w:r w:rsidRPr="009A7AED">
        <w:rPr>
          <w:rFonts w:ascii="Consolas" w:hAnsi="Consolas" w:cs="Consolas"/>
        </w:rPr>
        <w:t>#====================     Type Checks    ====================</w:t>
      </w:r>
    </w:p>
    <w:p w:rsidR="009A7AED" w:rsidRPr="009A7AED" w:rsidRDefault="009A7AED" w:rsidP="009A7AED">
      <w:pPr>
        <w:contextualSpacing/>
        <w:rPr>
          <w:rFonts w:ascii="Consolas" w:hAnsi="Consolas" w:cs="Consolas"/>
        </w:rPr>
      </w:pPr>
      <w:r w:rsidRPr="009A7AED">
        <w:rPr>
          <w:rFonts w:ascii="Consolas" w:hAnsi="Consolas" w:cs="Consolas"/>
        </w:rPr>
        <w:t>#============================================================</w:t>
      </w:r>
    </w:p>
    <w:p w:rsidR="009A7AED" w:rsidRPr="009A7AED" w:rsidRDefault="009A7AED" w:rsidP="009A7AED">
      <w:pPr>
        <w:contextualSpacing/>
        <w:rPr>
          <w:rFonts w:ascii="Consolas" w:hAnsi="Consolas" w:cs="Consolas"/>
        </w:rPr>
      </w:pPr>
      <w:r w:rsidRPr="009A7AED">
        <w:rPr>
          <w:rFonts w:ascii="Consolas" w:hAnsi="Consolas" w:cs="Consolas"/>
        </w:rPr>
        <w:t xml:space="preserve">        </w:t>
      </w:r>
    </w:p>
    <w:p w:rsidR="009A7AED" w:rsidRPr="009A7AED" w:rsidRDefault="009A7AED" w:rsidP="009A7AED">
      <w:pPr>
        <w:contextualSpacing/>
        <w:rPr>
          <w:rFonts w:ascii="Consolas" w:hAnsi="Consolas" w:cs="Consolas"/>
        </w:rPr>
      </w:pPr>
      <w:r w:rsidRPr="009A7AED">
        <w:rPr>
          <w:rFonts w:ascii="Consolas" w:hAnsi="Consolas" w:cs="Consolas"/>
        </w:rPr>
        <w:t>def isFloat(n): #Checks to see if a given input is a Float.</w:t>
      </w:r>
    </w:p>
    <w:p w:rsidR="009A7AED" w:rsidRPr="009A7AED" w:rsidRDefault="009A7AED" w:rsidP="009A7AED">
      <w:pPr>
        <w:contextualSpacing/>
        <w:rPr>
          <w:rFonts w:ascii="Consolas" w:hAnsi="Consolas" w:cs="Consolas"/>
        </w:rPr>
      </w:pPr>
      <w:r w:rsidRPr="009A7AED">
        <w:rPr>
          <w:rFonts w:ascii="Consolas" w:hAnsi="Consolas" w:cs="Consolas"/>
        </w:rPr>
        <w:t xml:space="preserve">    try:</w:t>
      </w:r>
    </w:p>
    <w:p w:rsidR="009A7AED" w:rsidRPr="009A7AED" w:rsidRDefault="009A7AED" w:rsidP="009A7AED">
      <w:pPr>
        <w:contextualSpacing/>
        <w:rPr>
          <w:rFonts w:ascii="Consolas" w:hAnsi="Consolas" w:cs="Consolas"/>
        </w:rPr>
      </w:pPr>
      <w:r w:rsidRPr="009A7AED">
        <w:rPr>
          <w:rFonts w:ascii="Consolas" w:hAnsi="Consolas" w:cs="Consolas"/>
        </w:rPr>
        <w:t xml:space="preserve">        float(n)</w:t>
      </w:r>
    </w:p>
    <w:p w:rsidR="009A7AED" w:rsidRPr="009A7AED" w:rsidRDefault="009A7AED" w:rsidP="009A7AED">
      <w:pPr>
        <w:contextualSpacing/>
        <w:rPr>
          <w:rFonts w:ascii="Consolas" w:hAnsi="Consolas" w:cs="Consolas"/>
        </w:rPr>
      </w:pPr>
      <w:r w:rsidRPr="009A7AED">
        <w:rPr>
          <w:rFonts w:ascii="Consolas" w:hAnsi="Consolas" w:cs="Consolas"/>
        </w:rPr>
        <w:t xml:space="preserve">        return True</w:t>
      </w:r>
    </w:p>
    <w:p w:rsidR="009A7AED" w:rsidRPr="009A7AED" w:rsidRDefault="009A7AED" w:rsidP="009A7AED">
      <w:pPr>
        <w:contextualSpacing/>
        <w:rPr>
          <w:rFonts w:ascii="Consolas" w:hAnsi="Consolas" w:cs="Consolas"/>
        </w:rPr>
      </w:pPr>
      <w:r w:rsidRPr="009A7AED">
        <w:rPr>
          <w:rFonts w:ascii="Consolas" w:hAnsi="Consolas" w:cs="Consolas"/>
        </w:rPr>
        <w:t xml:space="preserve">    except ValueError:</w:t>
      </w:r>
    </w:p>
    <w:p w:rsidR="009A7AED" w:rsidRPr="009A7AED" w:rsidRDefault="009A7AED" w:rsidP="009A7AED">
      <w:pPr>
        <w:contextualSpacing/>
        <w:rPr>
          <w:rFonts w:ascii="Consolas" w:hAnsi="Consolas" w:cs="Consolas"/>
        </w:rPr>
      </w:pPr>
      <w:r w:rsidRPr="009A7AED">
        <w:rPr>
          <w:rFonts w:ascii="Consolas" w:hAnsi="Consolas" w:cs="Consolas"/>
        </w:rPr>
        <w:t xml:space="preserve">        return False</w:t>
      </w:r>
    </w:p>
    <w:p w:rsidR="009A7AED" w:rsidRPr="009A7AED" w:rsidRDefault="009A7AED" w:rsidP="009A7AED">
      <w:pPr>
        <w:contextualSpacing/>
        <w:rPr>
          <w:rFonts w:ascii="Consolas" w:hAnsi="Consolas" w:cs="Consolas"/>
        </w:rPr>
      </w:pPr>
    </w:p>
    <w:p w:rsidR="009A7AED" w:rsidRPr="009A7AED" w:rsidRDefault="009A7AED" w:rsidP="009A7AED">
      <w:pPr>
        <w:contextualSpacing/>
        <w:rPr>
          <w:rFonts w:ascii="Consolas" w:hAnsi="Consolas" w:cs="Consolas"/>
        </w:rPr>
      </w:pPr>
      <w:r w:rsidRPr="009A7AED">
        <w:rPr>
          <w:rFonts w:ascii="Consolas" w:hAnsi="Consolas" w:cs="Consolas"/>
        </w:rPr>
        <w:t>def isInt(n): #Checks to see if a given input is an Integer.</w:t>
      </w:r>
    </w:p>
    <w:p w:rsidR="009A7AED" w:rsidRPr="009A7AED" w:rsidRDefault="009A7AED" w:rsidP="009A7AED">
      <w:pPr>
        <w:contextualSpacing/>
        <w:rPr>
          <w:rFonts w:ascii="Consolas" w:hAnsi="Consolas" w:cs="Consolas"/>
        </w:rPr>
      </w:pPr>
      <w:r w:rsidRPr="009A7AED">
        <w:rPr>
          <w:rFonts w:ascii="Consolas" w:hAnsi="Consolas" w:cs="Consolas"/>
        </w:rPr>
        <w:t xml:space="preserve">    try:</w:t>
      </w:r>
    </w:p>
    <w:p w:rsidR="009A7AED" w:rsidRPr="009A7AED" w:rsidRDefault="009A7AED" w:rsidP="009A7AED">
      <w:pPr>
        <w:contextualSpacing/>
        <w:rPr>
          <w:rFonts w:ascii="Consolas" w:hAnsi="Consolas" w:cs="Consolas"/>
        </w:rPr>
      </w:pPr>
      <w:r w:rsidRPr="009A7AED">
        <w:rPr>
          <w:rFonts w:ascii="Consolas" w:hAnsi="Consolas" w:cs="Consolas"/>
        </w:rPr>
        <w:t xml:space="preserve">        int(n)</w:t>
      </w:r>
    </w:p>
    <w:p w:rsidR="009A7AED" w:rsidRPr="009A7AED" w:rsidRDefault="009A7AED" w:rsidP="009A7AED">
      <w:pPr>
        <w:contextualSpacing/>
        <w:rPr>
          <w:rFonts w:ascii="Consolas" w:hAnsi="Consolas" w:cs="Consolas"/>
        </w:rPr>
      </w:pPr>
      <w:r w:rsidRPr="009A7AED">
        <w:rPr>
          <w:rFonts w:ascii="Consolas" w:hAnsi="Consolas" w:cs="Consolas"/>
        </w:rPr>
        <w:t xml:space="preserve">        return True</w:t>
      </w:r>
    </w:p>
    <w:p w:rsidR="009A7AED" w:rsidRPr="009A7AED" w:rsidRDefault="009A7AED" w:rsidP="009A7AED">
      <w:pPr>
        <w:contextualSpacing/>
        <w:rPr>
          <w:rFonts w:ascii="Consolas" w:hAnsi="Consolas" w:cs="Consolas"/>
        </w:rPr>
      </w:pPr>
      <w:r w:rsidRPr="009A7AED">
        <w:rPr>
          <w:rFonts w:ascii="Consolas" w:hAnsi="Consolas" w:cs="Consolas"/>
        </w:rPr>
        <w:t xml:space="preserve">    except ValueError:</w:t>
      </w:r>
    </w:p>
    <w:p w:rsidR="009A7AED" w:rsidRPr="009A7AED" w:rsidRDefault="009A7AED" w:rsidP="009A7AED">
      <w:pPr>
        <w:contextualSpacing/>
        <w:rPr>
          <w:rFonts w:ascii="Consolas" w:hAnsi="Consolas" w:cs="Consolas"/>
        </w:rPr>
      </w:pPr>
      <w:r w:rsidRPr="009A7AED">
        <w:rPr>
          <w:rFonts w:ascii="Consolas" w:hAnsi="Consolas" w:cs="Consolas"/>
        </w:rPr>
        <w:t xml:space="preserve">        return False</w:t>
      </w:r>
    </w:p>
    <w:p w:rsidR="009A7AED" w:rsidRPr="009A7AED" w:rsidRDefault="009A7AED" w:rsidP="009A7AED">
      <w:pPr>
        <w:contextualSpacing/>
        <w:rPr>
          <w:rFonts w:ascii="Consolas" w:hAnsi="Consolas" w:cs="Consolas"/>
        </w:rPr>
      </w:pPr>
    </w:p>
    <w:p w:rsidR="009A7AED" w:rsidRPr="009A7AED" w:rsidRDefault="009A7AED" w:rsidP="009A7AED">
      <w:pPr>
        <w:contextualSpacing/>
        <w:rPr>
          <w:rFonts w:ascii="Consolas" w:hAnsi="Consolas" w:cs="Consolas"/>
        </w:rPr>
      </w:pPr>
      <w:r w:rsidRPr="009A7AED">
        <w:rPr>
          <w:rFonts w:ascii="Consolas" w:hAnsi="Consolas" w:cs="Consolas"/>
        </w:rPr>
        <w:t>def isNone(n): #Checks to see if a given input is nonetype</w:t>
      </w:r>
    </w:p>
    <w:p w:rsidR="009A7AED" w:rsidRPr="009A7AED" w:rsidRDefault="009A7AED" w:rsidP="009A7AED">
      <w:pPr>
        <w:contextualSpacing/>
        <w:rPr>
          <w:rFonts w:ascii="Consolas" w:hAnsi="Consolas" w:cs="Consolas"/>
        </w:rPr>
      </w:pPr>
      <w:r w:rsidRPr="009A7AED">
        <w:rPr>
          <w:rFonts w:ascii="Consolas" w:hAnsi="Consolas" w:cs="Consolas"/>
        </w:rPr>
        <w:t xml:space="preserve">    if (n is None) or (len(n) == 0):</w:t>
      </w:r>
    </w:p>
    <w:p w:rsidR="009A7AED" w:rsidRPr="009A7AED" w:rsidRDefault="009A7AED" w:rsidP="009A7AED">
      <w:pPr>
        <w:contextualSpacing/>
        <w:rPr>
          <w:rFonts w:ascii="Consolas" w:hAnsi="Consolas" w:cs="Consolas"/>
        </w:rPr>
      </w:pPr>
      <w:r w:rsidRPr="009A7AED">
        <w:rPr>
          <w:rFonts w:ascii="Consolas" w:hAnsi="Consolas" w:cs="Consolas"/>
        </w:rPr>
        <w:t xml:space="preserve">        return True</w:t>
      </w:r>
    </w:p>
    <w:p w:rsidR="009A7AED" w:rsidRPr="009A7AED" w:rsidRDefault="009A7AED" w:rsidP="009A7AED">
      <w:pPr>
        <w:contextualSpacing/>
        <w:rPr>
          <w:rFonts w:ascii="Consolas" w:hAnsi="Consolas" w:cs="Consolas"/>
        </w:rPr>
      </w:pPr>
      <w:r w:rsidRPr="009A7AED">
        <w:rPr>
          <w:rFonts w:ascii="Consolas" w:hAnsi="Consolas" w:cs="Consolas"/>
        </w:rPr>
        <w:t xml:space="preserve">    else:</w:t>
      </w:r>
    </w:p>
    <w:p w:rsidR="009A7AED" w:rsidRPr="009A7AED" w:rsidRDefault="009A7AED" w:rsidP="009A7AED">
      <w:pPr>
        <w:contextualSpacing/>
        <w:rPr>
          <w:rFonts w:ascii="Consolas" w:hAnsi="Consolas" w:cs="Consolas"/>
        </w:rPr>
      </w:pPr>
      <w:r w:rsidRPr="009A7AED">
        <w:rPr>
          <w:rFonts w:ascii="Consolas" w:hAnsi="Consolas" w:cs="Consolas"/>
        </w:rPr>
        <w:t xml:space="preserve">        return False</w:t>
      </w:r>
    </w:p>
    <w:p w:rsidR="009A7AED" w:rsidRPr="009A7AED" w:rsidRDefault="009A7AED" w:rsidP="009A7AED">
      <w:pPr>
        <w:contextualSpacing/>
        <w:rPr>
          <w:rFonts w:ascii="Consolas" w:hAnsi="Consolas" w:cs="Consolas"/>
        </w:rPr>
      </w:pPr>
    </w:p>
    <w:p w:rsidR="009A7AED" w:rsidRPr="009A7AED" w:rsidRDefault="009A7AED" w:rsidP="009A7AED">
      <w:pPr>
        <w:contextualSpacing/>
        <w:rPr>
          <w:rFonts w:ascii="Consolas" w:hAnsi="Consolas" w:cs="Consolas"/>
        </w:rPr>
      </w:pPr>
      <w:r w:rsidRPr="009A7AED">
        <w:rPr>
          <w:rFonts w:ascii="Consolas" w:hAnsi="Consolas" w:cs="Consolas"/>
        </w:rPr>
        <w:t>#============================================================</w:t>
      </w:r>
    </w:p>
    <w:p w:rsidR="009A7AED" w:rsidRPr="009A7AED" w:rsidRDefault="009A7AED" w:rsidP="009A7AED">
      <w:pPr>
        <w:contextualSpacing/>
        <w:rPr>
          <w:rFonts w:ascii="Consolas" w:hAnsi="Consolas" w:cs="Consolas"/>
        </w:rPr>
      </w:pPr>
      <w:r w:rsidRPr="009A7AED">
        <w:rPr>
          <w:rFonts w:ascii="Consolas" w:hAnsi="Consolas" w:cs="Consolas"/>
        </w:rPr>
        <w:t>#====================   Format Checks   =====================</w:t>
      </w:r>
    </w:p>
    <w:p w:rsidR="009A7AED" w:rsidRPr="009A7AED" w:rsidRDefault="009A7AED" w:rsidP="009A7AED">
      <w:pPr>
        <w:contextualSpacing/>
        <w:rPr>
          <w:rFonts w:ascii="Consolas" w:hAnsi="Consolas" w:cs="Consolas"/>
        </w:rPr>
      </w:pPr>
      <w:r w:rsidRPr="009A7AED">
        <w:rPr>
          <w:rFonts w:ascii="Consolas" w:hAnsi="Consolas" w:cs="Consolas"/>
        </w:rPr>
        <w:t>#============================================================</w:t>
      </w:r>
    </w:p>
    <w:p w:rsidR="009A7AED" w:rsidRPr="009A7AED" w:rsidRDefault="009A7AED" w:rsidP="009A7AED">
      <w:pPr>
        <w:contextualSpacing/>
        <w:rPr>
          <w:rFonts w:ascii="Consolas" w:hAnsi="Consolas" w:cs="Consolas"/>
        </w:rPr>
      </w:pPr>
    </w:p>
    <w:p w:rsidR="009A7AED" w:rsidRPr="009A7AED" w:rsidRDefault="009A7AED" w:rsidP="009A7AED">
      <w:pPr>
        <w:contextualSpacing/>
        <w:rPr>
          <w:rFonts w:ascii="Consolas" w:hAnsi="Consolas" w:cs="Consolas"/>
        </w:rPr>
      </w:pPr>
      <w:r w:rsidRPr="009A7AED">
        <w:rPr>
          <w:rFonts w:ascii="Consolas" w:hAnsi="Consolas" w:cs="Consolas"/>
        </w:rPr>
        <w:t>def DOBCheck(n):</w:t>
      </w:r>
    </w:p>
    <w:p w:rsidR="009A7AED" w:rsidRPr="009A7AED" w:rsidRDefault="009A7AED" w:rsidP="009A7AED">
      <w:pPr>
        <w:contextualSpacing/>
        <w:rPr>
          <w:rFonts w:ascii="Consolas" w:hAnsi="Consolas" w:cs="Consolas"/>
        </w:rPr>
      </w:pPr>
      <w:r w:rsidRPr="009A7AED">
        <w:rPr>
          <w:rFonts w:ascii="Consolas" w:hAnsi="Consolas" w:cs="Consolas"/>
        </w:rPr>
        <w:t xml:space="preserve">    #CurrentDate = str(datetime.date.today.day()) + "/" + str(datetime.date.today.month()) + "/" + str(datetime.date.today.year()</w:t>
      </w:r>
    </w:p>
    <w:p w:rsidR="009A7AED" w:rsidRPr="009A7AED" w:rsidRDefault="009A7AED" w:rsidP="009A7AED">
      <w:pPr>
        <w:contextualSpacing/>
        <w:rPr>
          <w:rFonts w:ascii="Consolas" w:hAnsi="Consolas" w:cs="Consolas"/>
        </w:rPr>
      </w:pPr>
      <w:r w:rsidRPr="009A7AED">
        <w:rPr>
          <w:rFonts w:ascii="Consolas" w:hAnsi="Consolas" w:cs="Consolas"/>
        </w:rPr>
        <w:t xml:space="preserve">    MonthsWith30Days = ["09","04","06","11"]</w:t>
      </w:r>
    </w:p>
    <w:p w:rsidR="009A7AED" w:rsidRPr="009A7AED" w:rsidRDefault="009A7AED" w:rsidP="009A7AED">
      <w:pPr>
        <w:contextualSpacing/>
        <w:rPr>
          <w:rFonts w:ascii="Consolas" w:hAnsi="Consolas" w:cs="Consolas"/>
        </w:rPr>
      </w:pPr>
      <w:r w:rsidRPr="009A7AED">
        <w:rPr>
          <w:rFonts w:ascii="Consolas" w:hAnsi="Consolas" w:cs="Consolas"/>
        </w:rPr>
        <w:t xml:space="preserve">    if isInt(n[0:2]) == True and isInt(n[3:5]) == True and isInt(n[6:]) == True:</w:t>
      </w:r>
    </w:p>
    <w:p w:rsidR="009A7AED" w:rsidRPr="009A7AED" w:rsidRDefault="009A7AED" w:rsidP="009A7AED">
      <w:pPr>
        <w:contextualSpacing/>
        <w:rPr>
          <w:rFonts w:ascii="Consolas" w:hAnsi="Consolas" w:cs="Consolas"/>
        </w:rPr>
      </w:pPr>
      <w:r w:rsidRPr="009A7AED">
        <w:rPr>
          <w:rFonts w:ascii="Consolas" w:hAnsi="Consolas" w:cs="Consolas"/>
        </w:rPr>
        <w:t xml:space="preserve">        if n[2] == "/" and n[5] == "/":</w:t>
      </w:r>
    </w:p>
    <w:p w:rsidR="009A7AED" w:rsidRPr="009A7AED" w:rsidRDefault="009A7AED" w:rsidP="009A7AED">
      <w:pPr>
        <w:contextualSpacing/>
        <w:rPr>
          <w:rFonts w:ascii="Consolas" w:hAnsi="Consolas" w:cs="Consolas"/>
        </w:rPr>
      </w:pPr>
      <w:r w:rsidRPr="009A7AED">
        <w:rPr>
          <w:rFonts w:ascii="Consolas" w:hAnsi="Consolas" w:cs="Consolas"/>
        </w:rPr>
        <w:t xml:space="preserve">            #if not(n &gt; CurrentDate):</w:t>
      </w:r>
    </w:p>
    <w:p w:rsidR="009A7AED" w:rsidRPr="009A7AED" w:rsidRDefault="009A7AED" w:rsidP="009A7AED">
      <w:pPr>
        <w:contextualSpacing/>
        <w:rPr>
          <w:rFonts w:ascii="Consolas" w:hAnsi="Consolas" w:cs="Consolas"/>
        </w:rPr>
      </w:pPr>
      <w:r w:rsidRPr="009A7AED">
        <w:rPr>
          <w:rFonts w:ascii="Consolas" w:hAnsi="Consolas" w:cs="Consolas"/>
        </w:rPr>
        <w:t xml:space="preserve">            if int(n[3:5]) &lt;= 12:</w:t>
      </w:r>
    </w:p>
    <w:p w:rsidR="009A7AED" w:rsidRPr="009A7AED" w:rsidRDefault="009A7AED" w:rsidP="009A7AED">
      <w:pPr>
        <w:contextualSpacing/>
        <w:rPr>
          <w:rFonts w:ascii="Consolas" w:hAnsi="Consolas" w:cs="Consolas"/>
        </w:rPr>
      </w:pPr>
      <w:r w:rsidRPr="009A7AED">
        <w:rPr>
          <w:rFonts w:ascii="Consolas" w:hAnsi="Consolas" w:cs="Consolas"/>
        </w:rPr>
        <w:t xml:space="preserve">                if int(n[3:5]) == 02: #If the month is February</w:t>
      </w:r>
    </w:p>
    <w:p w:rsidR="009A7AED" w:rsidRPr="009A7AED" w:rsidRDefault="009A7AED" w:rsidP="009A7AED">
      <w:pPr>
        <w:contextualSpacing/>
        <w:rPr>
          <w:rFonts w:ascii="Consolas" w:hAnsi="Consolas" w:cs="Consolas"/>
        </w:rPr>
      </w:pPr>
      <w:r w:rsidRPr="009A7AED">
        <w:rPr>
          <w:rFonts w:ascii="Consolas" w:hAnsi="Consolas" w:cs="Consolas"/>
        </w:rPr>
        <w:t xml:space="preserve">                    if int(n[6:]) % 4 == 0: #If it is a Leap Year</w:t>
      </w:r>
    </w:p>
    <w:p w:rsidR="009A7AED" w:rsidRPr="009A7AED" w:rsidRDefault="009A7AED" w:rsidP="009A7AED">
      <w:pPr>
        <w:contextualSpacing/>
        <w:rPr>
          <w:rFonts w:ascii="Consolas" w:hAnsi="Consolas" w:cs="Consolas"/>
        </w:rPr>
      </w:pPr>
      <w:r w:rsidRPr="009A7AED">
        <w:rPr>
          <w:rFonts w:ascii="Consolas" w:hAnsi="Consolas" w:cs="Consolas"/>
        </w:rPr>
        <w:t xml:space="preserve">                        if int(n[0:2]) &lt;= 29: #29 Days in Feb in a Leap Year</w:t>
      </w:r>
    </w:p>
    <w:p w:rsidR="009A7AED" w:rsidRPr="009A7AED" w:rsidRDefault="009A7AED" w:rsidP="009A7AED">
      <w:pPr>
        <w:contextualSpacing/>
        <w:rPr>
          <w:rFonts w:ascii="Consolas" w:hAnsi="Consolas" w:cs="Consolas"/>
        </w:rPr>
      </w:pPr>
      <w:r w:rsidRPr="009A7AED">
        <w:rPr>
          <w:rFonts w:ascii="Consolas" w:hAnsi="Consolas" w:cs="Consolas"/>
        </w:rPr>
        <w:t xml:space="preserve">                            return True</w:t>
      </w:r>
    </w:p>
    <w:p w:rsidR="009A7AED" w:rsidRPr="009A7AED" w:rsidRDefault="009A7AED" w:rsidP="009A7AED">
      <w:pPr>
        <w:contextualSpacing/>
        <w:rPr>
          <w:rFonts w:ascii="Consolas" w:hAnsi="Consolas" w:cs="Consolas"/>
        </w:rPr>
      </w:pPr>
      <w:r w:rsidRPr="009A7AED">
        <w:rPr>
          <w:rFonts w:ascii="Consolas" w:hAnsi="Consolas" w:cs="Consolas"/>
        </w:rPr>
        <w:t xml:space="preserve">                        else:</w:t>
      </w:r>
    </w:p>
    <w:p w:rsidR="009A7AED" w:rsidRPr="009A7AED" w:rsidRDefault="009A7AED" w:rsidP="009A7AED">
      <w:pPr>
        <w:contextualSpacing/>
        <w:rPr>
          <w:rFonts w:ascii="Consolas" w:hAnsi="Consolas" w:cs="Consolas"/>
        </w:rPr>
      </w:pPr>
      <w:r w:rsidRPr="009A7AED">
        <w:rPr>
          <w:rFonts w:ascii="Consolas" w:hAnsi="Consolas" w:cs="Consolas"/>
        </w:rPr>
        <w:t xml:space="preserve">                            return False</w:t>
      </w:r>
    </w:p>
    <w:p w:rsidR="009A7AED" w:rsidRPr="009A7AED" w:rsidRDefault="009A7AED" w:rsidP="009A7AED">
      <w:pPr>
        <w:contextualSpacing/>
        <w:rPr>
          <w:rFonts w:ascii="Consolas" w:hAnsi="Consolas" w:cs="Consolas"/>
        </w:rPr>
      </w:pPr>
      <w:r w:rsidRPr="009A7AED">
        <w:rPr>
          <w:rFonts w:ascii="Consolas" w:hAnsi="Consolas" w:cs="Consolas"/>
        </w:rPr>
        <w:lastRenderedPageBreak/>
        <w:t xml:space="preserve">                    else: #If it isn't a Leap Year</w:t>
      </w:r>
    </w:p>
    <w:p w:rsidR="009A7AED" w:rsidRPr="009A7AED" w:rsidRDefault="009A7AED" w:rsidP="009A7AED">
      <w:pPr>
        <w:contextualSpacing/>
        <w:rPr>
          <w:rFonts w:ascii="Consolas" w:hAnsi="Consolas" w:cs="Consolas"/>
        </w:rPr>
      </w:pPr>
      <w:r w:rsidRPr="009A7AED">
        <w:rPr>
          <w:rFonts w:ascii="Consolas" w:hAnsi="Consolas" w:cs="Consolas"/>
        </w:rPr>
        <w:t xml:space="preserve">                        if int(n[0:2]) &lt;= 28: #28 Days in Feb in a 'Regular' Year</w:t>
      </w:r>
    </w:p>
    <w:p w:rsidR="009A7AED" w:rsidRPr="009A7AED" w:rsidRDefault="009A7AED" w:rsidP="009A7AED">
      <w:pPr>
        <w:contextualSpacing/>
        <w:rPr>
          <w:rFonts w:ascii="Consolas" w:hAnsi="Consolas" w:cs="Consolas"/>
        </w:rPr>
      </w:pPr>
      <w:r w:rsidRPr="009A7AED">
        <w:rPr>
          <w:rFonts w:ascii="Consolas" w:hAnsi="Consolas" w:cs="Consolas"/>
        </w:rPr>
        <w:t xml:space="preserve">                            return True</w:t>
      </w:r>
    </w:p>
    <w:p w:rsidR="009A7AED" w:rsidRPr="009A7AED" w:rsidRDefault="009A7AED" w:rsidP="009A7AED">
      <w:pPr>
        <w:contextualSpacing/>
        <w:rPr>
          <w:rFonts w:ascii="Consolas" w:hAnsi="Consolas" w:cs="Consolas"/>
        </w:rPr>
      </w:pPr>
      <w:r w:rsidRPr="009A7AED">
        <w:rPr>
          <w:rFonts w:ascii="Consolas" w:hAnsi="Consolas" w:cs="Consolas"/>
        </w:rPr>
        <w:t xml:space="preserve">                        else:</w:t>
      </w:r>
    </w:p>
    <w:p w:rsidR="009A7AED" w:rsidRPr="009A7AED" w:rsidRDefault="009A7AED" w:rsidP="009A7AED">
      <w:pPr>
        <w:contextualSpacing/>
        <w:rPr>
          <w:rFonts w:ascii="Consolas" w:hAnsi="Consolas" w:cs="Consolas"/>
        </w:rPr>
      </w:pPr>
      <w:r w:rsidRPr="009A7AED">
        <w:rPr>
          <w:rFonts w:ascii="Consolas" w:hAnsi="Consolas" w:cs="Consolas"/>
        </w:rPr>
        <w:t xml:space="preserve">                            return False</w:t>
      </w:r>
    </w:p>
    <w:p w:rsidR="009A7AED" w:rsidRPr="009A7AED" w:rsidRDefault="009A7AED" w:rsidP="009A7AED">
      <w:pPr>
        <w:contextualSpacing/>
        <w:rPr>
          <w:rFonts w:ascii="Consolas" w:hAnsi="Consolas" w:cs="Consolas"/>
        </w:rPr>
      </w:pPr>
      <w:r w:rsidRPr="009A7AED">
        <w:rPr>
          <w:rFonts w:ascii="Consolas" w:hAnsi="Consolas" w:cs="Consolas"/>
        </w:rPr>
        <w:t xml:space="preserve">                else: #If it isn't February</w:t>
      </w:r>
    </w:p>
    <w:p w:rsidR="009A7AED" w:rsidRPr="009A7AED" w:rsidRDefault="009A7AED" w:rsidP="009A7AED">
      <w:pPr>
        <w:contextualSpacing/>
        <w:rPr>
          <w:rFonts w:ascii="Consolas" w:hAnsi="Consolas" w:cs="Consolas"/>
        </w:rPr>
      </w:pPr>
      <w:r w:rsidRPr="009A7AED">
        <w:rPr>
          <w:rFonts w:ascii="Consolas" w:hAnsi="Consolas" w:cs="Consolas"/>
        </w:rPr>
        <w:t xml:space="preserve">                    if n[3:5] in MonthsWith30Days:</w:t>
      </w:r>
    </w:p>
    <w:p w:rsidR="009A7AED" w:rsidRPr="009A7AED" w:rsidRDefault="009A7AED" w:rsidP="009A7AED">
      <w:pPr>
        <w:contextualSpacing/>
        <w:rPr>
          <w:rFonts w:ascii="Consolas" w:hAnsi="Consolas" w:cs="Consolas"/>
        </w:rPr>
      </w:pPr>
      <w:r w:rsidRPr="009A7AED">
        <w:rPr>
          <w:rFonts w:ascii="Consolas" w:hAnsi="Consolas" w:cs="Consolas"/>
        </w:rPr>
        <w:t xml:space="preserve">                        if int(n[0:2]) &lt;= 30:</w:t>
      </w:r>
    </w:p>
    <w:p w:rsidR="009A7AED" w:rsidRPr="009A7AED" w:rsidRDefault="009A7AED" w:rsidP="009A7AED">
      <w:pPr>
        <w:contextualSpacing/>
        <w:rPr>
          <w:rFonts w:ascii="Consolas" w:hAnsi="Consolas" w:cs="Consolas"/>
        </w:rPr>
      </w:pPr>
      <w:r w:rsidRPr="009A7AED">
        <w:rPr>
          <w:rFonts w:ascii="Consolas" w:hAnsi="Consolas" w:cs="Consolas"/>
        </w:rPr>
        <w:t xml:space="preserve">                            return True</w:t>
      </w:r>
    </w:p>
    <w:p w:rsidR="009A7AED" w:rsidRPr="009A7AED" w:rsidRDefault="009A7AED" w:rsidP="009A7AED">
      <w:pPr>
        <w:contextualSpacing/>
        <w:rPr>
          <w:rFonts w:ascii="Consolas" w:hAnsi="Consolas" w:cs="Consolas"/>
        </w:rPr>
      </w:pPr>
      <w:r w:rsidRPr="009A7AED">
        <w:rPr>
          <w:rFonts w:ascii="Consolas" w:hAnsi="Consolas" w:cs="Consolas"/>
        </w:rPr>
        <w:t xml:space="preserve">                        else:</w:t>
      </w:r>
    </w:p>
    <w:p w:rsidR="009A7AED" w:rsidRPr="009A7AED" w:rsidRDefault="009A7AED" w:rsidP="009A7AED">
      <w:pPr>
        <w:contextualSpacing/>
        <w:rPr>
          <w:rFonts w:ascii="Consolas" w:hAnsi="Consolas" w:cs="Consolas"/>
        </w:rPr>
      </w:pPr>
      <w:r w:rsidRPr="009A7AED">
        <w:rPr>
          <w:rFonts w:ascii="Consolas" w:hAnsi="Consolas" w:cs="Consolas"/>
        </w:rPr>
        <w:t xml:space="preserve">                            return False</w:t>
      </w:r>
    </w:p>
    <w:p w:rsidR="009A7AED" w:rsidRPr="009A7AED" w:rsidRDefault="009A7AED" w:rsidP="009A7AED">
      <w:pPr>
        <w:contextualSpacing/>
        <w:rPr>
          <w:rFonts w:ascii="Consolas" w:hAnsi="Consolas" w:cs="Consolas"/>
        </w:rPr>
      </w:pPr>
      <w:r w:rsidRPr="009A7AED">
        <w:rPr>
          <w:rFonts w:ascii="Consolas" w:hAnsi="Consolas" w:cs="Consolas"/>
        </w:rPr>
        <w:t xml:space="preserve">                    else:</w:t>
      </w:r>
    </w:p>
    <w:p w:rsidR="009A7AED" w:rsidRPr="009A7AED" w:rsidRDefault="009A7AED" w:rsidP="009A7AED">
      <w:pPr>
        <w:contextualSpacing/>
        <w:rPr>
          <w:rFonts w:ascii="Consolas" w:hAnsi="Consolas" w:cs="Consolas"/>
        </w:rPr>
      </w:pPr>
      <w:r w:rsidRPr="009A7AED">
        <w:rPr>
          <w:rFonts w:ascii="Consolas" w:hAnsi="Consolas" w:cs="Consolas"/>
        </w:rPr>
        <w:t xml:space="preserve">                        if int(n[0:2]) &lt;= 31:</w:t>
      </w:r>
    </w:p>
    <w:p w:rsidR="009A7AED" w:rsidRPr="009A7AED" w:rsidRDefault="009A7AED" w:rsidP="009A7AED">
      <w:pPr>
        <w:contextualSpacing/>
        <w:rPr>
          <w:rFonts w:ascii="Consolas" w:hAnsi="Consolas" w:cs="Consolas"/>
        </w:rPr>
      </w:pPr>
      <w:r w:rsidRPr="009A7AED">
        <w:rPr>
          <w:rFonts w:ascii="Consolas" w:hAnsi="Consolas" w:cs="Consolas"/>
        </w:rPr>
        <w:t xml:space="preserve">                            return True</w:t>
      </w:r>
    </w:p>
    <w:p w:rsidR="009A7AED" w:rsidRPr="009A7AED" w:rsidRDefault="009A7AED" w:rsidP="009A7AED">
      <w:pPr>
        <w:contextualSpacing/>
        <w:rPr>
          <w:rFonts w:ascii="Consolas" w:hAnsi="Consolas" w:cs="Consolas"/>
        </w:rPr>
      </w:pPr>
      <w:r w:rsidRPr="009A7AED">
        <w:rPr>
          <w:rFonts w:ascii="Consolas" w:hAnsi="Consolas" w:cs="Consolas"/>
        </w:rPr>
        <w:t xml:space="preserve">                        else:</w:t>
      </w:r>
    </w:p>
    <w:p w:rsidR="009A7AED" w:rsidRPr="009A7AED" w:rsidRDefault="009A7AED" w:rsidP="009A7AED">
      <w:pPr>
        <w:contextualSpacing/>
        <w:rPr>
          <w:rFonts w:ascii="Consolas" w:hAnsi="Consolas" w:cs="Consolas"/>
        </w:rPr>
      </w:pPr>
      <w:r w:rsidRPr="009A7AED">
        <w:rPr>
          <w:rFonts w:ascii="Consolas" w:hAnsi="Consolas" w:cs="Consolas"/>
        </w:rPr>
        <w:t xml:space="preserve">                            return False</w:t>
      </w:r>
    </w:p>
    <w:p w:rsidR="009A7AED" w:rsidRPr="009A7AED" w:rsidRDefault="009A7AED" w:rsidP="009A7AED">
      <w:pPr>
        <w:contextualSpacing/>
        <w:rPr>
          <w:rFonts w:ascii="Consolas" w:hAnsi="Consolas" w:cs="Consolas"/>
        </w:rPr>
      </w:pPr>
      <w:r w:rsidRPr="009A7AED">
        <w:rPr>
          <w:rFonts w:ascii="Consolas" w:hAnsi="Consolas" w:cs="Consolas"/>
        </w:rPr>
        <w:t xml:space="preserve">            else:</w:t>
      </w:r>
    </w:p>
    <w:p w:rsidR="009A7AED" w:rsidRPr="009A7AED" w:rsidRDefault="009A7AED" w:rsidP="009A7AED">
      <w:pPr>
        <w:contextualSpacing/>
        <w:rPr>
          <w:rFonts w:ascii="Consolas" w:hAnsi="Consolas" w:cs="Consolas"/>
        </w:rPr>
      </w:pPr>
      <w:r w:rsidRPr="009A7AED">
        <w:rPr>
          <w:rFonts w:ascii="Consolas" w:hAnsi="Consolas" w:cs="Consolas"/>
        </w:rPr>
        <w:t xml:space="preserve">                return False</w:t>
      </w:r>
    </w:p>
    <w:p w:rsidR="009A7AED" w:rsidRPr="009A7AED" w:rsidRDefault="009A7AED" w:rsidP="009A7AED">
      <w:pPr>
        <w:contextualSpacing/>
        <w:rPr>
          <w:rFonts w:ascii="Consolas" w:hAnsi="Consolas" w:cs="Consolas"/>
        </w:rPr>
      </w:pPr>
      <w:r w:rsidRPr="009A7AED">
        <w:rPr>
          <w:rFonts w:ascii="Consolas" w:hAnsi="Consolas" w:cs="Consolas"/>
        </w:rPr>
        <w:t xml:space="preserve">            #else:</w:t>
      </w:r>
    </w:p>
    <w:p w:rsidR="009A7AED" w:rsidRPr="009A7AED" w:rsidRDefault="009A7AED" w:rsidP="009A7AED">
      <w:pPr>
        <w:contextualSpacing/>
        <w:rPr>
          <w:rFonts w:ascii="Consolas" w:hAnsi="Consolas" w:cs="Consolas"/>
        </w:rPr>
      </w:pPr>
      <w:r w:rsidRPr="009A7AED">
        <w:rPr>
          <w:rFonts w:ascii="Consolas" w:hAnsi="Consolas" w:cs="Consolas"/>
        </w:rPr>
        <w:t xml:space="preserve">                return False</w:t>
      </w:r>
    </w:p>
    <w:p w:rsidR="009A7AED" w:rsidRPr="009A7AED" w:rsidRDefault="009A7AED" w:rsidP="009A7AED">
      <w:pPr>
        <w:contextualSpacing/>
        <w:rPr>
          <w:rFonts w:ascii="Consolas" w:hAnsi="Consolas" w:cs="Consolas"/>
        </w:rPr>
      </w:pPr>
      <w:r w:rsidRPr="009A7AED">
        <w:rPr>
          <w:rFonts w:ascii="Consolas" w:hAnsi="Consolas" w:cs="Consolas"/>
        </w:rPr>
        <w:t xml:space="preserve">        else:</w:t>
      </w:r>
    </w:p>
    <w:p w:rsidR="009A7AED" w:rsidRPr="009A7AED" w:rsidRDefault="009A7AED" w:rsidP="009A7AED">
      <w:pPr>
        <w:contextualSpacing/>
        <w:rPr>
          <w:rFonts w:ascii="Consolas" w:hAnsi="Consolas" w:cs="Consolas"/>
        </w:rPr>
      </w:pPr>
      <w:r w:rsidRPr="009A7AED">
        <w:rPr>
          <w:rFonts w:ascii="Consolas" w:hAnsi="Consolas" w:cs="Consolas"/>
        </w:rPr>
        <w:t xml:space="preserve">            return False</w:t>
      </w:r>
    </w:p>
    <w:p w:rsidR="009A7AED" w:rsidRPr="009A7AED" w:rsidRDefault="009A7AED" w:rsidP="009A7AED">
      <w:pPr>
        <w:contextualSpacing/>
        <w:rPr>
          <w:rFonts w:ascii="Consolas" w:hAnsi="Consolas" w:cs="Consolas"/>
        </w:rPr>
      </w:pPr>
      <w:r w:rsidRPr="009A7AED">
        <w:rPr>
          <w:rFonts w:ascii="Consolas" w:hAnsi="Consolas" w:cs="Consolas"/>
        </w:rPr>
        <w:t xml:space="preserve">    else:</w:t>
      </w:r>
    </w:p>
    <w:p w:rsidR="009A7AED" w:rsidRPr="009A7AED" w:rsidRDefault="009A7AED" w:rsidP="009A7AED">
      <w:pPr>
        <w:contextualSpacing/>
        <w:rPr>
          <w:rFonts w:ascii="Consolas" w:hAnsi="Consolas" w:cs="Consolas"/>
        </w:rPr>
      </w:pPr>
      <w:r w:rsidRPr="009A7AED">
        <w:rPr>
          <w:rFonts w:ascii="Consolas" w:hAnsi="Consolas" w:cs="Consolas"/>
        </w:rPr>
        <w:t xml:space="preserve">        return False</w:t>
      </w:r>
    </w:p>
    <w:p w:rsidR="009A7AED" w:rsidRPr="009A7AED" w:rsidRDefault="009A7AED" w:rsidP="009A7AED">
      <w:pPr>
        <w:contextualSpacing/>
        <w:rPr>
          <w:rFonts w:ascii="Consolas" w:hAnsi="Consolas" w:cs="Consolas"/>
        </w:rPr>
      </w:pPr>
    </w:p>
    <w:p w:rsidR="009A7AED" w:rsidRPr="009A7AED" w:rsidRDefault="009A7AED" w:rsidP="009A7AED">
      <w:pPr>
        <w:contextualSpacing/>
        <w:rPr>
          <w:rFonts w:ascii="Consolas" w:hAnsi="Consolas" w:cs="Consolas"/>
        </w:rPr>
      </w:pPr>
      <w:r w:rsidRPr="009A7AED">
        <w:rPr>
          <w:rFonts w:ascii="Consolas" w:hAnsi="Consolas" w:cs="Consolas"/>
        </w:rPr>
        <w:t>def GenderCheck(x):</w:t>
      </w:r>
    </w:p>
    <w:p w:rsidR="009A7AED" w:rsidRPr="009A7AED" w:rsidRDefault="009A7AED" w:rsidP="009A7AED">
      <w:pPr>
        <w:contextualSpacing/>
        <w:rPr>
          <w:rFonts w:ascii="Consolas" w:hAnsi="Consolas" w:cs="Consolas"/>
        </w:rPr>
      </w:pPr>
      <w:r w:rsidRPr="009A7AED">
        <w:rPr>
          <w:rFonts w:ascii="Consolas" w:hAnsi="Consolas" w:cs="Consolas"/>
        </w:rPr>
        <w:t xml:space="preserve">    if x.lower() == "m" or x.lower() == "f":</w:t>
      </w:r>
    </w:p>
    <w:p w:rsidR="009A7AED" w:rsidRPr="009A7AED" w:rsidRDefault="009A7AED" w:rsidP="009A7AED">
      <w:pPr>
        <w:contextualSpacing/>
        <w:rPr>
          <w:rFonts w:ascii="Consolas" w:hAnsi="Consolas" w:cs="Consolas"/>
        </w:rPr>
      </w:pPr>
      <w:r w:rsidRPr="009A7AED">
        <w:rPr>
          <w:rFonts w:ascii="Consolas" w:hAnsi="Consolas" w:cs="Consolas"/>
        </w:rPr>
        <w:t xml:space="preserve">        return True</w:t>
      </w:r>
    </w:p>
    <w:p w:rsidR="009A7AED" w:rsidRPr="009A7AED" w:rsidRDefault="009A7AED" w:rsidP="009A7AED">
      <w:pPr>
        <w:contextualSpacing/>
        <w:rPr>
          <w:rFonts w:ascii="Consolas" w:hAnsi="Consolas" w:cs="Consolas"/>
        </w:rPr>
      </w:pPr>
      <w:r w:rsidRPr="009A7AED">
        <w:rPr>
          <w:rFonts w:ascii="Consolas" w:hAnsi="Consolas" w:cs="Consolas"/>
        </w:rPr>
        <w:t xml:space="preserve">    else:</w:t>
      </w:r>
    </w:p>
    <w:p w:rsidR="009A7AED" w:rsidRPr="009A7AED" w:rsidRDefault="009A7AED" w:rsidP="009A7AED">
      <w:pPr>
        <w:contextualSpacing/>
        <w:rPr>
          <w:rFonts w:ascii="Consolas" w:hAnsi="Consolas" w:cs="Consolas"/>
        </w:rPr>
      </w:pPr>
      <w:r w:rsidRPr="009A7AED">
        <w:rPr>
          <w:rFonts w:ascii="Consolas" w:hAnsi="Consolas" w:cs="Consolas"/>
        </w:rPr>
        <w:t xml:space="preserve">        return False</w:t>
      </w:r>
    </w:p>
    <w:p w:rsidR="009A7AED" w:rsidRPr="009A7AED" w:rsidRDefault="009A7AED" w:rsidP="009A7AED">
      <w:pPr>
        <w:contextualSpacing/>
        <w:rPr>
          <w:rFonts w:ascii="Consolas" w:hAnsi="Consolas" w:cs="Consolas"/>
        </w:rPr>
      </w:pPr>
    </w:p>
    <w:p w:rsidR="009A7AED" w:rsidRPr="009A7AED" w:rsidRDefault="009A7AED" w:rsidP="009A7AED">
      <w:pPr>
        <w:contextualSpacing/>
        <w:rPr>
          <w:rFonts w:ascii="Consolas" w:hAnsi="Consolas" w:cs="Consolas"/>
        </w:rPr>
      </w:pPr>
      <w:r w:rsidRPr="009A7AED">
        <w:rPr>
          <w:rFonts w:ascii="Consolas" w:hAnsi="Consolas" w:cs="Consolas"/>
        </w:rPr>
        <w:t>def SalaryCheck(n):</w:t>
      </w:r>
    </w:p>
    <w:p w:rsidR="009A7AED" w:rsidRPr="009A7AED" w:rsidRDefault="009A7AED" w:rsidP="009A7AED">
      <w:pPr>
        <w:contextualSpacing/>
        <w:rPr>
          <w:rFonts w:ascii="Consolas" w:hAnsi="Consolas" w:cs="Consolas"/>
        </w:rPr>
      </w:pPr>
      <w:r w:rsidRPr="009A7AED">
        <w:rPr>
          <w:rFonts w:ascii="Consolas" w:hAnsi="Consolas" w:cs="Consolas"/>
        </w:rPr>
        <w:t xml:space="preserve">    if isInt(n) == True:</w:t>
      </w:r>
    </w:p>
    <w:p w:rsidR="009A7AED" w:rsidRPr="009A7AED" w:rsidRDefault="009A7AED" w:rsidP="009A7AED">
      <w:pPr>
        <w:contextualSpacing/>
        <w:rPr>
          <w:rFonts w:ascii="Consolas" w:hAnsi="Consolas" w:cs="Consolas"/>
        </w:rPr>
      </w:pPr>
      <w:r w:rsidRPr="009A7AED">
        <w:rPr>
          <w:rFonts w:ascii="Consolas" w:hAnsi="Consolas" w:cs="Consolas"/>
        </w:rPr>
        <w:t xml:space="preserve">        return True</w:t>
      </w:r>
    </w:p>
    <w:p w:rsidR="009A7AED" w:rsidRPr="009A7AED" w:rsidRDefault="009A7AED" w:rsidP="009A7AED">
      <w:pPr>
        <w:contextualSpacing/>
        <w:rPr>
          <w:rFonts w:ascii="Consolas" w:hAnsi="Consolas" w:cs="Consolas"/>
        </w:rPr>
      </w:pPr>
      <w:r w:rsidRPr="009A7AED">
        <w:rPr>
          <w:rFonts w:ascii="Consolas" w:hAnsi="Consolas" w:cs="Consolas"/>
        </w:rPr>
        <w:t xml:space="preserve">    else:</w:t>
      </w:r>
    </w:p>
    <w:p w:rsidR="009A7AED" w:rsidRPr="009A7AED" w:rsidRDefault="009A7AED" w:rsidP="009A7AED">
      <w:pPr>
        <w:contextualSpacing/>
        <w:rPr>
          <w:rFonts w:ascii="Consolas" w:hAnsi="Consolas" w:cs="Consolas"/>
        </w:rPr>
      </w:pPr>
      <w:r w:rsidRPr="009A7AED">
        <w:rPr>
          <w:rFonts w:ascii="Consolas" w:hAnsi="Consolas" w:cs="Consolas"/>
        </w:rPr>
        <w:t xml:space="preserve">        return False</w:t>
      </w:r>
    </w:p>
    <w:p w:rsidR="009A7AED" w:rsidRPr="009A7AED" w:rsidRDefault="009A7AED" w:rsidP="009A7AED">
      <w:pPr>
        <w:contextualSpacing/>
        <w:rPr>
          <w:rFonts w:ascii="Consolas" w:hAnsi="Consolas" w:cs="Consolas"/>
        </w:rPr>
      </w:pPr>
    </w:p>
    <w:p w:rsidR="009A7AED" w:rsidRPr="009A7AED" w:rsidRDefault="009A7AED" w:rsidP="009A7AED">
      <w:pPr>
        <w:contextualSpacing/>
        <w:rPr>
          <w:rFonts w:ascii="Consolas" w:hAnsi="Consolas" w:cs="Consolas"/>
        </w:rPr>
      </w:pPr>
      <w:r w:rsidRPr="009A7AED">
        <w:rPr>
          <w:rFonts w:ascii="Consolas" w:hAnsi="Consolas" w:cs="Consolas"/>
        </w:rPr>
        <w:t>#============================================================</w:t>
      </w:r>
    </w:p>
    <w:p w:rsidR="009A7AED" w:rsidRPr="009A7AED" w:rsidRDefault="009A7AED" w:rsidP="009A7AED">
      <w:pPr>
        <w:contextualSpacing/>
        <w:rPr>
          <w:rFonts w:ascii="Consolas" w:hAnsi="Consolas" w:cs="Consolas"/>
        </w:rPr>
      </w:pPr>
      <w:r w:rsidRPr="009A7AED">
        <w:rPr>
          <w:rFonts w:ascii="Consolas" w:hAnsi="Consolas" w:cs="Consolas"/>
        </w:rPr>
        <w:t>#====================    Clear Screen    ====================</w:t>
      </w:r>
    </w:p>
    <w:p w:rsidR="009A7AED" w:rsidRPr="009A7AED" w:rsidRDefault="009A7AED" w:rsidP="009A7AED">
      <w:pPr>
        <w:contextualSpacing/>
        <w:rPr>
          <w:rFonts w:ascii="Consolas" w:hAnsi="Consolas" w:cs="Consolas"/>
        </w:rPr>
      </w:pPr>
      <w:r w:rsidRPr="009A7AED">
        <w:rPr>
          <w:rFonts w:ascii="Consolas" w:hAnsi="Consolas" w:cs="Consolas"/>
        </w:rPr>
        <w:t>#============================================================</w:t>
      </w:r>
    </w:p>
    <w:p w:rsidR="009A7AED" w:rsidRPr="009A7AED" w:rsidRDefault="009A7AED" w:rsidP="009A7AED">
      <w:pPr>
        <w:contextualSpacing/>
        <w:rPr>
          <w:rFonts w:ascii="Consolas" w:hAnsi="Consolas" w:cs="Consolas"/>
        </w:rPr>
      </w:pPr>
      <w:r w:rsidRPr="009A7AED">
        <w:rPr>
          <w:rFonts w:ascii="Consolas" w:hAnsi="Consolas" w:cs="Consolas"/>
        </w:rPr>
        <w:t xml:space="preserve">        </w:t>
      </w:r>
    </w:p>
    <w:p w:rsidR="009A7AED" w:rsidRPr="009A7AED" w:rsidRDefault="009A7AED" w:rsidP="009A7AED">
      <w:pPr>
        <w:contextualSpacing/>
        <w:rPr>
          <w:rFonts w:ascii="Consolas" w:hAnsi="Consolas" w:cs="Consolas"/>
        </w:rPr>
      </w:pPr>
      <w:r w:rsidRPr="009A7AED">
        <w:rPr>
          <w:rFonts w:ascii="Consolas" w:hAnsi="Consolas" w:cs="Consolas"/>
        </w:rPr>
        <w:t>def ClearScreen():</w:t>
      </w:r>
    </w:p>
    <w:p w:rsidR="009A7AED" w:rsidRPr="009A7AED" w:rsidRDefault="009A7AED" w:rsidP="009A7AED">
      <w:pPr>
        <w:contextualSpacing/>
        <w:rPr>
          <w:rFonts w:ascii="Consolas" w:hAnsi="Consolas" w:cs="Consolas"/>
        </w:rPr>
      </w:pPr>
      <w:r w:rsidRPr="009A7AED">
        <w:rPr>
          <w:rFonts w:ascii="Consolas" w:hAnsi="Consolas" w:cs="Consolas"/>
        </w:rPr>
        <w:t xml:space="preserve">    for i in range(50):</w:t>
      </w:r>
    </w:p>
    <w:p w:rsidR="009A7AED" w:rsidRPr="009A7AED" w:rsidRDefault="009A7AED" w:rsidP="009A7AED">
      <w:pPr>
        <w:contextualSpacing/>
        <w:rPr>
          <w:rFonts w:ascii="Consolas" w:hAnsi="Consolas" w:cs="Consolas"/>
        </w:rPr>
      </w:pPr>
      <w:r w:rsidRPr="009A7AED">
        <w:rPr>
          <w:rFonts w:ascii="Consolas" w:hAnsi="Consolas" w:cs="Consolas"/>
        </w:rPr>
        <w:t xml:space="preserve">        print("")</w:t>
      </w:r>
    </w:p>
    <w:p w:rsidR="009A7AED" w:rsidRPr="009A7AED" w:rsidRDefault="009A7AED" w:rsidP="009A7AED"/>
    <w:p w:rsidR="00007E18" w:rsidRDefault="00007E18" w:rsidP="00FD2805">
      <w:pPr>
        <w:pStyle w:val="Heading2"/>
      </w:pPr>
      <w:bookmarkStart w:id="73" w:name="_Toc406682469"/>
      <w:r>
        <w:lastRenderedPageBreak/>
        <w:t>CalculateTax.py :</w:t>
      </w:r>
      <w:bookmarkEnd w:id="73"/>
    </w:p>
    <w:p w:rsidR="00007E18" w:rsidRPr="00007E18" w:rsidRDefault="00007E18" w:rsidP="00007E18">
      <w:pPr>
        <w:contextualSpacing/>
        <w:rPr>
          <w:rFonts w:ascii="Consolas" w:hAnsi="Consolas" w:cs="Consolas"/>
        </w:rPr>
      </w:pPr>
      <w:r w:rsidRPr="00007E18">
        <w:rPr>
          <w:rFonts w:ascii="Consolas" w:hAnsi="Consolas" w:cs="Consolas"/>
        </w:rPr>
        <w:t>#CalculateTax</w:t>
      </w:r>
    </w:p>
    <w:p w:rsidR="00007E18" w:rsidRPr="00007E18" w:rsidRDefault="00007E18" w:rsidP="00007E18">
      <w:pPr>
        <w:contextualSpacing/>
        <w:rPr>
          <w:rFonts w:ascii="Consolas" w:hAnsi="Consolas" w:cs="Consolas"/>
        </w:rPr>
      </w:pPr>
    </w:p>
    <w:p w:rsidR="00007E18" w:rsidRPr="00007E18" w:rsidRDefault="00007E18" w:rsidP="00007E18">
      <w:pPr>
        <w:contextualSpacing/>
        <w:rPr>
          <w:rFonts w:ascii="Consolas" w:hAnsi="Consolas" w:cs="Consolas"/>
        </w:rPr>
      </w:pPr>
      <w:r w:rsidRPr="00007E18">
        <w:rPr>
          <w:rFonts w:ascii="Consolas" w:hAnsi="Consolas" w:cs="Consolas"/>
        </w:rPr>
        <w:t>from Constants import *</w:t>
      </w:r>
    </w:p>
    <w:p w:rsidR="00007E18" w:rsidRPr="00007E18" w:rsidRDefault="00007E18" w:rsidP="00007E18">
      <w:pPr>
        <w:contextualSpacing/>
        <w:rPr>
          <w:rFonts w:ascii="Consolas" w:hAnsi="Consolas" w:cs="Consolas"/>
        </w:rPr>
      </w:pPr>
    </w:p>
    <w:p w:rsidR="00007E18" w:rsidRPr="00007E18" w:rsidRDefault="00007E18" w:rsidP="00007E18">
      <w:pPr>
        <w:contextualSpacing/>
        <w:rPr>
          <w:rFonts w:ascii="Consolas" w:hAnsi="Consolas" w:cs="Consolas"/>
        </w:rPr>
      </w:pPr>
      <w:r w:rsidRPr="00007E18">
        <w:rPr>
          <w:rFonts w:ascii="Consolas" w:hAnsi="Consolas" w:cs="Consolas"/>
        </w:rPr>
        <w:t>def CalculateTax(n):</w:t>
      </w:r>
    </w:p>
    <w:p w:rsidR="00007E18" w:rsidRPr="00007E18" w:rsidRDefault="00007E18" w:rsidP="00007E18">
      <w:pPr>
        <w:contextualSpacing/>
        <w:rPr>
          <w:rFonts w:ascii="Consolas" w:hAnsi="Consolas" w:cs="Consolas"/>
        </w:rPr>
      </w:pPr>
      <w:r w:rsidRPr="00007E18">
        <w:rPr>
          <w:rFonts w:ascii="Consolas" w:hAnsi="Consolas" w:cs="Consolas"/>
        </w:rPr>
        <w:t xml:space="preserve">    Tax = 0</w:t>
      </w:r>
    </w:p>
    <w:p w:rsidR="00007E18" w:rsidRPr="00007E18" w:rsidRDefault="00007E18" w:rsidP="00007E18">
      <w:pPr>
        <w:contextualSpacing/>
        <w:rPr>
          <w:rFonts w:ascii="Consolas" w:hAnsi="Consolas" w:cs="Consolas"/>
        </w:rPr>
      </w:pPr>
      <w:r w:rsidRPr="00007E18">
        <w:rPr>
          <w:rFonts w:ascii="Consolas" w:hAnsi="Consolas" w:cs="Consolas"/>
        </w:rPr>
        <w:t xml:space="preserve">    n = int(n)</w:t>
      </w:r>
    </w:p>
    <w:p w:rsidR="00007E18" w:rsidRPr="00007E18" w:rsidRDefault="00007E18" w:rsidP="00007E18">
      <w:pPr>
        <w:contextualSpacing/>
        <w:rPr>
          <w:rFonts w:ascii="Consolas" w:hAnsi="Consolas" w:cs="Consolas"/>
        </w:rPr>
      </w:pPr>
      <w:r w:rsidRPr="00007E18">
        <w:rPr>
          <w:rFonts w:ascii="Consolas" w:hAnsi="Consolas" w:cs="Consolas"/>
        </w:rPr>
        <w:t xml:space="preserve">    if n &lt;= BAND_ZERO_TAX_LIMIT :</w:t>
      </w:r>
    </w:p>
    <w:p w:rsidR="00007E18" w:rsidRPr="00007E18" w:rsidRDefault="00007E18" w:rsidP="00007E18">
      <w:pPr>
        <w:contextualSpacing/>
        <w:rPr>
          <w:rFonts w:ascii="Consolas" w:hAnsi="Consolas" w:cs="Consolas"/>
        </w:rPr>
      </w:pPr>
      <w:r w:rsidRPr="00007E18">
        <w:rPr>
          <w:rFonts w:ascii="Consolas" w:hAnsi="Consolas" w:cs="Consolas"/>
        </w:rPr>
        <w:t xml:space="preserve">        return int(Tax)</w:t>
      </w:r>
    </w:p>
    <w:p w:rsidR="00007E18" w:rsidRPr="00007E18" w:rsidRDefault="00007E18" w:rsidP="00007E18">
      <w:pPr>
        <w:contextualSpacing/>
        <w:rPr>
          <w:rFonts w:ascii="Consolas" w:hAnsi="Consolas" w:cs="Consolas"/>
        </w:rPr>
      </w:pPr>
      <w:r w:rsidRPr="00007E18">
        <w:rPr>
          <w:rFonts w:ascii="Consolas" w:hAnsi="Consolas" w:cs="Consolas"/>
        </w:rPr>
        <w:t xml:space="preserve">    if n &gt; BAND_ZERO_TAX_LIMIT and n &lt;= BAND_ONE_TAX_LIMIT:</w:t>
      </w:r>
    </w:p>
    <w:p w:rsidR="00007E18" w:rsidRPr="00007E18" w:rsidRDefault="00007E18" w:rsidP="00007E18">
      <w:pPr>
        <w:contextualSpacing/>
        <w:rPr>
          <w:rFonts w:ascii="Consolas" w:hAnsi="Consolas" w:cs="Consolas"/>
        </w:rPr>
      </w:pPr>
      <w:r w:rsidRPr="00007E18">
        <w:rPr>
          <w:rFonts w:ascii="Consolas" w:hAnsi="Consolas" w:cs="Consolas"/>
        </w:rPr>
        <w:t xml:space="preserve">        AmountInBandZero = BAND_ZERO_TAX_LIMIT </w:t>
      </w:r>
    </w:p>
    <w:p w:rsidR="00007E18" w:rsidRPr="00007E18" w:rsidRDefault="00007E18" w:rsidP="00007E18">
      <w:pPr>
        <w:contextualSpacing/>
        <w:rPr>
          <w:rFonts w:ascii="Consolas" w:hAnsi="Consolas" w:cs="Consolas"/>
        </w:rPr>
      </w:pPr>
      <w:r w:rsidRPr="00007E18">
        <w:rPr>
          <w:rFonts w:ascii="Consolas" w:hAnsi="Consolas" w:cs="Consolas"/>
        </w:rPr>
        <w:t xml:space="preserve">        AmountInBandOne = n - BAND_ZERO_TAX_LIMIT</w:t>
      </w:r>
    </w:p>
    <w:p w:rsidR="00007E18" w:rsidRPr="00007E18" w:rsidRDefault="00007E18" w:rsidP="00007E18">
      <w:pPr>
        <w:contextualSpacing/>
        <w:rPr>
          <w:rFonts w:ascii="Consolas" w:hAnsi="Consolas" w:cs="Consolas"/>
        </w:rPr>
      </w:pPr>
      <w:r w:rsidRPr="00007E18">
        <w:rPr>
          <w:rFonts w:ascii="Consolas" w:hAnsi="Consolas" w:cs="Consolas"/>
        </w:rPr>
        <w:t xml:space="preserve">        Tax = AmountInBandOne * BAND_ONE_TAX</w:t>
      </w:r>
    </w:p>
    <w:p w:rsidR="00007E18" w:rsidRPr="00007E18" w:rsidRDefault="00007E18" w:rsidP="00007E18">
      <w:pPr>
        <w:contextualSpacing/>
        <w:rPr>
          <w:rFonts w:ascii="Consolas" w:hAnsi="Consolas" w:cs="Consolas"/>
        </w:rPr>
      </w:pPr>
      <w:r w:rsidRPr="00007E18">
        <w:rPr>
          <w:rFonts w:ascii="Consolas" w:hAnsi="Consolas" w:cs="Consolas"/>
        </w:rPr>
        <w:t xml:space="preserve">        return int(Tax)</w:t>
      </w:r>
    </w:p>
    <w:p w:rsidR="00007E18" w:rsidRPr="00007E18" w:rsidRDefault="00007E18" w:rsidP="00007E18">
      <w:pPr>
        <w:contextualSpacing/>
        <w:rPr>
          <w:rFonts w:ascii="Consolas" w:hAnsi="Consolas" w:cs="Consolas"/>
        </w:rPr>
      </w:pPr>
      <w:r w:rsidRPr="00007E18">
        <w:rPr>
          <w:rFonts w:ascii="Consolas" w:hAnsi="Consolas" w:cs="Consolas"/>
        </w:rPr>
        <w:t xml:space="preserve">    if n &gt; BAND_ONE_TAX_LIMIT and n &lt;= BAND_TWO_TAX_LIMIT:</w:t>
      </w:r>
    </w:p>
    <w:p w:rsidR="00007E18" w:rsidRPr="00007E18" w:rsidRDefault="00007E18" w:rsidP="00007E18">
      <w:pPr>
        <w:contextualSpacing/>
        <w:rPr>
          <w:rFonts w:ascii="Consolas" w:hAnsi="Consolas" w:cs="Consolas"/>
        </w:rPr>
      </w:pPr>
      <w:r w:rsidRPr="00007E18">
        <w:rPr>
          <w:rFonts w:ascii="Consolas" w:hAnsi="Consolas" w:cs="Consolas"/>
        </w:rPr>
        <w:t xml:space="preserve">        AmountInBandZero = BAND_ZERO_TAX_LIMIT</w:t>
      </w:r>
    </w:p>
    <w:p w:rsidR="00007E18" w:rsidRPr="00007E18" w:rsidRDefault="00007E18" w:rsidP="00007E18">
      <w:pPr>
        <w:contextualSpacing/>
        <w:rPr>
          <w:rFonts w:ascii="Consolas" w:hAnsi="Consolas" w:cs="Consolas"/>
        </w:rPr>
      </w:pPr>
      <w:r w:rsidRPr="00007E18">
        <w:rPr>
          <w:rFonts w:ascii="Consolas" w:hAnsi="Consolas" w:cs="Consolas"/>
        </w:rPr>
        <w:t xml:space="preserve">        AmountInBandOne = BAND_ONE_TAX_LIMIT</w:t>
      </w:r>
    </w:p>
    <w:p w:rsidR="00007E18" w:rsidRPr="00007E18" w:rsidRDefault="00007E18" w:rsidP="00007E18">
      <w:pPr>
        <w:contextualSpacing/>
        <w:rPr>
          <w:rFonts w:ascii="Consolas" w:hAnsi="Consolas" w:cs="Consolas"/>
        </w:rPr>
      </w:pPr>
      <w:r w:rsidRPr="00007E18">
        <w:rPr>
          <w:rFonts w:ascii="Consolas" w:hAnsi="Consolas" w:cs="Consolas"/>
        </w:rPr>
        <w:t xml:space="preserve">        AmountInBandTwo = n - BAND_ONE_TAX_LIMIT</w:t>
      </w:r>
    </w:p>
    <w:p w:rsidR="00007E18" w:rsidRPr="00007E18" w:rsidRDefault="00007E18" w:rsidP="00007E18">
      <w:pPr>
        <w:contextualSpacing/>
        <w:rPr>
          <w:rFonts w:ascii="Consolas" w:hAnsi="Consolas" w:cs="Consolas"/>
        </w:rPr>
      </w:pPr>
      <w:r w:rsidRPr="00007E18">
        <w:rPr>
          <w:rFonts w:ascii="Consolas" w:hAnsi="Consolas" w:cs="Consolas"/>
        </w:rPr>
        <w:t xml:space="preserve">        Tax = AmountInBandOne * BAND_ONE_TAX</w:t>
      </w:r>
    </w:p>
    <w:p w:rsidR="00007E18" w:rsidRPr="00007E18" w:rsidRDefault="00007E18" w:rsidP="00007E18">
      <w:pPr>
        <w:contextualSpacing/>
        <w:rPr>
          <w:rFonts w:ascii="Consolas" w:hAnsi="Consolas" w:cs="Consolas"/>
        </w:rPr>
      </w:pPr>
      <w:r w:rsidRPr="00007E18">
        <w:rPr>
          <w:rFonts w:ascii="Consolas" w:hAnsi="Consolas" w:cs="Consolas"/>
        </w:rPr>
        <w:t xml:space="preserve">        Tax += AmountInBandTwo * BAND_TWO_TAX</w:t>
      </w:r>
    </w:p>
    <w:p w:rsidR="00007E18" w:rsidRPr="00007E18" w:rsidRDefault="00007E18" w:rsidP="00007E18">
      <w:pPr>
        <w:contextualSpacing/>
        <w:rPr>
          <w:rFonts w:ascii="Consolas" w:hAnsi="Consolas" w:cs="Consolas"/>
        </w:rPr>
      </w:pPr>
      <w:r w:rsidRPr="00007E18">
        <w:rPr>
          <w:rFonts w:ascii="Consolas" w:hAnsi="Consolas" w:cs="Consolas"/>
        </w:rPr>
        <w:t xml:space="preserve">        return int(Tax)</w:t>
      </w:r>
    </w:p>
    <w:p w:rsidR="00007E18" w:rsidRPr="00007E18" w:rsidRDefault="00007E18" w:rsidP="00007E18">
      <w:pPr>
        <w:contextualSpacing/>
        <w:rPr>
          <w:rFonts w:ascii="Consolas" w:hAnsi="Consolas" w:cs="Consolas"/>
        </w:rPr>
      </w:pPr>
      <w:r w:rsidRPr="00007E18">
        <w:rPr>
          <w:rFonts w:ascii="Consolas" w:hAnsi="Consolas" w:cs="Consolas"/>
        </w:rPr>
        <w:t xml:space="preserve">    if n &gt; BAND_TWO_TAX_LIMIT:</w:t>
      </w:r>
    </w:p>
    <w:p w:rsidR="00007E18" w:rsidRPr="00007E18" w:rsidRDefault="00007E18" w:rsidP="00007E18">
      <w:pPr>
        <w:contextualSpacing/>
        <w:rPr>
          <w:rFonts w:ascii="Consolas" w:hAnsi="Consolas" w:cs="Consolas"/>
        </w:rPr>
      </w:pPr>
      <w:r w:rsidRPr="00007E18">
        <w:rPr>
          <w:rFonts w:ascii="Consolas" w:hAnsi="Consolas" w:cs="Consolas"/>
        </w:rPr>
        <w:t xml:space="preserve">        AmountInBandZero = BAND_ZERO_TAX_LIMIT</w:t>
      </w:r>
    </w:p>
    <w:p w:rsidR="00007E18" w:rsidRPr="00007E18" w:rsidRDefault="00007E18" w:rsidP="00007E18">
      <w:pPr>
        <w:contextualSpacing/>
        <w:rPr>
          <w:rFonts w:ascii="Consolas" w:hAnsi="Consolas" w:cs="Consolas"/>
        </w:rPr>
      </w:pPr>
      <w:r w:rsidRPr="00007E18">
        <w:rPr>
          <w:rFonts w:ascii="Consolas" w:hAnsi="Consolas" w:cs="Consolas"/>
        </w:rPr>
        <w:t xml:space="preserve">        AmountInBandOne = BAND_ONE_TAX_LIMIT</w:t>
      </w:r>
    </w:p>
    <w:p w:rsidR="00007E18" w:rsidRPr="00007E18" w:rsidRDefault="00007E18" w:rsidP="00007E18">
      <w:pPr>
        <w:contextualSpacing/>
        <w:rPr>
          <w:rFonts w:ascii="Consolas" w:hAnsi="Consolas" w:cs="Consolas"/>
        </w:rPr>
      </w:pPr>
      <w:r w:rsidRPr="00007E18">
        <w:rPr>
          <w:rFonts w:ascii="Consolas" w:hAnsi="Consolas" w:cs="Consolas"/>
        </w:rPr>
        <w:t xml:space="preserve">        AmountInBandTwo = BAND_TWO_TAX_LIMIT</w:t>
      </w:r>
    </w:p>
    <w:p w:rsidR="00007E18" w:rsidRPr="00007E18" w:rsidRDefault="00007E18" w:rsidP="00007E18">
      <w:pPr>
        <w:contextualSpacing/>
        <w:rPr>
          <w:rFonts w:ascii="Consolas" w:hAnsi="Consolas" w:cs="Consolas"/>
        </w:rPr>
      </w:pPr>
      <w:r w:rsidRPr="00007E18">
        <w:rPr>
          <w:rFonts w:ascii="Consolas" w:hAnsi="Consolas" w:cs="Consolas"/>
        </w:rPr>
        <w:t xml:space="preserve">        AmountInBandThree = n - BAND_TWO_TAX_LIMIT</w:t>
      </w:r>
    </w:p>
    <w:p w:rsidR="00007E18" w:rsidRPr="00007E18" w:rsidRDefault="00007E18" w:rsidP="00007E18">
      <w:pPr>
        <w:contextualSpacing/>
        <w:rPr>
          <w:rFonts w:ascii="Consolas" w:hAnsi="Consolas" w:cs="Consolas"/>
        </w:rPr>
      </w:pPr>
      <w:r w:rsidRPr="00007E18">
        <w:rPr>
          <w:rFonts w:ascii="Consolas" w:hAnsi="Consolas" w:cs="Consolas"/>
        </w:rPr>
        <w:t xml:space="preserve">        Tax = AmountInBandOne * BAND_ONE_TAX</w:t>
      </w:r>
    </w:p>
    <w:p w:rsidR="00007E18" w:rsidRPr="00007E18" w:rsidRDefault="00007E18" w:rsidP="00007E18">
      <w:pPr>
        <w:contextualSpacing/>
        <w:rPr>
          <w:rFonts w:ascii="Consolas" w:hAnsi="Consolas" w:cs="Consolas"/>
        </w:rPr>
      </w:pPr>
      <w:r w:rsidRPr="00007E18">
        <w:rPr>
          <w:rFonts w:ascii="Consolas" w:hAnsi="Consolas" w:cs="Consolas"/>
        </w:rPr>
        <w:t xml:space="preserve">        Tax += AmountInBandTwo * BAND_TWO_TAX</w:t>
      </w:r>
    </w:p>
    <w:p w:rsidR="00007E18" w:rsidRPr="00007E18" w:rsidRDefault="00007E18" w:rsidP="00007E18">
      <w:pPr>
        <w:contextualSpacing/>
        <w:rPr>
          <w:rFonts w:ascii="Consolas" w:hAnsi="Consolas" w:cs="Consolas"/>
        </w:rPr>
      </w:pPr>
      <w:r w:rsidRPr="00007E18">
        <w:rPr>
          <w:rFonts w:ascii="Consolas" w:hAnsi="Consolas" w:cs="Consolas"/>
        </w:rPr>
        <w:t xml:space="preserve">        Tax += AmountInBandThree * BAND_THREE_TAX</w:t>
      </w:r>
    </w:p>
    <w:p w:rsidR="00007E18" w:rsidRPr="00007E18" w:rsidRDefault="00007E18" w:rsidP="00007E18">
      <w:pPr>
        <w:contextualSpacing/>
        <w:rPr>
          <w:rFonts w:ascii="Consolas" w:hAnsi="Consolas" w:cs="Consolas"/>
        </w:rPr>
      </w:pPr>
      <w:r w:rsidRPr="00007E18">
        <w:rPr>
          <w:rFonts w:ascii="Consolas" w:hAnsi="Consolas" w:cs="Consolas"/>
        </w:rPr>
        <w:t xml:space="preserve">        return int(Tax)</w:t>
      </w:r>
    </w:p>
    <w:p w:rsidR="00007E18" w:rsidRPr="00007E18" w:rsidRDefault="00007E18" w:rsidP="00007E18">
      <w:pPr>
        <w:contextualSpacing/>
        <w:rPr>
          <w:rFonts w:ascii="Consolas" w:hAnsi="Consolas" w:cs="Consolas"/>
        </w:rPr>
      </w:pPr>
    </w:p>
    <w:p w:rsidR="00007E18" w:rsidRPr="00007E18" w:rsidRDefault="00007E18" w:rsidP="00007E18">
      <w:pPr>
        <w:contextualSpacing/>
        <w:rPr>
          <w:rFonts w:ascii="Consolas" w:hAnsi="Consolas" w:cs="Consolas"/>
        </w:rPr>
      </w:pPr>
      <w:r w:rsidRPr="00007E18">
        <w:rPr>
          <w:rFonts w:ascii="Consolas" w:hAnsi="Consolas" w:cs="Consolas"/>
        </w:rPr>
        <w:t>'''values = [10000,20000,30000,40000,50000,60000,70000,80000,90000]</w:t>
      </w:r>
    </w:p>
    <w:p w:rsidR="00007E18" w:rsidRPr="00007E18" w:rsidRDefault="00007E18" w:rsidP="00007E18">
      <w:pPr>
        <w:contextualSpacing/>
        <w:rPr>
          <w:rFonts w:ascii="Consolas" w:hAnsi="Consolas" w:cs="Consolas"/>
        </w:rPr>
      </w:pPr>
      <w:r w:rsidRPr="00007E18">
        <w:rPr>
          <w:rFonts w:ascii="Consolas" w:hAnsi="Consolas" w:cs="Consolas"/>
        </w:rPr>
        <w:t>for value in values:</w:t>
      </w:r>
    </w:p>
    <w:p w:rsidR="00007E18" w:rsidRPr="00007E18" w:rsidRDefault="00007E18" w:rsidP="00007E18">
      <w:pPr>
        <w:contextualSpacing/>
        <w:rPr>
          <w:rFonts w:ascii="Consolas" w:hAnsi="Consolas" w:cs="Consolas"/>
        </w:rPr>
      </w:pPr>
      <w:r w:rsidRPr="00007E18">
        <w:rPr>
          <w:rFonts w:ascii="Consolas" w:hAnsi="Consolas" w:cs="Consolas"/>
        </w:rPr>
        <w:t xml:space="preserve">    print str(value) + "    " + str(CalculateTax(value))'''</w:t>
      </w:r>
    </w:p>
    <w:p w:rsidR="009A7AED" w:rsidRDefault="009A7AED" w:rsidP="00FD2805">
      <w:pPr>
        <w:pStyle w:val="Heading2"/>
      </w:pPr>
      <w:bookmarkStart w:id="74" w:name="_Toc406682470"/>
      <w:r>
        <w:t>Constants.py :</w:t>
      </w:r>
      <w:bookmarkEnd w:id="74"/>
    </w:p>
    <w:p w:rsidR="009A7AED" w:rsidRDefault="009A7AED" w:rsidP="009A7AED"/>
    <w:p w:rsidR="009A7AED" w:rsidRPr="009A7AED" w:rsidRDefault="009A7AED" w:rsidP="009A7AED">
      <w:pPr>
        <w:contextualSpacing/>
        <w:rPr>
          <w:rFonts w:ascii="Consolas" w:hAnsi="Consolas" w:cs="Consolas"/>
        </w:rPr>
      </w:pPr>
      <w:r w:rsidRPr="009A7AED">
        <w:rPr>
          <w:rFonts w:ascii="Consolas" w:hAnsi="Consolas" w:cs="Consolas"/>
        </w:rPr>
        <w:t>#CONSTANTS</w:t>
      </w:r>
    </w:p>
    <w:p w:rsidR="009A7AED" w:rsidRPr="009A7AED" w:rsidRDefault="009A7AED" w:rsidP="009A7AED">
      <w:pPr>
        <w:contextualSpacing/>
        <w:rPr>
          <w:rFonts w:ascii="Consolas" w:hAnsi="Consolas" w:cs="Consolas"/>
        </w:rPr>
      </w:pPr>
    </w:p>
    <w:p w:rsidR="009A7AED" w:rsidRPr="009A7AED" w:rsidRDefault="009A7AED" w:rsidP="009A7AED">
      <w:pPr>
        <w:contextualSpacing/>
        <w:rPr>
          <w:rFonts w:ascii="Consolas" w:hAnsi="Consolas" w:cs="Consolas"/>
        </w:rPr>
      </w:pPr>
      <w:r w:rsidRPr="009A7AED">
        <w:rPr>
          <w:rFonts w:ascii="Consolas" w:hAnsi="Consolas" w:cs="Consolas"/>
        </w:rPr>
        <w:t>VERSION_NUMBER = "2.0.0"</w:t>
      </w:r>
    </w:p>
    <w:p w:rsidR="009A7AED" w:rsidRPr="009A7AED" w:rsidRDefault="009A7AED" w:rsidP="009A7AED">
      <w:pPr>
        <w:contextualSpacing/>
        <w:rPr>
          <w:rFonts w:ascii="Consolas" w:hAnsi="Consolas" w:cs="Consolas"/>
        </w:rPr>
      </w:pPr>
    </w:p>
    <w:p w:rsidR="009A7AED" w:rsidRPr="009A7AED" w:rsidRDefault="009A7AED" w:rsidP="009A7AED">
      <w:pPr>
        <w:contextualSpacing/>
        <w:rPr>
          <w:rFonts w:ascii="Consolas" w:hAnsi="Consolas" w:cs="Consolas"/>
        </w:rPr>
      </w:pPr>
      <w:r w:rsidRPr="009A7AED">
        <w:rPr>
          <w:rFonts w:ascii="Consolas" w:hAnsi="Consolas" w:cs="Consolas"/>
        </w:rPr>
        <w:t>WINDOW_GEOMETRY = "900x600+200+50"</w:t>
      </w:r>
    </w:p>
    <w:p w:rsidR="009A7AED" w:rsidRPr="009A7AED" w:rsidRDefault="009A7AED" w:rsidP="009A7AED">
      <w:pPr>
        <w:contextualSpacing/>
        <w:rPr>
          <w:rFonts w:ascii="Consolas" w:hAnsi="Consolas" w:cs="Consolas"/>
        </w:rPr>
      </w:pPr>
    </w:p>
    <w:p w:rsidR="009A7AED" w:rsidRPr="009A7AED" w:rsidRDefault="009A7AED" w:rsidP="009A7AED">
      <w:pPr>
        <w:contextualSpacing/>
        <w:rPr>
          <w:rFonts w:ascii="Consolas" w:hAnsi="Consolas" w:cs="Consolas"/>
        </w:rPr>
      </w:pPr>
      <w:r w:rsidRPr="009A7AED">
        <w:rPr>
          <w:rFonts w:ascii="Consolas" w:hAnsi="Consolas" w:cs="Consolas"/>
        </w:rPr>
        <w:t>WINDOW_TITLE = ""</w:t>
      </w:r>
    </w:p>
    <w:p w:rsidR="009A7AED" w:rsidRPr="009A7AED" w:rsidRDefault="009A7AED" w:rsidP="009A7AED">
      <w:pPr>
        <w:contextualSpacing/>
        <w:rPr>
          <w:rFonts w:ascii="Consolas" w:hAnsi="Consolas" w:cs="Consolas"/>
        </w:rPr>
      </w:pPr>
    </w:p>
    <w:p w:rsidR="009A7AED" w:rsidRPr="009A7AED" w:rsidRDefault="009A7AED" w:rsidP="009A7AED">
      <w:pPr>
        <w:contextualSpacing/>
        <w:rPr>
          <w:rFonts w:ascii="Consolas" w:hAnsi="Consolas" w:cs="Consolas"/>
        </w:rPr>
      </w:pPr>
      <w:r w:rsidRPr="009A7AED">
        <w:rPr>
          <w:rFonts w:ascii="Consolas" w:hAnsi="Consolas" w:cs="Consolas"/>
        </w:rPr>
        <w:t>RESERVED_NAMES = ["Administrator", "Admin"] #This will Disallow names.</w:t>
      </w:r>
    </w:p>
    <w:p w:rsidR="009A7AED" w:rsidRPr="009A7AED" w:rsidRDefault="009A7AED" w:rsidP="009A7AED">
      <w:pPr>
        <w:contextualSpacing/>
        <w:rPr>
          <w:rFonts w:ascii="Consolas" w:hAnsi="Consolas" w:cs="Consolas"/>
        </w:rPr>
      </w:pPr>
    </w:p>
    <w:p w:rsidR="009A7AED" w:rsidRPr="009A7AED" w:rsidRDefault="009A7AED" w:rsidP="009A7AED">
      <w:pPr>
        <w:contextualSpacing/>
        <w:rPr>
          <w:rFonts w:ascii="Consolas" w:hAnsi="Consolas" w:cs="Consolas"/>
        </w:rPr>
      </w:pPr>
      <w:r w:rsidRPr="009A7AED">
        <w:rPr>
          <w:rFonts w:ascii="Consolas" w:hAnsi="Consolas" w:cs="Consolas"/>
        </w:rPr>
        <w:t>HELP_SYMBOL = u"?"</w:t>
      </w:r>
    </w:p>
    <w:p w:rsidR="009A7AED" w:rsidRPr="009A7AED" w:rsidRDefault="009A7AED" w:rsidP="009A7AED">
      <w:pPr>
        <w:contextualSpacing/>
        <w:rPr>
          <w:rFonts w:ascii="Consolas" w:hAnsi="Consolas" w:cs="Consolas"/>
        </w:rPr>
      </w:pPr>
    </w:p>
    <w:p w:rsidR="009A7AED" w:rsidRPr="009A7AED" w:rsidRDefault="009A7AED" w:rsidP="009A7AED">
      <w:pPr>
        <w:contextualSpacing/>
        <w:rPr>
          <w:rFonts w:ascii="Consolas" w:hAnsi="Consolas" w:cs="Consolas"/>
        </w:rPr>
      </w:pPr>
      <w:r w:rsidRPr="009A7AED">
        <w:rPr>
          <w:rFonts w:ascii="Consolas" w:hAnsi="Consolas" w:cs="Consolas"/>
        </w:rPr>
        <w:t>#File Handling Methods</w:t>
      </w:r>
    </w:p>
    <w:p w:rsidR="009A7AED" w:rsidRPr="009A7AED" w:rsidRDefault="009A7AED" w:rsidP="009A7AED">
      <w:pPr>
        <w:contextualSpacing/>
        <w:rPr>
          <w:rFonts w:ascii="Consolas" w:hAnsi="Consolas" w:cs="Consolas"/>
        </w:rPr>
      </w:pPr>
    </w:p>
    <w:p w:rsidR="009A7AED" w:rsidRPr="009A7AED" w:rsidRDefault="009A7AED" w:rsidP="009A7AED">
      <w:pPr>
        <w:contextualSpacing/>
        <w:rPr>
          <w:rFonts w:ascii="Consolas" w:hAnsi="Consolas" w:cs="Consolas"/>
        </w:rPr>
      </w:pPr>
      <w:r w:rsidRPr="009A7AED">
        <w:rPr>
          <w:rFonts w:ascii="Consolas" w:hAnsi="Consolas" w:cs="Consolas"/>
        </w:rPr>
        <w:t>APPEND_MODE = "a"</w:t>
      </w:r>
    </w:p>
    <w:p w:rsidR="009A7AED" w:rsidRPr="009A7AED" w:rsidRDefault="009A7AED" w:rsidP="009A7AED">
      <w:pPr>
        <w:contextualSpacing/>
        <w:rPr>
          <w:rFonts w:ascii="Consolas" w:hAnsi="Consolas" w:cs="Consolas"/>
        </w:rPr>
      </w:pPr>
      <w:r w:rsidRPr="009A7AED">
        <w:rPr>
          <w:rFonts w:ascii="Consolas" w:hAnsi="Consolas" w:cs="Consolas"/>
        </w:rPr>
        <w:t>APPEND_BINARY_MODE = "ab"</w:t>
      </w:r>
    </w:p>
    <w:p w:rsidR="009A7AED" w:rsidRPr="009A7AED" w:rsidRDefault="009A7AED" w:rsidP="009A7AED">
      <w:pPr>
        <w:contextualSpacing/>
        <w:rPr>
          <w:rFonts w:ascii="Consolas" w:hAnsi="Consolas" w:cs="Consolas"/>
        </w:rPr>
      </w:pPr>
      <w:r w:rsidRPr="009A7AED">
        <w:rPr>
          <w:rFonts w:ascii="Consolas" w:hAnsi="Consolas" w:cs="Consolas"/>
        </w:rPr>
        <w:t>READ_MODE = "r"</w:t>
      </w:r>
    </w:p>
    <w:p w:rsidR="009A7AED" w:rsidRPr="009A7AED" w:rsidRDefault="009A7AED" w:rsidP="009A7AED">
      <w:pPr>
        <w:contextualSpacing/>
        <w:rPr>
          <w:rFonts w:ascii="Consolas" w:hAnsi="Consolas" w:cs="Consolas"/>
        </w:rPr>
      </w:pPr>
      <w:r w:rsidRPr="009A7AED">
        <w:rPr>
          <w:rFonts w:ascii="Consolas" w:hAnsi="Consolas" w:cs="Consolas"/>
        </w:rPr>
        <w:t>READ_BINARY_MODE = "rb"</w:t>
      </w:r>
    </w:p>
    <w:p w:rsidR="009A7AED" w:rsidRPr="009A7AED" w:rsidRDefault="009A7AED" w:rsidP="009A7AED">
      <w:pPr>
        <w:contextualSpacing/>
        <w:rPr>
          <w:rFonts w:ascii="Consolas" w:hAnsi="Consolas" w:cs="Consolas"/>
        </w:rPr>
      </w:pPr>
      <w:r w:rsidRPr="009A7AED">
        <w:rPr>
          <w:rFonts w:ascii="Consolas" w:hAnsi="Consolas" w:cs="Consolas"/>
        </w:rPr>
        <w:t>WRITE_MODE = "w"</w:t>
      </w:r>
    </w:p>
    <w:p w:rsidR="009A7AED" w:rsidRPr="009A7AED" w:rsidRDefault="009A7AED" w:rsidP="009A7AED">
      <w:pPr>
        <w:contextualSpacing/>
        <w:rPr>
          <w:rFonts w:ascii="Consolas" w:hAnsi="Consolas" w:cs="Consolas"/>
        </w:rPr>
      </w:pPr>
      <w:r w:rsidRPr="009A7AED">
        <w:rPr>
          <w:rFonts w:ascii="Consolas" w:hAnsi="Consolas" w:cs="Consolas"/>
        </w:rPr>
        <w:t>WRITE_BINARY_MODE = "wb"</w:t>
      </w:r>
    </w:p>
    <w:p w:rsidR="009A7AED" w:rsidRPr="009A7AED" w:rsidRDefault="009A7AED" w:rsidP="009A7AED">
      <w:pPr>
        <w:contextualSpacing/>
        <w:rPr>
          <w:rFonts w:ascii="Consolas" w:hAnsi="Consolas" w:cs="Consolas"/>
        </w:rPr>
      </w:pPr>
    </w:p>
    <w:p w:rsidR="009A7AED" w:rsidRPr="009A7AED" w:rsidRDefault="009A7AED" w:rsidP="009A7AED">
      <w:pPr>
        <w:contextualSpacing/>
        <w:rPr>
          <w:rFonts w:ascii="Consolas" w:hAnsi="Consolas" w:cs="Consolas"/>
        </w:rPr>
      </w:pPr>
      <w:r w:rsidRPr="009A7AED">
        <w:rPr>
          <w:rFonts w:ascii="Consolas" w:hAnsi="Consolas" w:cs="Consolas"/>
        </w:rPr>
        <w:t>#File Names</w:t>
      </w:r>
    </w:p>
    <w:p w:rsidR="009A7AED" w:rsidRPr="009A7AED" w:rsidRDefault="009A7AED" w:rsidP="009A7AED">
      <w:pPr>
        <w:contextualSpacing/>
        <w:rPr>
          <w:rFonts w:ascii="Consolas" w:hAnsi="Consolas" w:cs="Consolas"/>
        </w:rPr>
      </w:pPr>
    </w:p>
    <w:p w:rsidR="009A7AED" w:rsidRPr="009A7AED" w:rsidRDefault="009A7AED" w:rsidP="009A7AED">
      <w:pPr>
        <w:contextualSpacing/>
        <w:rPr>
          <w:rFonts w:ascii="Consolas" w:hAnsi="Consolas" w:cs="Consolas"/>
        </w:rPr>
      </w:pPr>
      <w:r w:rsidRPr="009A7AED">
        <w:rPr>
          <w:rFonts w:ascii="Consolas" w:hAnsi="Consolas" w:cs="Consolas"/>
        </w:rPr>
        <w:t>ADMIN_PASS_FILENAME = "AdminPass.txt"</w:t>
      </w:r>
    </w:p>
    <w:p w:rsidR="009A7AED" w:rsidRPr="009A7AED" w:rsidRDefault="009A7AED" w:rsidP="009A7AED">
      <w:pPr>
        <w:contextualSpacing/>
        <w:rPr>
          <w:rFonts w:ascii="Consolas" w:hAnsi="Consolas" w:cs="Consolas"/>
        </w:rPr>
      </w:pPr>
      <w:r w:rsidRPr="009A7AED">
        <w:rPr>
          <w:rFonts w:ascii="Consolas" w:hAnsi="Consolas" w:cs="Consolas"/>
        </w:rPr>
        <w:t>COPYRIGHT_IMAGE_FILENAME = "CopyrightNotice.gif"</w:t>
      </w:r>
    </w:p>
    <w:p w:rsidR="009A7AED" w:rsidRPr="009A7AED" w:rsidRDefault="009A7AED" w:rsidP="009A7AED">
      <w:pPr>
        <w:contextualSpacing/>
        <w:rPr>
          <w:rFonts w:ascii="Consolas" w:hAnsi="Consolas" w:cs="Consolas"/>
        </w:rPr>
      </w:pPr>
      <w:r w:rsidRPr="009A7AED">
        <w:rPr>
          <w:rFonts w:ascii="Consolas" w:hAnsi="Consolas" w:cs="Consolas"/>
        </w:rPr>
        <w:t>CURRENT_EMP_FILENAME = "CurrentEmployee.txt"</w:t>
      </w:r>
    </w:p>
    <w:p w:rsidR="009A7AED" w:rsidRPr="009A7AED" w:rsidRDefault="009A7AED" w:rsidP="009A7AED">
      <w:pPr>
        <w:contextualSpacing/>
        <w:rPr>
          <w:rFonts w:ascii="Consolas" w:hAnsi="Consolas" w:cs="Consolas"/>
        </w:rPr>
      </w:pPr>
      <w:r w:rsidRPr="009A7AED">
        <w:rPr>
          <w:rFonts w:ascii="Consolas" w:hAnsi="Consolas" w:cs="Consolas"/>
        </w:rPr>
        <w:t>EMPCODE_FILENAME = "EmpCodes.p"</w:t>
      </w:r>
    </w:p>
    <w:p w:rsidR="009A7AED" w:rsidRPr="009A7AED" w:rsidRDefault="009A7AED" w:rsidP="009A7AED">
      <w:pPr>
        <w:contextualSpacing/>
        <w:rPr>
          <w:rFonts w:ascii="Consolas" w:hAnsi="Consolas" w:cs="Consolas"/>
        </w:rPr>
      </w:pPr>
      <w:r w:rsidRPr="009A7AED">
        <w:rPr>
          <w:rFonts w:ascii="Consolas" w:hAnsi="Consolas" w:cs="Consolas"/>
        </w:rPr>
        <w:t>EMP_COUNT_FILENAME = 'EmpCount.txt'</w:t>
      </w:r>
    </w:p>
    <w:p w:rsidR="009A7AED" w:rsidRPr="009A7AED" w:rsidRDefault="009A7AED" w:rsidP="009A7AED">
      <w:pPr>
        <w:contextualSpacing/>
        <w:rPr>
          <w:rFonts w:ascii="Consolas" w:hAnsi="Consolas" w:cs="Consolas"/>
        </w:rPr>
      </w:pPr>
      <w:r w:rsidRPr="009A7AED">
        <w:rPr>
          <w:rFonts w:ascii="Consolas" w:hAnsi="Consolas" w:cs="Consolas"/>
        </w:rPr>
        <w:t>EMP_DATABASE_FILENAME = "EmpDatabase.txt"</w:t>
      </w:r>
    </w:p>
    <w:p w:rsidR="009A7AED" w:rsidRPr="009A7AED" w:rsidRDefault="009A7AED" w:rsidP="009A7AED">
      <w:pPr>
        <w:contextualSpacing/>
        <w:rPr>
          <w:rFonts w:ascii="Consolas" w:hAnsi="Consolas" w:cs="Consolas"/>
        </w:rPr>
      </w:pPr>
      <w:r w:rsidRPr="009A7AED">
        <w:rPr>
          <w:rFonts w:ascii="Consolas" w:hAnsi="Consolas" w:cs="Consolas"/>
        </w:rPr>
        <w:t>INITIAL_SETUP_FILENAME = "InitialSetup.txt"</w:t>
      </w:r>
    </w:p>
    <w:p w:rsidR="009A7AED" w:rsidRPr="009A7AED" w:rsidRDefault="009A7AED" w:rsidP="009A7AED">
      <w:pPr>
        <w:contextualSpacing/>
        <w:rPr>
          <w:rFonts w:ascii="Consolas" w:hAnsi="Consolas" w:cs="Consolas"/>
        </w:rPr>
      </w:pPr>
      <w:r w:rsidRPr="009A7AED">
        <w:rPr>
          <w:rFonts w:ascii="Consolas" w:hAnsi="Consolas" w:cs="Consolas"/>
        </w:rPr>
        <w:t>LANGUAGE_FILENAME = "Language.txt"</w:t>
      </w:r>
    </w:p>
    <w:p w:rsidR="009A7AED" w:rsidRPr="009A7AED" w:rsidRDefault="009A7AED" w:rsidP="009A7AED">
      <w:pPr>
        <w:contextualSpacing/>
        <w:rPr>
          <w:rFonts w:ascii="Consolas" w:hAnsi="Consolas" w:cs="Consolas"/>
        </w:rPr>
      </w:pPr>
      <w:r w:rsidRPr="009A7AED">
        <w:rPr>
          <w:rFonts w:ascii="Consolas" w:hAnsi="Consolas" w:cs="Consolas"/>
        </w:rPr>
        <w:t>LOG_FILENAME = "Log.txt"</w:t>
      </w:r>
    </w:p>
    <w:p w:rsidR="009A7AED" w:rsidRPr="009A7AED" w:rsidRDefault="009A7AED" w:rsidP="009A7AED">
      <w:pPr>
        <w:contextualSpacing/>
        <w:rPr>
          <w:rFonts w:ascii="Consolas" w:hAnsi="Consolas" w:cs="Consolas"/>
        </w:rPr>
      </w:pPr>
      <w:r w:rsidRPr="009A7AED">
        <w:rPr>
          <w:rFonts w:ascii="Consolas" w:hAnsi="Consolas" w:cs="Consolas"/>
        </w:rPr>
        <w:t>LOGIN_DATA_FILENAME = "LoginData.p"</w:t>
      </w:r>
    </w:p>
    <w:p w:rsidR="009A7AED" w:rsidRPr="009A7AED" w:rsidRDefault="009A7AED" w:rsidP="009A7AED">
      <w:pPr>
        <w:contextualSpacing/>
        <w:rPr>
          <w:rFonts w:ascii="Consolas" w:hAnsi="Consolas" w:cs="Consolas"/>
        </w:rPr>
      </w:pPr>
      <w:r w:rsidRPr="009A7AED">
        <w:rPr>
          <w:rFonts w:ascii="Consolas" w:hAnsi="Consolas" w:cs="Consolas"/>
        </w:rPr>
        <w:t>LOGIN_SECURITY_FILENAME = "LoginAttempts.p"</w:t>
      </w:r>
    </w:p>
    <w:p w:rsidR="009A7AED" w:rsidRPr="009A7AED" w:rsidRDefault="009A7AED" w:rsidP="009A7AED">
      <w:pPr>
        <w:contextualSpacing/>
        <w:rPr>
          <w:rFonts w:ascii="Consolas" w:hAnsi="Consolas" w:cs="Consolas"/>
        </w:rPr>
      </w:pPr>
      <w:r w:rsidRPr="009A7AED">
        <w:rPr>
          <w:rFonts w:ascii="Consolas" w:hAnsi="Consolas" w:cs="Consolas"/>
        </w:rPr>
        <w:t>LOGO_GIF_FILENAME = "EmpTrackerImage.gif"</w:t>
      </w:r>
    </w:p>
    <w:p w:rsidR="009A7AED" w:rsidRPr="009A7AED" w:rsidRDefault="009A7AED" w:rsidP="009A7AED">
      <w:pPr>
        <w:contextualSpacing/>
        <w:rPr>
          <w:rFonts w:ascii="Consolas" w:hAnsi="Consolas" w:cs="Consolas"/>
        </w:rPr>
      </w:pPr>
      <w:r w:rsidRPr="009A7AED">
        <w:rPr>
          <w:rFonts w:ascii="Consolas" w:hAnsi="Consolas" w:cs="Consolas"/>
        </w:rPr>
        <w:t>TOTAL_EXPENDITURE_FILENAME = "TotalExpenditure.txt"</w:t>
      </w:r>
    </w:p>
    <w:p w:rsidR="009A7AED" w:rsidRPr="009A7AED" w:rsidRDefault="009A7AED" w:rsidP="009A7AED">
      <w:pPr>
        <w:contextualSpacing/>
        <w:rPr>
          <w:rFonts w:ascii="Consolas" w:hAnsi="Consolas" w:cs="Consolas"/>
        </w:rPr>
      </w:pPr>
      <w:r w:rsidRPr="009A7AED">
        <w:rPr>
          <w:rFonts w:ascii="Consolas" w:hAnsi="Consolas" w:cs="Consolas"/>
        </w:rPr>
        <w:t>TOTAL_SALARY_FILENAME = "TotalSalary.txt"</w:t>
      </w:r>
    </w:p>
    <w:p w:rsidR="009A7AED" w:rsidRPr="009A7AED" w:rsidRDefault="009A7AED" w:rsidP="009A7AED">
      <w:pPr>
        <w:contextualSpacing/>
        <w:rPr>
          <w:rFonts w:ascii="Consolas" w:hAnsi="Consolas" w:cs="Consolas"/>
        </w:rPr>
      </w:pPr>
    </w:p>
    <w:p w:rsidR="009A7AED" w:rsidRPr="009A7AED" w:rsidRDefault="009A7AED" w:rsidP="009A7AED">
      <w:pPr>
        <w:contextualSpacing/>
        <w:rPr>
          <w:rFonts w:ascii="Consolas" w:hAnsi="Consolas" w:cs="Consolas"/>
        </w:rPr>
      </w:pPr>
      <w:r w:rsidRPr="009A7AED">
        <w:rPr>
          <w:rFonts w:ascii="Consolas" w:hAnsi="Consolas" w:cs="Consolas"/>
        </w:rPr>
        <w:t>#Time Periods</w:t>
      </w:r>
    </w:p>
    <w:p w:rsidR="009A7AED" w:rsidRPr="009A7AED" w:rsidRDefault="009A7AED" w:rsidP="009A7AED">
      <w:pPr>
        <w:contextualSpacing/>
        <w:rPr>
          <w:rFonts w:ascii="Consolas" w:hAnsi="Consolas" w:cs="Consolas"/>
        </w:rPr>
      </w:pPr>
    </w:p>
    <w:p w:rsidR="009A7AED" w:rsidRPr="009A7AED" w:rsidRDefault="009A7AED" w:rsidP="009A7AED">
      <w:pPr>
        <w:contextualSpacing/>
        <w:rPr>
          <w:rFonts w:ascii="Consolas" w:hAnsi="Consolas" w:cs="Consolas"/>
        </w:rPr>
      </w:pPr>
      <w:r w:rsidRPr="009A7AED">
        <w:rPr>
          <w:rFonts w:ascii="Consolas" w:hAnsi="Consolas" w:cs="Consolas"/>
        </w:rPr>
        <w:t>DAYS_IN_A_YEAR = 365.25</w:t>
      </w:r>
    </w:p>
    <w:p w:rsidR="009A7AED" w:rsidRPr="009A7AED" w:rsidRDefault="009A7AED" w:rsidP="009A7AED">
      <w:pPr>
        <w:contextualSpacing/>
        <w:rPr>
          <w:rFonts w:ascii="Consolas" w:hAnsi="Consolas" w:cs="Consolas"/>
        </w:rPr>
      </w:pPr>
      <w:r w:rsidRPr="009A7AED">
        <w:rPr>
          <w:rFonts w:ascii="Consolas" w:hAnsi="Consolas" w:cs="Consolas"/>
        </w:rPr>
        <w:t>WEEKS_IN_A_YEAR = 52</w:t>
      </w:r>
    </w:p>
    <w:p w:rsidR="009A7AED" w:rsidRPr="009A7AED" w:rsidRDefault="009A7AED" w:rsidP="009A7AED">
      <w:pPr>
        <w:contextualSpacing/>
        <w:rPr>
          <w:rFonts w:ascii="Consolas" w:hAnsi="Consolas" w:cs="Consolas"/>
        </w:rPr>
      </w:pPr>
      <w:r w:rsidRPr="009A7AED">
        <w:rPr>
          <w:rFonts w:ascii="Consolas" w:hAnsi="Consolas" w:cs="Consolas"/>
        </w:rPr>
        <w:t>MONTHS_IN_A_YEAR = 12</w:t>
      </w:r>
    </w:p>
    <w:p w:rsidR="009A7AED" w:rsidRPr="009A7AED" w:rsidRDefault="009A7AED" w:rsidP="009A7AED">
      <w:pPr>
        <w:contextualSpacing/>
        <w:rPr>
          <w:rFonts w:ascii="Consolas" w:hAnsi="Consolas" w:cs="Consolas"/>
        </w:rPr>
      </w:pPr>
      <w:r w:rsidRPr="009A7AED">
        <w:rPr>
          <w:rFonts w:ascii="Consolas" w:hAnsi="Consolas" w:cs="Consolas"/>
        </w:rPr>
        <w:t>QUARTERLY_MONTHS = 4</w:t>
      </w:r>
    </w:p>
    <w:p w:rsidR="009A7AED" w:rsidRPr="009A7AED" w:rsidRDefault="009A7AED" w:rsidP="009A7AED">
      <w:pPr>
        <w:contextualSpacing/>
        <w:rPr>
          <w:rFonts w:ascii="Consolas" w:hAnsi="Consolas" w:cs="Consolas"/>
        </w:rPr>
      </w:pPr>
      <w:r>
        <w:rPr>
          <w:rFonts w:ascii="Consolas" w:hAnsi="Consolas" w:cs="Consolas"/>
        </w:rPr>
        <w:t>BIANNUAL_MONTHS = 2</w:t>
      </w:r>
    </w:p>
    <w:p w:rsidR="009A7AED" w:rsidRDefault="009A7AED" w:rsidP="00FD2805">
      <w:pPr>
        <w:pStyle w:val="Heading2"/>
      </w:pPr>
      <w:bookmarkStart w:id="75" w:name="_Toc406682471"/>
      <w:r>
        <w:t>CreateEmployeeScreen.py :</w:t>
      </w:r>
      <w:bookmarkEnd w:id="75"/>
    </w:p>
    <w:p w:rsidR="009A7AED" w:rsidRPr="009A7AED" w:rsidRDefault="009A7AED" w:rsidP="009A7AED"/>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from Constants import *</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from CreatePopup import *</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from Tkinter import *</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from MainScreen import *</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from TimeStamp import *</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lastRenderedPageBreak/>
        <w:t>from BaseModule import *</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from GenerateCode import *</w:t>
      </w:r>
    </w:p>
    <w:p w:rsidR="009A7AED" w:rsidRPr="009A7AED" w:rsidRDefault="009A7AED" w:rsidP="009A7AED">
      <w:pPr>
        <w:spacing w:after="100" w:afterAutospacing="1"/>
        <w:contextualSpacing/>
        <w:rPr>
          <w:rFonts w:ascii="Consolas" w:hAnsi="Consolas" w:cs="Consolas"/>
        </w:rPr>
      </w:pP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from LoggingStringsEnglish import *</w:t>
      </w:r>
    </w:p>
    <w:p w:rsidR="009A7AED" w:rsidRPr="009A7AED" w:rsidRDefault="009A7AED" w:rsidP="009A7AED">
      <w:pPr>
        <w:spacing w:after="100" w:afterAutospacing="1"/>
        <w:contextualSpacing/>
        <w:rPr>
          <w:rFonts w:ascii="Consolas" w:hAnsi="Consolas" w:cs="Consolas"/>
        </w:rPr>
      </w:pP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with open(LANGUAGE_FILENAME, READ_MODE) as f:</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Language = f.readline()</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if Language == "GERMAN":</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from CreateEmployeeScreenStringsGerman import *</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from PopupsStringsGerman import *</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from DropdownMenuStringsGerman import *</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else:</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from CreateEmployeeScreenStringsEnglish import *</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from PopupsStringsEnglish import *</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from DropdownMenuStringsEnglish import *</w:t>
      </w:r>
    </w:p>
    <w:p w:rsidR="009A7AED" w:rsidRPr="009A7AED" w:rsidRDefault="009A7AED" w:rsidP="009A7AED">
      <w:pPr>
        <w:spacing w:after="100" w:afterAutospacing="1"/>
        <w:contextualSpacing/>
        <w:rPr>
          <w:rFonts w:ascii="Consolas" w:hAnsi="Consolas" w:cs="Consolas"/>
        </w:rPr>
      </w:pP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import pickle</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import re</w:t>
      </w:r>
    </w:p>
    <w:p w:rsidR="009A7AED" w:rsidRPr="009A7AED" w:rsidRDefault="009A7AED" w:rsidP="009A7AED">
      <w:pPr>
        <w:spacing w:after="100" w:afterAutospacing="1"/>
        <w:contextualSpacing/>
        <w:rPr>
          <w:rFonts w:ascii="Consolas" w:hAnsi="Consolas" w:cs="Consolas"/>
        </w:rPr>
      </w:pP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class CreateEmployeeScreen(Frame):</w:t>
      </w:r>
    </w:p>
    <w:p w:rsidR="009A7AED" w:rsidRPr="009A7AED" w:rsidRDefault="009A7AED" w:rsidP="009A7AED">
      <w:pPr>
        <w:spacing w:after="100" w:afterAutospacing="1"/>
        <w:contextualSpacing/>
        <w:rPr>
          <w:rFonts w:ascii="Consolas" w:hAnsi="Consolas" w:cs="Consolas"/>
        </w:rPr>
      </w:pP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def __init__(self, parent):</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Frame.__init__(self, parent)</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with open(LOG_FILENAME, APPEND_MODE) as f:</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f.write(TimeStamp() + INSTANCE_OF_CREATEEMPSCREEN_TEXT + str(self) + PARENT_TEXT + str(parent) + "\n")</w:t>
      </w:r>
    </w:p>
    <w:p w:rsidR="009A7AED" w:rsidRPr="009A7AED" w:rsidRDefault="009A7AED" w:rsidP="009A7AED">
      <w:pPr>
        <w:spacing w:after="100" w:afterAutospacing="1"/>
        <w:contextualSpacing/>
        <w:rPr>
          <w:rFonts w:ascii="Consolas" w:hAnsi="Consolas" w:cs="Consolas"/>
        </w:rPr>
      </w:pP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self.parent = parent</w:t>
      </w:r>
    </w:p>
    <w:p w:rsidR="009A7AED" w:rsidRPr="009A7AED" w:rsidRDefault="009A7AED" w:rsidP="009A7AED">
      <w:pPr>
        <w:spacing w:after="100" w:afterAutospacing="1"/>
        <w:contextualSpacing/>
        <w:rPr>
          <w:rFonts w:ascii="Consolas" w:hAnsi="Consolas" w:cs="Consolas"/>
        </w:rPr>
      </w:pP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self.initialiseUI()</w:t>
      </w:r>
    </w:p>
    <w:p w:rsidR="009A7AED" w:rsidRPr="009A7AED" w:rsidRDefault="009A7AED" w:rsidP="009A7AED">
      <w:pPr>
        <w:spacing w:after="100" w:afterAutospacing="1"/>
        <w:contextualSpacing/>
        <w:rPr>
          <w:rFonts w:ascii="Consolas" w:hAnsi="Consolas" w:cs="Consolas"/>
        </w:rPr>
      </w:pP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def initialiseUI(self):</w:t>
      </w:r>
    </w:p>
    <w:p w:rsidR="009A7AED" w:rsidRPr="009A7AED" w:rsidRDefault="009A7AED" w:rsidP="009A7AED">
      <w:pPr>
        <w:spacing w:after="100" w:afterAutospacing="1"/>
        <w:contextualSpacing/>
        <w:rPr>
          <w:rFonts w:ascii="Consolas" w:hAnsi="Consolas" w:cs="Consolas"/>
        </w:rPr>
      </w:pP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self.parent.title(WINDOW_TITLE)</w:t>
      </w:r>
    </w:p>
    <w:p w:rsidR="009A7AED" w:rsidRPr="009A7AED" w:rsidRDefault="009A7AED" w:rsidP="009A7AED">
      <w:pPr>
        <w:spacing w:after="100" w:afterAutospacing="1"/>
        <w:contextualSpacing/>
        <w:rPr>
          <w:rFonts w:ascii="Consolas" w:hAnsi="Consolas" w:cs="Consolas"/>
        </w:rPr>
      </w:pP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menubar = Menu(self.parent)</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self.parent.config(menu=menubar)</w:t>
      </w:r>
    </w:p>
    <w:p w:rsidR="009A7AED" w:rsidRPr="009A7AED" w:rsidRDefault="009A7AED" w:rsidP="009A7AED">
      <w:pPr>
        <w:spacing w:after="100" w:afterAutospacing="1"/>
        <w:contextualSpacing/>
        <w:rPr>
          <w:rFonts w:ascii="Consolas" w:hAnsi="Consolas" w:cs="Consolas"/>
        </w:rPr>
      </w:pP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fileMenu = Menu(menubar)</w:t>
      </w:r>
    </w:p>
    <w:p w:rsidR="009A7AED" w:rsidRPr="009A7AED" w:rsidRDefault="009A7AED" w:rsidP="009A7AED">
      <w:pPr>
        <w:spacing w:after="100" w:afterAutospacing="1"/>
        <w:contextualSpacing/>
        <w:rPr>
          <w:rFonts w:ascii="Consolas" w:hAnsi="Consolas" w:cs="Consolas"/>
        </w:rPr>
      </w:pP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fileMenu.add_command(label=DROPDOWN_BACK_TEXT, underline=0, command=self.onBack)</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fileMenu.add_command(label=DROPDOWN_QUIT_TEXT, underline=0, command=self.onExit)</w:t>
      </w:r>
    </w:p>
    <w:p w:rsidR="009A7AED" w:rsidRPr="009A7AED" w:rsidRDefault="009A7AED" w:rsidP="009A7AED">
      <w:pPr>
        <w:spacing w:after="100" w:afterAutospacing="1"/>
        <w:contextualSpacing/>
        <w:rPr>
          <w:rFonts w:ascii="Consolas" w:hAnsi="Consolas" w:cs="Consolas"/>
        </w:rPr>
      </w:pP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fileMenu.add_separator()</w:t>
      </w:r>
    </w:p>
    <w:p w:rsidR="009A7AED" w:rsidRPr="009A7AED" w:rsidRDefault="009A7AED" w:rsidP="009A7AED">
      <w:pPr>
        <w:spacing w:after="100" w:afterAutospacing="1"/>
        <w:contextualSpacing/>
        <w:rPr>
          <w:rFonts w:ascii="Consolas" w:hAnsi="Consolas" w:cs="Consolas"/>
        </w:rPr>
      </w:pP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fileMenu.add_command(label=DROPDOWN_HELP_TEXT, underline=0, command=self.Help)</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fileMenu.add_separator()</w:t>
      </w:r>
    </w:p>
    <w:p w:rsidR="009A7AED" w:rsidRPr="009A7AED" w:rsidRDefault="009A7AED" w:rsidP="009A7AED">
      <w:pPr>
        <w:spacing w:after="100" w:afterAutospacing="1"/>
        <w:contextualSpacing/>
        <w:rPr>
          <w:rFonts w:ascii="Consolas" w:hAnsi="Consolas" w:cs="Consolas"/>
        </w:rPr>
      </w:pP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menubar.add_cascade(label=DROPDOWN_FILE_TEXT, underline=0, menu=fileMenu)</w:t>
      </w:r>
    </w:p>
    <w:p w:rsidR="009A7AED" w:rsidRPr="009A7AED" w:rsidRDefault="009A7AED" w:rsidP="009A7AED">
      <w:pPr>
        <w:spacing w:after="100" w:afterAutospacing="1"/>
        <w:contextualSpacing/>
        <w:rPr>
          <w:rFonts w:ascii="Consolas" w:hAnsi="Consolas" w:cs="Consolas"/>
        </w:rPr>
      </w:pP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with open(LOG_FILENAME, APPEND_MODE) as f:</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f.write(TimeStamp() + MENUBAR_INITIALISED_TEXT)</w:t>
      </w:r>
    </w:p>
    <w:p w:rsidR="009A7AED" w:rsidRPr="009A7AED" w:rsidRDefault="009A7AED" w:rsidP="009A7AED">
      <w:pPr>
        <w:spacing w:after="100" w:afterAutospacing="1"/>
        <w:contextualSpacing/>
        <w:rPr>
          <w:rFonts w:ascii="Consolas" w:hAnsi="Consolas" w:cs="Consolas"/>
        </w:rPr>
      </w:pP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global EmployeeNameEntry</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global EmployeeNameEntryTwo</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global EmployeeDepartmentEntry</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global EmployeeDepartmentEntryTwo</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global EmployeeDOBEntry</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global EmployeeDOBEntryTwo</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global EmployeeGenderEntry</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global EmployeeGenderEntryTwo</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global EmployeeSalaryEntry</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global EmployeeSalaryEntryTwo</w:t>
      </w:r>
    </w:p>
    <w:p w:rsidR="009A7AED" w:rsidRPr="009A7AED" w:rsidRDefault="009A7AED" w:rsidP="009A7AED">
      <w:pPr>
        <w:spacing w:after="100" w:afterAutospacing="1"/>
        <w:contextualSpacing/>
        <w:rPr>
          <w:rFonts w:ascii="Consolas" w:hAnsi="Consolas" w:cs="Consolas"/>
        </w:rPr>
      </w:pP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AnchorLabel = Label()</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EmployeeNameLabel = Label(text=EMP_NAME_LABEL_TEXT, anchor=E)</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EmployeeNameEntry = Entry()</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EmployeeNameLabelTwo = Label(text=EMP_NAME_LABEL_TWO_TEXT, anchor=E)</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EmployeeNameEntryTwo = Entry()</w:t>
      </w:r>
    </w:p>
    <w:p w:rsidR="009A7AED" w:rsidRPr="009A7AED" w:rsidRDefault="009A7AED" w:rsidP="009A7AED">
      <w:pPr>
        <w:spacing w:after="100" w:afterAutospacing="1"/>
        <w:contextualSpacing/>
        <w:rPr>
          <w:rFonts w:ascii="Consolas" w:hAnsi="Consolas" w:cs="Consolas"/>
        </w:rPr>
      </w:pP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EmployeeDepartmentLabel = Label(text=EMP_DEPARTMENT_LABEL_TEXT, anchor=E)</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EmployeeDepartmentEntry = Entry()</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EmployeeDepartmentLabelTwo = Label(text=EMP_DEPARTMENT_LABEL_TWO_TEXT, anchor=E)</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EmployeeDepartmentEntryTwo = Entry()</w:t>
      </w:r>
    </w:p>
    <w:p w:rsidR="009A7AED" w:rsidRPr="009A7AED" w:rsidRDefault="009A7AED" w:rsidP="009A7AED">
      <w:pPr>
        <w:spacing w:after="100" w:afterAutospacing="1"/>
        <w:contextualSpacing/>
        <w:rPr>
          <w:rFonts w:ascii="Consolas" w:hAnsi="Consolas" w:cs="Consolas"/>
        </w:rPr>
      </w:pP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EmployeeDOBLabel = Label(text=EMP_DOB_LABEL_TEXT, anchor=E)</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EmployeeDOBEntry = Entry()</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EmployeeDOBLabelTwo = Label(text=EMP_DOB_LABEL_TWO_TEXT, anchor=E)</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EmployeeDOBEntryTwo = Entry()</w:t>
      </w:r>
    </w:p>
    <w:p w:rsidR="009A7AED" w:rsidRPr="009A7AED" w:rsidRDefault="009A7AED" w:rsidP="009A7AED">
      <w:pPr>
        <w:spacing w:after="100" w:afterAutospacing="1"/>
        <w:contextualSpacing/>
        <w:rPr>
          <w:rFonts w:ascii="Consolas" w:hAnsi="Consolas" w:cs="Consolas"/>
        </w:rPr>
      </w:pP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EmployeeGenderLabel = Label(text=EMP_GENDER_LABEL_TEXT, anchor=E)</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EmployeeGenderEntry = Entry()</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EmployeeGenderLabelTwo = Label(text=EMP_GENDER_LABEL_TWO_TEXT, anchor=E)</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lastRenderedPageBreak/>
        <w:t xml:space="preserve">        EmployeeGenderEntryTwo = Entry()</w:t>
      </w:r>
    </w:p>
    <w:p w:rsidR="009A7AED" w:rsidRPr="009A7AED" w:rsidRDefault="009A7AED" w:rsidP="009A7AED">
      <w:pPr>
        <w:spacing w:after="100" w:afterAutospacing="1"/>
        <w:contextualSpacing/>
        <w:rPr>
          <w:rFonts w:ascii="Consolas" w:hAnsi="Consolas" w:cs="Consolas"/>
        </w:rPr>
      </w:pP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EmployeeSalaryLabel = Label(text=EMP_SALARY_LABEL_TEXT, anchor=E)</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EmployeeSalaryEntry = Entry()</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EmployeeSalaryLabelTwo = Label(text=EMP_SALARY_LABEL_TWO_TEXT, anchor=E)</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EmployeeSalaryEntryTwo = Entry()</w:t>
      </w:r>
    </w:p>
    <w:p w:rsidR="009A7AED" w:rsidRPr="009A7AED" w:rsidRDefault="009A7AED" w:rsidP="009A7AED">
      <w:pPr>
        <w:spacing w:after="100" w:afterAutospacing="1"/>
        <w:contextualSpacing/>
        <w:rPr>
          <w:rFonts w:ascii="Consolas" w:hAnsi="Consolas" w:cs="Consolas"/>
        </w:rPr>
      </w:pP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with open(LOG_FILENAME, APPEND_MODE) as f:</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f.write(TimeStamp() + LOADED_LABELS_TEXT)</w:t>
      </w:r>
    </w:p>
    <w:p w:rsidR="009A7AED" w:rsidRPr="009A7AED" w:rsidRDefault="009A7AED" w:rsidP="009A7AED">
      <w:pPr>
        <w:spacing w:after="100" w:afterAutospacing="1"/>
        <w:contextualSpacing/>
        <w:rPr>
          <w:rFonts w:ascii="Consolas" w:hAnsi="Consolas" w:cs="Consolas"/>
        </w:rPr>
      </w:pP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SubmitButton = Button(text=CES_SUBMIT_BUTTON_TEXT)</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SubmitButton['command'] = lambda: self.SubmitAndCreate()</w:t>
      </w:r>
    </w:p>
    <w:p w:rsidR="009A7AED" w:rsidRPr="009A7AED" w:rsidRDefault="009A7AED" w:rsidP="009A7AED">
      <w:pPr>
        <w:spacing w:after="100" w:afterAutospacing="1"/>
        <w:contextualSpacing/>
        <w:rPr>
          <w:rFonts w:ascii="Consolas" w:hAnsi="Consolas" w:cs="Consolas"/>
        </w:rPr>
      </w:pP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EmployeeNameHelpButton = Button(text=HELP_SYMBOL)</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EmployeeNameHelpButton['command'] = lambda: self.EmpNameHelp()</w:t>
      </w:r>
    </w:p>
    <w:p w:rsidR="009A7AED" w:rsidRPr="009A7AED" w:rsidRDefault="009A7AED" w:rsidP="009A7AED">
      <w:pPr>
        <w:spacing w:after="100" w:afterAutospacing="1"/>
        <w:contextualSpacing/>
        <w:rPr>
          <w:rFonts w:ascii="Consolas" w:hAnsi="Consolas" w:cs="Consolas"/>
        </w:rPr>
      </w:pP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EmployeeDepartmentHelpButton = Button(text=HELP_SYMBOL)</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EmployeeDepartmentHelpButton['command'] = lambda: self.EmpDepartmentHelp()</w:t>
      </w:r>
    </w:p>
    <w:p w:rsidR="009A7AED" w:rsidRPr="009A7AED" w:rsidRDefault="009A7AED" w:rsidP="009A7AED">
      <w:pPr>
        <w:spacing w:after="100" w:afterAutospacing="1"/>
        <w:contextualSpacing/>
        <w:rPr>
          <w:rFonts w:ascii="Consolas" w:hAnsi="Consolas" w:cs="Consolas"/>
        </w:rPr>
      </w:pP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EmployeeDOBHelpButton = Button(text=HELP_SYMBOL)</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EmployeeDOBHelpButton['command'] = lambda: self.EmpDOBHelp()</w:t>
      </w:r>
    </w:p>
    <w:p w:rsidR="009A7AED" w:rsidRPr="009A7AED" w:rsidRDefault="009A7AED" w:rsidP="009A7AED">
      <w:pPr>
        <w:spacing w:after="100" w:afterAutospacing="1"/>
        <w:contextualSpacing/>
        <w:rPr>
          <w:rFonts w:ascii="Consolas" w:hAnsi="Consolas" w:cs="Consolas"/>
        </w:rPr>
      </w:pP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EmployeeGenderHelpButton = Button(text=HELP_SYMBOL)</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EmployeeGenderHelpButton['command'] = lambda: self.EmpGenderHelp()</w:t>
      </w:r>
    </w:p>
    <w:p w:rsidR="009A7AED" w:rsidRPr="009A7AED" w:rsidRDefault="009A7AED" w:rsidP="009A7AED">
      <w:pPr>
        <w:spacing w:after="100" w:afterAutospacing="1"/>
        <w:contextualSpacing/>
        <w:rPr>
          <w:rFonts w:ascii="Consolas" w:hAnsi="Consolas" w:cs="Consolas"/>
        </w:rPr>
      </w:pP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EmployeeSalaryHelpButton = Button(text=HELP_SYMBOL)</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EmployeeSalaryHelpButton['command'] = lambda: self.EmpSalaryHelp()</w:t>
      </w:r>
    </w:p>
    <w:p w:rsidR="009A7AED" w:rsidRPr="009A7AED" w:rsidRDefault="009A7AED" w:rsidP="009A7AED">
      <w:pPr>
        <w:spacing w:after="100" w:afterAutospacing="1"/>
        <w:contextualSpacing/>
        <w:rPr>
          <w:rFonts w:ascii="Consolas" w:hAnsi="Consolas" w:cs="Consolas"/>
        </w:rPr>
      </w:pP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BackButton = Button(text=CES_BACK_BUTTON_TEXT)</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BackButton['command'] = lambda: self.onBack()</w:t>
      </w:r>
    </w:p>
    <w:p w:rsidR="009A7AED" w:rsidRPr="009A7AED" w:rsidRDefault="009A7AED" w:rsidP="009A7AED">
      <w:pPr>
        <w:spacing w:after="100" w:afterAutospacing="1"/>
        <w:contextualSpacing/>
        <w:rPr>
          <w:rFonts w:ascii="Consolas" w:hAnsi="Consolas" w:cs="Consolas"/>
        </w:rPr>
      </w:pP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with open(LOG_FILENAME, APPEND_MODE) as f:</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f.write(TimeStamp() + LOADED_BUTTONS_TEXT)</w:t>
      </w:r>
    </w:p>
    <w:p w:rsidR="009A7AED" w:rsidRPr="009A7AED" w:rsidRDefault="009A7AED" w:rsidP="009A7AED">
      <w:pPr>
        <w:spacing w:after="100" w:afterAutospacing="1"/>
        <w:contextualSpacing/>
        <w:rPr>
          <w:rFonts w:ascii="Consolas" w:hAnsi="Consolas" w:cs="Consolas"/>
        </w:rPr>
      </w:pP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AnchorLabel.grid(pady=35,padx=130,row=0,column=0)</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EmployeeNameLabel.grid(row=1, column=1)</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EmployeeNameEntry.grid(row=1, column=2)</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EmployeeNameHelpButton.grid(row=1, column=3)</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EmployeeNameLabelTwo.grid(row=2, column=1)</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EmployeeNameEntryTwo.grid(row=2, column=2)</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EmployeeDepartmentLabel.grid(row=3, column=1)</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EmployeeDepartmentEntry.grid(row=3, column=2)</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EmployeeDepartmentHelpButton.grid(row=3, column=3)</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EmployeeDepartmentLabelTwo.grid(row=4, column=1)</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EmployeeDepartmentEntryTwo.grid(row=4, column=2)</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lastRenderedPageBreak/>
        <w:t xml:space="preserve">        EmployeeDOBLabel.grid(row=5, column=1)</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EmployeeDOBEntry.grid(row=5, column=2)</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EmployeeDOBHelpButton.grid(row=5, column=3)</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EmployeeDOBLabelTwo.grid(row=6, column=1)</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EmployeeDOBEntryTwo.grid(row=6, column=2)</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EmployeeGenderLabel.grid(row=7, column=1)</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EmployeeGenderEntry.grid(row=7, column=2)</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EmployeeGenderHelpButton.grid(row=7, column=3)</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EmployeeGenderLabelTwo.grid(row=8, column=1)</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EmployeeGenderEntryTwo.grid(row=8, column=2)</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EmployeeSalaryLabel.grid(row=9, column=1)</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EmployeeSalaryEntry.grid(row=9, column=2)</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EmployeeSalaryHelpButton.grid(row=9, column=3)</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EmployeeSalaryLabelTwo.grid(row=10, column=1)</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EmployeeSalaryEntryTwo.grid(row=10, column=2)</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SubmitButton.grid(row=11, column=2)</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BackButton.grid(row=11, column=3)</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w:t>
      </w:r>
    </w:p>
    <w:p w:rsidR="009A7AED" w:rsidRPr="009A7AED" w:rsidRDefault="009A7AED" w:rsidP="009A7AED">
      <w:pPr>
        <w:spacing w:after="100" w:afterAutospacing="1"/>
        <w:contextualSpacing/>
        <w:rPr>
          <w:rFonts w:ascii="Consolas" w:hAnsi="Consolas" w:cs="Consolas"/>
        </w:rPr>
      </w:pP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with open(LOG_FILENAME, APPEND_MODE) as f:</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f.write(TimeStamp() + INITIALISED_GRID_UI_TEXT)</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def SubmitAndCreate(self):</w:t>
      </w:r>
    </w:p>
    <w:p w:rsidR="009A7AED" w:rsidRPr="009A7AED" w:rsidRDefault="009A7AED" w:rsidP="009A7AED">
      <w:pPr>
        <w:spacing w:after="100" w:afterAutospacing="1"/>
        <w:contextualSpacing/>
        <w:rPr>
          <w:rFonts w:ascii="Consolas" w:hAnsi="Consolas" w:cs="Consolas"/>
        </w:rPr>
      </w:pP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if isNone(EmployeeNameEntry.get()) == True or isNone(EmployeeNameEntryTwo.get()) == True:</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CreatePopup(NO_EMP_NAME_TEXT)</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with open(LOG_FILENAME, APPEND_MODE) as f:</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f.write(TimeStamp() + LOG_NO_EMP_NAME_TEXT)</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return</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elif EmployeeNameEntry.get() != EmployeeNameEntryTwo.get():</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CreatePopup(EMP_NAME_MISMATCH_TEXT)</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with open(LOG_FILENAME, APPEND_MODE) as f:</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f.write(TimeStamp() + LOG_EMP_NAME_MISMATCH_TEXT)</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return</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elif isNone(EmployeeDepartmentEntry.get()) == True or isNone(EmployeeDepartmentEntryTwo.get()) == True:</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CreatePopup(NO_EMP_DEPARTMENT_TEXT)</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with open(LOG_FILENAME, APPEND_MODE) as f:</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f.write(TimeStamp() + LOG_NO_EMP_DEPARTMENT_TEXT)</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return</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elif EmployeeDepartmentEntry.get() != EmployeeDepartmentEntryTwo.get():</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CreatePopup(EMP_DEPARTMENT_MISMATCH_TEXT)</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with open(LOG_FILENAME, APPEND_MODE) as f:</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f.write(TimeStamp() + LOG_EMP_DEPARTMENT_MISMATCH_TEXT)</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return</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lastRenderedPageBreak/>
        <w:t xml:space="preserve">        elif isNone(EmployeeDOBEntry.get()) or isNone(EmployeeDOBEntryTwo.get()) == True:</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CreatePopup(NO_EMP_DOB_TEXT)</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with open(LOG_FILENAME, APPEND_MODE) as f:</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f.write(TimeStamp() + LOG_NO_DOB_TEXT)</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return</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elif not DOBCheck(EmployeeDOBEntry.get()) == True:</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CreatePopup(EMP_DOB_INVALID_TEXT)</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with open(LOG_FILENAME, APPEND_MODE) as f:</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f.write(TimeStamp() + LOG_INVALID_DOB_TEXT)</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return</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elif EmployeeDOBEntry.get() != EmployeeDOBEntry.get():</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CreatePopup(EMP_DOB_MISMATCH_TEXT)</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with open(LOG_FILENAME, APPEND_MODE) as f:</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f.write(TimeStamp() + LOG_EMP_DOB_MISMATCH_TEXT)</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return</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elif isNone(EmployeeGenderEntry.get()) == True or isNone(EmployeeGenderEntryTwo.get()) == True:</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CreatePopup(NO_EMP_GENDER_TEXT)</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with open(LOG_FILENAME, APPEND_MODE) as f:</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f.write(TimeStamp() + LOG_NO_EMP_GENDER_TEXT)</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return</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elif not GenderCheck(EmployeeGenderEntry.get()) == True:</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CreatePopup(EMP_GENDER_INVALID_TEXT)</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with open(LOG_FILENAME, APPEND_MODE) as f:</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f.write(TimeStamp() + LOG_INVALID_GENDER_TEXT)</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return</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elif EmployeeGenderEntry.get() != EmployeeGenderEntryTwo.get():</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CreatePopup(EMP_GENDER_MISMATCH_TEXT)</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with open(LOG_FILENAME, APPEND_MODE) as f:</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f.write(TimeStamp() + LOG_EMP_GENDER_MISMATCH_TEXT)</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return</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elif isNone(EmployeeSalaryEntry.get()) == True or isNone(EmployeeSalaryEntryTwo.get()) == True:</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CreatePopup(NO_EMP_SALARY_TEXT)</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with open(LOG_FILENAME, APPEND_MODE) as f:</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f.write(TimeStamp() + LOG_NO_EMP_SALARY_TEXT)</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return</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elif not SalaryCheck(EmployeeSalaryEntry.get()) == True:</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CreatePopup(EMP_SALARY_INVALID_TEXT)</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with open(LOG_FILENAME, APPEND_MODE) as f:</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f.write(TimeStamp() + LOG_INVALID_SALARY_TEXT)</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return</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elif EmployeeSalaryEntry.get() != EmployeeSalaryEntryTwo.get():</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CreatePopup(EMP_SALARY_MISMATCH_TEXT)</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with open(LOG_FILENAME, APPEND_MODE) as f:</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f.write(TimeStamp() + LOG_EMP_SALARY_MISMATCH_TEXT)</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lastRenderedPageBreak/>
        <w:t xml:space="preserve">            return</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with open(EMP_DATABASE_FILENAME, READ_MODE) as f:</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CurrentDatabase = eval(f.readline())</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EmpCode = GenerateCode()</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EmpCodes = pickle.load(open( EMPCODE_FILENAME, READ_BINARY_MODE))</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EmpCodes.append(EmpCode)</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pickle.dump(EmpCodes, open(EMPCODE_FILENAME, APPEND_BINARY_MODE))</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with open(LOG_FILENAME, APPEND_MODE) as f:</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f.write(TimeStamp() + LOADED_EMP_DATABASE_TEXT)</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NewEmployee = {CES_NAME_TEXT:EmployeeNameEntry.get(),</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CES_DEPARTMENT_TEXT:EmployeeDepartmentEntry.get(),</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CES_DOB_TEXT:EmployeeDOBEntry.get(),</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CES_GENDER_TEXT:EmployeeGenderEntry.get(),</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CES_SALARY_TEXT:EmployeeSalaryEntry.get(),</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CES_CODE_TEXT:EmpCode}</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CurrentDatabase.append(NewEmployee)</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with open(LOG_FILENAME, APPEND_MODE) as f:</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f.write(TimeStamp() + ADDED_TEXT %NewEmployee + " \n")</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with open(EMP_DATABASE_FILENAME, WRITE_MODE) as f:</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f.write("%s" %CurrentDatabase)</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with open(LOG_FILENAME, APPEND_MODE) as f:</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f.write(TimeStamp() + SAVED_NEW_DATABASE_TEXT)</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with open(EMP_COUNT_FILENAME, READ_MODE) as f:</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EmpCount = int(f.readline())</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EmpCount += 1</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with open(EMP_COUNT_FILENAME, WRITE_MODE) as f:</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f.write("%s" % EmpCount)</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with open(TOTAL_SALARY_FILENAME, READ_MODE) as f:</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TotalSalary = int(f.readline())</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TotalSalary += int(EmployeeSalaryEntry.get())</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with open(TOTAL_SALARY_FILENAME, WRITE_MODE) as f:</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f.write("%s" %TotalSalary)</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with open(TOTAL_EXPENDITURE_FILENAME, READ_MODE) as f:</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TotalExpenditure = int(f.readline())</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TotalExpenditure += int(EmployeeSalaryEntry.get())</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with open(TOTAL_EXPENDITURE_FILENAME, WRITE_MODE) as f:</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f.write("%s" %TotalExpenditure)</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self.onBack()</w:t>
      </w:r>
    </w:p>
    <w:p w:rsidR="009A7AED" w:rsidRPr="009A7AED" w:rsidRDefault="009A7AED" w:rsidP="009A7AED">
      <w:pPr>
        <w:spacing w:after="100" w:afterAutospacing="1"/>
        <w:contextualSpacing/>
        <w:rPr>
          <w:rFonts w:ascii="Consolas" w:hAnsi="Consolas" w:cs="Consolas"/>
        </w:rPr>
      </w:pP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def Help(self):</w:t>
      </w:r>
    </w:p>
    <w:p w:rsidR="009A7AED" w:rsidRPr="009A7AED" w:rsidRDefault="009A7AED" w:rsidP="009A7AED">
      <w:pPr>
        <w:spacing w:after="100" w:afterAutospacing="1"/>
        <w:contextualSpacing/>
        <w:rPr>
          <w:rFonts w:ascii="Consolas" w:hAnsi="Consolas" w:cs="Consolas"/>
        </w:rPr>
      </w:pP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with open(LOG_FILENAME, APPEND_MODE) as f:</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f.write(TimeStamp() + HELP_SELECTED_TEXT)</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CreatePopup(CES_HELP_TEXT)</w:t>
      </w:r>
    </w:p>
    <w:p w:rsidR="009A7AED" w:rsidRPr="009A7AED" w:rsidRDefault="009A7AED" w:rsidP="009A7AED">
      <w:pPr>
        <w:spacing w:after="100" w:afterAutospacing="1"/>
        <w:contextualSpacing/>
        <w:rPr>
          <w:rFonts w:ascii="Consolas" w:hAnsi="Consolas" w:cs="Consolas"/>
        </w:rPr>
      </w:pP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def EmpNameHelp(self):</w:t>
      </w:r>
    </w:p>
    <w:p w:rsidR="009A7AED" w:rsidRPr="009A7AED" w:rsidRDefault="009A7AED" w:rsidP="009A7AED">
      <w:pPr>
        <w:spacing w:after="100" w:afterAutospacing="1"/>
        <w:contextualSpacing/>
        <w:rPr>
          <w:rFonts w:ascii="Consolas" w:hAnsi="Consolas" w:cs="Consolas"/>
        </w:rPr>
      </w:pP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with open(LOG_FILENAME, APPEND_MODE) as f:</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f.write(TimeStamp() + EMP_NAME_HELP_SELECTED_TEXT)</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CreatePopup(CES_NAME_HELP_TEXT)</w:t>
      </w:r>
    </w:p>
    <w:p w:rsidR="009A7AED" w:rsidRPr="009A7AED" w:rsidRDefault="009A7AED" w:rsidP="009A7AED">
      <w:pPr>
        <w:spacing w:after="100" w:afterAutospacing="1"/>
        <w:contextualSpacing/>
        <w:rPr>
          <w:rFonts w:ascii="Consolas" w:hAnsi="Consolas" w:cs="Consolas"/>
        </w:rPr>
      </w:pP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def EmpDepartmentHelp(self):</w:t>
      </w:r>
    </w:p>
    <w:p w:rsidR="009A7AED" w:rsidRPr="009A7AED" w:rsidRDefault="009A7AED" w:rsidP="009A7AED">
      <w:pPr>
        <w:spacing w:after="100" w:afterAutospacing="1"/>
        <w:contextualSpacing/>
        <w:rPr>
          <w:rFonts w:ascii="Consolas" w:hAnsi="Consolas" w:cs="Consolas"/>
        </w:rPr>
      </w:pP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with open(LOG_FILENAME, APPEND_MODE) as f:</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f.write(TimeStamp() + EMP_DEPARTMENT_HELP_SELECTED_TEXT)</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CreatePopup(CES_DEPARTMENT_HELP_TEXT)</w:t>
      </w:r>
    </w:p>
    <w:p w:rsidR="009A7AED" w:rsidRPr="009A7AED" w:rsidRDefault="009A7AED" w:rsidP="009A7AED">
      <w:pPr>
        <w:spacing w:after="100" w:afterAutospacing="1"/>
        <w:contextualSpacing/>
        <w:rPr>
          <w:rFonts w:ascii="Consolas" w:hAnsi="Consolas" w:cs="Consolas"/>
        </w:rPr>
      </w:pP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def EmpDOBHelp(self):</w:t>
      </w:r>
    </w:p>
    <w:p w:rsidR="009A7AED" w:rsidRPr="009A7AED" w:rsidRDefault="009A7AED" w:rsidP="009A7AED">
      <w:pPr>
        <w:spacing w:after="100" w:afterAutospacing="1"/>
        <w:contextualSpacing/>
        <w:rPr>
          <w:rFonts w:ascii="Consolas" w:hAnsi="Consolas" w:cs="Consolas"/>
        </w:rPr>
      </w:pP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with open(LOG_FILENAME, APPEND_MODE) as f:</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f.write(TimeStamp() + EMP_DOB_HELP_SELECTED_TEXT)</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CreatePopup(CES_DOB_HELP_TEXT)</w:t>
      </w:r>
    </w:p>
    <w:p w:rsidR="009A7AED" w:rsidRPr="009A7AED" w:rsidRDefault="009A7AED" w:rsidP="009A7AED">
      <w:pPr>
        <w:spacing w:after="100" w:afterAutospacing="1"/>
        <w:contextualSpacing/>
        <w:rPr>
          <w:rFonts w:ascii="Consolas" w:hAnsi="Consolas" w:cs="Consolas"/>
        </w:rPr>
      </w:pP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def EmpGenderHelp(self):</w:t>
      </w:r>
    </w:p>
    <w:p w:rsidR="009A7AED" w:rsidRPr="009A7AED" w:rsidRDefault="009A7AED" w:rsidP="009A7AED">
      <w:pPr>
        <w:spacing w:after="100" w:afterAutospacing="1"/>
        <w:contextualSpacing/>
        <w:rPr>
          <w:rFonts w:ascii="Consolas" w:hAnsi="Consolas" w:cs="Consolas"/>
        </w:rPr>
      </w:pP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with open(LOG_FILENAME, APPEND_MODE) as f:</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f.write(TimeStamp() + EMP_GENDER_HELP_SELECTED_TEXT)</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CreatePopup(CES_GENDER_HELP_TEXT)</w:t>
      </w:r>
    </w:p>
    <w:p w:rsidR="009A7AED" w:rsidRPr="009A7AED" w:rsidRDefault="009A7AED" w:rsidP="009A7AED">
      <w:pPr>
        <w:spacing w:after="100" w:afterAutospacing="1"/>
        <w:contextualSpacing/>
        <w:rPr>
          <w:rFonts w:ascii="Consolas" w:hAnsi="Consolas" w:cs="Consolas"/>
        </w:rPr>
      </w:pP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def EmpSalaryHelp(self):</w:t>
      </w:r>
    </w:p>
    <w:p w:rsidR="009A7AED" w:rsidRPr="009A7AED" w:rsidRDefault="009A7AED" w:rsidP="009A7AED">
      <w:pPr>
        <w:spacing w:after="100" w:afterAutospacing="1"/>
        <w:contextualSpacing/>
        <w:rPr>
          <w:rFonts w:ascii="Consolas" w:hAnsi="Consolas" w:cs="Consolas"/>
        </w:rPr>
      </w:pP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with open(LOG_FILENAME, APPEND_MODE) as f:</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f.write(TimeStamp() + EMP_SALARY_HELP_SELECTED_TEXT)</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CreatePopup(CES_SALARY_HELP_TEXT)</w:t>
      </w:r>
    </w:p>
    <w:p w:rsidR="009A7AED" w:rsidRPr="009A7AED" w:rsidRDefault="009A7AED" w:rsidP="009A7AED">
      <w:pPr>
        <w:spacing w:after="100" w:afterAutospacing="1"/>
        <w:contextualSpacing/>
        <w:rPr>
          <w:rFonts w:ascii="Consolas" w:hAnsi="Consolas" w:cs="Consolas"/>
        </w:rPr>
      </w:pP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def onBack(self):</w:t>
      </w:r>
    </w:p>
    <w:p w:rsidR="009A7AED" w:rsidRPr="009A7AED" w:rsidRDefault="009A7AED" w:rsidP="009A7AED">
      <w:pPr>
        <w:spacing w:after="100" w:afterAutospacing="1"/>
        <w:contextualSpacing/>
        <w:rPr>
          <w:rFonts w:ascii="Consolas" w:hAnsi="Consolas" w:cs="Consolas"/>
        </w:rPr>
      </w:pP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with open(LOG_FILENAME, APPEND_MODE) as f:</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f.write(TimeStamp() + BACK_SELECTED_TEXT)</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self.parent.destroy()</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with open(LOG_FILENAME, APPEND_MODE) as f:</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f.write(TimeStamp() + WINDOW_TERMINATED_TEXT)</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root =Tk()</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root.geometry(WINDOW_GEOMETRY)</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app = Splash(root)</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root.mainloop()</w:t>
      </w:r>
    </w:p>
    <w:p w:rsidR="009A7AED" w:rsidRPr="009A7AED" w:rsidRDefault="009A7AED" w:rsidP="009A7AED">
      <w:pPr>
        <w:spacing w:after="100" w:afterAutospacing="1"/>
        <w:contextualSpacing/>
        <w:rPr>
          <w:rFonts w:ascii="Consolas" w:hAnsi="Consolas" w:cs="Consolas"/>
        </w:rPr>
      </w:pP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def onExit(self):</w:t>
      </w:r>
    </w:p>
    <w:p w:rsidR="009A7AED" w:rsidRPr="009A7AED" w:rsidRDefault="009A7AED" w:rsidP="009A7AED">
      <w:pPr>
        <w:spacing w:after="100" w:afterAutospacing="1"/>
        <w:contextualSpacing/>
        <w:rPr>
          <w:rFonts w:ascii="Consolas" w:hAnsi="Consolas" w:cs="Consolas"/>
        </w:rPr>
      </w:pP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with open(LOG_FILENAME, APPEND_MODE) as f:</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f.write(TimeStamp() + QUIT_SELECTED_TEXT)</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self.parent.destroy()</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with open(LOG_FILENAME, APPEND_MODE) as f:</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lastRenderedPageBreak/>
        <w:t xml:space="preserve">            f.write(TimeStamp() + WINDOW_TERMINATED_TEXT)</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 xml:space="preserve">            </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from LoginForm import *</w:t>
      </w:r>
    </w:p>
    <w:p w:rsidR="009A7AED" w:rsidRPr="009A7AED" w:rsidRDefault="009A7AED" w:rsidP="009A7AED">
      <w:pPr>
        <w:spacing w:after="100" w:afterAutospacing="1"/>
        <w:contextualSpacing/>
        <w:rPr>
          <w:rFonts w:ascii="Consolas" w:hAnsi="Consolas" w:cs="Consolas"/>
        </w:rPr>
      </w:pPr>
      <w:r w:rsidRPr="009A7AED">
        <w:rPr>
          <w:rFonts w:ascii="Consolas" w:hAnsi="Consolas" w:cs="Consolas"/>
        </w:rPr>
        <w:t>from MainScreen import *</w:t>
      </w:r>
    </w:p>
    <w:p w:rsidR="009A7AED" w:rsidRPr="009A7AED" w:rsidRDefault="009A7AED" w:rsidP="009A7AED"/>
    <w:p w:rsidR="009A7AED" w:rsidRDefault="009A7AED" w:rsidP="00FD2805">
      <w:pPr>
        <w:pStyle w:val="Heading2"/>
      </w:pPr>
      <w:bookmarkStart w:id="76" w:name="_Toc406682472"/>
      <w:r>
        <w:t>CreateEmployeeScreenStringsEnglish.py :</w:t>
      </w:r>
      <w:bookmarkEnd w:id="76"/>
    </w:p>
    <w:p w:rsidR="009A7AED" w:rsidRPr="009A7AED" w:rsidRDefault="009A7AED" w:rsidP="009A7AED">
      <w:pPr>
        <w:contextualSpacing/>
        <w:rPr>
          <w:rFonts w:ascii="Consolas" w:hAnsi="Consolas" w:cs="Consolas"/>
        </w:rPr>
      </w:pPr>
      <w:r w:rsidRPr="009A7AED">
        <w:rPr>
          <w:rFonts w:ascii="Consolas" w:hAnsi="Consolas" w:cs="Consolas"/>
        </w:rPr>
        <w:t>#CreateEmployeeScreen</w:t>
      </w:r>
    </w:p>
    <w:p w:rsidR="009A7AED" w:rsidRPr="009A7AED" w:rsidRDefault="009A7AED" w:rsidP="009A7AED">
      <w:pPr>
        <w:contextualSpacing/>
        <w:rPr>
          <w:rFonts w:ascii="Consolas" w:hAnsi="Consolas" w:cs="Consolas"/>
        </w:rPr>
      </w:pPr>
    </w:p>
    <w:p w:rsidR="009A7AED" w:rsidRPr="009A7AED" w:rsidRDefault="009A7AED" w:rsidP="009A7AED">
      <w:pPr>
        <w:contextualSpacing/>
        <w:rPr>
          <w:rFonts w:ascii="Consolas" w:hAnsi="Consolas" w:cs="Consolas"/>
        </w:rPr>
      </w:pPr>
      <w:r w:rsidRPr="009A7AED">
        <w:rPr>
          <w:rFonts w:ascii="Consolas" w:hAnsi="Consolas" w:cs="Consolas"/>
        </w:rPr>
        <w:t>CES_BACK_BUTTON_TEXT = u"Back"</w:t>
      </w:r>
    </w:p>
    <w:p w:rsidR="009A7AED" w:rsidRPr="009A7AED" w:rsidRDefault="009A7AED" w:rsidP="009A7AED">
      <w:pPr>
        <w:contextualSpacing/>
        <w:rPr>
          <w:rFonts w:ascii="Consolas" w:hAnsi="Consolas" w:cs="Consolas"/>
        </w:rPr>
      </w:pPr>
      <w:r w:rsidRPr="009A7AED">
        <w:rPr>
          <w:rFonts w:ascii="Consolas" w:hAnsi="Consolas" w:cs="Consolas"/>
        </w:rPr>
        <w:t>CES_CODE_TEXT = u"Code"</w:t>
      </w:r>
    </w:p>
    <w:p w:rsidR="009A7AED" w:rsidRPr="009A7AED" w:rsidRDefault="009A7AED" w:rsidP="009A7AED">
      <w:pPr>
        <w:contextualSpacing/>
        <w:rPr>
          <w:rFonts w:ascii="Consolas" w:hAnsi="Consolas" w:cs="Consolas"/>
        </w:rPr>
      </w:pPr>
      <w:r w:rsidRPr="009A7AED">
        <w:rPr>
          <w:rFonts w:ascii="Consolas" w:hAnsi="Consolas" w:cs="Consolas"/>
        </w:rPr>
        <w:t>CES_DEPARTMENT_TEXT = u"Department"</w:t>
      </w:r>
    </w:p>
    <w:p w:rsidR="009A7AED" w:rsidRPr="009A7AED" w:rsidRDefault="009A7AED" w:rsidP="009A7AED">
      <w:pPr>
        <w:contextualSpacing/>
        <w:rPr>
          <w:rFonts w:ascii="Consolas" w:hAnsi="Consolas" w:cs="Consolas"/>
        </w:rPr>
      </w:pPr>
      <w:r w:rsidRPr="009A7AED">
        <w:rPr>
          <w:rFonts w:ascii="Consolas" w:hAnsi="Consolas" w:cs="Consolas"/>
        </w:rPr>
        <w:t>CES_DEPARTMENT_HELP_TEXT =u"This is the Employee's current Department"</w:t>
      </w:r>
    </w:p>
    <w:p w:rsidR="009A7AED" w:rsidRPr="009A7AED" w:rsidRDefault="009A7AED" w:rsidP="009A7AED">
      <w:pPr>
        <w:contextualSpacing/>
        <w:rPr>
          <w:rFonts w:ascii="Consolas" w:hAnsi="Consolas" w:cs="Consolas"/>
        </w:rPr>
      </w:pPr>
      <w:r w:rsidRPr="009A7AED">
        <w:rPr>
          <w:rFonts w:ascii="Consolas" w:hAnsi="Consolas" w:cs="Consolas"/>
        </w:rPr>
        <w:t>CES_DOB_TEXT = u"DOB"</w:t>
      </w:r>
    </w:p>
    <w:p w:rsidR="009A7AED" w:rsidRPr="009A7AED" w:rsidRDefault="009A7AED" w:rsidP="009A7AED">
      <w:pPr>
        <w:contextualSpacing/>
        <w:rPr>
          <w:rFonts w:ascii="Consolas" w:hAnsi="Consolas" w:cs="Consolas"/>
        </w:rPr>
      </w:pPr>
      <w:r w:rsidRPr="009A7AED">
        <w:rPr>
          <w:rFonts w:ascii="Consolas" w:hAnsi="Consolas" w:cs="Consolas"/>
        </w:rPr>
        <w:t>CES_DOB_HELP_TEXT = u"This is the Employee's Date of Birth"</w:t>
      </w:r>
    </w:p>
    <w:p w:rsidR="009A7AED" w:rsidRPr="009A7AED" w:rsidRDefault="009A7AED" w:rsidP="009A7AED">
      <w:pPr>
        <w:contextualSpacing/>
        <w:rPr>
          <w:rFonts w:ascii="Consolas" w:hAnsi="Consolas" w:cs="Consolas"/>
        </w:rPr>
      </w:pPr>
      <w:r w:rsidRPr="009A7AED">
        <w:rPr>
          <w:rFonts w:ascii="Consolas" w:hAnsi="Consolas" w:cs="Consolas"/>
        </w:rPr>
        <w:t>CES_GENDER_TEXT = u"Gender"</w:t>
      </w:r>
    </w:p>
    <w:p w:rsidR="009A7AED" w:rsidRPr="009A7AED" w:rsidRDefault="009A7AED" w:rsidP="009A7AED">
      <w:pPr>
        <w:contextualSpacing/>
        <w:rPr>
          <w:rFonts w:ascii="Consolas" w:hAnsi="Consolas" w:cs="Consolas"/>
        </w:rPr>
      </w:pPr>
      <w:r w:rsidRPr="009A7AED">
        <w:rPr>
          <w:rFonts w:ascii="Consolas" w:hAnsi="Consolas" w:cs="Consolas"/>
        </w:rPr>
        <w:t>CES_GENDER_HELP_TEXT = u"This is the Employee's Gender (M/F)"</w:t>
      </w:r>
    </w:p>
    <w:p w:rsidR="009A7AED" w:rsidRPr="009A7AED" w:rsidRDefault="009A7AED" w:rsidP="009A7AED">
      <w:pPr>
        <w:contextualSpacing/>
        <w:rPr>
          <w:rFonts w:ascii="Consolas" w:hAnsi="Consolas" w:cs="Consolas"/>
        </w:rPr>
      </w:pPr>
      <w:r w:rsidRPr="009A7AED">
        <w:rPr>
          <w:rFonts w:ascii="Consolas" w:hAnsi="Consolas" w:cs="Consolas"/>
        </w:rPr>
        <w:t>CES_HELP_TEXT = u"Here you can create a new Employee Record. Fill in the fields, and click 'Submit' to do so."</w:t>
      </w:r>
    </w:p>
    <w:p w:rsidR="009A7AED" w:rsidRPr="009A7AED" w:rsidRDefault="009A7AED" w:rsidP="009A7AED">
      <w:pPr>
        <w:contextualSpacing/>
        <w:rPr>
          <w:rFonts w:ascii="Consolas" w:hAnsi="Consolas" w:cs="Consolas"/>
        </w:rPr>
      </w:pPr>
      <w:r w:rsidRPr="009A7AED">
        <w:rPr>
          <w:rFonts w:ascii="Consolas" w:hAnsi="Consolas" w:cs="Consolas"/>
        </w:rPr>
        <w:t>CES_NAME_TEXT = u"Name"</w:t>
      </w:r>
    </w:p>
    <w:p w:rsidR="009A7AED" w:rsidRPr="009A7AED" w:rsidRDefault="009A7AED" w:rsidP="009A7AED">
      <w:pPr>
        <w:contextualSpacing/>
        <w:rPr>
          <w:rFonts w:ascii="Consolas" w:hAnsi="Consolas" w:cs="Consolas"/>
        </w:rPr>
      </w:pPr>
      <w:r w:rsidRPr="009A7AED">
        <w:rPr>
          <w:rFonts w:ascii="Consolas" w:hAnsi="Consolas" w:cs="Consolas"/>
        </w:rPr>
        <w:t>CES_NAME_HELP_TEXT = u"This is the Employee's Name - Forename &amp; Surname"</w:t>
      </w:r>
    </w:p>
    <w:p w:rsidR="009A7AED" w:rsidRPr="009A7AED" w:rsidRDefault="009A7AED" w:rsidP="009A7AED">
      <w:pPr>
        <w:contextualSpacing/>
        <w:rPr>
          <w:rFonts w:ascii="Consolas" w:hAnsi="Consolas" w:cs="Consolas"/>
        </w:rPr>
      </w:pPr>
      <w:r w:rsidRPr="009A7AED">
        <w:rPr>
          <w:rFonts w:ascii="Consolas" w:hAnsi="Consolas" w:cs="Consolas"/>
        </w:rPr>
        <w:t>CES_SALARY_TEXT = u"Salary"</w:t>
      </w:r>
    </w:p>
    <w:p w:rsidR="009A7AED" w:rsidRPr="009A7AED" w:rsidRDefault="009A7AED" w:rsidP="009A7AED">
      <w:pPr>
        <w:contextualSpacing/>
        <w:rPr>
          <w:rFonts w:ascii="Consolas" w:hAnsi="Consolas" w:cs="Consolas"/>
        </w:rPr>
      </w:pPr>
      <w:r w:rsidRPr="009A7AED">
        <w:rPr>
          <w:rFonts w:ascii="Consolas" w:hAnsi="Consolas" w:cs="Consolas"/>
        </w:rPr>
        <w:t>CES_SALARY_HELP_TEXT = u"This is the Employee's Salary per annum (Just a number : i.e. 23000)"</w:t>
      </w:r>
    </w:p>
    <w:p w:rsidR="009A7AED" w:rsidRPr="009A7AED" w:rsidRDefault="009A7AED" w:rsidP="009A7AED">
      <w:pPr>
        <w:contextualSpacing/>
        <w:rPr>
          <w:rFonts w:ascii="Consolas" w:hAnsi="Consolas" w:cs="Consolas"/>
        </w:rPr>
      </w:pPr>
      <w:r w:rsidRPr="009A7AED">
        <w:rPr>
          <w:rFonts w:ascii="Consolas" w:hAnsi="Consolas" w:cs="Consolas"/>
        </w:rPr>
        <w:t>CES_SUBMIT_BUTTON_TEXT = u"Submit"</w:t>
      </w:r>
    </w:p>
    <w:p w:rsidR="009A7AED" w:rsidRPr="009A7AED" w:rsidRDefault="009A7AED" w:rsidP="009A7AED">
      <w:pPr>
        <w:contextualSpacing/>
        <w:rPr>
          <w:rFonts w:ascii="Consolas" w:hAnsi="Consolas" w:cs="Consolas"/>
        </w:rPr>
      </w:pPr>
      <w:r w:rsidRPr="009A7AED">
        <w:rPr>
          <w:rFonts w:ascii="Consolas" w:hAnsi="Consolas" w:cs="Consolas"/>
        </w:rPr>
        <w:t>EMP_DEPARTMENT_LABEL_TEXT = u'Employee Department'</w:t>
      </w:r>
    </w:p>
    <w:p w:rsidR="009A7AED" w:rsidRPr="009A7AED" w:rsidRDefault="009A7AED" w:rsidP="009A7AED">
      <w:pPr>
        <w:contextualSpacing/>
        <w:rPr>
          <w:rFonts w:ascii="Consolas" w:hAnsi="Consolas" w:cs="Consolas"/>
        </w:rPr>
      </w:pPr>
      <w:r w:rsidRPr="009A7AED">
        <w:rPr>
          <w:rFonts w:ascii="Consolas" w:hAnsi="Consolas" w:cs="Consolas"/>
        </w:rPr>
        <w:t>EMP_DEPARTMENT_LABEL_TWO_TEXT = u'Reenter Department'</w:t>
      </w:r>
    </w:p>
    <w:p w:rsidR="009A7AED" w:rsidRPr="009A7AED" w:rsidRDefault="009A7AED" w:rsidP="009A7AED">
      <w:pPr>
        <w:contextualSpacing/>
        <w:rPr>
          <w:rFonts w:ascii="Consolas" w:hAnsi="Consolas" w:cs="Consolas"/>
        </w:rPr>
      </w:pPr>
      <w:r w:rsidRPr="009A7AED">
        <w:rPr>
          <w:rFonts w:ascii="Consolas" w:hAnsi="Consolas" w:cs="Consolas"/>
        </w:rPr>
        <w:t>EMP_DEPARTMENT_MISMATCH_TEXT = u"The Employee Departments didn't match."</w:t>
      </w:r>
    </w:p>
    <w:p w:rsidR="009A7AED" w:rsidRPr="009A7AED" w:rsidRDefault="009A7AED" w:rsidP="009A7AED">
      <w:pPr>
        <w:contextualSpacing/>
        <w:rPr>
          <w:rFonts w:ascii="Consolas" w:hAnsi="Consolas" w:cs="Consolas"/>
        </w:rPr>
      </w:pPr>
      <w:r w:rsidRPr="009A7AED">
        <w:rPr>
          <w:rFonts w:ascii="Consolas" w:hAnsi="Consolas" w:cs="Consolas"/>
        </w:rPr>
        <w:t>EMP_DOB_INVALID_TEXT = u"Please enter a valid DOB."</w:t>
      </w:r>
    </w:p>
    <w:p w:rsidR="009A7AED" w:rsidRPr="009A7AED" w:rsidRDefault="009A7AED" w:rsidP="009A7AED">
      <w:pPr>
        <w:contextualSpacing/>
        <w:rPr>
          <w:rFonts w:ascii="Consolas" w:hAnsi="Consolas" w:cs="Consolas"/>
        </w:rPr>
      </w:pPr>
      <w:r w:rsidRPr="009A7AED">
        <w:rPr>
          <w:rFonts w:ascii="Consolas" w:hAnsi="Consolas" w:cs="Consolas"/>
        </w:rPr>
        <w:t>EMP_DOB_LABEL_TEXT = u'Employee DOB (DD/MM/YYYY)'</w:t>
      </w:r>
    </w:p>
    <w:p w:rsidR="009A7AED" w:rsidRPr="009A7AED" w:rsidRDefault="009A7AED" w:rsidP="009A7AED">
      <w:pPr>
        <w:contextualSpacing/>
        <w:rPr>
          <w:rFonts w:ascii="Consolas" w:hAnsi="Consolas" w:cs="Consolas"/>
        </w:rPr>
      </w:pPr>
      <w:r w:rsidRPr="009A7AED">
        <w:rPr>
          <w:rFonts w:ascii="Consolas" w:hAnsi="Consolas" w:cs="Consolas"/>
        </w:rPr>
        <w:t>EMP_DOB_LABEL_TWO_TEXT = u'Reenter DOB (DD/MM/YYYY)'</w:t>
      </w:r>
    </w:p>
    <w:p w:rsidR="009A7AED" w:rsidRPr="009A7AED" w:rsidRDefault="009A7AED" w:rsidP="009A7AED">
      <w:pPr>
        <w:contextualSpacing/>
        <w:rPr>
          <w:rFonts w:ascii="Consolas" w:hAnsi="Consolas" w:cs="Consolas"/>
        </w:rPr>
      </w:pPr>
      <w:r w:rsidRPr="009A7AED">
        <w:rPr>
          <w:rFonts w:ascii="Consolas" w:hAnsi="Consolas" w:cs="Consolas"/>
        </w:rPr>
        <w:t>EMP_DOB_MISMATCH_TEXT = u"The Employee DOB's didn't match."</w:t>
      </w:r>
    </w:p>
    <w:p w:rsidR="009A7AED" w:rsidRPr="009A7AED" w:rsidRDefault="009A7AED" w:rsidP="009A7AED">
      <w:pPr>
        <w:contextualSpacing/>
        <w:rPr>
          <w:rFonts w:ascii="Consolas" w:hAnsi="Consolas" w:cs="Consolas"/>
        </w:rPr>
      </w:pPr>
      <w:r w:rsidRPr="009A7AED">
        <w:rPr>
          <w:rFonts w:ascii="Consolas" w:hAnsi="Consolas" w:cs="Consolas"/>
        </w:rPr>
        <w:t>EMP_GENDER_INVALID_TEXT = u"Please enter a valid gender."</w:t>
      </w:r>
    </w:p>
    <w:p w:rsidR="009A7AED" w:rsidRPr="009A7AED" w:rsidRDefault="009A7AED" w:rsidP="009A7AED">
      <w:pPr>
        <w:contextualSpacing/>
        <w:rPr>
          <w:rFonts w:ascii="Consolas" w:hAnsi="Consolas" w:cs="Consolas"/>
        </w:rPr>
      </w:pPr>
      <w:r w:rsidRPr="009A7AED">
        <w:rPr>
          <w:rFonts w:ascii="Consolas" w:hAnsi="Consolas" w:cs="Consolas"/>
        </w:rPr>
        <w:t>EMP_GENDER_LABEL_TEXT = u'Employee Gender'</w:t>
      </w:r>
    </w:p>
    <w:p w:rsidR="009A7AED" w:rsidRPr="009A7AED" w:rsidRDefault="009A7AED" w:rsidP="009A7AED">
      <w:pPr>
        <w:contextualSpacing/>
        <w:rPr>
          <w:rFonts w:ascii="Consolas" w:hAnsi="Consolas" w:cs="Consolas"/>
        </w:rPr>
      </w:pPr>
      <w:r w:rsidRPr="009A7AED">
        <w:rPr>
          <w:rFonts w:ascii="Consolas" w:hAnsi="Consolas" w:cs="Consolas"/>
        </w:rPr>
        <w:t>EMP_GENDER_LABEL_TWO_TEXT = u'Reenter Gender'</w:t>
      </w:r>
    </w:p>
    <w:p w:rsidR="009A7AED" w:rsidRPr="009A7AED" w:rsidRDefault="009A7AED" w:rsidP="009A7AED">
      <w:pPr>
        <w:contextualSpacing/>
        <w:rPr>
          <w:rFonts w:ascii="Consolas" w:hAnsi="Consolas" w:cs="Consolas"/>
        </w:rPr>
      </w:pPr>
      <w:r w:rsidRPr="009A7AED">
        <w:rPr>
          <w:rFonts w:ascii="Consolas" w:hAnsi="Consolas" w:cs="Consolas"/>
        </w:rPr>
        <w:t>EMP_GENDER_MISMATCH_TEXT = u"The Employee Genders didn't match."</w:t>
      </w:r>
    </w:p>
    <w:p w:rsidR="009A7AED" w:rsidRPr="009A7AED" w:rsidRDefault="009A7AED" w:rsidP="009A7AED">
      <w:pPr>
        <w:contextualSpacing/>
        <w:rPr>
          <w:rFonts w:ascii="Consolas" w:hAnsi="Consolas" w:cs="Consolas"/>
        </w:rPr>
      </w:pPr>
      <w:r w:rsidRPr="009A7AED">
        <w:rPr>
          <w:rFonts w:ascii="Consolas" w:hAnsi="Consolas" w:cs="Consolas"/>
        </w:rPr>
        <w:t>EMP_NAME_LABEL_TEXT = u'Employee Name'</w:t>
      </w:r>
    </w:p>
    <w:p w:rsidR="009A7AED" w:rsidRPr="009A7AED" w:rsidRDefault="009A7AED" w:rsidP="009A7AED">
      <w:pPr>
        <w:contextualSpacing/>
        <w:rPr>
          <w:rFonts w:ascii="Consolas" w:hAnsi="Consolas" w:cs="Consolas"/>
        </w:rPr>
      </w:pPr>
      <w:r w:rsidRPr="009A7AED">
        <w:rPr>
          <w:rFonts w:ascii="Consolas" w:hAnsi="Consolas" w:cs="Consolas"/>
        </w:rPr>
        <w:t>EMP_NAME_LABEL_TWO_TEXT = u'Reenter Name'</w:t>
      </w:r>
    </w:p>
    <w:p w:rsidR="009A7AED" w:rsidRPr="009A7AED" w:rsidRDefault="009A7AED" w:rsidP="009A7AED">
      <w:pPr>
        <w:contextualSpacing/>
        <w:rPr>
          <w:rFonts w:ascii="Consolas" w:hAnsi="Consolas" w:cs="Consolas"/>
        </w:rPr>
      </w:pPr>
      <w:r w:rsidRPr="009A7AED">
        <w:rPr>
          <w:rFonts w:ascii="Consolas" w:hAnsi="Consolas" w:cs="Consolas"/>
        </w:rPr>
        <w:t>EMP_NAME_MISMATCH_TEXT = u"The Employee Names didn't match."</w:t>
      </w:r>
    </w:p>
    <w:p w:rsidR="009A7AED" w:rsidRPr="009A7AED" w:rsidRDefault="009A7AED" w:rsidP="009A7AED">
      <w:pPr>
        <w:contextualSpacing/>
        <w:rPr>
          <w:rFonts w:ascii="Consolas" w:hAnsi="Consolas" w:cs="Consolas"/>
        </w:rPr>
      </w:pPr>
      <w:r w:rsidRPr="009A7AED">
        <w:rPr>
          <w:rFonts w:ascii="Consolas" w:hAnsi="Consolas" w:cs="Consolas"/>
        </w:rPr>
        <w:t>EMP_SALARY_INVALID_TEXT = u"Please enter a valid Salary."</w:t>
      </w:r>
    </w:p>
    <w:p w:rsidR="009A7AED" w:rsidRPr="009A7AED" w:rsidRDefault="009A7AED" w:rsidP="009A7AED">
      <w:pPr>
        <w:contextualSpacing/>
        <w:rPr>
          <w:rFonts w:ascii="Consolas" w:hAnsi="Consolas" w:cs="Consolas"/>
        </w:rPr>
      </w:pPr>
      <w:r w:rsidRPr="009A7AED">
        <w:rPr>
          <w:rFonts w:ascii="Consolas" w:hAnsi="Consolas" w:cs="Consolas"/>
        </w:rPr>
        <w:t>EMP_SALARY_LABEL_TEXT = u'Employee Salary'</w:t>
      </w:r>
    </w:p>
    <w:p w:rsidR="009A7AED" w:rsidRPr="009A7AED" w:rsidRDefault="009A7AED" w:rsidP="009A7AED">
      <w:pPr>
        <w:contextualSpacing/>
        <w:rPr>
          <w:rFonts w:ascii="Consolas" w:hAnsi="Consolas" w:cs="Consolas"/>
        </w:rPr>
      </w:pPr>
      <w:r w:rsidRPr="009A7AED">
        <w:rPr>
          <w:rFonts w:ascii="Consolas" w:hAnsi="Consolas" w:cs="Consolas"/>
        </w:rPr>
        <w:t>EMP_SALARY_LABEL_TWO_TEXT = u'Reenter Salary'</w:t>
      </w:r>
    </w:p>
    <w:p w:rsidR="009A7AED" w:rsidRPr="009A7AED" w:rsidRDefault="009A7AED" w:rsidP="009A7AED">
      <w:pPr>
        <w:contextualSpacing/>
        <w:rPr>
          <w:rFonts w:ascii="Consolas" w:hAnsi="Consolas" w:cs="Consolas"/>
        </w:rPr>
      </w:pPr>
      <w:r w:rsidRPr="009A7AED">
        <w:rPr>
          <w:rFonts w:ascii="Consolas" w:hAnsi="Consolas" w:cs="Consolas"/>
        </w:rPr>
        <w:t>EMP_SALARY_MISMATCH_TEXT = u"The Employee Salaries didn't match."</w:t>
      </w:r>
    </w:p>
    <w:p w:rsidR="009A7AED" w:rsidRPr="009A7AED" w:rsidRDefault="009A7AED" w:rsidP="009A7AED">
      <w:pPr>
        <w:contextualSpacing/>
        <w:rPr>
          <w:rFonts w:ascii="Consolas" w:hAnsi="Consolas" w:cs="Consolas"/>
        </w:rPr>
      </w:pPr>
      <w:r w:rsidRPr="009A7AED">
        <w:rPr>
          <w:rFonts w:ascii="Consolas" w:hAnsi="Consolas" w:cs="Consolas"/>
        </w:rPr>
        <w:t>NO_EMP_DEPARTMENT_TEXT = u"Please Enter/Confirm the Employee's Department."</w:t>
      </w:r>
    </w:p>
    <w:p w:rsidR="009A7AED" w:rsidRPr="009A7AED" w:rsidRDefault="009A7AED" w:rsidP="009A7AED">
      <w:pPr>
        <w:contextualSpacing/>
        <w:rPr>
          <w:rFonts w:ascii="Consolas" w:hAnsi="Consolas" w:cs="Consolas"/>
        </w:rPr>
      </w:pPr>
      <w:r w:rsidRPr="009A7AED">
        <w:rPr>
          <w:rFonts w:ascii="Consolas" w:hAnsi="Consolas" w:cs="Consolas"/>
        </w:rPr>
        <w:t>NO_EMP_DOB_TEXT = u"Please Enter/Confirm the Employee's DOB"</w:t>
      </w:r>
    </w:p>
    <w:p w:rsidR="009A7AED" w:rsidRPr="009A7AED" w:rsidRDefault="009A7AED" w:rsidP="009A7AED">
      <w:pPr>
        <w:contextualSpacing/>
        <w:rPr>
          <w:rFonts w:ascii="Consolas" w:hAnsi="Consolas" w:cs="Consolas"/>
        </w:rPr>
      </w:pPr>
      <w:r w:rsidRPr="009A7AED">
        <w:rPr>
          <w:rFonts w:ascii="Consolas" w:hAnsi="Consolas" w:cs="Consolas"/>
        </w:rPr>
        <w:lastRenderedPageBreak/>
        <w:t>NO_EMP_GENDER_TEXT = u"Please Enter/Confirm the Employee's Gender."</w:t>
      </w:r>
    </w:p>
    <w:p w:rsidR="009A7AED" w:rsidRPr="009A7AED" w:rsidRDefault="009A7AED" w:rsidP="009A7AED">
      <w:pPr>
        <w:contextualSpacing/>
        <w:rPr>
          <w:rFonts w:ascii="Consolas" w:hAnsi="Consolas" w:cs="Consolas"/>
        </w:rPr>
      </w:pPr>
      <w:r w:rsidRPr="009A7AED">
        <w:rPr>
          <w:rFonts w:ascii="Consolas" w:hAnsi="Consolas" w:cs="Consolas"/>
        </w:rPr>
        <w:t>NO_EMP_NAME_TEXT = u"Please Enter/Confirm the Employee's Name."</w:t>
      </w:r>
    </w:p>
    <w:p w:rsidR="009A7AED" w:rsidRPr="009A7AED" w:rsidRDefault="009A7AED" w:rsidP="009A7AED">
      <w:pPr>
        <w:contextualSpacing/>
        <w:rPr>
          <w:rFonts w:ascii="Consolas" w:hAnsi="Consolas" w:cs="Consolas"/>
        </w:rPr>
      </w:pPr>
      <w:r w:rsidRPr="009A7AED">
        <w:rPr>
          <w:rFonts w:ascii="Consolas" w:hAnsi="Consolas" w:cs="Consolas"/>
        </w:rPr>
        <w:t>NO_EMP_SALARY_TEXT = u"Please Enter/Confirm the Employee's Salary."</w:t>
      </w:r>
    </w:p>
    <w:p w:rsidR="009A7AED" w:rsidRDefault="009A7AED" w:rsidP="00FD2805">
      <w:pPr>
        <w:pStyle w:val="Heading2"/>
      </w:pPr>
      <w:bookmarkStart w:id="77" w:name="_Toc406682473"/>
      <w:r>
        <w:t>CreateEmployeeScreenStringsGerman.py :</w:t>
      </w:r>
      <w:bookmarkEnd w:id="77"/>
    </w:p>
    <w:p w:rsidR="00F26B9D" w:rsidRPr="00F26B9D" w:rsidRDefault="00F26B9D" w:rsidP="00F26B9D">
      <w:pPr>
        <w:contextualSpacing/>
        <w:rPr>
          <w:rFonts w:ascii="Consolas" w:hAnsi="Consolas" w:cs="Consolas"/>
        </w:rPr>
      </w:pPr>
      <w:r w:rsidRPr="00F26B9D">
        <w:rPr>
          <w:rFonts w:ascii="Consolas" w:hAnsi="Consolas" w:cs="Consolas"/>
        </w:rPr>
        <w:t># -*- coding: utf-8 -*-</w:t>
      </w:r>
    </w:p>
    <w:p w:rsidR="00F26B9D" w:rsidRPr="00F26B9D" w:rsidRDefault="00F26B9D" w:rsidP="00F26B9D">
      <w:pPr>
        <w:contextualSpacing/>
        <w:rPr>
          <w:rFonts w:ascii="Consolas" w:hAnsi="Consolas" w:cs="Consolas"/>
        </w:rPr>
      </w:pPr>
      <w:r w:rsidRPr="00F26B9D">
        <w:rPr>
          <w:rFonts w:ascii="Consolas" w:hAnsi="Consolas" w:cs="Consolas"/>
        </w:rPr>
        <w:t>#CreateEmployeeScreen</w:t>
      </w:r>
    </w:p>
    <w:p w:rsidR="00F26B9D" w:rsidRPr="00F26B9D" w:rsidRDefault="00F26B9D" w:rsidP="00F26B9D">
      <w:pPr>
        <w:contextualSpacing/>
        <w:rPr>
          <w:rFonts w:ascii="Consolas" w:hAnsi="Consolas" w:cs="Consolas"/>
        </w:rPr>
      </w:pPr>
    </w:p>
    <w:p w:rsidR="00F26B9D" w:rsidRPr="00F26B9D" w:rsidRDefault="00F26B9D" w:rsidP="00F26B9D">
      <w:pPr>
        <w:contextualSpacing/>
        <w:rPr>
          <w:rFonts w:ascii="Consolas" w:hAnsi="Consolas" w:cs="Consolas"/>
        </w:rPr>
      </w:pPr>
      <w:r w:rsidRPr="00F26B9D">
        <w:rPr>
          <w:rFonts w:ascii="Consolas" w:hAnsi="Consolas" w:cs="Consolas"/>
        </w:rPr>
        <w:t>CES_BACK_BUTTON_TEXT = u"Zurück"</w:t>
      </w:r>
    </w:p>
    <w:p w:rsidR="00F26B9D" w:rsidRPr="00F26B9D" w:rsidRDefault="00F26B9D" w:rsidP="00F26B9D">
      <w:pPr>
        <w:contextualSpacing/>
        <w:rPr>
          <w:rFonts w:ascii="Consolas" w:hAnsi="Consolas" w:cs="Consolas"/>
        </w:rPr>
      </w:pPr>
      <w:r w:rsidRPr="00F26B9D">
        <w:rPr>
          <w:rFonts w:ascii="Consolas" w:hAnsi="Consolas" w:cs="Consolas"/>
        </w:rPr>
        <w:t>CES_CODE_TEXT = u"Code"</w:t>
      </w:r>
    </w:p>
    <w:p w:rsidR="00F26B9D" w:rsidRPr="00F26B9D" w:rsidRDefault="00F26B9D" w:rsidP="00F26B9D">
      <w:pPr>
        <w:contextualSpacing/>
        <w:rPr>
          <w:rFonts w:ascii="Consolas" w:hAnsi="Consolas" w:cs="Consolas"/>
        </w:rPr>
      </w:pPr>
      <w:r w:rsidRPr="00F26B9D">
        <w:rPr>
          <w:rFonts w:ascii="Consolas" w:hAnsi="Consolas" w:cs="Consolas"/>
        </w:rPr>
        <w:t>CES_DEPARTMENT_TEXT = u"Abteilung"</w:t>
      </w:r>
    </w:p>
    <w:p w:rsidR="00F26B9D" w:rsidRPr="00F26B9D" w:rsidRDefault="00F26B9D" w:rsidP="00F26B9D">
      <w:pPr>
        <w:contextualSpacing/>
        <w:rPr>
          <w:rFonts w:ascii="Consolas" w:hAnsi="Consolas" w:cs="Consolas"/>
        </w:rPr>
      </w:pPr>
      <w:r w:rsidRPr="00F26B9D">
        <w:rPr>
          <w:rFonts w:ascii="Consolas" w:hAnsi="Consolas" w:cs="Consolas"/>
        </w:rPr>
        <w:t>CES_DEPARTMENT_HELP_TEXT =u"Das ist aktuelle Abteilung des Mitarbeiters"</w:t>
      </w:r>
    </w:p>
    <w:p w:rsidR="00F26B9D" w:rsidRPr="00F26B9D" w:rsidRDefault="00F26B9D" w:rsidP="00F26B9D">
      <w:pPr>
        <w:contextualSpacing/>
        <w:rPr>
          <w:rFonts w:ascii="Consolas" w:hAnsi="Consolas" w:cs="Consolas"/>
        </w:rPr>
      </w:pPr>
      <w:r w:rsidRPr="00F26B9D">
        <w:rPr>
          <w:rFonts w:ascii="Consolas" w:hAnsi="Consolas" w:cs="Consolas"/>
        </w:rPr>
        <w:t>CES_DOB_TEXT = u"DOB"</w:t>
      </w:r>
    </w:p>
    <w:p w:rsidR="00F26B9D" w:rsidRPr="00F26B9D" w:rsidRDefault="00F26B9D" w:rsidP="00F26B9D">
      <w:pPr>
        <w:contextualSpacing/>
        <w:rPr>
          <w:rFonts w:ascii="Consolas" w:hAnsi="Consolas" w:cs="Consolas"/>
        </w:rPr>
      </w:pPr>
      <w:r w:rsidRPr="00F26B9D">
        <w:rPr>
          <w:rFonts w:ascii="Consolas" w:hAnsi="Consolas" w:cs="Consolas"/>
        </w:rPr>
        <w:t>CES_DOB_HELP_TEXT = u"Dies ist der Mitarbeiter Geburtsdatum"</w:t>
      </w:r>
    </w:p>
    <w:p w:rsidR="00F26B9D" w:rsidRPr="00F26B9D" w:rsidRDefault="00F26B9D" w:rsidP="00F26B9D">
      <w:pPr>
        <w:contextualSpacing/>
        <w:rPr>
          <w:rFonts w:ascii="Consolas" w:hAnsi="Consolas" w:cs="Consolas"/>
        </w:rPr>
      </w:pPr>
      <w:r w:rsidRPr="00F26B9D">
        <w:rPr>
          <w:rFonts w:ascii="Consolas" w:hAnsi="Consolas" w:cs="Consolas"/>
        </w:rPr>
        <w:t>CES_GENDER_TEXT = u"Geschlecht"</w:t>
      </w:r>
    </w:p>
    <w:p w:rsidR="00F26B9D" w:rsidRPr="00F26B9D" w:rsidRDefault="00F26B9D" w:rsidP="00F26B9D">
      <w:pPr>
        <w:contextualSpacing/>
        <w:rPr>
          <w:rFonts w:ascii="Consolas" w:hAnsi="Consolas" w:cs="Consolas"/>
        </w:rPr>
      </w:pPr>
      <w:r w:rsidRPr="00F26B9D">
        <w:rPr>
          <w:rFonts w:ascii="Consolas" w:hAnsi="Consolas" w:cs="Consolas"/>
        </w:rPr>
        <w:t>CES_GENDER_HELP_TEXT = u"Dies ist die Mitarbeiter-Geschlecht (M/F)"</w:t>
      </w:r>
    </w:p>
    <w:p w:rsidR="00F26B9D" w:rsidRPr="00F26B9D" w:rsidRDefault="00F26B9D" w:rsidP="00F26B9D">
      <w:pPr>
        <w:contextualSpacing/>
        <w:rPr>
          <w:rFonts w:ascii="Consolas" w:hAnsi="Consolas" w:cs="Consolas"/>
        </w:rPr>
      </w:pPr>
      <w:r w:rsidRPr="00F26B9D">
        <w:rPr>
          <w:rFonts w:ascii="Consolas" w:hAnsi="Consolas" w:cs="Consolas"/>
        </w:rPr>
        <w:t>CES_HELP_TEXT = u"Hier können Sie eine neue Mitarbeiterdatensatz erstellen. Füllen Sie die Felder aus und klicken Sie auf 'einreichenn', um dies zu tun."</w:t>
      </w:r>
    </w:p>
    <w:p w:rsidR="00F26B9D" w:rsidRPr="00F26B9D" w:rsidRDefault="00F26B9D" w:rsidP="00F26B9D">
      <w:pPr>
        <w:contextualSpacing/>
        <w:rPr>
          <w:rFonts w:ascii="Consolas" w:hAnsi="Consolas" w:cs="Consolas"/>
        </w:rPr>
      </w:pPr>
      <w:r w:rsidRPr="00F26B9D">
        <w:rPr>
          <w:rFonts w:ascii="Consolas" w:hAnsi="Consolas" w:cs="Consolas"/>
        </w:rPr>
        <w:t>CES_NAME_TEXT = u"Name"</w:t>
      </w:r>
    </w:p>
    <w:p w:rsidR="00F26B9D" w:rsidRPr="00F26B9D" w:rsidRDefault="00F26B9D" w:rsidP="00F26B9D">
      <w:pPr>
        <w:contextualSpacing/>
        <w:rPr>
          <w:rFonts w:ascii="Consolas" w:hAnsi="Consolas" w:cs="Consolas"/>
        </w:rPr>
      </w:pPr>
      <w:r w:rsidRPr="00F26B9D">
        <w:rPr>
          <w:rFonts w:ascii="Consolas" w:hAnsi="Consolas" w:cs="Consolas"/>
        </w:rPr>
        <w:t>CES_NAME_HELP_TEXT = u"Dies ist den Namen des Mitarbeiters - Vorname &amp; Name"</w:t>
      </w:r>
    </w:p>
    <w:p w:rsidR="00F26B9D" w:rsidRPr="00F26B9D" w:rsidRDefault="00F26B9D" w:rsidP="00F26B9D">
      <w:pPr>
        <w:contextualSpacing/>
        <w:rPr>
          <w:rFonts w:ascii="Consolas" w:hAnsi="Consolas" w:cs="Consolas"/>
        </w:rPr>
      </w:pPr>
      <w:r w:rsidRPr="00F26B9D">
        <w:rPr>
          <w:rFonts w:ascii="Consolas" w:hAnsi="Consolas" w:cs="Consolas"/>
        </w:rPr>
        <w:t>CES_SALARY_TEXT = u"Gehalt"</w:t>
      </w:r>
    </w:p>
    <w:p w:rsidR="00F26B9D" w:rsidRPr="00F26B9D" w:rsidRDefault="00F26B9D" w:rsidP="00F26B9D">
      <w:pPr>
        <w:contextualSpacing/>
        <w:rPr>
          <w:rFonts w:ascii="Consolas" w:hAnsi="Consolas" w:cs="Consolas"/>
        </w:rPr>
      </w:pPr>
      <w:r w:rsidRPr="00F26B9D">
        <w:rPr>
          <w:rFonts w:ascii="Consolas" w:hAnsi="Consolas" w:cs="Consolas"/>
        </w:rPr>
        <w:t>CES_SALARY_HELP_TEXT = u"Dies ist die Mitarbeiter-Gehalt pro Jahr (nur eine Nummer: 23000)"</w:t>
      </w:r>
    </w:p>
    <w:p w:rsidR="00F26B9D" w:rsidRPr="00F26B9D" w:rsidRDefault="00F26B9D" w:rsidP="00F26B9D">
      <w:pPr>
        <w:contextualSpacing/>
        <w:rPr>
          <w:rFonts w:ascii="Consolas" w:hAnsi="Consolas" w:cs="Consolas"/>
        </w:rPr>
      </w:pPr>
      <w:r w:rsidRPr="00F26B9D">
        <w:rPr>
          <w:rFonts w:ascii="Consolas" w:hAnsi="Consolas" w:cs="Consolas"/>
        </w:rPr>
        <w:t>CES_SUBMIT_BUTTON_TEXT = u"einreichen"</w:t>
      </w:r>
    </w:p>
    <w:p w:rsidR="00F26B9D" w:rsidRPr="00F26B9D" w:rsidRDefault="00F26B9D" w:rsidP="00F26B9D">
      <w:pPr>
        <w:contextualSpacing/>
        <w:rPr>
          <w:rFonts w:ascii="Consolas" w:hAnsi="Consolas" w:cs="Consolas"/>
        </w:rPr>
      </w:pPr>
      <w:r w:rsidRPr="00F26B9D">
        <w:rPr>
          <w:rFonts w:ascii="Consolas" w:hAnsi="Consolas" w:cs="Consolas"/>
        </w:rPr>
        <w:t>EMP_DEPARTMENT_LABEL_TEXT = u'Mitarbeiter Abteilung'</w:t>
      </w:r>
    </w:p>
    <w:p w:rsidR="00F26B9D" w:rsidRPr="00F26B9D" w:rsidRDefault="00F26B9D" w:rsidP="00F26B9D">
      <w:pPr>
        <w:contextualSpacing/>
        <w:rPr>
          <w:rFonts w:ascii="Consolas" w:hAnsi="Consolas" w:cs="Consolas"/>
        </w:rPr>
      </w:pPr>
      <w:r w:rsidRPr="00F26B9D">
        <w:rPr>
          <w:rFonts w:ascii="Consolas" w:hAnsi="Consolas" w:cs="Consolas"/>
        </w:rPr>
        <w:t>EMP_DEPARTMENT_LABEL_TWO_TEXT = u'Erneute Abteilung'</w:t>
      </w:r>
    </w:p>
    <w:p w:rsidR="00F26B9D" w:rsidRPr="00F26B9D" w:rsidRDefault="00F26B9D" w:rsidP="00F26B9D">
      <w:pPr>
        <w:contextualSpacing/>
        <w:rPr>
          <w:rFonts w:ascii="Consolas" w:hAnsi="Consolas" w:cs="Consolas"/>
        </w:rPr>
      </w:pPr>
      <w:r w:rsidRPr="00F26B9D">
        <w:rPr>
          <w:rFonts w:ascii="Consolas" w:hAnsi="Consolas" w:cs="Consolas"/>
        </w:rPr>
        <w:t>EMP_DEPARTMENT_MISMATCH_TEXT = u"Der Mitarbeiter Abteilungen nicht überein."</w:t>
      </w:r>
    </w:p>
    <w:p w:rsidR="00F26B9D" w:rsidRPr="00F26B9D" w:rsidRDefault="00F26B9D" w:rsidP="00F26B9D">
      <w:pPr>
        <w:contextualSpacing/>
        <w:rPr>
          <w:rFonts w:ascii="Consolas" w:hAnsi="Consolas" w:cs="Consolas"/>
        </w:rPr>
      </w:pPr>
      <w:r w:rsidRPr="00F26B9D">
        <w:rPr>
          <w:rFonts w:ascii="Consolas" w:hAnsi="Consolas" w:cs="Consolas"/>
        </w:rPr>
        <w:t>EMP_DOB_INVALID_TEXT = u"Bitte geben Sie eine gültige DOB."</w:t>
      </w:r>
    </w:p>
    <w:p w:rsidR="00F26B9D" w:rsidRPr="00F26B9D" w:rsidRDefault="00F26B9D" w:rsidP="00F26B9D">
      <w:pPr>
        <w:contextualSpacing/>
        <w:rPr>
          <w:rFonts w:ascii="Consolas" w:hAnsi="Consolas" w:cs="Consolas"/>
        </w:rPr>
      </w:pPr>
      <w:r w:rsidRPr="00F26B9D">
        <w:rPr>
          <w:rFonts w:ascii="Consolas" w:hAnsi="Consolas" w:cs="Consolas"/>
        </w:rPr>
        <w:t>EMP_DOB_LABEL_TEXT = u'Mitarbeiter DOB (TT/MM/JJJJ)'</w:t>
      </w:r>
    </w:p>
    <w:p w:rsidR="00F26B9D" w:rsidRPr="00F26B9D" w:rsidRDefault="00F26B9D" w:rsidP="00F26B9D">
      <w:pPr>
        <w:contextualSpacing/>
        <w:rPr>
          <w:rFonts w:ascii="Consolas" w:hAnsi="Consolas" w:cs="Consolas"/>
        </w:rPr>
      </w:pPr>
      <w:r w:rsidRPr="00F26B9D">
        <w:rPr>
          <w:rFonts w:ascii="Consolas" w:hAnsi="Consolas" w:cs="Consolas"/>
        </w:rPr>
        <w:t>EMP_DOB_LABEL_TWO_TEXT = u'Erneute DOB (TT/MM/JJJJ)'</w:t>
      </w:r>
    </w:p>
    <w:p w:rsidR="00F26B9D" w:rsidRPr="00F26B9D" w:rsidRDefault="00F26B9D" w:rsidP="00F26B9D">
      <w:pPr>
        <w:contextualSpacing/>
        <w:rPr>
          <w:rFonts w:ascii="Consolas" w:hAnsi="Consolas" w:cs="Consolas"/>
        </w:rPr>
      </w:pPr>
      <w:r w:rsidRPr="00F26B9D">
        <w:rPr>
          <w:rFonts w:ascii="Consolas" w:hAnsi="Consolas" w:cs="Consolas"/>
        </w:rPr>
        <w:t>EMP_DOB_MISMATCH_TEXT = u"Der Mitarbeiter DOB nicht überein."</w:t>
      </w:r>
    </w:p>
    <w:p w:rsidR="00F26B9D" w:rsidRPr="00F26B9D" w:rsidRDefault="00F26B9D" w:rsidP="00F26B9D">
      <w:pPr>
        <w:contextualSpacing/>
        <w:rPr>
          <w:rFonts w:ascii="Consolas" w:hAnsi="Consolas" w:cs="Consolas"/>
        </w:rPr>
      </w:pPr>
      <w:r w:rsidRPr="00F26B9D">
        <w:rPr>
          <w:rFonts w:ascii="Consolas" w:hAnsi="Consolas" w:cs="Consolas"/>
        </w:rPr>
        <w:t>EMP_GENDER_INVALID_TEXT = u"Bitte geben Sie eine gültige Geschlecht."</w:t>
      </w:r>
    </w:p>
    <w:p w:rsidR="00F26B9D" w:rsidRPr="00F26B9D" w:rsidRDefault="00F26B9D" w:rsidP="00F26B9D">
      <w:pPr>
        <w:contextualSpacing/>
        <w:rPr>
          <w:rFonts w:ascii="Consolas" w:hAnsi="Consolas" w:cs="Consolas"/>
        </w:rPr>
      </w:pPr>
      <w:r w:rsidRPr="00F26B9D">
        <w:rPr>
          <w:rFonts w:ascii="Consolas" w:hAnsi="Consolas" w:cs="Consolas"/>
        </w:rPr>
        <w:t>EMP_GENDER_LABEL_TEXT = u'Mitarbeiter Geschlecht'</w:t>
      </w:r>
    </w:p>
    <w:p w:rsidR="00F26B9D" w:rsidRPr="00F26B9D" w:rsidRDefault="00F26B9D" w:rsidP="00F26B9D">
      <w:pPr>
        <w:contextualSpacing/>
        <w:rPr>
          <w:rFonts w:ascii="Consolas" w:hAnsi="Consolas" w:cs="Consolas"/>
        </w:rPr>
      </w:pPr>
      <w:r w:rsidRPr="00F26B9D">
        <w:rPr>
          <w:rFonts w:ascii="Consolas" w:hAnsi="Consolas" w:cs="Consolas"/>
        </w:rPr>
        <w:t>EMP_GENDER_LABEL_TWO_TEXT = u'Erneute Geschlecht'</w:t>
      </w:r>
    </w:p>
    <w:p w:rsidR="00F26B9D" w:rsidRPr="00F26B9D" w:rsidRDefault="00F26B9D" w:rsidP="00F26B9D">
      <w:pPr>
        <w:contextualSpacing/>
        <w:rPr>
          <w:rFonts w:ascii="Consolas" w:hAnsi="Consolas" w:cs="Consolas"/>
        </w:rPr>
      </w:pPr>
      <w:r w:rsidRPr="00F26B9D">
        <w:rPr>
          <w:rFonts w:ascii="Consolas" w:hAnsi="Consolas" w:cs="Consolas"/>
        </w:rPr>
        <w:t>EMP_GENDER_MISMATCH_TEXT = u"Der Mitarbeiter Genders nicht überein."</w:t>
      </w:r>
    </w:p>
    <w:p w:rsidR="00F26B9D" w:rsidRPr="00F26B9D" w:rsidRDefault="00F26B9D" w:rsidP="00F26B9D">
      <w:pPr>
        <w:contextualSpacing/>
        <w:rPr>
          <w:rFonts w:ascii="Consolas" w:hAnsi="Consolas" w:cs="Consolas"/>
        </w:rPr>
      </w:pPr>
      <w:r w:rsidRPr="00F26B9D">
        <w:rPr>
          <w:rFonts w:ascii="Consolas" w:hAnsi="Consolas" w:cs="Consolas"/>
        </w:rPr>
        <w:t>EMP_NAME_LABEL_TEXT = u'Name des Mitarbeiters'</w:t>
      </w:r>
    </w:p>
    <w:p w:rsidR="00F26B9D" w:rsidRPr="00F26B9D" w:rsidRDefault="00F26B9D" w:rsidP="00F26B9D">
      <w:pPr>
        <w:contextualSpacing/>
        <w:rPr>
          <w:rFonts w:ascii="Consolas" w:hAnsi="Consolas" w:cs="Consolas"/>
        </w:rPr>
      </w:pPr>
      <w:r w:rsidRPr="00F26B9D">
        <w:rPr>
          <w:rFonts w:ascii="Consolas" w:hAnsi="Consolas" w:cs="Consolas"/>
        </w:rPr>
        <w:t>EMP_NAME_LABEL_TWO_TEXT = u'Erneute Namens'</w:t>
      </w:r>
    </w:p>
    <w:p w:rsidR="00F26B9D" w:rsidRPr="00F26B9D" w:rsidRDefault="00F26B9D" w:rsidP="00F26B9D">
      <w:pPr>
        <w:contextualSpacing/>
        <w:rPr>
          <w:rFonts w:ascii="Consolas" w:hAnsi="Consolas" w:cs="Consolas"/>
        </w:rPr>
      </w:pPr>
      <w:r w:rsidRPr="00F26B9D">
        <w:rPr>
          <w:rFonts w:ascii="Consolas" w:hAnsi="Consolas" w:cs="Consolas"/>
        </w:rPr>
        <w:t>EMP_NAME_MISMATCH_TEXT = u"Die Mitarbeiternamen stimmen nicht überein."</w:t>
      </w:r>
    </w:p>
    <w:p w:rsidR="00F26B9D" w:rsidRPr="00F26B9D" w:rsidRDefault="00F26B9D" w:rsidP="00F26B9D">
      <w:pPr>
        <w:contextualSpacing/>
        <w:rPr>
          <w:rFonts w:ascii="Consolas" w:hAnsi="Consolas" w:cs="Consolas"/>
        </w:rPr>
      </w:pPr>
      <w:r w:rsidRPr="00F26B9D">
        <w:rPr>
          <w:rFonts w:ascii="Consolas" w:hAnsi="Consolas" w:cs="Consolas"/>
        </w:rPr>
        <w:t>EMP_SALARY_INVALID_TEXT = u"Bitte geben Sie eine gültige Gehalt."</w:t>
      </w:r>
    </w:p>
    <w:p w:rsidR="00F26B9D" w:rsidRPr="00F26B9D" w:rsidRDefault="00F26B9D" w:rsidP="00F26B9D">
      <w:pPr>
        <w:contextualSpacing/>
        <w:rPr>
          <w:rFonts w:ascii="Consolas" w:hAnsi="Consolas" w:cs="Consolas"/>
        </w:rPr>
      </w:pPr>
      <w:r w:rsidRPr="00F26B9D">
        <w:rPr>
          <w:rFonts w:ascii="Consolas" w:hAnsi="Consolas" w:cs="Consolas"/>
        </w:rPr>
        <w:t>EMP_SALARY_LABEL_TEXT = u'Mitarbeiter Gehalts'</w:t>
      </w:r>
    </w:p>
    <w:p w:rsidR="00F26B9D" w:rsidRPr="00F26B9D" w:rsidRDefault="00F26B9D" w:rsidP="00F26B9D">
      <w:pPr>
        <w:contextualSpacing/>
        <w:rPr>
          <w:rFonts w:ascii="Consolas" w:hAnsi="Consolas" w:cs="Consolas"/>
        </w:rPr>
      </w:pPr>
      <w:r w:rsidRPr="00F26B9D">
        <w:rPr>
          <w:rFonts w:ascii="Consolas" w:hAnsi="Consolas" w:cs="Consolas"/>
        </w:rPr>
        <w:t>EMP_SALARY_LABEL_TWO_TEXT = u'Erneute Gehalts'</w:t>
      </w:r>
    </w:p>
    <w:p w:rsidR="00F26B9D" w:rsidRPr="00F26B9D" w:rsidRDefault="00F26B9D" w:rsidP="00F26B9D">
      <w:pPr>
        <w:contextualSpacing/>
        <w:rPr>
          <w:rFonts w:ascii="Consolas" w:hAnsi="Consolas" w:cs="Consolas"/>
        </w:rPr>
      </w:pPr>
      <w:r w:rsidRPr="00F26B9D">
        <w:rPr>
          <w:rFonts w:ascii="Consolas" w:hAnsi="Consolas" w:cs="Consolas"/>
        </w:rPr>
        <w:t>EMP_SALARY_MISMATCH_TEXT = u"Die Gehälter der Beschäftigten nicht überein."</w:t>
      </w:r>
    </w:p>
    <w:p w:rsidR="00F26B9D" w:rsidRPr="00F26B9D" w:rsidRDefault="00F26B9D" w:rsidP="00F26B9D">
      <w:pPr>
        <w:contextualSpacing/>
        <w:rPr>
          <w:rFonts w:ascii="Consolas" w:hAnsi="Consolas" w:cs="Consolas"/>
        </w:rPr>
      </w:pPr>
      <w:r w:rsidRPr="00F26B9D">
        <w:rPr>
          <w:rFonts w:ascii="Consolas" w:hAnsi="Consolas" w:cs="Consolas"/>
        </w:rPr>
        <w:lastRenderedPageBreak/>
        <w:t>NO_EMP_DEPARTMENT_TEXT = u"Bitte eingeben / Bestätigen des Mitarbeiters Abteilung."</w:t>
      </w:r>
    </w:p>
    <w:p w:rsidR="00F26B9D" w:rsidRPr="00F26B9D" w:rsidRDefault="00F26B9D" w:rsidP="00F26B9D">
      <w:pPr>
        <w:contextualSpacing/>
        <w:rPr>
          <w:rFonts w:ascii="Consolas" w:hAnsi="Consolas" w:cs="Consolas"/>
        </w:rPr>
      </w:pPr>
      <w:r w:rsidRPr="00F26B9D">
        <w:rPr>
          <w:rFonts w:ascii="Consolas" w:hAnsi="Consolas" w:cs="Consolas"/>
        </w:rPr>
        <w:t>NO_EMP_DOB_TEXT = u"Bitte eingeben / Bestätigen des Mitarbeiters DOB"</w:t>
      </w:r>
    </w:p>
    <w:p w:rsidR="00F26B9D" w:rsidRPr="00F26B9D" w:rsidRDefault="00F26B9D" w:rsidP="00F26B9D">
      <w:pPr>
        <w:contextualSpacing/>
        <w:rPr>
          <w:rFonts w:ascii="Consolas" w:hAnsi="Consolas" w:cs="Consolas"/>
        </w:rPr>
      </w:pPr>
      <w:r w:rsidRPr="00F26B9D">
        <w:rPr>
          <w:rFonts w:ascii="Consolas" w:hAnsi="Consolas" w:cs="Consolas"/>
        </w:rPr>
        <w:t>NO_EMP_GENDER_TEXT = u"Bitte eingeben / Bestätigen des Arbeitnehmers Geschlecht."</w:t>
      </w:r>
    </w:p>
    <w:p w:rsidR="00F26B9D" w:rsidRPr="00F26B9D" w:rsidRDefault="00F26B9D" w:rsidP="00F26B9D">
      <w:pPr>
        <w:contextualSpacing/>
        <w:rPr>
          <w:rFonts w:ascii="Consolas" w:hAnsi="Consolas" w:cs="Consolas"/>
        </w:rPr>
      </w:pPr>
      <w:r w:rsidRPr="00F26B9D">
        <w:rPr>
          <w:rFonts w:ascii="Consolas" w:hAnsi="Consolas" w:cs="Consolas"/>
        </w:rPr>
        <w:t>NO_EMP_NAME_TEXT = u"Bitte eingeben / bestätigen den Namen des Mitarbeiters."</w:t>
      </w:r>
    </w:p>
    <w:p w:rsidR="00F26B9D" w:rsidRDefault="00F26B9D" w:rsidP="00F26B9D">
      <w:pPr>
        <w:contextualSpacing/>
        <w:rPr>
          <w:rFonts w:ascii="Consolas" w:hAnsi="Consolas" w:cs="Consolas"/>
        </w:rPr>
      </w:pPr>
      <w:r w:rsidRPr="00F26B9D">
        <w:rPr>
          <w:rFonts w:ascii="Consolas" w:hAnsi="Consolas" w:cs="Consolas"/>
        </w:rPr>
        <w:t>NO_EMP_SALARY_TEXT = u"Bitte eingeben / Bestätigen des Mitarbeiters Gehalt."</w:t>
      </w:r>
    </w:p>
    <w:p w:rsidR="00F26B9D" w:rsidRDefault="00F26B9D" w:rsidP="00F26B9D">
      <w:pPr>
        <w:contextualSpacing/>
        <w:rPr>
          <w:rFonts w:ascii="Consolas" w:hAnsi="Consolas" w:cs="Consolas"/>
        </w:rPr>
      </w:pPr>
    </w:p>
    <w:p w:rsidR="009A7AED" w:rsidRDefault="009A7AED" w:rsidP="00F26B9D">
      <w:pPr>
        <w:pStyle w:val="Heading2"/>
      </w:pPr>
      <w:bookmarkStart w:id="78" w:name="_Toc406682474"/>
      <w:r>
        <w:t>CreatePopup.py :</w:t>
      </w:r>
      <w:bookmarkEnd w:id="78"/>
    </w:p>
    <w:p w:rsidR="009A7AED" w:rsidRPr="009A7AED" w:rsidRDefault="009A7AED" w:rsidP="009A7AED">
      <w:pPr>
        <w:contextualSpacing/>
        <w:rPr>
          <w:rFonts w:ascii="Consolas" w:hAnsi="Consolas" w:cs="Consolas"/>
        </w:rPr>
      </w:pPr>
      <w:r w:rsidRPr="009A7AED">
        <w:rPr>
          <w:rFonts w:ascii="Consolas" w:hAnsi="Consolas" w:cs="Consolas"/>
        </w:rPr>
        <w:t>from Tkinter import *</w:t>
      </w:r>
    </w:p>
    <w:p w:rsidR="009A7AED" w:rsidRPr="009A7AED" w:rsidRDefault="009A7AED" w:rsidP="009A7AED">
      <w:pPr>
        <w:contextualSpacing/>
        <w:rPr>
          <w:rFonts w:ascii="Consolas" w:hAnsi="Consolas" w:cs="Consolas"/>
        </w:rPr>
      </w:pPr>
      <w:r w:rsidRPr="009A7AED">
        <w:rPr>
          <w:rFonts w:ascii="Consolas" w:hAnsi="Consolas" w:cs="Consolas"/>
        </w:rPr>
        <w:t>from Constants import *</w:t>
      </w:r>
    </w:p>
    <w:p w:rsidR="009A7AED" w:rsidRPr="009A7AED" w:rsidRDefault="009A7AED" w:rsidP="009A7AED">
      <w:pPr>
        <w:contextualSpacing/>
        <w:rPr>
          <w:rFonts w:ascii="Consolas" w:hAnsi="Consolas" w:cs="Consolas"/>
        </w:rPr>
      </w:pPr>
    </w:p>
    <w:p w:rsidR="009A7AED" w:rsidRPr="009A7AED" w:rsidRDefault="009A7AED" w:rsidP="009A7AED">
      <w:pPr>
        <w:contextualSpacing/>
        <w:rPr>
          <w:rFonts w:ascii="Consolas" w:hAnsi="Consolas" w:cs="Consolas"/>
        </w:rPr>
      </w:pPr>
      <w:r w:rsidRPr="009A7AED">
        <w:rPr>
          <w:rFonts w:ascii="Consolas" w:hAnsi="Consolas" w:cs="Consolas"/>
        </w:rPr>
        <w:t>with open(LANGUAGE_FILENAME, READ_MODE) as f:</w:t>
      </w:r>
    </w:p>
    <w:p w:rsidR="009A7AED" w:rsidRPr="009A7AED" w:rsidRDefault="009A7AED" w:rsidP="009A7AED">
      <w:pPr>
        <w:contextualSpacing/>
        <w:rPr>
          <w:rFonts w:ascii="Consolas" w:hAnsi="Consolas" w:cs="Consolas"/>
        </w:rPr>
      </w:pPr>
      <w:r w:rsidRPr="009A7AED">
        <w:rPr>
          <w:rFonts w:ascii="Consolas" w:hAnsi="Consolas" w:cs="Consolas"/>
        </w:rPr>
        <w:t xml:space="preserve">    Language = f.readline()</w:t>
      </w:r>
    </w:p>
    <w:p w:rsidR="009A7AED" w:rsidRPr="009A7AED" w:rsidRDefault="009A7AED" w:rsidP="009A7AED">
      <w:pPr>
        <w:contextualSpacing/>
        <w:rPr>
          <w:rFonts w:ascii="Consolas" w:hAnsi="Consolas" w:cs="Consolas"/>
        </w:rPr>
      </w:pPr>
      <w:r w:rsidRPr="009A7AED">
        <w:rPr>
          <w:rFonts w:ascii="Consolas" w:hAnsi="Consolas" w:cs="Consolas"/>
        </w:rPr>
        <w:t xml:space="preserve">    if Language == "GERMAN":</w:t>
      </w:r>
    </w:p>
    <w:p w:rsidR="009A7AED" w:rsidRPr="009A7AED" w:rsidRDefault="009A7AED" w:rsidP="009A7AED">
      <w:pPr>
        <w:contextualSpacing/>
        <w:rPr>
          <w:rFonts w:ascii="Consolas" w:hAnsi="Consolas" w:cs="Consolas"/>
        </w:rPr>
      </w:pPr>
      <w:r w:rsidRPr="009A7AED">
        <w:rPr>
          <w:rFonts w:ascii="Consolas" w:hAnsi="Consolas" w:cs="Consolas"/>
        </w:rPr>
        <w:t xml:space="preserve">        from PopupsStringsGerman import *</w:t>
      </w:r>
    </w:p>
    <w:p w:rsidR="009A7AED" w:rsidRPr="009A7AED" w:rsidRDefault="009A7AED" w:rsidP="009A7AED">
      <w:pPr>
        <w:contextualSpacing/>
        <w:rPr>
          <w:rFonts w:ascii="Consolas" w:hAnsi="Consolas" w:cs="Consolas"/>
        </w:rPr>
      </w:pPr>
      <w:r w:rsidRPr="009A7AED">
        <w:rPr>
          <w:rFonts w:ascii="Consolas" w:hAnsi="Consolas" w:cs="Consolas"/>
        </w:rPr>
        <w:t xml:space="preserve">        from DropdownMenuStringsGerman import *</w:t>
      </w:r>
    </w:p>
    <w:p w:rsidR="009A7AED" w:rsidRPr="009A7AED" w:rsidRDefault="009A7AED" w:rsidP="009A7AED">
      <w:pPr>
        <w:contextualSpacing/>
        <w:rPr>
          <w:rFonts w:ascii="Consolas" w:hAnsi="Consolas" w:cs="Consolas"/>
        </w:rPr>
      </w:pPr>
      <w:r w:rsidRPr="009A7AED">
        <w:rPr>
          <w:rFonts w:ascii="Consolas" w:hAnsi="Consolas" w:cs="Consolas"/>
        </w:rPr>
        <w:t xml:space="preserve">    else:</w:t>
      </w:r>
    </w:p>
    <w:p w:rsidR="009A7AED" w:rsidRPr="009A7AED" w:rsidRDefault="009A7AED" w:rsidP="009A7AED">
      <w:pPr>
        <w:contextualSpacing/>
        <w:rPr>
          <w:rFonts w:ascii="Consolas" w:hAnsi="Consolas" w:cs="Consolas"/>
        </w:rPr>
      </w:pPr>
      <w:r w:rsidRPr="009A7AED">
        <w:rPr>
          <w:rFonts w:ascii="Consolas" w:hAnsi="Consolas" w:cs="Consolas"/>
        </w:rPr>
        <w:t xml:space="preserve">        from PopupsStringsEnglish import *</w:t>
      </w:r>
    </w:p>
    <w:p w:rsidR="009A7AED" w:rsidRPr="009A7AED" w:rsidRDefault="009A7AED" w:rsidP="009A7AED">
      <w:pPr>
        <w:contextualSpacing/>
        <w:rPr>
          <w:rFonts w:ascii="Consolas" w:hAnsi="Consolas" w:cs="Consolas"/>
        </w:rPr>
      </w:pPr>
      <w:r w:rsidRPr="009A7AED">
        <w:rPr>
          <w:rFonts w:ascii="Consolas" w:hAnsi="Consolas" w:cs="Consolas"/>
        </w:rPr>
        <w:t xml:space="preserve">        from DropdownMenuStringsEnglish import *</w:t>
      </w:r>
    </w:p>
    <w:p w:rsidR="009A7AED" w:rsidRPr="009A7AED" w:rsidRDefault="009A7AED" w:rsidP="009A7AED">
      <w:pPr>
        <w:contextualSpacing/>
        <w:rPr>
          <w:rFonts w:ascii="Consolas" w:hAnsi="Consolas" w:cs="Consolas"/>
        </w:rPr>
      </w:pPr>
      <w:r w:rsidRPr="009A7AED">
        <w:rPr>
          <w:rFonts w:ascii="Consolas" w:hAnsi="Consolas" w:cs="Consolas"/>
        </w:rPr>
        <w:t xml:space="preserve">        </w:t>
      </w:r>
    </w:p>
    <w:p w:rsidR="009A7AED" w:rsidRPr="009A7AED" w:rsidRDefault="009A7AED" w:rsidP="009A7AED">
      <w:pPr>
        <w:contextualSpacing/>
        <w:rPr>
          <w:rFonts w:ascii="Consolas" w:hAnsi="Consolas" w:cs="Consolas"/>
        </w:rPr>
      </w:pPr>
      <w:r w:rsidRPr="009A7AED">
        <w:rPr>
          <w:rFonts w:ascii="Consolas" w:hAnsi="Consolas" w:cs="Consolas"/>
        </w:rPr>
        <w:t>def CreatePopup(message):</w:t>
      </w:r>
    </w:p>
    <w:p w:rsidR="009A7AED" w:rsidRPr="009A7AED" w:rsidRDefault="009A7AED" w:rsidP="009A7AED">
      <w:pPr>
        <w:contextualSpacing/>
        <w:rPr>
          <w:rFonts w:ascii="Consolas" w:hAnsi="Consolas" w:cs="Consolas"/>
        </w:rPr>
      </w:pPr>
    </w:p>
    <w:p w:rsidR="009A7AED" w:rsidRPr="009A7AED" w:rsidRDefault="009A7AED" w:rsidP="009A7AED">
      <w:pPr>
        <w:contextualSpacing/>
        <w:rPr>
          <w:rFonts w:ascii="Consolas" w:hAnsi="Consolas" w:cs="Consolas"/>
        </w:rPr>
      </w:pPr>
      <w:r w:rsidRPr="009A7AED">
        <w:rPr>
          <w:rFonts w:ascii="Consolas" w:hAnsi="Consolas" w:cs="Consolas"/>
        </w:rPr>
        <w:t xml:space="preserve">    Popup = Toplevel()</w:t>
      </w:r>
    </w:p>
    <w:p w:rsidR="009A7AED" w:rsidRPr="009A7AED" w:rsidRDefault="009A7AED" w:rsidP="009A7AED">
      <w:pPr>
        <w:contextualSpacing/>
        <w:rPr>
          <w:rFonts w:ascii="Consolas" w:hAnsi="Consolas" w:cs="Consolas"/>
        </w:rPr>
      </w:pPr>
      <w:r w:rsidRPr="009A7AED">
        <w:rPr>
          <w:rFonts w:ascii="Consolas" w:hAnsi="Consolas" w:cs="Consolas"/>
        </w:rPr>
        <w:t xml:space="preserve">    Popup.title(WINDOW_TITLE)</w:t>
      </w:r>
    </w:p>
    <w:p w:rsidR="009A7AED" w:rsidRPr="009A7AED" w:rsidRDefault="009A7AED" w:rsidP="009A7AED">
      <w:pPr>
        <w:contextualSpacing/>
        <w:rPr>
          <w:rFonts w:ascii="Consolas" w:hAnsi="Consolas" w:cs="Consolas"/>
        </w:rPr>
      </w:pPr>
    </w:p>
    <w:p w:rsidR="009A7AED" w:rsidRPr="009A7AED" w:rsidRDefault="009A7AED" w:rsidP="009A7AED">
      <w:pPr>
        <w:contextualSpacing/>
        <w:rPr>
          <w:rFonts w:ascii="Consolas" w:hAnsi="Consolas" w:cs="Consolas"/>
        </w:rPr>
      </w:pPr>
      <w:r w:rsidRPr="009A7AED">
        <w:rPr>
          <w:rFonts w:ascii="Consolas" w:hAnsi="Consolas" w:cs="Consolas"/>
        </w:rPr>
        <w:t xml:space="preserve">    msg = Message(Popup, text=message, width=350, justify=CENTER, padx=10, pady=10)</w:t>
      </w:r>
    </w:p>
    <w:p w:rsidR="009A7AED" w:rsidRPr="009A7AED" w:rsidRDefault="009A7AED" w:rsidP="009A7AED">
      <w:pPr>
        <w:contextualSpacing/>
        <w:rPr>
          <w:rFonts w:ascii="Consolas" w:hAnsi="Consolas" w:cs="Consolas"/>
        </w:rPr>
      </w:pPr>
      <w:r w:rsidRPr="009A7AED">
        <w:rPr>
          <w:rFonts w:ascii="Consolas" w:hAnsi="Consolas" w:cs="Consolas"/>
        </w:rPr>
        <w:t xml:space="preserve">    msg.pack()</w:t>
      </w:r>
    </w:p>
    <w:p w:rsidR="009A7AED" w:rsidRPr="009A7AED" w:rsidRDefault="009A7AED" w:rsidP="009A7AED">
      <w:pPr>
        <w:contextualSpacing/>
        <w:rPr>
          <w:rFonts w:ascii="Consolas" w:hAnsi="Consolas" w:cs="Consolas"/>
        </w:rPr>
      </w:pPr>
    </w:p>
    <w:p w:rsidR="009A7AED" w:rsidRPr="009A7AED" w:rsidRDefault="009A7AED" w:rsidP="009A7AED">
      <w:pPr>
        <w:contextualSpacing/>
        <w:rPr>
          <w:rFonts w:ascii="Consolas" w:hAnsi="Consolas" w:cs="Consolas"/>
        </w:rPr>
      </w:pPr>
      <w:r w:rsidRPr="009A7AED">
        <w:rPr>
          <w:rFonts w:ascii="Consolas" w:hAnsi="Consolas" w:cs="Consolas"/>
        </w:rPr>
        <w:t xml:space="preserve">    button = Button(Popup, text=POPUP_DISMISS_TEXT, command=Popup.destroy)</w:t>
      </w:r>
    </w:p>
    <w:p w:rsidR="009A7AED" w:rsidRPr="009A7AED" w:rsidRDefault="009A7AED" w:rsidP="009A7AED">
      <w:pPr>
        <w:contextualSpacing/>
        <w:rPr>
          <w:rFonts w:ascii="Consolas" w:hAnsi="Consolas" w:cs="Consolas"/>
        </w:rPr>
      </w:pPr>
      <w:r w:rsidRPr="009A7AED">
        <w:rPr>
          <w:rFonts w:ascii="Consolas" w:hAnsi="Consolas" w:cs="Consolas"/>
        </w:rPr>
        <w:t xml:space="preserve">    button.pack()</w:t>
      </w:r>
    </w:p>
    <w:p w:rsidR="009A7AED" w:rsidRDefault="009A7AED" w:rsidP="00FD2805">
      <w:pPr>
        <w:pStyle w:val="Heading2"/>
      </w:pPr>
      <w:bookmarkStart w:id="79" w:name="_Toc406682475"/>
      <w:r>
        <w:t>DeductExpenditureScreen.py :</w:t>
      </w:r>
      <w:bookmarkEnd w:id="79"/>
    </w:p>
    <w:p w:rsidR="009A7AED" w:rsidRDefault="009A7AED" w:rsidP="009A7AED"/>
    <w:p w:rsidR="009A7AED" w:rsidRPr="009A7AED" w:rsidRDefault="009A7AED" w:rsidP="009A7AED">
      <w:pPr>
        <w:contextualSpacing/>
        <w:rPr>
          <w:rFonts w:ascii="Consolas" w:hAnsi="Consolas" w:cs="Consolas"/>
        </w:rPr>
      </w:pPr>
      <w:r w:rsidRPr="009A7AED">
        <w:rPr>
          <w:rFonts w:ascii="Consolas" w:hAnsi="Consolas" w:cs="Consolas"/>
        </w:rPr>
        <w:t>#DeleteEmployeeScreen</w:t>
      </w:r>
    </w:p>
    <w:p w:rsidR="009A7AED" w:rsidRPr="009A7AED" w:rsidRDefault="009A7AED" w:rsidP="009A7AED">
      <w:pPr>
        <w:contextualSpacing/>
        <w:rPr>
          <w:rFonts w:ascii="Consolas" w:hAnsi="Consolas" w:cs="Consolas"/>
        </w:rPr>
      </w:pPr>
    </w:p>
    <w:p w:rsidR="009A7AED" w:rsidRPr="009A7AED" w:rsidRDefault="009A7AED" w:rsidP="009A7AED">
      <w:pPr>
        <w:contextualSpacing/>
        <w:rPr>
          <w:rFonts w:ascii="Consolas" w:hAnsi="Consolas" w:cs="Consolas"/>
        </w:rPr>
      </w:pPr>
      <w:r w:rsidRPr="009A7AED">
        <w:rPr>
          <w:rFonts w:ascii="Consolas" w:hAnsi="Consolas" w:cs="Consolas"/>
        </w:rPr>
        <w:t>from Tkinter import *</w:t>
      </w:r>
    </w:p>
    <w:p w:rsidR="009A7AED" w:rsidRPr="009A7AED" w:rsidRDefault="009A7AED" w:rsidP="009A7AED">
      <w:pPr>
        <w:contextualSpacing/>
        <w:rPr>
          <w:rFonts w:ascii="Consolas" w:hAnsi="Consolas" w:cs="Consolas"/>
        </w:rPr>
      </w:pPr>
      <w:r w:rsidRPr="009A7AED">
        <w:rPr>
          <w:rFonts w:ascii="Consolas" w:hAnsi="Consolas" w:cs="Consolas"/>
        </w:rPr>
        <w:t>from Constants import *</w:t>
      </w:r>
    </w:p>
    <w:p w:rsidR="009A7AED" w:rsidRPr="009A7AED" w:rsidRDefault="009A7AED" w:rsidP="009A7AED">
      <w:pPr>
        <w:contextualSpacing/>
        <w:rPr>
          <w:rFonts w:ascii="Consolas" w:hAnsi="Consolas" w:cs="Consolas"/>
        </w:rPr>
      </w:pPr>
      <w:r w:rsidRPr="009A7AED">
        <w:rPr>
          <w:rFonts w:ascii="Consolas" w:hAnsi="Consolas" w:cs="Consolas"/>
        </w:rPr>
        <w:t>from TimeStamp import *</w:t>
      </w:r>
    </w:p>
    <w:p w:rsidR="009A7AED" w:rsidRPr="009A7AED" w:rsidRDefault="009A7AED" w:rsidP="009A7AED">
      <w:pPr>
        <w:contextualSpacing/>
        <w:rPr>
          <w:rFonts w:ascii="Consolas" w:hAnsi="Consolas" w:cs="Consolas"/>
        </w:rPr>
      </w:pPr>
      <w:r w:rsidRPr="009A7AED">
        <w:rPr>
          <w:rFonts w:ascii="Consolas" w:hAnsi="Consolas" w:cs="Consolas"/>
        </w:rPr>
        <w:t>from CreatePopup import *</w:t>
      </w:r>
    </w:p>
    <w:p w:rsidR="009A7AED" w:rsidRPr="009A7AED" w:rsidRDefault="009A7AED" w:rsidP="009A7AED">
      <w:pPr>
        <w:contextualSpacing/>
        <w:rPr>
          <w:rFonts w:ascii="Consolas" w:hAnsi="Consolas" w:cs="Consolas"/>
        </w:rPr>
      </w:pPr>
    </w:p>
    <w:p w:rsidR="009A7AED" w:rsidRPr="009A7AED" w:rsidRDefault="009A7AED" w:rsidP="009A7AED">
      <w:pPr>
        <w:contextualSpacing/>
        <w:rPr>
          <w:rFonts w:ascii="Consolas" w:hAnsi="Consolas" w:cs="Consolas"/>
        </w:rPr>
      </w:pPr>
      <w:r w:rsidRPr="009A7AED">
        <w:rPr>
          <w:rFonts w:ascii="Consolas" w:hAnsi="Consolas" w:cs="Consolas"/>
        </w:rPr>
        <w:lastRenderedPageBreak/>
        <w:t>from LoggingStringsEnglish import *</w:t>
      </w:r>
    </w:p>
    <w:p w:rsidR="009A7AED" w:rsidRPr="009A7AED" w:rsidRDefault="009A7AED" w:rsidP="009A7AED">
      <w:pPr>
        <w:contextualSpacing/>
        <w:rPr>
          <w:rFonts w:ascii="Consolas" w:hAnsi="Consolas" w:cs="Consolas"/>
        </w:rPr>
      </w:pPr>
    </w:p>
    <w:p w:rsidR="009A7AED" w:rsidRPr="009A7AED" w:rsidRDefault="009A7AED" w:rsidP="009A7AED">
      <w:pPr>
        <w:contextualSpacing/>
        <w:rPr>
          <w:rFonts w:ascii="Consolas" w:hAnsi="Consolas" w:cs="Consolas"/>
        </w:rPr>
      </w:pPr>
      <w:r w:rsidRPr="009A7AED">
        <w:rPr>
          <w:rFonts w:ascii="Consolas" w:hAnsi="Consolas" w:cs="Consolas"/>
        </w:rPr>
        <w:t>with open(LANGUAGE_FILENAME, READ_MODE) as f:</w:t>
      </w:r>
    </w:p>
    <w:p w:rsidR="009A7AED" w:rsidRPr="009A7AED" w:rsidRDefault="009A7AED" w:rsidP="009A7AED">
      <w:pPr>
        <w:contextualSpacing/>
        <w:rPr>
          <w:rFonts w:ascii="Consolas" w:hAnsi="Consolas" w:cs="Consolas"/>
        </w:rPr>
      </w:pPr>
      <w:r w:rsidRPr="009A7AED">
        <w:rPr>
          <w:rFonts w:ascii="Consolas" w:hAnsi="Consolas" w:cs="Consolas"/>
        </w:rPr>
        <w:t xml:space="preserve">    Language = f.readline()</w:t>
      </w:r>
    </w:p>
    <w:p w:rsidR="009A7AED" w:rsidRPr="009A7AED" w:rsidRDefault="009A7AED" w:rsidP="009A7AED">
      <w:pPr>
        <w:contextualSpacing/>
        <w:rPr>
          <w:rFonts w:ascii="Consolas" w:hAnsi="Consolas" w:cs="Consolas"/>
        </w:rPr>
      </w:pPr>
      <w:r w:rsidRPr="009A7AED">
        <w:rPr>
          <w:rFonts w:ascii="Consolas" w:hAnsi="Consolas" w:cs="Consolas"/>
        </w:rPr>
        <w:t xml:space="preserve">    if Language == "GERMAN":</w:t>
      </w:r>
    </w:p>
    <w:p w:rsidR="009A7AED" w:rsidRPr="009A7AED" w:rsidRDefault="009A7AED" w:rsidP="009A7AED">
      <w:pPr>
        <w:contextualSpacing/>
        <w:rPr>
          <w:rFonts w:ascii="Consolas" w:hAnsi="Consolas" w:cs="Consolas"/>
        </w:rPr>
      </w:pPr>
      <w:r w:rsidRPr="009A7AED">
        <w:rPr>
          <w:rFonts w:ascii="Consolas" w:hAnsi="Consolas" w:cs="Consolas"/>
        </w:rPr>
        <w:t xml:space="preserve">        from DeductExpenditureScreenStringsGerman import *</w:t>
      </w:r>
    </w:p>
    <w:p w:rsidR="009A7AED" w:rsidRPr="009A7AED" w:rsidRDefault="009A7AED" w:rsidP="009A7AED">
      <w:pPr>
        <w:contextualSpacing/>
        <w:rPr>
          <w:rFonts w:ascii="Consolas" w:hAnsi="Consolas" w:cs="Consolas"/>
        </w:rPr>
      </w:pPr>
      <w:r w:rsidRPr="009A7AED">
        <w:rPr>
          <w:rFonts w:ascii="Consolas" w:hAnsi="Consolas" w:cs="Consolas"/>
        </w:rPr>
        <w:t xml:space="preserve">        from PopupsStringsGerman import *</w:t>
      </w:r>
    </w:p>
    <w:p w:rsidR="009A7AED" w:rsidRPr="009A7AED" w:rsidRDefault="009A7AED" w:rsidP="009A7AED">
      <w:pPr>
        <w:contextualSpacing/>
        <w:rPr>
          <w:rFonts w:ascii="Consolas" w:hAnsi="Consolas" w:cs="Consolas"/>
        </w:rPr>
      </w:pPr>
      <w:r w:rsidRPr="009A7AED">
        <w:rPr>
          <w:rFonts w:ascii="Consolas" w:hAnsi="Consolas" w:cs="Consolas"/>
        </w:rPr>
        <w:t xml:space="preserve">        from DropdownMenuStringsGerman import *</w:t>
      </w:r>
    </w:p>
    <w:p w:rsidR="009A7AED" w:rsidRPr="009A7AED" w:rsidRDefault="009A7AED" w:rsidP="009A7AED">
      <w:pPr>
        <w:contextualSpacing/>
        <w:rPr>
          <w:rFonts w:ascii="Consolas" w:hAnsi="Consolas" w:cs="Consolas"/>
        </w:rPr>
      </w:pPr>
      <w:r w:rsidRPr="009A7AED">
        <w:rPr>
          <w:rFonts w:ascii="Consolas" w:hAnsi="Consolas" w:cs="Consolas"/>
        </w:rPr>
        <w:t xml:space="preserve">    else:</w:t>
      </w:r>
    </w:p>
    <w:p w:rsidR="009A7AED" w:rsidRPr="009A7AED" w:rsidRDefault="009A7AED" w:rsidP="009A7AED">
      <w:pPr>
        <w:contextualSpacing/>
        <w:rPr>
          <w:rFonts w:ascii="Consolas" w:hAnsi="Consolas" w:cs="Consolas"/>
        </w:rPr>
      </w:pPr>
      <w:r w:rsidRPr="009A7AED">
        <w:rPr>
          <w:rFonts w:ascii="Consolas" w:hAnsi="Consolas" w:cs="Consolas"/>
        </w:rPr>
        <w:t xml:space="preserve">        from DeductExpenditureScreenStringsEnglish import *</w:t>
      </w:r>
    </w:p>
    <w:p w:rsidR="009A7AED" w:rsidRPr="009A7AED" w:rsidRDefault="009A7AED" w:rsidP="009A7AED">
      <w:pPr>
        <w:contextualSpacing/>
        <w:rPr>
          <w:rFonts w:ascii="Consolas" w:hAnsi="Consolas" w:cs="Consolas"/>
        </w:rPr>
      </w:pPr>
      <w:r w:rsidRPr="009A7AED">
        <w:rPr>
          <w:rFonts w:ascii="Consolas" w:hAnsi="Consolas" w:cs="Consolas"/>
        </w:rPr>
        <w:t xml:space="preserve">        from PopupsStringsEnglish import *</w:t>
      </w:r>
    </w:p>
    <w:p w:rsidR="009A7AED" w:rsidRPr="009A7AED" w:rsidRDefault="009A7AED" w:rsidP="009A7AED">
      <w:pPr>
        <w:contextualSpacing/>
        <w:rPr>
          <w:rFonts w:ascii="Consolas" w:hAnsi="Consolas" w:cs="Consolas"/>
        </w:rPr>
      </w:pPr>
      <w:r w:rsidRPr="009A7AED">
        <w:rPr>
          <w:rFonts w:ascii="Consolas" w:hAnsi="Consolas" w:cs="Consolas"/>
        </w:rPr>
        <w:t xml:space="preserve">        from DropdownMenuStringsEnglish import *</w:t>
      </w:r>
    </w:p>
    <w:p w:rsidR="009A7AED" w:rsidRPr="009A7AED" w:rsidRDefault="009A7AED" w:rsidP="009A7AED">
      <w:pPr>
        <w:contextualSpacing/>
        <w:rPr>
          <w:rFonts w:ascii="Consolas" w:hAnsi="Consolas" w:cs="Consolas"/>
        </w:rPr>
      </w:pPr>
    </w:p>
    <w:p w:rsidR="009A7AED" w:rsidRPr="009A7AED" w:rsidRDefault="009A7AED" w:rsidP="009A7AED">
      <w:pPr>
        <w:contextualSpacing/>
        <w:rPr>
          <w:rFonts w:ascii="Consolas" w:hAnsi="Consolas" w:cs="Consolas"/>
        </w:rPr>
      </w:pPr>
      <w:r w:rsidRPr="009A7AED">
        <w:rPr>
          <w:rFonts w:ascii="Consolas" w:hAnsi="Consolas" w:cs="Consolas"/>
        </w:rPr>
        <w:t>import re</w:t>
      </w:r>
    </w:p>
    <w:p w:rsidR="009A7AED" w:rsidRPr="009A7AED" w:rsidRDefault="009A7AED" w:rsidP="009A7AED">
      <w:pPr>
        <w:contextualSpacing/>
        <w:rPr>
          <w:rFonts w:ascii="Consolas" w:hAnsi="Consolas" w:cs="Consolas"/>
        </w:rPr>
      </w:pPr>
    </w:p>
    <w:p w:rsidR="009A7AED" w:rsidRPr="009A7AED" w:rsidRDefault="009A7AED" w:rsidP="009A7AED">
      <w:pPr>
        <w:contextualSpacing/>
        <w:rPr>
          <w:rFonts w:ascii="Consolas" w:hAnsi="Consolas" w:cs="Consolas"/>
        </w:rPr>
      </w:pPr>
      <w:r w:rsidRPr="009A7AED">
        <w:rPr>
          <w:rFonts w:ascii="Consolas" w:hAnsi="Consolas" w:cs="Consolas"/>
        </w:rPr>
        <w:t>class DeductExpenditureScreen(Frame):</w:t>
      </w:r>
    </w:p>
    <w:p w:rsidR="009A7AED" w:rsidRPr="009A7AED" w:rsidRDefault="009A7AED" w:rsidP="009A7AED">
      <w:pPr>
        <w:contextualSpacing/>
        <w:rPr>
          <w:rFonts w:ascii="Consolas" w:hAnsi="Consolas" w:cs="Consolas"/>
        </w:rPr>
      </w:pPr>
    </w:p>
    <w:p w:rsidR="009A7AED" w:rsidRPr="009A7AED" w:rsidRDefault="009A7AED" w:rsidP="009A7AED">
      <w:pPr>
        <w:contextualSpacing/>
        <w:rPr>
          <w:rFonts w:ascii="Consolas" w:hAnsi="Consolas" w:cs="Consolas"/>
        </w:rPr>
      </w:pPr>
      <w:r w:rsidRPr="009A7AED">
        <w:rPr>
          <w:rFonts w:ascii="Consolas" w:hAnsi="Consolas" w:cs="Consolas"/>
        </w:rPr>
        <w:t xml:space="preserve">    def __init__(self, parent):</w:t>
      </w:r>
    </w:p>
    <w:p w:rsidR="009A7AED" w:rsidRPr="009A7AED" w:rsidRDefault="009A7AED" w:rsidP="009A7AED">
      <w:pPr>
        <w:contextualSpacing/>
        <w:rPr>
          <w:rFonts w:ascii="Consolas" w:hAnsi="Consolas" w:cs="Consolas"/>
        </w:rPr>
      </w:pPr>
      <w:r w:rsidRPr="009A7AED">
        <w:rPr>
          <w:rFonts w:ascii="Consolas" w:hAnsi="Consolas" w:cs="Consolas"/>
        </w:rPr>
        <w:t xml:space="preserve">        Frame.__init__(self, parent)</w:t>
      </w:r>
    </w:p>
    <w:p w:rsidR="009A7AED" w:rsidRPr="009A7AED" w:rsidRDefault="009A7AED" w:rsidP="009A7AED">
      <w:pPr>
        <w:contextualSpacing/>
        <w:rPr>
          <w:rFonts w:ascii="Consolas" w:hAnsi="Consolas" w:cs="Consolas"/>
        </w:rPr>
      </w:pPr>
      <w:r w:rsidRPr="009A7AED">
        <w:rPr>
          <w:rFonts w:ascii="Consolas" w:hAnsi="Consolas" w:cs="Consolas"/>
        </w:rPr>
        <w:t xml:space="preserve">        with open(LOG_FILENAME, APPEND_MODE) as f:</w:t>
      </w:r>
    </w:p>
    <w:p w:rsidR="009A7AED" w:rsidRPr="009A7AED" w:rsidRDefault="009A7AED" w:rsidP="009A7AED">
      <w:pPr>
        <w:contextualSpacing/>
        <w:rPr>
          <w:rFonts w:ascii="Consolas" w:hAnsi="Consolas" w:cs="Consolas"/>
        </w:rPr>
      </w:pPr>
      <w:r w:rsidRPr="009A7AED">
        <w:rPr>
          <w:rFonts w:ascii="Consolas" w:hAnsi="Consolas" w:cs="Consolas"/>
        </w:rPr>
        <w:t xml:space="preserve">            f.write(TimeStamp() + INSTANCE_OF_DEDUCTEXPENDITURESCREEN_TEXT + str(self) + PARENT_TEXT + str(parent) + "\n")</w:t>
      </w:r>
    </w:p>
    <w:p w:rsidR="009A7AED" w:rsidRPr="009A7AED" w:rsidRDefault="009A7AED" w:rsidP="009A7AED">
      <w:pPr>
        <w:contextualSpacing/>
        <w:rPr>
          <w:rFonts w:ascii="Consolas" w:hAnsi="Consolas" w:cs="Consolas"/>
        </w:rPr>
      </w:pPr>
    </w:p>
    <w:p w:rsidR="009A7AED" w:rsidRPr="009A7AED" w:rsidRDefault="009A7AED" w:rsidP="009A7AED">
      <w:pPr>
        <w:contextualSpacing/>
        <w:rPr>
          <w:rFonts w:ascii="Consolas" w:hAnsi="Consolas" w:cs="Consolas"/>
        </w:rPr>
      </w:pPr>
      <w:r w:rsidRPr="009A7AED">
        <w:rPr>
          <w:rFonts w:ascii="Consolas" w:hAnsi="Consolas" w:cs="Consolas"/>
        </w:rPr>
        <w:t xml:space="preserve">        self.parent = parent</w:t>
      </w:r>
    </w:p>
    <w:p w:rsidR="009A7AED" w:rsidRPr="009A7AED" w:rsidRDefault="009A7AED" w:rsidP="009A7AED">
      <w:pPr>
        <w:contextualSpacing/>
        <w:rPr>
          <w:rFonts w:ascii="Consolas" w:hAnsi="Consolas" w:cs="Consolas"/>
        </w:rPr>
      </w:pPr>
    </w:p>
    <w:p w:rsidR="009A7AED" w:rsidRPr="009A7AED" w:rsidRDefault="009A7AED" w:rsidP="009A7AED">
      <w:pPr>
        <w:contextualSpacing/>
        <w:rPr>
          <w:rFonts w:ascii="Consolas" w:hAnsi="Consolas" w:cs="Consolas"/>
        </w:rPr>
      </w:pPr>
      <w:r w:rsidRPr="009A7AED">
        <w:rPr>
          <w:rFonts w:ascii="Consolas" w:hAnsi="Consolas" w:cs="Consolas"/>
        </w:rPr>
        <w:t xml:space="preserve">        self.initialiseUI()</w:t>
      </w:r>
    </w:p>
    <w:p w:rsidR="009A7AED" w:rsidRPr="009A7AED" w:rsidRDefault="009A7AED" w:rsidP="009A7AED">
      <w:pPr>
        <w:contextualSpacing/>
        <w:rPr>
          <w:rFonts w:ascii="Consolas" w:hAnsi="Consolas" w:cs="Consolas"/>
        </w:rPr>
      </w:pPr>
    </w:p>
    <w:p w:rsidR="009A7AED" w:rsidRPr="009A7AED" w:rsidRDefault="009A7AED" w:rsidP="009A7AED">
      <w:pPr>
        <w:contextualSpacing/>
        <w:rPr>
          <w:rFonts w:ascii="Consolas" w:hAnsi="Consolas" w:cs="Consolas"/>
        </w:rPr>
      </w:pPr>
      <w:r w:rsidRPr="009A7AED">
        <w:rPr>
          <w:rFonts w:ascii="Consolas" w:hAnsi="Consolas" w:cs="Consolas"/>
        </w:rPr>
        <w:t xml:space="preserve">    def initialiseUI(self):</w:t>
      </w:r>
    </w:p>
    <w:p w:rsidR="009A7AED" w:rsidRPr="009A7AED" w:rsidRDefault="009A7AED" w:rsidP="009A7AED">
      <w:pPr>
        <w:contextualSpacing/>
        <w:rPr>
          <w:rFonts w:ascii="Consolas" w:hAnsi="Consolas" w:cs="Consolas"/>
        </w:rPr>
      </w:pPr>
    </w:p>
    <w:p w:rsidR="009A7AED" w:rsidRPr="009A7AED" w:rsidRDefault="009A7AED" w:rsidP="009A7AED">
      <w:pPr>
        <w:contextualSpacing/>
        <w:rPr>
          <w:rFonts w:ascii="Consolas" w:hAnsi="Consolas" w:cs="Consolas"/>
        </w:rPr>
      </w:pPr>
      <w:r w:rsidRPr="009A7AED">
        <w:rPr>
          <w:rFonts w:ascii="Consolas" w:hAnsi="Consolas" w:cs="Consolas"/>
        </w:rPr>
        <w:t xml:space="preserve">        self.parent.title(WINDOW_TITLE)</w:t>
      </w:r>
    </w:p>
    <w:p w:rsidR="009A7AED" w:rsidRPr="009A7AED" w:rsidRDefault="009A7AED" w:rsidP="009A7AED">
      <w:pPr>
        <w:contextualSpacing/>
        <w:rPr>
          <w:rFonts w:ascii="Consolas" w:hAnsi="Consolas" w:cs="Consolas"/>
        </w:rPr>
      </w:pPr>
    </w:p>
    <w:p w:rsidR="009A7AED" w:rsidRPr="009A7AED" w:rsidRDefault="009A7AED" w:rsidP="009A7AED">
      <w:pPr>
        <w:contextualSpacing/>
        <w:rPr>
          <w:rFonts w:ascii="Consolas" w:hAnsi="Consolas" w:cs="Consolas"/>
        </w:rPr>
      </w:pPr>
      <w:r w:rsidRPr="009A7AED">
        <w:rPr>
          <w:rFonts w:ascii="Consolas" w:hAnsi="Consolas" w:cs="Consolas"/>
        </w:rPr>
        <w:t xml:space="preserve">        menubar = Menu(self.parent)</w:t>
      </w:r>
    </w:p>
    <w:p w:rsidR="009A7AED" w:rsidRPr="009A7AED" w:rsidRDefault="009A7AED" w:rsidP="009A7AED">
      <w:pPr>
        <w:contextualSpacing/>
        <w:rPr>
          <w:rFonts w:ascii="Consolas" w:hAnsi="Consolas" w:cs="Consolas"/>
        </w:rPr>
      </w:pPr>
      <w:r w:rsidRPr="009A7AED">
        <w:rPr>
          <w:rFonts w:ascii="Consolas" w:hAnsi="Consolas" w:cs="Consolas"/>
        </w:rPr>
        <w:t xml:space="preserve">        self.parent.config(menu=menubar)</w:t>
      </w:r>
    </w:p>
    <w:p w:rsidR="009A7AED" w:rsidRPr="009A7AED" w:rsidRDefault="009A7AED" w:rsidP="009A7AED">
      <w:pPr>
        <w:contextualSpacing/>
        <w:rPr>
          <w:rFonts w:ascii="Consolas" w:hAnsi="Consolas" w:cs="Consolas"/>
        </w:rPr>
      </w:pPr>
    </w:p>
    <w:p w:rsidR="009A7AED" w:rsidRPr="009A7AED" w:rsidRDefault="009A7AED" w:rsidP="009A7AED">
      <w:pPr>
        <w:contextualSpacing/>
        <w:rPr>
          <w:rFonts w:ascii="Consolas" w:hAnsi="Consolas" w:cs="Consolas"/>
        </w:rPr>
      </w:pPr>
      <w:r w:rsidRPr="009A7AED">
        <w:rPr>
          <w:rFonts w:ascii="Consolas" w:hAnsi="Consolas" w:cs="Consolas"/>
        </w:rPr>
        <w:t xml:space="preserve">        fileMenu = Menu(menubar)</w:t>
      </w:r>
    </w:p>
    <w:p w:rsidR="009A7AED" w:rsidRPr="009A7AED" w:rsidRDefault="009A7AED" w:rsidP="009A7AED">
      <w:pPr>
        <w:contextualSpacing/>
        <w:rPr>
          <w:rFonts w:ascii="Consolas" w:hAnsi="Consolas" w:cs="Consolas"/>
        </w:rPr>
      </w:pPr>
    </w:p>
    <w:p w:rsidR="009A7AED" w:rsidRPr="009A7AED" w:rsidRDefault="009A7AED" w:rsidP="009A7AED">
      <w:pPr>
        <w:contextualSpacing/>
        <w:rPr>
          <w:rFonts w:ascii="Consolas" w:hAnsi="Consolas" w:cs="Consolas"/>
        </w:rPr>
      </w:pPr>
      <w:r w:rsidRPr="009A7AED">
        <w:rPr>
          <w:rFonts w:ascii="Consolas" w:hAnsi="Consolas" w:cs="Consolas"/>
        </w:rPr>
        <w:t xml:space="preserve">        fileMenu.add_command(label=DROPDOWN_BACK_TEXT, underline=0, command=self.onBack)</w:t>
      </w:r>
    </w:p>
    <w:p w:rsidR="009A7AED" w:rsidRPr="009A7AED" w:rsidRDefault="009A7AED" w:rsidP="009A7AED">
      <w:pPr>
        <w:contextualSpacing/>
        <w:rPr>
          <w:rFonts w:ascii="Consolas" w:hAnsi="Consolas" w:cs="Consolas"/>
        </w:rPr>
      </w:pPr>
    </w:p>
    <w:p w:rsidR="009A7AED" w:rsidRPr="009A7AED" w:rsidRDefault="009A7AED" w:rsidP="009A7AED">
      <w:pPr>
        <w:contextualSpacing/>
        <w:rPr>
          <w:rFonts w:ascii="Consolas" w:hAnsi="Consolas" w:cs="Consolas"/>
        </w:rPr>
      </w:pPr>
      <w:r w:rsidRPr="009A7AED">
        <w:rPr>
          <w:rFonts w:ascii="Consolas" w:hAnsi="Consolas" w:cs="Consolas"/>
        </w:rPr>
        <w:t xml:space="preserve">        fileMenu.add_command(label=DROPDOWN_HELP_TEXT, underline=0, command=self.Help)</w:t>
      </w:r>
    </w:p>
    <w:p w:rsidR="009A7AED" w:rsidRPr="009A7AED" w:rsidRDefault="009A7AED" w:rsidP="009A7AED">
      <w:pPr>
        <w:contextualSpacing/>
        <w:rPr>
          <w:rFonts w:ascii="Consolas" w:hAnsi="Consolas" w:cs="Consolas"/>
        </w:rPr>
      </w:pPr>
    </w:p>
    <w:p w:rsidR="009A7AED" w:rsidRPr="009A7AED" w:rsidRDefault="009A7AED" w:rsidP="009A7AED">
      <w:pPr>
        <w:contextualSpacing/>
        <w:rPr>
          <w:rFonts w:ascii="Consolas" w:hAnsi="Consolas" w:cs="Consolas"/>
        </w:rPr>
      </w:pPr>
      <w:r w:rsidRPr="009A7AED">
        <w:rPr>
          <w:rFonts w:ascii="Consolas" w:hAnsi="Consolas" w:cs="Consolas"/>
        </w:rPr>
        <w:t xml:space="preserve">        fileMenu.add_separator()</w:t>
      </w:r>
    </w:p>
    <w:p w:rsidR="009A7AED" w:rsidRPr="009A7AED" w:rsidRDefault="009A7AED" w:rsidP="009A7AED">
      <w:pPr>
        <w:contextualSpacing/>
        <w:rPr>
          <w:rFonts w:ascii="Consolas" w:hAnsi="Consolas" w:cs="Consolas"/>
        </w:rPr>
      </w:pPr>
    </w:p>
    <w:p w:rsidR="009A7AED" w:rsidRPr="009A7AED" w:rsidRDefault="009A7AED" w:rsidP="009A7AED">
      <w:pPr>
        <w:contextualSpacing/>
        <w:rPr>
          <w:rFonts w:ascii="Consolas" w:hAnsi="Consolas" w:cs="Consolas"/>
        </w:rPr>
      </w:pPr>
      <w:r w:rsidRPr="009A7AED">
        <w:rPr>
          <w:rFonts w:ascii="Consolas" w:hAnsi="Consolas" w:cs="Consolas"/>
        </w:rPr>
        <w:t xml:space="preserve">        menubar.add_cascade(label=DROPDOWN_FILE_TEXT, underline=0, menu=fileMenu)</w:t>
      </w:r>
    </w:p>
    <w:p w:rsidR="009A7AED" w:rsidRPr="009A7AED" w:rsidRDefault="009A7AED" w:rsidP="009A7AED">
      <w:pPr>
        <w:contextualSpacing/>
        <w:rPr>
          <w:rFonts w:ascii="Consolas" w:hAnsi="Consolas" w:cs="Consolas"/>
        </w:rPr>
      </w:pPr>
    </w:p>
    <w:p w:rsidR="009A7AED" w:rsidRPr="009A7AED" w:rsidRDefault="009A7AED" w:rsidP="009A7AED">
      <w:pPr>
        <w:contextualSpacing/>
        <w:rPr>
          <w:rFonts w:ascii="Consolas" w:hAnsi="Consolas" w:cs="Consolas"/>
        </w:rPr>
      </w:pPr>
      <w:r w:rsidRPr="009A7AED">
        <w:rPr>
          <w:rFonts w:ascii="Consolas" w:hAnsi="Consolas" w:cs="Consolas"/>
        </w:rPr>
        <w:lastRenderedPageBreak/>
        <w:t xml:space="preserve">        with open(LOG_FILENAME, APPEND_MODE) as f:</w:t>
      </w:r>
    </w:p>
    <w:p w:rsidR="009A7AED" w:rsidRPr="009A7AED" w:rsidRDefault="009A7AED" w:rsidP="009A7AED">
      <w:pPr>
        <w:contextualSpacing/>
        <w:rPr>
          <w:rFonts w:ascii="Consolas" w:hAnsi="Consolas" w:cs="Consolas"/>
        </w:rPr>
      </w:pPr>
      <w:r w:rsidRPr="009A7AED">
        <w:rPr>
          <w:rFonts w:ascii="Consolas" w:hAnsi="Consolas" w:cs="Consolas"/>
        </w:rPr>
        <w:t xml:space="preserve">            f.write(TimeStamp() + MENUBAR_INITIALISED_TEXT)</w:t>
      </w:r>
    </w:p>
    <w:p w:rsidR="009A7AED" w:rsidRPr="009A7AED" w:rsidRDefault="009A7AED" w:rsidP="009A7AED">
      <w:pPr>
        <w:contextualSpacing/>
        <w:rPr>
          <w:rFonts w:ascii="Consolas" w:hAnsi="Consolas" w:cs="Consolas"/>
        </w:rPr>
      </w:pPr>
      <w:r w:rsidRPr="009A7AED">
        <w:rPr>
          <w:rFonts w:ascii="Consolas" w:hAnsi="Consolas" w:cs="Consolas"/>
        </w:rPr>
        <w:t xml:space="preserve">       </w:t>
      </w:r>
    </w:p>
    <w:p w:rsidR="009A7AED" w:rsidRPr="009A7AED" w:rsidRDefault="009A7AED" w:rsidP="009A7AED">
      <w:pPr>
        <w:contextualSpacing/>
        <w:rPr>
          <w:rFonts w:ascii="Consolas" w:hAnsi="Consolas" w:cs="Consolas"/>
        </w:rPr>
      </w:pPr>
      <w:r w:rsidRPr="009A7AED">
        <w:rPr>
          <w:rFonts w:ascii="Consolas" w:hAnsi="Consolas" w:cs="Consolas"/>
        </w:rPr>
        <w:t xml:space="preserve">        global ExpenditureEntry</w:t>
      </w:r>
    </w:p>
    <w:p w:rsidR="009A7AED" w:rsidRPr="009A7AED" w:rsidRDefault="009A7AED" w:rsidP="009A7AED">
      <w:pPr>
        <w:contextualSpacing/>
        <w:rPr>
          <w:rFonts w:ascii="Consolas" w:hAnsi="Consolas" w:cs="Consolas"/>
        </w:rPr>
      </w:pPr>
      <w:r w:rsidRPr="009A7AED">
        <w:rPr>
          <w:rFonts w:ascii="Consolas" w:hAnsi="Consolas" w:cs="Consolas"/>
        </w:rPr>
        <w:t xml:space="preserve">        global ExpenditureEntryTwo</w:t>
      </w:r>
    </w:p>
    <w:p w:rsidR="009A7AED" w:rsidRPr="009A7AED" w:rsidRDefault="009A7AED" w:rsidP="009A7AED">
      <w:pPr>
        <w:contextualSpacing/>
        <w:rPr>
          <w:rFonts w:ascii="Consolas" w:hAnsi="Consolas" w:cs="Consolas"/>
        </w:rPr>
      </w:pPr>
      <w:r w:rsidRPr="009A7AED">
        <w:rPr>
          <w:rFonts w:ascii="Consolas" w:hAnsi="Consolas" w:cs="Consolas"/>
        </w:rPr>
        <w:t xml:space="preserve">        global AdminPassEntry</w:t>
      </w:r>
    </w:p>
    <w:p w:rsidR="009A7AED" w:rsidRPr="009A7AED" w:rsidRDefault="009A7AED" w:rsidP="009A7AED">
      <w:pPr>
        <w:contextualSpacing/>
        <w:rPr>
          <w:rFonts w:ascii="Consolas" w:hAnsi="Consolas" w:cs="Consolas"/>
        </w:rPr>
      </w:pPr>
      <w:r w:rsidRPr="009A7AED">
        <w:rPr>
          <w:rFonts w:ascii="Consolas" w:hAnsi="Consolas" w:cs="Consolas"/>
        </w:rPr>
        <w:t xml:space="preserve">        global ReasonEntry</w:t>
      </w:r>
    </w:p>
    <w:p w:rsidR="009A7AED" w:rsidRPr="009A7AED" w:rsidRDefault="009A7AED" w:rsidP="009A7AED">
      <w:pPr>
        <w:contextualSpacing/>
        <w:rPr>
          <w:rFonts w:ascii="Consolas" w:hAnsi="Consolas" w:cs="Consolas"/>
        </w:rPr>
      </w:pPr>
    </w:p>
    <w:p w:rsidR="009A7AED" w:rsidRPr="009A7AED" w:rsidRDefault="009A7AED" w:rsidP="009A7AED">
      <w:pPr>
        <w:contextualSpacing/>
        <w:rPr>
          <w:rFonts w:ascii="Consolas" w:hAnsi="Consolas" w:cs="Consolas"/>
        </w:rPr>
      </w:pPr>
      <w:r w:rsidRPr="009A7AED">
        <w:rPr>
          <w:rFonts w:ascii="Consolas" w:hAnsi="Consolas" w:cs="Consolas"/>
        </w:rPr>
        <w:t xml:space="preserve">        AnchorLabel = Label()</w:t>
      </w:r>
    </w:p>
    <w:p w:rsidR="009A7AED" w:rsidRPr="009A7AED" w:rsidRDefault="009A7AED" w:rsidP="009A7AED">
      <w:pPr>
        <w:contextualSpacing/>
        <w:rPr>
          <w:rFonts w:ascii="Consolas" w:hAnsi="Consolas" w:cs="Consolas"/>
        </w:rPr>
      </w:pPr>
    </w:p>
    <w:p w:rsidR="009A7AED" w:rsidRPr="009A7AED" w:rsidRDefault="009A7AED" w:rsidP="009A7AED">
      <w:pPr>
        <w:contextualSpacing/>
        <w:rPr>
          <w:rFonts w:ascii="Consolas" w:hAnsi="Consolas" w:cs="Consolas"/>
        </w:rPr>
      </w:pPr>
      <w:r w:rsidRPr="009A7AED">
        <w:rPr>
          <w:rFonts w:ascii="Consolas" w:hAnsi="Consolas" w:cs="Consolas"/>
        </w:rPr>
        <w:t xml:space="preserve">        ExpenditureLabel = Label(text=DEDUCT_EXPENDITURE_ONE_TEXT, anchor=CENTER)</w:t>
      </w:r>
    </w:p>
    <w:p w:rsidR="009A7AED" w:rsidRPr="009A7AED" w:rsidRDefault="009A7AED" w:rsidP="009A7AED">
      <w:pPr>
        <w:contextualSpacing/>
        <w:rPr>
          <w:rFonts w:ascii="Consolas" w:hAnsi="Consolas" w:cs="Consolas"/>
        </w:rPr>
      </w:pPr>
      <w:r w:rsidRPr="009A7AED">
        <w:rPr>
          <w:rFonts w:ascii="Consolas" w:hAnsi="Consolas" w:cs="Consolas"/>
        </w:rPr>
        <w:t xml:space="preserve">        ExpenditureEntry = Entry()</w:t>
      </w:r>
    </w:p>
    <w:p w:rsidR="009A7AED" w:rsidRPr="009A7AED" w:rsidRDefault="009A7AED" w:rsidP="009A7AED">
      <w:pPr>
        <w:contextualSpacing/>
        <w:rPr>
          <w:rFonts w:ascii="Consolas" w:hAnsi="Consolas" w:cs="Consolas"/>
        </w:rPr>
      </w:pPr>
    </w:p>
    <w:p w:rsidR="009A7AED" w:rsidRPr="009A7AED" w:rsidRDefault="009A7AED" w:rsidP="009A7AED">
      <w:pPr>
        <w:contextualSpacing/>
        <w:rPr>
          <w:rFonts w:ascii="Consolas" w:hAnsi="Consolas" w:cs="Consolas"/>
        </w:rPr>
      </w:pPr>
      <w:r w:rsidRPr="009A7AED">
        <w:rPr>
          <w:rFonts w:ascii="Consolas" w:hAnsi="Consolas" w:cs="Consolas"/>
        </w:rPr>
        <w:t xml:space="preserve">        ExpenditureLabelTwo = Label(text=DEDUCT_EXPENDITURE_TWO_TEXT, anchor=CENTER)</w:t>
      </w:r>
    </w:p>
    <w:p w:rsidR="009A7AED" w:rsidRPr="009A7AED" w:rsidRDefault="009A7AED" w:rsidP="009A7AED">
      <w:pPr>
        <w:contextualSpacing/>
        <w:rPr>
          <w:rFonts w:ascii="Consolas" w:hAnsi="Consolas" w:cs="Consolas"/>
        </w:rPr>
      </w:pPr>
      <w:r w:rsidRPr="009A7AED">
        <w:rPr>
          <w:rFonts w:ascii="Consolas" w:hAnsi="Consolas" w:cs="Consolas"/>
        </w:rPr>
        <w:t xml:space="preserve">        print DEDUCT_EXPENDITURE_TWO_TEXT</w:t>
      </w:r>
    </w:p>
    <w:p w:rsidR="009A7AED" w:rsidRPr="009A7AED" w:rsidRDefault="009A7AED" w:rsidP="009A7AED">
      <w:pPr>
        <w:contextualSpacing/>
        <w:rPr>
          <w:rFonts w:ascii="Consolas" w:hAnsi="Consolas" w:cs="Consolas"/>
        </w:rPr>
      </w:pPr>
      <w:r w:rsidRPr="009A7AED">
        <w:rPr>
          <w:rFonts w:ascii="Consolas" w:hAnsi="Consolas" w:cs="Consolas"/>
        </w:rPr>
        <w:t xml:space="preserve">        ExpenditureEntryTwo = Entry()</w:t>
      </w:r>
    </w:p>
    <w:p w:rsidR="009A7AED" w:rsidRPr="009A7AED" w:rsidRDefault="009A7AED" w:rsidP="009A7AED">
      <w:pPr>
        <w:contextualSpacing/>
        <w:rPr>
          <w:rFonts w:ascii="Consolas" w:hAnsi="Consolas" w:cs="Consolas"/>
        </w:rPr>
      </w:pPr>
    </w:p>
    <w:p w:rsidR="009A7AED" w:rsidRPr="009A7AED" w:rsidRDefault="009A7AED" w:rsidP="009A7AED">
      <w:pPr>
        <w:contextualSpacing/>
        <w:rPr>
          <w:rFonts w:ascii="Consolas" w:hAnsi="Consolas" w:cs="Consolas"/>
        </w:rPr>
      </w:pPr>
      <w:r w:rsidRPr="009A7AED">
        <w:rPr>
          <w:rFonts w:ascii="Consolas" w:hAnsi="Consolas" w:cs="Consolas"/>
        </w:rPr>
        <w:t xml:space="preserve">        ReasonLabel = Label(text="Reason for Expenditure: ")</w:t>
      </w:r>
    </w:p>
    <w:p w:rsidR="009A7AED" w:rsidRPr="009A7AED" w:rsidRDefault="009A7AED" w:rsidP="009A7AED">
      <w:pPr>
        <w:contextualSpacing/>
        <w:rPr>
          <w:rFonts w:ascii="Consolas" w:hAnsi="Consolas" w:cs="Consolas"/>
        </w:rPr>
      </w:pPr>
      <w:r w:rsidRPr="009A7AED">
        <w:rPr>
          <w:rFonts w:ascii="Consolas" w:hAnsi="Consolas" w:cs="Consolas"/>
        </w:rPr>
        <w:t xml:space="preserve">        ReasonEntry = Entry()</w:t>
      </w:r>
    </w:p>
    <w:p w:rsidR="009A7AED" w:rsidRPr="009A7AED" w:rsidRDefault="009A7AED" w:rsidP="009A7AED">
      <w:pPr>
        <w:contextualSpacing/>
        <w:rPr>
          <w:rFonts w:ascii="Consolas" w:hAnsi="Consolas" w:cs="Consolas"/>
        </w:rPr>
      </w:pPr>
    </w:p>
    <w:p w:rsidR="009A7AED" w:rsidRPr="009A7AED" w:rsidRDefault="009A7AED" w:rsidP="009A7AED">
      <w:pPr>
        <w:contextualSpacing/>
        <w:rPr>
          <w:rFonts w:ascii="Consolas" w:hAnsi="Consolas" w:cs="Consolas"/>
        </w:rPr>
      </w:pPr>
      <w:r w:rsidRPr="009A7AED">
        <w:rPr>
          <w:rFonts w:ascii="Consolas" w:hAnsi="Consolas" w:cs="Consolas"/>
        </w:rPr>
        <w:t xml:space="preserve">        AdminPassLabel = Label(text=ENTER_ADMIN_PASS_TEXT, anchor=CENTER)</w:t>
      </w:r>
    </w:p>
    <w:p w:rsidR="009A7AED" w:rsidRPr="009A7AED" w:rsidRDefault="009A7AED" w:rsidP="009A7AED">
      <w:pPr>
        <w:contextualSpacing/>
        <w:rPr>
          <w:rFonts w:ascii="Consolas" w:hAnsi="Consolas" w:cs="Consolas"/>
        </w:rPr>
      </w:pPr>
      <w:r w:rsidRPr="009A7AED">
        <w:rPr>
          <w:rFonts w:ascii="Consolas" w:hAnsi="Consolas" w:cs="Consolas"/>
        </w:rPr>
        <w:t xml:space="preserve">        AdminPassEntry = Entry(show="*")</w:t>
      </w:r>
    </w:p>
    <w:p w:rsidR="009A7AED" w:rsidRPr="009A7AED" w:rsidRDefault="009A7AED" w:rsidP="009A7AED">
      <w:pPr>
        <w:contextualSpacing/>
        <w:rPr>
          <w:rFonts w:ascii="Consolas" w:hAnsi="Consolas" w:cs="Consolas"/>
        </w:rPr>
      </w:pPr>
    </w:p>
    <w:p w:rsidR="009A7AED" w:rsidRPr="009A7AED" w:rsidRDefault="009A7AED" w:rsidP="009A7AED">
      <w:pPr>
        <w:contextualSpacing/>
        <w:rPr>
          <w:rFonts w:ascii="Consolas" w:hAnsi="Consolas" w:cs="Consolas"/>
        </w:rPr>
      </w:pPr>
      <w:r w:rsidRPr="009A7AED">
        <w:rPr>
          <w:rFonts w:ascii="Consolas" w:hAnsi="Consolas" w:cs="Consolas"/>
        </w:rPr>
        <w:t xml:space="preserve">        with open(LOG_FILENAME, APPEND_MODE) as f:</w:t>
      </w:r>
    </w:p>
    <w:p w:rsidR="009A7AED" w:rsidRPr="009A7AED" w:rsidRDefault="009A7AED" w:rsidP="009A7AED">
      <w:pPr>
        <w:contextualSpacing/>
        <w:rPr>
          <w:rFonts w:ascii="Consolas" w:hAnsi="Consolas" w:cs="Consolas"/>
        </w:rPr>
      </w:pPr>
      <w:r w:rsidRPr="009A7AED">
        <w:rPr>
          <w:rFonts w:ascii="Consolas" w:hAnsi="Consolas" w:cs="Consolas"/>
        </w:rPr>
        <w:t xml:space="preserve">            f.write(TimeStamp() + LOADED_LABELS_TEXT)</w:t>
      </w:r>
    </w:p>
    <w:p w:rsidR="009A7AED" w:rsidRPr="009A7AED" w:rsidRDefault="009A7AED" w:rsidP="009A7AED">
      <w:pPr>
        <w:contextualSpacing/>
        <w:rPr>
          <w:rFonts w:ascii="Consolas" w:hAnsi="Consolas" w:cs="Consolas"/>
        </w:rPr>
      </w:pPr>
    </w:p>
    <w:p w:rsidR="009A7AED" w:rsidRPr="009A7AED" w:rsidRDefault="009A7AED" w:rsidP="009A7AED">
      <w:pPr>
        <w:contextualSpacing/>
        <w:rPr>
          <w:rFonts w:ascii="Consolas" w:hAnsi="Consolas" w:cs="Consolas"/>
        </w:rPr>
      </w:pPr>
      <w:r w:rsidRPr="009A7AED">
        <w:rPr>
          <w:rFonts w:ascii="Consolas" w:hAnsi="Consolas" w:cs="Consolas"/>
        </w:rPr>
        <w:t xml:space="preserve">        SubmitButton = Button(text=SUBMIT_BUTTON_TEXT)</w:t>
      </w:r>
    </w:p>
    <w:p w:rsidR="009A7AED" w:rsidRPr="009A7AED" w:rsidRDefault="009A7AED" w:rsidP="009A7AED">
      <w:pPr>
        <w:contextualSpacing/>
        <w:rPr>
          <w:rFonts w:ascii="Consolas" w:hAnsi="Consolas" w:cs="Consolas"/>
        </w:rPr>
      </w:pPr>
      <w:r w:rsidRPr="009A7AED">
        <w:rPr>
          <w:rFonts w:ascii="Consolas" w:hAnsi="Consolas" w:cs="Consolas"/>
        </w:rPr>
        <w:t xml:space="preserve">        SubmitButton['command'] = lambda: self.Submit()</w:t>
      </w:r>
    </w:p>
    <w:p w:rsidR="009A7AED" w:rsidRPr="009A7AED" w:rsidRDefault="009A7AED" w:rsidP="009A7AED">
      <w:pPr>
        <w:contextualSpacing/>
        <w:rPr>
          <w:rFonts w:ascii="Consolas" w:hAnsi="Consolas" w:cs="Consolas"/>
        </w:rPr>
      </w:pPr>
    </w:p>
    <w:p w:rsidR="009A7AED" w:rsidRPr="009A7AED" w:rsidRDefault="009A7AED" w:rsidP="009A7AED">
      <w:pPr>
        <w:contextualSpacing/>
        <w:rPr>
          <w:rFonts w:ascii="Consolas" w:hAnsi="Consolas" w:cs="Consolas"/>
        </w:rPr>
      </w:pPr>
      <w:r w:rsidRPr="009A7AED">
        <w:rPr>
          <w:rFonts w:ascii="Consolas" w:hAnsi="Consolas" w:cs="Consolas"/>
        </w:rPr>
        <w:t xml:space="preserve">        with open(LOG_FILENAME, APPEND_MODE) as f:</w:t>
      </w:r>
    </w:p>
    <w:p w:rsidR="009A7AED" w:rsidRPr="009A7AED" w:rsidRDefault="009A7AED" w:rsidP="009A7AED">
      <w:pPr>
        <w:contextualSpacing/>
        <w:rPr>
          <w:rFonts w:ascii="Consolas" w:hAnsi="Consolas" w:cs="Consolas"/>
        </w:rPr>
      </w:pPr>
      <w:r w:rsidRPr="009A7AED">
        <w:rPr>
          <w:rFonts w:ascii="Consolas" w:hAnsi="Consolas" w:cs="Consolas"/>
        </w:rPr>
        <w:t xml:space="preserve">            f.write(TimeStamp() + LOADED_BUTTONS_TEXT)</w:t>
      </w:r>
    </w:p>
    <w:p w:rsidR="009A7AED" w:rsidRPr="009A7AED" w:rsidRDefault="009A7AED" w:rsidP="009A7AED">
      <w:pPr>
        <w:contextualSpacing/>
        <w:rPr>
          <w:rFonts w:ascii="Consolas" w:hAnsi="Consolas" w:cs="Consolas"/>
        </w:rPr>
      </w:pPr>
    </w:p>
    <w:p w:rsidR="009A7AED" w:rsidRPr="009A7AED" w:rsidRDefault="009A7AED" w:rsidP="009A7AED">
      <w:pPr>
        <w:contextualSpacing/>
        <w:rPr>
          <w:rFonts w:ascii="Consolas" w:hAnsi="Consolas" w:cs="Consolas"/>
        </w:rPr>
      </w:pPr>
      <w:r w:rsidRPr="009A7AED">
        <w:rPr>
          <w:rFonts w:ascii="Consolas" w:hAnsi="Consolas" w:cs="Consolas"/>
        </w:rPr>
        <w:t xml:space="preserve">        AnchorLabel.grid(pady=35,padx=130,row=0,column=0)</w:t>
      </w:r>
    </w:p>
    <w:p w:rsidR="009A7AED" w:rsidRPr="009A7AED" w:rsidRDefault="009A7AED" w:rsidP="009A7AED">
      <w:pPr>
        <w:contextualSpacing/>
        <w:rPr>
          <w:rFonts w:ascii="Consolas" w:hAnsi="Consolas" w:cs="Consolas"/>
        </w:rPr>
      </w:pPr>
      <w:r w:rsidRPr="009A7AED">
        <w:rPr>
          <w:rFonts w:ascii="Consolas" w:hAnsi="Consolas" w:cs="Consolas"/>
        </w:rPr>
        <w:t xml:space="preserve">        ExpenditureLabel.grid(row=1, column=1)</w:t>
      </w:r>
    </w:p>
    <w:p w:rsidR="009A7AED" w:rsidRPr="009A7AED" w:rsidRDefault="009A7AED" w:rsidP="009A7AED">
      <w:pPr>
        <w:contextualSpacing/>
        <w:rPr>
          <w:rFonts w:ascii="Consolas" w:hAnsi="Consolas" w:cs="Consolas"/>
        </w:rPr>
      </w:pPr>
      <w:r w:rsidRPr="009A7AED">
        <w:rPr>
          <w:rFonts w:ascii="Consolas" w:hAnsi="Consolas" w:cs="Consolas"/>
        </w:rPr>
        <w:t xml:space="preserve">        ExpenditureEntry.grid(row=1, column=2)</w:t>
      </w:r>
    </w:p>
    <w:p w:rsidR="009A7AED" w:rsidRPr="009A7AED" w:rsidRDefault="009A7AED" w:rsidP="009A7AED">
      <w:pPr>
        <w:contextualSpacing/>
        <w:rPr>
          <w:rFonts w:ascii="Consolas" w:hAnsi="Consolas" w:cs="Consolas"/>
        </w:rPr>
      </w:pPr>
      <w:r w:rsidRPr="009A7AED">
        <w:rPr>
          <w:rFonts w:ascii="Consolas" w:hAnsi="Consolas" w:cs="Consolas"/>
        </w:rPr>
        <w:t xml:space="preserve">        ExpenditureLabelTwo.grid(row=2, column=1)</w:t>
      </w:r>
    </w:p>
    <w:p w:rsidR="009A7AED" w:rsidRPr="009A7AED" w:rsidRDefault="009A7AED" w:rsidP="009A7AED">
      <w:pPr>
        <w:contextualSpacing/>
        <w:rPr>
          <w:rFonts w:ascii="Consolas" w:hAnsi="Consolas" w:cs="Consolas"/>
        </w:rPr>
      </w:pPr>
      <w:r w:rsidRPr="009A7AED">
        <w:rPr>
          <w:rFonts w:ascii="Consolas" w:hAnsi="Consolas" w:cs="Consolas"/>
        </w:rPr>
        <w:t xml:space="preserve">        ExpenditureEntryTwo.grid(row=2, column=2)</w:t>
      </w:r>
    </w:p>
    <w:p w:rsidR="009A7AED" w:rsidRPr="009A7AED" w:rsidRDefault="009A7AED" w:rsidP="009A7AED">
      <w:pPr>
        <w:contextualSpacing/>
        <w:rPr>
          <w:rFonts w:ascii="Consolas" w:hAnsi="Consolas" w:cs="Consolas"/>
        </w:rPr>
      </w:pPr>
      <w:r w:rsidRPr="009A7AED">
        <w:rPr>
          <w:rFonts w:ascii="Consolas" w:hAnsi="Consolas" w:cs="Consolas"/>
        </w:rPr>
        <w:t xml:space="preserve">        ReasonLabel.grid(row=3, column=1)</w:t>
      </w:r>
    </w:p>
    <w:p w:rsidR="009A7AED" w:rsidRPr="009A7AED" w:rsidRDefault="009A7AED" w:rsidP="009A7AED">
      <w:pPr>
        <w:contextualSpacing/>
        <w:rPr>
          <w:rFonts w:ascii="Consolas" w:hAnsi="Consolas" w:cs="Consolas"/>
        </w:rPr>
      </w:pPr>
      <w:r w:rsidRPr="009A7AED">
        <w:rPr>
          <w:rFonts w:ascii="Consolas" w:hAnsi="Consolas" w:cs="Consolas"/>
        </w:rPr>
        <w:t xml:space="preserve">        ReasonEntry.grid(row=3, column=2)</w:t>
      </w:r>
    </w:p>
    <w:p w:rsidR="009A7AED" w:rsidRPr="009A7AED" w:rsidRDefault="009A7AED" w:rsidP="009A7AED">
      <w:pPr>
        <w:contextualSpacing/>
        <w:rPr>
          <w:rFonts w:ascii="Consolas" w:hAnsi="Consolas" w:cs="Consolas"/>
        </w:rPr>
      </w:pPr>
      <w:r w:rsidRPr="009A7AED">
        <w:rPr>
          <w:rFonts w:ascii="Consolas" w:hAnsi="Consolas" w:cs="Consolas"/>
        </w:rPr>
        <w:t xml:space="preserve">        AdminPassLabel.grid(row=4, column=1)</w:t>
      </w:r>
    </w:p>
    <w:p w:rsidR="009A7AED" w:rsidRPr="009A7AED" w:rsidRDefault="009A7AED" w:rsidP="009A7AED">
      <w:pPr>
        <w:contextualSpacing/>
        <w:rPr>
          <w:rFonts w:ascii="Consolas" w:hAnsi="Consolas" w:cs="Consolas"/>
        </w:rPr>
      </w:pPr>
      <w:r w:rsidRPr="009A7AED">
        <w:rPr>
          <w:rFonts w:ascii="Consolas" w:hAnsi="Consolas" w:cs="Consolas"/>
        </w:rPr>
        <w:t xml:space="preserve">        AdminPassEntry.grid(row=4, column=2)</w:t>
      </w:r>
    </w:p>
    <w:p w:rsidR="009A7AED" w:rsidRPr="009A7AED" w:rsidRDefault="009A7AED" w:rsidP="009A7AED">
      <w:pPr>
        <w:contextualSpacing/>
        <w:rPr>
          <w:rFonts w:ascii="Consolas" w:hAnsi="Consolas" w:cs="Consolas"/>
        </w:rPr>
      </w:pPr>
      <w:r w:rsidRPr="009A7AED">
        <w:rPr>
          <w:rFonts w:ascii="Consolas" w:hAnsi="Consolas" w:cs="Consolas"/>
        </w:rPr>
        <w:t xml:space="preserve">        SubmitButton.grid(row=5, column=3)</w:t>
      </w:r>
    </w:p>
    <w:p w:rsidR="009A7AED" w:rsidRPr="009A7AED" w:rsidRDefault="009A7AED" w:rsidP="009A7AED">
      <w:pPr>
        <w:contextualSpacing/>
        <w:rPr>
          <w:rFonts w:ascii="Consolas" w:hAnsi="Consolas" w:cs="Consolas"/>
        </w:rPr>
      </w:pPr>
    </w:p>
    <w:p w:rsidR="009A7AED" w:rsidRPr="009A7AED" w:rsidRDefault="009A7AED" w:rsidP="009A7AED">
      <w:pPr>
        <w:contextualSpacing/>
        <w:rPr>
          <w:rFonts w:ascii="Consolas" w:hAnsi="Consolas" w:cs="Consolas"/>
        </w:rPr>
      </w:pPr>
      <w:r w:rsidRPr="009A7AED">
        <w:rPr>
          <w:rFonts w:ascii="Consolas" w:hAnsi="Consolas" w:cs="Consolas"/>
        </w:rPr>
        <w:t xml:space="preserve">        with open(LOG_FILENAME, APPEND_MODE) as f:</w:t>
      </w:r>
    </w:p>
    <w:p w:rsidR="009A7AED" w:rsidRPr="009A7AED" w:rsidRDefault="009A7AED" w:rsidP="009A7AED">
      <w:pPr>
        <w:contextualSpacing/>
        <w:rPr>
          <w:rFonts w:ascii="Consolas" w:hAnsi="Consolas" w:cs="Consolas"/>
        </w:rPr>
      </w:pPr>
      <w:r w:rsidRPr="009A7AED">
        <w:rPr>
          <w:rFonts w:ascii="Consolas" w:hAnsi="Consolas" w:cs="Consolas"/>
        </w:rPr>
        <w:t xml:space="preserve">            f.write(TimeStamp() + INITIALISED_GRID_UI_TEXT)</w:t>
      </w:r>
    </w:p>
    <w:p w:rsidR="009A7AED" w:rsidRPr="009A7AED" w:rsidRDefault="009A7AED" w:rsidP="009A7AED">
      <w:pPr>
        <w:contextualSpacing/>
        <w:rPr>
          <w:rFonts w:ascii="Consolas" w:hAnsi="Consolas" w:cs="Consolas"/>
        </w:rPr>
      </w:pPr>
    </w:p>
    <w:p w:rsidR="009A7AED" w:rsidRPr="009A7AED" w:rsidRDefault="009A7AED" w:rsidP="009A7AED">
      <w:pPr>
        <w:contextualSpacing/>
        <w:rPr>
          <w:rFonts w:ascii="Consolas" w:hAnsi="Consolas" w:cs="Consolas"/>
        </w:rPr>
      </w:pPr>
      <w:r w:rsidRPr="009A7AED">
        <w:rPr>
          <w:rFonts w:ascii="Consolas" w:hAnsi="Consolas" w:cs="Consolas"/>
        </w:rPr>
        <w:t xml:space="preserve">    def Submit(self):</w:t>
      </w:r>
    </w:p>
    <w:p w:rsidR="009A7AED" w:rsidRPr="009A7AED" w:rsidRDefault="009A7AED" w:rsidP="009A7AED">
      <w:pPr>
        <w:contextualSpacing/>
        <w:rPr>
          <w:rFonts w:ascii="Consolas" w:hAnsi="Consolas" w:cs="Consolas"/>
        </w:rPr>
      </w:pPr>
    </w:p>
    <w:p w:rsidR="009A7AED" w:rsidRPr="009A7AED" w:rsidRDefault="009A7AED" w:rsidP="009A7AED">
      <w:pPr>
        <w:contextualSpacing/>
        <w:rPr>
          <w:rFonts w:ascii="Consolas" w:hAnsi="Consolas" w:cs="Consolas"/>
        </w:rPr>
      </w:pPr>
      <w:r w:rsidRPr="009A7AED">
        <w:rPr>
          <w:rFonts w:ascii="Consolas" w:hAnsi="Consolas" w:cs="Consolas"/>
        </w:rPr>
        <w:t xml:space="preserve">        with open(LOG_FILENAME, APPEND_MODE) as f:</w:t>
      </w:r>
    </w:p>
    <w:p w:rsidR="009A7AED" w:rsidRPr="009A7AED" w:rsidRDefault="009A7AED" w:rsidP="009A7AED">
      <w:pPr>
        <w:contextualSpacing/>
        <w:rPr>
          <w:rFonts w:ascii="Consolas" w:hAnsi="Consolas" w:cs="Consolas"/>
        </w:rPr>
      </w:pPr>
      <w:r w:rsidRPr="009A7AED">
        <w:rPr>
          <w:rFonts w:ascii="Consolas" w:hAnsi="Consolas" w:cs="Consolas"/>
        </w:rPr>
        <w:t xml:space="preserve">            f.write(TimeStamp() + "Deduct Expenditure Button Pressed. \n")</w:t>
      </w:r>
    </w:p>
    <w:p w:rsidR="009A7AED" w:rsidRPr="009A7AED" w:rsidRDefault="009A7AED" w:rsidP="009A7AED">
      <w:pPr>
        <w:contextualSpacing/>
        <w:rPr>
          <w:rFonts w:ascii="Consolas" w:hAnsi="Consolas" w:cs="Consolas"/>
        </w:rPr>
      </w:pPr>
      <w:r w:rsidRPr="009A7AED">
        <w:rPr>
          <w:rFonts w:ascii="Consolas" w:hAnsi="Consolas" w:cs="Consolas"/>
        </w:rPr>
        <w:t xml:space="preserve">        with open(ADMIN_PASS_FILENAME, READ_MODE) as f:</w:t>
      </w:r>
    </w:p>
    <w:p w:rsidR="009A7AED" w:rsidRPr="009A7AED" w:rsidRDefault="009A7AED" w:rsidP="009A7AED">
      <w:pPr>
        <w:contextualSpacing/>
        <w:rPr>
          <w:rFonts w:ascii="Consolas" w:hAnsi="Consolas" w:cs="Consolas"/>
        </w:rPr>
      </w:pPr>
      <w:r w:rsidRPr="009A7AED">
        <w:rPr>
          <w:rFonts w:ascii="Consolas" w:hAnsi="Consolas" w:cs="Consolas"/>
        </w:rPr>
        <w:t xml:space="preserve">            AdminPass = f.readline()</w:t>
      </w:r>
    </w:p>
    <w:p w:rsidR="009A7AED" w:rsidRPr="009A7AED" w:rsidRDefault="009A7AED" w:rsidP="009A7AED">
      <w:pPr>
        <w:contextualSpacing/>
        <w:rPr>
          <w:rFonts w:ascii="Consolas" w:hAnsi="Consolas" w:cs="Consolas"/>
        </w:rPr>
      </w:pPr>
      <w:r w:rsidRPr="009A7AED">
        <w:rPr>
          <w:rFonts w:ascii="Consolas" w:hAnsi="Consolas" w:cs="Consolas"/>
        </w:rPr>
        <w:t xml:space="preserve">        if str(AdminPass) == str(hash(AdminPassEntry.get())):</w:t>
      </w:r>
    </w:p>
    <w:p w:rsidR="009A7AED" w:rsidRPr="009A7AED" w:rsidRDefault="009A7AED" w:rsidP="009A7AED">
      <w:pPr>
        <w:contextualSpacing/>
        <w:rPr>
          <w:rFonts w:ascii="Consolas" w:hAnsi="Consolas" w:cs="Consolas"/>
        </w:rPr>
      </w:pPr>
      <w:r w:rsidRPr="009A7AED">
        <w:rPr>
          <w:rFonts w:ascii="Consolas" w:hAnsi="Consolas" w:cs="Consolas"/>
        </w:rPr>
        <w:t xml:space="preserve">            if ExpenditureEntry.get() == ExpenditureEntryTwo.get():</w:t>
      </w:r>
    </w:p>
    <w:p w:rsidR="009A7AED" w:rsidRPr="009A7AED" w:rsidRDefault="009A7AED" w:rsidP="009A7AED">
      <w:pPr>
        <w:contextualSpacing/>
        <w:rPr>
          <w:rFonts w:ascii="Consolas" w:hAnsi="Consolas" w:cs="Consolas"/>
        </w:rPr>
      </w:pPr>
      <w:r w:rsidRPr="009A7AED">
        <w:rPr>
          <w:rFonts w:ascii="Consolas" w:hAnsi="Consolas" w:cs="Consolas"/>
        </w:rPr>
        <w:t xml:space="preserve">                with open(TOTAL_EXPENDITURE_FILENAME, READ_MODE) as f:</w:t>
      </w:r>
    </w:p>
    <w:p w:rsidR="009A7AED" w:rsidRPr="009A7AED" w:rsidRDefault="009A7AED" w:rsidP="009A7AED">
      <w:pPr>
        <w:contextualSpacing/>
        <w:rPr>
          <w:rFonts w:ascii="Consolas" w:hAnsi="Consolas" w:cs="Consolas"/>
        </w:rPr>
      </w:pPr>
      <w:r w:rsidRPr="009A7AED">
        <w:rPr>
          <w:rFonts w:ascii="Consolas" w:hAnsi="Consolas" w:cs="Consolas"/>
        </w:rPr>
        <w:t xml:space="preserve">                    TotalExpenditure = int(f.readline())</w:t>
      </w:r>
    </w:p>
    <w:p w:rsidR="009A7AED" w:rsidRPr="009A7AED" w:rsidRDefault="009A7AED" w:rsidP="009A7AED">
      <w:pPr>
        <w:contextualSpacing/>
        <w:rPr>
          <w:rFonts w:ascii="Consolas" w:hAnsi="Consolas" w:cs="Consolas"/>
        </w:rPr>
      </w:pPr>
      <w:r w:rsidRPr="009A7AED">
        <w:rPr>
          <w:rFonts w:ascii="Consolas" w:hAnsi="Consolas" w:cs="Consolas"/>
        </w:rPr>
        <w:t xml:space="preserve">                    TotalExpenditure -= int(ExpenditureEntry.get())</w:t>
      </w:r>
    </w:p>
    <w:p w:rsidR="009A7AED" w:rsidRPr="009A7AED" w:rsidRDefault="009A7AED" w:rsidP="009A7AED">
      <w:pPr>
        <w:contextualSpacing/>
        <w:rPr>
          <w:rFonts w:ascii="Consolas" w:hAnsi="Consolas" w:cs="Consolas"/>
        </w:rPr>
      </w:pPr>
      <w:r w:rsidRPr="009A7AED">
        <w:rPr>
          <w:rFonts w:ascii="Consolas" w:hAnsi="Consolas" w:cs="Consolas"/>
        </w:rPr>
        <w:t xml:space="preserve">                with open(TOTAL_EXPENDITURE_FILENAME, WRITE_MODE) as f:</w:t>
      </w:r>
    </w:p>
    <w:p w:rsidR="009A7AED" w:rsidRPr="009A7AED" w:rsidRDefault="009A7AED" w:rsidP="009A7AED">
      <w:pPr>
        <w:contextualSpacing/>
        <w:rPr>
          <w:rFonts w:ascii="Consolas" w:hAnsi="Consolas" w:cs="Consolas"/>
        </w:rPr>
      </w:pPr>
      <w:r w:rsidRPr="009A7AED">
        <w:rPr>
          <w:rFonts w:ascii="Consolas" w:hAnsi="Consolas" w:cs="Consolas"/>
        </w:rPr>
        <w:t xml:space="preserve">                    f.write("%s" %TotalExpenditure)</w:t>
      </w:r>
    </w:p>
    <w:p w:rsidR="009A7AED" w:rsidRPr="009A7AED" w:rsidRDefault="009A7AED" w:rsidP="009A7AED">
      <w:pPr>
        <w:contextualSpacing/>
        <w:rPr>
          <w:rFonts w:ascii="Consolas" w:hAnsi="Consolas" w:cs="Consolas"/>
        </w:rPr>
      </w:pPr>
      <w:r w:rsidRPr="009A7AED">
        <w:rPr>
          <w:rFonts w:ascii="Consolas" w:hAnsi="Consolas" w:cs="Consolas"/>
        </w:rPr>
        <w:t xml:space="preserve">                    with open(LOG_FILENAME, APPEND_MODE) as f:</w:t>
      </w:r>
    </w:p>
    <w:p w:rsidR="009A7AED" w:rsidRPr="009A7AED" w:rsidRDefault="009A7AED" w:rsidP="009A7AED">
      <w:pPr>
        <w:contextualSpacing/>
        <w:rPr>
          <w:rFonts w:ascii="Consolas" w:hAnsi="Consolas" w:cs="Consolas"/>
        </w:rPr>
      </w:pPr>
      <w:r w:rsidRPr="009A7AED">
        <w:rPr>
          <w:rFonts w:ascii="Consolas" w:hAnsi="Consolas" w:cs="Consolas"/>
        </w:rPr>
        <w:t xml:space="preserve">                        f.write(TimeStamp() + " Expenditure of %s deducted" %TotalExpenditure + " Reason: %s\n" %ReasonEntry.get())</w:t>
      </w:r>
    </w:p>
    <w:p w:rsidR="009A7AED" w:rsidRPr="009A7AED" w:rsidRDefault="009A7AED" w:rsidP="009A7AED">
      <w:pPr>
        <w:contextualSpacing/>
        <w:rPr>
          <w:rFonts w:ascii="Consolas" w:hAnsi="Consolas" w:cs="Consolas"/>
        </w:rPr>
      </w:pPr>
      <w:r w:rsidRPr="009A7AED">
        <w:rPr>
          <w:rFonts w:ascii="Consolas" w:hAnsi="Consolas" w:cs="Consolas"/>
        </w:rPr>
        <w:t xml:space="preserve">                    self.parent.destroy()</w:t>
      </w:r>
    </w:p>
    <w:p w:rsidR="009A7AED" w:rsidRPr="009A7AED" w:rsidRDefault="009A7AED" w:rsidP="009A7AED">
      <w:pPr>
        <w:contextualSpacing/>
        <w:rPr>
          <w:rFonts w:ascii="Consolas" w:hAnsi="Consolas" w:cs="Consolas"/>
        </w:rPr>
      </w:pPr>
      <w:r w:rsidRPr="009A7AED">
        <w:rPr>
          <w:rFonts w:ascii="Consolas" w:hAnsi="Consolas" w:cs="Consolas"/>
        </w:rPr>
        <w:t xml:space="preserve">                    with open(LOG_FILENAME, APPEND_MODE) as f:</w:t>
      </w:r>
    </w:p>
    <w:p w:rsidR="009A7AED" w:rsidRPr="009A7AED" w:rsidRDefault="009A7AED" w:rsidP="009A7AED">
      <w:pPr>
        <w:contextualSpacing/>
        <w:rPr>
          <w:rFonts w:ascii="Consolas" w:hAnsi="Consolas" w:cs="Consolas"/>
        </w:rPr>
      </w:pPr>
      <w:r w:rsidRPr="009A7AED">
        <w:rPr>
          <w:rFonts w:ascii="Consolas" w:hAnsi="Consolas" w:cs="Consolas"/>
        </w:rPr>
        <w:t xml:space="preserve">                        f.write(TimeStamp() + WINDOW_TERMINATED_TEXT)</w:t>
      </w:r>
    </w:p>
    <w:p w:rsidR="009A7AED" w:rsidRPr="009A7AED" w:rsidRDefault="009A7AED" w:rsidP="009A7AED">
      <w:pPr>
        <w:contextualSpacing/>
        <w:rPr>
          <w:rFonts w:ascii="Consolas" w:hAnsi="Consolas" w:cs="Consolas"/>
        </w:rPr>
      </w:pPr>
      <w:r w:rsidRPr="009A7AED">
        <w:rPr>
          <w:rFonts w:ascii="Consolas" w:hAnsi="Consolas" w:cs="Consolas"/>
        </w:rPr>
        <w:t xml:space="preserve">                    root =Tk()</w:t>
      </w:r>
    </w:p>
    <w:p w:rsidR="009A7AED" w:rsidRPr="009A7AED" w:rsidRDefault="009A7AED" w:rsidP="009A7AED">
      <w:pPr>
        <w:contextualSpacing/>
        <w:rPr>
          <w:rFonts w:ascii="Consolas" w:hAnsi="Consolas" w:cs="Consolas"/>
        </w:rPr>
      </w:pPr>
      <w:r w:rsidRPr="009A7AED">
        <w:rPr>
          <w:rFonts w:ascii="Consolas" w:hAnsi="Consolas" w:cs="Consolas"/>
        </w:rPr>
        <w:t xml:space="preserve">                    root.geometry(WINDOW_GEOMETRY)</w:t>
      </w:r>
    </w:p>
    <w:p w:rsidR="009A7AED" w:rsidRPr="009A7AED" w:rsidRDefault="009A7AED" w:rsidP="009A7AED">
      <w:pPr>
        <w:contextualSpacing/>
        <w:rPr>
          <w:rFonts w:ascii="Consolas" w:hAnsi="Consolas" w:cs="Consolas"/>
        </w:rPr>
      </w:pPr>
      <w:r w:rsidRPr="009A7AED">
        <w:rPr>
          <w:rFonts w:ascii="Consolas" w:hAnsi="Consolas" w:cs="Consolas"/>
        </w:rPr>
        <w:t xml:space="preserve">                    app = Splash(root)</w:t>
      </w:r>
    </w:p>
    <w:p w:rsidR="009A7AED" w:rsidRPr="009A7AED" w:rsidRDefault="009A7AED" w:rsidP="009A7AED">
      <w:pPr>
        <w:contextualSpacing/>
        <w:rPr>
          <w:rFonts w:ascii="Consolas" w:hAnsi="Consolas" w:cs="Consolas"/>
        </w:rPr>
      </w:pPr>
      <w:r w:rsidRPr="009A7AED">
        <w:rPr>
          <w:rFonts w:ascii="Consolas" w:hAnsi="Consolas" w:cs="Consolas"/>
        </w:rPr>
        <w:t xml:space="preserve">                    root.mainloop()</w:t>
      </w:r>
    </w:p>
    <w:p w:rsidR="009A7AED" w:rsidRPr="009A7AED" w:rsidRDefault="009A7AED" w:rsidP="009A7AED">
      <w:pPr>
        <w:contextualSpacing/>
        <w:rPr>
          <w:rFonts w:ascii="Consolas" w:hAnsi="Consolas" w:cs="Consolas"/>
        </w:rPr>
      </w:pPr>
      <w:r w:rsidRPr="009A7AED">
        <w:rPr>
          <w:rFonts w:ascii="Consolas" w:hAnsi="Consolas" w:cs="Consolas"/>
        </w:rPr>
        <w:t xml:space="preserve">            else:</w:t>
      </w:r>
    </w:p>
    <w:p w:rsidR="009A7AED" w:rsidRPr="009A7AED" w:rsidRDefault="009A7AED" w:rsidP="009A7AED">
      <w:pPr>
        <w:contextualSpacing/>
        <w:rPr>
          <w:rFonts w:ascii="Consolas" w:hAnsi="Consolas" w:cs="Consolas"/>
        </w:rPr>
      </w:pPr>
      <w:r w:rsidRPr="009A7AED">
        <w:rPr>
          <w:rFonts w:ascii="Consolas" w:hAnsi="Consolas" w:cs="Consolas"/>
        </w:rPr>
        <w:t xml:space="preserve">                CreatePopup("The Expenditures didn't match.")</w:t>
      </w:r>
    </w:p>
    <w:p w:rsidR="009A7AED" w:rsidRPr="009A7AED" w:rsidRDefault="009A7AED" w:rsidP="009A7AED">
      <w:pPr>
        <w:contextualSpacing/>
        <w:rPr>
          <w:rFonts w:ascii="Consolas" w:hAnsi="Consolas" w:cs="Consolas"/>
        </w:rPr>
      </w:pPr>
      <w:r w:rsidRPr="009A7AED">
        <w:rPr>
          <w:rFonts w:ascii="Consolas" w:hAnsi="Consolas" w:cs="Consolas"/>
        </w:rPr>
        <w:t xml:space="preserve">        else:</w:t>
      </w:r>
    </w:p>
    <w:p w:rsidR="009A7AED" w:rsidRPr="009A7AED" w:rsidRDefault="009A7AED" w:rsidP="009A7AED">
      <w:pPr>
        <w:contextualSpacing/>
        <w:rPr>
          <w:rFonts w:ascii="Consolas" w:hAnsi="Consolas" w:cs="Consolas"/>
        </w:rPr>
      </w:pPr>
      <w:r w:rsidRPr="009A7AED">
        <w:rPr>
          <w:rFonts w:ascii="Consolas" w:hAnsi="Consolas" w:cs="Consolas"/>
        </w:rPr>
        <w:t xml:space="preserve">            CreatePopup("The Administrator password was incorrect.")</w:t>
      </w:r>
    </w:p>
    <w:p w:rsidR="009A7AED" w:rsidRPr="009A7AED" w:rsidRDefault="009A7AED" w:rsidP="009A7AED">
      <w:pPr>
        <w:contextualSpacing/>
        <w:rPr>
          <w:rFonts w:ascii="Consolas" w:hAnsi="Consolas" w:cs="Consolas"/>
        </w:rPr>
      </w:pPr>
      <w:r w:rsidRPr="009A7AED">
        <w:rPr>
          <w:rFonts w:ascii="Consolas" w:hAnsi="Consolas" w:cs="Consolas"/>
        </w:rPr>
        <w:t xml:space="preserve">            return</w:t>
      </w:r>
    </w:p>
    <w:p w:rsidR="009A7AED" w:rsidRPr="009A7AED" w:rsidRDefault="009A7AED" w:rsidP="009A7AED">
      <w:pPr>
        <w:contextualSpacing/>
        <w:rPr>
          <w:rFonts w:ascii="Consolas" w:hAnsi="Consolas" w:cs="Consolas"/>
        </w:rPr>
      </w:pPr>
    </w:p>
    <w:p w:rsidR="009A7AED" w:rsidRPr="009A7AED" w:rsidRDefault="009A7AED" w:rsidP="009A7AED">
      <w:pPr>
        <w:contextualSpacing/>
        <w:rPr>
          <w:rFonts w:ascii="Consolas" w:hAnsi="Consolas" w:cs="Consolas"/>
        </w:rPr>
      </w:pPr>
      <w:r w:rsidRPr="009A7AED">
        <w:rPr>
          <w:rFonts w:ascii="Consolas" w:hAnsi="Consolas" w:cs="Consolas"/>
        </w:rPr>
        <w:t xml:space="preserve">    def Help(self):</w:t>
      </w:r>
    </w:p>
    <w:p w:rsidR="009A7AED" w:rsidRPr="009A7AED" w:rsidRDefault="009A7AED" w:rsidP="009A7AED">
      <w:pPr>
        <w:contextualSpacing/>
        <w:rPr>
          <w:rFonts w:ascii="Consolas" w:hAnsi="Consolas" w:cs="Consolas"/>
        </w:rPr>
      </w:pPr>
      <w:r w:rsidRPr="009A7AED">
        <w:rPr>
          <w:rFonts w:ascii="Consolas" w:hAnsi="Consolas" w:cs="Consolas"/>
        </w:rPr>
        <w:t xml:space="preserve">        </w:t>
      </w:r>
    </w:p>
    <w:p w:rsidR="009A7AED" w:rsidRPr="009A7AED" w:rsidRDefault="009A7AED" w:rsidP="009A7AED">
      <w:pPr>
        <w:contextualSpacing/>
        <w:rPr>
          <w:rFonts w:ascii="Consolas" w:hAnsi="Consolas" w:cs="Consolas"/>
        </w:rPr>
      </w:pPr>
      <w:r w:rsidRPr="009A7AED">
        <w:rPr>
          <w:rFonts w:ascii="Consolas" w:hAnsi="Consolas" w:cs="Consolas"/>
        </w:rPr>
        <w:t xml:space="preserve">        CreatePopup(DEDUCT_EXPENDITURE_HELP_TEXT)</w:t>
      </w:r>
    </w:p>
    <w:p w:rsidR="009A7AED" w:rsidRPr="009A7AED" w:rsidRDefault="009A7AED" w:rsidP="009A7AED">
      <w:pPr>
        <w:contextualSpacing/>
        <w:rPr>
          <w:rFonts w:ascii="Consolas" w:hAnsi="Consolas" w:cs="Consolas"/>
        </w:rPr>
      </w:pPr>
    </w:p>
    <w:p w:rsidR="009A7AED" w:rsidRPr="009A7AED" w:rsidRDefault="009A7AED" w:rsidP="009A7AED">
      <w:pPr>
        <w:contextualSpacing/>
        <w:rPr>
          <w:rFonts w:ascii="Consolas" w:hAnsi="Consolas" w:cs="Consolas"/>
        </w:rPr>
      </w:pPr>
      <w:r w:rsidRPr="009A7AED">
        <w:rPr>
          <w:rFonts w:ascii="Consolas" w:hAnsi="Consolas" w:cs="Consolas"/>
        </w:rPr>
        <w:t xml:space="preserve">    def onBack(self):</w:t>
      </w:r>
    </w:p>
    <w:p w:rsidR="009A7AED" w:rsidRPr="009A7AED" w:rsidRDefault="009A7AED" w:rsidP="009A7AED">
      <w:pPr>
        <w:contextualSpacing/>
        <w:rPr>
          <w:rFonts w:ascii="Consolas" w:hAnsi="Consolas" w:cs="Consolas"/>
        </w:rPr>
      </w:pPr>
      <w:r w:rsidRPr="009A7AED">
        <w:rPr>
          <w:rFonts w:ascii="Consolas" w:hAnsi="Consolas" w:cs="Consolas"/>
        </w:rPr>
        <w:t xml:space="preserve">        </w:t>
      </w:r>
    </w:p>
    <w:p w:rsidR="009A7AED" w:rsidRPr="009A7AED" w:rsidRDefault="009A7AED" w:rsidP="009A7AED">
      <w:pPr>
        <w:contextualSpacing/>
        <w:rPr>
          <w:rFonts w:ascii="Consolas" w:hAnsi="Consolas" w:cs="Consolas"/>
        </w:rPr>
      </w:pPr>
      <w:r w:rsidRPr="009A7AED">
        <w:rPr>
          <w:rFonts w:ascii="Consolas" w:hAnsi="Consolas" w:cs="Consolas"/>
        </w:rPr>
        <w:t xml:space="preserve">        with open(LOG_FILENAME, APPEND_MODE) as f:</w:t>
      </w:r>
    </w:p>
    <w:p w:rsidR="009A7AED" w:rsidRPr="009A7AED" w:rsidRDefault="009A7AED" w:rsidP="009A7AED">
      <w:pPr>
        <w:contextualSpacing/>
        <w:rPr>
          <w:rFonts w:ascii="Consolas" w:hAnsi="Consolas" w:cs="Consolas"/>
        </w:rPr>
      </w:pPr>
      <w:r w:rsidRPr="009A7AED">
        <w:rPr>
          <w:rFonts w:ascii="Consolas" w:hAnsi="Consolas" w:cs="Consolas"/>
        </w:rPr>
        <w:t xml:space="preserve">            f.write(TimeStamp() + BACK_SELECTED_TEXT)</w:t>
      </w:r>
    </w:p>
    <w:p w:rsidR="009A7AED" w:rsidRPr="009A7AED" w:rsidRDefault="009A7AED" w:rsidP="009A7AED">
      <w:pPr>
        <w:contextualSpacing/>
        <w:rPr>
          <w:rFonts w:ascii="Consolas" w:hAnsi="Consolas" w:cs="Consolas"/>
        </w:rPr>
      </w:pPr>
      <w:r w:rsidRPr="009A7AED">
        <w:rPr>
          <w:rFonts w:ascii="Consolas" w:hAnsi="Consolas" w:cs="Consolas"/>
        </w:rPr>
        <w:t xml:space="preserve">        self.parent.destroy()</w:t>
      </w:r>
    </w:p>
    <w:p w:rsidR="009A7AED" w:rsidRPr="009A7AED" w:rsidRDefault="009A7AED" w:rsidP="009A7AED">
      <w:pPr>
        <w:contextualSpacing/>
        <w:rPr>
          <w:rFonts w:ascii="Consolas" w:hAnsi="Consolas" w:cs="Consolas"/>
        </w:rPr>
      </w:pPr>
      <w:r w:rsidRPr="009A7AED">
        <w:rPr>
          <w:rFonts w:ascii="Consolas" w:hAnsi="Consolas" w:cs="Consolas"/>
        </w:rPr>
        <w:t xml:space="preserve">        with open(LOG_FILENAME, APPEND_MODE) as f:</w:t>
      </w:r>
    </w:p>
    <w:p w:rsidR="009A7AED" w:rsidRPr="009A7AED" w:rsidRDefault="009A7AED" w:rsidP="009A7AED">
      <w:pPr>
        <w:contextualSpacing/>
        <w:rPr>
          <w:rFonts w:ascii="Consolas" w:hAnsi="Consolas" w:cs="Consolas"/>
        </w:rPr>
      </w:pPr>
      <w:r w:rsidRPr="009A7AED">
        <w:rPr>
          <w:rFonts w:ascii="Consolas" w:hAnsi="Consolas" w:cs="Consolas"/>
        </w:rPr>
        <w:t xml:space="preserve">            f.write(TimeStamp() + WINDOW_TERMINATED_TEXT)</w:t>
      </w:r>
    </w:p>
    <w:p w:rsidR="009A7AED" w:rsidRPr="009A7AED" w:rsidRDefault="009A7AED" w:rsidP="009A7AED">
      <w:pPr>
        <w:contextualSpacing/>
        <w:rPr>
          <w:rFonts w:ascii="Consolas" w:hAnsi="Consolas" w:cs="Consolas"/>
        </w:rPr>
      </w:pPr>
      <w:r w:rsidRPr="009A7AED">
        <w:rPr>
          <w:rFonts w:ascii="Consolas" w:hAnsi="Consolas" w:cs="Consolas"/>
        </w:rPr>
        <w:t xml:space="preserve">        root =Tk()</w:t>
      </w:r>
    </w:p>
    <w:p w:rsidR="009A7AED" w:rsidRPr="009A7AED" w:rsidRDefault="009A7AED" w:rsidP="009A7AED">
      <w:pPr>
        <w:contextualSpacing/>
        <w:rPr>
          <w:rFonts w:ascii="Consolas" w:hAnsi="Consolas" w:cs="Consolas"/>
        </w:rPr>
      </w:pPr>
      <w:r w:rsidRPr="009A7AED">
        <w:rPr>
          <w:rFonts w:ascii="Consolas" w:hAnsi="Consolas" w:cs="Consolas"/>
        </w:rPr>
        <w:t xml:space="preserve">        root.geometry(WINDOW_GEOMETRY)</w:t>
      </w:r>
    </w:p>
    <w:p w:rsidR="009A7AED" w:rsidRPr="009A7AED" w:rsidRDefault="009A7AED" w:rsidP="009A7AED">
      <w:pPr>
        <w:contextualSpacing/>
        <w:rPr>
          <w:rFonts w:ascii="Consolas" w:hAnsi="Consolas" w:cs="Consolas"/>
        </w:rPr>
      </w:pPr>
      <w:r w:rsidRPr="009A7AED">
        <w:rPr>
          <w:rFonts w:ascii="Consolas" w:hAnsi="Consolas" w:cs="Consolas"/>
        </w:rPr>
        <w:t xml:space="preserve">        app = Splash(root)</w:t>
      </w:r>
    </w:p>
    <w:p w:rsidR="009A7AED" w:rsidRPr="009A7AED" w:rsidRDefault="009A7AED" w:rsidP="009A7AED">
      <w:pPr>
        <w:contextualSpacing/>
        <w:rPr>
          <w:rFonts w:ascii="Consolas" w:hAnsi="Consolas" w:cs="Consolas"/>
        </w:rPr>
      </w:pPr>
      <w:r w:rsidRPr="009A7AED">
        <w:rPr>
          <w:rFonts w:ascii="Consolas" w:hAnsi="Consolas" w:cs="Consolas"/>
        </w:rPr>
        <w:t xml:space="preserve">        root.mainloop()</w:t>
      </w:r>
    </w:p>
    <w:p w:rsidR="009A7AED" w:rsidRPr="009A7AED" w:rsidRDefault="009A7AED" w:rsidP="009A7AED">
      <w:pPr>
        <w:contextualSpacing/>
        <w:rPr>
          <w:rFonts w:ascii="Consolas" w:hAnsi="Consolas" w:cs="Consolas"/>
        </w:rPr>
      </w:pPr>
      <w:r w:rsidRPr="009A7AED">
        <w:rPr>
          <w:rFonts w:ascii="Consolas" w:hAnsi="Consolas" w:cs="Consolas"/>
        </w:rPr>
        <w:t xml:space="preserve">            </w:t>
      </w:r>
    </w:p>
    <w:p w:rsidR="009A7AED" w:rsidRPr="009A7AED" w:rsidRDefault="009A7AED" w:rsidP="009A7AED">
      <w:pPr>
        <w:contextualSpacing/>
        <w:rPr>
          <w:rFonts w:ascii="Consolas" w:hAnsi="Consolas" w:cs="Consolas"/>
        </w:rPr>
      </w:pPr>
      <w:r w:rsidRPr="009A7AED">
        <w:rPr>
          <w:rFonts w:ascii="Consolas" w:hAnsi="Consolas" w:cs="Consolas"/>
        </w:rPr>
        <w:t>from MainScreen import *</w:t>
      </w:r>
    </w:p>
    <w:p w:rsidR="009A7AED" w:rsidRDefault="009A7AED" w:rsidP="00FD2805">
      <w:pPr>
        <w:pStyle w:val="Heading2"/>
      </w:pPr>
      <w:bookmarkStart w:id="80" w:name="_Toc406682476"/>
      <w:r>
        <w:lastRenderedPageBreak/>
        <w:t>DeductExpenditureScreenStringsEnglish.py :</w:t>
      </w:r>
      <w:bookmarkEnd w:id="80"/>
    </w:p>
    <w:p w:rsidR="009A7AED" w:rsidRPr="009A218F" w:rsidRDefault="009A7AED" w:rsidP="009A7AED">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#DeductExpenditureScreenStringsEnglish</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DEDUCT_EXPENDITURE_HELP_TEXT = u"Here you can deduct expenditure from the total expenditure."</w:t>
      </w:r>
    </w:p>
    <w:p w:rsidR="009A218F" w:rsidRPr="009A218F" w:rsidRDefault="009A218F" w:rsidP="009A218F">
      <w:pPr>
        <w:contextualSpacing/>
        <w:rPr>
          <w:rFonts w:ascii="Consolas" w:hAnsi="Consolas" w:cs="Consolas"/>
        </w:rPr>
      </w:pPr>
      <w:r w:rsidRPr="009A218F">
        <w:rPr>
          <w:rFonts w:ascii="Consolas" w:hAnsi="Consolas" w:cs="Consolas"/>
        </w:rPr>
        <w:t>ENTER_ADMIN_PASS_TEXT = u"Administrator Password: "</w:t>
      </w:r>
    </w:p>
    <w:p w:rsidR="009A218F" w:rsidRPr="009A218F" w:rsidRDefault="009A218F" w:rsidP="009A218F">
      <w:pPr>
        <w:contextualSpacing/>
        <w:rPr>
          <w:rFonts w:ascii="Consolas" w:hAnsi="Consolas" w:cs="Consolas"/>
        </w:rPr>
      </w:pPr>
      <w:r w:rsidRPr="009A218F">
        <w:rPr>
          <w:rFonts w:ascii="Consolas" w:hAnsi="Consolas" w:cs="Consolas"/>
        </w:rPr>
        <w:t>DEDUCT_EXPENDITURE_ONE_TEXT = u"Enter Expenditure to Deduct: "</w:t>
      </w:r>
    </w:p>
    <w:p w:rsidR="009A218F" w:rsidRPr="009A218F" w:rsidRDefault="009A218F" w:rsidP="009A218F">
      <w:pPr>
        <w:contextualSpacing/>
        <w:rPr>
          <w:rFonts w:ascii="Consolas" w:hAnsi="Consolas" w:cs="Consolas"/>
        </w:rPr>
      </w:pPr>
      <w:r w:rsidRPr="009A218F">
        <w:rPr>
          <w:rFonts w:ascii="Consolas" w:hAnsi="Consolas" w:cs="Consolas"/>
        </w:rPr>
        <w:t>DEDUCT_EXPENDITURE_TWO_TEXT = u"Reenter Expenditure: "</w:t>
      </w:r>
    </w:p>
    <w:p w:rsidR="009A218F" w:rsidRPr="009A218F" w:rsidRDefault="009A218F" w:rsidP="009A218F">
      <w:pPr>
        <w:contextualSpacing/>
        <w:rPr>
          <w:rFonts w:ascii="Consolas" w:hAnsi="Consolas" w:cs="Consolas"/>
        </w:rPr>
      </w:pPr>
      <w:r w:rsidRPr="009A218F">
        <w:rPr>
          <w:rFonts w:ascii="Consolas" w:hAnsi="Consolas" w:cs="Consolas"/>
        </w:rPr>
        <w:t>SUBMIT_BUTTON_TEXT = u"Submit"</w:t>
      </w:r>
    </w:p>
    <w:p w:rsidR="00620138" w:rsidRDefault="00620138" w:rsidP="00FD2805">
      <w:pPr>
        <w:pStyle w:val="Heading2"/>
      </w:pPr>
      <w:bookmarkStart w:id="81" w:name="_Toc406682477"/>
      <w:r>
        <w:t>DeductExpenditureScreenStringsGerman.py :</w:t>
      </w:r>
      <w:bookmarkEnd w:id="81"/>
    </w:p>
    <w:p w:rsidR="009A218F" w:rsidRDefault="009A218F" w:rsidP="00620138"/>
    <w:p w:rsidR="00F26B9D" w:rsidRPr="00F26B9D" w:rsidRDefault="00F26B9D" w:rsidP="00F26B9D">
      <w:pPr>
        <w:contextualSpacing/>
        <w:rPr>
          <w:rFonts w:ascii="Consolas" w:hAnsi="Consolas" w:cs="Consolas"/>
        </w:rPr>
      </w:pPr>
      <w:r w:rsidRPr="00F26B9D">
        <w:rPr>
          <w:rFonts w:ascii="Consolas" w:hAnsi="Consolas" w:cs="Consolas"/>
        </w:rPr>
        <w:t># -*- coding: utf-8 -*-</w:t>
      </w:r>
    </w:p>
    <w:p w:rsidR="00F26B9D" w:rsidRPr="00F26B9D" w:rsidRDefault="00F26B9D" w:rsidP="00F26B9D">
      <w:pPr>
        <w:contextualSpacing/>
        <w:rPr>
          <w:rFonts w:ascii="Consolas" w:hAnsi="Consolas" w:cs="Consolas"/>
        </w:rPr>
      </w:pPr>
      <w:r w:rsidRPr="00F26B9D">
        <w:rPr>
          <w:rFonts w:ascii="Consolas" w:hAnsi="Consolas" w:cs="Consolas"/>
        </w:rPr>
        <w:t>#DeductExpenditureScreenStringsGerman</w:t>
      </w:r>
    </w:p>
    <w:p w:rsidR="00F26B9D" w:rsidRPr="00F26B9D" w:rsidRDefault="00F26B9D" w:rsidP="00F26B9D">
      <w:pPr>
        <w:contextualSpacing/>
        <w:rPr>
          <w:rFonts w:ascii="Consolas" w:hAnsi="Consolas" w:cs="Consolas"/>
        </w:rPr>
      </w:pPr>
    </w:p>
    <w:p w:rsidR="00F26B9D" w:rsidRPr="00F26B9D" w:rsidRDefault="00F26B9D" w:rsidP="00F26B9D">
      <w:pPr>
        <w:contextualSpacing/>
        <w:rPr>
          <w:rFonts w:ascii="Consolas" w:hAnsi="Consolas" w:cs="Consolas"/>
        </w:rPr>
      </w:pPr>
      <w:r w:rsidRPr="00F26B9D">
        <w:rPr>
          <w:rFonts w:ascii="Consolas" w:hAnsi="Consolas" w:cs="Consolas"/>
        </w:rPr>
        <w:t>DEDUCT_EXPENDITURE_HELP_TEXT = u"Hier können Sie die Ausgaben bei den Gesamtausgaben abziehen."</w:t>
      </w:r>
    </w:p>
    <w:p w:rsidR="00F26B9D" w:rsidRPr="00F26B9D" w:rsidRDefault="00F26B9D" w:rsidP="00F26B9D">
      <w:pPr>
        <w:contextualSpacing/>
        <w:rPr>
          <w:rFonts w:ascii="Consolas" w:hAnsi="Consolas" w:cs="Consolas"/>
        </w:rPr>
      </w:pPr>
      <w:r w:rsidRPr="00F26B9D">
        <w:rPr>
          <w:rFonts w:ascii="Consolas" w:hAnsi="Consolas" w:cs="Consolas"/>
        </w:rPr>
        <w:t>ENTER_ADMIN_PASS_TEXT = u"Administrator-Kennwort: "</w:t>
      </w:r>
    </w:p>
    <w:p w:rsidR="00F26B9D" w:rsidRPr="00F26B9D" w:rsidRDefault="00F26B9D" w:rsidP="00F26B9D">
      <w:pPr>
        <w:contextualSpacing/>
        <w:rPr>
          <w:rFonts w:ascii="Consolas" w:hAnsi="Consolas" w:cs="Consolas"/>
        </w:rPr>
      </w:pPr>
      <w:r w:rsidRPr="00F26B9D">
        <w:rPr>
          <w:rFonts w:ascii="Consolas" w:hAnsi="Consolas" w:cs="Consolas"/>
        </w:rPr>
        <w:t>EXPENDITURE_ONE_TEXT = u"Geben Sie Ausgaben abziehen: "</w:t>
      </w:r>
    </w:p>
    <w:p w:rsidR="00F26B9D" w:rsidRPr="00F26B9D" w:rsidRDefault="00F26B9D" w:rsidP="00F26B9D">
      <w:pPr>
        <w:contextualSpacing/>
        <w:rPr>
          <w:rFonts w:ascii="Consolas" w:hAnsi="Consolas" w:cs="Consolas"/>
        </w:rPr>
      </w:pPr>
      <w:r w:rsidRPr="00F26B9D">
        <w:rPr>
          <w:rFonts w:ascii="Consolas" w:hAnsi="Consolas" w:cs="Consolas"/>
        </w:rPr>
        <w:t>EXPENDITURE_TWO_TEXT = u"Geben Sie Ausgaben: "</w:t>
      </w:r>
    </w:p>
    <w:p w:rsidR="00F26B9D" w:rsidRPr="00F26B9D" w:rsidRDefault="00F26B9D" w:rsidP="00F26B9D">
      <w:pPr>
        <w:contextualSpacing/>
        <w:rPr>
          <w:rFonts w:ascii="Consolas" w:hAnsi="Consolas" w:cs="Consolas"/>
          <w:b/>
          <w:bCs/>
        </w:rPr>
      </w:pPr>
      <w:r w:rsidRPr="00F26B9D">
        <w:rPr>
          <w:rFonts w:ascii="Consolas" w:hAnsi="Consolas" w:cs="Consolas"/>
        </w:rPr>
        <w:t>SUBMIT_BUTTON_TEXT = u"Senden"</w:t>
      </w:r>
    </w:p>
    <w:p w:rsidR="009A218F" w:rsidRDefault="00620138" w:rsidP="00F26B9D">
      <w:pPr>
        <w:pStyle w:val="Heading2"/>
      </w:pPr>
      <w:bookmarkStart w:id="82" w:name="_Toc406682478"/>
      <w:r>
        <w:t>DeleteEmployeeScreen.py :</w:t>
      </w:r>
      <w:bookmarkEnd w:id="82"/>
    </w:p>
    <w:p w:rsidR="009A218F" w:rsidRPr="009A218F" w:rsidRDefault="009A218F" w:rsidP="009A218F">
      <w:pPr>
        <w:contextualSpacing/>
        <w:rPr>
          <w:rFonts w:ascii="Consolas" w:hAnsi="Consolas" w:cs="Consolas"/>
        </w:rPr>
      </w:pPr>
      <w:r w:rsidRPr="009A218F">
        <w:rPr>
          <w:rFonts w:ascii="Consolas" w:hAnsi="Consolas" w:cs="Consolas"/>
        </w:rPr>
        <w:t>#DeleteEmployeeScreen</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from Tkinter import *</w:t>
      </w:r>
    </w:p>
    <w:p w:rsidR="009A218F" w:rsidRPr="009A218F" w:rsidRDefault="009A218F" w:rsidP="009A218F">
      <w:pPr>
        <w:contextualSpacing/>
        <w:rPr>
          <w:rFonts w:ascii="Consolas" w:hAnsi="Consolas" w:cs="Consolas"/>
        </w:rPr>
      </w:pPr>
      <w:r w:rsidRPr="009A218F">
        <w:rPr>
          <w:rFonts w:ascii="Consolas" w:hAnsi="Consolas" w:cs="Consolas"/>
        </w:rPr>
        <w:t>from Constants import *</w:t>
      </w:r>
    </w:p>
    <w:p w:rsidR="009A218F" w:rsidRPr="009A218F" w:rsidRDefault="009A218F" w:rsidP="009A218F">
      <w:pPr>
        <w:contextualSpacing/>
        <w:rPr>
          <w:rFonts w:ascii="Consolas" w:hAnsi="Consolas" w:cs="Consolas"/>
        </w:rPr>
      </w:pPr>
      <w:r w:rsidRPr="009A218F">
        <w:rPr>
          <w:rFonts w:ascii="Consolas" w:hAnsi="Consolas" w:cs="Consolas"/>
        </w:rPr>
        <w:t>from TimeStamp import *</w:t>
      </w:r>
    </w:p>
    <w:p w:rsidR="009A218F" w:rsidRPr="009A218F" w:rsidRDefault="009A218F" w:rsidP="009A218F">
      <w:pPr>
        <w:contextualSpacing/>
        <w:rPr>
          <w:rFonts w:ascii="Consolas" w:hAnsi="Consolas" w:cs="Consolas"/>
        </w:rPr>
      </w:pPr>
      <w:r w:rsidRPr="009A218F">
        <w:rPr>
          <w:rFonts w:ascii="Consolas" w:hAnsi="Consolas" w:cs="Consolas"/>
        </w:rPr>
        <w:t>from CreatePopup import *</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from LoggingStringsEnglish import *</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with open(LANGUAGE_FILENAME, READ_MODE) as f:</w:t>
      </w:r>
    </w:p>
    <w:p w:rsidR="009A218F" w:rsidRPr="009A218F" w:rsidRDefault="009A218F" w:rsidP="009A218F">
      <w:pPr>
        <w:contextualSpacing/>
        <w:rPr>
          <w:rFonts w:ascii="Consolas" w:hAnsi="Consolas" w:cs="Consolas"/>
        </w:rPr>
      </w:pPr>
      <w:r w:rsidRPr="009A218F">
        <w:rPr>
          <w:rFonts w:ascii="Consolas" w:hAnsi="Consolas" w:cs="Consolas"/>
        </w:rPr>
        <w:t xml:space="preserve">    Language = f.readline()</w:t>
      </w:r>
    </w:p>
    <w:p w:rsidR="009A218F" w:rsidRPr="009A218F" w:rsidRDefault="009A218F" w:rsidP="009A218F">
      <w:pPr>
        <w:contextualSpacing/>
        <w:rPr>
          <w:rFonts w:ascii="Consolas" w:hAnsi="Consolas" w:cs="Consolas"/>
        </w:rPr>
      </w:pPr>
      <w:r w:rsidRPr="009A218F">
        <w:rPr>
          <w:rFonts w:ascii="Consolas" w:hAnsi="Consolas" w:cs="Consolas"/>
        </w:rPr>
        <w:t xml:space="preserve">    if Language == "GERMAN":</w:t>
      </w:r>
    </w:p>
    <w:p w:rsidR="009A218F" w:rsidRPr="009A218F" w:rsidRDefault="009A218F" w:rsidP="009A218F">
      <w:pPr>
        <w:contextualSpacing/>
        <w:rPr>
          <w:rFonts w:ascii="Consolas" w:hAnsi="Consolas" w:cs="Consolas"/>
        </w:rPr>
      </w:pPr>
      <w:r w:rsidRPr="009A218F">
        <w:rPr>
          <w:rFonts w:ascii="Consolas" w:hAnsi="Consolas" w:cs="Consolas"/>
        </w:rPr>
        <w:t xml:space="preserve">        from DeleteEmployeeScreenStringsGerman import *</w:t>
      </w:r>
    </w:p>
    <w:p w:rsidR="009A218F" w:rsidRPr="009A218F" w:rsidRDefault="009A218F" w:rsidP="009A218F">
      <w:pPr>
        <w:contextualSpacing/>
        <w:rPr>
          <w:rFonts w:ascii="Consolas" w:hAnsi="Consolas" w:cs="Consolas"/>
        </w:rPr>
      </w:pPr>
      <w:r w:rsidRPr="009A218F">
        <w:rPr>
          <w:rFonts w:ascii="Consolas" w:hAnsi="Consolas" w:cs="Consolas"/>
        </w:rPr>
        <w:t xml:space="preserve">        from PopupsStringsGerman import *</w:t>
      </w:r>
    </w:p>
    <w:p w:rsidR="009A218F" w:rsidRPr="009A218F" w:rsidRDefault="009A218F" w:rsidP="009A218F">
      <w:pPr>
        <w:contextualSpacing/>
        <w:rPr>
          <w:rFonts w:ascii="Consolas" w:hAnsi="Consolas" w:cs="Consolas"/>
        </w:rPr>
      </w:pPr>
      <w:r w:rsidRPr="009A218F">
        <w:rPr>
          <w:rFonts w:ascii="Consolas" w:hAnsi="Consolas" w:cs="Consolas"/>
        </w:rPr>
        <w:t xml:space="preserve">        from DropdownMenuStringsGerman import *</w:t>
      </w:r>
    </w:p>
    <w:p w:rsidR="009A218F" w:rsidRPr="009A218F" w:rsidRDefault="009A218F" w:rsidP="009A218F">
      <w:pPr>
        <w:contextualSpacing/>
        <w:rPr>
          <w:rFonts w:ascii="Consolas" w:hAnsi="Consolas" w:cs="Consolas"/>
        </w:rPr>
      </w:pPr>
      <w:r w:rsidRPr="009A218F">
        <w:rPr>
          <w:rFonts w:ascii="Consolas" w:hAnsi="Consolas" w:cs="Consolas"/>
        </w:rPr>
        <w:t xml:space="preserve">    else:</w:t>
      </w:r>
    </w:p>
    <w:p w:rsidR="009A218F" w:rsidRPr="009A218F" w:rsidRDefault="009A218F" w:rsidP="009A218F">
      <w:pPr>
        <w:contextualSpacing/>
        <w:rPr>
          <w:rFonts w:ascii="Consolas" w:hAnsi="Consolas" w:cs="Consolas"/>
        </w:rPr>
      </w:pPr>
      <w:r w:rsidRPr="009A218F">
        <w:rPr>
          <w:rFonts w:ascii="Consolas" w:hAnsi="Consolas" w:cs="Consolas"/>
        </w:rPr>
        <w:t xml:space="preserve">        from DeleteEmployeeScreenStringsEnglish import *</w:t>
      </w:r>
    </w:p>
    <w:p w:rsidR="009A218F" w:rsidRPr="009A218F" w:rsidRDefault="009A218F" w:rsidP="009A218F">
      <w:pPr>
        <w:contextualSpacing/>
        <w:rPr>
          <w:rFonts w:ascii="Consolas" w:hAnsi="Consolas" w:cs="Consolas"/>
        </w:rPr>
      </w:pPr>
      <w:r w:rsidRPr="009A218F">
        <w:rPr>
          <w:rFonts w:ascii="Consolas" w:hAnsi="Consolas" w:cs="Consolas"/>
        </w:rPr>
        <w:t xml:space="preserve">        from PopupsStringsEnglish import *</w:t>
      </w:r>
    </w:p>
    <w:p w:rsidR="009A218F" w:rsidRPr="009A218F" w:rsidRDefault="009A218F" w:rsidP="009A218F">
      <w:pPr>
        <w:contextualSpacing/>
        <w:rPr>
          <w:rFonts w:ascii="Consolas" w:hAnsi="Consolas" w:cs="Consolas"/>
        </w:rPr>
      </w:pPr>
      <w:r w:rsidRPr="009A218F">
        <w:rPr>
          <w:rFonts w:ascii="Consolas" w:hAnsi="Consolas" w:cs="Consolas"/>
        </w:rPr>
        <w:t xml:space="preserve">        from DropdownMenuStringsEnglish import *</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import re</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class DeleteEmployeeScreen(Frame):</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 xml:space="preserve">    def __init__(self, parent):</w:t>
      </w:r>
    </w:p>
    <w:p w:rsidR="009A218F" w:rsidRPr="009A218F" w:rsidRDefault="009A218F" w:rsidP="009A218F">
      <w:pPr>
        <w:contextualSpacing/>
        <w:rPr>
          <w:rFonts w:ascii="Consolas" w:hAnsi="Consolas" w:cs="Consolas"/>
        </w:rPr>
      </w:pPr>
      <w:r w:rsidRPr="009A218F">
        <w:rPr>
          <w:rFonts w:ascii="Consolas" w:hAnsi="Consolas" w:cs="Consolas"/>
        </w:rPr>
        <w:t xml:space="preserve">        Frame.__init__(self, parent)</w:t>
      </w:r>
    </w:p>
    <w:p w:rsidR="009A218F" w:rsidRPr="009A218F" w:rsidRDefault="009A218F" w:rsidP="009A218F">
      <w:pPr>
        <w:contextualSpacing/>
        <w:rPr>
          <w:rFonts w:ascii="Consolas" w:hAnsi="Consolas" w:cs="Consolas"/>
        </w:rPr>
      </w:pPr>
      <w:r w:rsidRPr="009A218F">
        <w:rPr>
          <w:rFonts w:ascii="Consolas" w:hAnsi="Consolas" w:cs="Consolas"/>
        </w:rPr>
        <w:t xml:space="preserve">        with open(LOG_FILENAME, APPEND_MODE) as f:</w:t>
      </w:r>
    </w:p>
    <w:p w:rsidR="009A218F" w:rsidRPr="009A218F" w:rsidRDefault="009A218F" w:rsidP="009A218F">
      <w:pPr>
        <w:contextualSpacing/>
        <w:rPr>
          <w:rFonts w:ascii="Consolas" w:hAnsi="Consolas" w:cs="Consolas"/>
        </w:rPr>
      </w:pPr>
      <w:r w:rsidRPr="009A218F">
        <w:rPr>
          <w:rFonts w:ascii="Consolas" w:hAnsi="Consolas" w:cs="Consolas"/>
        </w:rPr>
        <w:t xml:space="preserve">            f.write(TimeStamp() + INSTANCE_OF_DELETEEMPLOYEESCREEN_TEXT + str(self) + PARENT_TEXT + str(parent) + "\n")</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 xml:space="preserve">        self.parent = parent</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 xml:space="preserve">        self.initialiseUI()</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 xml:space="preserve">    def initialiseUI(self):</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 xml:space="preserve">        self.parent.title(WINDOW_TITLE)</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 xml:space="preserve">        menubar = Menu(self.parent)</w:t>
      </w:r>
    </w:p>
    <w:p w:rsidR="009A218F" w:rsidRPr="009A218F" w:rsidRDefault="009A218F" w:rsidP="009A218F">
      <w:pPr>
        <w:contextualSpacing/>
        <w:rPr>
          <w:rFonts w:ascii="Consolas" w:hAnsi="Consolas" w:cs="Consolas"/>
        </w:rPr>
      </w:pPr>
      <w:r w:rsidRPr="009A218F">
        <w:rPr>
          <w:rFonts w:ascii="Consolas" w:hAnsi="Consolas" w:cs="Consolas"/>
        </w:rPr>
        <w:t xml:space="preserve">        self.parent.config(menu=menubar)</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 xml:space="preserve">        fileMenu = Menu(menubar)</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 xml:space="preserve">        fileMenu.add_command(label=DROPDOWN_BACK_TEXT, underline=0, command=self.onBack)</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 xml:space="preserve">        fileMenu.add_command(label=DROPDOWN_HELP_TEXT, underline=0, command=self.Help)</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 xml:space="preserve">        fileMenu.add_separator()</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 xml:space="preserve">        menubar.add_cascade(label=DROPDOWN_FILE_TEXT, underline=0, menu=fileMenu)</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 xml:space="preserve">        with open(LOG_FILENAME, APPEND_MODE) as f:</w:t>
      </w:r>
    </w:p>
    <w:p w:rsidR="009A218F" w:rsidRPr="009A218F" w:rsidRDefault="009A218F" w:rsidP="009A218F">
      <w:pPr>
        <w:contextualSpacing/>
        <w:rPr>
          <w:rFonts w:ascii="Consolas" w:hAnsi="Consolas" w:cs="Consolas"/>
        </w:rPr>
      </w:pPr>
      <w:r w:rsidRPr="009A218F">
        <w:rPr>
          <w:rFonts w:ascii="Consolas" w:hAnsi="Consolas" w:cs="Consolas"/>
        </w:rPr>
        <w:t xml:space="preserve">            f.write(TimeStamp() + MENUBAR_INITIALISED_TEXT)</w:t>
      </w:r>
    </w:p>
    <w:p w:rsidR="009A218F" w:rsidRPr="009A218F" w:rsidRDefault="009A218F" w:rsidP="009A218F">
      <w:pPr>
        <w:contextualSpacing/>
        <w:rPr>
          <w:rFonts w:ascii="Consolas" w:hAnsi="Consolas" w:cs="Consolas"/>
        </w:rPr>
      </w:pPr>
      <w:r w:rsidRPr="009A218F">
        <w:rPr>
          <w:rFonts w:ascii="Consolas" w:hAnsi="Consolas" w:cs="Consolas"/>
        </w:rPr>
        <w:t xml:space="preserve">       </w:t>
      </w:r>
    </w:p>
    <w:p w:rsidR="009A218F" w:rsidRPr="009A218F" w:rsidRDefault="009A218F" w:rsidP="009A218F">
      <w:pPr>
        <w:contextualSpacing/>
        <w:rPr>
          <w:rFonts w:ascii="Consolas" w:hAnsi="Consolas" w:cs="Consolas"/>
        </w:rPr>
      </w:pPr>
      <w:r w:rsidRPr="009A218F">
        <w:rPr>
          <w:rFonts w:ascii="Consolas" w:hAnsi="Consolas" w:cs="Consolas"/>
        </w:rPr>
        <w:t xml:space="preserve">        global EmployeeCodeEntry</w:t>
      </w:r>
    </w:p>
    <w:p w:rsidR="009A218F" w:rsidRPr="009A218F" w:rsidRDefault="009A218F" w:rsidP="009A218F">
      <w:pPr>
        <w:contextualSpacing/>
        <w:rPr>
          <w:rFonts w:ascii="Consolas" w:hAnsi="Consolas" w:cs="Consolas"/>
        </w:rPr>
      </w:pPr>
      <w:r w:rsidRPr="009A218F">
        <w:rPr>
          <w:rFonts w:ascii="Consolas" w:hAnsi="Consolas" w:cs="Consolas"/>
        </w:rPr>
        <w:t xml:space="preserve">        global EmployeeCodeEntryTwo</w:t>
      </w:r>
    </w:p>
    <w:p w:rsidR="009A218F" w:rsidRPr="009A218F" w:rsidRDefault="009A218F" w:rsidP="009A218F">
      <w:pPr>
        <w:contextualSpacing/>
        <w:rPr>
          <w:rFonts w:ascii="Consolas" w:hAnsi="Consolas" w:cs="Consolas"/>
        </w:rPr>
      </w:pPr>
      <w:r w:rsidRPr="009A218F">
        <w:rPr>
          <w:rFonts w:ascii="Consolas" w:hAnsi="Consolas" w:cs="Consolas"/>
        </w:rPr>
        <w:t xml:space="preserve">        global AdminPassEntry</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 xml:space="preserve">        AnchorLabel = Label()</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 xml:space="preserve">        EmployeeCodeLabel = Label(text=CODE_ONE_TEXT, anchor=CENTER)</w:t>
      </w:r>
    </w:p>
    <w:p w:rsidR="009A218F" w:rsidRPr="009A218F" w:rsidRDefault="009A218F" w:rsidP="009A218F">
      <w:pPr>
        <w:contextualSpacing/>
        <w:rPr>
          <w:rFonts w:ascii="Consolas" w:hAnsi="Consolas" w:cs="Consolas"/>
        </w:rPr>
      </w:pPr>
      <w:r w:rsidRPr="009A218F">
        <w:rPr>
          <w:rFonts w:ascii="Consolas" w:hAnsi="Consolas" w:cs="Consolas"/>
        </w:rPr>
        <w:t xml:space="preserve">        EmployeeCodeEntry = Entry()</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 xml:space="preserve">        EmployeeCodeLabelTwo = Label(text=CODE_TWO_TEXT, anchor=CENTER)</w:t>
      </w:r>
    </w:p>
    <w:p w:rsidR="009A218F" w:rsidRPr="009A218F" w:rsidRDefault="009A218F" w:rsidP="009A218F">
      <w:pPr>
        <w:contextualSpacing/>
        <w:rPr>
          <w:rFonts w:ascii="Consolas" w:hAnsi="Consolas" w:cs="Consolas"/>
        </w:rPr>
      </w:pPr>
      <w:r w:rsidRPr="009A218F">
        <w:rPr>
          <w:rFonts w:ascii="Consolas" w:hAnsi="Consolas" w:cs="Consolas"/>
        </w:rPr>
        <w:t xml:space="preserve">        EmployeeCodeEntryTwo = Entry()</w:t>
      </w:r>
    </w:p>
    <w:p w:rsidR="009A218F" w:rsidRPr="009A218F" w:rsidRDefault="009A218F" w:rsidP="009A218F">
      <w:pPr>
        <w:contextualSpacing/>
        <w:rPr>
          <w:rFonts w:ascii="Consolas" w:hAnsi="Consolas" w:cs="Consolas"/>
        </w:rPr>
      </w:pPr>
      <w:r w:rsidRPr="009A218F">
        <w:rPr>
          <w:rFonts w:ascii="Consolas" w:hAnsi="Consolas" w:cs="Consolas"/>
        </w:rPr>
        <w:lastRenderedPageBreak/>
        <w:t xml:space="preserve">        </w:t>
      </w:r>
    </w:p>
    <w:p w:rsidR="009A218F" w:rsidRPr="009A218F" w:rsidRDefault="009A218F" w:rsidP="009A218F">
      <w:pPr>
        <w:contextualSpacing/>
        <w:rPr>
          <w:rFonts w:ascii="Consolas" w:hAnsi="Consolas" w:cs="Consolas"/>
        </w:rPr>
      </w:pPr>
      <w:r w:rsidRPr="009A218F">
        <w:rPr>
          <w:rFonts w:ascii="Consolas" w:hAnsi="Consolas" w:cs="Consolas"/>
        </w:rPr>
        <w:t xml:space="preserve">        AdminPassLabel = Label(text=ENTER_ADMIN_PASS_TEXT, anchor=CENTER)</w:t>
      </w:r>
    </w:p>
    <w:p w:rsidR="009A218F" w:rsidRPr="009A218F" w:rsidRDefault="009A218F" w:rsidP="009A218F">
      <w:pPr>
        <w:contextualSpacing/>
        <w:rPr>
          <w:rFonts w:ascii="Consolas" w:hAnsi="Consolas" w:cs="Consolas"/>
        </w:rPr>
      </w:pPr>
      <w:r w:rsidRPr="009A218F">
        <w:rPr>
          <w:rFonts w:ascii="Consolas" w:hAnsi="Consolas" w:cs="Consolas"/>
        </w:rPr>
        <w:t xml:space="preserve">        AdminPassEntry = Entry(show="*")</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 xml:space="preserve">        with open(LOG_FILENAME, APPEND_MODE) as f:</w:t>
      </w:r>
    </w:p>
    <w:p w:rsidR="009A218F" w:rsidRPr="009A218F" w:rsidRDefault="009A218F" w:rsidP="009A218F">
      <w:pPr>
        <w:contextualSpacing/>
        <w:rPr>
          <w:rFonts w:ascii="Consolas" w:hAnsi="Consolas" w:cs="Consolas"/>
        </w:rPr>
      </w:pPr>
      <w:r w:rsidRPr="009A218F">
        <w:rPr>
          <w:rFonts w:ascii="Consolas" w:hAnsi="Consolas" w:cs="Consolas"/>
        </w:rPr>
        <w:t xml:space="preserve">            f.write(TimeStamp() + LOADED_LABELS_TEXT)</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 xml:space="preserve">        SubmitButton = Button(text=SUBMIT_BUTTON_TEXT)</w:t>
      </w:r>
    </w:p>
    <w:p w:rsidR="009A218F" w:rsidRPr="009A218F" w:rsidRDefault="009A218F" w:rsidP="009A218F">
      <w:pPr>
        <w:contextualSpacing/>
        <w:rPr>
          <w:rFonts w:ascii="Consolas" w:hAnsi="Consolas" w:cs="Consolas"/>
        </w:rPr>
      </w:pPr>
      <w:r w:rsidRPr="009A218F">
        <w:rPr>
          <w:rFonts w:ascii="Consolas" w:hAnsi="Consolas" w:cs="Consolas"/>
        </w:rPr>
        <w:t xml:space="preserve">        SubmitButton['command'] = lambda: self.Submit()</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 xml:space="preserve">        with open(LOG_FILENAME, APPEND_MODE) as f:</w:t>
      </w:r>
    </w:p>
    <w:p w:rsidR="009A218F" w:rsidRPr="009A218F" w:rsidRDefault="009A218F" w:rsidP="009A218F">
      <w:pPr>
        <w:contextualSpacing/>
        <w:rPr>
          <w:rFonts w:ascii="Consolas" w:hAnsi="Consolas" w:cs="Consolas"/>
        </w:rPr>
      </w:pPr>
      <w:r w:rsidRPr="009A218F">
        <w:rPr>
          <w:rFonts w:ascii="Consolas" w:hAnsi="Consolas" w:cs="Consolas"/>
        </w:rPr>
        <w:t xml:space="preserve">            f.write(TimeStamp() + LOADED_BUTTONS_TEXT)</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 xml:space="preserve">        AnchorLabel.grid(pady=35,padx=130,row=0,column=0)</w:t>
      </w:r>
    </w:p>
    <w:p w:rsidR="009A218F" w:rsidRPr="009A218F" w:rsidRDefault="009A218F" w:rsidP="009A218F">
      <w:pPr>
        <w:contextualSpacing/>
        <w:rPr>
          <w:rFonts w:ascii="Consolas" w:hAnsi="Consolas" w:cs="Consolas"/>
        </w:rPr>
      </w:pPr>
      <w:r w:rsidRPr="009A218F">
        <w:rPr>
          <w:rFonts w:ascii="Consolas" w:hAnsi="Consolas" w:cs="Consolas"/>
        </w:rPr>
        <w:t xml:space="preserve">        EmployeeCodeLabel.grid(row=1, column=1)</w:t>
      </w:r>
    </w:p>
    <w:p w:rsidR="009A218F" w:rsidRPr="009A218F" w:rsidRDefault="009A218F" w:rsidP="009A218F">
      <w:pPr>
        <w:contextualSpacing/>
        <w:rPr>
          <w:rFonts w:ascii="Consolas" w:hAnsi="Consolas" w:cs="Consolas"/>
        </w:rPr>
      </w:pPr>
      <w:r w:rsidRPr="009A218F">
        <w:rPr>
          <w:rFonts w:ascii="Consolas" w:hAnsi="Consolas" w:cs="Consolas"/>
        </w:rPr>
        <w:t xml:space="preserve">        EmployeeCodeEntry.grid(row=1, column=2)</w:t>
      </w:r>
    </w:p>
    <w:p w:rsidR="009A218F" w:rsidRPr="009A218F" w:rsidRDefault="009A218F" w:rsidP="009A218F">
      <w:pPr>
        <w:contextualSpacing/>
        <w:rPr>
          <w:rFonts w:ascii="Consolas" w:hAnsi="Consolas" w:cs="Consolas"/>
        </w:rPr>
      </w:pPr>
      <w:r w:rsidRPr="009A218F">
        <w:rPr>
          <w:rFonts w:ascii="Consolas" w:hAnsi="Consolas" w:cs="Consolas"/>
        </w:rPr>
        <w:t xml:space="preserve">        EmployeeCodeLabelTwo.grid(row=2, column=1)</w:t>
      </w:r>
    </w:p>
    <w:p w:rsidR="009A218F" w:rsidRPr="009A218F" w:rsidRDefault="009A218F" w:rsidP="009A218F">
      <w:pPr>
        <w:contextualSpacing/>
        <w:rPr>
          <w:rFonts w:ascii="Consolas" w:hAnsi="Consolas" w:cs="Consolas"/>
        </w:rPr>
      </w:pPr>
      <w:r w:rsidRPr="009A218F">
        <w:rPr>
          <w:rFonts w:ascii="Consolas" w:hAnsi="Consolas" w:cs="Consolas"/>
        </w:rPr>
        <w:t xml:space="preserve">        EmployeeCodeEntryTwo.grid(row=2, column=2)</w:t>
      </w:r>
    </w:p>
    <w:p w:rsidR="009A218F" w:rsidRPr="009A218F" w:rsidRDefault="009A218F" w:rsidP="009A218F">
      <w:pPr>
        <w:contextualSpacing/>
        <w:rPr>
          <w:rFonts w:ascii="Consolas" w:hAnsi="Consolas" w:cs="Consolas"/>
        </w:rPr>
      </w:pPr>
      <w:r w:rsidRPr="009A218F">
        <w:rPr>
          <w:rFonts w:ascii="Consolas" w:hAnsi="Consolas" w:cs="Consolas"/>
        </w:rPr>
        <w:t xml:space="preserve">        AdminPassLabel.grid(row=3, column=1)</w:t>
      </w:r>
    </w:p>
    <w:p w:rsidR="009A218F" w:rsidRPr="009A218F" w:rsidRDefault="009A218F" w:rsidP="009A218F">
      <w:pPr>
        <w:contextualSpacing/>
        <w:rPr>
          <w:rFonts w:ascii="Consolas" w:hAnsi="Consolas" w:cs="Consolas"/>
        </w:rPr>
      </w:pPr>
      <w:r w:rsidRPr="009A218F">
        <w:rPr>
          <w:rFonts w:ascii="Consolas" w:hAnsi="Consolas" w:cs="Consolas"/>
        </w:rPr>
        <w:t xml:space="preserve">        AdminPassEntry.grid(row=3, column=2)</w:t>
      </w:r>
    </w:p>
    <w:p w:rsidR="009A218F" w:rsidRPr="009A218F" w:rsidRDefault="009A218F" w:rsidP="009A218F">
      <w:pPr>
        <w:contextualSpacing/>
        <w:rPr>
          <w:rFonts w:ascii="Consolas" w:hAnsi="Consolas" w:cs="Consolas"/>
        </w:rPr>
      </w:pPr>
      <w:r w:rsidRPr="009A218F">
        <w:rPr>
          <w:rFonts w:ascii="Consolas" w:hAnsi="Consolas" w:cs="Consolas"/>
        </w:rPr>
        <w:t xml:space="preserve">        SubmitButton.grid(row=4, column=3)</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 xml:space="preserve">        with open(LOG_FILENAME, APPEND_MODE) as f:</w:t>
      </w:r>
    </w:p>
    <w:p w:rsidR="009A218F" w:rsidRPr="009A218F" w:rsidRDefault="009A218F" w:rsidP="009A218F">
      <w:pPr>
        <w:contextualSpacing/>
        <w:rPr>
          <w:rFonts w:ascii="Consolas" w:hAnsi="Consolas" w:cs="Consolas"/>
        </w:rPr>
      </w:pPr>
      <w:r w:rsidRPr="009A218F">
        <w:rPr>
          <w:rFonts w:ascii="Consolas" w:hAnsi="Consolas" w:cs="Consolas"/>
        </w:rPr>
        <w:t xml:space="preserve">            f.write(TimeStamp() + INITIALISED_GRID_UI_TEXT)</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 xml:space="preserve">    def Submit(self):</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 xml:space="preserve">        with open(EMP_DATABASE_FILENAME, READ_MODE) as f:</w:t>
      </w:r>
    </w:p>
    <w:p w:rsidR="009A218F" w:rsidRPr="009A218F" w:rsidRDefault="009A218F" w:rsidP="009A218F">
      <w:pPr>
        <w:contextualSpacing/>
        <w:rPr>
          <w:rFonts w:ascii="Consolas" w:hAnsi="Consolas" w:cs="Consolas"/>
        </w:rPr>
      </w:pPr>
      <w:r w:rsidRPr="009A218F">
        <w:rPr>
          <w:rFonts w:ascii="Consolas" w:hAnsi="Consolas" w:cs="Consolas"/>
        </w:rPr>
        <w:t xml:space="preserve">            Employees = eval(f.readline())</w:t>
      </w:r>
    </w:p>
    <w:p w:rsidR="009A218F" w:rsidRPr="009A218F" w:rsidRDefault="009A218F" w:rsidP="009A218F">
      <w:pPr>
        <w:contextualSpacing/>
        <w:rPr>
          <w:rFonts w:ascii="Consolas" w:hAnsi="Consolas" w:cs="Consolas"/>
        </w:rPr>
      </w:pPr>
      <w:r w:rsidRPr="009A218F">
        <w:rPr>
          <w:rFonts w:ascii="Consolas" w:hAnsi="Consolas" w:cs="Consolas"/>
        </w:rPr>
        <w:t xml:space="preserve">            AmendedEmployees = []</w:t>
      </w:r>
    </w:p>
    <w:p w:rsidR="009A218F" w:rsidRPr="009A218F" w:rsidRDefault="009A218F" w:rsidP="009A218F">
      <w:pPr>
        <w:contextualSpacing/>
        <w:rPr>
          <w:rFonts w:ascii="Consolas" w:hAnsi="Consolas" w:cs="Consolas"/>
        </w:rPr>
      </w:pPr>
      <w:r w:rsidRPr="009A218F">
        <w:rPr>
          <w:rFonts w:ascii="Consolas" w:hAnsi="Consolas" w:cs="Consolas"/>
        </w:rPr>
        <w:t xml:space="preserve">        with open(ADMIN_PASS_FILENAME, READ_MODE) as f:</w:t>
      </w:r>
    </w:p>
    <w:p w:rsidR="009A218F" w:rsidRPr="009A218F" w:rsidRDefault="009A218F" w:rsidP="009A218F">
      <w:pPr>
        <w:contextualSpacing/>
        <w:rPr>
          <w:rFonts w:ascii="Consolas" w:hAnsi="Consolas" w:cs="Consolas"/>
        </w:rPr>
      </w:pPr>
      <w:r w:rsidRPr="009A218F">
        <w:rPr>
          <w:rFonts w:ascii="Consolas" w:hAnsi="Consolas" w:cs="Consolas"/>
        </w:rPr>
        <w:t xml:space="preserve">            AdminPass = eval(f.readline())</w:t>
      </w:r>
    </w:p>
    <w:p w:rsidR="009A218F" w:rsidRPr="009A218F" w:rsidRDefault="009A218F" w:rsidP="009A218F">
      <w:pPr>
        <w:contextualSpacing/>
        <w:rPr>
          <w:rFonts w:ascii="Consolas" w:hAnsi="Consolas" w:cs="Consolas"/>
        </w:rPr>
      </w:pPr>
      <w:r w:rsidRPr="009A218F">
        <w:rPr>
          <w:rFonts w:ascii="Consolas" w:hAnsi="Consolas" w:cs="Consolas"/>
        </w:rPr>
        <w:t xml:space="preserve">        if str(AdminPass) == str(hash(AdminPassEntry.get())):</w:t>
      </w:r>
    </w:p>
    <w:p w:rsidR="009A218F" w:rsidRPr="009A218F" w:rsidRDefault="009A218F" w:rsidP="009A218F">
      <w:pPr>
        <w:contextualSpacing/>
        <w:rPr>
          <w:rFonts w:ascii="Consolas" w:hAnsi="Consolas" w:cs="Consolas"/>
        </w:rPr>
      </w:pPr>
      <w:r w:rsidRPr="009A218F">
        <w:rPr>
          <w:rFonts w:ascii="Consolas" w:hAnsi="Consolas" w:cs="Consolas"/>
        </w:rPr>
        <w:t xml:space="preserve">            if EmployeeCodeEntry.get() == EmployeeCodeEntryTwo.get():</w:t>
      </w:r>
    </w:p>
    <w:p w:rsidR="009A218F" w:rsidRPr="009A218F" w:rsidRDefault="009A218F" w:rsidP="009A218F">
      <w:pPr>
        <w:contextualSpacing/>
        <w:rPr>
          <w:rFonts w:ascii="Consolas" w:hAnsi="Consolas" w:cs="Consolas"/>
        </w:rPr>
      </w:pPr>
      <w:r w:rsidRPr="009A218F">
        <w:rPr>
          <w:rFonts w:ascii="Consolas" w:hAnsi="Consolas" w:cs="Consolas"/>
        </w:rPr>
        <w:t xml:space="preserve">                for Employee in Employees:</w:t>
      </w:r>
    </w:p>
    <w:p w:rsidR="009A218F" w:rsidRPr="009A218F" w:rsidRDefault="009A218F" w:rsidP="009A218F">
      <w:pPr>
        <w:contextualSpacing/>
        <w:rPr>
          <w:rFonts w:ascii="Consolas" w:hAnsi="Consolas" w:cs="Consolas"/>
        </w:rPr>
      </w:pPr>
      <w:r w:rsidRPr="009A218F">
        <w:rPr>
          <w:rFonts w:ascii="Consolas" w:hAnsi="Consolas" w:cs="Consolas"/>
        </w:rPr>
        <w:t xml:space="preserve">                    if Employee["Code"] == EmployeeCodeEntry.get():</w:t>
      </w:r>
    </w:p>
    <w:p w:rsidR="009A218F" w:rsidRPr="009A218F" w:rsidRDefault="009A218F" w:rsidP="009A218F">
      <w:pPr>
        <w:contextualSpacing/>
        <w:rPr>
          <w:rFonts w:ascii="Consolas" w:hAnsi="Consolas" w:cs="Consolas"/>
        </w:rPr>
      </w:pPr>
      <w:r w:rsidRPr="009A218F">
        <w:rPr>
          <w:rFonts w:ascii="Consolas" w:hAnsi="Consolas" w:cs="Consolas"/>
        </w:rPr>
        <w:t xml:space="preserve">                        pass</w:t>
      </w:r>
    </w:p>
    <w:p w:rsidR="009A218F" w:rsidRPr="009A218F" w:rsidRDefault="009A218F" w:rsidP="009A218F">
      <w:pPr>
        <w:contextualSpacing/>
        <w:rPr>
          <w:rFonts w:ascii="Consolas" w:hAnsi="Consolas" w:cs="Consolas"/>
        </w:rPr>
      </w:pPr>
      <w:r w:rsidRPr="009A218F">
        <w:rPr>
          <w:rFonts w:ascii="Consolas" w:hAnsi="Consolas" w:cs="Consolas"/>
        </w:rPr>
        <w:t xml:space="preserve">                    else:</w:t>
      </w:r>
    </w:p>
    <w:p w:rsidR="009A218F" w:rsidRPr="009A218F" w:rsidRDefault="009A218F" w:rsidP="009A218F">
      <w:pPr>
        <w:contextualSpacing/>
        <w:rPr>
          <w:rFonts w:ascii="Consolas" w:hAnsi="Consolas" w:cs="Consolas"/>
        </w:rPr>
      </w:pPr>
      <w:r w:rsidRPr="009A218F">
        <w:rPr>
          <w:rFonts w:ascii="Consolas" w:hAnsi="Consolas" w:cs="Consolas"/>
        </w:rPr>
        <w:t xml:space="preserve">                        AmendedEmployees.append(Employee)</w:t>
      </w:r>
    </w:p>
    <w:p w:rsidR="009A218F" w:rsidRPr="009A218F" w:rsidRDefault="009A218F" w:rsidP="009A218F">
      <w:pPr>
        <w:contextualSpacing/>
        <w:rPr>
          <w:rFonts w:ascii="Consolas" w:hAnsi="Consolas" w:cs="Consolas"/>
        </w:rPr>
      </w:pPr>
      <w:r w:rsidRPr="009A218F">
        <w:rPr>
          <w:rFonts w:ascii="Consolas" w:hAnsi="Consolas" w:cs="Consolas"/>
        </w:rPr>
        <w:t xml:space="preserve">            else:</w:t>
      </w:r>
    </w:p>
    <w:p w:rsidR="009A218F" w:rsidRPr="009A218F" w:rsidRDefault="009A218F" w:rsidP="009A218F">
      <w:pPr>
        <w:contextualSpacing/>
        <w:rPr>
          <w:rFonts w:ascii="Consolas" w:hAnsi="Consolas" w:cs="Consolas"/>
        </w:rPr>
      </w:pPr>
      <w:r w:rsidRPr="009A218F">
        <w:rPr>
          <w:rFonts w:ascii="Consolas" w:hAnsi="Consolas" w:cs="Consolas"/>
        </w:rPr>
        <w:t xml:space="preserve">                CreatePopup(EMP_CODE_MISMATCH_TEXT)</w:t>
      </w:r>
    </w:p>
    <w:p w:rsidR="009A218F" w:rsidRPr="009A218F" w:rsidRDefault="009A218F" w:rsidP="009A218F">
      <w:pPr>
        <w:contextualSpacing/>
        <w:rPr>
          <w:rFonts w:ascii="Consolas" w:hAnsi="Consolas" w:cs="Consolas"/>
        </w:rPr>
      </w:pPr>
      <w:r w:rsidRPr="009A218F">
        <w:rPr>
          <w:rFonts w:ascii="Consolas" w:hAnsi="Consolas" w:cs="Consolas"/>
        </w:rPr>
        <w:t xml:space="preserve">        else:</w:t>
      </w:r>
    </w:p>
    <w:p w:rsidR="009A218F" w:rsidRPr="009A218F" w:rsidRDefault="009A218F" w:rsidP="009A218F">
      <w:pPr>
        <w:contextualSpacing/>
        <w:rPr>
          <w:rFonts w:ascii="Consolas" w:hAnsi="Consolas" w:cs="Consolas"/>
        </w:rPr>
      </w:pPr>
      <w:r w:rsidRPr="009A218F">
        <w:rPr>
          <w:rFonts w:ascii="Consolas" w:hAnsi="Consolas" w:cs="Consolas"/>
        </w:rPr>
        <w:t xml:space="preserve">            CreatePopup(ADMIN_PASS_INCORRECT)</w:t>
      </w:r>
    </w:p>
    <w:p w:rsidR="009A218F" w:rsidRPr="009A218F" w:rsidRDefault="009A218F" w:rsidP="009A218F">
      <w:pPr>
        <w:contextualSpacing/>
        <w:rPr>
          <w:rFonts w:ascii="Consolas" w:hAnsi="Consolas" w:cs="Consolas"/>
        </w:rPr>
      </w:pPr>
      <w:r w:rsidRPr="009A218F">
        <w:rPr>
          <w:rFonts w:ascii="Consolas" w:hAnsi="Consolas" w:cs="Consolas"/>
        </w:rPr>
        <w:t xml:space="preserve">        with open(EMP_DATABASE_FILENAME, WRITE_MODE) as f:</w:t>
      </w:r>
    </w:p>
    <w:p w:rsidR="009A218F" w:rsidRPr="009A218F" w:rsidRDefault="009A218F" w:rsidP="009A218F">
      <w:pPr>
        <w:contextualSpacing/>
        <w:rPr>
          <w:rFonts w:ascii="Consolas" w:hAnsi="Consolas" w:cs="Consolas"/>
        </w:rPr>
      </w:pPr>
      <w:r w:rsidRPr="009A218F">
        <w:rPr>
          <w:rFonts w:ascii="Consolas" w:hAnsi="Consolas" w:cs="Consolas"/>
        </w:rPr>
        <w:t xml:space="preserve">            f.write("%s" %AmendedEmployees)</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 xml:space="preserve">    def Help(self):</w:t>
      </w:r>
    </w:p>
    <w:p w:rsidR="009A218F" w:rsidRPr="009A218F" w:rsidRDefault="009A218F" w:rsidP="009A218F">
      <w:pPr>
        <w:contextualSpacing/>
        <w:rPr>
          <w:rFonts w:ascii="Consolas" w:hAnsi="Consolas" w:cs="Consolas"/>
        </w:rPr>
      </w:pPr>
      <w:r w:rsidRPr="009A218F">
        <w:rPr>
          <w:rFonts w:ascii="Consolas" w:hAnsi="Consolas" w:cs="Consolas"/>
        </w:rPr>
        <w:lastRenderedPageBreak/>
        <w:t xml:space="preserve">        </w:t>
      </w:r>
    </w:p>
    <w:p w:rsidR="009A218F" w:rsidRPr="009A218F" w:rsidRDefault="009A218F" w:rsidP="009A218F">
      <w:pPr>
        <w:contextualSpacing/>
        <w:rPr>
          <w:rFonts w:ascii="Consolas" w:hAnsi="Consolas" w:cs="Consolas"/>
        </w:rPr>
      </w:pPr>
      <w:r w:rsidRPr="009A218F">
        <w:rPr>
          <w:rFonts w:ascii="Consolas" w:hAnsi="Consolas" w:cs="Consolas"/>
        </w:rPr>
        <w:t xml:space="preserve">        CreatePopup(ADD_EXPENDITURE_HELP_TEXT)</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 xml:space="preserve">    def onBack(self):</w:t>
      </w:r>
    </w:p>
    <w:p w:rsidR="009A218F" w:rsidRPr="009A218F" w:rsidRDefault="009A218F" w:rsidP="009A218F">
      <w:pPr>
        <w:contextualSpacing/>
        <w:rPr>
          <w:rFonts w:ascii="Consolas" w:hAnsi="Consolas" w:cs="Consolas"/>
        </w:rPr>
      </w:pPr>
      <w:r w:rsidRPr="009A218F">
        <w:rPr>
          <w:rFonts w:ascii="Consolas" w:hAnsi="Consolas" w:cs="Consolas"/>
        </w:rPr>
        <w:t xml:space="preserve">        </w:t>
      </w:r>
    </w:p>
    <w:p w:rsidR="009A218F" w:rsidRPr="009A218F" w:rsidRDefault="009A218F" w:rsidP="009A218F">
      <w:pPr>
        <w:contextualSpacing/>
        <w:rPr>
          <w:rFonts w:ascii="Consolas" w:hAnsi="Consolas" w:cs="Consolas"/>
        </w:rPr>
      </w:pPr>
      <w:r w:rsidRPr="009A218F">
        <w:rPr>
          <w:rFonts w:ascii="Consolas" w:hAnsi="Consolas" w:cs="Consolas"/>
        </w:rPr>
        <w:t xml:space="preserve">        with open(LOG_FILENAME, APPEND_MODE) as f:</w:t>
      </w:r>
    </w:p>
    <w:p w:rsidR="009A218F" w:rsidRPr="009A218F" w:rsidRDefault="009A218F" w:rsidP="009A218F">
      <w:pPr>
        <w:contextualSpacing/>
        <w:rPr>
          <w:rFonts w:ascii="Consolas" w:hAnsi="Consolas" w:cs="Consolas"/>
        </w:rPr>
      </w:pPr>
      <w:r w:rsidRPr="009A218F">
        <w:rPr>
          <w:rFonts w:ascii="Consolas" w:hAnsi="Consolas" w:cs="Consolas"/>
        </w:rPr>
        <w:t xml:space="preserve">            f.write(TimeStamp() + BACK_SELECTED_TEXT)</w:t>
      </w:r>
    </w:p>
    <w:p w:rsidR="009A218F" w:rsidRPr="009A218F" w:rsidRDefault="009A218F" w:rsidP="009A218F">
      <w:pPr>
        <w:contextualSpacing/>
        <w:rPr>
          <w:rFonts w:ascii="Consolas" w:hAnsi="Consolas" w:cs="Consolas"/>
        </w:rPr>
      </w:pPr>
      <w:r w:rsidRPr="009A218F">
        <w:rPr>
          <w:rFonts w:ascii="Consolas" w:hAnsi="Consolas" w:cs="Consolas"/>
        </w:rPr>
        <w:t xml:space="preserve">        self.parent.destroy()</w:t>
      </w:r>
    </w:p>
    <w:p w:rsidR="009A218F" w:rsidRPr="009A218F" w:rsidRDefault="009A218F" w:rsidP="009A218F">
      <w:pPr>
        <w:contextualSpacing/>
        <w:rPr>
          <w:rFonts w:ascii="Consolas" w:hAnsi="Consolas" w:cs="Consolas"/>
        </w:rPr>
      </w:pPr>
      <w:r w:rsidRPr="009A218F">
        <w:rPr>
          <w:rFonts w:ascii="Consolas" w:hAnsi="Consolas" w:cs="Consolas"/>
        </w:rPr>
        <w:t xml:space="preserve">        with open(LOG_FILENAME, APPEND_MODE) as f:</w:t>
      </w:r>
    </w:p>
    <w:p w:rsidR="009A218F" w:rsidRPr="009A218F" w:rsidRDefault="009A218F" w:rsidP="009A218F">
      <w:pPr>
        <w:contextualSpacing/>
        <w:rPr>
          <w:rFonts w:ascii="Consolas" w:hAnsi="Consolas" w:cs="Consolas"/>
        </w:rPr>
      </w:pPr>
      <w:r w:rsidRPr="009A218F">
        <w:rPr>
          <w:rFonts w:ascii="Consolas" w:hAnsi="Consolas" w:cs="Consolas"/>
        </w:rPr>
        <w:t xml:space="preserve">            f.write(TimeStamp() + WINDOW_TERMINATED_TEXT)</w:t>
      </w:r>
    </w:p>
    <w:p w:rsidR="009A218F" w:rsidRPr="009A218F" w:rsidRDefault="009A218F" w:rsidP="009A218F">
      <w:pPr>
        <w:contextualSpacing/>
        <w:rPr>
          <w:rFonts w:ascii="Consolas" w:hAnsi="Consolas" w:cs="Consolas"/>
        </w:rPr>
      </w:pPr>
      <w:r w:rsidRPr="009A218F">
        <w:rPr>
          <w:rFonts w:ascii="Consolas" w:hAnsi="Consolas" w:cs="Consolas"/>
        </w:rPr>
        <w:t xml:space="preserve">        root =Tk()</w:t>
      </w:r>
    </w:p>
    <w:p w:rsidR="009A218F" w:rsidRPr="009A218F" w:rsidRDefault="009A218F" w:rsidP="009A218F">
      <w:pPr>
        <w:contextualSpacing/>
        <w:rPr>
          <w:rFonts w:ascii="Consolas" w:hAnsi="Consolas" w:cs="Consolas"/>
        </w:rPr>
      </w:pPr>
      <w:r w:rsidRPr="009A218F">
        <w:rPr>
          <w:rFonts w:ascii="Consolas" w:hAnsi="Consolas" w:cs="Consolas"/>
        </w:rPr>
        <w:t xml:space="preserve">        root.geometry(WINDOW_GEOMETRY)</w:t>
      </w:r>
    </w:p>
    <w:p w:rsidR="009A218F" w:rsidRPr="009A218F" w:rsidRDefault="009A218F" w:rsidP="009A218F">
      <w:pPr>
        <w:contextualSpacing/>
        <w:rPr>
          <w:rFonts w:ascii="Consolas" w:hAnsi="Consolas" w:cs="Consolas"/>
        </w:rPr>
      </w:pPr>
      <w:r w:rsidRPr="009A218F">
        <w:rPr>
          <w:rFonts w:ascii="Consolas" w:hAnsi="Consolas" w:cs="Consolas"/>
        </w:rPr>
        <w:t xml:space="preserve">        app = Splash(root)</w:t>
      </w:r>
    </w:p>
    <w:p w:rsidR="009A218F" w:rsidRPr="009A218F" w:rsidRDefault="009A218F" w:rsidP="009A218F">
      <w:pPr>
        <w:contextualSpacing/>
        <w:rPr>
          <w:rFonts w:ascii="Consolas" w:hAnsi="Consolas" w:cs="Consolas"/>
        </w:rPr>
      </w:pPr>
      <w:r w:rsidRPr="009A218F">
        <w:rPr>
          <w:rFonts w:ascii="Consolas" w:hAnsi="Consolas" w:cs="Consolas"/>
        </w:rPr>
        <w:t xml:space="preserve">        root.mainloop()</w:t>
      </w:r>
    </w:p>
    <w:p w:rsidR="009A218F" w:rsidRPr="009A218F" w:rsidRDefault="009A218F" w:rsidP="009A218F">
      <w:pPr>
        <w:contextualSpacing/>
        <w:rPr>
          <w:rFonts w:ascii="Consolas" w:hAnsi="Consolas" w:cs="Consolas"/>
        </w:rPr>
      </w:pPr>
      <w:r w:rsidRPr="009A218F">
        <w:rPr>
          <w:rFonts w:ascii="Consolas" w:hAnsi="Consolas" w:cs="Consolas"/>
        </w:rPr>
        <w:t xml:space="preserve">            </w:t>
      </w:r>
    </w:p>
    <w:p w:rsidR="009A218F" w:rsidRPr="009A218F" w:rsidRDefault="009A218F" w:rsidP="009A218F">
      <w:pPr>
        <w:contextualSpacing/>
        <w:rPr>
          <w:rFonts w:ascii="Consolas" w:hAnsi="Consolas" w:cs="Consolas"/>
        </w:rPr>
      </w:pPr>
      <w:r w:rsidRPr="009A218F">
        <w:rPr>
          <w:rFonts w:ascii="Consolas" w:hAnsi="Consolas" w:cs="Consolas"/>
        </w:rPr>
        <w:t>from MainScreen import *</w:t>
      </w:r>
    </w:p>
    <w:p w:rsidR="00620138" w:rsidRDefault="00620138" w:rsidP="00FD2805">
      <w:pPr>
        <w:pStyle w:val="Heading2"/>
      </w:pPr>
      <w:bookmarkStart w:id="83" w:name="_Toc406682479"/>
      <w:r>
        <w:t>DeleteEmployeeScreenStringsEnglish.py :</w:t>
      </w:r>
      <w:bookmarkEnd w:id="83"/>
    </w:p>
    <w:p w:rsidR="009A218F" w:rsidRPr="009A218F" w:rsidRDefault="009A218F" w:rsidP="009A218F">
      <w:pPr>
        <w:contextualSpacing/>
        <w:rPr>
          <w:rFonts w:ascii="Consolas" w:hAnsi="Consolas" w:cs="Consolas"/>
        </w:rPr>
      </w:pPr>
      <w:r w:rsidRPr="009A218F">
        <w:rPr>
          <w:rFonts w:ascii="Consolas" w:hAnsi="Consolas" w:cs="Consolas"/>
        </w:rPr>
        <w:t>#DeleteEmployeeScreenStringsEnglish</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ADD_EXPENDITURE_HELP_TEXT = u"Here you can add expenditure to the total expenditure."</w:t>
      </w:r>
    </w:p>
    <w:p w:rsidR="009A218F" w:rsidRPr="009A218F" w:rsidRDefault="009A218F" w:rsidP="009A218F">
      <w:pPr>
        <w:contextualSpacing/>
        <w:rPr>
          <w:rFonts w:ascii="Consolas" w:hAnsi="Consolas" w:cs="Consolas"/>
        </w:rPr>
      </w:pPr>
      <w:r w:rsidRPr="009A218F">
        <w:rPr>
          <w:rFonts w:ascii="Consolas" w:hAnsi="Consolas" w:cs="Consolas"/>
        </w:rPr>
        <w:t>ADMIN_PASS_INCORRECT = u"The Administrator password was incorrect."</w:t>
      </w:r>
    </w:p>
    <w:p w:rsidR="009A218F" w:rsidRPr="009A218F" w:rsidRDefault="009A218F" w:rsidP="009A218F">
      <w:pPr>
        <w:contextualSpacing/>
        <w:rPr>
          <w:rFonts w:ascii="Consolas" w:hAnsi="Consolas" w:cs="Consolas"/>
        </w:rPr>
      </w:pPr>
      <w:r w:rsidRPr="009A218F">
        <w:rPr>
          <w:rFonts w:ascii="Consolas" w:hAnsi="Consolas" w:cs="Consolas"/>
        </w:rPr>
        <w:t>EMP_CODE_MISMATCH_TEXT = u"The Employee codes don't match."</w:t>
      </w:r>
    </w:p>
    <w:p w:rsidR="009A218F" w:rsidRPr="009A218F" w:rsidRDefault="009A218F" w:rsidP="009A218F">
      <w:pPr>
        <w:contextualSpacing/>
        <w:rPr>
          <w:rFonts w:ascii="Consolas" w:hAnsi="Consolas" w:cs="Consolas"/>
        </w:rPr>
      </w:pPr>
      <w:r w:rsidRPr="009A218F">
        <w:rPr>
          <w:rFonts w:ascii="Consolas" w:hAnsi="Consolas" w:cs="Consolas"/>
        </w:rPr>
        <w:t>ENTER_ADMIN_PASS_TEXT = u"Administrator Password: "</w:t>
      </w:r>
    </w:p>
    <w:p w:rsidR="009A218F" w:rsidRPr="009A218F" w:rsidRDefault="009A218F" w:rsidP="009A218F">
      <w:pPr>
        <w:contextualSpacing/>
        <w:rPr>
          <w:rFonts w:ascii="Consolas" w:hAnsi="Consolas" w:cs="Consolas"/>
        </w:rPr>
      </w:pPr>
      <w:r w:rsidRPr="009A218F">
        <w:rPr>
          <w:rFonts w:ascii="Consolas" w:hAnsi="Consolas" w:cs="Consolas"/>
        </w:rPr>
        <w:t>CODE_ONE_TEXT = u"Enter Employee Code: "</w:t>
      </w:r>
    </w:p>
    <w:p w:rsidR="009A218F" w:rsidRPr="009A218F" w:rsidRDefault="009A218F" w:rsidP="009A218F">
      <w:pPr>
        <w:contextualSpacing/>
        <w:rPr>
          <w:rFonts w:ascii="Consolas" w:hAnsi="Consolas" w:cs="Consolas"/>
        </w:rPr>
      </w:pPr>
      <w:r w:rsidRPr="009A218F">
        <w:rPr>
          <w:rFonts w:ascii="Consolas" w:hAnsi="Consolas" w:cs="Consolas"/>
        </w:rPr>
        <w:t>CODE_TWO_TEXT = u"Reenter Employee Code: "</w:t>
      </w:r>
    </w:p>
    <w:p w:rsidR="009A218F" w:rsidRPr="009A218F" w:rsidRDefault="009A218F" w:rsidP="009A218F">
      <w:pPr>
        <w:contextualSpacing/>
        <w:rPr>
          <w:rFonts w:ascii="Consolas" w:hAnsi="Consolas" w:cs="Consolas"/>
        </w:rPr>
      </w:pPr>
      <w:r w:rsidRPr="009A218F">
        <w:rPr>
          <w:rFonts w:ascii="Consolas" w:hAnsi="Consolas" w:cs="Consolas"/>
        </w:rPr>
        <w:t>SUBMIT_BUTTON_TEXT = u"Submit"</w:t>
      </w:r>
    </w:p>
    <w:p w:rsidR="00620138" w:rsidRDefault="00620138" w:rsidP="00FD2805">
      <w:pPr>
        <w:pStyle w:val="Heading2"/>
      </w:pPr>
      <w:bookmarkStart w:id="84" w:name="_Toc406682480"/>
      <w:r>
        <w:t>DeleteEmployeeScreenStringsGerman.py :</w:t>
      </w:r>
      <w:bookmarkEnd w:id="84"/>
    </w:p>
    <w:p w:rsidR="00D8152B" w:rsidRPr="00D8152B" w:rsidRDefault="00D8152B" w:rsidP="00D8152B">
      <w:pPr>
        <w:contextualSpacing/>
        <w:rPr>
          <w:rFonts w:ascii="Consolas" w:hAnsi="Consolas" w:cs="Consolas"/>
        </w:rPr>
      </w:pPr>
      <w:r w:rsidRPr="00D8152B">
        <w:rPr>
          <w:rFonts w:ascii="Consolas" w:hAnsi="Consolas" w:cs="Consolas"/>
        </w:rPr>
        <w:t># -*- coding: utf-8 -*-</w:t>
      </w:r>
    </w:p>
    <w:p w:rsidR="00D8152B" w:rsidRPr="00D8152B" w:rsidRDefault="00D8152B" w:rsidP="00D8152B">
      <w:pPr>
        <w:contextualSpacing/>
        <w:rPr>
          <w:rFonts w:ascii="Consolas" w:hAnsi="Consolas" w:cs="Consolas"/>
        </w:rPr>
      </w:pPr>
      <w:r w:rsidRPr="00D8152B">
        <w:rPr>
          <w:rFonts w:ascii="Consolas" w:hAnsi="Consolas" w:cs="Consolas"/>
        </w:rPr>
        <w:t>#DeleteEmployeeScreenStringsGerman</w:t>
      </w:r>
    </w:p>
    <w:p w:rsidR="00D8152B" w:rsidRPr="00D8152B" w:rsidRDefault="00D8152B" w:rsidP="00D8152B">
      <w:pPr>
        <w:contextualSpacing/>
        <w:rPr>
          <w:rFonts w:ascii="Consolas" w:hAnsi="Consolas" w:cs="Consolas"/>
        </w:rPr>
      </w:pPr>
    </w:p>
    <w:p w:rsidR="00D8152B" w:rsidRPr="00D8152B" w:rsidRDefault="00D8152B" w:rsidP="00D8152B">
      <w:pPr>
        <w:contextualSpacing/>
        <w:rPr>
          <w:rFonts w:ascii="Consolas" w:hAnsi="Consolas" w:cs="Consolas"/>
        </w:rPr>
      </w:pPr>
      <w:r w:rsidRPr="00D8152B">
        <w:rPr>
          <w:rFonts w:ascii="Consolas" w:hAnsi="Consolas" w:cs="Consolas"/>
        </w:rPr>
        <w:t>ADMIN_PASS_INCORRECT = u"Das Administrator-Passwort war falsch."</w:t>
      </w:r>
    </w:p>
    <w:p w:rsidR="00D8152B" w:rsidRPr="00D8152B" w:rsidRDefault="00D8152B" w:rsidP="00D8152B">
      <w:pPr>
        <w:contextualSpacing/>
        <w:rPr>
          <w:rFonts w:ascii="Consolas" w:hAnsi="Consolas" w:cs="Consolas"/>
        </w:rPr>
      </w:pPr>
      <w:r w:rsidRPr="00D8152B">
        <w:rPr>
          <w:rFonts w:ascii="Consolas" w:hAnsi="Consolas" w:cs="Consolas"/>
        </w:rPr>
        <w:t>EMP_CODE_MISMATCH_TEXT = u"Die Mitarbeiter-Codes stimmen nicht überein."</w:t>
      </w:r>
    </w:p>
    <w:p w:rsidR="00D8152B" w:rsidRPr="00D8152B" w:rsidRDefault="00D8152B" w:rsidP="00D8152B">
      <w:pPr>
        <w:contextualSpacing/>
        <w:rPr>
          <w:rFonts w:ascii="Consolas" w:hAnsi="Consolas" w:cs="Consolas"/>
        </w:rPr>
      </w:pPr>
      <w:r w:rsidRPr="00D8152B">
        <w:rPr>
          <w:rFonts w:ascii="Consolas" w:hAnsi="Consolas" w:cs="Consolas"/>
        </w:rPr>
        <w:t>ENTER_ADMIN_PASS_TEXT = u"Administrator-Kennwort: "</w:t>
      </w:r>
    </w:p>
    <w:p w:rsidR="00D8152B" w:rsidRPr="00D8152B" w:rsidRDefault="00D8152B" w:rsidP="00D8152B">
      <w:pPr>
        <w:contextualSpacing/>
        <w:rPr>
          <w:rFonts w:ascii="Consolas" w:hAnsi="Consolas" w:cs="Consolas"/>
        </w:rPr>
      </w:pPr>
      <w:r w:rsidRPr="00D8152B">
        <w:rPr>
          <w:rFonts w:ascii="Consolas" w:hAnsi="Consolas" w:cs="Consolas"/>
        </w:rPr>
        <w:t>CODE_ONE_TEXT = u"Mitarbeiter-Code eingeben: "</w:t>
      </w:r>
    </w:p>
    <w:p w:rsidR="00D8152B" w:rsidRPr="00D8152B" w:rsidRDefault="00D8152B" w:rsidP="00D8152B">
      <w:pPr>
        <w:contextualSpacing/>
        <w:rPr>
          <w:rFonts w:ascii="Consolas" w:hAnsi="Consolas" w:cs="Consolas"/>
        </w:rPr>
      </w:pPr>
      <w:r w:rsidRPr="00D8152B">
        <w:rPr>
          <w:rFonts w:ascii="Consolas" w:hAnsi="Consolas" w:cs="Consolas"/>
        </w:rPr>
        <w:t>CODE_TWO_TEXT = u"Mitarbeiter-Code eingeben: "</w:t>
      </w:r>
    </w:p>
    <w:p w:rsidR="00D8152B" w:rsidRPr="00D8152B" w:rsidRDefault="00D8152B" w:rsidP="00D8152B">
      <w:pPr>
        <w:contextualSpacing/>
        <w:rPr>
          <w:rFonts w:ascii="Consolas" w:hAnsi="Consolas" w:cs="Consolas"/>
          <w:b/>
          <w:bCs/>
        </w:rPr>
      </w:pPr>
      <w:r w:rsidRPr="00D8152B">
        <w:rPr>
          <w:rFonts w:ascii="Consolas" w:hAnsi="Consolas" w:cs="Consolas"/>
        </w:rPr>
        <w:t>SUBMIT_BUTTON_TEXT = u"Senden"</w:t>
      </w:r>
    </w:p>
    <w:p w:rsidR="00620138" w:rsidRDefault="00620138" w:rsidP="00D8152B">
      <w:pPr>
        <w:pStyle w:val="Heading2"/>
      </w:pPr>
      <w:bookmarkStart w:id="85" w:name="_Toc406682481"/>
      <w:r>
        <w:t>DropdownMenuStringsEnglish.py :</w:t>
      </w:r>
      <w:bookmarkEnd w:id="85"/>
    </w:p>
    <w:p w:rsidR="009A218F" w:rsidRPr="009A218F" w:rsidRDefault="009A218F" w:rsidP="009A218F">
      <w:pPr>
        <w:contextualSpacing/>
        <w:rPr>
          <w:rFonts w:ascii="Consolas" w:hAnsi="Consolas" w:cs="Consolas"/>
        </w:rPr>
      </w:pPr>
      <w:r w:rsidRPr="009A218F">
        <w:rPr>
          <w:rFonts w:ascii="Consolas" w:hAnsi="Consolas" w:cs="Consolas"/>
        </w:rPr>
        <w:t>#Dropdown Menus</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DROPDOWN_BACK_TEXT = u"Back"</w:t>
      </w:r>
    </w:p>
    <w:p w:rsidR="009A218F" w:rsidRPr="009A218F" w:rsidRDefault="009A218F" w:rsidP="009A218F">
      <w:pPr>
        <w:contextualSpacing/>
        <w:rPr>
          <w:rFonts w:ascii="Consolas" w:hAnsi="Consolas" w:cs="Consolas"/>
        </w:rPr>
      </w:pPr>
      <w:r w:rsidRPr="009A218F">
        <w:rPr>
          <w:rFonts w:ascii="Consolas" w:hAnsi="Consolas" w:cs="Consolas"/>
        </w:rPr>
        <w:t>DROPDOWN_FILE_TEXT = u"File"</w:t>
      </w:r>
    </w:p>
    <w:p w:rsidR="009A218F" w:rsidRPr="009A218F" w:rsidRDefault="009A218F" w:rsidP="009A218F">
      <w:pPr>
        <w:contextualSpacing/>
        <w:rPr>
          <w:rFonts w:ascii="Consolas" w:hAnsi="Consolas" w:cs="Consolas"/>
        </w:rPr>
      </w:pPr>
      <w:r w:rsidRPr="009A218F">
        <w:rPr>
          <w:rFonts w:ascii="Consolas" w:hAnsi="Consolas" w:cs="Consolas"/>
        </w:rPr>
        <w:t>DROPDOWN_HELP_TEXT = u"Help"</w:t>
      </w:r>
    </w:p>
    <w:p w:rsidR="009A218F" w:rsidRPr="009A218F" w:rsidRDefault="009A218F" w:rsidP="009A218F">
      <w:pPr>
        <w:contextualSpacing/>
        <w:rPr>
          <w:rFonts w:ascii="Consolas" w:hAnsi="Consolas" w:cs="Consolas"/>
        </w:rPr>
      </w:pPr>
      <w:r w:rsidRPr="009A218F">
        <w:rPr>
          <w:rFonts w:ascii="Consolas" w:hAnsi="Consolas" w:cs="Consolas"/>
        </w:rPr>
        <w:lastRenderedPageBreak/>
        <w:t>DROPDOWN_LOGOUT_TEXT = u"Logout"</w:t>
      </w:r>
    </w:p>
    <w:p w:rsidR="009A218F" w:rsidRPr="009A218F" w:rsidRDefault="009A218F" w:rsidP="009A218F">
      <w:pPr>
        <w:contextualSpacing/>
        <w:rPr>
          <w:rFonts w:ascii="Consolas" w:hAnsi="Consolas" w:cs="Consolas"/>
        </w:rPr>
      </w:pPr>
      <w:r w:rsidRPr="009A218F">
        <w:rPr>
          <w:rFonts w:ascii="Consolas" w:hAnsi="Consolas" w:cs="Consolas"/>
        </w:rPr>
        <w:t>DROPDOWN_QUIT_TEXT = u"Quit"</w:t>
      </w:r>
    </w:p>
    <w:p w:rsidR="009A218F" w:rsidRPr="009A218F" w:rsidRDefault="009A218F" w:rsidP="009A218F"/>
    <w:p w:rsidR="00620138" w:rsidRDefault="00620138" w:rsidP="00FD2805">
      <w:pPr>
        <w:pStyle w:val="Heading2"/>
      </w:pPr>
      <w:bookmarkStart w:id="86" w:name="_Toc406682482"/>
      <w:r>
        <w:t>DropdownMenuStringsGerman.py:</w:t>
      </w:r>
      <w:bookmarkEnd w:id="86"/>
    </w:p>
    <w:p w:rsidR="009A218F" w:rsidRDefault="009A218F" w:rsidP="009A218F">
      <w:pPr>
        <w:contextualSpacing/>
        <w:rPr>
          <w:rFonts w:ascii="Consolas" w:hAnsi="Consolas" w:cs="Consolas"/>
        </w:rPr>
      </w:pPr>
    </w:p>
    <w:p w:rsidR="00D8152B" w:rsidRPr="00D8152B" w:rsidRDefault="00D8152B" w:rsidP="00D8152B">
      <w:pPr>
        <w:contextualSpacing/>
        <w:rPr>
          <w:rFonts w:ascii="Consolas" w:hAnsi="Consolas" w:cs="Consolas"/>
        </w:rPr>
      </w:pPr>
      <w:r w:rsidRPr="00D8152B">
        <w:rPr>
          <w:rFonts w:ascii="Consolas" w:hAnsi="Consolas" w:cs="Consolas"/>
        </w:rPr>
        <w:t># -*- coding: utf-8 -*-</w:t>
      </w:r>
    </w:p>
    <w:p w:rsidR="00D8152B" w:rsidRPr="00D8152B" w:rsidRDefault="00D8152B" w:rsidP="00D8152B">
      <w:pPr>
        <w:contextualSpacing/>
        <w:rPr>
          <w:rFonts w:ascii="Consolas" w:hAnsi="Consolas" w:cs="Consolas"/>
        </w:rPr>
      </w:pPr>
      <w:r w:rsidRPr="00D8152B">
        <w:rPr>
          <w:rFonts w:ascii="Consolas" w:hAnsi="Consolas" w:cs="Consolas"/>
        </w:rPr>
        <w:t>#Dropdown Menus</w:t>
      </w:r>
    </w:p>
    <w:p w:rsidR="00D8152B" w:rsidRPr="00D8152B" w:rsidRDefault="00D8152B" w:rsidP="00D8152B">
      <w:pPr>
        <w:contextualSpacing/>
        <w:rPr>
          <w:rFonts w:ascii="Consolas" w:hAnsi="Consolas" w:cs="Consolas"/>
        </w:rPr>
      </w:pPr>
    </w:p>
    <w:p w:rsidR="00D8152B" w:rsidRPr="00D8152B" w:rsidRDefault="00D8152B" w:rsidP="00D8152B">
      <w:pPr>
        <w:contextualSpacing/>
        <w:rPr>
          <w:rFonts w:ascii="Consolas" w:hAnsi="Consolas" w:cs="Consolas"/>
        </w:rPr>
      </w:pPr>
      <w:r w:rsidRPr="00D8152B">
        <w:rPr>
          <w:rFonts w:ascii="Consolas" w:hAnsi="Consolas" w:cs="Consolas"/>
        </w:rPr>
        <w:t>DROPDOWN_BACK_TEXT = u"Zurück"</w:t>
      </w:r>
    </w:p>
    <w:p w:rsidR="00D8152B" w:rsidRPr="00D8152B" w:rsidRDefault="00D8152B" w:rsidP="00D8152B">
      <w:pPr>
        <w:contextualSpacing/>
        <w:rPr>
          <w:rFonts w:ascii="Consolas" w:hAnsi="Consolas" w:cs="Consolas"/>
        </w:rPr>
      </w:pPr>
      <w:r w:rsidRPr="00D8152B">
        <w:rPr>
          <w:rFonts w:ascii="Consolas" w:hAnsi="Consolas" w:cs="Consolas"/>
        </w:rPr>
        <w:t>DROPDOWN_FILE_TEXT = u"Datei"</w:t>
      </w:r>
    </w:p>
    <w:p w:rsidR="00D8152B" w:rsidRPr="00D8152B" w:rsidRDefault="00D8152B" w:rsidP="00D8152B">
      <w:pPr>
        <w:contextualSpacing/>
        <w:rPr>
          <w:rFonts w:ascii="Consolas" w:hAnsi="Consolas" w:cs="Consolas"/>
        </w:rPr>
      </w:pPr>
      <w:r w:rsidRPr="00D8152B">
        <w:rPr>
          <w:rFonts w:ascii="Consolas" w:hAnsi="Consolas" w:cs="Consolas"/>
        </w:rPr>
        <w:t>DROPDOWN_HELP_TEXT = u"Hilfe"</w:t>
      </w:r>
    </w:p>
    <w:p w:rsidR="00D8152B" w:rsidRPr="00D8152B" w:rsidRDefault="00D8152B" w:rsidP="00D8152B">
      <w:pPr>
        <w:contextualSpacing/>
        <w:rPr>
          <w:rFonts w:ascii="Consolas" w:hAnsi="Consolas" w:cs="Consolas"/>
        </w:rPr>
      </w:pPr>
      <w:r w:rsidRPr="00D8152B">
        <w:rPr>
          <w:rFonts w:ascii="Consolas" w:hAnsi="Consolas" w:cs="Consolas"/>
        </w:rPr>
        <w:t>DROPDOWN_LOGOUT_TEXT = u"Abmelden"</w:t>
      </w:r>
    </w:p>
    <w:p w:rsidR="00D8152B" w:rsidRPr="00D8152B" w:rsidRDefault="00D8152B" w:rsidP="00D8152B">
      <w:pPr>
        <w:contextualSpacing/>
        <w:rPr>
          <w:rFonts w:ascii="Consolas" w:hAnsi="Consolas" w:cs="Consolas"/>
        </w:rPr>
      </w:pPr>
      <w:r w:rsidRPr="00D8152B">
        <w:rPr>
          <w:rFonts w:ascii="Consolas" w:hAnsi="Consolas" w:cs="Consolas"/>
        </w:rPr>
        <w:t>DROPDOWN_QUIT_TEXT = u"Verlassen"</w:t>
      </w:r>
    </w:p>
    <w:p w:rsidR="00D8152B" w:rsidRPr="00D8152B" w:rsidRDefault="00D8152B" w:rsidP="00D8152B">
      <w:pPr>
        <w:contextualSpacing/>
        <w:rPr>
          <w:rFonts w:ascii="Consolas" w:hAnsi="Consolas" w:cs="Consolas"/>
        </w:rPr>
      </w:pPr>
      <w:r w:rsidRPr="00D8152B">
        <w:rPr>
          <w:rFonts w:ascii="Consolas" w:hAnsi="Consolas" w:cs="Consolas"/>
        </w:rPr>
        <w:t>DROPDOWN_STATS_TEXT = u"Statistik"</w:t>
      </w:r>
    </w:p>
    <w:p w:rsidR="009A218F" w:rsidRDefault="00620138" w:rsidP="00FD2805">
      <w:pPr>
        <w:pStyle w:val="Heading2"/>
      </w:pPr>
      <w:bookmarkStart w:id="87" w:name="_Toc406682483"/>
      <w:r>
        <w:t>GenerateCode.py :</w:t>
      </w:r>
      <w:bookmarkEnd w:id="87"/>
    </w:p>
    <w:p w:rsidR="009A218F" w:rsidRPr="009A218F" w:rsidRDefault="009A218F" w:rsidP="009A218F">
      <w:pPr>
        <w:contextualSpacing/>
        <w:rPr>
          <w:rFonts w:ascii="Consolas" w:hAnsi="Consolas" w:cs="Consolas"/>
        </w:rPr>
      </w:pPr>
      <w:r w:rsidRPr="009A218F">
        <w:rPr>
          <w:rFonts w:ascii="Consolas" w:hAnsi="Consolas" w:cs="Consolas"/>
        </w:rPr>
        <w:t>#============================================================</w:t>
      </w:r>
    </w:p>
    <w:p w:rsidR="009A218F" w:rsidRPr="009A218F" w:rsidRDefault="009A218F" w:rsidP="009A218F">
      <w:pPr>
        <w:contextualSpacing/>
        <w:rPr>
          <w:rFonts w:ascii="Consolas" w:hAnsi="Consolas" w:cs="Consolas"/>
        </w:rPr>
      </w:pPr>
      <w:r w:rsidRPr="009A218F">
        <w:rPr>
          <w:rFonts w:ascii="Consolas" w:hAnsi="Consolas" w:cs="Consolas"/>
        </w:rPr>
        <w:t>#======================  Code Gen. ==========================</w:t>
      </w:r>
    </w:p>
    <w:p w:rsidR="009A218F" w:rsidRPr="009A218F" w:rsidRDefault="009A218F" w:rsidP="009A218F">
      <w:pPr>
        <w:contextualSpacing/>
        <w:rPr>
          <w:rFonts w:ascii="Consolas" w:hAnsi="Consolas" w:cs="Consolas"/>
        </w:rPr>
      </w:pPr>
      <w:r w:rsidRPr="009A218F">
        <w:rPr>
          <w:rFonts w:ascii="Consolas" w:hAnsi="Consolas" w:cs="Consolas"/>
        </w:rPr>
        <w:t>#============================================================</w:t>
      </w:r>
    </w:p>
    <w:p w:rsidR="009A218F" w:rsidRPr="009A218F" w:rsidRDefault="009A218F" w:rsidP="009A218F">
      <w:pPr>
        <w:contextualSpacing/>
        <w:rPr>
          <w:rFonts w:ascii="Consolas" w:hAnsi="Consolas" w:cs="Consolas"/>
        </w:rPr>
      </w:pPr>
      <w:r w:rsidRPr="009A218F">
        <w:rPr>
          <w:rFonts w:ascii="Consolas" w:hAnsi="Consolas" w:cs="Consolas"/>
        </w:rPr>
        <w:t>#================= Author: T.A.Goodman 2014 =================</w:t>
      </w:r>
    </w:p>
    <w:p w:rsidR="009A218F" w:rsidRPr="009A218F" w:rsidRDefault="009A218F" w:rsidP="009A218F">
      <w:pPr>
        <w:contextualSpacing/>
        <w:rPr>
          <w:rFonts w:ascii="Consolas" w:hAnsi="Consolas" w:cs="Consolas"/>
        </w:rPr>
      </w:pPr>
      <w:r w:rsidRPr="009A218F">
        <w:rPr>
          <w:rFonts w:ascii="Consolas" w:hAnsi="Consolas" w:cs="Consolas"/>
        </w:rPr>
        <w:t>#=============== Copyright: T.A.Goodman 2014 ================</w:t>
      </w:r>
    </w:p>
    <w:p w:rsidR="009A218F" w:rsidRPr="009A218F" w:rsidRDefault="009A218F" w:rsidP="009A218F">
      <w:pPr>
        <w:contextualSpacing/>
        <w:rPr>
          <w:rFonts w:ascii="Consolas" w:hAnsi="Consolas" w:cs="Consolas"/>
        </w:rPr>
      </w:pPr>
      <w:r w:rsidRPr="009A218F">
        <w:rPr>
          <w:rFonts w:ascii="Consolas" w:hAnsi="Consolas" w:cs="Consolas"/>
        </w:rPr>
        <w:t>#============================================================</w:t>
      </w:r>
    </w:p>
    <w:p w:rsidR="009A218F" w:rsidRPr="009A218F" w:rsidRDefault="009A218F" w:rsidP="009A218F">
      <w:pPr>
        <w:contextualSpacing/>
        <w:rPr>
          <w:rFonts w:ascii="Consolas" w:hAnsi="Consolas" w:cs="Consolas"/>
        </w:rPr>
      </w:pPr>
      <w:r w:rsidRPr="009A218F">
        <w:rPr>
          <w:rFonts w:ascii="Consolas" w:hAnsi="Consolas" w:cs="Consolas"/>
        </w:rPr>
        <w:t>from Constants import *</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import random</w:t>
      </w:r>
    </w:p>
    <w:p w:rsidR="009A218F" w:rsidRPr="009A218F" w:rsidRDefault="009A218F" w:rsidP="009A218F">
      <w:pPr>
        <w:contextualSpacing/>
        <w:rPr>
          <w:rFonts w:ascii="Consolas" w:hAnsi="Consolas" w:cs="Consolas"/>
        </w:rPr>
      </w:pPr>
      <w:r w:rsidRPr="009A218F">
        <w:rPr>
          <w:rFonts w:ascii="Consolas" w:hAnsi="Consolas" w:cs="Consolas"/>
        </w:rPr>
        <w:t>import pickle</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def GenerateCode():</w:t>
      </w:r>
    </w:p>
    <w:p w:rsidR="009A218F" w:rsidRPr="009A218F" w:rsidRDefault="009A218F" w:rsidP="009A218F">
      <w:pPr>
        <w:contextualSpacing/>
        <w:rPr>
          <w:rFonts w:ascii="Consolas" w:hAnsi="Consolas" w:cs="Consolas"/>
        </w:rPr>
      </w:pPr>
      <w:r w:rsidRPr="009A218F">
        <w:rPr>
          <w:rFonts w:ascii="Consolas" w:hAnsi="Consolas" w:cs="Consolas"/>
        </w:rPr>
        <w:t xml:space="preserve">    CodeCreated = False</w:t>
      </w:r>
    </w:p>
    <w:p w:rsidR="009A218F" w:rsidRPr="009A218F" w:rsidRDefault="009A218F" w:rsidP="009A218F">
      <w:pPr>
        <w:contextualSpacing/>
        <w:rPr>
          <w:rFonts w:ascii="Consolas" w:hAnsi="Consolas" w:cs="Consolas"/>
        </w:rPr>
      </w:pPr>
      <w:r w:rsidRPr="009A218F">
        <w:rPr>
          <w:rFonts w:ascii="Consolas" w:hAnsi="Consolas" w:cs="Consolas"/>
        </w:rPr>
        <w:t xml:space="preserve">    with open(EMP_DATABASE_FILENAME, READ_MODE) as f:</w:t>
      </w:r>
    </w:p>
    <w:p w:rsidR="009A218F" w:rsidRPr="009A218F" w:rsidRDefault="009A218F" w:rsidP="009A218F">
      <w:pPr>
        <w:contextualSpacing/>
        <w:rPr>
          <w:rFonts w:ascii="Consolas" w:hAnsi="Consolas" w:cs="Consolas"/>
        </w:rPr>
      </w:pPr>
      <w:r w:rsidRPr="009A218F">
        <w:rPr>
          <w:rFonts w:ascii="Consolas" w:hAnsi="Consolas" w:cs="Consolas"/>
        </w:rPr>
        <w:t xml:space="preserve">        EmpDatabase = eval(f.readline())</w:t>
      </w:r>
    </w:p>
    <w:p w:rsidR="009A218F" w:rsidRPr="009A218F" w:rsidRDefault="009A218F" w:rsidP="009A218F">
      <w:pPr>
        <w:contextualSpacing/>
        <w:rPr>
          <w:rFonts w:ascii="Consolas" w:hAnsi="Consolas" w:cs="Consolas"/>
        </w:rPr>
      </w:pPr>
      <w:r w:rsidRPr="009A218F">
        <w:rPr>
          <w:rFonts w:ascii="Consolas" w:hAnsi="Consolas" w:cs="Consolas"/>
        </w:rPr>
        <w:t xml:space="preserve">    while not CodeCreated:</w:t>
      </w:r>
    </w:p>
    <w:p w:rsidR="009A218F" w:rsidRPr="009A218F" w:rsidRDefault="009A218F" w:rsidP="009A218F">
      <w:pPr>
        <w:contextualSpacing/>
        <w:rPr>
          <w:rFonts w:ascii="Consolas" w:hAnsi="Consolas" w:cs="Consolas"/>
        </w:rPr>
      </w:pPr>
      <w:r w:rsidRPr="009A218F">
        <w:rPr>
          <w:rFonts w:ascii="Consolas" w:hAnsi="Consolas" w:cs="Consolas"/>
        </w:rPr>
        <w:t xml:space="preserve">        EmpCode = "EMP" + str(random.randint(1,9)) + \</w:t>
      </w:r>
    </w:p>
    <w:p w:rsidR="009A218F" w:rsidRPr="009A218F" w:rsidRDefault="009A218F" w:rsidP="009A218F">
      <w:pPr>
        <w:contextualSpacing/>
        <w:rPr>
          <w:rFonts w:ascii="Consolas" w:hAnsi="Consolas" w:cs="Consolas"/>
        </w:rPr>
      </w:pPr>
      <w:r w:rsidRPr="009A218F">
        <w:rPr>
          <w:rFonts w:ascii="Consolas" w:hAnsi="Consolas" w:cs="Consolas"/>
        </w:rPr>
        <w:t xml:space="preserve">                  str(random.randint(1,9)) + str(random.randint(1,9)) + \</w:t>
      </w:r>
    </w:p>
    <w:p w:rsidR="009A218F" w:rsidRPr="009A218F" w:rsidRDefault="009A218F" w:rsidP="009A218F">
      <w:pPr>
        <w:contextualSpacing/>
        <w:rPr>
          <w:rFonts w:ascii="Consolas" w:hAnsi="Consolas" w:cs="Consolas"/>
        </w:rPr>
      </w:pPr>
      <w:r w:rsidRPr="009A218F">
        <w:rPr>
          <w:rFonts w:ascii="Consolas" w:hAnsi="Consolas" w:cs="Consolas"/>
        </w:rPr>
        <w:t xml:space="preserve">                  str(random.randint(1,9)) + str(random.randint(1,9)) + \</w:t>
      </w:r>
    </w:p>
    <w:p w:rsidR="009A218F" w:rsidRPr="009A218F" w:rsidRDefault="009A218F" w:rsidP="009A218F">
      <w:pPr>
        <w:contextualSpacing/>
        <w:rPr>
          <w:rFonts w:ascii="Consolas" w:hAnsi="Consolas" w:cs="Consolas"/>
        </w:rPr>
      </w:pPr>
      <w:r w:rsidRPr="009A218F">
        <w:rPr>
          <w:rFonts w:ascii="Consolas" w:hAnsi="Consolas" w:cs="Consolas"/>
        </w:rPr>
        <w:t xml:space="preserve">                  str(random.randint(1,9)) + str(random.randint(1,9)) + "E"</w:t>
      </w:r>
    </w:p>
    <w:p w:rsidR="009A218F" w:rsidRPr="009A218F" w:rsidRDefault="009A218F" w:rsidP="009A218F">
      <w:pPr>
        <w:contextualSpacing/>
        <w:rPr>
          <w:rFonts w:ascii="Consolas" w:hAnsi="Consolas" w:cs="Consolas"/>
        </w:rPr>
      </w:pPr>
      <w:r w:rsidRPr="009A218F">
        <w:rPr>
          <w:rFonts w:ascii="Consolas" w:hAnsi="Consolas" w:cs="Consolas"/>
        </w:rPr>
        <w:t xml:space="preserve">        if EmpCode in EmpDatabase:</w:t>
      </w:r>
    </w:p>
    <w:p w:rsidR="009A218F" w:rsidRPr="009A218F" w:rsidRDefault="009A218F" w:rsidP="009A218F">
      <w:pPr>
        <w:contextualSpacing/>
        <w:rPr>
          <w:rFonts w:ascii="Consolas" w:hAnsi="Consolas" w:cs="Consolas"/>
        </w:rPr>
      </w:pPr>
      <w:r w:rsidRPr="009A218F">
        <w:rPr>
          <w:rFonts w:ascii="Consolas" w:hAnsi="Consolas" w:cs="Consolas"/>
        </w:rPr>
        <w:t xml:space="preserve">            pass</w:t>
      </w:r>
    </w:p>
    <w:p w:rsidR="009A218F" w:rsidRPr="009A218F" w:rsidRDefault="009A218F" w:rsidP="009A218F">
      <w:pPr>
        <w:contextualSpacing/>
        <w:rPr>
          <w:rFonts w:ascii="Consolas" w:hAnsi="Consolas" w:cs="Consolas"/>
        </w:rPr>
      </w:pPr>
      <w:r w:rsidRPr="009A218F">
        <w:rPr>
          <w:rFonts w:ascii="Consolas" w:hAnsi="Consolas" w:cs="Consolas"/>
        </w:rPr>
        <w:t xml:space="preserve">        else:</w:t>
      </w:r>
    </w:p>
    <w:p w:rsidR="009A218F" w:rsidRPr="009A218F" w:rsidRDefault="009A218F" w:rsidP="009A218F">
      <w:pPr>
        <w:contextualSpacing/>
        <w:rPr>
          <w:rFonts w:ascii="Consolas" w:hAnsi="Consolas" w:cs="Consolas"/>
        </w:rPr>
      </w:pPr>
      <w:r w:rsidRPr="009A218F">
        <w:rPr>
          <w:rFonts w:ascii="Consolas" w:hAnsi="Consolas" w:cs="Consolas"/>
        </w:rPr>
        <w:t xml:space="preserve">            CodeCreated = True</w:t>
      </w:r>
    </w:p>
    <w:p w:rsidR="009A218F" w:rsidRPr="009A218F" w:rsidRDefault="009A218F" w:rsidP="009A218F">
      <w:pPr>
        <w:contextualSpacing/>
        <w:rPr>
          <w:rFonts w:ascii="Consolas" w:hAnsi="Consolas" w:cs="Consolas"/>
        </w:rPr>
      </w:pPr>
      <w:r w:rsidRPr="009A218F">
        <w:rPr>
          <w:rFonts w:ascii="Consolas" w:hAnsi="Consolas" w:cs="Consolas"/>
        </w:rPr>
        <w:t xml:space="preserve">    return EmpCode</w:t>
      </w:r>
    </w:p>
    <w:p w:rsidR="00620138" w:rsidRDefault="00620138" w:rsidP="00FD2805">
      <w:pPr>
        <w:pStyle w:val="Heading2"/>
      </w:pPr>
      <w:bookmarkStart w:id="88" w:name="_Toc406682484"/>
      <w:r>
        <w:t>InitialSetup.py :</w:t>
      </w:r>
      <w:bookmarkEnd w:id="88"/>
    </w:p>
    <w:p w:rsidR="009A218F" w:rsidRPr="009A218F" w:rsidRDefault="009A218F" w:rsidP="009A218F">
      <w:pPr>
        <w:contextualSpacing/>
        <w:rPr>
          <w:rFonts w:ascii="Consolas" w:hAnsi="Consolas" w:cs="Consolas"/>
        </w:rPr>
      </w:pPr>
      <w:r w:rsidRPr="009A218F">
        <w:rPr>
          <w:rFonts w:ascii="Consolas" w:hAnsi="Consolas" w:cs="Consolas"/>
        </w:rPr>
        <w:t>#============================================================</w:t>
      </w:r>
    </w:p>
    <w:p w:rsidR="009A218F" w:rsidRPr="009A218F" w:rsidRDefault="009A218F" w:rsidP="009A218F">
      <w:pPr>
        <w:contextualSpacing/>
        <w:rPr>
          <w:rFonts w:ascii="Consolas" w:hAnsi="Consolas" w:cs="Consolas"/>
        </w:rPr>
      </w:pPr>
      <w:r w:rsidRPr="009A218F">
        <w:rPr>
          <w:rFonts w:ascii="Consolas" w:hAnsi="Consolas" w:cs="Consolas"/>
        </w:rPr>
        <w:lastRenderedPageBreak/>
        <w:t>#=====================  Initial Setup  ======================</w:t>
      </w:r>
    </w:p>
    <w:p w:rsidR="009A218F" w:rsidRPr="009A218F" w:rsidRDefault="009A218F" w:rsidP="009A218F">
      <w:pPr>
        <w:contextualSpacing/>
        <w:rPr>
          <w:rFonts w:ascii="Consolas" w:hAnsi="Consolas" w:cs="Consolas"/>
        </w:rPr>
      </w:pPr>
      <w:r w:rsidRPr="009A218F">
        <w:rPr>
          <w:rFonts w:ascii="Consolas" w:hAnsi="Consolas" w:cs="Consolas"/>
        </w:rPr>
        <w:t>#============================================================</w:t>
      </w:r>
    </w:p>
    <w:p w:rsidR="009A218F" w:rsidRPr="009A218F" w:rsidRDefault="009A218F" w:rsidP="009A218F">
      <w:pPr>
        <w:contextualSpacing/>
        <w:rPr>
          <w:rFonts w:ascii="Consolas" w:hAnsi="Consolas" w:cs="Consolas"/>
        </w:rPr>
      </w:pPr>
      <w:r w:rsidRPr="009A218F">
        <w:rPr>
          <w:rFonts w:ascii="Consolas" w:hAnsi="Consolas" w:cs="Consolas"/>
        </w:rPr>
        <w:t>#================= Author: T.A.Goodman 2014 =================</w:t>
      </w:r>
    </w:p>
    <w:p w:rsidR="009A218F" w:rsidRPr="009A218F" w:rsidRDefault="009A218F" w:rsidP="009A218F">
      <w:pPr>
        <w:contextualSpacing/>
        <w:rPr>
          <w:rFonts w:ascii="Consolas" w:hAnsi="Consolas" w:cs="Consolas"/>
        </w:rPr>
      </w:pPr>
      <w:r w:rsidRPr="009A218F">
        <w:rPr>
          <w:rFonts w:ascii="Consolas" w:hAnsi="Consolas" w:cs="Consolas"/>
        </w:rPr>
        <w:t>#=============== Copyright: T.A.Goodman 2014 ================</w:t>
      </w:r>
    </w:p>
    <w:p w:rsidR="009A218F" w:rsidRPr="009A218F" w:rsidRDefault="009A218F" w:rsidP="009A218F">
      <w:pPr>
        <w:contextualSpacing/>
        <w:rPr>
          <w:rFonts w:ascii="Consolas" w:hAnsi="Consolas" w:cs="Consolas"/>
        </w:rPr>
      </w:pPr>
      <w:r w:rsidRPr="009A218F">
        <w:rPr>
          <w:rFonts w:ascii="Consolas" w:hAnsi="Consolas" w:cs="Consolas"/>
        </w:rPr>
        <w:t>#============================================================</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from Constants import *</w:t>
      </w:r>
    </w:p>
    <w:p w:rsidR="009A218F" w:rsidRPr="009A218F" w:rsidRDefault="009A218F" w:rsidP="009A218F">
      <w:pPr>
        <w:contextualSpacing/>
        <w:rPr>
          <w:rFonts w:ascii="Consolas" w:hAnsi="Consolas" w:cs="Consolas"/>
        </w:rPr>
      </w:pPr>
      <w:r w:rsidRPr="009A218F">
        <w:rPr>
          <w:rFonts w:ascii="Consolas" w:hAnsi="Consolas" w:cs="Consolas"/>
        </w:rPr>
        <w:t>from TimeStamp import *</w:t>
      </w:r>
    </w:p>
    <w:p w:rsidR="009A218F" w:rsidRPr="009A218F" w:rsidRDefault="009A218F" w:rsidP="009A218F">
      <w:pPr>
        <w:contextualSpacing/>
        <w:rPr>
          <w:rFonts w:ascii="Consolas" w:hAnsi="Consolas" w:cs="Consolas"/>
        </w:rPr>
      </w:pPr>
      <w:r w:rsidRPr="009A218F">
        <w:rPr>
          <w:rFonts w:ascii="Consolas" w:hAnsi="Consolas" w:cs="Consolas"/>
        </w:rPr>
        <w:t>from Tkinter import *</w:t>
      </w:r>
    </w:p>
    <w:p w:rsidR="009A218F" w:rsidRPr="009A218F" w:rsidRDefault="009A218F" w:rsidP="009A218F">
      <w:pPr>
        <w:contextualSpacing/>
        <w:rPr>
          <w:rFonts w:ascii="Consolas" w:hAnsi="Consolas" w:cs="Consolas"/>
        </w:rPr>
      </w:pPr>
      <w:r w:rsidRPr="009A218F">
        <w:rPr>
          <w:rFonts w:ascii="Consolas" w:hAnsi="Consolas" w:cs="Consolas"/>
        </w:rPr>
        <w:t>from InitSetupPopup import *</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import pickle</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def Setup(): #Procedure defining the Initial Setup for EmpTracker.</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 xml:space="preserve">    global empCount</w:t>
      </w:r>
    </w:p>
    <w:p w:rsidR="009A218F" w:rsidRPr="009A218F" w:rsidRDefault="009A218F" w:rsidP="009A218F">
      <w:pPr>
        <w:contextualSpacing/>
        <w:rPr>
          <w:rFonts w:ascii="Consolas" w:hAnsi="Consolas" w:cs="Consolas"/>
        </w:rPr>
      </w:pPr>
      <w:r w:rsidRPr="009A218F">
        <w:rPr>
          <w:rFonts w:ascii="Consolas" w:hAnsi="Consolas" w:cs="Consolas"/>
        </w:rPr>
        <w:t xml:space="preserve">    global totalExpenditure</w:t>
      </w:r>
    </w:p>
    <w:p w:rsidR="009A218F" w:rsidRPr="009A218F" w:rsidRDefault="009A218F" w:rsidP="009A218F">
      <w:pPr>
        <w:contextualSpacing/>
        <w:rPr>
          <w:rFonts w:ascii="Consolas" w:hAnsi="Consolas" w:cs="Consolas"/>
        </w:rPr>
      </w:pPr>
      <w:r w:rsidRPr="009A218F">
        <w:rPr>
          <w:rFonts w:ascii="Consolas" w:hAnsi="Consolas" w:cs="Consolas"/>
        </w:rPr>
        <w:t xml:space="preserve">    global array</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 xml:space="preserve">    Setup = False</w:t>
      </w:r>
    </w:p>
    <w:p w:rsidR="009A218F" w:rsidRPr="009A218F" w:rsidRDefault="009A218F" w:rsidP="009A218F">
      <w:pPr>
        <w:contextualSpacing/>
        <w:rPr>
          <w:rFonts w:ascii="Consolas" w:hAnsi="Consolas" w:cs="Consolas"/>
        </w:rPr>
      </w:pPr>
      <w:r w:rsidRPr="009A218F">
        <w:rPr>
          <w:rFonts w:ascii="Consolas" w:hAnsi="Consolas" w:cs="Consolas"/>
        </w:rPr>
        <w:t xml:space="preserve">    array = [] #Creates a blank array, which is used to store employee's data-dictionaries.</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 xml:space="preserve">    with open(CURRENT_EMP_FILENAME, WRITE_MODE) as f:</w:t>
      </w:r>
    </w:p>
    <w:p w:rsidR="009A218F" w:rsidRPr="009A218F" w:rsidRDefault="009A218F" w:rsidP="009A218F">
      <w:pPr>
        <w:contextualSpacing/>
        <w:rPr>
          <w:rFonts w:ascii="Consolas" w:hAnsi="Consolas" w:cs="Consolas"/>
        </w:rPr>
      </w:pPr>
      <w:r w:rsidRPr="009A218F">
        <w:rPr>
          <w:rFonts w:ascii="Consolas" w:hAnsi="Consolas" w:cs="Consolas"/>
        </w:rPr>
        <w:t xml:space="preserve">        f.write("")</w:t>
      </w:r>
    </w:p>
    <w:p w:rsidR="009A218F" w:rsidRPr="009A218F" w:rsidRDefault="009A218F" w:rsidP="009A218F">
      <w:pPr>
        <w:contextualSpacing/>
        <w:rPr>
          <w:rFonts w:ascii="Consolas" w:hAnsi="Consolas" w:cs="Consolas"/>
        </w:rPr>
      </w:pPr>
      <w:r w:rsidRPr="009A218F">
        <w:rPr>
          <w:rFonts w:ascii="Consolas" w:hAnsi="Consolas" w:cs="Consolas"/>
        </w:rPr>
        <w:t xml:space="preserve">        </w:t>
      </w:r>
    </w:p>
    <w:p w:rsidR="009A218F" w:rsidRPr="009A218F" w:rsidRDefault="009A218F" w:rsidP="009A218F">
      <w:pPr>
        <w:contextualSpacing/>
        <w:rPr>
          <w:rFonts w:ascii="Consolas" w:hAnsi="Consolas" w:cs="Consolas"/>
        </w:rPr>
      </w:pPr>
      <w:r w:rsidRPr="009A218F">
        <w:rPr>
          <w:rFonts w:ascii="Consolas" w:hAnsi="Consolas" w:cs="Consolas"/>
        </w:rPr>
        <w:t xml:space="preserve">    with open(LOG_FILENAME, APPEND_MODE) as f:</w:t>
      </w:r>
    </w:p>
    <w:p w:rsidR="009A218F" w:rsidRPr="009A218F" w:rsidRDefault="009A218F" w:rsidP="009A218F">
      <w:pPr>
        <w:contextualSpacing/>
        <w:rPr>
          <w:rFonts w:ascii="Consolas" w:hAnsi="Consolas" w:cs="Consolas"/>
        </w:rPr>
      </w:pPr>
      <w:r w:rsidRPr="009A218F">
        <w:rPr>
          <w:rFonts w:ascii="Consolas" w:hAnsi="Consolas" w:cs="Consolas"/>
        </w:rPr>
        <w:t xml:space="preserve">        f.write(TimeStamp() + RESTART_TEXT)</w:t>
      </w:r>
    </w:p>
    <w:p w:rsidR="009A218F" w:rsidRPr="009A218F" w:rsidRDefault="009A218F" w:rsidP="009A218F">
      <w:pPr>
        <w:contextualSpacing/>
        <w:rPr>
          <w:rFonts w:ascii="Consolas" w:hAnsi="Consolas" w:cs="Consolas"/>
        </w:rPr>
      </w:pPr>
      <w:r w:rsidRPr="009A218F">
        <w:rPr>
          <w:rFonts w:ascii="Consolas" w:hAnsi="Consolas" w:cs="Consolas"/>
        </w:rPr>
        <w:t xml:space="preserve">        </w:t>
      </w:r>
    </w:p>
    <w:p w:rsidR="009A218F" w:rsidRPr="009A218F" w:rsidRDefault="009A218F" w:rsidP="009A218F">
      <w:pPr>
        <w:contextualSpacing/>
        <w:rPr>
          <w:rFonts w:ascii="Consolas" w:hAnsi="Consolas" w:cs="Consolas"/>
        </w:rPr>
      </w:pPr>
      <w:r w:rsidRPr="009A218F">
        <w:rPr>
          <w:rFonts w:ascii="Consolas" w:hAnsi="Consolas" w:cs="Consolas"/>
        </w:rPr>
        <w:t xml:space="preserve">    with open(LOG_FILENAME, APPEND_MODE) as f:</w:t>
      </w:r>
    </w:p>
    <w:p w:rsidR="009A218F" w:rsidRPr="009A218F" w:rsidRDefault="009A218F" w:rsidP="009A218F">
      <w:pPr>
        <w:contextualSpacing/>
        <w:rPr>
          <w:rFonts w:ascii="Consolas" w:hAnsi="Consolas" w:cs="Consolas"/>
        </w:rPr>
      </w:pPr>
      <w:r w:rsidRPr="009A218F">
        <w:rPr>
          <w:rFonts w:ascii="Consolas" w:hAnsi="Consolas" w:cs="Consolas"/>
        </w:rPr>
        <w:t xml:space="preserve">        f.write(TimeStamp() + CREATED_OR_WIPED_CURRENT_EMP_TEXT)</w:t>
      </w:r>
    </w:p>
    <w:p w:rsidR="009A218F" w:rsidRPr="009A218F" w:rsidRDefault="009A218F" w:rsidP="009A218F">
      <w:pPr>
        <w:contextualSpacing/>
        <w:rPr>
          <w:rFonts w:ascii="Consolas" w:hAnsi="Consolas" w:cs="Consolas"/>
        </w:rPr>
      </w:pPr>
      <w:r w:rsidRPr="009A218F">
        <w:rPr>
          <w:rFonts w:ascii="Consolas" w:hAnsi="Consolas" w:cs="Consolas"/>
        </w:rPr>
        <w:t xml:space="preserve">        </w:t>
      </w:r>
    </w:p>
    <w:p w:rsidR="009A218F" w:rsidRPr="009A218F" w:rsidRDefault="009A218F" w:rsidP="009A218F">
      <w:pPr>
        <w:contextualSpacing/>
        <w:rPr>
          <w:rFonts w:ascii="Consolas" w:hAnsi="Consolas" w:cs="Consolas"/>
        </w:rPr>
      </w:pPr>
      <w:r w:rsidRPr="009A218F">
        <w:rPr>
          <w:rFonts w:ascii="Consolas" w:hAnsi="Consolas" w:cs="Consolas"/>
        </w:rPr>
        <w:t xml:space="preserve">    f = open(INITIAL_SETUP_FILENAME, APPEND_MODE) #Ensures that the file "InitialSetup.txt" exists.</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 xml:space="preserve">    f = open(INITIAL_SETUP_FILENAME, READ_MODE)</w:t>
      </w:r>
    </w:p>
    <w:p w:rsidR="009A218F" w:rsidRPr="009A218F" w:rsidRDefault="009A218F" w:rsidP="009A218F">
      <w:pPr>
        <w:contextualSpacing/>
        <w:rPr>
          <w:rFonts w:ascii="Consolas" w:hAnsi="Consolas" w:cs="Consolas"/>
        </w:rPr>
      </w:pPr>
      <w:r w:rsidRPr="009A218F">
        <w:rPr>
          <w:rFonts w:ascii="Consolas" w:hAnsi="Consolas" w:cs="Consolas"/>
        </w:rPr>
        <w:t xml:space="preserve">    </w:t>
      </w:r>
    </w:p>
    <w:p w:rsidR="009A218F" w:rsidRPr="009A218F" w:rsidRDefault="009A218F" w:rsidP="009A218F">
      <w:pPr>
        <w:contextualSpacing/>
        <w:rPr>
          <w:rFonts w:ascii="Consolas" w:hAnsi="Consolas" w:cs="Consolas"/>
        </w:rPr>
      </w:pPr>
      <w:r w:rsidRPr="009A218F">
        <w:rPr>
          <w:rFonts w:ascii="Consolas" w:hAnsi="Consolas" w:cs="Consolas"/>
        </w:rPr>
        <w:t xml:space="preserve">    searchlines = f.readlines() #Creates a second definition of the function f.readlines()</w:t>
      </w:r>
    </w:p>
    <w:p w:rsidR="009A218F" w:rsidRPr="009A218F" w:rsidRDefault="009A218F" w:rsidP="009A218F">
      <w:pPr>
        <w:contextualSpacing/>
        <w:rPr>
          <w:rFonts w:ascii="Consolas" w:hAnsi="Consolas" w:cs="Consolas"/>
        </w:rPr>
      </w:pPr>
      <w:r w:rsidRPr="009A218F">
        <w:rPr>
          <w:rFonts w:ascii="Consolas" w:hAnsi="Consolas" w:cs="Consolas"/>
        </w:rPr>
        <w:t xml:space="preserve">    for i, line in enumerate(searchlines): #Searches the file</w:t>
      </w:r>
    </w:p>
    <w:p w:rsidR="009A218F" w:rsidRPr="009A218F" w:rsidRDefault="009A218F" w:rsidP="009A218F">
      <w:pPr>
        <w:contextualSpacing/>
        <w:rPr>
          <w:rFonts w:ascii="Consolas" w:hAnsi="Consolas" w:cs="Consolas"/>
        </w:rPr>
      </w:pPr>
      <w:r w:rsidRPr="009A218F">
        <w:rPr>
          <w:rFonts w:ascii="Consolas" w:hAnsi="Consolas" w:cs="Consolas"/>
        </w:rPr>
        <w:t xml:space="preserve">       if "True" in line:</w:t>
      </w:r>
    </w:p>
    <w:p w:rsidR="009A218F" w:rsidRPr="009A218F" w:rsidRDefault="009A218F" w:rsidP="009A218F">
      <w:pPr>
        <w:contextualSpacing/>
        <w:rPr>
          <w:rFonts w:ascii="Consolas" w:hAnsi="Consolas" w:cs="Consolas"/>
        </w:rPr>
      </w:pPr>
      <w:r w:rsidRPr="009A218F">
        <w:rPr>
          <w:rFonts w:ascii="Consolas" w:hAnsi="Consolas" w:cs="Consolas"/>
        </w:rPr>
        <w:t xml:space="preserve">           Setup = True</w:t>
      </w:r>
    </w:p>
    <w:p w:rsidR="009A218F" w:rsidRPr="009A218F" w:rsidRDefault="009A218F" w:rsidP="009A218F">
      <w:pPr>
        <w:contextualSpacing/>
        <w:rPr>
          <w:rFonts w:ascii="Consolas" w:hAnsi="Consolas" w:cs="Consolas"/>
        </w:rPr>
      </w:pPr>
      <w:r w:rsidRPr="009A218F">
        <w:rPr>
          <w:rFonts w:ascii="Consolas" w:hAnsi="Consolas" w:cs="Consolas"/>
        </w:rPr>
        <w:t xml:space="preserve">           </w:t>
      </w:r>
    </w:p>
    <w:p w:rsidR="009A218F" w:rsidRPr="009A218F" w:rsidRDefault="009A218F" w:rsidP="009A218F">
      <w:pPr>
        <w:contextualSpacing/>
        <w:rPr>
          <w:rFonts w:ascii="Consolas" w:hAnsi="Consolas" w:cs="Consolas"/>
        </w:rPr>
      </w:pPr>
      <w:r w:rsidRPr="009A218F">
        <w:rPr>
          <w:rFonts w:ascii="Consolas" w:hAnsi="Consolas" w:cs="Consolas"/>
        </w:rPr>
        <w:t xml:space="preserve">    if Setup == True:</w:t>
      </w:r>
    </w:p>
    <w:p w:rsidR="009A218F" w:rsidRPr="009A218F" w:rsidRDefault="009A218F" w:rsidP="009A218F">
      <w:pPr>
        <w:contextualSpacing/>
        <w:rPr>
          <w:rFonts w:ascii="Consolas" w:hAnsi="Consolas" w:cs="Consolas"/>
        </w:rPr>
      </w:pPr>
      <w:r w:rsidRPr="009A218F">
        <w:rPr>
          <w:rFonts w:ascii="Consolas" w:hAnsi="Consolas" w:cs="Consolas"/>
        </w:rPr>
        <w:t xml:space="preserve">        with open(LOG_FILENAME, APPEND_MODE) as f:</w:t>
      </w:r>
    </w:p>
    <w:p w:rsidR="009A218F" w:rsidRPr="009A218F" w:rsidRDefault="009A218F" w:rsidP="009A218F">
      <w:pPr>
        <w:contextualSpacing/>
        <w:rPr>
          <w:rFonts w:ascii="Consolas" w:hAnsi="Consolas" w:cs="Consolas"/>
        </w:rPr>
      </w:pPr>
      <w:r w:rsidRPr="009A218F">
        <w:rPr>
          <w:rFonts w:ascii="Consolas" w:hAnsi="Consolas" w:cs="Consolas"/>
        </w:rPr>
        <w:t xml:space="preserve">            f.write(TimeStamp() + LOADING_VARIABLES_TEXT)</w:t>
      </w:r>
    </w:p>
    <w:p w:rsidR="009A218F" w:rsidRPr="009A218F" w:rsidRDefault="009A218F" w:rsidP="009A218F">
      <w:pPr>
        <w:contextualSpacing/>
        <w:rPr>
          <w:rFonts w:ascii="Consolas" w:hAnsi="Consolas" w:cs="Consolas"/>
        </w:rPr>
      </w:pPr>
      <w:r w:rsidRPr="009A218F">
        <w:rPr>
          <w:rFonts w:ascii="Consolas" w:hAnsi="Consolas" w:cs="Consolas"/>
        </w:rPr>
        <w:t xml:space="preserve">            </w:t>
      </w:r>
    </w:p>
    <w:p w:rsidR="009A218F" w:rsidRPr="009A218F" w:rsidRDefault="009A218F" w:rsidP="009A218F">
      <w:pPr>
        <w:contextualSpacing/>
        <w:rPr>
          <w:rFonts w:ascii="Consolas" w:hAnsi="Consolas" w:cs="Consolas"/>
        </w:rPr>
      </w:pPr>
      <w:r w:rsidRPr="009A218F">
        <w:rPr>
          <w:rFonts w:ascii="Consolas" w:hAnsi="Consolas" w:cs="Consolas"/>
        </w:rPr>
        <w:lastRenderedPageBreak/>
        <w:t xml:space="preserve">        f = open(EMP_COUNT_FILENAME, READ_MODE)</w:t>
      </w:r>
    </w:p>
    <w:p w:rsidR="009A218F" w:rsidRPr="009A218F" w:rsidRDefault="009A218F" w:rsidP="009A218F">
      <w:pPr>
        <w:contextualSpacing/>
        <w:rPr>
          <w:rFonts w:ascii="Consolas" w:hAnsi="Consolas" w:cs="Consolas"/>
        </w:rPr>
      </w:pPr>
      <w:r w:rsidRPr="009A218F">
        <w:rPr>
          <w:rFonts w:ascii="Consolas" w:hAnsi="Consolas" w:cs="Consolas"/>
        </w:rPr>
        <w:t xml:space="preserve">        with open(EMP_COUNT_FILENAME, READ_MODE) as f:</w:t>
      </w:r>
    </w:p>
    <w:p w:rsidR="009A218F" w:rsidRPr="009A218F" w:rsidRDefault="009A218F" w:rsidP="009A218F">
      <w:pPr>
        <w:contextualSpacing/>
        <w:rPr>
          <w:rFonts w:ascii="Consolas" w:hAnsi="Consolas" w:cs="Consolas"/>
        </w:rPr>
      </w:pPr>
      <w:r w:rsidRPr="009A218F">
        <w:rPr>
          <w:rFonts w:ascii="Consolas" w:hAnsi="Consolas" w:cs="Consolas"/>
        </w:rPr>
        <w:t xml:space="preserve">            empCountList = f.readlines()</w:t>
      </w:r>
    </w:p>
    <w:p w:rsidR="009A218F" w:rsidRPr="009A218F" w:rsidRDefault="009A218F" w:rsidP="009A218F">
      <w:pPr>
        <w:contextualSpacing/>
        <w:rPr>
          <w:rFonts w:ascii="Consolas" w:hAnsi="Consolas" w:cs="Consolas"/>
        </w:rPr>
      </w:pPr>
      <w:r w:rsidRPr="009A218F">
        <w:rPr>
          <w:rFonts w:ascii="Consolas" w:hAnsi="Consolas" w:cs="Consolas"/>
        </w:rPr>
        <w:t xml:space="preserve">            empCount = int(empCountList[0])</w:t>
      </w:r>
    </w:p>
    <w:p w:rsidR="009A218F" w:rsidRPr="009A218F" w:rsidRDefault="009A218F" w:rsidP="009A218F">
      <w:pPr>
        <w:contextualSpacing/>
        <w:rPr>
          <w:rFonts w:ascii="Consolas" w:hAnsi="Consolas" w:cs="Consolas"/>
        </w:rPr>
      </w:pPr>
      <w:r w:rsidRPr="009A218F">
        <w:rPr>
          <w:rFonts w:ascii="Consolas" w:hAnsi="Consolas" w:cs="Consolas"/>
        </w:rPr>
        <w:t xml:space="preserve">            </w:t>
      </w:r>
    </w:p>
    <w:p w:rsidR="009A218F" w:rsidRPr="009A218F" w:rsidRDefault="009A218F" w:rsidP="009A218F">
      <w:pPr>
        <w:contextualSpacing/>
        <w:rPr>
          <w:rFonts w:ascii="Consolas" w:hAnsi="Consolas" w:cs="Consolas"/>
        </w:rPr>
      </w:pPr>
      <w:r w:rsidRPr="009A218F">
        <w:rPr>
          <w:rFonts w:ascii="Consolas" w:hAnsi="Consolas" w:cs="Consolas"/>
        </w:rPr>
        <w:t xml:space="preserve">        with open(LOG_FILENAME, APPEND_MODE) as f:</w:t>
      </w:r>
    </w:p>
    <w:p w:rsidR="009A218F" w:rsidRPr="009A218F" w:rsidRDefault="009A218F" w:rsidP="009A218F">
      <w:pPr>
        <w:contextualSpacing/>
        <w:rPr>
          <w:rFonts w:ascii="Consolas" w:hAnsi="Consolas" w:cs="Consolas"/>
        </w:rPr>
      </w:pPr>
      <w:r w:rsidRPr="009A218F">
        <w:rPr>
          <w:rFonts w:ascii="Consolas" w:hAnsi="Consolas" w:cs="Consolas"/>
        </w:rPr>
        <w:t xml:space="preserve">            f.write(TimeStamp() + LOADED_EMP_COUNT_TEXT)</w:t>
      </w:r>
    </w:p>
    <w:p w:rsidR="009A218F" w:rsidRPr="009A218F" w:rsidRDefault="009A218F" w:rsidP="009A218F">
      <w:pPr>
        <w:contextualSpacing/>
        <w:rPr>
          <w:rFonts w:ascii="Consolas" w:hAnsi="Consolas" w:cs="Consolas"/>
        </w:rPr>
      </w:pPr>
      <w:r w:rsidRPr="009A218F">
        <w:rPr>
          <w:rFonts w:ascii="Consolas" w:hAnsi="Consolas" w:cs="Consolas"/>
        </w:rPr>
        <w:t xml:space="preserve">            </w:t>
      </w:r>
    </w:p>
    <w:p w:rsidR="009A218F" w:rsidRPr="009A218F" w:rsidRDefault="009A218F" w:rsidP="009A218F">
      <w:pPr>
        <w:contextualSpacing/>
        <w:rPr>
          <w:rFonts w:ascii="Consolas" w:hAnsi="Consolas" w:cs="Consolas"/>
        </w:rPr>
      </w:pPr>
      <w:r w:rsidRPr="009A218F">
        <w:rPr>
          <w:rFonts w:ascii="Consolas" w:hAnsi="Consolas" w:cs="Consolas"/>
        </w:rPr>
        <w:t xml:space="preserve">        with open(LOG_FILENAME, APPEND_MODE) as f:</w:t>
      </w:r>
    </w:p>
    <w:p w:rsidR="009A218F" w:rsidRPr="009A218F" w:rsidRDefault="009A218F" w:rsidP="009A218F">
      <w:pPr>
        <w:contextualSpacing/>
        <w:rPr>
          <w:rFonts w:ascii="Consolas" w:hAnsi="Consolas" w:cs="Consolas"/>
        </w:rPr>
      </w:pPr>
      <w:r w:rsidRPr="009A218F">
        <w:rPr>
          <w:rFonts w:ascii="Consolas" w:hAnsi="Consolas" w:cs="Consolas"/>
        </w:rPr>
        <w:t xml:space="preserve">            f.write(TimeStamp() + LOADED_TOTAL_SALARY_TEXT)</w:t>
      </w:r>
    </w:p>
    <w:p w:rsidR="009A218F" w:rsidRPr="009A218F" w:rsidRDefault="009A218F" w:rsidP="009A218F">
      <w:pPr>
        <w:contextualSpacing/>
        <w:rPr>
          <w:rFonts w:ascii="Consolas" w:hAnsi="Consolas" w:cs="Consolas"/>
        </w:rPr>
      </w:pPr>
      <w:r w:rsidRPr="009A218F">
        <w:rPr>
          <w:rFonts w:ascii="Consolas" w:hAnsi="Consolas" w:cs="Consolas"/>
        </w:rPr>
        <w:t xml:space="preserve">            </w:t>
      </w:r>
    </w:p>
    <w:p w:rsidR="009A218F" w:rsidRPr="009A218F" w:rsidRDefault="009A218F" w:rsidP="009A218F">
      <w:pPr>
        <w:contextualSpacing/>
        <w:rPr>
          <w:rFonts w:ascii="Consolas" w:hAnsi="Consolas" w:cs="Consolas"/>
        </w:rPr>
      </w:pPr>
      <w:r w:rsidRPr="009A218F">
        <w:rPr>
          <w:rFonts w:ascii="Consolas" w:hAnsi="Consolas" w:cs="Consolas"/>
        </w:rPr>
        <w:t xml:space="preserve">        f = open(TOTAL_EXPENDITURE_FILENAME, READ_MODE)</w:t>
      </w:r>
    </w:p>
    <w:p w:rsidR="009A218F" w:rsidRPr="009A218F" w:rsidRDefault="009A218F" w:rsidP="009A218F">
      <w:pPr>
        <w:contextualSpacing/>
        <w:rPr>
          <w:rFonts w:ascii="Consolas" w:hAnsi="Consolas" w:cs="Consolas"/>
        </w:rPr>
      </w:pPr>
      <w:r w:rsidRPr="009A218F">
        <w:rPr>
          <w:rFonts w:ascii="Consolas" w:hAnsi="Consolas" w:cs="Consolas"/>
        </w:rPr>
        <w:t xml:space="preserve">        with open(TOTAL_EXPENDITURE_FILENAME, READ_MODE) as f:</w:t>
      </w:r>
    </w:p>
    <w:p w:rsidR="009A218F" w:rsidRPr="009A218F" w:rsidRDefault="009A218F" w:rsidP="009A218F">
      <w:pPr>
        <w:contextualSpacing/>
        <w:rPr>
          <w:rFonts w:ascii="Consolas" w:hAnsi="Consolas" w:cs="Consolas"/>
        </w:rPr>
      </w:pPr>
      <w:r w:rsidRPr="009A218F">
        <w:rPr>
          <w:rFonts w:ascii="Consolas" w:hAnsi="Consolas" w:cs="Consolas"/>
        </w:rPr>
        <w:t xml:space="preserve">            totalExpenditureList = f.readlines()</w:t>
      </w:r>
    </w:p>
    <w:p w:rsidR="009A218F" w:rsidRPr="009A218F" w:rsidRDefault="009A218F" w:rsidP="009A218F">
      <w:pPr>
        <w:contextualSpacing/>
        <w:rPr>
          <w:rFonts w:ascii="Consolas" w:hAnsi="Consolas" w:cs="Consolas"/>
        </w:rPr>
      </w:pPr>
      <w:r w:rsidRPr="009A218F">
        <w:rPr>
          <w:rFonts w:ascii="Consolas" w:hAnsi="Consolas" w:cs="Consolas"/>
        </w:rPr>
        <w:t xml:space="preserve">            totalExpenditure = int(totalExpenditureList[0])</w:t>
      </w:r>
    </w:p>
    <w:p w:rsidR="009A218F" w:rsidRPr="009A218F" w:rsidRDefault="009A218F" w:rsidP="009A218F">
      <w:pPr>
        <w:contextualSpacing/>
        <w:rPr>
          <w:rFonts w:ascii="Consolas" w:hAnsi="Consolas" w:cs="Consolas"/>
        </w:rPr>
      </w:pPr>
      <w:r w:rsidRPr="009A218F">
        <w:rPr>
          <w:rFonts w:ascii="Consolas" w:hAnsi="Consolas" w:cs="Consolas"/>
        </w:rPr>
        <w:t xml:space="preserve">            </w:t>
      </w:r>
    </w:p>
    <w:p w:rsidR="009A218F" w:rsidRPr="009A218F" w:rsidRDefault="009A218F" w:rsidP="009A218F">
      <w:pPr>
        <w:contextualSpacing/>
        <w:rPr>
          <w:rFonts w:ascii="Consolas" w:hAnsi="Consolas" w:cs="Consolas"/>
        </w:rPr>
      </w:pPr>
      <w:r w:rsidRPr="009A218F">
        <w:rPr>
          <w:rFonts w:ascii="Consolas" w:hAnsi="Consolas" w:cs="Consolas"/>
        </w:rPr>
        <w:t xml:space="preserve">        with open(LOG_FILENAME, APPEND_MODE) as f:</w:t>
      </w:r>
    </w:p>
    <w:p w:rsidR="009A218F" w:rsidRPr="009A218F" w:rsidRDefault="009A218F" w:rsidP="009A218F">
      <w:pPr>
        <w:contextualSpacing/>
        <w:rPr>
          <w:rFonts w:ascii="Consolas" w:hAnsi="Consolas" w:cs="Consolas"/>
        </w:rPr>
      </w:pPr>
      <w:r w:rsidRPr="009A218F">
        <w:rPr>
          <w:rFonts w:ascii="Consolas" w:hAnsi="Consolas" w:cs="Consolas"/>
        </w:rPr>
        <w:t xml:space="preserve">            f.write(TimeStamp() + LOADED_TOTAL_EXPENDITURE_TEXT)</w:t>
      </w:r>
    </w:p>
    <w:p w:rsidR="009A218F" w:rsidRPr="009A218F" w:rsidRDefault="009A218F" w:rsidP="009A218F">
      <w:pPr>
        <w:contextualSpacing/>
        <w:rPr>
          <w:rFonts w:ascii="Consolas" w:hAnsi="Consolas" w:cs="Consolas"/>
        </w:rPr>
      </w:pPr>
      <w:r w:rsidRPr="009A218F">
        <w:rPr>
          <w:rFonts w:ascii="Consolas" w:hAnsi="Consolas" w:cs="Consolas"/>
        </w:rPr>
        <w:t xml:space="preserve">            </w:t>
      </w:r>
    </w:p>
    <w:p w:rsidR="009A218F" w:rsidRPr="009A218F" w:rsidRDefault="009A218F" w:rsidP="009A218F">
      <w:pPr>
        <w:contextualSpacing/>
        <w:rPr>
          <w:rFonts w:ascii="Consolas" w:hAnsi="Consolas" w:cs="Consolas"/>
        </w:rPr>
      </w:pPr>
      <w:r w:rsidRPr="009A218F">
        <w:rPr>
          <w:rFonts w:ascii="Consolas" w:hAnsi="Consolas" w:cs="Consolas"/>
        </w:rPr>
        <w:t xml:space="preserve">        with open(CURRENT_EMP_FILENAME, WRITE_MODE) as f:</w:t>
      </w:r>
    </w:p>
    <w:p w:rsidR="009A218F" w:rsidRPr="009A218F" w:rsidRDefault="009A218F" w:rsidP="009A218F">
      <w:pPr>
        <w:contextualSpacing/>
        <w:rPr>
          <w:rFonts w:ascii="Consolas" w:hAnsi="Consolas" w:cs="Consolas"/>
        </w:rPr>
      </w:pPr>
      <w:r w:rsidRPr="009A218F">
        <w:rPr>
          <w:rFonts w:ascii="Consolas" w:hAnsi="Consolas" w:cs="Consolas"/>
        </w:rPr>
        <w:t xml:space="preserve">            f.write("")</w:t>
      </w:r>
    </w:p>
    <w:p w:rsidR="009A218F" w:rsidRPr="009A218F" w:rsidRDefault="009A218F" w:rsidP="009A218F">
      <w:pPr>
        <w:contextualSpacing/>
        <w:rPr>
          <w:rFonts w:ascii="Consolas" w:hAnsi="Consolas" w:cs="Consolas"/>
        </w:rPr>
      </w:pPr>
      <w:r w:rsidRPr="009A218F">
        <w:rPr>
          <w:rFonts w:ascii="Consolas" w:hAnsi="Consolas" w:cs="Consolas"/>
        </w:rPr>
        <w:t xml:space="preserve">            </w:t>
      </w:r>
    </w:p>
    <w:p w:rsidR="009A218F" w:rsidRPr="009A218F" w:rsidRDefault="009A218F" w:rsidP="009A218F">
      <w:pPr>
        <w:contextualSpacing/>
        <w:rPr>
          <w:rFonts w:ascii="Consolas" w:hAnsi="Consolas" w:cs="Consolas"/>
        </w:rPr>
      </w:pPr>
      <w:r w:rsidRPr="009A218F">
        <w:rPr>
          <w:rFonts w:ascii="Consolas" w:hAnsi="Consolas" w:cs="Consolas"/>
        </w:rPr>
        <w:t xml:space="preserve">        with open(LOG_FILENAME, APPEND_MODE) as f:</w:t>
      </w:r>
    </w:p>
    <w:p w:rsidR="009A218F" w:rsidRPr="009A218F" w:rsidRDefault="009A218F" w:rsidP="009A218F">
      <w:pPr>
        <w:contextualSpacing/>
        <w:rPr>
          <w:rFonts w:ascii="Consolas" w:hAnsi="Consolas" w:cs="Consolas"/>
        </w:rPr>
      </w:pPr>
      <w:r w:rsidRPr="009A218F">
        <w:rPr>
          <w:rFonts w:ascii="Consolas" w:hAnsi="Consolas" w:cs="Consolas"/>
        </w:rPr>
        <w:t xml:space="preserve">            f.write(TimeStamp() + CREATED_OR_WIPED_CURRENT_EMP_TEXT)</w:t>
      </w:r>
    </w:p>
    <w:p w:rsidR="009A218F" w:rsidRPr="009A218F" w:rsidRDefault="009A218F" w:rsidP="009A218F">
      <w:pPr>
        <w:contextualSpacing/>
        <w:rPr>
          <w:rFonts w:ascii="Consolas" w:hAnsi="Consolas" w:cs="Consolas"/>
        </w:rPr>
      </w:pPr>
      <w:r w:rsidRPr="009A218F">
        <w:rPr>
          <w:rFonts w:ascii="Consolas" w:hAnsi="Consolas" w:cs="Consolas"/>
        </w:rPr>
        <w:t xml:space="preserve">    else:</w:t>
      </w:r>
    </w:p>
    <w:p w:rsidR="009A218F" w:rsidRPr="009A218F" w:rsidRDefault="009A218F" w:rsidP="009A218F">
      <w:pPr>
        <w:contextualSpacing/>
        <w:rPr>
          <w:rFonts w:ascii="Consolas" w:hAnsi="Consolas" w:cs="Consolas"/>
        </w:rPr>
      </w:pPr>
      <w:r w:rsidRPr="009A218F">
        <w:rPr>
          <w:rFonts w:ascii="Consolas" w:hAnsi="Consolas" w:cs="Consolas"/>
        </w:rPr>
        <w:t xml:space="preserve">        LoginData = {}</w:t>
      </w:r>
    </w:p>
    <w:p w:rsidR="009A218F" w:rsidRPr="009A218F" w:rsidRDefault="009A218F" w:rsidP="009A218F">
      <w:pPr>
        <w:contextualSpacing/>
        <w:rPr>
          <w:rFonts w:ascii="Consolas" w:hAnsi="Consolas" w:cs="Consolas"/>
        </w:rPr>
      </w:pPr>
      <w:r w:rsidRPr="009A218F">
        <w:rPr>
          <w:rFonts w:ascii="Consolas" w:hAnsi="Consolas" w:cs="Consolas"/>
        </w:rPr>
        <w:t xml:space="preserve">        pickle.dump( LoginData, open(LOGIN_DATA_FILENAME, WRITE_BINARY_MODE ) )</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 xml:space="preserve">        EmpDatabase = []</w:t>
      </w:r>
    </w:p>
    <w:p w:rsidR="009A218F" w:rsidRPr="009A218F" w:rsidRDefault="009A218F" w:rsidP="009A218F">
      <w:pPr>
        <w:contextualSpacing/>
        <w:rPr>
          <w:rFonts w:ascii="Consolas" w:hAnsi="Consolas" w:cs="Consolas"/>
        </w:rPr>
      </w:pPr>
      <w:r w:rsidRPr="009A218F">
        <w:rPr>
          <w:rFonts w:ascii="Consolas" w:hAnsi="Consolas" w:cs="Consolas"/>
        </w:rPr>
        <w:t xml:space="preserve">        with open(EMP_DATABASE_FILENAME, WRITE_MODE) as f:</w:t>
      </w:r>
    </w:p>
    <w:p w:rsidR="009A218F" w:rsidRPr="009A218F" w:rsidRDefault="009A218F" w:rsidP="009A218F">
      <w:pPr>
        <w:contextualSpacing/>
        <w:rPr>
          <w:rFonts w:ascii="Consolas" w:hAnsi="Consolas" w:cs="Consolas"/>
        </w:rPr>
      </w:pPr>
      <w:r w:rsidRPr="009A218F">
        <w:rPr>
          <w:rFonts w:ascii="Consolas" w:hAnsi="Consolas" w:cs="Consolas"/>
        </w:rPr>
        <w:t xml:space="preserve">            f.write("%s" %EmpDatabase)</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 xml:space="preserve">        pickle.dump(0, open(LOGIN_SECURITY_FILENAME, WRITE_BINARY_MODE))</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 xml:space="preserve">        EmpCodes = []</w:t>
      </w:r>
    </w:p>
    <w:p w:rsidR="009A218F" w:rsidRPr="009A218F" w:rsidRDefault="009A218F" w:rsidP="009A218F">
      <w:pPr>
        <w:contextualSpacing/>
        <w:rPr>
          <w:rFonts w:ascii="Consolas" w:hAnsi="Consolas" w:cs="Consolas"/>
        </w:rPr>
      </w:pPr>
      <w:r w:rsidRPr="009A218F">
        <w:rPr>
          <w:rFonts w:ascii="Consolas" w:hAnsi="Consolas" w:cs="Consolas"/>
        </w:rPr>
        <w:t xml:space="preserve">        pickle.dump( EmpCodes, open(EMPCODE_FILENAME, WRITE_BINARY_MODE) )</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 xml:space="preserve">        with open(LOG_FILENAME, APPEND_MODE) as f:</w:t>
      </w:r>
    </w:p>
    <w:p w:rsidR="009A218F" w:rsidRPr="009A218F" w:rsidRDefault="009A218F" w:rsidP="009A218F">
      <w:pPr>
        <w:contextualSpacing/>
        <w:rPr>
          <w:rFonts w:ascii="Consolas" w:hAnsi="Consolas" w:cs="Consolas"/>
        </w:rPr>
      </w:pPr>
      <w:r w:rsidRPr="009A218F">
        <w:rPr>
          <w:rFonts w:ascii="Consolas" w:hAnsi="Consolas" w:cs="Consolas"/>
        </w:rPr>
        <w:t xml:space="preserve">            f.write(TimeStamp() + INITIATING_FIRST_TIME_SETUP_TEXT)</w:t>
      </w:r>
    </w:p>
    <w:p w:rsidR="009A218F" w:rsidRPr="009A218F" w:rsidRDefault="009A218F" w:rsidP="009A218F">
      <w:pPr>
        <w:contextualSpacing/>
        <w:rPr>
          <w:rFonts w:ascii="Consolas" w:hAnsi="Consolas" w:cs="Consolas"/>
        </w:rPr>
      </w:pPr>
      <w:r w:rsidRPr="009A218F">
        <w:rPr>
          <w:rFonts w:ascii="Consolas" w:hAnsi="Consolas" w:cs="Consolas"/>
        </w:rPr>
        <w:t xml:space="preserve">        with open(LOG_FILENAME, APPEND_MODE) as f:</w:t>
      </w:r>
    </w:p>
    <w:p w:rsidR="009A218F" w:rsidRPr="009A218F" w:rsidRDefault="009A218F" w:rsidP="009A218F">
      <w:pPr>
        <w:contextualSpacing/>
        <w:rPr>
          <w:rFonts w:ascii="Consolas" w:hAnsi="Consolas" w:cs="Consolas"/>
        </w:rPr>
      </w:pPr>
      <w:r w:rsidRPr="009A218F">
        <w:rPr>
          <w:rFonts w:ascii="Consolas" w:hAnsi="Consolas" w:cs="Consolas"/>
        </w:rPr>
        <w:t xml:space="preserve">            f.write(TimeStamp() + CREATED_LOGINNAMES_TEXT)</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 xml:space="preserve">        with open(LANGUAGE_FILENAME, WRITE_MODE) as f:</w:t>
      </w:r>
    </w:p>
    <w:p w:rsidR="009A218F" w:rsidRPr="009A218F" w:rsidRDefault="009A218F" w:rsidP="009A218F">
      <w:pPr>
        <w:contextualSpacing/>
        <w:rPr>
          <w:rFonts w:ascii="Consolas" w:hAnsi="Consolas" w:cs="Consolas"/>
        </w:rPr>
      </w:pPr>
      <w:r w:rsidRPr="009A218F">
        <w:rPr>
          <w:rFonts w:ascii="Consolas" w:hAnsi="Consolas" w:cs="Consolas"/>
        </w:rPr>
        <w:t xml:space="preserve">            f.write("ENGLISH")</w:t>
      </w:r>
    </w:p>
    <w:p w:rsidR="009A218F" w:rsidRPr="009A218F" w:rsidRDefault="009A218F" w:rsidP="009A218F">
      <w:pPr>
        <w:contextualSpacing/>
        <w:rPr>
          <w:rFonts w:ascii="Consolas" w:hAnsi="Consolas" w:cs="Consolas"/>
        </w:rPr>
      </w:pPr>
      <w:r w:rsidRPr="009A218F">
        <w:rPr>
          <w:rFonts w:ascii="Consolas" w:hAnsi="Consolas" w:cs="Consolas"/>
        </w:rPr>
        <w:t xml:space="preserve">        with open(LOG_FILENAME, APPEND_MODE) as f:</w:t>
      </w:r>
    </w:p>
    <w:p w:rsidR="009A218F" w:rsidRPr="009A218F" w:rsidRDefault="009A218F" w:rsidP="009A218F">
      <w:pPr>
        <w:contextualSpacing/>
        <w:rPr>
          <w:rFonts w:ascii="Consolas" w:hAnsi="Consolas" w:cs="Consolas"/>
        </w:rPr>
      </w:pPr>
      <w:r w:rsidRPr="009A218F">
        <w:rPr>
          <w:rFonts w:ascii="Consolas" w:hAnsi="Consolas" w:cs="Consolas"/>
        </w:rPr>
        <w:t xml:space="preserve">            f.write(TimeStamp() + CREATED_LANGUAGE_FILE_TEXT)</w:t>
      </w:r>
    </w:p>
    <w:p w:rsidR="009A218F" w:rsidRPr="009A218F" w:rsidRDefault="009A218F" w:rsidP="009A218F">
      <w:pPr>
        <w:contextualSpacing/>
        <w:rPr>
          <w:rFonts w:ascii="Consolas" w:hAnsi="Consolas" w:cs="Consolas"/>
        </w:rPr>
      </w:pPr>
      <w:r w:rsidRPr="009A218F">
        <w:rPr>
          <w:rFonts w:ascii="Consolas" w:hAnsi="Consolas" w:cs="Consolas"/>
        </w:rPr>
        <w:lastRenderedPageBreak/>
        <w:t xml:space="preserve">                    </w:t>
      </w:r>
    </w:p>
    <w:p w:rsidR="009A218F" w:rsidRPr="009A218F" w:rsidRDefault="009A218F" w:rsidP="009A218F">
      <w:pPr>
        <w:contextualSpacing/>
        <w:rPr>
          <w:rFonts w:ascii="Consolas" w:hAnsi="Consolas" w:cs="Consolas"/>
        </w:rPr>
      </w:pPr>
      <w:r w:rsidRPr="009A218F">
        <w:rPr>
          <w:rFonts w:ascii="Consolas" w:hAnsi="Consolas" w:cs="Consolas"/>
        </w:rPr>
        <w:t xml:space="preserve">        empCount = 0</w:t>
      </w:r>
    </w:p>
    <w:p w:rsidR="009A218F" w:rsidRPr="009A218F" w:rsidRDefault="009A218F" w:rsidP="009A218F">
      <w:pPr>
        <w:contextualSpacing/>
        <w:rPr>
          <w:rFonts w:ascii="Consolas" w:hAnsi="Consolas" w:cs="Consolas"/>
        </w:rPr>
      </w:pPr>
      <w:r w:rsidRPr="009A218F">
        <w:rPr>
          <w:rFonts w:ascii="Consolas" w:hAnsi="Consolas" w:cs="Consolas"/>
        </w:rPr>
        <w:t xml:space="preserve">        totalExpenditure = 0</w:t>
      </w:r>
    </w:p>
    <w:p w:rsidR="009A218F" w:rsidRPr="009A218F" w:rsidRDefault="009A218F" w:rsidP="009A218F">
      <w:pPr>
        <w:contextualSpacing/>
        <w:rPr>
          <w:rFonts w:ascii="Consolas" w:hAnsi="Consolas" w:cs="Consolas"/>
        </w:rPr>
      </w:pPr>
      <w:r w:rsidRPr="009A218F">
        <w:rPr>
          <w:rFonts w:ascii="Consolas" w:hAnsi="Consolas" w:cs="Consolas"/>
        </w:rPr>
        <w:t xml:space="preserve">        </w:t>
      </w:r>
    </w:p>
    <w:p w:rsidR="009A218F" w:rsidRPr="009A218F" w:rsidRDefault="009A218F" w:rsidP="009A218F">
      <w:pPr>
        <w:contextualSpacing/>
        <w:rPr>
          <w:rFonts w:ascii="Consolas" w:hAnsi="Consolas" w:cs="Consolas"/>
        </w:rPr>
      </w:pPr>
      <w:r w:rsidRPr="009A218F">
        <w:rPr>
          <w:rFonts w:ascii="Consolas" w:hAnsi="Consolas" w:cs="Consolas"/>
        </w:rPr>
        <w:t xml:space="preserve">        f = open(EMP_COUNT_FILENAME, WRITE_MODE)</w:t>
      </w:r>
    </w:p>
    <w:p w:rsidR="009A218F" w:rsidRPr="009A218F" w:rsidRDefault="009A218F" w:rsidP="009A218F">
      <w:pPr>
        <w:contextualSpacing/>
        <w:rPr>
          <w:rFonts w:ascii="Consolas" w:hAnsi="Consolas" w:cs="Consolas"/>
        </w:rPr>
      </w:pPr>
      <w:r w:rsidRPr="009A218F">
        <w:rPr>
          <w:rFonts w:ascii="Consolas" w:hAnsi="Consolas" w:cs="Consolas"/>
        </w:rPr>
        <w:t xml:space="preserve">        with open(EMP_COUNT_FILENAME, WRITE_MODE) as f:</w:t>
      </w:r>
    </w:p>
    <w:p w:rsidR="009A218F" w:rsidRPr="009A218F" w:rsidRDefault="009A218F" w:rsidP="009A218F">
      <w:pPr>
        <w:contextualSpacing/>
        <w:rPr>
          <w:rFonts w:ascii="Consolas" w:hAnsi="Consolas" w:cs="Consolas"/>
        </w:rPr>
      </w:pPr>
      <w:r w:rsidRPr="009A218F">
        <w:rPr>
          <w:rFonts w:ascii="Consolas" w:hAnsi="Consolas" w:cs="Consolas"/>
        </w:rPr>
        <w:t xml:space="preserve">            f.write("%s\n" %empCount)</w:t>
      </w:r>
    </w:p>
    <w:p w:rsidR="009A218F" w:rsidRPr="009A218F" w:rsidRDefault="009A218F" w:rsidP="009A218F">
      <w:pPr>
        <w:contextualSpacing/>
        <w:rPr>
          <w:rFonts w:ascii="Consolas" w:hAnsi="Consolas" w:cs="Consolas"/>
        </w:rPr>
      </w:pPr>
      <w:r w:rsidRPr="009A218F">
        <w:rPr>
          <w:rFonts w:ascii="Consolas" w:hAnsi="Consolas" w:cs="Consolas"/>
        </w:rPr>
        <w:t xml:space="preserve">            f.close()</w:t>
      </w:r>
    </w:p>
    <w:p w:rsidR="009A218F" w:rsidRPr="009A218F" w:rsidRDefault="009A218F" w:rsidP="009A218F">
      <w:pPr>
        <w:contextualSpacing/>
        <w:rPr>
          <w:rFonts w:ascii="Consolas" w:hAnsi="Consolas" w:cs="Consolas"/>
        </w:rPr>
      </w:pPr>
      <w:r w:rsidRPr="009A218F">
        <w:rPr>
          <w:rFonts w:ascii="Consolas" w:hAnsi="Consolas" w:cs="Consolas"/>
        </w:rPr>
        <w:t xml:space="preserve">            </w:t>
      </w:r>
    </w:p>
    <w:p w:rsidR="009A218F" w:rsidRPr="009A218F" w:rsidRDefault="009A218F" w:rsidP="009A218F">
      <w:pPr>
        <w:contextualSpacing/>
        <w:rPr>
          <w:rFonts w:ascii="Consolas" w:hAnsi="Consolas" w:cs="Consolas"/>
        </w:rPr>
      </w:pPr>
      <w:r w:rsidRPr="009A218F">
        <w:rPr>
          <w:rFonts w:ascii="Consolas" w:hAnsi="Consolas" w:cs="Consolas"/>
        </w:rPr>
        <w:t xml:space="preserve">        with open(LOG_FILENAME, APPEND_MODE) as f:</w:t>
      </w:r>
    </w:p>
    <w:p w:rsidR="009A218F" w:rsidRPr="009A218F" w:rsidRDefault="009A218F" w:rsidP="009A218F">
      <w:pPr>
        <w:contextualSpacing/>
        <w:rPr>
          <w:rFonts w:ascii="Consolas" w:hAnsi="Consolas" w:cs="Consolas"/>
        </w:rPr>
      </w:pPr>
      <w:r w:rsidRPr="009A218F">
        <w:rPr>
          <w:rFonts w:ascii="Consolas" w:hAnsi="Consolas" w:cs="Consolas"/>
        </w:rPr>
        <w:t xml:space="preserve">            f.write(TimeStamp() + CREATED_EMPCOUNT_TEXT)</w:t>
      </w:r>
    </w:p>
    <w:p w:rsidR="009A218F" w:rsidRPr="009A218F" w:rsidRDefault="009A218F" w:rsidP="009A218F">
      <w:pPr>
        <w:contextualSpacing/>
        <w:rPr>
          <w:rFonts w:ascii="Consolas" w:hAnsi="Consolas" w:cs="Consolas"/>
        </w:rPr>
      </w:pPr>
      <w:r w:rsidRPr="009A218F">
        <w:rPr>
          <w:rFonts w:ascii="Consolas" w:hAnsi="Consolas" w:cs="Consolas"/>
        </w:rPr>
        <w:t xml:space="preserve">        f = open(TOTAL_SALARY_FILENAME, WRITE_MODE)</w:t>
      </w:r>
    </w:p>
    <w:p w:rsidR="009A218F" w:rsidRPr="009A218F" w:rsidRDefault="009A218F" w:rsidP="009A218F">
      <w:pPr>
        <w:contextualSpacing/>
        <w:rPr>
          <w:rFonts w:ascii="Consolas" w:hAnsi="Consolas" w:cs="Consolas"/>
        </w:rPr>
      </w:pPr>
      <w:r w:rsidRPr="009A218F">
        <w:rPr>
          <w:rFonts w:ascii="Consolas" w:hAnsi="Consolas" w:cs="Consolas"/>
        </w:rPr>
        <w:t xml:space="preserve">             </w:t>
      </w:r>
    </w:p>
    <w:p w:rsidR="009A218F" w:rsidRPr="009A218F" w:rsidRDefault="009A218F" w:rsidP="009A218F">
      <w:pPr>
        <w:contextualSpacing/>
        <w:rPr>
          <w:rFonts w:ascii="Consolas" w:hAnsi="Consolas" w:cs="Consolas"/>
        </w:rPr>
      </w:pPr>
      <w:r w:rsidRPr="009A218F">
        <w:rPr>
          <w:rFonts w:ascii="Consolas" w:hAnsi="Consolas" w:cs="Consolas"/>
        </w:rPr>
        <w:t xml:space="preserve">        with open(LOG_FILENAME, APPEND_MODE) as f:</w:t>
      </w:r>
    </w:p>
    <w:p w:rsidR="009A218F" w:rsidRPr="009A218F" w:rsidRDefault="009A218F" w:rsidP="009A218F">
      <w:pPr>
        <w:contextualSpacing/>
        <w:rPr>
          <w:rFonts w:ascii="Consolas" w:hAnsi="Consolas" w:cs="Consolas"/>
        </w:rPr>
      </w:pPr>
      <w:r w:rsidRPr="009A218F">
        <w:rPr>
          <w:rFonts w:ascii="Consolas" w:hAnsi="Consolas" w:cs="Consolas"/>
        </w:rPr>
        <w:t xml:space="preserve">            f.write(TimeStamp() + CREATED_TOTALSALARY_TEXT)</w:t>
      </w:r>
    </w:p>
    <w:p w:rsidR="009A218F" w:rsidRPr="009A218F" w:rsidRDefault="009A218F" w:rsidP="009A218F">
      <w:pPr>
        <w:contextualSpacing/>
        <w:rPr>
          <w:rFonts w:ascii="Consolas" w:hAnsi="Consolas" w:cs="Consolas"/>
        </w:rPr>
      </w:pPr>
      <w:r w:rsidRPr="009A218F">
        <w:rPr>
          <w:rFonts w:ascii="Consolas" w:hAnsi="Consolas" w:cs="Consolas"/>
        </w:rPr>
        <w:t xml:space="preserve">            </w:t>
      </w:r>
    </w:p>
    <w:p w:rsidR="009A218F" w:rsidRPr="009A218F" w:rsidRDefault="009A218F" w:rsidP="009A218F">
      <w:pPr>
        <w:contextualSpacing/>
        <w:rPr>
          <w:rFonts w:ascii="Consolas" w:hAnsi="Consolas" w:cs="Consolas"/>
        </w:rPr>
      </w:pPr>
      <w:r w:rsidRPr="009A218F">
        <w:rPr>
          <w:rFonts w:ascii="Consolas" w:hAnsi="Consolas" w:cs="Consolas"/>
        </w:rPr>
        <w:t xml:space="preserve">        f = open(TOTAL_EXPENDITURE_FILENAME, WRITE_MODE)</w:t>
      </w:r>
    </w:p>
    <w:p w:rsidR="009A218F" w:rsidRPr="009A218F" w:rsidRDefault="009A218F" w:rsidP="009A218F">
      <w:pPr>
        <w:contextualSpacing/>
        <w:rPr>
          <w:rFonts w:ascii="Consolas" w:hAnsi="Consolas" w:cs="Consolas"/>
        </w:rPr>
      </w:pPr>
      <w:r w:rsidRPr="009A218F">
        <w:rPr>
          <w:rFonts w:ascii="Consolas" w:hAnsi="Consolas" w:cs="Consolas"/>
        </w:rPr>
        <w:t xml:space="preserve">        with open(TOTAL_EXPENDITURE_FILENAME, WRITE_MODE) as f:</w:t>
      </w:r>
    </w:p>
    <w:p w:rsidR="009A218F" w:rsidRPr="009A218F" w:rsidRDefault="009A218F" w:rsidP="009A218F">
      <w:pPr>
        <w:contextualSpacing/>
        <w:rPr>
          <w:rFonts w:ascii="Consolas" w:hAnsi="Consolas" w:cs="Consolas"/>
        </w:rPr>
      </w:pPr>
      <w:r w:rsidRPr="009A218F">
        <w:rPr>
          <w:rFonts w:ascii="Consolas" w:hAnsi="Consolas" w:cs="Consolas"/>
        </w:rPr>
        <w:t xml:space="preserve">            f.write("%s\n" %totalExpenditure)</w:t>
      </w:r>
    </w:p>
    <w:p w:rsidR="009A218F" w:rsidRPr="009A218F" w:rsidRDefault="009A218F" w:rsidP="009A218F">
      <w:pPr>
        <w:contextualSpacing/>
        <w:rPr>
          <w:rFonts w:ascii="Consolas" w:hAnsi="Consolas" w:cs="Consolas"/>
        </w:rPr>
      </w:pPr>
      <w:r w:rsidRPr="009A218F">
        <w:rPr>
          <w:rFonts w:ascii="Consolas" w:hAnsi="Consolas" w:cs="Consolas"/>
        </w:rPr>
        <w:t xml:space="preserve">            f.close()</w:t>
      </w:r>
    </w:p>
    <w:p w:rsidR="009A218F" w:rsidRPr="009A218F" w:rsidRDefault="009A218F" w:rsidP="009A218F">
      <w:pPr>
        <w:contextualSpacing/>
        <w:rPr>
          <w:rFonts w:ascii="Consolas" w:hAnsi="Consolas" w:cs="Consolas"/>
        </w:rPr>
      </w:pPr>
      <w:r w:rsidRPr="009A218F">
        <w:rPr>
          <w:rFonts w:ascii="Consolas" w:hAnsi="Consolas" w:cs="Consolas"/>
        </w:rPr>
        <w:t xml:space="preserve">            </w:t>
      </w:r>
    </w:p>
    <w:p w:rsidR="009A218F" w:rsidRPr="009A218F" w:rsidRDefault="009A218F" w:rsidP="009A218F">
      <w:pPr>
        <w:contextualSpacing/>
        <w:rPr>
          <w:rFonts w:ascii="Consolas" w:hAnsi="Consolas" w:cs="Consolas"/>
        </w:rPr>
      </w:pPr>
      <w:r w:rsidRPr="009A218F">
        <w:rPr>
          <w:rFonts w:ascii="Consolas" w:hAnsi="Consolas" w:cs="Consolas"/>
        </w:rPr>
        <w:t xml:space="preserve">        with open(LOG_FILENAME, APPEND_MODE) as f:</w:t>
      </w:r>
    </w:p>
    <w:p w:rsidR="009A218F" w:rsidRPr="009A218F" w:rsidRDefault="009A218F" w:rsidP="009A218F">
      <w:pPr>
        <w:contextualSpacing/>
        <w:rPr>
          <w:rFonts w:ascii="Consolas" w:hAnsi="Consolas" w:cs="Consolas"/>
        </w:rPr>
      </w:pPr>
      <w:r w:rsidRPr="009A218F">
        <w:rPr>
          <w:rFonts w:ascii="Consolas" w:hAnsi="Consolas" w:cs="Consolas"/>
        </w:rPr>
        <w:t xml:space="preserve">            f.write(TimeStamp() + CREATED_TOTALEXPENDITURE_TEXT)</w:t>
      </w:r>
    </w:p>
    <w:p w:rsidR="009A218F" w:rsidRPr="009A218F" w:rsidRDefault="009A218F" w:rsidP="009A218F">
      <w:pPr>
        <w:contextualSpacing/>
        <w:rPr>
          <w:rFonts w:ascii="Consolas" w:hAnsi="Consolas" w:cs="Consolas"/>
        </w:rPr>
      </w:pPr>
      <w:r w:rsidRPr="009A218F">
        <w:rPr>
          <w:rFonts w:ascii="Consolas" w:hAnsi="Consolas" w:cs="Consolas"/>
        </w:rPr>
        <w:t xml:space="preserve">            </w:t>
      </w:r>
    </w:p>
    <w:p w:rsidR="009A218F" w:rsidRPr="009A218F" w:rsidRDefault="009A218F" w:rsidP="009A218F">
      <w:pPr>
        <w:contextualSpacing/>
        <w:rPr>
          <w:rFonts w:ascii="Consolas" w:hAnsi="Consolas" w:cs="Consolas"/>
        </w:rPr>
      </w:pPr>
      <w:r w:rsidRPr="009A218F">
        <w:rPr>
          <w:rFonts w:ascii="Consolas" w:hAnsi="Consolas" w:cs="Consolas"/>
        </w:rPr>
        <w:t xml:space="preserve">        with open(LOG_FILENAME, APPEND_MODE) as f:</w:t>
      </w:r>
    </w:p>
    <w:p w:rsidR="009A218F" w:rsidRPr="009A218F" w:rsidRDefault="009A218F" w:rsidP="009A218F">
      <w:pPr>
        <w:contextualSpacing/>
        <w:rPr>
          <w:rFonts w:ascii="Consolas" w:hAnsi="Consolas" w:cs="Consolas"/>
        </w:rPr>
      </w:pPr>
      <w:r w:rsidRPr="009A218F">
        <w:rPr>
          <w:rFonts w:ascii="Consolas" w:hAnsi="Consolas" w:cs="Consolas"/>
        </w:rPr>
        <w:t xml:space="preserve">            f.write(TimeStamp() + FIRST_TIME_ADMIN_PASS_SETUP_TEXT)</w:t>
      </w:r>
    </w:p>
    <w:p w:rsidR="009A218F" w:rsidRPr="009A218F" w:rsidRDefault="009A218F" w:rsidP="009A218F">
      <w:pPr>
        <w:contextualSpacing/>
        <w:rPr>
          <w:rFonts w:ascii="Consolas" w:hAnsi="Consolas" w:cs="Consolas"/>
        </w:rPr>
      </w:pPr>
      <w:r w:rsidRPr="009A218F">
        <w:rPr>
          <w:rFonts w:ascii="Consolas" w:hAnsi="Consolas" w:cs="Consolas"/>
        </w:rPr>
        <w:t xml:space="preserve">            </w:t>
      </w:r>
    </w:p>
    <w:p w:rsidR="009A218F" w:rsidRPr="009A218F" w:rsidRDefault="009A218F" w:rsidP="009A218F">
      <w:pPr>
        <w:contextualSpacing/>
        <w:rPr>
          <w:rFonts w:ascii="Consolas" w:hAnsi="Consolas" w:cs="Consolas"/>
        </w:rPr>
      </w:pPr>
      <w:r w:rsidRPr="009A218F">
        <w:rPr>
          <w:rFonts w:ascii="Consolas" w:hAnsi="Consolas" w:cs="Consolas"/>
        </w:rPr>
        <w:t xml:space="preserve">        root = Tk()</w:t>
      </w:r>
    </w:p>
    <w:p w:rsidR="009A218F" w:rsidRPr="009A218F" w:rsidRDefault="009A218F" w:rsidP="009A218F">
      <w:pPr>
        <w:contextualSpacing/>
        <w:rPr>
          <w:rFonts w:ascii="Consolas" w:hAnsi="Consolas" w:cs="Consolas"/>
        </w:rPr>
      </w:pPr>
      <w:r w:rsidRPr="009A218F">
        <w:rPr>
          <w:rFonts w:ascii="Consolas" w:hAnsi="Consolas" w:cs="Consolas"/>
        </w:rPr>
        <w:t xml:space="preserve">        root.geometry(WINDOW_GEOMETRY)</w:t>
      </w:r>
    </w:p>
    <w:p w:rsidR="009A218F" w:rsidRPr="009A218F" w:rsidRDefault="009A218F" w:rsidP="009A218F">
      <w:pPr>
        <w:contextualSpacing/>
        <w:rPr>
          <w:rFonts w:ascii="Consolas" w:hAnsi="Consolas" w:cs="Consolas"/>
        </w:rPr>
      </w:pPr>
      <w:r w:rsidRPr="009A218F">
        <w:rPr>
          <w:rFonts w:ascii="Consolas" w:hAnsi="Consolas" w:cs="Consolas"/>
        </w:rPr>
        <w:t xml:space="preserve">        </w:t>
      </w:r>
    </w:p>
    <w:p w:rsidR="009A218F" w:rsidRPr="009A218F" w:rsidRDefault="009A218F" w:rsidP="009A218F">
      <w:pPr>
        <w:contextualSpacing/>
        <w:rPr>
          <w:rFonts w:ascii="Consolas" w:hAnsi="Consolas" w:cs="Consolas"/>
        </w:rPr>
      </w:pPr>
      <w:r w:rsidRPr="009A218F">
        <w:rPr>
          <w:rFonts w:ascii="Consolas" w:hAnsi="Consolas" w:cs="Consolas"/>
        </w:rPr>
        <w:t xml:space="preserve">        with open(LOG_FILENAME, APPEND_MODE) as f:</w:t>
      </w:r>
    </w:p>
    <w:p w:rsidR="009A218F" w:rsidRPr="009A218F" w:rsidRDefault="009A218F" w:rsidP="009A218F">
      <w:pPr>
        <w:contextualSpacing/>
        <w:rPr>
          <w:rFonts w:ascii="Consolas" w:hAnsi="Consolas" w:cs="Consolas"/>
        </w:rPr>
      </w:pPr>
      <w:r w:rsidRPr="009A218F">
        <w:rPr>
          <w:rFonts w:ascii="Consolas" w:hAnsi="Consolas" w:cs="Consolas"/>
        </w:rPr>
        <w:t xml:space="preserve">            f.write(TimeStamp() + INITIALISING_INITSETUPPOPUP_TEXT)</w:t>
      </w:r>
    </w:p>
    <w:p w:rsidR="009A218F" w:rsidRPr="009A218F" w:rsidRDefault="009A218F" w:rsidP="009A218F">
      <w:pPr>
        <w:contextualSpacing/>
        <w:rPr>
          <w:rFonts w:ascii="Consolas" w:hAnsi="Consolas" w:cs="Consolas"/>
        </w:rPr>
      </w:pPr>
      <w:r w:rsidRPr="009A218F">
        <w:rPr>
          <w:rFonts w:ascii="Consolas" w:hAnsi="Consolas" w:cs="Consolas"/>
        </w:rPr>
        <w:t xml:space="preserve">            </w:t>
      </w:r>
    </w:p>
    <w:p w:rsidR="009A218F" w:rsidRPr="009A218F" w:rsidRDefault="009A218F" w:rsidP="009A218F">
      <w:pPr>
        <w:contextualSpacing/>
        <w:rPr>
          <w:rFonts w:ascii="Consolas" w:hAnsi="Consolas" w:cs="Consolas"/>
        </w:rPr>
      </w:pPr>
      <w:r w:rsidRPr="009A218F">
        <w:rPr>
          <w:rFonts w:ascii="Consolas" w:hAnsi="Consolas" w:cs="Consolas"/>
        </w:rPr>
        <w:t xml:space="preserve">        app = InitSetupPopup(root)</w:t>
      </w:r>
    </w:p>
    <w:p w:rsidR="009A218F" w:rsidRPr="009A218F" w:rsidRDefault="009A218F" w:rsidP="009A218F">
      <w:pPr>
        <w:contextualSpacing/>
        <w:rPr>
          <w:rFonts w:ascii="Consolas" w:hAnsi="Consolas" w:cs="Consolas"/>
        </w:rPr>
      </w:pPr>
      <w:r w:rsidRPr="009A218F">
        <w:rPr>
          <w:rFonts w:ascii="Consolas" w:hAnsi="Consolas" w:cs="Consolas"/>
        </w:rPr>
        <w:t xml:space="preserve">        root.mainloop()</w:t>
      </w:r>
    </w:p>
    <w:p w:rsidR="009A218F" w:rsidRPr="009A218F" w:rsidRDefault="009A218F" w:rsidP="009A218F">
      <w:pPr>
        <w:contextualSpacing/>
        <w:rPr>
          <w:rFonts w:ascii="Consolas" w:hAnsi="Consolas" w:cs="Consolas"/>
        </w:rPr>
      </w:pPr>
      <w:r w:rsidRPr="009A218F">
        <w:rPr>
          <w:rFonts w:ascii="Consolas" w:hAnsi="Consolas" w:cs="Consolas"/>
        </w:rPr>
        <w:t xml:space="preserve">        </w:t>
      </w:r>
    </w:p>
    <w:p w:rsidR="009A218F" w:rsidRPr="009A218F" w:rsidRDefault="009A218F" w:rsidP="009A218F">
      <w:pPr>
        <w:contextualSpacing/>
        <w:rPr>
          <w:rFonts w:ascii="Consolas" w:hAnsi="Consolas" w:cs="Consolas"/>
        </w:rPr>
      </w:pPr>
      <w:r w:rsidRPr="009A218F">
        <w:rPr>
          <w:rFonts w:ascii="Consolas" w:hAnsi="Consolas" w:cs="Consolas"/>
        </w:rPr>
        <w:t xml:space="preserve">        f = open(INITIAL_SETUP_FILENAME, WRITE_MODE) #Creates the file "InitialSetup.txt"</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 xml:space="preserve">        with open(INITIAL_SETUP_FILENAME, WRITE_MODE) as f:</w:t>
      </w:r>
    </w:p>
    <w:p w:rsidR="009A218F" w:rsidRPr="009A218F" w:rsidRDefault="009A218F" w:rsidP="009A218F">
      <w:pPr>
        <w:contextualSpacing/>
        <w:rPr>
          <w:rFonts w:ascii="Consolas" w:hAnsi="Consolas" w:cs="Consolas"/>
        </w:rPr>
      </w:pPr>
      <w:r w:rsidRPr="009A218F">
        <w:rPr>
          <w:rFonts w:ascii="Consolas" w:hAnsi="Consolas" w:cs="Consolas"/>
        </w:rPr>
        <w:t xml:space="preserve">            f.write("True") #Writes "True" to the file "InitialSetup.txt", which will be used to check whether setup is complete.</w:t>
      </w:r>
    </w:p>
    <w:p w:rsidR="009A218F" w:rsidRPr="009A218F" w:rsidRDefault="009A218F" w:rsidP="009A218F">
      <w:pPr>
        <w:contextualSpacing/>
        <w:rPr>
          <w:rFonts w:ascii="Consolas" w:hAnsi="Consolas" w:cs="Consolas"/>
        </w:rPr>
      </w:pPr>
      <w:r w:rsidRPr="009A218F">
        <w:rPr>
          <w:rFonts w:ascii="Consolas" w:hAnsi="Consolas" w:cs="Consolas"/>
        </w:rPr>
        <w:t xml:space="preserve">            f.close()</w:t>
      </w:r>
    </w:p>
    <w:p w:rsidR="009A218F" w:rsidRPr="009A218F" w:rsidRDefault="009A218F" w:rsidP="009A218F">
      <w:pPr>
        <w:contextualSpacing/>
        <w:rPr>
          <w:rFonts w:ascii="Consolas" w:hAnsi="Consolas" w:cs="Consolas"/>
        </w:rPr>
      </w:pPr>
      <w:r w:rsidRPr="009A218F">
        <w:rPr>
          <w:rFonts w:ascii="Consolas" w:hAnsi="Consolas" w:cs="Consolas"/>
        </w:rPr>
        <w:t xml:space="preserve">            </w:t>
      </w:r>
    </w:p>
    <w:p w:rsidR="009A218F" w:rsidRPr="009A218F" w:rsidRDefault="009A218F" w:rsidP="009A218F">
      <w:pPr>
        <w:contextualSpacing/>
        <w:rPr>
          <w:rFonts w:ascii="Consolas" w:hAnsi="Consolas" w:cs="Consolas"/>
        </w:rPr>
      </w:pPr>
      <w:r w:rsidRPr="009A218F">
        <w:rPr>
          <w:rFonts w:ascii="Consolas" w:hAnsi="Consolas" w:cs="Consolas"/>
        </w:rPr>
        <w:t xml:space="preserve">        with open(LOG_FILENAME, APPEND_MODE) as f:</w:t>
      </w:r>
    </w:p>
    <w:p w:rsidR="009A218F" w:rsidRPr="009A218F" w:rsidRDefault="009A218F" w:rsidP="009A218F">
      <w:pPr>
        <w:contextualSpacing/>
        <w:rPr>
          <w:rFonts w:ascii="Consolas" w:hAnsi="Consolas" w:cs="Consolas"/>
        </w:rPr>
      </w:pPr>
      <w:r w:rsidRPr="009A218F">
        <w:rPr>
          <w:rFonts w:ascii="Consolas" w:hAnsi="Consolas" w:cs="Consolas"/>
        </w:rPr>
        <w:t xml:space="preserve">            f.write(TimeStamp() + CREATED_INITIALSETUP_TEXT)</w:t>
      </w:r>
    </w:p>
    <w:p w:rsidR="009A218F" w:rsidRPr="009A218F" w:rsidRDefault="009A218F" w:rsidP="009A218F">
      <w:r>
        <w:t xml:space="preserve">        </w:t>
      </w:r>
    </w:p>
    <w:p w:rsidR="00620138" w:rsidRDefault="00620138" w:rsidP="00FD2805">
      <w:pPr>
        <w:pStyle w:val="Heading2"/>
      </w:pPr>
      <w:bookmarkStart w:id="89" w:name="_Toc406682485"/>
      <w:r>
        <w:lastRenderedPageBreak/>
        <w:t>InitSetupPopup.py :</w:t>
      </w:r>
      <w:bookmarkEnd w:id="89"/>
    </w:p>
    <w:p w:rsidR="009A218F" w:rsidRPr="009A218F" w:rsidRDefault="009A218F" w:rsidP="009A218F">
      <w:pPr>
        <w:contextualSpacing/>
        <w:rPr>
          <w:rFonts w:ascii="Consolas" w:hAnsi="Consolas" w:cs="Consolas"/>
        </w:rPr>
      </w:pPr>
      <w:r w:rsidRPr="009A218F">
        <w:rPr>
          <w:rFonts w:ascii="Consolas" w:hAnsi="Consolas" w:cs="Consolas"/>
        </w:rPr>
        <w:t>from Tkinter import *</w:t>
      </w:r>
    </w:p>
    <w:p w:rsidR="009A218F" w:rsidRPr="009A218F" w:rsidRDefault="009A218F" w:rsidP="009A218F">
      <w:pPr>
        <w:contextualSpacing/>
        <w:rPr>
          <w:rFonts w:ascii="Consolas" w:hAnsi="Consolas" w:cs="Consolas"/>
        </w:rPr>
      </w:pPr>
      <w:r w:rsidRPr="009A218F">
        <w:rPr>
          <w:rFonts w:ascii="Consolas" w:hAnsi="Consolas" w:cs="Consolas"/>
        </w:rPr>
        <w:t>from Constants import *</w:t>
      </w:r>
    </w:p>
    <w:p w:rsidR="009A218F" w:rsidRPr="009A218F" w:rsidRDefault="009A218F" w:rsidP="009A218F">
      <w:pPr>
        <w:contextualSpacing/>
        <w:rPr>
          <w:rFonts w:ascii="Consolas" w:hAnsi="Consolas" w:cs="Consolas"/>
        </w:rPr>
      </w:pPr>
      <w:r w:rsidRPr="009A218F">
        <w:rPr>
          <w:rFonts w:ascii="Consolas" w:hAnsi="Consolas" w:cs="Consolas"/>
        </w:rPr>
        <w:t>from TimeStamp import *</w:t>
      </w:r>
    </w:p>
    <w:p w:rsidR="009A218F" w:rsidRPr="009A218F" w:rsidRDefault="009A218F" w:rsidP="009A218F">
      <w:pPr>
        <w:contextualSpacing/>
        <w:rPr>
          <w:rFonts w:ascii="Consolas" w:hAnsi="Consolas" w:cs="Consolas"/>
        </w:rPr>
      </w:pPr>
      <w:r w:rsidRPr="009A218F">
        <w:rPr>
          <w:rFonts w:ascii="Consolas" w:hAnsi="Consolas" w:cs="Consolas"/>
        </w:rPr>
        <w:t>from CreatePopup import *</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from LoggingStringsEnglish import *</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with open(LANGUAGE_FILENAME, READ_MODE) as f:</w:t>
      </w:r>
    </w:p>
    <w:p w:rsidR="009A218F" w:rsidRPr="009A218F" w:rsidRDefault="009A218F" w:rsidP="009A218F">
      <w:pPr>
        <w:contextualSpacing/>
        <w:rPr>
          <w:rFonts w:ascii="Consolas" w:hAnsi="Consolas" w:cs="Consolas"/>
        </w:rPr>
      </w:pPr>
      <w:r w:rsidRPr="009A218F">
        <w:rPr>
          <w:rFonts w:ascii="Consolas" w:hAnsi="Consolas" w:cs="Consolas"/>
        </w:rPr>
        <w:t xml:space="preserve">    Language = f.readline()</w:t>
      </w:r>
    </w:p>
    <w:p w:rsidR="009A218F" w:rsidRPr="009A218F" w:rsidRDefault="009A218F" w:rsidP="009A218F">
      <w:pPr>
        <w:contextualSpacing/>
        <w:rPr>
          <w:rFonts w:ascii="Consolas" w:hAnsi="Consolas" w:cs="Consolas"/>
        </w:rPr>
      </w:pPr>
      <w:r w:rsidRPr="009A218F">
        <w:rPr>
          <w:rFonts w:ascii="Consolas" w:hAnsi="Consolas" w:cs="Consolas"/>
        </w:rPr>
        <w:t xml:space="preserve">    if Language == "GERMAN":</w:t>
      </w:r>
    </w:p>
    <w:p w:rsidR="009A218F" w:rsidRPr="009A218F" w:rsidRDefault="009A218F" w:rsidP="009A218F">
      <w:pPr>
        <w:contextualSpacing/>
        <w:rPr>
          <w:rFonts w:ascii="Consolas" w:hAnsi="Consolas" w:cs="Consolas"/>
        </w:rPr>
      </w:pPr>
      <w:r w:rsidRPr="009A218F">
        <w:rPr>
          <w:rFonts w:ascii="Consolas" w:hAnsi="Consolas" w:cs="Consolas"/>
        </w:rPr>
        <w:t xml:space="preserve">        from InitSetupPopupStringsGerman import *</w:t>
      </w:r>
    </w:p>
    <w:p w:rsidR="009A218F" w:rsidRPr="009A218F" w:rsidRDefault="009A218F" w:rsidP="009A218F">
      <w:pPr>
        <w:contextualSpacing/>
        <w:rPr>
          <w:rFonts w:ascii="Consolas" w:hAnsi="Consolas" w:cs="Consolas"/>
        </w:rPr>
      </w:pPr>
      <w:r w:rsidRPr="009A218F">
        <w:rPr>
          <w:rFonts w:ascii="Consolas" w:hAnsi="Consolas" w:cs="Consolas"/>
        </w:rPr>
        <w:t xml:space="preserve">        from PopupsStringsGerman import *</w:t>
      </w:r>
    </w:p>
    <w:p w:rsidR="009A218F" w:rsidRPr="009A218F" w:rsidRDefault="009A218F" w:rsidP="009A218F">
      <w:pPr>
        <w:contextualSpacing/>
        <w:rPr>
          <w:rFonts w:ascii="Consolas" w:hAnsi="Consolas" w:cs="Consolas"/>
        </w:rPr>
      </w:pPr>
      <w:r w:rsidRPr="009A218F">
        <w:rPr>
          <w:rFonts w:ascii="Consolas" w:hAnsi="Consolas" w:cs="Consolas"/>
        </w:rPr>
        <w:t xml:space="preserve">        from DropdownMenuStringsGerman import *</w:t>
      </w:r>
    </w:p>
    <w:p w:rsidR="009A218F" w:rsidRPr="009A218F" w:rsidRDefault="009A218F" w:rsidP="009A218F">
      <w:pPr>
        <w:contextualSpacing/>
        <w:rPr>
          <w:rFonts w:ascii="Consolas" w:hAnsi="Consolas" w:cs="Consolas"/>
        </w:rPr>
      </w:pPr>
      <w:r w:rsidRPr="009A218F">
        <w:rPr>
          <w:rFonts w:ascii="Consolas" w:hAnsi="Consolas" w:cs="Consolas"/>
        </w:rPr>
        <w:t xml:space="preserve">    else:</w:t>
      </w:r>
    </w:p>
    <w:p w:rsidR="009A218F" w:rsidRPr="009A218F" w:rsidRDefault="009A218F" w:rsidP="009A218F">
      <w:pPr>
        <w:contextualSpacing/>
        <w:rPr>
          <w:rFonts w:ascii="Consolas" w:hAnsi="Consolas" w:cs="Consolas"/>
        </w:rPr>
      </w:pPr>
      <w:r w:rsidRPr="009A218F">
        <w:rPr>
          <w:rFonts w:ascii="Consolas" w:hAnsi="Consolas" w:cs="Consolas"/>
        </w:rPr>
        <w:t xml:space="preserve">        from InitSetupPopupStringsEnglish import *</w:t>
      </w:r>
    </w:p>
    <w:p w:rsidR="009A218F" w:rsidRPr="009A218F" w:rsidRDefault="009A218F" w:rsidP="009A218F">
      <w:pPr>
        <w:contextualSpacing/>
        <w:rPr>
          <w:rFonts w:ascii="Consolas" w:hAnsi="Consolas" w:cs="Consolas"/>
        </w:rPr>
      </w:pPr>
      <w:r w:rsidRPr="009A218F">
        <w:rPr>
          <w:rFonts w:ascii="Consolas" w:hAnsi="Consolas" w:cs="Consolas"/>
        </w:rPr>
        <w:t xml:space="preserve">        from PopupsStringsEnglish import *</w:t>
      </w:r>
    </w:p>
    <w:p w:rsidR="009A218F" w:rsidRPr="009A218F" w:rsidRDefault="009A218F" w:rsidP="009A218F">
      <w:pPr>
        <w:contextualSpacing/>
        <w:rPr>
          <w:rFonts w:ascii="Consolas" w:hAnsi="Consolas" w:cs="Consolas"/>
        </w:rPr>
      </w:pPr>
      <w:r w:rsidRPr="009A218F">
        <w:rPr>
          <w:rFonts w:ascii="Consolas" w:hAnsi="Consolas" w:cs="Consolas"/>
        </w:rPr>
        <w:t xml:space="preserve">        from DropdownMenuStringsEnglish import *</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import re</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class InitSetupPopup(Frame):</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 xml:space="preserve">    def __init__(self, parent):</w:t>
      </w:r>
    </w:p>
    <w:p w:rsidR="009A218F" w:rsidRPr="009A218F" w:rsidRDefault="009A218F" w:rsidP="009A218F">
      <w:pPr>
        <w:contextualSpacing/>
        <w:rPr>
          <w:rFonts w:ascii="Consolas" w:hAnsi="Consolas" w:cs="Consolas"/>
        </w:rPr>
      </w:pPr>
      <w:r w:rsidRPr="009A218F">
        <w:rPr>
          <w:rFonts w:ascii="Consolas" w:hAnsi="Consolas" w:cs="Consolas"/>
        </w:rPr>
        <w:t xml:space="preserve">        Frame.__init__(self, parent)</w:t>
      </w:r>
    </w:p>
    <w:p w:rsidR="009A218F" w:rsidRPr="009A218F" w:rsidRDefault="009A218F" w:rsidP="009A218F">
      <w:pPr>
        <w:contextualSpacing/>
        <w:rPr>
          <w:rFonts w:ascii="Consolas" w:hAnsi="Consolas" w:cs="Consolas"/>
        </w:rPr>
      </w:pPr>
      <w:r w:rsidRPr="009A218F">
        <w:rPr>
          <w:rFonts w:ascii="Consolas" w:hAnsi="Consolas" w:cs="Consolas"/>
        </w:rPr>
        <w:t xml:space="preserve">        with open(LOG_FILENAME, APPEND_MODE) as f:</w:t>
      </w:r>
    </w:p>
    <w:p w:rsidR="009A218F" w:rsidRPr="009A218F" w:rsidRDefault="009A218F" w:rsidP="009A218F">
      <w:pPr>
        <w:contextualSpacing/>
        <w:rPr>
          <w:rFonts w:ascii="Consolas" w:hAnsi="Consolas" w:cs="Consolas"/>
        </w:rPr>
      </w:pPr>
      <w:r w:rsidRPr="009A218F">
        <w:rPr>
          <w:rFonts w:ascii="Consolas" w:hAnsi="Consolas" w:cs="Consolas"/>
        </w:rPr>
        <w:t xml:space="preserve">            f.write(TimeStamp() + INSTANCE_OF_INITSETUPPOPUP_TEXT + str(self) + PARENT_TEXT + str(parent) + "\n")</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 xml:space="preserve">        self.parent = parent</w:t>
      </w:r>
    </w:p>
    <w:p w:rsidR="009A218F" w:rsidRPr="009A218F" w:rsidRDefault="009A218F" w:rsidP="009A218F">
      <w:pPr>
        <w:contextualSpacing/>
        <w:rPr>
          <w:rFonts w:ascii="Consolas" w:hAnsi="Consolas" w:cs="Consolas"/>
        </w:rPr>
      </w:pPr>
      <w:r w:rsidRPr="009A218F">
        <w:rPr>
          <w:rFonts w:ascii="Consolas" w:hAnsi="Consolas" w:cs="Consolas"/>
        </w:rPr>
        <w:t xml:space="preserve">        self.parent.protocol("WM_DELETE_WINDOW", self.onExit)</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 xml:space="preserve">        self.initialiseUI()</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 xml:space="preserve">    def initialiseUI(self):</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 xml:space="preserve">        self.parent.title(WINDOW_TITLE)</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 xml:space="preserve">        menubar = Menu(self.parent)</w:t>
      </w:r>
    </w:p>
    <w:p w:rsidR="009A218F" w:rsidRPr="009A218F" w:rsidRDefault="009A218F" w:rsidP="009A218F">
      <w:pPr>
        <w:contextualSpacing/>
        <w:rPr>
          <w:rFonts w:ascii="Consolas" w:hAnsi="Consolas" w:cs="Consolas"/>
        </w:rPr>
      </w:pPr>
      <w:r w:rsidRPr="009A218F">
        <w:rPr>
          <w:rFonts w:ascii="Consolas" w:hAnsi="Consolas" w:cs="Consolas"/>
        </w:rPr>
        <w:t xml:space="preserve">        self.parent.config(menu=menubar)</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 xml:space="preserve">        fileMenu = Menu(menubar)</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 xml:space="preserve">        fileMenu.add_command(label=DROPDOWN_HELP_TEXT, underline=0, command=self.Help)</w:t>
      </w:r>
    </w:p>
    <w:p w:rsidR="009A218F" w:rsidRPr="009A218F" w:rsidRDefault="009A218F" w:rsidP="009A218F">
      <w:pPr>
        <w:contextualSpacing/>
        <w:rPr>
          <w:rFonts w:ascii="Consolas" w:hAnsi="Consolas" w:cs="Consolas"/>
        </w:rPr>
      </w:pPr>
      <w:r w:rsidRPr="009A218F">
        <w:rPr>
          <w:rFonts w:ascii="Consolas" w:hAnsi="Consolas" w:cs="Consolas"/>
        </w:rPr>
        <w:t xml:space="preserve">        </w:t>
      </w:r>
    </w:p>
    <w:p w:rsidR="009A218F" w:rsidRPr="009A218F" w:rsidRDefault="009A218F" w:rsidP="009A218F">
      <w:pPr>
        <w:contextualSpacing/>
        <w:rPr>
          <w:rFonts w:ascii="Consolas" w:hAnsi="Consolas" w:cs="Consolas"/>
        </w:rPr>
      </w:pPr>
      <w:r w:rsidRPr="009A218F">
        <w:rPr>
          <w:rFonts w:ascii="Consolas" w:hAnsi="Consolas" w:cs="Consolas"/>
        </w:rPr>
        <w:lastRenderedPageBreak/>
        <w:t xml:space="preserve">        fileMenu.add_separator()</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 xml:space="preserve">        menubar.add_cascade(label=DROPDOWN_FILE_TEXT, underline=0, menu=fileMenu)</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 xml:space="preserve">        with open(LOG_FILENAME, APPEND_MODE) as f:</w:t>
      </w:r>
    </w:p>
    <w:p w:rsidR="009A218F" w:rsidRPr="009A218F" w:rsidRDefault="009A218F" w:rsidP="009A218F">
      <w:pPr>
        <w:contextualSpacing/>
        <w:rPr>
          <w:rFonts w:ascii="Consolas" w:hAnsi="Consolas" w:cs="Consolas"/>
        </w:rPr>
      </w:pPr>
      <w:r w:rsidRPr="009A218F">
        <w:rPr>
          <w:rFonts w:ascii="Consolas" w:hAnsi="Consolas" w:cs="Consolas"/>
        </w:rPr>
        <w:t xml:space="preserve">            f.write(TimeStamp() + MENUBAR_INITIALISED_TEXT)</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 xml:space="preserve">        global AdminPassEntry</w:t>
      </w:r>
    </w:p>
    <w:p w:rsidR="009A218F" w:rsidRPr="009A218F" w:rsidRDefault="009A218F" w:rsidP="009A218F">
      <w:pPr>
        <w:contextualSpacing/>
        <w:rPr>
          <w:rFonts w:ascii="Consolas" w:hAnsi="Consolas" w:cs="Consolas"/>
        </w:rPr>
      </w:pPr>
      <w:r w:rsidRPr="009A218F">
        <w:rPr>
          <w:rFonts w:ascii="Consolas" w:hAnsi="Consolas" w:cs="Consolas"/>
        </w:rPr>
        <w:t xml:space="preserve">        global AdminPassEntryTwo</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 xml:space="preserve">        AnchorLabel = Label()</w:t>
      </w:r>
    </w:p>
    <w:p w:rsidR="009A218F" w:rsidRPr="009A218F" w:rsidRDefault="009A218F" w:rsidP="009A218F">
      <w:pPr>
        <w:contextualSpacing/>
        <w:rPr>
          <w:rFonts w:ascii="Consolas" w:hAnsi="Consolas" w:cs="Consolas"/>
        </w:rPr>
      </w:pPr>
      <w:r w:rsidRPr="009A218F">
        <w:rPr>
          <w:rFonts w:ascii="Consolas" w:hAnsi="Consolas" w:cs="Consolas"/>
        </w:rPr>
        <w:t xml:space="preserve">        </w:t>
      </w:r>
    </w:p>
    <w:p w:rsidR="009A218F" w:rsidRPr="009A218F" w:rsidRDefault="009A218F" w:rsidP="009A218F">
      <w:pPr>
        <w:contextualSpacing/>
        <w:rPr>
          <w:rFonts w:ascii="Consolas" w:hAnsi="Consolas" w:cs="Consolas"/>
        </w:rPr>
      </w:pPr>
      <w:r w:rsidRPr="009A218F">
        <w:rPr>
          <w:rFonts w:ascii="Consolas" w:hAnsi="Consolas" w:cs="Consolas"/>
        </w:rPr>
        <w:t xml:space="preserve">        AdminPassLabel = Label(text=ENTER_ADMIN_PASS_TEXT, anchor=CENTER)</w:t>
      </w:r>
    </w:p>
    <w:p w:rsidR="009A218F" w:rsidRPr="009A218F" w:rsidRDefault="009A218F" w:rsidP="009A218F">
      <w:pPr>
        <w:contextualSpacing/>
        <w:rPr>
          <w:rFonts w:ascii="Consolas" w:hAnsi="Consolas" w:cs="Consolas"/>
        </w:rPr>
      </w:pPr>
      <w:r w:rsidRPr="009A218F">
        <w:rPr>
          <w:rFonts w:ascii="Consolas" w:hAnsi="Consolas" w:cs="Consolas"/>
        </w:rPr>
        <w:t xml:space="preserve">        AdminPassEntry = Entry(show="*")</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 xml:space="preserve">        AdminPassLabelTwo = Label(text=REENTER_ADMIN_PASS_TEXT, anchor=CENTER)</w:t>
      </w:r>
    </w:p>
    <w:p w:rsidR="009A218F" w:rsidRPr="009A218F" w:rsidRDefault="009A218F" w:rsidP="009A218F">
      <w:pPr>
        <w:contextualSpacing/>
        <w:rPr>
          <w:rFonts w:ascii="Consolas" w:hAnsi="Consolas" w:cs="Consolas"/>
        </w:rPr>
      </w:pPr>
      <w:r w:rsidRPr="009A218F">
        <w:rPr>
          <w:rFonts w:ascii="Consolas" w:hAnsi="Consolas" w:cs="Consolas"/>
        </w:rPr>
        <w:t xml:space="preserve">        AdminPassEntryTwo = Entry(show="*")</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 xml:space="preserve">        with open(LOG_FILENAME, APPEND_MODE) as f:</w:t>
      </w:r>
    </w:p>
    <w:p w:rsidR="009A218F" w:rsidRPr="009A218F" w:rsidRDefault="009A218F" w:rsidP="009A218F">
      <w:pPr>
        <w:contextualSpacing/>
        <w:rPr>
          <w:rFonts w:ascii="Consolas" w:hAnsi="Consolas" w:cs="Consolas"/>
        </w:rPr>
      </w:pPr>
      <w:r w:rsidRPr="009A218F">
        <w:rPr>
          <w:rFonts w:ascii="Consolas" w:hAnsi="Consolas" w:cs="Consolas"/>
        </w:rPr>
        <w:t xml:space="preserve">            f.write(TimeStamp() + LOADED_LABELS_TEXT)</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 xml:space="preserve">        SubmitButton = Button(text=SUBMIT_BUTTON_TEXT)</w:t>
      </w:r>
    </w:p>
    <w:p w:rsidR="009A218F" w:rsidRPr="009A218F" w:rsidRDefault="009A218F" w:rsidP="009A218F">
      <w:pPr>
        <w:contextualSpacing/>
        <w:rPr>
          <w:rFonts w:ascii="Consolas" w:hAnsi="Consolas" w:cs="Consolas"/>
        </w:rPr>
      </w:pPr>
      <w:r w:rsidRPr="009A218F">
        <w:rPr>
          <w:rFonts w:ascii="Consolas" w:hAnsi="Consolas" w:cs="Consolas"/>
        </w:rPr>
        <w:t xml:space="preserve">        SubmitButton['command'] = lambda: self.PasswordSubmit()</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 xml:space="preserve">        with open(LOG_FILENAME, APPEND_MODE) as f:</w:t>
      </w:r>
    </w:p>
    <w:p w:rsidR="009A218F" w:rsidRPr="009A218F" w:rsidRDefault="009A218F" w:rsidP="009A218F">
      <w:pPr>
        <w:contextualSpacing/>
        <w:rPr>
          <w:rFonts w:ascii="Consolas" w:hAnsi="Consolas" w:cs="Consolas"/>
        </w:rPr>
      </w:pPr>
      <w:r w:rsidRPr="009A218F">
        <w:rPr>
          <w:rFonts w:ascii="Consolas" w:hAnsi="Consolas" w:cs="Consolas"/>
        </w:rPr>
        <w:t xml:space="preserve">            f.write(TimeStamp() + LOADED_BUTTONS_TEXT)</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 xml:space="preserve">        AnchorLabel.grid(pady=35,padx=130,row=0,column=0)</w:t>
      </w:r>
    </w:p>
    <w:p w:rsidR="009A218F" w:rsidRPr="009A218F" w:rsidRDefault="009A218F" w:rsidP="009A218F">
      <w:pPr>
        <w:contextualSpacing/>
        <w:rPr>
          <w:rFonts w:ascii="Consolas" w:hAnsi="Consolas" w:cs="Consolas"/>
        </w:rPr>
      </w:pPr>
      <w:r w:rsidRPr="009A218F">
        <w:rPr>
          <w:rFonts w:ascii="Consolas" w:hAnsi="Consolas" w:cs="Consolas"/>
        </w:rPr>
        <w:t xml:space="preserve">        AdminPassLabel.grid(row=1, column=1)</w:t>
      </w:r>
    </w:p>
    <w:p w:rsidR="009A218F" w:rsidRPr="009A218F" w:rsidRDefault="009A218F" w:rsidP="009A218F">
      <w:pPr>
        <w:contextualSpacing/>
        <w:rPr>
          <w:rFonts w:ascii="Consolas" w:hAnsi="Consolas" w:cs="Consolas"/>
        </w:rPr>
      </w:pPr>
      <w:r w:rsidRPr="009A218F">
        <w:rPr>
          <w:rFonts w:ascii="Consolas" w:hAnsi="Consolas" w:cs="Consolas"/>
        </w:rPr>
        <w:t xml:space="preserve">        AdminPassEntry.grid(row=1, column=2)</w:t>
      </w:r>
    </w:p>
    <w:p w:rsidR="009A218F" w:rsidRPr="009A218F" w:rsidRDefault="009A218F" w:rsidP="009A218F">
      <w:pPr>
        <w:contextualSpacing/>
        <w:rPr>
          <w:rFonts w:ascii="Consolas" w:hAnsi="Consolas" w:cs="Consolas"/>
        </w:rPr>
      </w:pPr>
      <w:r w:rsidRPr="009A218F">
        <w:rPr>
          <w:rFonts w:ascii="Consolas" w:hAnsi="Consolas" w:cs="Consolas"/>
        </w:rPr>
        <w:t xml:space="preserve">        AdminPassLabelTwo.grid(row=2, column=1)</w:t>
      </w:r>
    </w:p>
    <w:p w:rsidR="009A218F" w:rsidRPr="009A218F" w:rsidRDefault="009A218F" w:rsidP="009A218F">
      <w:pPr>
        <w:contextualSpacing/>
        <w:rPr>
          <w:rFonts w:ascii="Consolas" w:hAnsi="Consolas" w:cs="Consolas"/>
        </w:rPr>
      </w:pPr>
      <w:r w:rsidRPr="009A218F">
        <w:rPr>
          <w:rFonts w:ascii="Consolas" w:hAnsi="Consolas" w:cs="Consolas"/>
        </w:rPr>
        <w:t xml:space="preserve">        AdminPassEntryTwo.grid(row=2, column=2)</w:t>
      </w:r>
    </w:p>
    <w:p w:rsidR="009A218F" w:rsidRPr="009A218F" w:rsidRDefault="009A218F" w:rsidP="009A218F">
      <w:pPr>
        <w:contextualSpacing/>
        <w:rPr>
          <w:rFonts w:ascii="Consolas" w:hAnsi="Consolas" w:cs="Consolas"/>
        </w:rPr>
      </w:pPr>
      <w:r w:rsidRPr="009A218F">
        <w:rPr>
          <w:rFonts w:ascii="Consolas" w:hAnsi="Consolas" w:cs="Consolas"/>
        </w:rPr>
        <w:t xml:space="preserve">        SubmitButton.grid(row=2, column=3)</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 xml:space="preserve">        with open(LOG_FILENAME, APPEND_MODE) as f:</w:t>
      </w:r>
    </w:p>
    <w:p w:rsidR="009A218F" w:rsidRPr="009A218F" w:rsidRDefault="009A218F" w:rsidP="009A218F">
      <w:pPr>
        <w:contextualSpacing/>
        <w:rPr>
          <w:rFonts w:ascii="Consolas" w:hAnsi="Consolas" w:cs="Consolas"/>
        </w:rPr>
      </w:pPr>
      <w:r w:rsidRPr="009A218F">
        <w:rPr>
          <w:rFonts w:ascii="Consolas" w:hAnsi="Consolas" w:cs="Consolas"/>
        </w:rPr>
        <w:t xml:space="preserve">            f.write(TimeStamp() + INITIALISED_GRID_UI_TEXT)</w:t>
      </w:r>
    </w:p>
    <w:p w:rsidR="009A218F" w:rsidRPr="009A218F" w:rsidRDefault="009A218F" w:rsidP="009A218F">
      <w:pPr>
        <w:contextualSpacing/>
        <w:rPr>
          <w:rFonts w:ascii="Consolas" w:hAnsi="Consolas" w:cs="Consolas"/>
        </w:rPr>
      </w:pPr>
      <w:r w:rsidRPr="009A218F">
        <w:rPr>
          <w:rFonts w:ascii="Consolas" w:hAnsi="Consolas" w:cs="Consolas"/>
        </w:rPr>
        <w:t xml:space="preserve">    </w:t>
      </w:r>
    </w:p>
    <w:p w:rsidR="009A218F" w:rsidRPr="009A218F" w:rsidRDefault="009A218F" w:rsidP="009A218F">
      <w:pPr>
        <w:contextualSpacing/>
        <w:rPr>
          <w:rFonts w:ascii="Consolas" w:hAnsi="Consolas" w:cs="Consolas"/>
        </w:rPr>
      </w:pPr>
      <w:r w:rsidRPr="009A218F">
        <w:rPr>
          <w:rFonts w:ascii="Consolas" w:hAnsi="Consolas" w:cs="Consolas"/>
        </w:rPr>
        <w:t xml:space="preserve">    def PasswordSubmit(self):</w:t>
      </w:r>
    </w:p>
    <w:p w:rsidR="009A218F" w:rsidRPr="009A218F" w:rsidRDefault="009A218F" w:rsidP="009A218F">
      <w:pPr>
        <w:contextualSpacing/>
        <w:rPr>
          <w:rFonts w:ascii="Consolas" w:hAnsi="Consolas" w:cs="Consolas"/>
        </w:rPr>
      </w:pPr>
      <w:r w:rsidRPr="009A218F">
        <w:rPr>
          <w:rFonts w:ascii="Consolas" w:hAnsi="Consolas" w:cs="Consolas"/>
        </w:rPr>
        <w:t xml:space="preserve">        </w:t>
      </w:r>
    </w:p>
    <w:p w:rsidR="009A218F" w:rsidRPr="009A218F" w:rsidRDefault="009A218F" w:rsidP="009A218F">
      <w:pPr>
        <w:contextualSpacing/>
        <w:rPr>
          <w:rFonts w:ascii="Consolas" w:hAnsi="Consolas" w:cs="Consolas"/>
        </w:rPr>
      </w:pPr>
      <w:r w:rsidRPr="009A218F">
        <w:rPr>
          <w:rFonts w:ascii="Consolas" w:hAnsi="Consolas" w:cs="Consolas"/>
        </w:rPr>
        <w:t xml:space="preserve">        with open(LOG_FILENAME, APPEND_MODE) as f:</w:t>
      </w:r>
    </w:p>
    <w:p w:rsidR="009A218F" w:rsidRPr="009A218F" w:rsidRDefault="009A218F" w:rsidP="009A218F">
      <w:pPr>
        <w:contextualSpacing/>
        <w:rPr>
          <w:rFonts w:ascii="Consolas" w:hAnsi="Consolas" w:cs="Consolas"/>
        </w:rPr>
      </w:pPr>
      <w:r w:rsidRPr="009A218F">
        <w:rPr>
          <w:rFonts w:ascii="Consolas" w:hAnsi="Consolas" w:cs="Consolas"/>
        </w:rPr>
        <w:t xml:space="preserve">            f.write(TimeStamp() + SUBMIT_BUTTON_PRESSED_TEXT)</w:t>
      </w:r>
    </w:p>
    <w:p w:rsidR="009A218F" w:rsidRPr="009A218F" w:rsidRDefault="009A218F" w:rsidP="009A218F">
      <w:pPr>
        <w:contextualSpacing/>
        <w:rPr>
          <w:rFonts w:ascii="Consolas" w:hAnsi="Consolas" w:cs="Consolas"/>
        </w:rPr>
      </w:pPr>
      <w:r w:rsidRPr="009A218F">
        <w:rPr>
          <w:rFonts w:ascii="Consolas" w:hAnsi="Consolas" w:cs="Consolas"/>
        </w:rPr>
        <w:t xml:space="preserve">        if AdminPassEntry.get() == AdminPassEntryTwo.get():</w:t>
      </w:r>
    </w:p>
    <w:p w:rsidR="009A218F" w:rsidRPr="009A218F" w:rsidRDefault="009A218F" w:rsidP="009A218F">
      <w:pPr>
        <w:contextualSpacing/>
        <w:rPr>
          <w:rFonts w:ascii="Consolas" w:hAnsi="Consolas" w:cs="Consolas"/>
        </w:rPr>
      </w:pPr>
      <w:r w:rsidRPr="009A218F">
        <w:rPr>
          <w:rFonts w:ascii="Consolas" w:hAnsi="Consolas" w:cs="Consolas"/>
        </w:rPr>
        <w:t xml:space="preserve">            if re.search(r'\d', AdminPassEntry.get()):</w:t>
      </w:r>
    </w:p>
    <w:p w:rsidR="009A218F" w:rsidRPr="009A218F" w:rsidRDefault="009A218F" w:rsidP="009A218F">
      <w:pPr>
        <w:contextualSpacing/>
        <w:rPr>
          <w:rFonts w:ascii="Consolas" w:hAnsi="Consolas" w:cs="Consolas"/>
        </w:rPr>
      </w:pPr>
      <w:r w:rsidRPr="009A218F">
        <w:rPr>
          <w:rFonts w:ascii="Consolas" w:hAnsi="Consolas" w:cs="Consolas"/>
        </w:rPr>
        <w:t xml:space="preserve">                if re.search(r'[A-Z]', AdminPassEntry.get()):</w:t>
      </w:r>
    </w:p>
    <w:p w:rsidR="009A218F" w:rsidRPr="009A218F" w:rsidRDefault="009A218F" w:rsidP="009A218F">
      <w:pPr>
        <w:contextualSpacing/>
        <w:rPr>
          <w:rFonts w:ascii="Consolas" w:hAnsi="Consolas" w:cs="Consolas"/>
        </w:rPr>
      </w:pPr>
      <w:r w:rsidRPr="009A218F">
        <w:rPr>
          <w:rFonts w:ascii="Consolas" w:hAnsi="Consolas" w:cs="Consolas"/>
        </w:rPr>
        <w:t xml:space="preserve">                    if re.search(r'[a-z]', AdminPassEntry.get()):</w:t>
      </w:r>
    </w:p>
    <w:p w:rsidR="009A218F" w:rsidRPr="009A218F" w:rsidRDefault="009A218F" w:rsidP="009A218F">
      <w:pPr>
        <w:contextualSpacing/>
        <w:rPr>
          <w:rFonts w:ascii="Consolas" w:hAnsi="Consolas" w:cs="Consolas"/>
        </w:rPr>
      </w:pPr>
      <w:r w:rsidRPr="009A218F">
        <w:rPr>
          <w:rFonts w:ascii="Consolas" w:hAnsi="Consolas" w:cs="Consolas"/>
        </w:rPr>
        <w:lastRenderedPageBreak/>
        <w:t xml:space="preserve">                        if len(AdminPassEntry.get()) &gt;= 8:</w:t>
      </w:r>
    </w:p>
    <w:p w:rsidR="009A218F" w:rsidRPr="009A218F" w:rsidRDefault="009A218F" w:rsidP="009A218F">
      <w:pPr>
        <w:contextualSpacing/>
        <w:rPr>
          <w:rFonts w:ascii="Consolas" w:hAnsi="Consolas" w:cs="Consolas"/>
        </w:rPr>
      </w:pPr>
      <w:r w:rsidRPr="009A218F">
        <w:rPr>
          <w:rFonts w:ascii="Consolas" w:hAnsi="Consolas" w:cs="Consolas"/>
        </w:rPr>
        <w:t xml:space="preserve">                            with open(ADMIN_PASS_FILENAME , WRITE_MODE) as f:</w:t>
      </w:r>
    </w:p>
    <w:p w:rsidR="009A218F" w:rsidRPr="009A218F" w:rsidRDefault="009A218F" w:rsidP="009A218F">
      <w:pPr>
        <w:contextualSpacing/>
        <w:rPr>
          <w:rFonts w:ascii="Consolas" w:hAnsi="Consolas" w:cs="Consolas"/>
        </w:rPr>
      </w:pPr>
      <w:r w:rsidRPr="009A218F">
        <w:rPr>
          <w:rFonts w:ascii="Consolas" w:hAnsi="Consolas" w:cs="Consolas"/>
        </w:rPr>
        <w:t xml:space="preserve">                                f.write("%s" %hash(AdminPassEntry.get()))</w:t>
      </w:r>
    </w:p>
    <w:p w:rsidR="009A218F" w:rsidRPr="009A218F" w:rsidRDefault="009A218F" w:rsidP="009A218F">
      <w:pPr>
        <w:contextualSpacing/>
        <w:rPr>
          <w:rFonts w:ascii="Consolas" w:hAnsi="Consolas" w:cs="Consolas"/>
        </w:rPr>
      </w:pPr>
      <w:r w:rsidRPr="009A218F">
        <w:rPr>
          <w:rFonts w:ascii="Consolas" w:hAnsi="Consolas" w:cs="Consolas"/>
        </w:rPr>
        <w:t xml:space="preserve">                            with open(LOG_FILENAME, APPEND_MODE) as f:</w:t>
      </w:r>
    </w:p>
    <w:p w:rsidR="009A218F" w:rsidRPr="009A218F" w:rsidRDefault="009A218F" w:rsidP="009A218F">
      <w:pPr>
        <w:contextualSpacing/>
        <w:rPr>
          <w:rFonts w:ascii="Consolas" w:hAnsi="Consolas" w:cs="Consolas"/>
        </w:rPr>
      </w:pPr>
      <w:r w:rsidRPr="009A218F">
        <w:rPr>
          <w:rFonts w:ascii="Consolas" w:hAnsi="Consolas" w:cs="Consolas"/>
        </w:rPr>
        <w:t xml:space="preserve">                                f.write(TimeStamp() + ADMIN_PASS_CREATED_TEXT)</w:t>
      </w:r>
    </w:p>
    <w:p w:rsidR="009A218F" w:rsidRPr="009A218F" w:rsidRDefault="009A218F" w:rsidP="009A218F">
      <w:pPr>
        <w:contextualSpacing/>
        <w:rPr>
          <w:rFonts w:ascii="Consolas" w:hAnsi="Consolas" w:cs="Consolas"/>
        </w:rPr>
      </w:pPr>
      <w:r w:rsidRPr="009A218F">
        <w:rPr>
          <w:rFonts w:ascii="Consolas" w:hAnsi="Consolas" w:cs="Consolas"/>
        </w:rPr>
        <w:t xml:space="preserve">                                self.parent.destroy()</w:t>
      </w:r>
    </w:p>
    <w:p w:rsidR="009A218F" w:rsidRPr="009A218F" w:rsidRDefault="009A218F" w:rsidP="009A218F">
      <w:pPr>
        <w:contextualSpacing/>
        <w:rPr>
          <w:rFonts w:ascii="Consolas" w:hAnsi="Consolas" w:cs="Consolas"/>
        </w:rPr>
      </w:pPr>
      <w:r w:rsidRPr="009A218F">
        <w:rPr>
          <w:rFonts w:ascii="Consolas" w:hAnsi="Consolas" w:cs="Consolas"/>
        </w:rPr>
        <w:t xml:space="preserve">                        else:</w:t>
      </w:r>
    </w:p>
    <w:p w:rsidR="009A218F" w:rsidRPr="009A218F" w:rsidRDefault="009A218F" w:rsidP="009A218F">
      <w:pPr>
        <w:contextualSpacing/>
        <w:rPr>
          <w:rFonts w:ascii="Consolas" w:hAnsi="Consolas" w:cs="Consolas"/>
        </w:rPr>
      </w:pPr>
      <w:r w:rsidRPr="009A218F">
        <w:rPr>
          <w:rFonts w:ascii="Consolas" w:hAnsi="Consolas" w:cs="Consolas"/>
        </w:rPr>
        <w:t xml:space="preserve">                            CreatePopup(PASS_TOO_SHORT_TEXT)</w:t>
      </w:r>
    </w:p>
    <w:p w:rsidR="009A218F" w:rsidRPr="009A218F" w:rsidRDefault="009A218F" w:rsidP="009A218F">
      <w:pPr>
        <w:contextualSpacing/>
        <w:rPr>
          <w:rFonts w:ascii="Consolas" w:hAnsi="Consolas" w:cs="Consolas"/>
        </w:rPr>
      </w:pPr>
      <w:r w:rsidRPr="009A218F">
        <w:rPr>
          <w:rFonts w:ascii="Consolas" w:hAnsi="Consolas" w:cs="Consolas"/>
        </w:rPr>
        <w:t xml:space="preserve">                            return</w:t>
      </w:r>
    </w:p>
    <w:p w:rsidR="009A218F" w:rsidRPr="009A218F" w:rsidRDefault="009A218F" w:rsidP="009A218F">
      <w:pPr>
        <w:contextualSpacing/>
        <w:rPr>
          <w:rFonts w:ascii="Consolas" w:hAnsi="Consolas" w:cs="Consolas"/>
        </w:rPr>
      </w:pPr>
      <w:r w:rsidRPr="009A218F">
        <w:rPr>
          <w:rFonts w:ascii="Consolas" w:hAnsi="Consolas" w:cs="Consolas"/>
        </w:rPr>
        <w:t xml:space="preserve">                    else:</w:t>
      </w:r>
    </w:p>
    <w:p w:rsidR="009A218F" w:rsidRPr="009A218F" w:rsidRDefault="009A218F" w:rsidP="009A218F">
      <w:pPr>
        <w:contextualSpacing/>
        <w:rPr>
          <w:rFonts w:ascii="Consolas" w:hAnsi="Consolas" w:cs="Consolas"/>
        </w:rPr>
      </w:pPr>
      <w:r w:rsidRPr="009A218F">
        <w:rPr>
          <w:rFonts w:ascii="Consolas" w:hAnsi="Consolas" w:cs="Consolas"/>
        </w:rPr>
        <w:t xml:space="preserve">                        CreatePopup(PASS_LOWERCASE_TEXT)</w:t>
      </w:r>
    </w:p>
    <w:p w:rsidR="009A218F" w:rsidRPr="009A218F" w:rsidRDefault="009A218F" w:rsidP="009A218F">
      <w:pPr>
        <w:contextualSpacing/>
        <w:rPr>
          <w:rFonts w:ascii="Consolas" w:hAnsi="Consolas" w:cs="Consolas"/>
        </w:rPr>
      </w:pPr>
      <w:r w:rsidRPr="009A218F">
        <w:rPr>
          <w:rFonts w:ascii="Consolas" w:hAnsi="Consolas" w:cs="Consolas"/>
        </w:rPr>
        <w:t xml:space="preserve">                        return</w:t>
      </w:r>
    </w:p>
    <w:p w:rsidR="009A218F" w:rsidRPr="009A218F" w:rsidRDefault="009A218F" w:rsidP="009A218F">
      <w:pPr>
        <w:contextualSpacing/>
        <w:rPr>
          <w:rFonts w:ascii="Consolas" w:hAnsi="Consolas" w:cs="Consolas"/>
        </w:rPr>
      </w:pPr>
      <w:r w:rsidRPr="009A218F">
        <w:rPr>
          <w:rFonts w:ascii="Consolas" w:hAnsi="Consolas" w:cs="Consolas"/>
        </w:rPr>
        <w:t xml:space="preserve">                else:</w:t>
      </w:r>
    </w:p>
    <w:p w:rsidR="009A218F" w:rsidRPr="009A218F" w:rsidRDefault="009A218F" w:rsidP="009A218F">
      <w:pPr>
        <w:contextualSpacing/>
        <w:rPr>
          <w:rFonts w:ascii="Consolas" w:hAnsi="Consolas" w:cs="Consolas"/>
        </w:rPr>
      </w:pPr>
      <w:r w:rsidRPr="009A218F">
        <w:rPr>
          <w:rFonts w:ascii="Consolas" w:hAnsi="Consolas" w:cs="Consolas"/>
        </w:rPr>
        <w:t xml:space="preserve">                    CreatePopup(PASS_UPPERCASE_TEXT)</w:t>
      </w:r>
    </w:p>
    <w:p w:rsidR="009A218F" w:rsidRPr="009A218F" w:rsidRDefault="009A218F" w:rsidP="009A218F">
      <w:pPr>
        <w:contextualSpacing/>
        <w:rPr>
          <w:rFonts w:ascii="Consolas" w:hAnsi="Consolas" w:cs="Consolas"/>
        </w:rPr>
      </w:pPr>
      <w:r w:rsidRPr="009A218F">
        <w:rPr>
          <w:rFonts w:ascii="Consolas" w:hAnsi="Consolas" w:cs="Consolas"/>
        </w:rPr>
        <w:t xml:space="preserve">                    return</w:t>
      </w:r>
    </w:p>
    <w:p w:rsidR="009A218F" w:rsidRPr="009A218F" w:rsidRDefault="009A218F" w:rsidP="009A218F">
      <w:pPr>
        <w:contextualSpacing/>
        <w:rPr>
          <w:rFonts w:ascii="Consolas" w:hAnsi="Consolas" w:cs="Consolas"/>
        </w:rPr>
      </w:pPr>
      <w:r w:rsidRPr="009A218F">
        <w:rPr>
          <w:rFonts w:ascii="Consolas" w:hAnsi="Consolas" w:cs="Consolas"/>
        </w:rPr>
        <w:t xml:space="preserve">            else:</w:t>
      </w:r>
    </w:p>
    <w:p w:rsidR="009A218F" w:rsidRPr="009A218F" w:rsidRDefault="009A218F" w:rsidP="009A218F">
      <w:pPr>
        <w:contextualSpacing/>
        <w:rPr>
          <w:rFonts w:ascii="Consolas" w:hAnsi="Consolas" w:cs="Consolas"/>
        </w:rPr>
      </w:pPr>
      <w:r w:rsidRPr="009A218F">
        <w:rPr>
          <w:rFonts w:ascii="Consolas" w:hAnsi="Consolas" w:cs="Consolas"/>
        </w:rPr>
        <w:t xml:space="preserve">                CreatePopup(PASS_DIGIT_TEXT)</w:t>
      </w:r>
    </w:p>
    <w:p w:rsidR="009A218F" w:rsidRPr="009A218F" w:rsidRDefault="009A218F" w:rsidP="009A218F">
      <w:pPr>
        <w:contextualSpacing/>
        <w:rPr>
          <w:rFonts w:ascii="Consolas" w:hAnsi="Consolas" w:cs="Consolas"/>
        </w:rPr>
      </w:pPr>
      <w:r w:rsidRPr="009A218F">
        <w:rPr>
          <w:rFonts w:ascii="Consolas" w:hAnsi="Consolas" w:cs="Consolas"/>
        </w:rPr>
        <w:t xml:space="preserve">                return</w:t>
      </w:r>
    </w:p>
    <w:p w:rsidR="009A218F" w:rsidRPr="009A218F" w:rsidRDefault="009A218F" w:rsidP="009A218F">
      <w:pPr>
        <w:contextualSpacing/>
        <w:rPr>
          <w:rFonts w:ascii="Consolas" w:hAnsi="Consolas" w:cs="Consolas"/>
        </w:rPr>
      </w:pPr>
      <w:r w:rsidRPr="009A218F">
        <w:rPr>
          <w:rFonts w:ascii="Consolas" w:hAnsi="Consolas" w:cs="Consolas"/>
        </w:rPr>
        <w:t xml:space="preserve">        else:</w:t>
      </w:r>
    </w:p>
    <w:p w:rsidR="009A218F" w:rsidRPr="009A218F" w:rsidRDefault="009A218F" w:rsidP="009A218F">
      <w:pPr>
        <w:contextualSpacing/>
        <w:rPr>
          <w:rFonts w:ascii="Consolas" w:hAnsi="Consolas" w:cs="Consolas"/>
        </w:rPr>
      </w:pPr>
      <w:r w:rsidRPr="009A218F">
        <w:rPr>
          <w:rFonts w:ascii="Consolas" w:hAnsi="Consolas" w:cs="Consolas"/>
        </w:rPr>
        <w:t xml:space="preserve">            CreatePopup(PASS_MISMATCH_TEXT)</w:t>
      </w:r>
    </w:p>
    <w:p w:rsidR="009A218F" w:rsidRPr="009A218F" w:rsidRDefault="009A218F" w:rsidP="009A218F">
      <w:pPr>
        <w:contextualSpacing/>
        <w:rPr>
          <w:rFonts w:ascii="Consolas" w:hAnsi="Consolas" w:cs="Consolas"/>
        </w:rPr>
      </w:pPr>
      <w:r w:rsidRPr="009A218F">
        <w:rPr>
          <w:rFonts w:ascii="Consolas" w:hAnsi="Consolas" w:cs="Consolas"/>
        </w:rPr>
        <w:t xml:space="preserve">            with open(LOG_FILENAME, APPEND_MODE) as f:</w:t>
      </w:r>
    </w:p>
    <w:p w:rsidR="009A218F" w:rsidRPr="009A218F" w:rsidRDefault="009A218F" w:rsidP="009A218F">
      <w:pPr>
        <w:contextualSpacing/>
        <w:rPr>
          <w:rFonts w:ascii="Consolas" w:hAnsi="Consolas" w:cs="Consolas"/>
        </w:rPr>
      </w:pPr>
      <w:r w:rsidRPr="009A218F">
        <w:rPr>
          <w:rFonts w:ascii="Consolas" w:hAnsi="Consolas" w:cs="Consolas"/>
        </w:rPr>
        <w:t xml:space="preserve">                f.write(TimeStamp() + ADMIN_PASS_CREATION_MISMATCH)</w:t>
      </w:r>
    </w:p>
    <w:p w:rsidR="009A218F" w:rsidRPr="009A218F" w:rsidRDefault="009A218F" w:rsidP="009A218F">
      <w:pPr>
        <w:contextualSpacing/>
        <w:rPr>
          <w:rFonts w:ascii="Consolas" w:hAnsi="Consolas" w:cs="Consolas"/>
        </w:rPr>
      </w:pPr>
      <w:r w:rsidRPr="009A218F">
        <w:rPr>
          <w:rFonts w:ascii="Consolas" w:hAnsi="Consolas" w:cs="Consolas"/>
        </w:rPr>
        <w:t xml:space="preserve">            return</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 xml:space="preserve">    def Help(self):</w:t>
      </w:r>
    </w:p>
    <w:p w:rsidR="009A218F" w:rsidRPr="009A218F" w:rsidRDefault="009A218F" w:rsidP="009A218F">
      <w:pPr>
        <w:contextualSpacing/>
        <w:rPr>
          <w:rFonts w:ascii="Consolas" w:hAnsi="Consolas" w:cs="Consolas"/>
        </w:rPr>
      </w:pPr>
      <w:r w:rsidRPr="009A218F">
        <w:rPr>
          <w:rFonts w:ascii="Consolas" w:hAnsi="Consolas" w:cs="Consolas"/>
        </w:rPr>
        <w:t xml:space="preserve">        </w:t>
      </w:r>
    </w:p>
    <w:p w:rsidR="009A218F" w:rsidRPr="009A218F" w:rsidRDefault="009A218F" w:rsidP="009A218F">
      <w:pPr>
        <w:contextualSpacing/>
        <w:rPr>
          <w:rFonts w:ascii="Consolas" w:hAnsi="Consolas" w:cs="Consolas"/>
        </w:rPr>
      </w:pPr>
      <w:r w:rsidRPr="009A218F">
        <w:rPr>
          <w:rFonts w:ascii="Consolas" w:hAnsi="Consolas" w:cs="Consolas"/>
        </w:rPr>
        <w:t xml:space="preserve">        CreatePopup(ADMIN_PASS_CREATION_HELP_TEXT)</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 xml:space="preserve">    def onExit(self):</w:t>
      </w:r>
    </w:p>
    <w:p w:rsidR="009A218F" w:rsidRPr="009A218F" w:rsidRDefault="009A218F" w:rsidP="009A218F">
      <w:pPr>
        <w:contextualSpacing/>
        <w:rPr>
          <w:rFonts w:ascii="Consolas" w:hAnsi="Consolas" w:cs="Consolas"/>
        </w:rPr>
      </w:pPr>
    </w:p>
    <w:p w:rsidR="009A218F" w:rsidRPr="009A218F" w:rsidRDefault="009A218F" w:rsidP="009A218F">
      <w:pPr>
        <w:contextualSpacing/>
        <w:rPr>
          <w:rFonts w:ascii="Consolas" w:hAnsi="Consolas" w:cs="Consolas"/>
        </w:rPr>
      </w:pPr>
      <w:r w:rsidRPr="009A218F">
        <w:rPr>
          <w:rFonts w:ascii="Consolas" w:hAnsi="Consolas" w:cs="Consolas"/>
        </w:rPr>
        <w:t xml:space="preserve">        with open(LOG_FILENAME, APPEND_MODE) as f:</w:t>
      </w:r>
    </w:p>
    <w:p w:rsidR="009A218F" w:rsidRPr="009A218F" w:rsidRDefault="009A218F" w:rsidP="009A218F">
      <w:pPr>
        <w:contextualSpacing/>
        <w:rPr>
          <w:rFonts w:ascii="Consolas" w:hAnsi="Consolas" w:cs="Consolas"/>
        </w:rPr>
      </w:pPr>
      <w:r w:rsidRPr="009A218F">
        <w:rPr>
          <w:rFonts w:ascii="Consolas" w:hAnsi="Consolas" w:cs="Consolas"/>
        </w:rPr>
        <w:t xml:space="preserve">            f.write(TimeStamp() + QUIT_SELECTED_TEXT)</w:t>
      </w:r>
    </w:p>
    <w:p w:rsidR="009A218F" w:rsidRPr="009A218F" w:rsidRDefault="009A218F" w:rsidP="009A218F">
      <w:pPr>
        <w:contextualSpacing/>
        <w:rPr>
          <w:rFonts w:ascii="Consolas" w:hAnsi="Consolas" w:cs="Consolas"/>
        </w:rPr>
      </w:pPr>
      <w:r w:rsidRPr="009A218F">
        <w:rPr>
          <w:rFonts w:ascii="Consolas" w:hAnsi="Consolas" w:cs="Consolas"/>
        </w:rPr>
        <w:t xml:space="preserve">        CreatePopup(CREATE_ADMIN_PASS_TEXT)</w:t>
      </w:r>
    </w:p>
    <w:p w:rsidR="009A218F" w:rsidRPr="009A218F" w:rsidRDefault="009A218F" w:rsidP="009A218F">
      <w:pPr>
        <w:contextualSpacing/>
        <w:rPr>
          <w:rFonts w:ascii="Consolas" w:hAnsi="Consolas" w:cs="Consolas"/>
        </w:rPr>
      </w:pPr>
      <w:r w:rsidRPr="009A218F">
        <w:rPr>
          <w:rFonts w:ascii="Consolas" w:hAnsi="Consolas" w:cs="Consolas"/>
        </w:rPr>
        <w:t xml:space="preserve">            </w:t>
      </w:r>
    </w:p>
    <w:p w:rsidR="009A218F" w:rsidRPr="009A218F" w:rsidRDefault="009A218F" w:rsidP="009A218F">
      <w:pPr>
        <w:contextualSpacing/>
        <w:rPr>
          <w:rFonts w:ascii="Consolas" w:hAnsi="Consolas" w:cs="Consolas"/>
        </w:rPr>
      </w:pPr>
      <w:r w:rsidRPr="009A218F">
        <w:rPr>
          <w:rFonts w:ascii="Consolas" w:hAnsi="Consolas" w:cs="Consolas"/>
        </w:rPr>
        <w:t>from LoginForm import *</w:t>
      </w:r>
    </w:p>
    <w:p w:rsidR="009A218F" w:rsidRPr="009A218F" w:rsidRDefault="009A218F" w:rsidP="009A218F"/>
    <w:p w:rsidR="00620138" w:rsidRDefault="00620138" w:rsidP="00FD2805">
      <w:pPr>
        <w:pStyle w:val="Heading2"/>
      </w:pPr>
      <w:bookmarkStart w:id="90" w:name="_Toc406682486"/>
      <w:r>
        <w:t>InitSetupPopupStringsEnglish.py :</w:t>
      </w:r>
      <w:bookmarkEnd w:id="90"/>
    </w:p>
    <w:p w:rsidR="009A218F" w:rsidRPr="00C96584" w:rsidRDefault="009A218F" w:rsidP="009A218F">
      <w:pPr>
        <w:contextualSpacing/>
        <w:rPr>
          <w:rFonts w:ascii="Consolas" w:hAnsi="Consolas" w:cs="Consolas"/>
        </w:rPr>
      </w:pPr>
      <w:r w:rsidRPr="00C96584">
        <w:rPr>
          <w:rFonts w:ascii="Consolas" w:hAnsi="Consolas" w:cs="Consolas"/>
        </w:rPr>
        <w:t>#InitSetupPopup</w:t>
      </w:r>
    </w:p>
    <w:p w:rsidR="009A218F" w:rsidRPr="00C96584" w:rsidRDefault="009A218F" w:rsidP="009A218F">
      <w:pPr>
        <w:contextualSpacing/>
        <w:rPr>
          <w:rFonts w:ascii="Consolas" w:hAnsi="Consolas" w:cs="Consolas"/>
        </w:rPr>
      </w:pPr>
    </w:p>
    <w:p w:rsidR="009A218F" w:rsidRPr="00C96584" w:rsidRDefault="009A218F" w:rsidP="009A218F">
      <w:pPr>
        <w:contextualSpacing/>
        <w:rPr>
          <w:rFonts w:ascii="Consolas" w:hAnsi="Consolas" w:cs="Consolas"/>
        </w:rPr>
      </w:pPr>
      <w:r w:rsidRPr="00C96584">
        <w:rPr>
          <w:rFonts w:ascii="Consolas" w:hAnsi="Consolas" w:cs="Consolas"/>
        </w:rPr>
        <w:t>ADMIN_PASS_CREATION_HELP_TEXT = u"Please create an Administrator Password. This will be used to perform sensitive operations in the program."</w:t>
      </w:r>
    </w:p>
    <w:p w:rsidR="009A218F" w:rsidRPr="00C96584" w:rsidRDefault="009A218F" w:rsidP="009A218F">
      <w:pPr>
        <w:contextualSpacing/>
        <w:rPr>
          <w:rFonts w:ascii="Consolas" w:hAnsi="Consolas" w:cs="Consolas"/>
        </w:rPr>
      </w:pPr>
      <w:r w:rsidRPr="00C96584">
        <w:rPr>
          <w:rFonts w:ascii="Consolas" w:hAnsi="Consolas" w:cs="Consolas"/>
        </w:rPr>
        <w:t>CREATE_ADMIN_PASS_TEXT = u"Please create an Administrator Password."</w:t>
      </w:r>
    </w:p>
    <w:p w:rsidR="009A218F" w:rsidRPr="00C96584" w:rsidRDefault="009A218F" w:rsidP="009A218F">
      <w:pPr>
        <w:contextualSpacing/>
        <w:rPr>
          <w:rFonts w:ascii="Consolas" w:hAnsi="Consolas" w:cs="Consolas"/>
        </w:rPr>
      </w:pPr>
      <w:r w:rsidRPr="00C96584">
        <w:rPr>
          <w:rFonts w:ascii="Consolas" w:hAnsi="Consolas" w:cs="Consolas"/>
        </w:rPr>
        <w:t>ENTER_ADMIN_PASS_TEXT = u'Enter an Administrator Password'</w:t>
      </w:r>
    </w:p>
    <w:p w:rsidR="009A218F" w:rsidRPr="00C96584" w:rsidRDefault="009A218F" w:rsidP="009A218F">
      <w:pPr>
        <w:contextualSpacing/>
        <w:rPr>
          <w:rFonts w:ascii="Consolas" w:hAnsi="Consolas" w:cs="Consolas"/>
        </w:rPr>
      </w:pPr>
      <w:r w:rsidRPr="00C96584">
        <w:rPr>
          <w:rFonts w:ascii="Consolas" w:hAnsi="Consolas" w:cs="Consolas"/>
        </w:rPr>
        <w:lastRenderedPageBreak/>
        <w:t>PASS_DIGIT_TEXT = u"Your password must contain at least 1 Digit."</w:t>
      </w:r>
    </w:p>
    <w:p w:rsidR="009A218F" w:rsidRPr="00C96584" w:rsidRDefault="009A218F" w:rsidP="009A218F">
      <w:pPr>
        <w:contextualSpacing/>
        <w:rPr>
          <w:rFonts w:ascii="Consolas" w:hAnsi="Consolas" w:cs="Consolas"/>
        </w:rPr>
      </w:pPr>
      <w:r w:rsidRPr="00C96584">
        <w:rPr>
          <w:rFonts w:ascii="Consolas" w:hAnsi="Consolas" w:cs="Consolas"/>
        </w:rPr>
        <w:t>PASS_LOWERCASE_TEXT = u"Your password must contain at least 1 Lowercase letter."</w:t>
      </w:r>
    </w:p>
    <w:p w:rsidR="009A218F" w:rsidRPr="00C96584" w:rsidRDefault="009A218F" w:rsidP="009A218F">
      <w:pPr>
        <w:contextualSpacing/>
        <w:rPr>
          <w:rFonts w:ascii="Consolas" w:hAnsi="Consolas" w:cs="Consolas"/>
        </w:rPr>
      </w:pPr>
      <w:r w:rsidRPr="00C96584">
        <w:rPr>
          <w:rFonts w:ascii="Consolas" w:hAnsi="Consolas" w:cs="Consolas"/>
        </w:rPr>
        <w:t>PASS_MISMATCH_TEXT = u"The Password Fields didn't match."</w:t>
      </w:r>
    </w:p>
    <w:p w:rsidR="009A218F" w:rsidRPr="00C96584" w:rsidRDefault="009A218F" w:rsidP="009A218F">
      <w:pPr>
        <w:contextualSpacing/>
        <w:rPr>
          <w:rFonts w:ascii="Consolas" w:hAnsi="Consolas" w:cs="Consolas"/>
        </w:rPr>
      </w:pPr>
      <w:r w:rsidRPr="00C96584">
        <w:rPr>
          <w:rFonts w:ascii="Consolas" w:hAnsi="Consolas" w:cs="Consolas"/>
        </w:rPr>
        <w:t>PASS_TOO_SHORT_TEXT = u"Your password must contain at least 8 characters."</w:t>
      </w:r>
    </w:p>
    <w:p w:rsidR="009A218F" w:rsidRPr="00C96584" w:rsidRDefault="009A218F" w:rsidP="009A218F">
      <w:pPr>
        <w:contextualSpacing/>
        <w:rPr>
          <w:rFonts w:ascii="Consolas" w:hAnsi="Consolas" w:cs="Consolas"/>
        </w:rPr>
      </w:pPr>
      <w:r w:rsidRPr="00C96584">
        <w:rPr>
          <w:rFonts w:ascii="Consolas" w:hAnsi="Consolas" w:cs="Consolas"/>
        </w:rPr>
        <w:t>PASS_UPPERCASE_TEXT = u"Your password must contain at least 1 Uppercase letter."</w:t>
      </w:r>
    </w:p>
    <w:p w:rsidR="009A218F" w:rsidRPr="00C96584" w:rsidRDefault="009A218F" w:rsidP="009A218F">
      <w:pPr>
        <w:contextualSpacing/>
        <w:rPr>
          <w:rFonts w:ascii="Consolas" w:hAnsi="Consolas" w:cs="Consolas"/>
        </w:rPr>
      </w:pPr>
      <w:r w:rsidRPr="00C96584">
        <w:rPr>
          <w:rFonts w:ascii="Consolas" w:hAnsi="Consolas" w:cs="Consolas"/>
        </w:rPr>
        <w:t>REENTER_ADMIN_PASS_TEXT = u'Reenter Administrator Password'</w:t>
      </w:r>
    </w:p>
    <w:p w:rsidR="009A218F" w:rsidRPr="00C96584" w:rsidRDefault="009A218F" w:rsidP="009A218F">
      <w:pPr>
        <w:contextualSpacing/>
        <w:rPr>
          <w:rFonts w:ascii="Consolas" w:hAnsi="Consolas" w:cs="Consolas"/>
        </w:rPr>
      </w:pPr>
      <w:r w:rsidRPr="00C96584">
        <w:rPr>
          <w:rFonts w:ascii="Consolas" w:hAnsi="Consolas" w:cs="Consolas"/>
        </w:rPr>
        <w:t>SUBMIT_BUTTON_TEXT = u"Submit"</w:t>
      </w:r>
    </w:p>
    <w:p w:rsidR="00620138" w:rsidRDefault="00620138" w:rsidP="00FD2805">
      <w:pPr>
        <w:pStyle w:val="Heading2"/>
      </w:pPr>
      <w:bookmarkStart w:id="91" w:name="_Toc406682487"/>
      <w:r>
        <w:t>InitSetupPopupStringsGerman.py :</w:t>
      </w:r>
      <w:bookmarkEnd w:id="91"/>
    </w:p>
    <w:p w:rsidR="00D8152B" w:rsidRDefault="00D8152B" w:rsidP="00D8152B"/>
    <w:p w:rsidR="00D8152B" w:rsidRPr="00D8152B" w:rsidRDefault="00D8152B" w:rsidP="00D8152B">
      <w:pPr>
        <w:spacing w:after="120"/>
        <w:contextualSpacing/>
        <w:rPr>
          <w:rFonts w:ascii="Consolas" w:hAnsi="Consolas" w:cs="Consolas"/>
        </w:rPr>
      </w:pPr>
      <w:r w:rsidRPr="00D8152B">
        <w:rPr>
          <w:rFonts w:ascii="Consolas" w:hAnsi="Consolas" w:cs="Consolas"/>
        </w:rPr>
        <w:t># -*- coding: utf-8 -*-</w:t>
      </w:r>
    </w:p>
    <w:p w:rsidR="00D8152B" w:rsidRPr="00D8152B" w:rsidRDefault="00D8152B" w:rsidP="00D8152B">
      <w:pPr>
        <w:spacing w:after="120"/>
        <w:contextualSpacing/>
        <w:rPr>
          <w:rFonts w:ascii="Consolas" w:hAnsi="Consolas" w:cs="Consolas"/>
        </w:rPr>
      </w:pPr>
      <w:r w:rsidRPr="00D8152B">
        <w:rPr>
          <w:rFonts w:ascii="Consolas" w:hAnsi="Consolas" w:cs="Consolas"/>
        </w:rPr>
        <w:t>#InitSetupPopup</w:t>
      </w:r>
    </w:p>
    <w:p w:rsidR="00D8152B" w:rsidRPr="00D8152B" w:rsidRDefault="00D8152B" w:rsidP="00D8152B">
      <w:pPr>
        <w:spacing w:after="120"/>
        <w:contextualSpacing/>
        <w:rPr>
          <w:rFonts w:ascii="Consolas" w:hAnsi="Consolas" w:cs="Consolas"/>
        </w:rPr>
      </w:pPr>
    </w:p>
    <w:p w:rsidR="00D8152B" w:rsidRPr="00D8152B" w:rsidRDefault="00D8152B" w:rsidP="00D8152B">
      <w:pPr>
        <w:spacing w:after="120"/>
        <w:contextualSpacing/>
        <w:rPr>
          <w:rFonts w:ascii="Consolas" w:hAnsi="Consolas" w:cs="Consolas"/>
        </w:rPr>
      </w:pPr>
      <w:r w:rsidRPr="00D8152B">
        <w:rPr>
          <w:rFonts w:ascii="Consolas" w:hAnsi="Consolas" w:cs="Consolas"/>
        </w:rPr>
        <w:t>ADMIN_PASS_CREATION_HELP_TEXT = u"Bitte erstellen Sie ein Administrator-Passwort. Dies wird verwendet, um sensible Operationen im Programm durchzuführen."</w:t>
      </w:r>
    </w:p>
    <w:p w:rsidR="00D8152B" w:rsidRPr="00D8152B" w:rsidRDefault="00D8152B" w:rsidP="00D8152B">
      <w:pPr>
        <w:spacing w:after="120"/>
        <w:contextualSpacing/>
        <w:rPr>
          <w:rFonts w:ascii="Consolas" w:hAnsi="Consolas" w:cs="Consolas"/>
        </w:rPr>
      </w:pPr>
      <w:r w:rsidRPr="00D8152B">
        <w:rPr>
          <w:rFonts w:ascii="Consolas" w:hAnsi="Consolas" w:cs="Consolas"/>
        </w:rPr>
        <w:t>CREATE_ADMIN_PASS_TEXT = u"Bitte erstellen Sie ein Administrator-Passwort."</w:t>
      </w:r>
    </w:p>
    <w:p w:rsidR="00D8152B" w:rsidRPr="00D8152B" w:rsidRDefault="00D8152B" w:rsidP="00D8152B">
      <w:pPr>
        <w:spacing w:after="120"/>
        <w:contextualSpacing/>
        <w:rPr>
          <w:rFonts w:ascii="Consolas" w:hAnsi="Consolas" w:cs="Consolas"/>
        </w:rPr>
      </w:pPr>
      <w:r w:rsidRPr="00D8152B">
        <w:rPr>
          <w:rFonts w:ascii="Consolas" w:hAnsi="Consolas" w:cs="Consolas"/>
        </w:rPr>
        <w:t>ENTER_ADMIN_PASS_TEXT = u'Geben Sie einen Administrator-Passwort'</w:t>
      </w:r>
    </w:p>
    <w:p w:rsidR="00D8152B" w:rsidRPr="00D8152B" w:rsidRDefault="00D8152B" w:rsidP="00D8152B">
      <w:pPr>
        <w:spacing w:after="120"/>
        <w:contextualSpacing/>
        <w:rPr>
          <w:rFonts w:ascii="Consolas" w:hAnsi="Consolas" w:cs="Consolas"/>
        </w:rPr>
      </w:pPr>
      <w:r w:rsidRPr="00D8152B">
        <w:rPr>
          <w:rFonts w:ascii="Consolas" w:hAnsi="Consolas" w:cs="Consolas"/>
        </w:rPr>
        <w:t>PASS_DIGIT_TEXT = u"Ihr Passwort muss mindestens 1 Ziffer enthalten."</w:t>
      </w:r>
    </w:p>
    <w:p w:rsidR="00D8152B" w:rsidRPr="00D8152B" w:rsidRDefault="00D8152B" w:rsidP="00D8152B">
      <w:pPr>
        <w:spacing w:after="120"/>
        <w:contextualSpacing/>
        <w:rPr>
          <w:rFonts w:ascii="Consolas" w:hAnsi="Consolas" w:cs="Consolas"/>
        </w:rPr>
      </w:pPr>
      <w:r w:rsidRPr="00D8152B">
        <w:rPr>
          <w:rFonts w:ascii="Consolas" w:hAnsi="Consolas" w:cs="Consolas"/>
        </w:rPr>
        <w:t>PASS_LOWERCASE_TEXT = u"Ihr Passwort muss mindestens 1 Kleinbuchstaben enthalten."</w:t>
      </w:r>
    </w:p>
    <w:p w:rsidR="00D8152B" w:rsidRPr="00D8152B" w:rsidRDefault="00D8152B" w:rsidP="00D8152B">
      <w:pPr>
        <w:spacing w:after="120"/>
        <w:contextualSpacing/>
        <w:rPr>
          <w:rFonts w:ascii="Consolas" w:hAnsi="Consolas" w:cs="Consolas"/>
        </w:rPr>
      </w:pPr>
      <w:r w:rsidRPr="00D8152B">
        <w:rPr>
          <w:rFonts w:ascii="Consolas" w:hAnsi="Consolas" w:cs="Consolas"/>
        </w:rPr>
        <w:t>PASS_MISMATCH_TEXT = u"Die Felder Passwort stimmen nicht überein."</w:t>
      </w:r>
    </w:p>
    <w:p w:rsidR="00D8152B" w:rsidRPr="00D8152B" w:rsidRDefault="00D8152B" w:rsidP="00D8152B">
      <w:pPr>
        <w:spacing w:after="120"/>
        <w:contextualSpacing/>
        <w:rPr>
          <w:rFonts w:ascii="Consolas" w:hAnsi="Consolas" w:cs="Consolas"/>
        </w:rPr>
      </w:pPr>
      <w:r w:rsidRPr="00D8152B">
        <w:rPr>
          <w:rFonts w:ascii="Consolas" w:hAnsi="Consolas" w:cs="Consolas"/>
        </w:rPr>
        <w:t>PASS_TOO_SHORT_TEXT = u"Ihr Passwort muss mindestens 8 Zeichen enthalten."</w:t>
      </w:r>
    </w:p>
    <w:p w:rsidR="00D8152B" w:rsidRPr="00D8152B" w:rsidRDefault="00D8152B" w:rsidP="00D8152B">
      <w:pPr>
        <w:spacing w:after="120"/>
        <w:contextualSpacing/>
        <w:rPr>
          <w:rFonts w:ascii="Consolas" w:hAnsi="Consolas" w:cs="Consolas"/>
        </w:rPr>
      </w:pPr>
      <w:r w:rsidRPr="00D8152B">
        <w:rPr>
          <w:rFonts w:ascii="Consolas" w:hAnsi="Consolas" w:cs="Consolas"/>
        </w:rPr>
        <w:t>PASS_UPPERCASE_TEXT = u"Ihr Passwort muss mindestens 1 Großbuchstaben enthalten."</w:t>
      </w:r>
    </w:p>
    <w:p w:rsidR="00D8152B" w:rsidRPr="00D8152B" w:rsidRDefault="00D8152B" w:rsidP="00D8152B">
      <w:pPr>
        <w:spacing w:after="120"/>
        <w:contextualSpacing/>
        <w:rPr>
          <w:rFonts w:ascii="Consolas" w:hAnsi="Consolas" w:cs="Consolas"/>
        </w:rPr>
      </w:pPr>
      <w:r w:rsidRPr="00D8152B">
        <w:rPr>
          <w:rFonts w:ascii="Consolas" w:hAnsi="Consolas" w:cs="Consolas"/>
        </w:rPr>
        <w:t>REENTER_ADMIN_PASS_TEXT = u'Administrator-Passwort erneut eingeben'</w:t>
      </w:r>
    </w:p>
    <w:p w:rsidR="00D8152B" w:rsidRPr="00D8152B" w:rsidRDefault="00D8152B" w:rsidP="00D8152B">
      <w:pPr>
        <w:spacing w:after="120"/>
        <w:contextualSpacing/>
        <w:rPr>
          <w:rFonts w:ascii="Consolas" w:hAnsi="Consolas" w:cs="Consolas"/>
        </w:rPr>
      </w:pPr>
      <w:r w:rsidRPr="00D8152B">
        <w:rPr>
          <w:rFonts w:ascii="Consolas" w:hAnsi="Consolas" w:cs="Consolas"/>
        </w:rPr>
        <w:t>SUBMIT_BUTTON_TEXT = u"Einreichen"</w:t>
      </w:r>
    </w:p>
    <w:p w:rsidR="00620138" w:rsidRDefault="00620138" w:rsidP="00FD2805">
      <w:pPr>
        <w:pStyle w:val="Heading2"/>
      </w:pPr>
      <w:bookmarkStart w:id="92" w:name="_Toc406682488"/>
      <w:r>
        <w:t>LoggingStringsEnglish.py :</w:t>
      </w:r>
      <w:bookmarkEnd w:id="92"/>
    </w:p>
    <w:p w:rsidR="00C96584" w:rsidRPr="00C96584" w:rsidRDefault="00C96584" w:rsidP="00C96584">
      <w:pPr>
        <w:contextualSpacing/>
        <w:rPr>
          <w:rFonts w:ascii="Consolas" w:hAnsi="Consolas" w:cs="Consolas"/>
        </w:rPr>
      </w:pPr>
      <w:r w:rsidRPr="00C96584">
        <w:rPr>
          <w:rFonts w:ascii="Consolas" w:hAnsi="Consolas" w:cs="Consolas"/>
        </w:rPr>
        <w:t>#Logging</w:t>
      </w:r>
    </w:p>
    <w:p w:rsidR="00C96584" w:rsidRPr="00C96584" w:rsidRDefault="00C96584" w:rsidP="00C96584">
      <w:pPr>
        <w:contextualSpacing/>
        <w:rPr>
          <w:rFonts w:ascii="Consolas" w:hAnsi="Consolas" w:cs="Consolas"/>
        </w:rPr>
      </w:pPr>
    </w:p>
    <w:p w:rsidR="00C96584" w:rsidRPr="00C96584" w:rsidRDefault="00C96584" w:rsidP="00C96584">
      <w:pPr>
        <w:contextualSpacing/>
        <w:rPr>
          <w:rFonts w:ascii="Consolas" w:hAnsi="Consolas" w:cs="Consolas"/>
        </w:rPr>
      </w:pPr>
      <w:r w:rsidRPr="00C96584">
        <w:rPr>
          <w:rFonts w:ascii="Consolas" w:hAnsi="Consolas" w:cs="Consolas"/>
        </w:rPr>
        <w:t>ACCOUNT_CREATION_INITIATED_TEXT = u" Account Creation initiated \n"</w:t>
      </w:r>
    </w:p>
    <w:p w:rsidR="00C96584" w:rsidRPr="00C96584" w:rsidRDefault="00C96584" w:rsidP="00C96584">
      <w:pPr>
        <w:contextualSpacing/>
        <w:rPr>
          <w:rFonts w:ascii="Consolas" w:hAnsi="Consolas" w:cs="Consolas"/>
        </w:rPr>
      </w:pPr>
      <w:r w:rsidRPr="00C96584">
        <w:rPr>
          <w:rFonts w:ascii="Consolas" w:hAnsi="Consolas" w:cs="Consolas"/>
        </w:rPr>
        <w:t>ACCOUNT_CREATION_PASSWORD_MISMATCH_TEXT = u" Account Creation - Password Mismatch. \n"</w:t>
      </w:r>
    </w:p>
    <w:p w:rsidR="00C96584" w:rsidRPr="00C96584" w:rsidRDefault="00C96584" w:rsidP="00C96584">
      <w:pPr>
        <w:contextualSpacing/>
        <w:rPr>
          <w:rFonts w:ascii="Consolas" w:hAnsi="Consolas" w:cs="Consolas"/>
        </w:rPr>
      </w:pPr>
      <w:r w:rsidRPr="00C96584">
        <w:rPr>
          <w:rFonts w:ascii="Consolas" w:hAnsi="Consolas" w:cs="Consolas"/>
        </w:rPr>
        <w:t>ADD_EXPENDITURE_SELECTED_TEXT = u"Add expenditure selected. \n"</w:t>
      </w:r>
    </w:p>
    <w:p w:rsidR="00C96584" w:rsidRPr="00C96584" w:rsidRDefault="00C96584" w:rsidP="00C96584">
      <w:pPr>
        <w:contextualSpacing/>
        <w:rPr>
          <w:rFonts w:ascii="Consolas" w:hAnsi="Consolas" w:cs="Consolas"/>
        </w:rPr>
      </w:pPr>
      <w:r w:rsidRPr="00C96584">
        <w:rPr>
          <w:rFonts w:ascii="Consolas" w:hAnsi="Consolas" w:cs="Consolas"/>
        </w:rPr>
        <w:t>ADDED_TEXT = u" Added %s "</w:t>
      </w:r>
    </w:p>
    <w:p w:rsidR="00C96584" w:rsidRPr="00C96584" w:rsidRDefault="00C96584" w:rsidP="00C96584">
      <w:pPr>
        <w:contextualSpacing/>
        <w:rPr>
          <w:rFonts w:ascii="Consolas" w:hAnsi="Consolas" w:cs="Consolas"/>
        </w:rPr>
      </w:pPr>
      <w:r w:rsidRPr="00C96584">
        <w:rPr>
          <w:rFonts w:ascii="Consolas" w:hAnsi="Consolas" w:cs="Consolas"/>
        </w:rPr>
        <w:t>ADMIN_PASS_CREATED_TEXT = u" Admin Password created. \n"</w:t>
      </w:r>
    </w:p>
    <w:p w:rsidR="00C96584" w:rsidRPr="00C96584" w:rsidRDefault="00C96584" w:rsidP="00C96584">
      <w:pPr>
        <w:contextualSpacing/>
        <w:rPr>
          <w:rFonts w:ascii="Consolas" w:hAnsi="Consolas" w:cs="Consolas"/>
        </w:rPr>
      </w:pPr>
      <w:r w:rsidRPr="00C96584">
        <w:rPr>
          <w:rFonts w:ascii="Consolas" w:hAnsi="Consolas" w:cs="Consolas"/>
        </w:rPr>
        <w:t>ADMIN_PASS_HASH_LOADED_TEXT = u" Admin Pass Hash loaded. \n"</w:t>
      </w:r>
    </w:p>
    <w:p w:rsidR="00C96584" w:rsidRPr="00C96584" w:rsidRDefault="00C96584" w:rsidP="00C96584">
      <w:pPr>
        <w:contextualSpacing/>
        <w:rPr>
          <w:rFonts w:ascii="Consolas" w:hAnsi="Consolas" w:cs="Consolas"/>
        </w:rPr>
      </w:pPr>
      <w:r w:rsidRPr="00C96584">
        <w:rPr>
          <w:rFonts w:ascii="Consolas" w:hAnsi="Consolas" w:cs="Consolas"/>
        </w:rPr>
        <w:t>ADMIN_PASS_CREATION_MISMATCH = u" Admin Pass Creation - Password Mismatch. \n"</w:t>
      </w:r>
    </w:p>
    <w:p w:rsidR="00C96584" w:rsidRPr="00C96584" w:rsidRDefault="00C96584" w:rsidP="00C96584">
      <w:pPr>
        <w:contextualSpacing/>
        <w:rPr>
          <w:rFonts w:ascii="Consolas" w:hAnsi="Consolas" w:cs="Consolas"/>
        </w:rPr>
      </w:pPr>
      <w:r w:rsidRPr="00C96584">
        <w:rPr>
          <w:rFonts w:ascii="Consolas" w:hAnsi="Consolas" w:cs="Consolas"/>
        </w:rPr>
        <w:t>AMEND_SELECTED_TEXT = u" Amend Selected."</w:t>
      </w:r>
    </w:p>
    <w:p w:rsidR="00C96584" w:rsidRPr="00C96584" w:rsidRDefault="00C96584" w:rsidP="00C96584">
      <w:pPr>
        <w:contextualSpacing/>
        <w:rPr>
          <w:rFonts w:ascii="Consolas" w:hAnsi="Consolas" w:cs="Consolas"/>
        </w:rPr>
      </w:pPr>
      <w:r w:rsidRPr="00C96584">
        <w:rPr>
          <w:rFonts w:ascii="Consolas" w:hAnsi="Consolas" w:cs="Consolas"/>
        </w:rPr>
        <w:t>AMEND_EMPLOYEE_SELECTED_TEXT = u" Amend Employee Selected. \n"</w:t>
      </w:r>
    </w:p>
    <w:p w:rsidR="00C96584" w:rsidRPr="00C96584" w:rsidRDefault="00C96584" w:rsidP="00C96584">
      <w:pPr>
        <w:contextualSpacing/>
        <w:rPr>
          <w:rFonts w:ascii="Consolas" w:hAnsi="Consolas" w:cs="Consolas"/>
        </w:rPr>
      </w:pPr>
      <w:r w:rsidRPr="00C96584">
        <w:rPr>
          <w:rFonts w:ascii="Consolas" w:hAnsi="Consolas" w:cs="Consolas"/>
        </w:rPr>
        <w:lastRenderedPageBreak/>
        <w:t>AMENDTYPEDROWPDOWN_MENU_INITIALISED_TEXT = u" Amend Dropdown Menu initialised.\n"</w:t>
      </w:r>
    </w:p>
    <w:p w:rsidR="00C96584" w:rsidRPr="00C96584" w:rsidRDefault="00C96584" w:rsidP="00C96584">
      <w:pPr>
        <w:contextualSpacing/>
        <w:rPr>
          <w:rFonts w:ascii="Consolas" w:hAnsi="Consolas" w:cs="Consolas"/>
        </w:rPr>
      </w:pPr>
      <w:r w:rsidRPr="00C96584">
        <w:rPr>
          <w:rFonts w:ascii="Consolas" w:hAnsi="Consolas" w:cs="Consolas"/>
        </w:rPr>
        <w:t>ATTEMPTED_LOGIN_USERNAME_TEXT = u" Attempted Login: Username = "</w:t>
      </w:r>
    </w:p>
    <w:p w:rsidR="00C96584" w:rsidRPr="00C96584" w:rsidRDefault="00C96584" w:rsidP="00C96584">
      <w:pPr>
        <w:contextualSpacing/>
        <w:rPr>
          <w:rFonts w:ascii="Consolas" w:hAnsi="Consolas" w:cs="Consolas"/>
        </w:rPr>
      </w:pPr>
      <w:r w:rsidRPr="00C96584">
        <w:rPr>
          <w:rFonts w:ascii="Consolas" w:hAnsi="Consolas" w:cs="Consolas"/>
        </w:rPr>
        <w:t>ATTEMPTED_LOGIN_PASSWORD_TEXT = u" Attempted Login: Password = "</w:t>
      </w:r>
    </w:p>
    <w:p w:rsidR="00C96584" w:rsidRPr="00C96584" w:rsidRDefault="00C96584" w:rsidP="00C96584">
      <w:pPr>
        <w:contextualSpacing/>
        <w:rPr>
          <w:rFonts w:ascii="Consolas" w:hAnsi="Consolas" w:cs="Consolas"/>
        </w:rPr>
      </w:pPr>
      <w:r w:rsidRPr="00C96584">
        <w:rPr>
          <w:rFonts w:ascii="Consolas" w:hAnsi="Consolas" w:cs="Consolas"/>
        </w:rPr>
        <w:t>BACK_SELECTED_TEXT = u" Back Selected \n"</w:t>
      </w:r>
    </w:p>
    <w:p w:rsidR="00C96584" w:rsidRPr="00C96584" w:rsidRDefault="00C96584" w:rsidP="00C96584">
      <w:pPr>
        <w:contextualSpacing/>
        <w:rPr>
          <w:rFonts w:ascii="Consolas" w:hAnsi="Consolas" w:cs="Consolas"/>
        </w:rPr>
      </w:pPr>
      <w:r w:rsidRPr="00C96584">
        <w:rPr>
          <w:rFonts w:ascii="Consolas" w:hAnsi="Consolas" w:cs="Consolas"/>
        </w:rPr>
        <w:t>BACK_BUTTON_PRESSED_TEXT = u" Back Button Pressed\n"</w:t>
      </w:r>
    </w:p>
    <w:p w:rsidR="00C96584" w:rsidRPr="00C96584" w:rsidRDefault="00C96584" w:rsidP="00C96584">
      <w:pPr>
        <w:contextualSpacing/>
        <w:rPr>
          <w:rFonts w:ascii="Consolas" w:hAnsi="Consolas" w:cs="Consolas"/>
        </w:rPr>
      </w:pPr>
      <w:r w:rsidRPr="00C96584">
        <w:rPr>
          <w:rFonts w:ascii="Consolas" w:hAnsi="Consolas" w:cs="Consolas"/>
        </w:rPr>
        <w:t>CREATE_EMPLOYEE_SELECTED_TEXT = u" Create Employee Selected"</w:t>
      </w:r>
    </w:p>
    <w:p w:rsidR="00C96584" w:rsidRPr="00C96584" w:rsidRDefault="00C96584" w:rsidP="00C96584">
      <w:pPr>
        <w:contextualSpacing/>
        <w:rPr>
          <w:rFonts w:ascii="Consolas" w:hAnsi="Consolas" w:cs="Consolas"/>
        </w:rPr>
      </w:pPr>
      <w:r w:rsidRPr="00C96584">
        <w:rPr>
          <w:rFonts w:ascii="Consolas" w:hAnsi="Consolas" w:cs="Consolas"/>
        </w:rPr>
        <w:t>CREATED_EMPCOUNT_TEXT = u" Created EmpCount.txt\n"</w:t>
      </w:r>
    </w:p>
    <w:p w:rsidR="00C96584" w:rsidRPr="00C96584" w:rsidRDefault="00C96584" w:rsidP="00C96584">
      <w:pPr>
        <w:contextualSpacing/>
        <w:rPr>
          <w:rFonts w:ascii="Consolas" w:hAnsi="Consolas" w:cs="Consolas"/>
        </w:rPr>
      </w:pPr>
      <w:r w:rsidRPr="00C96584">
        <w:rPr>
          <w:rFonts w:ascii="Consolas" w:hAnsi="Consolas" w:cs="Consolas"/>
        </w:rPr>
        <w:t>CREATED_LANGUAGE_FILE_TEXT = u" Created Language.txt\n"</w:t>
      </w:r>
    </w:p>
    <w:p w:rsidR="00C96584" w:rsidRPr="00C96584" w:rsidRDefault="00C96584" w:rsidP="00C96584">
      <w:pPr>
        <w:contextualSpacing/>
        <w:rPr>
          <w:rFonts w:ascii="Consolas" w:hAnsi="Consolas" w:cs="Consolas"/>
        </w:rPr>
      </w:pPr>
      <w:r w:rsidRPr="00C96584">
        <w:rPr>
          <w:rFonts w:ascii="Consolas" w:hAnsi="Consolas" w:cs="Consolas"/>
        </w:rPr>
        <w:t>CREATED_INITIALSETUP_TEXT = u" Created InitialSetup.txt\n"</w:t>
      </w:r>
    </w:p>
    <w:p w:rsidR="00C96584" w:rsidRPr="00C96584" w:rsidRDefault="00C96584" w:rsidP="00C96584">
      <w:pPr>
        <w:contextualSpacing/>
        <w:rPr>
          <w:rFonts w:ascii="Consolas" w:hAnsi="Consolas" w:cs="Consolas"/>
        </w:rPr>
      </w:pPr>
      <w:r w:rsidRPr="00C96584">
        <w:rPr>
          <w:rFonts w:ascii="Consolas" w:hAnsi="Consolas" w:cs="Consolas"/>
        </w:rPr>
        <w:t>CREATED_LOGINNAMES_TEXT = u" Created LoginNames.txt \n"</w:t>
      </w:r>
    </w:p>
    <w:p w:rsidR="00C96584" w:rsidRPr="00C96584" w:rsidRDefault="00C96584" w:rsidP="00C96584">
      <w:pPr>
        <w:contextualSpacing/>
        <w:rPr>
          <w:rFonts w:ascii="Consolas" w:hAnsi="Consolas" w:cs="Consolas"/>
        </w:rPr>
      </w:pPr>
      <w:r w:rsidRPr="00C96584">
        <w:rPr>
          <w:rFonts w:ascii="Consolas" w:hAnsi="Consolas" w:cs="Consolas"/>
        </w:rPr>
        <w:t>CREATED_OR_WIPED_CURRENT_EMP_TEXT = u"Created/Wiped CurrentEmployee.txt\n"</w:t>
      </w:r>
    </w:p>
    <w:p w:rsidR="00C96584" w:rsidRPr="00C96584" w:rsidRDefault="00C96584" w:rsidP="00C96584">
      <w:pPr>
        <w:contextualSpacing/>
        <w:rPr>
          <w:rFonts w:ascii="Consolas" w:hAnsi="Consolas" w:cs="Consolas"/>
        </w:rPr>
      </w:pPr>
      <w:r w:rsidRPr="00C96584">
        <w:rPr>
          <w:rFonts w:ascii="Consolas" w:hAnsi="Consolas" w:cs="Consolas"/>
        </w:rPr>
        <w:t>CREATED_TEXT = u" created. \n"</w:t>
      </w:r>
    </w:p>
    <w:p w:rsidR="00C96584" w:rsidRPr="00C96584" w:rsidRDefault="00C96584" w:rsidP="00C96584">
      <w:pPr>
        <w:contextualSpacing/>
        <w:rPr>
          <w:rFonts w:ascii="Consolas" w:hAnsi="Consolas" w:cs="Consolas"/>
        </w:rPr>
      </w:pPr>
      <w:r w:rsidRPr="00C96584">
        <w:rPr>
          <w:rFonts w:ascii="Consolas" w:hAnsi="Consolas" w:cs="Consolas"/>
        </w:rPr>
        <w:t>CREATED_TOTALSALARY_TEXT = u" Created TotalSalary.txt\n"</w:t>
      </w:r>
    </w:p>
    <w:p w:rsidR="00C96584" w:rsidRPr="00C96584" w:rsidRDefault="00C96584" w:rsidP="00C96584">
      <w:pPr>
        <w:contextualSpacing/>
        <w:rPr>
          <w:rFonts w:ascii="Consolas" w:hAnsi="Consolas" w:cs="Consolas"/>
        </w:rPr>
      </w:pPr>
      <w:r w:rsidRPr="00C96584">
        <w:rPr>
          <w:rFonts w:ascii="Consolas" w:hAnsi="Consolas" w:cs="Consolas"/>
        </w:rPr>
        <w:t>CREATED_TOTALEXPENDITURE_TEXT = u" Created TotalExpenditure.txt\n"</w:t>
      </w:r>
    </w:p>
    <w:p w:rsidR="00C96584" w:rsidRPr="00C96584" w:rsidRDefault="00C96584" w:rsidP="00C96584">
      <w:pPr>
        <w:contextualSpacing/>
        <w:rPr>
          <w:rFonts w:ascii="Consolas" w:hAnsi="Consolas" w:cs="Consolas"/>
        </w:rPr>
      </w:pPr>
      <w:r w:rsidRPr="00C96584">
        <w:rPr>
          <w:rFonts w:ascii="Consolas" w:hAnsi="Consolas" w:cs="Consolas"/>
        </w:rPr>
        <w:t>CURRENT_EMPLOYEE_WIPED_TEXT = " wiped\n"</w:t>
      </w:r>
    </w:p>
    <w:p w:rsidR="00C96584" w:rsidRPr="00C96584" w:rsidRDefault="00C96584" w:rsidP="00C96584">
      <w:pPr>
        <w:contextualSpacing/>
        <w:rPr>
          <w:rFonts w:ascii="Consolas" w:hAnsi="Consolas" w:cs="Consolas"/>
        </w:rPr>
      </w:pPr>
      <w:r w:rsidRPr="00C96584">
        <w:rPr>
          <w:rFonts w:ascii="Consolas" w:hAnsi="Consolas" w:cs="Consolas"/>
        </w:rPr>
        <w:t>DEDUCT_EXPENDITURE_SELECTED_TEXT = u"Deduct Expenditure Selected \n"</w:t>
      </w:r>
    </w:p>
    <w:p w:rsidR="00C96584" w:rsidRPr="00C96584" w:rsidRDefault="00C96584" w:rsidP="00C96584">
      <w:pPr>
        <w:contextualSpacing/>
        <w:rPr>
          <w:rFonts w:ascii="Consolas" w:hAnsi="Consolas" w:cs="Consolas"/>
        </w:rPr>
      </w:pPr>
      <w:r w:rsidRPr="00C96584">
        <w:rPr>
          <w:rFonts w:ascii="Consolas" w:hAnsi="Consolas" w:cs="Consolas"/>
        </w:rPr>
        <w:t>DELETE_RECORD_SELECTED_TEXT = u" Delete Record Created \n"</w:t>
      </w:r>
    </w:p>
    <w:p w:rsidR="00C96584" w:rsidRPr="00C96584" w:rsidRDefault="00C96584" w:rsidP="00C96584">
      <w:pPr>
        <w:contextualSpacing/>
        <w:rPr>
          <w:rFonts w:ascii="Consolas" w:hAnsi="Consolas" w:cs="Consolas"/>
        </w:rPr>
      </w:pPr>
      <w:r w:rsidRPr="00C96584">
        <w:rPr>
          <w:rFonts w:ascii="Consolas" w:hAnsi="Consolas" w:cs="Consolas"/>
        </w:rPr>
        <w:t>EMP_DEPARTMENT_HELP_SELECTED_TEXT = u" EmpDepartment Help Selected \n"</w:t>
      </w:r>
    </w:p>
    <w:p w:rsidR="00C96584" w:rsidRPr="00C96584" w:rsidRDefault="00C96584" w:rsidP="00C96584">
      <w:pPr>
        <w:contextualSpacing/>
        <w:rPr>
          <w:rFonts w:ascii="Consolas" w:hAnsi="Consolas" w:cs="Consolas"/>
        </w:rPr>
      </w:pPr>
      <w:r w:rsidRPr="00C96584">
        <w:rPr>
          <w:rFonts w:ascii="Consolas" w:hAnsi="Consolas" w:cs="Consolas"/>
        </w:rPr>
        <w:t>EMP_DOB_HELP_SELECTED_TEXT = u" EmpDOB Help Selected \n"</w:t>
      </w:r>
    </w:p>
    <w:p w:rsidR="00C96584" w:rsidRPr="00C96584" w:rsidRDefault="00C96584" w:rsidP="00C96584">
      <w:pPr>
        <w:contextualSpacing/>
        <w:rPr>
          <w:rFonts w:ascii="Consolas" w:hAnsi="Consolas" w:cs="Consolas"/>
        </w:rPr>
      </w:pPr>
      <w:r w:rsidRPr="00C96584">
        <w:rPr>
          <w:rFonts w:ascii="Consolas" w:hAnsi="Consolas" w:cs="Consolas"/>
        </w:rPr>
        <w:t>EMP_GENDER_HELP_SELECTED_TEXT = u" EmpGender Help Selected \n"</w:t>
      </w:r>
    </w:p>
    <w:p w:rsidR="00C96584" w:rsidRPr="00C96584" w:rsidRDefault="00C96584" w:rsidP="00C96584">
      <w:pPr>
        <w:contextualSpacing/>
        <w:rPr>
          <w:rFonts w:ascii="Consolas" w:hAnsi="Consolas" w:cs="Consolas"/>
        </w:rPr>
      </w:pPr>
      <w:r w:rsidRPr="00C96584">
        <w:rPr>
          <w:rFonts w:ascii="Consolas" w:hAnsi="Consolas" w:cs="Consolas"/>
        </w:rPr>
        <w:t>EMP_NAME_HELP_SELECTED_TEXT = u" EmpName Help Selected \n"</w:t>
      </w:r>
    </w:p>
    <w:p w:rsidR="00C96584" w:rsidRPr="00C96584" w:rsidRDefault="00C96584" w:rsidP="00C96584">
      <w:pPr>
        <w:contextualSpacing/>
        <w:rPr>
          <w:rFonts w:ascii="Consolas" w:hAnsi="Consolas" w:cs="Consolas"/>
        </w:rPr>
      </w:pPr>
      <w:r w:rsidRPr="00C96584">
        <w:rPr>
          <w:rFonts w:ascii="Consolas" w:hAnsi="Consolas" w:cs="Consolas"/>
        </w:rPr>
        <w:t>EMP_PASS_HELP_PRESSED_TEXT = u" Emp Pass Help Button Pressed\n"</w:t>
      </w:r>
    </w:p>
    <w:p w:rsidR="00C96584" w:rsidRPr="00C96584" w:rsidRDefault="00C96584" w:rsidP="00C96584">
      <w:pPr>
        <w:contextualSpacing/>
        <w:rPr>
          <w:rFonts w:ascii="Consolas" w:hAnsi="Consolas" w:cs="Consolas"/>
        </w:rPr>
      </w:pPr>
      <w:r w:rsidRPr="00C96584">
        <w:rPr>
          <w:rFonts w:ascii="Consolas" w:hAnsi="Consolas" w:cs="Consolas"/>
        </w:rPr>
        <w:t>EMP_SALARY_HELP_SELECTED_TEXT = u" EmpSalary Help Selected \n"</w:t>
      </w:r>
    </w:p>
    <w:p w:rsidR="00C96584" w:rsidRPr="00C96584" w:rsidRDefault="00C96584" w:rsidP="00C96584">
      <w:pPr>
        <w:contextualSpacing/>
        <w:rPr>
          <w:rFonts w:ascii="Consolas" w:hAnsi="Consolas" w:cs="Consolas"/>
        </w:rPr>
      </w:pPr>
      <w:r w:rsidRPr="00C96584">
        <w:rPr>
          <w:rFonts w:ascii="Consolas" w:hAnsi="Consolas" w:cs="Consolas"/>
        </w:rPr>
        <w:t>FIRST_TIME_ADMIN_PASS_SETUP_TEXT = u" First time Admin password Setup\n"</w:t>
      </w:r>
    </w:p>
    <w:p w:rsidR="00C96584" w:rsidRPr="00C96584" w:rsidRDefault="00C96584" w:rsidP="00C96584">
      <w:pPr>
        <w:contextualSpacing/>
        <w:rPr>
          <w:rFonts w:ascii="Consolas" w:hAnsi="Consolas" w:cs="Consolas"/>
        </w:rPr>
      </w:pPr>
      <w:r w:rsidRPr="00C96584">
        <w:rPr>
          <w:rFonts w:ascii="Consolas" w:hAnsi="Consolas" w:cs="Consolas"/>
        </w:rPr>
        <w:t>FORGOTTEN_PASS_PRESSED_TEXT = u" Forgotten Password Pressed\n"</w:t>
      </w:r>
    </w:p>
    <w:p w:rsidR="00C96584" w:rsidRPr="00C96584" w:rsidRDefault="00C96584" w:rsidP="00C96584">
      <w:pPr>
        <w:contextualSpacing/>
        <w:rPr>
          <w:rFonts w:ascii="Consolas" w:hAnsi="Consolas" w:cs="Consolas"/>
        </w:rPr>
      </w:pPr>
      <w:r w:rsidRPr="00C96584">
        <w:rPr>
          <w:rFonts w:ascii="Consolas" w:hAnsi="Consolas" w:cs="Consolas"/>
        </w:rPr>
        <w:t>GOT_MAIN_EXCEPTION = u" Got exception on main handler \n"</w:t>
      </w:r>
    </w:p>
    <w:p w:rsidR="00C96584" w:rsidRPr="00C96584" w:rsidRDefault="00C96584" w:rsidP="00C96584">
      <w:pPr>
        <w:contextualSpacing/>
        <w:rPr>
          <w:rFonts w:ascii="Consolas" w:hAnsi="Consolas" w:cs="Consolas"/>
        </w:rPr>
      </w:pPr>
      <w:r w:rsidRPr="00C96584">
        <w:rPr>
          <w:rFonts w:ascii="Consolas" w:hAnsi="Consolas" w:cs="Consolas"/>
        </w:rPr>
        <w:t>HELP_SELECTED_TEXT = u" Help Selected \n"</w:t>
      </w:r>
    </w:p>
    <w:p w:rsidR="00C96584" w:rsidRPr="00C96584" w:rsidRDefault="00C96584" w:rsidP="00C96584">
      <w:pPr>
        <w:contextualSpacing/>
        <w:rPr>
          <w:rFonts w:ascii="Consolas" w:hAnsi="Consolas" w:cs="Consolas"/>
        </w:rPr>
      </w:pPr>
      <w:r w:rsidRPr="00C96584">
        <w:rPr>
          <w:rFonts w:ascii="Consolas" w:hAnsi="Consolas" w:cs="Consolas"/>
        </w:rPr>
        <w:t>INCORRECT_ADMIN_PASS_LOG_TEXT = u" Account Creation - Incorrect Admin pass. \n"</w:t>
      </w:r>
    </w:p>
    <w:p w:rsidR="00C96584" w:rsidRPr="00C96584" w:rsidRDefault="00C96584" w:rsidP="00C96584">
      <w:pPr>
        <w:contextualSpacing/>
        <w:rPr>
          <w:rFonts w:ascii="Consolas" w:hAnsi="Consolas" w:cs="Consolas"/>
        </w:rPr>
      </w:pPr>
      <w:r w:rsidRPr="00C96584">
        <w:rPr>
          <w:rFonts w:ascii="Consolas" w:hAnsi="Consolas" w:cs="Consolas"/>
        </w:rPr>
        <w:t>INITIALISED_GRID_UI_TEXT = u" Initialised Grid. UI Initialisation Complete. \n"</w:t>
      </w:r>
    </w:p>
    <w:p w:rsidR="00C96584" w:rsidRPr="00C96584" w:rsidRDefault="00C96584" w:rsidP="00C96584">
      <w:pPr>
        <w:contextualSpacing/>
        <w:rPr>
          <w:rFonts w:ascii="Consolas" w:hAnsi="Consolas" w:cs="Consolas"/>
        </w:rPr>
      </w:pPr>
      <w:r w:rsidRPr="00C96584">
        <w:rPr>
          <w:rFonts w:ascii="Consolas" w:hAnsi="Consolas" w:cs="Consolas"/>
        </w:rPr>
        <w:t>INITIALISING_INITSETUPPOPUP_TEXT = u" Initialising InitSetupPopup window.\n"</w:t>
      </w:r>
    </w:p>
    <w:p w:rsidR="00C96584" w:rsidRPr="00C96584" w:rsidRDefault="00C96584" w:rsidP="00C96584">
      <w:pPr>
        <w:contextualSpacing/>
        <w:rPr>
          <w:rFonts w:ascii="Consolas" w:hAnsi="Consolas" w:cs="Consolas"/>
        </w:rPr>
      </w:pPr>
      <w:r w:rsidRPr="00C96584">
        <w:rPr>
          <w:rFonts w:ascii="Consolas" w:hAnsi="Consolas" w:cs="Consolas"/>
        </w:rPr>
        <w:t>INITIALISING_LOGINSCREEN_TEXT = u" Initialising LoginScreen UI \n"</w:t>
      </w:r>
    </w:p>
    <w:p w:rsidR="00C96584" w:rsidRPr="00C96584" w:rsidRDefault="00C96584" w:rsidP="00C96584">
      <w:pPr>
        <w:contextualSpacing/>
        <w:rPr>
          <w:rFonts w:ascii="Consolas" w:hAnsi="Consolas" w:cs="Consolas"/>
        </w:rPr>
      </w:pPr>
      <w:r w:rsidRPr="00C96584">
        <w:rPr>
          <w:rFonts w:ascii="Consolas" w:hAnsi="Consolas" w:cs="Consolas"/>
        </w:rPr>
        <w:t>INITIALISING_WINDOW_TEXT = u" Initialising window with geometry: "</w:t>
      </w:r>
    </w:p>
    <w:p w:rsidR="00C96584" w:rsidRPr="00C96584" w:rsidRDefault="00C96584" w:rsidP="00C96584">
      <w:pPr>
        <w:contextualSpacing/>
        <w:rPr>
          <w:rFonts w:ascii="Consolas" w:hAnsi="Consolas" w:cs="Consolas"/>
        </w:rPr>
      </w:pPr>
      <w:r w:rsidRPr="00C96584">
        <w:rPr>
          <w:rFonts w:ascii="Consolas" w:hAnsi="Consolas" w:cs="Consolas"/>
        </w:rPr>
        <w:t>INITIATING_FIRST_TIME_SETUP_TEXT = u" Initiating first-time setup\n"</w:t>
      </w:r>
    </w:p>
    <w:p w:rsidR="00C96584" w:rsidRPr="00C96584" w:rsidRDefault="00C96584" w:rsidP="00C96584">
      <w:pPr>
        <w:contextualSpacing/>
        <w:rPr>
          <w:rFonts w:ascii="Consolas" w:hAnsi="Consolas" w:cs="Consolas"/>
        </w:rPr>
      </w:pPr>
      <w:r w:rsidRPr="00C96584">
        <w:rPr>
          <w:rFonts w:ascii="Consolas" w:hAnsi="Consolas" w:cs="Consolas"/>
        </w:rPr>
        <w:t>INSTANCE_OF_ADDEXPENDITURESCREEN_TEXT = u" Instance of AddExpenditureScreen Class initialised. Self : "</w:t>
      </w:r>
    </w:p>
    <w:p w:rsidR="00C96584" w:rsidRPr="00C96584" w:rsidRDefault="00C96584" w:rsidP="00C96584">
      <w:pPr>
        <w:contextualSpacing/>
        <w:rPr>
          <w:rFonts w:ascii="Consolas" w:hAnsi="Consolas" w:cs="Consolas"/>
        </w:rPr>
      </w:pPr>
      <w:r w:rsidRPr="00C96584">
        <w:rPr>
          <w:rFonts w:ascii="Consolas" w:hAnsi="Consolas" w:cs="Consolas"/>
        </w:rPr>
        <w:t>INSTANCE_OF_AMENDLOGINSCREEN_TEXT = u" Instance of AmendEmployeeScreen Class initialised. Self : "</w:t>
      </w:r>
    </w:p>
    <w:p w:rsidR="00C96584" w:rsidRPr="00C96584" w:rsidRDefault="00C96584" w:rsidP="00C96584">
      <w:pPr>
        <w:contextualSpacing/>
        <w:rPr>
          <w:rFonts w:ascii="Consolas" w:hAnsi="Consolas" w:cs="Consolas"/>
        </w:rPr>
      </w:pPr>
      <w:r w:rsidRPr="00C96584">
        <w:rPr>
          <w:rFonts w:ascii="Consolas" w:hAnsi="Consolas" w:cs="Consolas"/>
        </w:rPr>
        <w:t>INSTANCE_OF_CREATELOGINSCREEN_TEXT = u" Instance of CreateEmployeeScreen Class initialised. Self : "</w:t>
      </w:r>
    </w:p>
    <w:p w:rsidR="00C96584" w:rsidRPr="00C96584" w:rsidRDefault="00C96584" w:rsidP="00C96584">
      <w:pPr>
        <w:contextualSpacing/>
        <w:rPr>
          <w:rFonts w:ascii="Consolas" w:hAnsi="Consolas" w:cs="Consolas"/>
        </w:rPr>
      </w:pPr>
      <w:r w:rsidRPr="00C96584">
        <w:rPr>
          <w:rFonts w:ascii="Consolas" w:hAnsi="Consolas" w:cs="Consolas"/>
        </w:rPr>
        <w:t>INSTANCE_OF_CREATEEMPSCREEN_TEXT = u" Instance of CreateEmployeeScreen Class initialised. Self : "</w:t>
      </w:r>
    </w:p>
    <w:p w:rsidR="00C96584" w:rsidRPr="00C96584" w:rsidRDefault="00C96584" w:rsidP="00C96584">
      <w:pPr>
        <w:contextualSpacing/>
        <w:rPr>
          <w:rFonts w:ascii="Consolas" w:hAnsi="Consolas" w:cs="Consolas"/>
        </w:rPr>
      </w:pPr>
      <w:r w:rsidRPr="00C96584">
        <w:rPr>
          <w:rFonts w:ascii="Consolas" w:hAnsi="Consolas" w:cs="Consolas"/>
        </w:rPr>
        <w:t>INSTANCE_OF_DEDUCTEXPENDITURESCREEN_TEXT = u" Instance of DeductLoginScreen Class initialised. Self : "</w:t>
      </w:r>
    </w:p>
    <w:p w:rsidR="00C96584" w:rsidRPr="00C96584" w:rsidRDefault="00C96584" w:rsidP="00C96584">
      <w:pPr>
        <w:contextualSpacing/>
        <w:rPr>
          <w:rFonts w:ascii="Consolas" w:hAnsi="Consolas" w:cs="Consolas"/>
        </w:rPr>
      </w:pPr>
      <w:r w:rsidRPr="00C96584">
        <w:rPr>
          <w:rFonts w:ascii="Consolas" w:hAnsi="Consolas" w:cs="Consolas"/>
        </w:rPr>
        <w:lastRenderedPageBreak/>
        <w:t>INSTANCE_OF_DELETEEMPLOYEESCREEN_TEXT = u"Instance of DeleteEmployeeScreen Class initialised. Self: "</w:t>
      </w:r>
    </w:p>
    <w:p w:rsidR="00C96584" w:rsidRPr="00C96584" w:rsidRDefault="00C96584" w:rsidP="00C96584">
      <w:pPr>
        <w:contextualSpacing/>
        <w:rPr>
          <w:rFonts w:ascii="Consolas" w:hAnsi="Consolas" w:cs="Consolas"/>
        </w:rPr>
      </w:pPr>
      <w:r w:rsidRPr="00C96584">
        <w:rPr>
          <w:rFonts w:ascii="Consolas" w:hAnsi="Consolas" w:cs="Consolas"/>
        </w:rPr>
        <w:t>INSTANCE_OF_INITSETUPPOPUP_TEXT = u" Instance of InitSetupPopup Class initialised. Self : "</w:t>
      </w:r>
    </w:p>
    <w:p w:rsidR="00C96584" w:rsidRPr="00C96584" w:rsidRDefault="00C96584" w:rsidP="00C96584">
      <w:pPr>
        <w:contextualSpacing/>
        <w:rPr>
          <w:rFonts w:ascii="Consolas" w:hAnsi="Consolas" w:cs="Consolas"/>
        </w:rPr>
      </w:pPr>
      <w:r w:rsidRPr="00C96584">
        <w:rPr>
          <w:rFonts w:ascii="Consolas" w:hAnsi="Consolas" w:cs="Consolas"/>
        </w:rPr>
        <w:t>INSTANCE_OF_SEARCHRESULTSSCREEN_TEXT = u" Instance of InitSetupPopup Class initialised. Self : "</w:t>
      </w:r>
    </w:p>
    <w:p w:rsidR="00C96584" w:rsidRPr="00C96584" w:rsidRDefault="00C96584" w:rsidP="00C96584">
      <w:pPr>
        <w:contextualSpacing/>
        <w:rPr>
          <w:rFonts w:ascii="Consolas" w:hAnsi="Consolas" w:cs="Consolas"/>
        </w:rPr>
      </w:pPr>
      <w:r w:rsidRPr="00C96584">
        <w:rPr>
          <w:rFonts w:ascii="Consolas" w:hAnsi="Consolas" w:cs="Consolas"/>
        </w:rPr>
        <w:t>LOADED_BUTTONS_TEXT = u" Loaded Buttons \n"</w:t>
      </w:r>
    </w:p>
    <w:p w:rsidR="00C96584" w:rsidRPr="00C96584" w:rsidRDefault="00C96584" w:rsidP="00C96584">
      <w:pPr>
        <w:contextualSpacing/>
        <w:rPr>
          <w:rFonts w:ascii="Consolas" w:hAnsi="Consolas" w:cs="Consolas"/>
        </w:rPr>
      </w:pPr>
      <w:r w:rsidRPr="00C96584">
        <w:rPr>
          <w:rFonts w:ascii="Consolas" w:hAnsi="Consolas" w:cs="Consolas"/>
        </w:rPr>
        <w:t>LOADED_EMP_COUNT_TEXT = u" Loaded Employee Count\n"</w:t>
      </w:r>
    </w:p>
    <w:p w:rsidR="00C96584" w:rsidRPr="00C96584" w:rsidRDefault="00C96584" w:rsidP="00C96584">
      <w:pPr>
        <w:contextualSpacing/>
        <w:rPr>
          <w:rFonts w:ascii="Consolas" w:hAnsi="Consolas" w:cs="Consolas"/>
        </w:rPr>
      </w:pPr>
      <w:r w:rsidRPr="00C96584">
        <w:rPr>
          <w:rFonts w:ascii="Consolas" w:hAnsi="Consolas" w:cs="Consolas"/>
        </w:rPr>
        <w:t>LOADED_EMP_DATABASE_TEXT = u" Loaded EmpDatabase.p \n"</w:t>
      </w:r>
    </w:p>
    <w:p w:rsidR="00C96584" w:rsidRPr="00C96584" w:rsidRDefault="00C96584" w:rsidP="00C96584">
      <w:pPr>
        <w:contextualSpacing/>
        <w:rPr>
          <w:rFonts w:ascii="Consolas" w:hAnsi="Consolas" w:cs="Consolas"/>
        </w:rPr>
      </w:pPr>
      <w:r w:rsidRPr="00C96584">
        <w:rPr>
          <w:rFonts w:ascii="Consolas" w:hAnsi="Consolas" w:cs="Consolas"/>
        </w:rPr>
        <w:t>LOADED_LABELS_TEXT = u" Loaded Labels \n"</w:t>
      </w:r>
    </w:p>
    <w:p w:rsidR="00C96584" w:rsidRPr="00C96584" w:rsidRDefault="00C96584" w:rsidP="00C96584">
      <w:pPr>
        <w:contextualSpacing/>
        <w:rPr>
          <w:rFonts w:ascii="Consolas" w:hAnsi="Consolas" w:cs="Consolas"/>
        </w:rPr>
      </w:pPr>
      <w:r w:rsidRPr="00C96584">
        <w:rPr>
          <w:rFonts w:ascii="Consolas" w:hAnsi="Consolas" w:cs="Consolas"/>
        </w:rPr>
        <w:t>LOADED_LOGIN_DICT_TEXT = u" Loaded LoginData.p \n"</w:t>
      </w:r>
    </w:p>
    <w:p w:rsidR="00C96584" w:rsidRPr="00C96584" w:rsidRDefault="00C96584" w:rsidP="00C96584">
      <w:pPr>
        <w:contextualSpacing/>
        <w:rPr>
          <w:rFonts w:ascii="Consolas" w:hAnsi="Consolas" w:cs="Consolas"/>
        </w:rPr>
      </w:pPr>
      <w:r w:rsidRPr="00C96584">
        <w:rPr>
          <w:rFonts w:ascii="Consolas" w:hAnsi="Consolas" w:cs="Consolas"/>
        </w:rPr>
        <w:t>LOADED_TOTAL_EXPENDITURE_TEXT = u" Loaded Total Expenditure\n"</w:t>
      </w:r>
    </w:p>
    <w:p w:rsidR="00C96584" w:rsidRPr="00C96584" w:rsidRDefault="00C96584" w:rsidP="00C96584">
      <w:pPr>
        <w:contextualSpacing/>
        <w:rPr>
          <w:rFonts w:ascii="Consolas" w:hAnsi="Consolas" w:cs="Consolas"/>
        </w:rPr>
      </w:pPr>
      <w:r w:rsidRPr="00C96584">
        <w:rPr>
          <w:rFonts w:ascii="Consolas" w:hAnsi="Consolas" w:cs="Consolas"/>
        </w:rPr>
        <w:t>LOADED_TOTAL_SALARY_TEXT = u" Loaded Total Salary\n"</w:t>
      </w:r>
    </w:p>
    <w:p w:rsidR="00C96584" w:rsidRPr="00C96584" w:rsidRDefault="00C96584" w:rsidP="00C96584">
      <w:pPr>
        <w:contextualSpacing/>
        <w:rPr>
          <w:rFonts w:ascii="Consolas" w:hAnsi="Consolas" w:cs="Consolas"/>
        </w:rPr>
      </w:pPr>
      <w:r w:rsidRPr="00C96584">
        <w:rPr>
          <w:rFonts w:ascii="Consolas" w:hAnsi="Consolas" w:cs="Consolas"/>
        </w:rPr>
        <w:t>LOADING_VARIABLES_TEXT = u" Loading variables\n"</w:t>
      </w:r>
    </w:p>
    <w:p w:rsidR="00C96584" w:rsidRPr="00C96584" w:rsidRDefault="00C96584" w:rsidP="00C96584">
      <w:pPr>
        <w:contextualSpacing/>
        <w:rPr>
          <w:rFonts w:ascii="Consolas" w:hAnsi="Consolas" w:cs="Consolas"/>
        </w:rPr>
      </w:pPr>
      <w:r w:rsidRPr="00C96584">
        <w:rPr>
          <w:rFonts w:ascii="Consolas" w:hAnsi="Consolas" w:cs="Consolas"/>
        </w:rPr>
        <w:t>LOGIN_BUTTON_PRESSED_TEXT = u" Login Button Pressed\n"</w:t>
      </w:r>
    </w:p>
    <w:p w:rsidR="00C96584" w:rsidRPr="00C96584" w:rsidRDefault="00C96584" w:rsidP="00C96584">
      <w:pPr>
        <w:contextualSpacing/>
        <w:rPr>
          <w:rFonts w:ascii="Consolas" w:hAnsi="Consolas" w:cs="Consolas"/>
        </w:rPr>
      </w:pPr>
      <w:r w:rsidRPr="00C96584">
        <w:rPr>
          <w:rFonts w:ascii="Consolas" w:hAnsi="Consolas" w:cs="Consolas"/>
        </w:rPr>
        <w:t>LOGIN_HELP_PRESSED_TEXT = u" Login Help Option Pressed\n"</w:t>
      </w:r>
    </w:p>
    <w:p w:rsidR="00C96584" w:rsidRPr="00C96584" w:rsidRDefault="00C96584" w:rsidP="00C96584">
      <w:pPr>
        <w:contextualSpacing/>
        <w:rPr>
          <w:rFonts w:ascii="Consolas" w:hAnsi="Consolas" w:cs="Consolas"/>
        </w:rPr>
      </w:pPr>
      <w:r w:rsidRPr="00C96584">
        <w:rPr>
          <w:rFonts w:ascii="Consolas" w:hAnsi="Consolas" w:cs="Consolas"/>
        </w:rPr>
        <w:t>LOGINSCREEN_INITIALISED_TEXT_ONE = u" Instance of LoginScreen Class initialised. Self : "</w:t>
      </w:r>
    </w:p>
    <w:p w:rsidR="00C96584" w:rsidRPr="00C96584" w:rsidRDefault="00C96584" w:rsidP="00C96584">
      <w:pPr>
        <w:contextualSpacing/>
        <w:rPr>
          <w:rFonts w:ascii="Consolas" w:hAnsi="Consolas" w:cs="Consolas"/>
        </w:rPr>
      </w:pPr>
      <w:r w:rsidRPr="00C96584">
        <w:rPr>
          <w:rFonts w:ascii="Consolas" w:hAnsi="Consolas" w:cs="Consolas"/>
        </w:rPr>
        <w:t>LOGINSCREEN_INITIALISED_TEXT_TWO = u" Parent: "</w:t>
      </w:r>
    </w:p>
    <w:p w:rsidR="00C96584" w:rsidRPr="00C96584" w:rsidRDefault="00C96584" w:rsidP="00C96584">
      <w:pPr>
        <w:contextualSpacing/>
        <w:rPr>
          <w:rFonts w:ascii="Consolas" w:hAnsi="Consolas" w:cs="Consolas"/>
        </w:rPr>
      </w:pPr>
      <w:r w:rsidRPr="00C96584">
        <w:rPr>
          <w:rFonts w:ascii="Consolas" w:hAnsi="Consolas" w:cs="Consolas"/>
        </w:rPr>
        <w:t>LOGIN_WINDOW_TERMINATED_TEXT = u" Login Window Terminated\n"</w:t>
      </w:r>
    </w:p>
    <w:p w:rsidR="00C96584" w:rsidRPr="00C96584" w:rsidRDefault="00C96584" w:rsidP="00C96584">
      <w:pPr>
        <w:contextualSpacing/>
        <w:rPr>
          <w:rFonts w:ascii="Consolas" w:hAnsi="Consolas" w:cs="Consolas"/>
        </w:rPr>
      </w:pPr>
      <w:r w:rsidRPr="00C96584">
        <w:rPr>
          <w:rFonts w:ascii="Consolas" w:hAnsi="Consolas" w:cs="Consolas"/>
        </w:rPr>
        <w:t>LOGOUT_SELECTED_TEXT = u" Logout selected\n"</w:t>
      </w:r>
    </w:p>
    <w:p w:rsidR="00C96584" w:rsidRPr="00C96584" w:rsidRDefault="00C96584" w:rsidP="00C96584">
      <w:pPr>
        <w:contextualSpacing/>
        <w:rPr>
          <w:rFonts w:ascii="Consolas" w:hAnsi="Consolas" w:cs="Consolas"/>
        </w:rPr>
      </w:pPr>
      <w:r w:rsidRPr="00C96584">
        <w:rPr>
          <w:rFonts w:ascii="Consolas" w:hAnsi="Consolas" w:cs="Consolas"/>
        </w:rPr>
        <w:t>LOG_EMP_DEPARTMENT_MISMATCH_TEXT = u" Create Emp Issue: Department Mismatch \n"</w:t>
      </w:r>
    </w:p>
    <w:p w:rsidR="00C96584" w:rsidRPr="00C96584" w:rsidRDefault="00C96584" w:rsidP="00C96584">
      <w:pPr>
        <w:contextualSpacing/>
        <w:rPr>
          <w:rFonts w:ascii="Consolas" w:hAnsi="Consolas" w:cs="Consolas"/>
        </w:rPr>
      </w:pPr>
      <w:r w:rsidRPr="00C96584">
        <w:rPr>
          <w:rFonts w:ascii="Consolas" w:hAnsi="Consolas" w:cs="Consolas"/>
        </w:rPr>
        <w:t>LOG_EMP_DOB_MISMATCH_TEXT = u" Create Emp Issue: DOB Mismatch \n"</w:t>
      </w:r>
    </w:p>
    <w:p w:rsidR="00C96584" w:rsidRPr="00C96584" w:rsidRDefault="00C96584" w:rsidP="00C96584">
      <w:pPr>
        <w:contextualSpacing/>
        <w:rPr>
          <w:rFonts w:ascii="Consolas" w:hAnsi="Consolas" w:cs="Consolas"/>
        </w:rPr>
      </w:pPr>
      <w:r w:rsidRPr="00C96584">
        <w:rPr>
          <w:rFonts w:ascii="Consolas" w:hAnsi="Consolas" w:cs="Consolas"/>
        </w:rPr>
        <w:t>LOG_EMP_GENDER_MISMATCH_TEXT = u" Create Emp Issue: Gender Mismatch \n"</w:t>
      </w:r>
    </w:p>
    <w:p w:rsidR="00C96584" w:rsidRPr="00C96584" w:rsidRDefault="00C96584" w:rsidP="00C96584">
      <w:pPr>
        <w:contextualSpacing/>
        <w:rPr>
          <w:rFonts w:ascii="Consolas" w:hAnsi="Consolas" w:cs="Consolas"/>
        </w:rPr>
      </w:pPr>
      <w:r w:rsidRPr="00C96584">
        <w:rPr>
          <w:rFonts w:ascii="Consolas" w:hAnsi="Consolas" w:cs="Consolas"/>
        </w:rPr>
        <w:t>LOG_EMP_NAME_MISMATCH_TEXT = u" Create Emp Issue: Name Mismatch \n"</w:t>
      </w:r>
    </w:p>
    <w:p w:rsidR="00C96584" w:rsidRPr="00C96584" w:rsidRDefault="00C96584" w:rsidP="00C96584">
      <w:pPr>
        <w:contextualSpacing/>
        <w:rPr>
          <w:rFonts w:ascii="Consolas" w:hAnsi="Consolas" w:cs="Consolas"/>
        </w:rPr>
      </w:pPr>
      <w:r w:rsidRPr="00C96584">
        <w:rPr>
          <w:rFonts w:ascii="Consolas" w:hAnsi="Consolas" w:cs="Consolas"/>
        </w:rPr>
        <w:t>LOG_EMP_SALARY_MISMATCH_TEXT = u" Create Emp Issue: Salary Mismatch \n"</w:t>
      </w:r>
    </w:p>
    <w:p w:rsidR="00C96584" w:rsidRPr="00C96584" w:rsidRDefault="00C96584" w:rsidP="00C96584">
      <w:pPr>
        <w:contextualSpacing/>
        <w:rPr>
          <w:rFonts w:ascii="Consolas" w:hAnsi="Consolas" w:cs="Consolas"/>
        </w:rPr>
      </w:pPr>
      <w:r w:rsidRPr="00C96584">
        <w:rPr>
          <w:rFonts w:ascii="Consolas" w:hAnsi="Consolas" w:cs="Consolas"/>
        </w:rPr>
        <w:t>LOG_INVALID_DOB_TEXT = u" Create Emp Issue: Invalid DOB \n"</w:t>
      </w:r>
    </w:p>
    <w:p w:rsidR="00C96584" w:rsidRPr="00C96584" w:rsidRDefault="00C96584" w:rsidP="00C96584">
      <w:pPr>
        <w:contextualSpacing/>
        <w:rPr>
          <w:rFonts w:ascii="Consolas" w:hAnsi="Consolas" w:cs="Consolas"/>
        </w:rPr>
      </w:pPr>
      <w:r w:rsidRPr="00C96584">
        <w:rPr>
          <w:rFonts w:ascii="Consolas" w:hAnsi="Consolas" w:cs="Consolas"/>
        </w:rPr>
        <w:t>LOG_INVALID_GENDER_TEXT = u" Create Emp Issue: Invalid Gender \n"</w:t>
      </w:r>
    </w:p>
    <w:p w:rsidR="00C96584" w:rsidRPr="00C96584" w:rsidRDefault="00C96584" w:rsidP="00C96584">
      <w:pPr>
        <w:contextualSpacing/>
        <w:rPr>
          <w:rFonts w:ascii="Consolas" w:hAnsi="Consolas" w:cs="Consolas"/>
        </w:rPr>
      </w:pPr>
      <w:r w:rsidRPr="00C96584">
        <w:rPr>
          <w:rFonts w:ascii="Consolas" w:hAnsi="Consolas" w:cs="Consolas"/>
        </w:rPr>
        <w:t>LOG_INVALID_SALARY_TEXT = u" Create Emp Issue: Invalid Salary \n"</w:t>
      </w:r>
    </w:p>
    <w:p w:rsidR="00C96584" w:rsidRPr="00C96584" w:rsidRDefault="00C96584" w:rsidP="00C96584">
      <w:pPr>
        <w:contextualSpacing/>
        <w:rPr>
          <w:rFonts w:ascii="Consolas" w:hAnsi="Consolas" w:cs="Consolas"/>
        </w:rPr>
      </w:pPr>
      <w:r w:rsidRPr="00C96584">
        <w:rPr>
          <w:rFonts w:ascii="Consolas" w:hAnsi="Consolas" w:cs="Consolas"/>
        </w:rPr>
        <w:t>LOG_NO_EMP_DEPARTMENT_TEXT = u" Create Emp Issue: No Department \n"</w:t>
      </w:r>
    </w:p>
    <w:p w:rsidR="00C96584" w:rsidRPr="00C96584" w:rsidRDefault="00C96584" w:rsidP="00C96584">
      <w:pPr>
        <w:contextualSpacing/>
        <w:rPr>
          <w:rFonts w:ascii="Consolas" w:hAnsi="Consolas" w:cs="Consolas"/>
        </w:rPr>
      </w:pPr>
      <w:r w:rsidRPr="00C96584">
        <w:rPr>
          <w:rFonts w:ascii="Consolas" w:hAnsi="Consolas" w:cs="Consolas"/>
        </w:rPr>
        <w:t>LOG_NO_DOB_TEXT = u" Create Emp Issue: No DOB \n"</w:t>
      </w:r>
    </w:p>
    <w:p w:rsidR="00C96584" w:rsidRPr="00C96584" w:rsidRDefault="00C96584" w:rsidP="00C96584">
      <w:pPr>
        <w:contextualSpacing/>
        <w:rPr>
          <w:rFonts w:ascii="Consolas" w:hAnsi="Consolas" w:cs="Consolas"/>
        </w:rPr>
      </w:pPr>
      <w:r w:rsidRPr="00C96584">
        <w:rPr>
          <w:rFonts w:ascii="Consolas" w:hAnsi="Consolas" w:cs="Consolas"/>
        </w:rPr>
        <w:t>LOG_NO_EMP_GENDER_TEXT = u" Create Emp Issue: No Gender \n"</w:t>
      </w:r>
    </w:p>
    <w:p w:rsidR="00C96584" w:rsidRPr="00C96584" w:rsidRDefault="00C96584" w:rsidP="00C96584">
      <w:pPr>
        <w:contextualSpacing/>
        <w:rPr>
          <w:rFonts w:ascii="Consolas" w:hAnsi="Consolas" w:cs="Consolas"/>
        </w:rPr>
      </w:pPr>
      <w:r w:rsidRPr="00C96584">
        <w:rPr>
          <w:rFonts w:ascii="Consolas" w:hAnsi="Consolas" w:cs="Consolas"/>
        </w:rPr>
        <w:t>LOG_NO_EMP_NAME_TEXT = u" Create Employee Issue: No Name \n"</w:t>
      </w:r>
    </w:p>
    <w:p w:rsidR="00C96584" w:rsidRPr="00C96584" w:rsidRDefault="00C96584" w:rsidP="00C96584">
      <w:pPr>
        <w:contextualSpacing/>
        <w:rPr>
          <w:rFonts w:ascii="Consolas" w:hAnsi="Consolas" w:cs="Consolas"/>
        </w:rPr>
      </w:pPr>
      <w:r w:rsidRPr="00C96584">
        <w:rPr>
          <w:rFonts w:ascii="Consolas" w:hAnsi="Consolas" w:cs="Consolas"/>
        </w:rPr>
        <w:t>LOG_NO_EMP_SALARY_TEXT = u" Create Emp Issue: No Salary \n"</w:t>
      </w:r>
    </w:p>
    <w:p w:rsidR="00C96584" w:rsidRPr="00C96584" w:rsidRDefault="00C96584" w:rsidP="00C96584">
      <w:pPr>
        <w:contextualSpacing/>
        <w:rPr>
          <w:rFonts w:ascii="Consolas" w:hAnsi="Consolas" w:cs="Consolas"/>
        </w:rPr>
      </w:pPr>
      <w:r w:rsidRPr="00C96584">
        <w:rPr>
          <w:rFonts w:ascii="Consolas" w:hAnsi="Consolas" w:cs="Consolas"/>
        </w:rPr>
        <w:t>MAIN_SCREEN_HELP_SELECTED_TEXT = u" Login Help Option Pressed\n"</w:t>
      </w:r>
    </w:p>
    <w:p w:rsidR="00C96584" w:rsidRPr="00C96584" w:rsidRDefault="00C96584" w:rsidP="00C96584">
      <w:pPr>
        <w:contextualSpacing/>
        <w:rPr>
          <w:rFonts w:ascii="Consolas" w:hAnsi="Consolas" w:cs="Consolas"/>
        </w:rPr>
      </w:pPr>
      <w:r w:rsidRPr="00C96584">
        <w:rPr>
          <w:rFonts w:ascii="Consolas" w:hAnsi="Consolas" w:cs="Consolas"/>
        </w:rPr>
        <w:t>MAIN_WINDOW_TERMINATED_TEXT = u" Main Window Terminated\n"</w:t>
      </w:r>
    </w:p>
    <w:p w:rsidR="00C96584" w:rsidRPr="00C96584" w:rsidRDefault="00C96584" w:rsidP="00C96584">
      <w:pPr>
        <w:contextualSpacing/>
        <w:rPr>
          <w:rFonts w:ascii="Consolas" w:hAnsi="Consolas" w:cs="Consolas"/>
        </w:rPr>
      </w:pPr>
      <w:r w:rsidRPr="00C96584">
        <w:rPr>
          <w:rFonts w:ascii="Consolas" w:hAnsi="Consolas" w:cs="Consolas"/>
        </w:rPr>
        <w:t>MENUBAR_INITIALISED_TEXT = u" Menubar Initialised \n"</w:t>
      </w:r>
    </w:p>
    <w:p w:rsidR="00C96584" w:rsidRPr="00C96584" w:rsidRDefault="00C96584" w:rsidP="00C96584">
      <w:pPr>
        <w:contextualSpacing/>
        <w:rPr>
          <w:rFonts w:ascii="Consolas" w:hAnsi="Consolas" w:cs="Consolas"/>
        </w:rPr>
      </w:pPr>
      <w:r w:rsidRPr="00C96584">
        <w:rPr>
          <w:rFonts w:ascii="Consolas" w:hAnsi="Consolas" w:cs="Consolas"/>
        </w:rPr>
        <w:t>NEW_EMPLOYEE_ACCOUNT_TEXT = u" New Employee Account : "</w:t>
      </w:r>
    </w:p>
    <w:p w:rsidR="00C96584" w:rsidRPr="00C96584" w:rsidRDefault="00C96584" w:rsidP="00C96584">
      <w:pPr>
        <w:contextualSpacing/>
        <w:rPr>
          <w:rFonts w:ascii="Consolas" w:hAnsi="Consolas" w:cs="Consolas"/>
        </w:rPr>
      </w:pPr>
      <w:r w:rsidRPr="00C96584">
        <w:rPr>
          <w:rFonts w:ascii="Consolas" w:hAnsi="Consolas" w:cs="Consolas"/>
        </w:rPr>
        <w:t>PARENT_TEXT = u" Parent: "</w:t>
      </w:r>
    </w:p>
    <w:p w:rsidR="00C96584" w:rsidRPr="00C96584" w:rsidRDefault="00C96584" w:rsidP="00C96584">
      <w:pPr>
        <w:contextualSpacing/>
        <w:rPr>
          <w:rFonts w:ascii="Consolas" w:hAnsi="Consolas" w:cs="Consolas"/>
        </w:rPr>
      </w:pPr>
      <w:r w:rsidRPr="00C96584">
        <w:rPr>
          <w:rFonts w:ascii="Consolas" w:hAnsi="Consolas" w:cs="Consolas"/>
        </w:rPr>
        <w:t>PASSWORD_RECOVERY_WINDOW_INSTANCE_TEXT = u" Instance of PasswordRecoveryWindow Class initialised. Self : "</w:t>
      </w:r>
    </w:p>
    <w:p w:rsidR="00C96584" w:rsidRPr="00C96584" w:rsidRDefault="00C96584" w:rsidP="00C96584">
      <w:pPr>
        <w:contextualSpacing/>
        <w:rPr>
          <w:rFonts w:ascii="Consolas" w:hAnsi="Consolas" w:cs="Consolas"/>
        </w:rPr>
      </w:pPr>
      <w:r w:rsidRPr="00C96584">
        <w:rPr>
          <w:rFonts w:ascii="Consolas" w:hAnsi="Consolas" w:cs="Consolas"/>
        </w:rPr>
        <w:t>QUIT_SELECTED_TEXT = u" Quit Selected \n"</w:t>
      </w:r>
    </w:p>
    <w:p w:rsidR="00C96584" w:rsidRPr="00C96584" w:rsidRDefault="00C96584" w:rsidP="00C96584">
      <w:pPr>
        <w:contextualSpacing/>
        <w:rPr>
          <w:rFonts w:ascii="Consolas" w:hAnsi="Consolas" w:cs="Consolas"/>
        </w:rPr>
      </w:pPr>
      <w:r w:rsidRPr="00C96584">
        <w:rPr>
          <w:rFonts w:ascii="Consolas" w:hAnsi="Consolas" w:cs="Consolas"/>
        </w:rPr>
        <w:t>RECOVER_ACCOUNT_BUTTON_PRESSED = u" Recover Account Button Pressed\n"</w:t>
      </w:r>
    </w:p>
    <w:p w:rsidR="00C96584" w:rsidRPr="00C96584" w:rsidRDefault="00C96584" w:rsidP="00C96584">
      <w:pPr>
        <w:contextualSpacing/>
        <w:rPr>
          <w:rFonts w:ascii="Consolas" w:hAnsi="Consolas" w:cs="Consolas"/>
        </w:rPr>
      </w:pPr>
      <w:r w:rsidRPr="00C96584">
        <w:rPr>
          <w:rFonts w:ascii="Consolas" w:hAnsi="Consolas" w:cs="Consolas"/>
        </w:rPr>
        <w:t>REGISTER_BUTTON_PRESSED_TEXT = u" Register Button Pressed\n"</w:t>
      </w:r>
    </w:p>
    <w:p w:rsidR="00C96584" w:rsidRPr="00C96584" w:rsidRDefault="00C96584" w:rsidP="00C96584">
      <w:pPr>
        <w:contextualSpacing/>
        <w:rPr>
          <w:rFonts w:ascii="Consolas" w:hAnsi="Consolas" w:cs="Consolas"/>
        </w:rPr>
      </w:pPr>
      <w:r w:rsidRPr="00C96584">
        <w:rPr>
          <w:rFonts w:ascii="Consolas" w:hAnsi="Consolas" w:cs="Consolas"/>
        </w:rPr>
        <w:t>REGISTERSCREEN_INSTANCE_CREATED_TEXT = u" Instance of RegisterScreen Class initialised. Self : "</w:t>
      </w:r>
    </w:p>
    <w:p w:rsidR="00C96584" w:rsidRPr="00C96584" w:rsidRDefault="00C96584" w:rsidP="00C96584">
      <w:pPr>
        <w:contextualSpacing/>
        <w:rPr>
          <w:rFonts w:ascii="Consolas" w:hAnsi="Consolas" w:cs="Consolas"/>
        </w:rPr>
      </w:pPr>
      <w:r w:rsidRPr="00C96584">
        <w:rPr>
          <w:rFonts w:ascii="Consolas" w:hAnsi="Consolas" w:cs="Consolas"/>
        </w:rPr>
        <w:lastRenderedPageBreak/>
        <w:t>REGISTER_WINDOW_TERMINATED_TEXT = u" Register Window Terminated\n"</w:t>
      </w:r>
    </w:p>
    <w:p w:rsidR="00C96584" w:rsidRPr="00C96584" w:rsidRDefault="00C96584" w:rsidP="00C96584">
      <w:pPr>
        <w:contextualSpacing/>
        <w:rPr>
          <w:rFonts w:ascii="Consolas" w:hAnsi="Consolas" w:cs="Consolas"/>
        </w:rPr>
      </w:pPr>
      <w:r w:rsidRPr="00C96584">
        <w:rPr>
          <w:rFonts w:ascii="Consolas" w:hAnsi="Consolas" w:cs="Consolas"/>
        </w:rPr>
        <w:t>RESTART_TEXT = u" =====RESTART=====\n"</w:t>
      </w:r>
    </w:p>
    <w:p w:rsidR="00C96584" w:rsidRPr="00C96584" w:rsidRDefault="00C96584" w:rsidP="00C96584">
      <w:pPr>
        <w:contextualSpacing/>
        <w:rPr>
          <w:rFonts w:ascii="Consolas" w:hAnsi="Consolas" w:cs="Consolas"/>
        </w:rPr>
      </w:pPr>
      <w:r w:rsidRPr="00C96584">
        <w:rPr>
          <w:rFonts w:ascii="Consolas" w:hAnsi="Consolas" w:cs="Consolas"/>
        </w:rPr>
        <w:t>SAVED_NEW_DATABASE_TEXT = u" Saved new Database \n"</w:t>
      </w:r>
    </w:p>
    <w:p w:rsidR="00C96584" w:rsidRPr="00C96584" w:rsidRDefault="00C96584" w:rsidP="00C96584">
      <w:pPr>
        <w:contextualSpacing/>
        <w:rPr>
          <w:rFonts w:ascii="Consolas" w:hAnsi="Consolas" w:cs="Consolas"/>
        </w:rPr>
      </w:pPr>
      <w:r w:rsidRPr="00C96584">
        <w:rPr>
          <w:rFonts w:ascii="Consolas" w:hAnsi="Consolas" w:cs="Consolas"/>
        </w:rPr>
        <w:t>SEARCHTYPEDROWPDOWN_MENU_INITIALISED_TEXT = u" SearchTypeDropdown Menu Initialised \n"</w:t>
      </w:r>
    </w:p>
    <w:p w:rsidR="00C96584" w:rsidRPr="00C96584" w:rsidRDefault="00C96584" w:rsidP="00C96584">
      <w:pPr>
        <w:contextualSpacing/>
        <w:rPr>
          <w:rFonts w:ascii="Consolas" w:hAnsi="Consolas" w:cs="Consolas"/>
        </w:rPr>
      </w:pPr>
      <w:r w:rsidRPr="00C96584">
        <w:rPr>
          <w:rFonts w:ascii="Consolas" w:hAnsi="Consolas" w:cs="Consolas"/>
        </w:rPr>
        <w:t>SEARCH_EMPLOYEE_SELECTED_TEXT = u" Search Employees Selected\n"</w:t>
      </w:r>
    </w:p>
    <w:p w:rsidR="00C96584" w:rsidRPr="00C96584" w:rsidRDefault="00C96584" w:rsidP="00C96584">
      <w:pPr>
        <w:contextualSpacing/>
        <w:rPr>
          <w:rFonts w:ascii="Consolas" w:hAnsi="Consolas" w:cs="Consolas"/>
        </w:rPr>
      </w:pPr>
      <w:r w:rsidRPr="00C96584">
        <w:rPr>
          <w:rFonts w:ascii="Consolas" w:hAnsi="Consolas" w:cs="Consolas"/>
        </w:rPr>
        <w:t>SEARCH_FOR_TEXT = u"Search for : '"</w:t>
      </w:r>
    </w:p>
    <w:p w:rsidR="00C96584" w:rsidRPr="00C96584" w:rsidRDefault="00C96584" w:rsidP="00C96584">
      <w:pPr>
        <w:contextualSpacing/>
        <w:rPr>
          <w:rFonts w:ascii="Consolas" w:hAnsi="Consolas" w:cs="Consolas"/>
        </w:rPr>
      </w:pPr>
      <w:r w:rsidRPr="00C96584">
        <w:rPr>
          <w:rFonts w:ascii="Consolas" w:hAnsi="Consolas" w:cs="Consolas"/>
        </w:rPr>
        <w:t>SEARCH_FOR_END_TEXT = u"'"</w:t>
      </w:r>
    </w:p>
    <w:p w:rsidR="00C96584" w:rsidRPr="00C96584" w:rsidRDefault="00C96584" w:rsidP="00C96584">
      <w:pPr>
        <w:contextualSpacing/>
        <w:rPr>
          <w:rFonts w:ascii="Consolas" w:hAnsi="Consolas" w:cs="Consolas"/>
        </w:rPr>
      </w:pPr>
      <w:r w:rsidRPr="00C96584">
        <w:rPr>
          <w:rFonts w:ascii="Consolas" w:hAnsi="Consolas" w:cs="Consolas"/>
        </w:rPr>
        <w:t>SEARCH_FOR_IN_TEXT = u"' in '"</w:t>
      </w:r>
    </w:p>
    <w:p w:rsidR="00C96584" w:rsidRPr="00C96584" w:rsidRDefault="00C96584" w:rsidP="00C96584">
      <w:pPr>
        <w:contextualSpacing/>
        <w:rPr>
          <w:rFonts w:ascii="Consolas" w:hAnsi="Consolas" w:cs="Consolas"/>
        </w:rPr>
      </w:pPr>
      <w:r w:rsidRPr="00C96584">
        <w:rPr>
          <w:rFonts w:ascii="Consolas" w:hAnsi="Consolas" w:cs="Consolas"/>
        </w:rPr>
        <w:t>SEARCH_SELECTED_TEXT = u" Search Selected \n"</w:t>
      </w:r>
    </w:p>
    <w:p w:rsidR="00C96584" w:rsidRPr="00C96584" w:rsidRDefault="00C96584" w:rsidP="00C96584">
      <w:pPr>
        <w:contextualSpacing/>
        <w:rPr>
          <w:rFonts w:ascii="Consolas" w:hAnsi="Consolas" w:cs="Consolas"/>
        </w:rPr>
      </w:pPr>
      <w:r w:rsidRPr="00C96584">
        <w:rPr>
          <w:rFonts w:ascii="Consolas" w:hAnsi="Consolas" w:cs="Consolas"/>
        </w:rPr>
        <w:t>SECURITY_HELP_BUTTON_PRESSED_TEXT = u" Security Help Button Pressed\n"</w:t>
      </w:r>
    </w:p>
    <w:p w:rsidR="00C96584" w:rsidRPr="00C96584" w:rsidRDefault="00C96584" w:rsidP="00C96584">
      <w:pPr>
        <w:contextualSpacing/>
        <w:rPr>
          <w:rFonts w:ascii="Consolas" w:hAnsi="Consolas" w:cs="Consolas"/>
        </w:rPr>
      </w:pPr>
      <w:r w:rsidRPr="00C96584">
        <w:rPr>
          <w:rFonts w:ascii="Consolas" w:hAnsi="Consolas" w:cs="Consolas"/>
        </w:rPr>
        <w:t>SUBMIT_BUTTON_PRESSED_TEXT = u" Submit button pressed \n"</w:t>
      </w:r>
    </w:p>
    <w:p w:rsidR="00C96584" w:rsidRPr="00C96584" w:rsidRDefault="00C96584" w:rsidP="00C96584">
      <w:pPr>
        <w:contextualSpacing/>
        <w:rPr>
          <w:rFonts w:ascii="Consolas" w:hAnsi="Consolas" w:cs="Consolas"/>
        </w:rPr>
      </w:pPr>
      <w:r w:rsidRPr="00C96584">
        <w:rPr>
          <w:rFonts w:ascii="Consolas" w:hAnsi="Consolas" w:cs="Consolas"/>
        </w:rPr>
        <w:t>SUCCESSFUL_LOGIN_TEXT = u" Successful Login. \n"</w:t>
      </w:r>
    </w:p>
    <w:p w:rsidR="00C96584" w:rsidRPr="00C96584" w:rsidRDefault="00C96584" w:rsidP="00C96584">
      <w:pPr>
        <w:contextualSpacing/>
        <w:rPr>
          <w:rFonts w:ascii="Consolas" w:hAnsi="Consolas" w:cs="Consolas"/>
        </w:rPr>
      </w:pPr>
      <w:r w:rsidRPr="00C96584">
        <w:rPr>
          <w:rFonts w:ascii="Consolas" w:hAnsi="Consolas" w:cs="Consolas"/>
        </w:rPr>
        <w:t>UPDATED_CURRENT_EMPLOYEE_TEXT = u" Updated Current Employee.txt \n"</w:t>
      </w:r>
    </w:p>
    <w:p w:rsidR="00C96584" w:rsidRPr="00C96584" w:rsidRDefault="00C96584" w:rsidP="00C96584">
      <w:pPr>
        <w:contextualSpacing/>
        <w:rPr>
          <w:rFonts w:ascii="Consolas" w:hAnsi="Consolas" w:cs="Consolas"/>
        </w:rPr>
      </w:pPr>
      <w:r w:rsidRPr="00C96584">
        <w:rPr>
          <w:rFonts w:ascii="Consolas" w:hAnsi="Consolas" w:cs="Consolas"/>
        </w:rPr>
        <w:t>WINDOW_TERMINATED_TEXT = u" Window Terminated \n"</w:t>
      </w:r>
    </w:p>
    <w:p w:rsidR="00620138" w:rsidRDefault="00620138" w:rsidP="00FD2805">
      <w:pPr>
        <w:pStyle w:val="Heading2"/>
      </w:pPr>
      <w:bookmarkStart w:id="93" w:name="_Toc406682489"/>
      <w:r>
        <w:t>LoginForm.py :</w:t>
      </w:r>
      <w:bookmarkEnd w:id="93"/>
    </w:p>
    <w:p w:rsidR="00C96584" w:rsidRPr="009A6275" w:rsidRDefault="00C96584" w:rsidP="009A6275">
      <w:pPr>
        <w:contextualSpacing/>
        <w:rPr>
          <w:rFonts w:ascii="Consolas" w:hAnsi="Consolas" w:cs="Consolas"/>
        </w:rPr>
      </w:pPr>
      <w:r w:rsidRPr="009A6275">
        <w:rPr>
          <w:rFonts w:ascii="Consolas" w:hAnsi="Consolas" w:cs="Consolas"/>
        </w:rPr>
        <w:t>from Tkinter import *</w:t>
      </w:r>
    </w:p>
    <w:p w:rsidR="00C96584" w:rsidRPr="009A6275" w:rsidRDefault="00C96584" w:rsidP="009A6275">
      <w:pPr>
        <w:contextualSpacing/>
        <w:rPr>
          <w:rFonts w:ascii="Consolas" w:hAnsi="Consolas" w:cs="Consolas"/>
        </w:rPr>
      </w:pPr>
      <w:r w:rsidRPr="009A6275">
        <w:rPr>
          <w:rFonts w:ascii="Consolas" w:hAnsi="Consolas" w:cs="Consolas"/>
        </w:rPr>
        <w:t>from Constants import *</w:t>
      </w:r>
    </w:p>
    <w:p w:rsidR="00C96584" w:rsidRPr="009A6275" w:rsidRDefault="00C96584" w:rsidP="009A6275">
      <w:pPr>
        <w:contextualSpacing/>
        <w:rPr>
          <w:rFonts w:ascii="Consolas" w:hAnsi="Consolas" w:cs="Consolas"/>
        </w:rPr>
      </w:pPr>
      <w:r w:rsidRPr="009A6275">
        <w:rPr>
          <w:rFonts w:ascii="Consolas" w:hAnsi="Consolas" w:cs="Consolas"/>
        </w:rPr>
        <w:t>from TimeStamp import *</w:t>
      </w:r>
    </w:p>
    <w:p w:rsidR="00C96584" w:rsidRPr="009A6275" w:rsidRDefault="00C96584" w:rsidP="009A6275">
      <w:pPr>
        <w:contextualSpacing/>
        <w:rPr>
          <w:rFonts w:ascii="Consolas" w:hAnsi="Consolas" w:cs="Consolas"/>
        </w:rPr>
      </w:pPr>
      <w:r w:rsidRPr="009A6275">
        <w:rPr>
          <w:rFonts w:ascii="Consolas" w:hAnsi="Consolas" w:cs="Consolas"/>
        </w:rPr>
        <w:t>from CreatePopup import *</w:t>
      </w:r>
    </w:p>
    <w:p w:rsidR="00C96584" w:rsidRPr="009A6275" w:rsidRDefault="00C96584" w:rsidP="009A6275">
      <w:pPr>
        <w:contextualSpacing/>
        <w:rPr>
          <w:rFonts w:ascii="Consolas" w:hAnsi="Consolas" w:cs="Consolas"/>
        </w:rPr>
      </w:pPr>
    </w:p>
    <w:p w:rsidR="00C96584" w:rsidRPr="009A6275" w:rsidRDefault="00C96584" w:rsidP="009A6275">
      <w:pPr>
        <w:contextualSpacing/>
        <w:rPr>
          <w:rFonts w:ascii="Consolas" w:hAnsi="Consolas" w:cs="Consolas"/>
        </w:rPr>
      </w:pPr>
      <w:r w:rsidRPr="009A6275">
        <w:rPr>
          <w:rFonts w:ascii="Consolas" w:hAnsi="Consolas" w:cs="Consolas"/>
        </w:rPr>
        <w:t>from LoggingStringsEnglish import *</w:t>
      </w:r>
    </w:p>
    <w:p w:rsidR="00C96584" w:rsidRPr="009A6275" w:rsidRDefault="00C96584" w:rsidP="009A6275">
      <w:pPr>
        <w:contextualSpacing/>
        <w:rPr>
          <w:rFonts w:ascii="Consolas" w:hAnsi="Consolas" w:cs="Consolas"/>
        </w:rPr>
      </w:pPr>
    </w:p>
    <w:p w:rsidR="00C96584" w:rsidRPr="009A6275" w:rsidRDefault="00C96584" w:rsidP="009A6275">
      <w:pPr>
        <w:contextualSpacing/>
        <w:rPr>
          <w:rFonts w:ascii="Consolas" w:hAnsi="Consolas" w:cs="Consolas"/>
        </w:rPr>
      </w:pPr>
      <w:r w:rsidRPr="009A6275">
        <w:rPr>
          <w:rFonts w:ascii="Consolas" w:hAnsi="Consolas" w:cs="Consolas"/>
        </w:rPr>
        <w:t>with open(LANGUAGE_FILENAME, READ_MODE) as f:</w:t>
      </w:r>
    </w:p>
    <w:p w:rsidR="00C96584" w:rsidRPr="009A6275" w:rsidRDefault="00C96584" w:rsidP="009A6275">
      <w:pPr>
        <w:contextualSpacing/>
        <w:rPr>
          <w:rFonts w:ascii="Consolas" w:hAnsi="Consolas" w:cs="Consolas"/>
        </w:rPr>
      </w:pPr>
      <w:r w:rsidRPr="009A6275">
        <w:rPr>
          <w:rFonts w:ascii="Consolas" w:hAnsi="Consolas" w:cs="Consolas"/>
        </w:rPr>
        <w:t xml:space="preserve">    Language = f.readline()</w:t>
      </w:r>
    </w:p>
    <w:p w:rsidR="00C96584" w:rsidRPr="009A6275" w:rsidRDefault="00C96584" w:rsidP="009A6275">
      <w:pPr>
        <w:contextualSpacing/>
        <w:rPr>
          <w:rFonts w:ascii="Consolas" w:hAnsi="Consolas" w:cs="Consolas"/>
        </w:rPr>
      </w:pPr>
      <w:r w:rsidRPr="009A6275">
        <w:rPr>
          <w:rFonts w:ascii="Consolas" w:hAnsi="Consolas" w:cs="Consolas"/>
        </w:rPr>
        <w:t xml:space="preserve">    if Language == "GERMAN":</w:t>
      </w:r>
    </w:p>
    <w:p w:rsidR="00C96584" w:rsidRPr="009A6275" w:rsidRDefault="00C96584" w:rsidP="009A6275">
      <w:pPr>
        <w:contextualSpacing/>
        <w:rPr>
          <w:rFonts w:ascii="Consolas" w:hAnsi="Consolas" w:cs="Consolas"/>
        </w:rPr>
      </w:pPr>
      <w:r w:rsidRPr="009A6275">
        <w:rPr>
          <w:rFonts w:ascii="Consolas" w:hAnsi="Consolas" w:cs="Consolas"/>
        </w:rPr>
        <w:t xml:space="preserve">        from LoginFormStringsGerman import *</w:t>
      </w:r>
    </w:p>
    <w:p w:rsidR="00C96584" w:rsidRPr="009A6275" w:rsidRDefault="00C96584" w:rsidP="009A6275">
      <w:pPr>
        <w:contextualSpacing/>
        <w:rPr>
          <w:rFonts w:ascii="Consolas" w:hAnsi="Consolas" w:cs="Consolas"/>
        </w:rPr>
      </w:pPr>
      <w:r w:rsidRPr="009A6275">
        <w:rPr>
          <w:rFonts w:ascii="Consolas" w:hAnsi="Consolas" w:cs="Consolas"/>
        </w:rPr>
        <w:t xml:space="preserve">        from PopupsStringsGerman import *</w:t>
      </w:r>
    </w:p>
    <w:p w:rsidR="00C96584" w:rsidRPr="009A6275" w:rsidRDefault="00C96584" w:rsidP="009A6275">
      <w:pPr>
        <w:contextualSpacing/>
        <w:rPr>
          <w:rFonts w:ascii="Consolas" w:hAnsi="Consolas" w:cs="Consolas"/>
        </w:rPr>
      </w:pPr>
      <w:r w:rsidRPr="009A6275">
        <w:rPr>
          <w:rFonts w:ascii="Consolas" w:hAnsi="Consolas" w:cs="Consolas"/>
        </w:rPr>
        <w:t xml:space="preserve">        from DropdownMenuStringsGerman import *</w:t>
      </w:r>
    </w:p>
    <w:p w:rsidR="00C96584" w:rsidRPr="009A6275" w:rsidRDefault="00C96584" w:rsidP="009A6275">
      <w:pPr>
        <w:contextualSpacing/>
        <w:rPr>
          <w:rFonts w:ascii="Consolas" w:hAnsi="Consolas" w:cs="Consolas"/>
        </w:rPr>
      </w:pPr>
      <w:r w:rsidRPr="009A6275">
        <w:rPr>
          <w:rFonts w:ascii="Consolas" w:hAnsi="Consolas" w:cs="Consolas"/>
        </w:rPr>
        <w:t xml:space="preserve">    else:</w:t>
      </w:r>
    </w:p>
    <w:p w:rsidR="00C96584" w:rsidRPr="009A6275" w:rsidRDefault="00C96584" w:rsidP="009A6275">
      <w:pPr>
        <w:contextualSpacing/>
        <w:rPr>
          <w:rFonts w:ascii="Consolas" w:hAnsi="Consolas" w:cs="Consolas"/>
        </w:rPr>
      </w:pPr>
      <w:r w:rsidRPr="009A6275">
        <w:rPr>
          <w:rFonts w:ascii="Consolas" w:hAnsi="Consolas" w:cs="Consolas"/>
        </w:rPr>
        <w:t xml:space="preserve">        from LoginFormStringsEnglish import *</w:t>
      </w:r>
    </w:p>
    <w:p w:rsidR="00C96584" w:rsidRPr="009A6275" w:rsidRDefault="00C96584" w:rsidP="009A6275">
      <w:pPr>
        <w:contextualSpacing/>
        <w:rPr>
          <w:rFonts w:ascii="Consolas" w:hAnsi="Consolas" w:cs="Consolas"/>
        </w:rPr>
      </w:pPr>
      <w:r w:rsidRPr="009A6275">
        <w:rPr>
          <w:rFonts w:ascii="Consolas" w:hAnsi="Consolas" w:cs="Consolas"/>
        </w:rPr>
        <w:t xml:space="preserve">        from PopupsStringsEnglish import *</w:t>
      </w:r>
    </w:p>
    <w:p w:rsidR="00C96584" w:rsidRPr="009A6275" w:rsidRDefault="00C96584" w:rsidP="009A6275">
      <w:pPr>
        <w:contextualSpacing/>
        <w:rPr>
          <w:rFonts w:ascii="Consolas" w:hAnsi="Consolas" w:cs="Consolas"/>
        </w:rPr>
      </w:pPr>
      <w:r w:rsidRPr="009A6275">
        <w:rPr>
          <w:rFonts w:ascii="Consolas" w:hAnsi="Consolas" w:cs="Consolas"/>
        </w:rPr>
        <w:t xml:space="preserve">        from DropdownMenuStringsEnglish import *</w:t>
      </w:r>
    </w:p>
    <w:p w:rsidR="00C96584" w:rsidRPr="009A6275" w:rsidRDefault="00C96584" w:rsidP="009A6275">
      <w:pPr>
        <w:contextualSpacing/>
        <w:rPr>
          <w:rFonts w:ascii="Consolas" w:hAnsi="Consolas" w:cs="Consolas"/>
        </w:rPr>
      </w:pPr>
    </w:p>
    <w:p w:rsidR="00C96584" w:rsidRPr="009A6275" w:rsidRDefault="00C96584" w:rsidP="009A6275">
      <w:pPr>
        <w:contextualSpacing/>
        <w:rPr>
          <w:rFonts w:ascii="Consolas" w:hAnsi="Consolas" w:cs="Consolas"/>
        </w:rPr>
      </w:pPr>
      <w:r w:rsidRPr="009A6275">
        <w:rPr>
          <w:rFonts w:ascii="Consolas" w:hAnsi="Consolas" w:cs="Consolas"/>
        </w:rPr>
        <w:t>import pickle</w:t>
      </w:r>
    </w:p>
    <w:p w:rsidR="00C96584" w:rsidRPr="009A6275" w:rsidRDefault="00C96584" w:rsidP="009A6275">
      <w:pPr>
        <w:contextualSpacing/>
        <w:rPr>
          <w:rFonts w:ascii="Consolas" w:hAnsi="Consolas" w:cs="Consolas"/>
        </w:rPr>
      </w:pPr>
    </w:p>
    <w:p w:rsidR="00C96584" w:rsidRPr="009A6275" w:rsidRDefault="00C96584" w:rsidP="009A6275">
      <w:pPr>
        <w:contextualSpacing/>
        <w:rPr>
          <w:rFonts w:ascii="Consolas" w:hAnsi="Consolas" w:cs="Consolas"/>
        </w:rPr>
      </w:pPr>
      <w:r w:rsidRPr="009A6275">
        <w:rPr>
          <w:rFonts w:ascii="Consolas" w:hAnsi="Consolas" w:cs="Consolas"/>
        </w:rPr>
        <w:t>class LoginScreen(Frame):</w:t>
      </w:r>
    </w:p>
    <w:p w:rsidR="00C96584" w:rsidRPr="009A6275" w:rsidRDefault="00C96584" w:rsidP="009A6275">
      <w:pPr>
        <w:contextualSpacing/>
        <w:rPr>
          <w:rFonts w:ascii="Consolas" w:hAnsi="Consolas" w:cs="Consolas"/>
        </w:rPr>
      </w:pPr>
    </w:p>
    <w:p w:rsidR="00C96584" w:rsidRPr="009A6275" w:rsidRDefault="00C96584" w:rsidP="009A6275">
      <w:pPr>
        <w:contextualSpacing/>
        <w:rPr>
          <w:rFonts w:ascii="Consolas" w:hAnsi="Consolas" w:cs="Consolas"/>
        </w:rPr>
      </w:pPr>
      <w:r w:rsidRPr="009A6275">
        <w:rPr>
          <w:rFonts w:ascii="Consolas" w:hAnsi="Consolas" w:cs="Consolas"/>
        </w:rPr>
        <w:t xml:space="preserve">    def __init__(self, parent):</w:t>
      </w:r>
    </w:p>
    <w:p w:rsidR="00C96584" w:rsidRPr="009A6275" w:rsidRDefault="00C96584" w:rsidP="009A6275">
      <w:pPr>
        <w:contextualSpacing/>
        <w:rPr>
          <w:rFonts w:ascii="Consolas" w:hAnsi="Consolas" w:cs="Consolas"/>
        </w:rPr>
      </w:pPr>
      <w:r w:rsidRPr="009A6275">
        <w:rPr>
          <w:rFonts w:ascii="Consolas" w:hAnsi="Consolas" w:cs="Consolas"/>
        </w:rPr>
        <w:t xml:space="preserve">        Frame.__init__(self, parent)</w:t>
      </w:r>
    </w:p>
    <w:p w:rsidR="00C96584" w:rsidRPr="009A6275" w:rsidRDefault="00C96584" w:rsidP="009A6275">
      <w:pPr>
        <w:contextualSpacing/>
        <w:rPr>
          <w:rFonts w:ascii="Consolas" w:hAnsi="Consolas" w:cs="Consolas"/>
        </w:rPr>
      </w:pPr>
      <w:r w:rsidRPr="009A6275">
        <w:rPr>
          <w:rFonts w:ascii="Consolas" w:hAnsi="Consolas" w:cs="Consolas"/>
        </w:rPr>
        <w:t xml:space="preserve">        with open(LOG_FILENAME, APPEND_MODE) as f:</w:t>
      </w:r>
    </w:p>
    <w:p w:rsidR="00C96584" w:rsidRPr="009A6275" w:rsidRDefault="00C96584" w:rsidP="009A6275">
      <w:pPr>
        <w:contextualSpacing/>
        <w:rPr>
          <w:rFonts w:ascii="Consolas" w:hAnsi="Consolas" w:cs="Consolas"/>
        </w:rPr>
      </w:pPr>
      <w:r w:rsidRPr="009A6275">
        <w:rPr>
          <w:rFonts w:ascii="Consolas" w:hAnsi="Consolas" w:cs="Consolas"/>
        </w:rPr>
        <w:t xml:space="preserve">            f.write(TimeStamp() + LOGINSCREEN_INITIALISED_TEXT_ONE + str(self) + LOGINSCREEN_INITIALISED_TEXT_TWO + str(parent) + "\n")</w:t>
      </w:r>
    </w:p>
    <w:p w:rsidR="00C96584" w:rsidRPr="009A6275" w:rsidRDefault="00C96584" w:rsidP="009A6275">
      <w:pPr>
        <w:contextualSpacing/>
        <w:rPr>
          <w:rFonts w:ascii="Consolas" w:hAnsi="Consolas" w:cs="Consolas"/>
        </w:rPr>
      </w:pPr>
    </w:p>
    <w:p w:rsidR="00C96584" w:rsidRPr="009A6275" w:rsidRDefault="00C96584" w:rsidP="009A6275">
      <w:pPr>
        <w:contextualSpacing/>
        <w:rPr>
          <w:rFonts w:ascii="Consolas" w:hAnsi="Consolas" w:cs="Consolas"/>
        </w:rPr>
      </w:pPr>
      <w:r w:rsidRPr="009A6275">
        <w:rPr>
          <w:rFonts w:ascii="Consolas" w:hAnsi="Consolas" w:cs="Consolas"/>
        </w:rPr>
        <w:t xml:space="preserve">        self.parent = parent</w:t>
      </w:r>
    </w:p>
    <w:p w:rsidR="00C96584" w:rsidRPr="009A6275" w:rsidRDefault="00C96584" w:rsidP="009A6275">
      <w:pPr>
        <w:contextualSpacing/>
        <w:rPr>
          <w:rFonts w:ascii="Consolas" w:hAnsi="Consolas" w:cs="Consolas"/>
        </w:rPr>
      </w:pPr>
    </w:p>
    <w:p w:rsidR="00C96584" w:rsidRPr="009A6275" w:rsidRDefault="00C96584" w:rsidP="009A6275">
      <w:pPr>
        <w:contextualSpacing/>
        <w:rPr>
          <w:rFonts w:ascii="Consolas" w:hAnsi="Consolas" w:cs="Consolas"/>
        </w:rPr>
      </w:pPr>
      <w:r w:rsidRPr="009A6275">
        <w:rPr>
          <w:rFonts w:ascii="Consolas" w:hAnsi="Consolas" w:cs="Consolas"/>
        </w:rPr>
        <w:t xml:space="preserve">        self.initialiseUI()</w:t>
      </w:r>
    </w:p>
    <w:p w:rsidR="00C96584" w:rsidRPr="009A6275" w:rsidRDefault="00C96584" w:rsidP="009A6275">
      <w:pPr>
        <w:contextualSpacing/>
        <w:rPr>
          <w:rFonts w:ascii="Consolas" w:hAnsi="Consolas" w:cs="Consolas"/>
        </w:rPr>
      </w:pPr>
    </w:p>
    <w:p w:rsidR="00C96584" w:rsidRPr="009A6275" w:rsidRDefault="00C96584" w:rsidP="009A6275">
      <w:pPr>
        <w:contextualSpacing/>
        <w:rPr>
          <w:rFonts w:ascii="Consolas" w:hAnsi="Consolas" w:cs="Consolas"/>
        </w:rPr>
      </w:pPr>
      <w:r w:rsidRPr="009A6275">
        <w:rPr>
          <w:rFonts w:ascii="Consolas" w:hAnsi="Consolas" w:cs="Consolas"/>
        </w:rPr>
        <w:t xml:space="preserve">    def initialiseUI(self):</w:t>
      </w:r>
    </w:p>
    <w:p w:rsidR="00C96584" w:rsidRPr="009A6275" w:rsidRDefault="00C96584" w:rsidP="009A6275">
      <w:pPr>
        <w:contextualSpacing/>
        <w:rPr>
          <w:rFonts w:ascii="Consolas" w:hAnsi="Consolas" w:cs="Consolas"/>
        </w:rPr>
      </w:pPr>
      <w:r w:rsidRPr="009A6275">
        <w:rPr>
          <w:rFonts w:ascii="Consolas" w:hAnsi="Consolas" w:cs="Consolas"/>
        </w:rPr>
        <w:t xml:space="preserve">        </w:t>
      </w:r>
    </w:p>
    <w:p w:rsidR="00C96584" w:rsidRPr="009A6275" w:rsidRDefault="00C96584" w:rsidP="009A6275">
      <w:pPr>
        <w:contextualSpacing/>
        <w:rPr>
          <w:rFonts w:ascii="Consolas" w:hAnsi="Consolas" w:cs="Consolas"/>
        </w:rPr>
      </w:pPr>
      <w:r w:rsidRPr="009A6275">
        <w:rPr>
          <w:rFonts w:ascii="Consolas" w:hAnsi="Consolas" w:cs="Consolas"/>
        </w:rPr>
        <w:t xml:space="preserve">        with open(LOG_FILENAME, APPEND_MODE) as f:</w:t>
      </w:r>
    </w:p>
    <w:p w:rsidR="00C96584" w:rsidRPr="009A6275" w:rsidRDefault="00C96584" w:rsidP="009A6275">
      <w:pPr>
        <w:contextualSpacing/>
        <w:rPr>
          <w:rFonts w:ascii="Consolas" w:hAnsi="Consolas" w:cs="Consolas"/>
        </w:rPr>
      </w:pPr>
      <w:r w:rsidRPr="009A6275">
        <w:rPr>
          <w:rFonts w:ascii="Consolas" w:hAnsi="Consolas" w:cs="Consolas"/>
        </w:rPr>
        <w:t xml:space="preserve">            f.write(TimeStamp() + INITIALISING_LOGINSCREEN_TEXT)</w:t>
      </w:r>
    </w:p>
    <w:p w:rsidR="00C96584" w:rsidRPr="009A6275" w:rsidRDefault="00C96584" w:rsidP="009A6275">
      <w:pPr>
        <w:contextualSpacing/>
        <w:rPr>
          <w:rFonts w:ascii="Consolas" w:hAnsi="Consolas" w:cs="Consolas"/>
        </w:rPr>
      </w:pPr>
    </w:p>
    <w:p w:rsidR="00C96584" w:rsidRPr="009A6275" w:rsidRDefault="00C96584" w:rsidP="009A6275">
      <w:pPr>
        <w:contextualSpacing/>
        <w:rPr>
          <w:rFonts w:ascii="Consolas" w:hAnsi="Consolas" w:cs="Consolas"/>
        </w:rPr>
      </w:pPr>
      <w:r w:rsidRPr="009A6275">
        <w:rPr>
          <w:rFonts w:ascii="Consolas" w:hAnsi="Consolas" w:cs="Consolas"/>
        </w:rPr>
        <w:t xml:space="preserve">        menubar = Menu(self.parent)</w:t>
      </w:r>
    </w:p>
    <w:p w:rsidR="00C96584" w:rsidRPr="009A6275" w:rsidRDefault="00C96584" w:rsidP="009A6275">
      <w:pPr>
        <w:contextualSpacing/>
        <w:rPr>
          <w:rFonts w:ascii="Consolas" w:hAnsi="Consolas" w:cs="Consolas"/>
        </w:rPr>
      </w:pPr>
      <w:r w:rsidRPr="009A6275">
        <w:rPr>
          <w:rFonts w:ascii="Consolas" w:hAnsi="Consolas" w:cs="Consolas"/>
        </w:rPr>
        <w:t xml:space="preserve">        self.parent.config(menu=menubar)</w:t>
      </w:r>
    </w:p>
    <w:p w:rsidR="00C96584" w:rsidRPr="009A6275" w:rsidRDefault="00C96584" w:rsidP="009A6275">
      <w:pPr>
        <w:contextualSpacing/>
        <w:rPr>
          <w:rFonts w:ascii="Consolas" w:hAnsi="Consolas" w:cs="Consolas"/>
        </w:rPr>
      </w:pPr>
    </w:p>
    <w:p w:rsidR="00C96584" w:rsidRPr="009A6275" w:rsidRDefault="00C96584" w:rsidP="009A6275">
      <w:pPr>
        <w:contextualSpacing/>
        <w:rPr>
          <w:rFonts w:ascii="Consolas" w:hAnsi="Consolas" w:cs="Consolas"/>
        </w:rPr>
      </w:pPr>
      <w:r w:rsidRPr="009A6275">
        <w:rPr>
          <w:rFonts w:ascii="Consolas" w:hAnsi="Consolas" w:cs="Consolas"/>
        </w:rPr>
        <w:t xml:space="preserve">        fileMenu = Menu(menubar)</w:t>
      </w:r>
    </w:p>
    <w:p w:rsidR="00C96584" w:rsidRPr="009A6275" w:rsidRDefault="00C96584" w:rsidP="009A6275">
      <w:pPr>
        <w:contextualSpacing/>
        <w:rPr>
          <w:rFonts w:ascii="Consolas" w:hAnsi="Consolas" w:cs="Consolas"/>
        </w:rPr>
      </w:pPr>
      <w:r w:rsidRPr="009A6275">
        <w:rPr>
          <w:rFonts w:ascii="Consolas" w:hAnsi="Consolas" w:cs="Consolas"/>
        </w:rPr>
        <w:t xml:space="preserve">        </w:t>
      </w:r>
    </w:p>
    <w:p w:rsidR="00C96584" w:rsidRPr="009A6275" w:rsidRDefault="00C96584" w:rsidP="009A6275">
      <w:pPr>
        <w:contextualSpacing/>
        <w:rPr>
          <w:rFonts w:ascii="Consolas" w:hAnsi="Consolas" w:cs="Consolas"/>
        </w:rPr>
      </w:pPr>
      <w:r w:rsidRPr="009A6275">
        <w:rPr>
          <w:rFonts w:ascii="Consolas" w:hAnsi="Consolas" w:cs="Consolas"/>
        </w:rPr>
        <w:t xml:space="preserve">        fileMenu.add_command(label=DROPDOWN_QUIT_TEXT, underline=0, command=self.onExit)</w:t>
      </w:r>
    </w:p>
    <w:p w:rsidR="00C96584" w:rsidRPr="009A6275" w:rsidRDefault="00C96584" w:rsidP="009A6275">
      <w:pPr>
        <w:contextualSpacing/>
        <w:rPr>
          <w:rFonts w:ascii="Consolas" w:hAnsi="Consolas" w:cs="Consolas"/>
        </w:rPr>
      </w:pPr>
    </w:p>
    <w:p w:rsidR="00C96584" w:rsidRPr="009A6275" w:rsidRDefault="00C96584" w:rsidP="009A6275">
      <w:pPr>
        <w:contextualSpacing/>
        <w:rPr>
          <w:rFonts w:ascii="Consolas" w:hAnsi="Consolas" w:cs="Consolas"/>
        </w:rPr>
      </w:pPr>
      <w:r w:rsidRPr="009A6275">
        <w:rPr>
          <w:rFonts w:ascii="Consolas" w:hAnsi="Consolas" w:cs="Consolas"/>
        </w:rPr>
        <w:t xml:space="preserve">        fileMenu.add_separator()</w:t>
      </w:r>
    </w:p>
    <w:p w:rsidR="00C96584" w:rsidRPr="009A6275" w:rsidRDefault="00C96584" w:rsidP="009A6275">
      <w:pPr>
        <w:contextualSpacing/>
        <w:rPr>
          <w:rFonts w:ascii="Consolas" w:hAnsi="Consolas" w:cs="Consolas"/>
        </w:rPr>
      </w:pPr>
    </w:p>
    <w:p w:rsidR="00C96584" w:rsidRPr="009A6275" w:rsidRDefault="00C96584" w:rsidP="009A6275">
      <w:pPr>
        <w:contextualSpacing/>
        <w:rPr>
          <w:rFonts w:ascii="Consolas" w:hAnsi="Consolas" w:cs="Consolas"/>
        </w:rPr>
      </w:pPr>
      <w:r w:rsidRPr="009A6275">
        <w:rPr>
          <w:rFonts w:ascii="Consolas" w:hAnsi="Consolas" w:cs="Consolas"/>
        </w:rPr>
        <w:t xml:space="preserve">        fileMenu.add_command(label=DROPDOWN_HELP_TEXT, underline=0, command = self.loginHelp)</w:t>
      </w:r>
    </w:p>
    <w:p w:rsidR="00C96584" w:rsidRPr="009A6275" w:rsidRDefault="00C96584" w:rsidP="009A6275">
      <w:pPr>
        <w:contextualSpacing/>
        <w:rPr>
          <w:rFonts w:ascii="Consolas" w:hAnsi="Consolas" w:cs="Consolas"/>
        </w:rPr>
      </w:pPr>
    </w:p>
    <w:p w:rsidR="00C96584" w:rsidRPr="009A6275" w:rsidRDefault="00C96584" w:rsidP="009A6275">
      <w:pPr>
        <w:contextualSpacing/>
        <w:rPr>
          <w:rFonts w:ascii="Consolas" w:hAnsi="Consolas" w:cs="Consolas"/>
        </w:rPr>
      </w:pPr>
      <w:r w:rsidRPr="009A6275">
        <w:rPr>
          <w:rFonts w:ascii="Consolas" w:hAnsi="Consolas" w:cs="Consolas"/>
        </w:rPr>
        <w:t xml:space="preserve">        fileMenu.add_separator()</w:t>
      </w:r>
    </w:p>
    <w:p w:rsidR="00C96584" w:rsidRPr="009A6275" w:rsidRDefault="00C96584" w:rsidP="009A6275">
      <w:pPr>
        <w:contextualSpacing/>
        <w:rPr>
          <w:rFonts w:ascii="Consolas" w:hAnsi="Consolas" w:cs="Consolas"/>
        </w:rPr>
      </w:pPr>
    </w:p>
    <w:p w:rsidR="00C96584" w:rsidRPr="009A6275" w:rsidRDefault="00C96584" w:rsidP="009A6275">
      <w:pPr>
        <w:contextualSpacing/>
        <w:rPr>
          <w:rFonts w:ascii="Consolas" w:hAnsi="Consolas" w:cs="Consolas"/>
        </w:rPr>
      </w:pPr>
      <w:r w:rsidRPr="009A6275">
        <w:rPr>
          <w:rFonts w:ascii="Consolas" w:hAnsi="Consolas" w:cs="Consolas"/>
        </w:rPr>
        <w:t xml:space="preserve">        menubar.add_cascade(label=DROPDOWN_FILE_TEXT, underline=0, menu=fileMenu)</w:t>
      </w:r>
    </w:p>
    <w:p w:rsidR="00C96584" w:rsidRPr="009A6275" w:rsidRDefault="00C96584" w:rsidP="009A6275">
      <w:pPr>
        <w:contextualSpacing/>
        <w:rPr>
          <w:rFonts w:ascii="Consolas" w:hAnsi="Consolas" w:cs="Consolas"/>
        </w:rPr>
      </w:pPr>
    </w:p>
    <w:p w:rsidR="00C96584" w:rsidRPr="009A6275" w:rsidRDefault="00C96584" w:rsidP="009A6275">
      <w:pPr>
        <w:contextualSpacing/>
        <w:rPr>
          <w:rFonts w:ascii="Consolas" w:hAnsi="Consolas" w:cs="Consolas"/>
        </w:rPr>
      </w:pPr>
      <w:r w:rsidRPr="009A6275">
        <w:rPr>
          <w:rFonts w:ascii="Consolas" w:hAnsi="Consolas" w:cs="Consolas"/>
        </w:rPr>
        <w:t xml:space="preserve">        with open(LOG_FILENAME, APPEND_MODE) as f:</w:t>
      </w:r>
    </w:p>
    <w:p w:rsidR="00C96584" w:rsidRPr="009A6275" w:rsidRDefault="00C96584" w:rsidP="009A6275">
      <w:pPr>
        <w:contextualSpacing/>
        <w:rPr>
          <w:rFonts w:ascii="Consolas" w:hAnsi="Consolas" w:cs="Consolas"/>
        </w:rPr>
      </w:pPr>
      <w:r w:rsidRPr="009A6275">
        <w:rPr>
          <w:rFonts w:ascii="Consolas" w:hAnsi="Consolas" w:cs="Consolas"/>
        </w:rPr>
        <w:t xml:space="preserve">            f.write(TimeStamp() + MENUBAR_INITIALISED_TEXT)</w:t>
      </w:r>
    </w:p>
    <w:p w:rsidR="00C96584" w:rsidRPr="009A6275" w:rsidRDefault="00C96584" w:rsidP="009A6275">
      <w:pPr>
        <w:contextualSpacing/>
        <w:rPr>
          <w:rFonts w:ascii="Consolas" w:hAnsi="Consolas" w:cs="Consolas"/>
        </w:rPr>
      </w:pPr>
    </w:p>
    <w:p w:rsidR="00C96584" w:rsidRPr="009A6275" w:rsidRDefault="00C96584" w:rsidP="009A6275">
      <w:pPr>
        <w:contextualSpacing/>
        <w:rPr>
          <w:rFonts w:ascii="Consolas" w:hAnsi="Consolas" w:cs="Consolas"/>
        </w:rPr>
      </w:pPr>
      <w:r w:rsidRPr="009A6275">
        <w:rPr>
          <w:rFonts w:ascii="Consolas" w:hAnsi="Consolas" w:cs="Consolas"/>
        </w:rPr>
        <w:t xml:space="preserve">        self.parent.title(WINDOW_TITLE)</w:t>
      </w:r>
    </w:p>
    <w:p w:rsidR="00C96584" w:rsidRPr="009A6275" w:rsidRDefault="00C96584" w:rsidP="009A6275">
      <w:pPr>
        <w:contextualSpacing/>
        <w:rPr>
          <w:rFonts w:ascii="Consolas" w:hAnsi="Consolas" w:cs="Consolas"/>
        </w:rPr>
      </w:pPr>
    </w:p>
    <w:p w:rsidR="00C96584" w:rsidRPr="009A6275" w:rsidRDefault="00C96584" w:rsidP="009A6275">
      <w:pPr>
        <w:contextualSpacing/>
        <w:rPr>
          <w:rFonts w:ascii="Consolas" w:hAnsi="Consolas" w:cs="Consolas"/>
        </w:rPr>
      </w:pPr>
      <w:r w:rsidRPr="009A6275">
        <w:rPr>
          <w:rFonts w:ascii="Consolas" w:hAnsi="Consolas" w:cs="Consolas"/>
        </w:rPr>
        <w:t xml:space="preserve">        global UsernameEntry</w:t>
      </w:r>
    </w:p>
    <w:p w:rsidR="00C96584" w:rsidRPr="009A6275" w:rsidRDefault="00C96584" w:rsidP="009A6275">
      <w:pPr>
        <w:contextualSpacing/>
        <w:rPr>
          <w:rFonts w:ascii="Consolas" w:hAnsi="Consolas" w:cs="Consolas"/>
        </w:rPr>
      </w:pPr>
      <w:r w:rsidRPr="009A6275">
        <w:rPr>
          <w:rFonts w:ascii="Consolas" w:hAnsi="Consolas" w:cs="Consolas"/>
        </w:rPr>
        <w:t xml:space="preserve">        global PasswordEntry</w:t>
      </w:r>
    </w:p>
    <w:p w:rsidR="00C96584" w:rsidRPr="009A6275" w:rsidRDefault="00C96584" w:rsidP="009A6275">
      <w:pPr>
        <w:contextualSpacing/>
        <w:rPr>
          <w:rFonts w:ascii="Consolas" w:hAnsi="Consolas" w:cs="Consolas"/>
        </w:rPr>
      </w:pPr>
    </w:p>
    <w:p w:rsidR="00C96584" w:rsidRPr="009A6275" w:rsidRDefault="00C96584" w:rsidP="009A6275">
      <w:pPr>
        <w:contextualSpacing/>
        <w:rPr>
          <w:rFonts w:ascii="Consolas" w:hAnsi="Consolas" w:cs="Consolas"/>
        </w:rPr>
      </w:pPr>
      <w:r w:rsidRPr="009A6275">
        <w:rPr>
          <w:rFonts w:ascii="Consolas" w:hAnsi="Consolas" w:cs="Consolas"/>
        </w:rPr>
        <w:t xml:space="preserve">        AnchorLabel = Label()</w:t>
      </w:r>
    </w:p>
    <w:p w:rsidR="00C96584" w:rsidRPr="009A6275" w:rsidRDefault="00C96584" w:rsidP="009A6275">
      <w:pPr>
        <w:contextualSpacing/>
        <w:rPr>
          <w:rFonts w:ascii="Consolas" w:hAnsi="Consolas" w:cs="Consolas"/>
        </w:rPr>
      </w:pPr>
      <w:r w:rsidRPr="009A6275">
        <w:rPr>
          <w:rFonts w:ascii="Consolas" w:hAnsi="Consolas" w:cs="Consolas"/>
        </w:rPr>
        <w:t xml:space="preserve">        </w:t>
      </w:r>
    </w:p>
    <w:p w:rsidR="00C96584" w:rsidRPr="009A6275" w:rsidRDefault="00C96584" w:rsidP="009A6275">
      <w:pPr>
        <w:contextualSpacing/>
        <w:rPr>
          <w:rFonts w:ascii="Consolas" w:hAnsi="Consolas" w:cs="Consolas"/>
        </w:rPr>
      </w:pPr>
      <w:r w:rsidRPr="009A6275">
        <w:rPr>
          <w:rFonts w:ascii="Consolas" w:hAnsi="Consolas" w:cs="Consolas"/>
        </w:rPr>
        <w:t xml:space="preserve">        TitleLabelLeft = Label(text=TITLE_LABEL_LEFT_TEXT, font=("Purisa", 26))</w:t>
      </w:r>
    </w:p>
    <w:p w:rsidR="00C96584" w:rsidRPr="009A6275" w:rsidRDefault="00C96584" w:rsidP="009A6275">
      <w:pPr>
        <w:contextualSpacing/>
        <w:rPr>
          <w:rFonts w:ascii="Consolas" w:hAnsi="Consolas" w:cs="Consolas"/>
        </w:rPr>
      </w:pPr>
      <w:r w:rsidRPr="009A6275">
        <w:rPr>
          <w:rFonts w:ascii="Consolas" w:hAnsi="Consolas" w:cs="Consolas"/>
        </w:rPr>
        <w:t xml:space="preserve">        TitleLabelRight = Label(text=VERSION_NUMBER + TITLE_LABEL_RIGHT_TEXT, font=("Purisa", 26))</w:t>
      </w:r>
    </w:p>
    <w:p w:rsidR="00C96584" w:rsidRPr="009A6275" w:rsidRDefault="00C96584" w:rsidP="009A6275">
      <w:pPr>
        <w:contextualSpacing/>
        <w:rPr>
          <w:rFonts w:ascii="Consolas" w:hAnsi="Consolas" w:cs="Consolas"/>
        </w:rPr>
      </w:pPr>
    </w:p>
    <w:p w:rsidR="00C96584" w:rsidRPr="009A6275" w:rsidRDefault="00C96584" w:rsidP="009A6275">
      <w:pPr>
        <w:contextualSpacing/>
        <w:rPr>
          <w:rFonts w:ascii="Consolas" w:hAnsi="Consolas" w:cs="Consolas"/>
        </w:rPr>
      </w:pPr>
      <w:r w:rsidRPr="009A6275">
        <w:rPr>
          <w:rFonts w:ascii="Consolas" w:hAnsi="Consolas" w:cs="Consolas"/>
        </w:rPr>
        <w:t xml:space="preserve">        UsernameLabel = Label(text=USERNAME_LABEL_TEXT)</w:t>
      </w:r>
    </w:p>
    <w:p w:rsidR="00C96584" w:rsidRPr="009A6275" w:rsidRDefault="00C96584" w:rsidP="009A6275">
      <w:pPr>
        <w:contextualSpacing/>
        <w:rPr>
          <w:rFonts w:ascii="Consolas" w:hAnsi="Consolas" w:cs="Consolas"/>
        </w:rPr>
      </w:pPr>
      <w:r w:rsidRPr="009A6275">
        <w:rPr>
          <w:rFonts w:ascii="Consolas" w:hAnsi="Consolas" w:cs="Consolas"/>
        </w:rPr>
        <w:t xml:space="preserve">        UsernameEntry = Entry()</w:t>
      </w:r>
    </w:p>
    <w:p w:rsidR="00C96584" w:rsidRPr="009A6275" w:rsidRDefault="00C96584" w:rsidP="009A6275">
      <w:pPr>
        <w:contextualSpacing/>
        <w:rPr>
          <w:rFonts w:ascii="Consolas" w:hAnsi="Consolas" w:cs="Consolas"/>
        </w:rPr>
      </w:pPr>
      <w:r w:rsidRPr="009A6275">
        <w:rPr>
          <w:rFonts w:ascii="Consolas" w:hAnsi="Consolas" w:cs="Consolas"/>
        </w:rPr>
        <w:t xml:space="preserve">        </w:t>
      </w:r>
    </w:p>
    <w:p w:rsidR="00C96584" w:rsidRPr="009A6275" w:rsidRDefault="00C96584" w:rsidP="009A6275">
      <w:pPr>
        <w:contextualSpacing/>
        <w:rPr>
          <w:rFonts w:ascii="Consolas" w:hAnsi="Consolas" w:cs="Consolas"/>
        </w:rPr>
      </w:pPr>
      <w:r w:rsidRPr="009A6275">
        <w:rPr>
          <w:rFonts w:ascii="Consolas" w:hAnsi="Consolas" w:cs="Consolas"/>
        </w:rPr>
        <w:t xml:space="preserve">        PasswordLabel = Label(text=PASSWORD_LABEL_TEXT)</w:t>
      </w:r>
    </w:p>
    <w:p w:rsidR="00C96584" w:rsidRPr="009A6275" w:rsidRDefault="00C96584" w:rsidP="009A6275">
      <w:pPr>
        <w:contextualSpacing/>
        <w:rPr>
          <w:rFonts w:ascii="Consolas" w:hAnsi="Consolas" w:cs="Consolas"/>
        </w:rPr>
      </w:pPr>
      <w:r w:rsidRPr="009A6275">
        <w:rPr>
          <w:rFonts w:ascii="Consolas" w:hAnsi="Consolas" w:cs="Consolas"/>
        </w:rPr>
        <w:t xml:space="preserve">        PasswordEntry = Entry(show="*")</w:t>
      </w:r>
    </w:p>
    <w:p w:rsidR="00C96584" w:rsidRPr="009A6275" w:rsidRDefault="00C96584" w:rsidP="009A6275">
      <w:pPr>
        <w:contextualSpacing/>
        <w:rPr>
          <w:rFonts w:ascii="Consolas" w:hAnsi="Consolas" w:cs="Consolas"/>
        </w:rPr>
      </w:pPr>
    </w:p>
    <w:p w:rsidR="00C96584" w:rsidRPr="009A6275" w:rsidRDefault="00C96584" w:rsidP="009A6275">
      <w:pPr>
        <w:contextualSpacing/>
        <w:rPr>
          <w:rFonts w:ascii="Consolas" w:hAnsi="Consolas" w:cs="Consolas"/>
        </w:rPr>
      </w:pPr>
      <w:r w:rsidRPr="009A6275">
        <w:rPr>
          <w:rFonts w:ascii="Consolas" w:hAnsi="Consolas" w:cs="Consolas"/>
        </w:rPr>
        <w:lastRenderedPageBreak/>
        <w:t xml:space="preserve">        with open(LOG_FILENAME, APPEND_MODE) as f:</w:t>
      </w:r>
    </w:p>
    <w:p w:rsidR="00C96584" w:rsidRPr="009A6275" w:rsidRDefault="00C96584" w:rsidP="009A6275">
      <w:pPr>
        <w:contextualSpacing/>
        <w:rPr>
          <w:rFonts w:ascii="Consolas" w:hAnsi="Consolas" w:cs="Consolas"/>
        </w:rPr>
      </w:pPr>
      <w:r w:rsidRPr="009A6275">
        <w:rPr>
          <w:rFonts w:ascii="Consolas" w:hAnsi="Consolas" w:cs="Consolas"/>
        </w:rPr>
        <w:t xml:space="preserve">            f.write(TimeStamp() + LOADED_LABELS_TEXT)</w:t>
      </w:r>
    </w:p>
    <w:p w:rsidR="00C96584" w:rsidRPr="009A6275" w:rsidRDefault="00C96584" w:rsidP="009A6275">
      <w:pPr>
        <w:contextualSpacing/>
        <w:rPr>
          <w:rFonts w:ascii="Consolas" w:hAnsi="Consolas" w:cs="Consolas"/>
        </w:rPr>
      </w:pPr>
    </w:p>
    <w:p w:rsidR="00C96584" w:rsidRPr="009A6275" w:rsidRDefault="00C96584" w:rsidP="009A6275">
      <w:pPr>
        <w:contextualSpacing/>
        <w:rPr>
          <w:rFonts w:ascii="Consolas" w:hAnsi="Consolas" w:cs="Consolas"/>
        </w:rPr>
      </w:pPr>
      <w:r w:rsidRPr="009A6275">
        <w:rPr>
          <w:rFonts w:ascii="Consolas" w:hAnsi="Consolas" w:cs="Consolas"/>
        </w:rPr>
        <w:t xml:space="preserve">        LoginButton = Button(text=LOGIN_BUTTON_TEXT)</w:t>
      </w:r>
    </w:p>
    <w:p w:rsidR="00C96584" w:rsidRPr="009A6275" w:rsidRDefault="00C96584" w:rsidP="009A6275">
      <w:pPr>
        <w:contextualSpacing/>
        <w:rPr>
          <w:rFonts w:ascii="Consolas" w:hAnsi="Consolas" w:cs="Consolas"/>
        </w:rPr>
      </w:pPr>
      <w:r w:rsidRPr="009A6275">
        <w:rPr>
          <w:rFonts w:ascii="Consolas" w:hAnsi="Consolas" w:cs="Consolas"/>
        </w:rPr>
        <w:t xml:space="preserve">        LoginButton['command'] = lambda: self.tryLogin()</w:t>
      </w:r>
    </w:p>
    <w:p w:rsidR="00C96584" w:rsidRPr="009A6275" w:rsidRDefault="00C96584" w:rsidP="009A6275">
      <w:pPr>
        <w:contextualSpacing/>
        <w:rPr>
          <w:rFonts w:ascii="Consolas" w:hAnsi="Consolas" w:cs="Consolas"/>
        </w:rPr>
      </w:pPr>
    </w:p>
    <w:p w:rsidR="00C96584" w:rsidRPr="009A6275" w:rsidRDefault="00C96584" w:rsidP="009A6275">
      <w:pPr>
        <w:contextualSpacing/>
        <w:rPr>
          <w:rFonts w:ascii="Consolas" w:hAnsi="Consolas" w:cs="Consolas"/>
        </w:rPr>
      </w:pPr>
      <w:r w:rsidRPr="009A6275">
        <w:rPr>
          <w:rFonts w:ascii="Consolas" w:hAnsi="Consolas" w:cs="Consolas"/>
        </w:rPr>
        <w:t xml:space="preserve">        RegisterButton = Button(text=LF_REGISTER_BUTTON_TEXT)</w:t>
      </w:r>
    </w:p>
    <w:p w:rsidR="00C96584" w:rsidRPr="009A6275" w:rsidRDefault="00C96584" w:rsidP="009A6275">
      <w:pPr>
        <w:contextualSpacing/>
        <w:rPr>
          <w:rFonts w:ascii="Consolas" w:hAnsi="Consolas" w:cs="Consolas"/>
        </w:rPr>
      </w:pPr>
      <w:r w:rsidRPr="009A6275">
        <w:rPr>
          <w:rFonts w:ascii="Consolas" w:hAnsi="Consolas" w:cs="Consolas"/>
        </w:rPr>
        <w:t xml:space="preserve">        RegisterButton['command'] = lambda: self.registerAccount()</w:t>
      </w:r>
    </w:p>
    <w:p w:rsidR="00C96584" w:rsidRPr="009A6275" w:rsidRDefault="00C96584" w:rsidP="009A6275">
      <w:pPr>
        <w:contextualSpacing/>
        <w:rPr>
          <w:rFonts w:ascii="Consolas" w:hAnsi="Consolas" w:cs="Consolas"/>
        </w:rPr>
      </w:pPr>
    </w:p>
    <w:p w:rsidR="00C96584" w:rsidRPr="009A6275" w:rsidRDefault="00C96584" w:rsidP="009A6275">
      <w:pPr>
        <w:contextualSpacing/>
        <w:rPr>
          <w:rFonts w:ascii="Consolas" w:hAnsi="Consolas" w:cs="Consolas"/>
        </w:rPr>
      </w:pPr>
      <w:r w:rsidRPr="009A6275">
        <w:rPr>
          <w:rFonts w:ascii="Consolas" w:hAnsi="Consolas" w:cs="Consolas"/>
        </w:rPr>
        <w:t xml:space="preserve">        ForgottenPassButton = Button(text=FORGOTTEN_PASS_BUTTON_TEXT)</w:t>
      </w:r>
    </w:p>
    <w:p w:rsidR="00C96584" w:rsidRPr="009A6275" w:rsidRDefault="00C96584" w:rsidP="009A6275">
      <w:pPr>
        <w:contextualSpacing/>
        <w:rPr>
          <w:rFonts w:ascii="Consolas" w:hAnsi="Consolas" w:cs="Consolas"/>
        </w:rPr>
      </w:pPr>
      <w:r w:rsidRPr="009A6275">
        <w:rPr>
          <w:rFonts w:ascii="Consolas" w:hAnsi="Consolas" w:cs="Consolas"/>
        </w:rPr>
        <w:t xml:space="preserve">        ForgottenPassButton['command'] = lambda: self.ForgottenPass()</w:t>
      </w:r>
    </w:p>
    <w:p w:rsidR="00C96584" w:rsidRPr="009A6275" w:rsidRDefault="00C96584" w:rsidP="009A6275">
      <w:pPr>
        <w:contextualSpacing/>
        <w:rPr>
          <w:rFonts w:ascii="Consolas" w:hAnsi="Consolas" w:cs="Consolas"/>
        </w:rPr>
      </w:pPr>
    </w:p>
    <w:p w:rsidR="00C96584" w:rsidRPr="009A6275" w:rsidRDefault="00C96584" w:rsidP="009A6275">
      <w:pPr>
        <w:contextualSpacing/>
        <w:rPr>
          <w:rFonts w:ascii="Consolas" w:hAnsi="Consolas" w:cs="Consolas"/>
        </w:rPr>
      </w:pPr>
      <w:r w:rsidRPr="009A6275">
        <w:rPr>
          <w:rFonts w:ascii="Consolas" w:hAnsi="Consolas" w:cs="Consolas"/>
        </w:rPr>
        <w:t xml:space="preserve">        with open(LOG_FILENAME, APPEND_MODE) as f:</w:t>
      </w:r>
    </w:p>
    <w:p w:rsidR="00C96584" w:rsidRPr="009A6275" w:rsidRDefault="00C96584" w:rsidP="009A6275">
      <w:pPr>
        <w:contextualSpacing/>
        <w:rPr>
          <w:rFonts w:ascii="Consolas" w:hAnsi="Consolas" w:cs="Consolas"/>
        </w:rPr>
      </w:pPr>
      <w:r w:rsidRPr="009A6275">
        <w:rPr>
          <w:rFonts w:ascii="Consolas" w:hAnsi="Consolas" w:cs="Consolas"/>
        </w:rPr>
        <w:t xml:space="preserve">            f.write(TimeStamp() + LOADED_BUTTONS_TEXT)</w:t>
      </w:r>
    </w:p>
    <w:p w:rsidR="00C96584" w:rsidRPr="009A6275" w:rsidRDefault="00C96584" w:rsidP="009A6275">
      <w:pPr>
        <w:contextualSpacing/>
        <w:rPr>
          <w:rFonts w:ascii="Consolas" w:hAnsi="Consolas" w:cs="Consolas"/>
        </w:rPr>
      </w:pPr>
      <w:r w:rsidRPr="009A6275">
        <w:rPr>
          <w:rFonts w:ascii="Consolas" w:hAnsi="Consolas" w:cs="Consolas"/>
        </w:rPr>
        <w:t xml:space="preserve">        </w:t>
      </w:r>
    </w:p>
    <w:p w:rsidR="00C96584" w:rsidRPr="009A6275" w:rsidRDefault="00C96584" w:rsidP="009A6275">
      <w:pPr>
        <w:contextualSpacing/>
        <w:rPr>
          <w:rFonts w:ascii="Consolas" w:hAnsi="Consolas" w:cs="Consolas"/>
        </w:rPr>
      </w:pPr>
      <w:r w:rsidRPr="009A6275">
        <w:rPr>
          <w:rFonts w:ascii="Consolas" w:hAnsi="Consolas" w:cs="Consolas"/>
        </w:rPr>
        <w:t xml:space="preserve">        AnchorLabel.grid(pady=35,padx=110,row=0,column=0)</w:t>
      </w:r>
    </w:p>
    <w:p w:rsidR="00C96584" w:rsidRPr="009A6275" w:rsidRDefault="00C96584" w:rsidP="009A6275">
      <w:pPr>
        <w:contextualSpacing/>
        <w:rPr>
          <w:rFonts w:ascii="Consolas" w:hAnsi="Consolas" w:cs="Consolas"/>
        </w:rPr>
      </w:pPr>
      <w:r w:rsidRPr="009A6275">
        <w:rPr>
          <w:rFonts w:ascii="Consolas" w:hAnsi="Consolas" w:cs="Consolas"/>
        </w:rPr>
        <w:t xml:space="preserve">        TitleLabelLeft.grid(pady=20, row=1, column=6)</w:t>
      </w:r>
    </w:p>
    <w:p w:rsidR="00C96584" w:rsidRPr="009A6275" w:rsidRDefault="00C96584" w:rsidP="009A6275">
      <w:pPr>
        <w:contextualSpacing/>
        <w:rPr>
          <w:rFonts w:ascii="Consolas" w:hAnsi="Consolas" w:cs="Consolas"/>
        </w:rPr>
      </w:pPr>
      <w:r w:rsidRPr="009A6275">
        <w:rPr>
          <w:rFonts w:ascii="Consolas" w:hAnsi="Consolas" w:cs="Consolas"/>
        </w:rPr>
        <w:t xml:space="preserve">        TitleLabelRight.grid(pady=20, row=1, column=7)</w:t>
      </w:r>
    </w:p>
    <w:p w:rsidR="00C96584" w:rsidRPr="009A6275" w:rsidRDefault="00C96584" w:rsidP="009A6275">
      <w:pPr>
        <w:contextualSpacing/>
        <w:rPr>
          <w:rFonts w:ascii="Consolas" w:hAnsi="Consolas" w:cs="Consolas"/>
        </w:rPr>
      </w:pPr>
      <w:r w:rsidRPr="009A6275">
        <w:rPr>
          <w:rFonts w:ascii="Consolas" w:hAnsi="Consolas" w:cs="Consolas"/>
        </w:rPr>
        <w:t xml:space="preserve">        UsernameLabel.grid(row=2, column=6)</w:t>
      </w:r>
    </w:p>
    <w:p w:rsidR="00C96584" w:rsidRPr="009A6275" w:rsidRDefault="00C96584" w:rsidP="009A6275">
      <w:pPr>
        <w:contextualSpacing/>
        <w:rPr>
          <w:rFonts w:ascii="Consolas" w:hAnsi="Consolas" w:cs="Consolas"/>
        </w:rPr>
      </w:pPr>
      <w:r w:rsidRPr="009A6275">
        <w:rPr>
          <w:rFonts w:ascii="Consolas" w:hAnsi="Consolas" w:cs="Consolas"/>
        </w:rPr>
        <w:t xml:space="preserve">        UsernameEntry.grid(row=2, column=7)</w:t>
      </w:r>
    </w:p>
    <w:p w:rsidR="00C96584" w:rsidRPr="009A6275" w:rsidRDefault="00C96584" w:rsidP="009A6275">
      <w:pPr>
        <w:contextualSpacing/>
        <w:rPr>
          <w:rFonts w:ascii="Consolas" w:hAnsi="Consolas" w:cs="Consolas"/>
        </w:rPr>
      </w:pPr>
      <w:r w:rsidRPr="009A6275">
        <w:rPr>
          <w:rFonts w:ascii="Consolas" w:hAnsi="Consolas" w:cs="Consolas"/>
        </w:rPr>
        <w:t xml:space="preserve">        PasswordLabel.grid(row=3, column=6)</w:t>
      </w:r>
    </w:p>
    <w:p w:rsidR="00C96584" w:rsidRPr="009A6275" w:rsidRDefault="00C96584" w:rsidP="009A6275">
      <w:pPr>
        <w:contextualSpacing/>
        <w:rPr>
          <w:rFonts w:ascii="Consolas" w:hAnsi="Consolas" w:cs="Consolas"/>
        </w:rPr>
      </w:pPr>
      <w:r w:rsidRPr="009A6275">
        <w:rPr>
          <w:rFonts w:ascii="Consolas" w:hAnsi="Consolas" w:cs="Consolas"/>
        </w:rPr>
        <w:t xml:space="preserve">        PasswordEntry.grid(row=3, column=7)</w:t>
      </w:r>
    </w:p>
    <w:p w:rsidR="00C96584" w:rsidRPr="009A6275" w:rsidRDefault="00C96584" w:rsidP="009A6275">
      <w:pPr>
        <w:contextualSpacing/>
        <w:rPr>
          <w:rFonts w:ascii="Consolas" w:hAnsi="Consolas" w:cs="Consolas"/>
        </w:rPr>
      </w:pPr>
      <w:r w:rsidRPr="009A6275">
        <w:rPr>
          <w:rFonts w:ascii="Consolas" w:hAnsi="Consolas" w:cs="Consolas"/>
        </w:rPr>
        <w:t xml:space="preserve">        LoginButton.grid(row=4, column=8)</w:t>
      </w:r>
    </w:p>
    <w:p w:rsidR="00C96584" w:rsidRPr="009A6275" w:rsidRDefault="00C96584" w:rsidP="009A6275">
      <w:pPr>
        <w:contextualSpacing/>
        <w:rPr>
          <w:rFonts w:ascii="Consolas" w:hAnsi="Consolas" w:cs="Consolas"/>
        </w:rPr>
      </w:pPr>
      <w:r w:rsidRPr="009A6275">
        <w:rPr>
          <w:rFonts w:ascii="Consolas" w:hAnsi="Consolas" w:cs="Consolas"/>
        </w:rPr>
        <w:t xml:space="preserve">        RegisterButton.grid(row=6, column=7)</w:t>
      </w:r>
    </w:p>
    <w:p w:rsidR="00C96584" w:rsidRPr="009A6275" w:rsidRDefault="00C96584" w:rsidP="009A6275">
      <w:pPr>
        <w:contextualSpacing/>
        <w:rPr>
          <w:rFonts w:ascii="Consolas" w:hAnsi="Consolas" w:cs="Consolas"/>
        </w:rPr>
      </w:pPr>
      <w:r w:rsidRPr="009A6275">
        <w:rPr>
          <w:rFonts w:ascii="Consolas" w:hAnsi="Consolas" w:cs="Consolas"/>
        </w:rPr>
        <w:t xml:space="preserve">        ForgottenPassButton.grid(row=7, column=7)</w:t>
      </w:r>
    </w:p>
    <w:p w:rsidR="00C96584" w:rsidRPr="009A6275" w:rsidRDefault="00C96584" w:rsidP="009A6275">
      <w:pPr>
        <w:contextualSpacing/>
        <w:rPr>
          <w:rFonts w:ascii="Consolas" w:hAnsi="Consolas" w:cs="Consolas"/>
        </w:rPr>
      </w:pPr>
      <w:r w:rsidRPr="009A6275">
        <w:rPr>
          <w:rFonts w:ascii="Consolas" w:hAnsi="Consolas" w:cs="Consolas"/>
        </w:rPr>
        <w:t xml:space="preserve">        #HelpButton.grid(row=7, column=9)</w:t>
      </w:r>
    </w:p>
    <w:p w:rsidR="00C96584" w:rsidRPr="009A6275" w:rsidRDefault="00C96584" w:rsidP="009A6275">
      <w:pPr>
        <w:contextualSpacing/>
        <w:rPr>
          <w:rFonts w:ascii="Consolas" w:hAnsi="Consolas" w:cs="Consolas"/>
        </w:rPr>
      </w:pPr>
    </w:p>
    <w:p w:rsidR="00C96584" w:rsidRPr="009A6275" w:rsidRDefault="00C96584" w:rsidP="009A6275">
      <w:pPr>
        <w:contextualSpacing/>
        <w:rPr>
          <w:rFonts w:ascii="Consolas" w:hAnsi="Consolas" w:cs="Consolas"/>
        </w:rPr>
      </w:pPr>
      <w:r w:rsidRPr="009A6275">
        <w:rPr>
          <w:rFonts w:ascii="Consolas" w:hAnsi="Consolas" w:cs="Consolas"/>
        </w:rPr>
        <w:t xml:space="preserve">        self.bind('&lt;Return&gt;', self.tryLogin)</w:t>
      </w:r>
    </w:p>
    <w:p w:rsidR="00C96584" w:rsidRPr="009A6275" w:rsidRDefault="00C96584" w:rsidP="009A6275">
      <w:pPr>
        <w:contextualSpacing/>
        <w:rPr>
          <w:rFonts w:ascii="Consolas" w:hAnsi="Consolas" w:cs="Consolas"/>
        </w:rPr>
      </w:pPr>
    </w:p>
    <w:p w:rsidR="00C96584" w:rsidRPr="009A6275" w:rsidRDefault="00C96584" w:rsidP="009A6275">
      <w:pPr>
        <w:contextualSpacing/>
        <w:rPr>
          <w:rFonts w:ascii="Consolas" w:hAnsi="Consolas" w:cs="Consolas"/>
        </w:rPr>
      </w:pPr>
      <w:r w:rsidRPr="009A6275">
        <w:rPr>
          <w:rFonts w:ascii="Consolas" w:hAnsi="Consolas" w:cs="Consolas"/>
        </w:rPr>
        <w:t xml:space="preserve">        with open(LOG_FILENAME, APPEND_MODE) as f:</w:t>
      </w:r>
    </w:p>
    <w:p w:rsidR="00C96584" w:rsidRPr="009A6275" w:rsidRDefault="00C96584" w:rsidP="009A6275">
      <w:pPr>
        <w:contextualSpacing/>
        <w:rPr>
          <w:rFonts w:ascii="Consolas" w:hAnsi="Consolas" w:cs="Consolas"/>
        </w:rPr>
      </w:pPr>
      <w:r w:rsidRPr="009A6275">
        <w:rPr>
          <w:rFonts w:ascii="Consolas" w:hAnsi="Consolas" w:cs="Consolas"/>
        </w:rPr>
        <w:t xml:space="preserve">            f.write(TimeStamp() + INITIALISED_GRID_UI_TEXT)</w:t>
      </w:r>
    </w:p>
    <w:p w:rsidR="00C96584" w:rsidRPr="009A6275" w:rsidRDefault="00C96584" w:rsidP="009A6275">
      <w:pPr>
        <w:contextualSpacing/>
        <w:rPr>
          <w:rFonts w:ascii="Consolas" w:hAnsi="Consolas" w:cs="Consolas"/>
        </w:rPr>
      </w:pPr>
    </w:p>
    <w:p w:rsidR="00C96584" w:rsidRPr="009A6275" w:rsidRDefault="00C96584" w:rsidP="009A6275">
      <w:pPr>
        <w:contextualSpacing/>
        <w:rPr>
          <w:rFonts w:ascii="Consolas" w:hAnsi="Consolas" w:cs="Consolas"/>
        </w:rPr>
      </w:pPr>
      <w:r w:rsidRPr="009A6275">
        <w:rPr>
          <w:rFonts w:ascii="Consolas" w:hAnsi="Consolas" w:cs="Consolas"/>
        </w:rPr>
        <w:t xml:space="preserve">    def onExit(self):</w:t>
      </w:r>
    </w:p>
    <w:p w:rsidR="00C96584" w:rsidRPr="009A6275" w:rsidRDefault="00C96584" w:rsidP="009A6275">
      <w:pPr>
        <w:contextualSpacing/>
        <w:rPr>
          <w:rFonts w:ascii="Consolas" w:hAnsi="Consolas" w:cs="Consolas"/>
        </w:rPr>
      </w:pPr>
    </w:p>
    <w:p w:rsidR="00C96584" w:rsidRPr="009A6275" w:rsidRDefault="00C96584" w:rsidP="009A6275">
      <w:pPr>
        <w:contextualSpacing/>
        <w:rPr>
          <w:rFonts w:ascii="Consolas" w:hAnsi="Consolas" w:cs="Consolas"/>
        </w:rPr>
      </w:pPr>
      <w:r w:rsidRPr="009A6275">
        <w:rPr>
          <w:rFonts w:ascii="Consolas" w:hAnsi="Consolas" w:cs="Consolas"/>
        </w:rPr>
        <w:t xml:space="preserve">        with open(LOG_FILENAME, APPEND_MODE) as f:</w:t>
      </w:r>
    </w:p>
    <w:p w:rsidR="00C96584" w:rsidRPr="009A6275" w:rsidRDefault="00C96584" w:rsidP="009A6275">
      <w:pPr>
        <w:contextualSpacing/>
        <w:rPr>
          <w:rFonts w:ascii="Consolas" w:hAnsi="Consolas" w:cs="Consolas"/>
        </w:rPr>
      </w:pPr>
      <w:r w:rsidRPr="009A6275">
        <w:rPr>
          <w:rFonts w:ascii="Consolas" w:hAnsi="Consolas" w:cs="Consolas"/>
        </w:rPr>
        <w:t xml:space="preserve">            f.write(TimeStamp() + QUIT_SELECTED_TEXT)</w:t>
      </w:r>
    </w:p>
    <w:p w:rsidR="00C96584" w:rsidRPr="009A6275" w:rsidRDefault="00C96584" w:rsidP="009A6275">
      <w:pPr>
        <w:contextualSpacing/>
        <w:rPr>
          <w:rFonts w:ascii="Consolas" w:hAnsi="Consolas" w:cs="Consolas"/>
        </w:rPr>
      </w:pPr>
      <w:r w:rsidRPr="009A6275">
        <w:rPr>
          <w:rFonts w:ascii="Consolas" w:hAnsi="Consolas" w:cs="Consolas"/>
        </w:rPr>
        <w:t xml:space="preserve">        self.parent.destroy()</w:t>
      </w:r>
    </w:p>
    <w:p w:rsidR="00C96584" w:rsidRPr="009A6275" w:rsidRDefault="00C96584" w:rsidP="009A6275">
      <w:pPr>
        <w:contextualSpacing/>
        <w:rPr>
          <w:rFonts w:ascii="Consolas" w:hAnsi="Consolas" w:cs="Consolas"/>
        </w:rPr>
      </w:pPr>
      <w:r w:rsidRPr="009A6275">
        <w:rPr>
          <w:rFonts w:ascii="Consolas" w:hAnsi="Consolas" w:cs="Consolas"/>
        </w:rPr>
        <w:t xml:space="preserve">        with open(LOG_FILENAME, APPEND_MODE) as f:</w:t>
      </w:r>
    </w:p>
    <w:p w:rsidR="00C96584" w:rsidRPr="009A6275" w:rsidRDefault="00C96584" w:rsidP="009A6275">
      <w:pPr>
        <w:contextualSpacing/>
        <w:rPr>
          <w:rFonts w:ascii="Consolas" w:hAnsi="Consolas" w:cs="Consolas"/>
        </w:rPr>
      </w:pPr>
      <w:r w:rsidRPr="009A6275">
        <w:rPr>
          <w:rFonts w:ascii="Consolas" w:hAnsi="Consolas" w:cs="Consolas"/>
        </w:rPr>
        <w:t xml:space="preserve">            f.write(TimeStamp() + WINDOW_TERMINATED_TEXT)</w:t>
      </w:r>
    </w:p>
    <w:p w:rsidR="00C96584" w:rsidRPr="009A6275" w:rsidRDefault="00C96584" w:rsidP="009A6275">
      <w:pPr>
        <w:contextualSpacing/>
        <w:rPr>
          <w:rFonts w:ascii="Consolas" w:hAnsi="Consolas" w:cs="Consolas"/>
        </w:rPr>
      </w:pPr>
    </w:p>
    <w:p w:rsidR="00C96584" w:rsidRPr="009A6275" w:rsidRDefault="00C96584" w:rsidP="009A6275">
      <w:pPr>
        <w:contextualSpacing/>
        <w:rPr>
          <w:rFonts w:ascii="Consolas" w:hAnsi="Consolas" w:cs="Consolas"/>
        </w:rPr>
      </w:pPr>
      <w:r w:rsidRPr="009A6275">
        <w:rPr>
          <w:rFonts w:ascii="Consolas" w:hAnsi="Consolas" w:cs="Consolas"/>
        </w:rPr>
        <w:t xml:space="preserve">    def loginHelp(self):</w:t>
      </w:r>
    </w:p>
    <w:p w:rsidR="00C96584" w:rsidRPr="009A6275" w:rsidRDefault="00C96584" w:rsidP="009A6275">
      <w:pPr>
        <w:contextualSpacing/>
        <w:rPr>
          <w:rFonts w:ascii="Consolas" w:hAnsi="Consolas" w:cs="Consolas"/>
        </w:rPr>
      </w:pPr>
      <w:r w:rsidRPr="009A6275">
        <w:rPr>
          <w:rFonts w:ascii="Consolas" w:hAnsi="Consolas" w:cs="Consolas"/>
        </w:rPr>
        <w:t xml:space="preserve">        with open(LOG_FILENAME, APPEND_MODE) as f:</w:t>
      </w:r>
    </w:p>
    <w:p w:rsidR="00C96584" w:rsidRPr="009A6275" w:rsidRDefault="00C96584" w:rsidP="009A6275">
      <w:pPr>
        <w:contextualSpacing/>
        <w:rPr>
          <w:rFonts w:ascii="Consolas" w:hAnsi="Consolas" w:cs="Consolas"/>
        </w:rPr>
      </w:pPr>
      <w:r w:rsidRPr="009A6275">
        <w:rPr>
          <w:rFonts w:ascii="Consolas" w:hAnsi="Consolas" w:cs="Consolas"/>
        </w:rPr>
        <w:t xml:space="preserve">            f.write(TimeStamp() + LOGIN_HELP_PRESSED_TEXT)</w:t>
      </w:r>
    </w:p>
    <w:p w:rsidR="00C96584" w:rsidRPr="009A6275" w:rsidRDefault="00C96584" w:rsidP="009A6275">
      <w:pPr>
        <w:contextualSpacing/>
        <w:rPr>
          <w:rFonts w:ascii="Consolas" w:hAnsi="Consolas" w:cs="Consolas"/>
        </w:rPr>
      </w:pPr>
      <w:r w:rsidRPr="009A6275">
        <w:rPr>
          <w:rFonts w:ascii="Consolas" w:hAnsi="Consolas" w:cs="Consolas"/>
        </w:rPr>
        <w:t xml:space="preserve">            CreatePopup(LOGIN_HELP_TEXT)   </w:t>
      </w:r>
    </w:p>
    <w:p w:rsidR="00C96584" w:rsidRPr="009A6275" w:rsidRDefault="00C96584" w:rsidP="009A6275">
      <w:pPr>
        <w:contextualSpacing/>
        <w:rPr>
          <w:rFonts w:ascii="Consolas" w:hAnsi="Consolas" w:cs="Consolas"/>
        </w:rPr>
      </w:pPr>
      <w:r w:rsidRPr="009A6275">
        <w:rPr>
          <w:rFonts w:ascii="Consolas" w:hAnsi="Consolas" w:cs="Consolas"/>
        </w:rPr>
        <w:t xml:space="preserve">        </w:t>
      </w:r>
    </w:p>
    <w:p w:rsidR="00C96584" w:rsidRPr="009A6275" w:rsidRDefault="00C96584" w:rsidP="009A6275">
      <w:pPr>
        <w:contextualSpacing/>
        <w:rPr>
          <w:rFonts w:ascii="Consolas" w:hAnsi="Consolas" w:cs="Consolas"/>
        </w:rPr>
      </w:pPr>
      <w:r w:rsidRPr="009A6275">
        <w:rPr>
          <w:rFonts w:ascii="Consolas" w:hAnsi="Consolas" w:cs="Consolas"/>
        </w:rPr>
        <w:t xml:space="preserve">        </w:t>
      </w:r>
    </w:p>
    <w:p w:rsidR="00C96584" w:rsidRPr="009A6275" w:rsidRDefault="00C96584" w:rsidP="009A6275">
      <w:pPr>
        <w:contextualSpacing/>
        <w:rPr>
          <w:rFonts w:ascii="Consolas" w:hAnsi="Consolas" w:cs="Consolas"/>
        </w:rPr>
      </w:pPr>
      <w:r w:rsidRPr="009A6275">
        <w:rPr>
          <w:rFonts w:ascii="Consolas" w:hAnsi="Consolas" w:cs="Consolas"/>
        </w:rPr>
        <w:t xml:space="preserve">    def tryLogin(self):</w:t>
      </w:r>
    </w:p>
    <w:p w:rsidR="00C96584" w:rsidRPr="009A6275" w:rsidRDefault="00C96584" w:rsidP="009A6275">
      <w:pPr>
        <w:contextualSpacing/>
        <w:rPr>
          <w:rFonts w:ascii="Consolas" w:hAnsi="Consolas" w:cs="Consolas"/>
        </w:rPr>
      </w:pPr>
    </w:p>
    <w:p w:rsidR="00C96584" w:rsidRPr="009A6275" w:rsidRDefault="00C96584" w:rsidP="009A6275">
      <w:pPr>
        <w:contextualSpacing/>
        <w:rPr>
          <w:rFonts w:ascii="Consolas" w:hAnsi="Consolas" w:cs="Consolas"/>
        </w:rPr>
      </w:pPr>
      <w:r w:rsidRPr="009A6275">
        <w:rPr>
          <w:rFonts w:ascii="Consolas" w:hAnsi="Consolas" w:cs="Consolas"/>
        </w:rPr>
        <w:t xml:space="preserve">        with open(LOG_FILENAME, APPEND_MODE) as f:</w:t>
      </w:r>
    </w:p>
    <w:p w:rsidR="00C96584" w:rsidRPr="009A6275" w:rsidRDefault="00C96584" w:rsidP="009A6275">
      <w:pPr>
        <w:contextualSpacing/>
        <w:rPr>
          <w:rFonts w:ascii="Consolas" w:hAnsi="Consolas" w:cs="Consolas"/>
        </w:rPr>
      </w:pPr>
      <w:r w:rsidRPr="009A6275">
        <w:rPr>
          <w:rFonts w:ascii="Consolas" w:hAnsi="Consolas" w:cs="Consolas"/>
        </w:rPr>
        <w:t xml:space="preserve">            f.write(TimeStamp() + LOGIN_BUTTON_PRESSED_TEXT)</w:t>
      </w:r>
    </w:p>
    <w:p w:rsidR="00C96584" w:rsidRPr="009A6275" w:rsidRDefault="00C96584" w:rsidP="009A6275">
      <w:pPr>
        <w:contextualSpacing/>
        <w:rPr>
          <w:rFonts w:ascii="Consolas" w:hAnsi="Consolas" w:cs="Consolas"/>
        </w:rPr>
      </w:pPr>
      <w:r w:rsidRPr="009A6275">
        <w:rPr>
          <w:rFonts w:ascii="Consolas" w:hAnsi="Consolas" w:cs="Consolas"/>
        </w:rPr>
        <w:t xml:space="preserve">        LoginAttempts = pickle.load( open(LOGIN_SECURITY_FILENAME, READ_BINARY_MODE))</w:t>
      </w:r>
    </w:p>
    <w:p w:rsidR="00C96584" w:rsidRPr="009A6275" w:rsidRDefault="00C96584" w:rsidP="009A6275">
      <w:pPr>
        <w:contextualSpacing/>
        <w:rPr>
          <w:rFonts w:ascii="Consolas" w:hAnsi="Consolas" w:cs="Consolas"/>
        </w:rPr>
      </w:pPr>
      <w:r w:rsidRPr="009A6275">
        <w:rPr>
          <w:rFonts w:ascii="Consolas" w:hAnsi="Consolas" w:cs="Consolas"/>
        </w:rPr>
        <w:t xml:space="preserve">        if UsernameEntry.get() in RESERVED_NAMES:</w:t>
      </w:r>
    </w:p>
    <w:p w:rsidR="00C96584" w:rsidRPr="009A6275" w:rsidRDefault="00C96584" w:rsidP="009A6275">
      <w:pPr>
        <w:contextualSpacing/>
        <w:rPr>
          <w:rFonts w:ascii="Consolas" w:hAnsi="Consolas" w:cs="Consolas"/>
        </w:rPr>
      </w:pPr>
      <w:r w:rsidRPr="009A6275">
        <w:rPr>
          <w:rFonts w:ascii="Consolas" w:hAnsi="Consolas" w:cs="Consolas"/>
        </w:rPr>
        <w:t xml:space="preserve">            with open(ADMIN_PASS_FILENAME, READ_MODE) as f:</w:t>
      </w:r>
    </w:p>
    <w:p w:rsidR="00C96584" w:rsidRPr="009A6275" w:rsidRDefault="00C96584" w:rsidP="009A6275">
      <w:pPr>
        <w:contextualSpacing/>
        <w:rPr>
          <w:rFonts w:ascii="Consolas" w:hAnsi="Consolas" w:cs="Consolas"/>
        </w:rPr>
      </w:pPr>
      <w:r w:rsidRPr="009A6275">
        <w:rPr>
          <w:rFonts w:ascii="Consolas" w:hAnsi="Consolas" w:cs="Consolas"/>
        </w:rPr>
        <w:t xml:space="preserve">                AdminPass = f.readline()</w:t>
      </w:r>
    </w:p>
    <w:p w:rsidR="00C96584" w:rsidRPr="009A6275" w:rsidRDefault="00C96584" w:rsidP="009A6275">
      <w:pPr>
        <w:contextualSpacing/>
        <w:rPr>
          <w:rFonts w:ascii="Consolas" w:hAnsi="Consolas" w:cs="Consolas"/>
        </w:rPr>
      </w:pPr>
      <w:r w:rsidRPr="009A6275">
        <w:rPr>
          <w:rFonts w:ascii="Consolas" w:hAnsi="Consolas" w:cs="Consolas"/>
        </w:rPr>
        <w:t xml:space="preserve">            if hash(PasswordEntry.get()) == int(AdminPass):</w:t>
      </w:r>
    </w:p>
    <w:p w:rsidR="00C96584" w:rsidRPr="009A6275" w:rsidRDefault="00C96584" w:rsidP="009A6275">
      <w:pPr>
        <w:contextualSpacing/>
        <w:rPr>
          <w:rFonts w:ascii="Consolas" w:hAnsi="Consolas" w:cs="Consolas"/>
        </w:rPr>
      </w:pPr>
      <w:r w:rsidRPr="009A6275">
        <w:rPr>
          <w:rFonts w:ascii="Consolas" w:hAnsi="Consolas" w:cs="Consolas"/>
        </w:rPr>
        <w:t xml:space="preserve">                LoginAttempts = 0</w:t>
      </w:r>
    </w:p>
    <w:p w:rsidR="00C96584" w:rsidRPr="009A6275" w:rsidRDefault="00C96584" w:rsidP="009A6275">
      <w:pPr>
        <w:contextualSpacing/>
        <w:rPr>
          <w:rFonts w:ascii="Consolas" w:hAnsi="Consolas" w:cs="Consolas"/>
        </w:rPr>
      </w:pPr>
      <w:r w:rsidRPr="009A6275">
        <w:rPr>
          <w:rFonts w:ascii="Consolas" w:hAnsi="Consolas" w:cs="Consolas"/>
        </w:rPr>
        <w:t xml:space="preserve">                pickle.dump(LoginAttempts, open(LOGIN_SECURITY_FILENAME, WRITE_BINARY_MODE))</w:t>
      </w:r>
    </w:p>
    <w:p w:rsidR="00C96584" w:rsidRPr="009A6275" w:rsidRDefault="00C96584" w:rsidP="009A6275">
      <w:pPr>
        <w:contextualSpacing/>
        <w:rPr>
          <w:rFonts w:ascii="Consolas" w:hAnsi="Consolas" w:cs="Consolas"/>
        </w:rPr>
      </w:pPr>
      <w:r w:rsidRPr="009A6275">
        <w:rPr>
          <w:rFonts w:ascii="Consolas" w:hAnsi="Consolas" w:cs="Consolas"/>
        </w:rPr>
        <w:t xml:space="preserve">                CreatePopup(LOGIN_ATTEMPTS_RESET_TEXT)</w:t>
      </w:r>
    </w:p>
    <w:p w:rsidR="00C96584" w:rsidRPr="009A6275" w:rsidRDefault="00C96584" w:rsidP="009A6275">
      <w:pPr>
        <w:contextualSpacing/>
        <w:rPr>
          <w:rFonts w:ascii="Consolas" w:hAnsi="Consolas" w:cs="Consolas"/>
        </w:rPr>
      </w:pPr>
      <w:r w:rsidRPr="009A6275">
        <w:rPr>
          <w:rFonts w:ascii="Consolas" w:hAnsi="Consolas" w:cs="Consolas"/>
        </w:rPr>
        <w:t xml:space="preserve">                UsernameEntry.delete(0, END)</w:t>
      </w:r>
    </w:p>
    <w:p w:rsidR="00C96584" w:rsidRPr="009A6275" w:rsidRDefault="00C96584" w:rsidP="009A6275">
      <w:pPr>
        <w:contextualSpacing/>
        <w:rPr>
          <w:rFonts w:ascii="Consolas" w:hAnsi="Consolas" w:cs="Consolas"/>
        </w:rPr>
      </w:pPr>
      <w:r w:rsidRPr="009A6275">
        <w:rPr>
          <w:rFonts w:ascii="Consolas" w:hAnsi="Consolas" w:cs="Consolas"/>
        </w:rPr>
        <w:t xml:space="preserve">                PasswordEntry.delete(0, END)</w:t>
      </w:r>
    </w:p>
    <w:p w:rsidR="00C96584" w:rsidRPr="009A6275" w:rsidRDefault="00C96584" w:rsidP="009A6275">
      <w:pPr>
        <w:contextualSpacing/>
        <w:rPr>
          <w:rFonts w:ascii="Consolas" w:hAnsi="Consolas" w:cs="Consolas"/>
        </w:rPr>
      </w:pPr>
      <w:r w:rsidRPr="009A6275">
        <w:rPr>
          <w:rFonts w:ascii="Consolas" w:hAnsi="Consolas" w:cs="Consolas"/>
        </w:rPr>
        <w:t xml:space="preserve">                return</w:t>
      </w:r>
    </w:p>
    <w:p w:rsidR="00C96584" w:rsidRPr="009A6275" w:rsidRDefault="00C96584" w:rsidP="009A6275">
      <w:pPr>
        <w:contextualSpacing/>
        <w:rPr>
          <w:rFonts w:ascii="Consolas" w:hAnsi="Consolas" w:cs="Consolas"/>
        </w:rPr>
      </w:pPr>
      <w:r w:rsidRPr="009A6275">
        <w:rPr>
          <w:rFonts w:ascii="Consolas" w:hAnsi="Consolas" w:cs="Consolas"/>
        </w:rPr>
        <w:t xml:space="preserve">        if LoginAttempts &gt;= 10:</w:t>
      </w:r>
    </w:p>
    <w:p w:rsidR="00C96584" w:rsidRPr="009A6275" w:rsidRDefault="00C96584" w:rsidP="009A6275">
      <w:pPr>
        <w:contextualSpacing/>
        <w:rPr>
          <w:rFonts w:ascii="Consolas" w:hAnsi="Consolas" w:cs="Consolas"/>
        </w:rPr>
      </w:pPr>
      <w:r w:rsidRPr="009A6275">
        <w:rPr>
          <w:rFonts w:ascii="Consolas" w:hAnsi="Consolas" w:cs="Consolas"/>
        </w:rPr>
        <w:t xml:space="preserve">            CreatePopup(SYSTEM_LOCKED_TEXT)</w:t>
      </w:r>
    </w:p>
    <w:p w:rsidR="00C96584" w:rsidRPr="009A6275" w:rsidRDefault="00C96584" w:rsidP="009A6275">
      <w:pPr>
        <w:contextualSpacing/>
        <w:rPr>
          <w:rFonts w:ascii="Consolas" w:hAnsi="Consolas" w:cs="Consolas"/>
        </w:rPr>
      </w:pPr>
      <w:r w:rsidRPr="009A6275">
        <w:rPr>
          <w:rFonts w:ascii="Consolas" w:hAnsi="Consolas" w:cs="Consolas"/>
        </w:rPr>
        <w:t xml:space="preserve">            return</w:t>
      </w:r>
    </w:p>
    <w:p w:rsidR="00C96584" w:rsidRPr="009A6275" w:rsidRDefault="00C96584" w:rsidP="009A6275">
      <w:pPr>
        <w:contextualSpacing/>
        <w:rPr>
          <w:rFonts w:ascii="Consolas" w:hAnsi="Consolas" w:cs="Consolas"/>
        </w:rPr>
      </w:pPr>
      <w:r w:rsidRPr="009A6275">
        <w:rPr>
          <w:rFonts w:ascii="Consolas" w:hAnsi="Consolas" w:cs="Consolas"/>
        </w:rPr>
        <w:t xml:space="preserve">        with open(LOG_FILENAME, APPEND_MODE) as f:</w:t>
      </w:r>
    </w:p>
    <w:p w:rsidR="00C96584" w:rsidRPr="009A6275" w:rsidRDefault="00C96584" w:rsidP="009A6275">
      <w:pPr>
        <w:contextualSpacing/>
        <w:rPr>
          <w:rFonts w:ascii="Consolas" w:hAnsi="Consolas" w:cs="Consolas"/>
        </w:rPr>
      </w:pPr>
      <w:r w:rsidRPr="009A6275">
        <w:rPr>
          <w:rFonts w:ascii="Consolas" w:hAnsi="Consolas" w:cs="Consolas"/>
        </w:rPr>
        <w:t xml:space="preserve">            f.write(TimeStamp() + ATTEMPTED_LOGIN_USERNAME_TEXT + str(UsernameEntry.get()) + "\n")</w:t>
      </w:r>
    </w:p>
    <w:p w:rsidR="00C96584" w:rsidRPr="009A6275" w:rsidRDefault="00C96584" w:rsidP="009A6275">
      <w:pPr>
        <w:contextualSpacing/>
        <w:rPr>
          <w:rFonts w:ascii="Consolas" w:hAnsi="Consolas" w:cs="Consolas"/>
        </w:rPr>
      </w:pPr>
      <w:r w:rsidRPr="009A6275">
        <w:rPr>
          <w:rFonts w:ascii="Consolas" w:hAnsi="Consolas" w:cs="Consolas"/>
        </w:rPr>
        <w:t xml:space="preserve">        with open(LOG_FILENAME, APPEND_MODE) as f:</w:t>
      </w:r>
    </w:p>
    <w:p w:rsidR="00C96584" w:rsidRPr="009A6275" w:rsidRDefault="00C96584" w:rsidP="009A6275">
      <w:pPr>
        <w:contextualSpacing/>
        <w:rPr>
          <w:rFonts w:ascii="Consolas" w:hAnsi="Consolas" w:cs="Consolas"/>
        </w:rPr>
      </w:pPr>
      <w:r w:rsidRPr="009A6275">
        <w:rPr>
          <w:rFonts w:ascii="Consolas" w:hAnsi="Consolas" w:cs="Consolas"/>
        </w:rPr>
        <w:t xml:space="preserve">            f.write(TimeStamp() + ATTEMPTED_LOGIN_PASSWORD_TEXT + str(hash(PasswordEntry.get())) + "\n")</w:t>
      </w:r>
    </w:p>
    <w:p w:rsidR="00C96584" w:rsidRPr="009A6275" w:rsidRDefault="00C96584" w:rsidP="009A6275">
      <w:pPr>
        <w:contextualSpacing/>
        <w:rPr>
          <w:rFonts w:ascii="Consolas" w:hAnsi="Consolas" w:cs="Consolas"/>
        </w:rPr>
      </w:pPr>
      <w:r w:rsidRPr="009A6275">
        <w:rPr>
          <w:rFonts w:ascii="Consolas" w:hAnsi="Consolas" w:cs="Consolas"/>
        </w:rPr>
        <w:t xml:space="preserve">        LoginDict = pickle.load(open( LOGIN_DATA_FILENAME, READ_BINARY_MODE))</w:t>
      </w:r>
    </w:p>
    <w:p w:rsidR="00C96584" w:rsidRPr="009A6275" w:rsidRDefault="00C96584" w:rsidP="009A6275">
      <w:pPr>
        <w:contextualSpacing/>
        <w:rPr>
          <w:rFonts w:ascii="Consolas" w:hAnsi="Consolas" w:cs="Consolas"/>
        </w:rPr>
      </w:pPr>
      <w:r w:rsidRPr="009A6275">
        <w:rPr>
          <w:rFonts w:ascii="Consolas" w:hAnsi="Consolas" w:cs="Consolas"/>
        </w:rPr>
        <w:t xml:space="preserve">        if hash(UsernameEntry.get()) in LoginDict:</w:t>
      </w:r>
    </w:p>
    <w:p w:rsidR="00C96584" w:rsidRPr="009A6275" w:rsidRDefault="00C96584" w:rsidP="009A6275">
      <w:pPr>
        <w:contextualSpacing/>
        <w:rPr>
          <w:rFonts w:ascii="Consolas" w:hAnsi="Consolas" w:cs="Consolas"/>
        </w:rPr>
      </w:pPr>
      <w:r w:rsidRPr="009A6275">
        <w:rPr>
          <w:rFonts w:ascii="Consolas" w:hAnsi="Consolas" w:cs="Consolas"/>
        </w:rPr>
        <w:t xml:space="preserve">            if str(LoginDict[hash(UsernameEntry.get())]) == str(hash(PasswordEntry.get())):</w:t>
      </w:r>
    </w:p>
    <w:p w:rsidR="00C96584" w:rsidRPr="009A6275" w:rsidRDefault="00C96584" w:rsidP="009A6275">
      <w:pPr>
        <w:contextualSpacing/>
        <w:rPr>
          <w:rFonts w:ascii="Consolas" w:hAnsi="Consolas" w:cs="Consolas"/>
        </w:rPr>
      </w:pPr>
      <w:r w:rsidRPr="009A6275">
        <w:rPr>
          <w:rFonts w:ascii="Consolas" w:hAnsi="Consolas" w:cs="Consolas"/>
        </w:rPr>
        <w:t xml:space="preserve">                with open(LOG_FILENAME, APPEND_MODE) as f:</w:t>
      </w:r>
    </w:p>
    <w:p w:rsidR="00C96584" w:rsidRPr="009A6275" w:rsidRDefault="00C96584" w:rsidP="009A6275">
      <w:pPr>
        <w:contextualSpacing/>
        <w:rPr>
          <w:rFonts w:ascii="Consolas" w:hAnsi="Consolas" w:cs="Consolas"/>
        </w:rPr>
      </w:pPr>
      <w:r w:rsidRPr="009A6275">
        <w:rPr>
          <w:rFonts w:ascii="Consolas" w:hAnsi="Consolas" w:cs="Consolas"/>
        </w:rPr>
        <w:t xml:space="preserve">                    f.write(TimeStamp() + SUCCESSFUL_LOGIN_TEXT)</w:t>
      </w:r>
    </w:p>
    <w:p w:rsidR="00C96584" w:rsidRPr="009A6275" w:rsidRDefault="00C96584" w:rsidP="009A6275">
      <w:pPr>
        <w:contextualSpacing/>
        <w:rPr>
          <w:rFonts w:ascii="Consolas" w:hAnsi="Consolas" w:cs="Consolas"/>
        </w:rPr>
      </w:pPr>
      <w:r w:rsidRPr="009A6275">
        <w:rPr>
          <w:rFonts w:ascii="Consolas" w:hAnsi="Consolas" w:cs="Consolas"/>
        </w:rPr>
        <w:t xml:space="preserve">                with open(LOG_FILENAME, APPEND_MODE) as f:</w:t>
      </w:r>
    </w:p>
    <w:p w:rsidR="00C96584" w:rsidRPr="009A6275" w:rsidRDefault="00C96584" w:rsidP="009A6275">
      <w:pPr>
        <w:contextualSpacing/>
        <w:rPr>
          <w:rFonts w:ascii="Consolas" w:hAnsi="Consolas" w:cs="Consolas"/>
        </w:rPr>
      </w:pPr>
      <w:r w:rsidRPr="009A6275">
        <w:rPr>
          <w:rFonts w:ascii="Consolas" w:hAnsi="Consolas" w:cs="Consolas"/>
        </w:rPr>
        <w:t xml:space="preserve">                    f.write(TimeStamp() + UPDATED_CURRENT_EMPLOYEE_TEXT)</w:t>
      </w:r>
    </w:p>
    <w:p w:rsidR="00C96584" w:rsidRPr="009A6275" w:rsidRDefault="00C96584" w:rsidP="009A6275">
      <w:pPr>
        <w:contextualSpacing/>
        <w:rPr>
          <w:rFonts w:ascii="Consolas" w:hAnsi="Consolas" w:cs="Consolas"/>
        </w:rPr>
      </w:pPr>
      <w:r w:rsidRPr="009A6275">
        <w:rPr>
          <w:rFonts w:ascii="Consolas" w:hAnsi="Consolas" w:cs="Consolas"/>
        </w:rPr>
        <w:t xml:space="preserve">                with open(CURRENT_EMP_FILENAME, WRITE_MODE) as f:</w:t>
      </w:r>
    </w:p>
    <w:p w:rsidR="00C96584" w:rsidRPr="009A6275" w:rsidRDefault="00C96584" w:rsidP="009A6275">
      <w:pPr>
        <w:contextualSpacing/>
        <w:rPr>
          <w:rFonts w:ascii="Consolas" w:hAnsi="Consolas" w:cs="Consolas"/>
        </w:rPr>
      </w:pPr>
      <w:r w:rsidRPr="009A6275">
        <w:rPr>
          <w:rFonts w:ascii="Consolas" w:hAnsi="Consolas" w:cs="Consolas"/>
        </w:rPr>
        <w:t xml:space="preserve">                    f.write(UsernameEntry.get())</w:t>
      </w:r>
    </w:p>
    <w:p w:rsidR="00C96584" w:rsidRPr="009A6275" w:rsidRDefault="00C96584" w:rsidP="009A6275">
      <w:pPr>
        <w:contextualSpacing/>
        <w:rPr>
          <w:rFonts w:ascii="Consolas" w:hAnsi="Consolas" w:cs="Consolas"/>
        </w:rPr>
      </w:pPr>
      <w:r w:rsidRPr="009A6275">
        <w:rPr>
          <w:rFonts w:ascii="Consolas" w:hAnsi="Consolas" w:cs="Consolas"/>
        </w:rPr>
        <w:t xml:space="preserve">                self.parent.destroy()</w:t>
      </w:r>
    </w:p>
    <w:p w:rsidR="00C96584" w:rsidRPr="009A6275" w:rsidRDefault="00C96584" w:rsidP="009A6275">
      <w:pPr>
        <w:contextualSpacing/>
        <w:rPr>
          <w:rFonts w:ascii="Consolas" w:hAnsi="Consolas" w:cs="Consolas"/>
        </w:rPr>
      </w:pPr>
      <w:r w:rsidRPr="009A6275">
        <w:rPr>
          <w:rFonts w:ascii="Consolas" w:hAnsi="Consolas" w:cs="Consolas"/>
        </w:rPr>
        <w:t xml:space="preserve">                root = Tk()</w:t>
      </w:r>
    </w:p>
    <w:p w:rsidR="00C96584" w:rsidRPr="009A6275" w:rsidRDefault="00C96584" w:rsidP="009A6275">
      <w:pPr>
        <w:contextualSpacing/>
        <w:rPr>
          <w:rFonts w:ascii="Consolas" w:hAnsi="Consolas" w:cs="Consolas"/>
        </w:rPr>
      </w:pPr>
      <w:r w:rsidRPr="009A6275">
        <w:rPr>
          <w:rFonts w:ascii="Consolas" w:hAnsi="Consolas" w:cs="Consolas"/>
        </w:rPr>
        <w:t xml:space="preserve">                root.geometry(WINDOW_GEOMETRY)</w:t>
      </w:r>
    </w:p>
    <w:p w:rsidR="00C96584" w:rsidRPr="009A6275" w:rsidRDefault="00C96584" w:rsidP="009A6275">
      <w:pPr>
        <w:contextualSpacing/>
        <w:rPr>
          <w:rFonts w:ascii="Consolas" w:hAnsi="Consolas" w:cs="Consolas"/>
        </w:rPr>
      </w:pPr>
      <w:r w:rsidRPr="009A6275">
        <w:rPr>
          <w:rFonts w:ascii="Consolas" w:hAnsi="Consolas" w:cs="Consolas"/>
        </w:rPr>
        <w:t xml:space="preserve">                with open(LOG_FILENAME, APPEND_MODE) as f:</w:t>
      </w:r>
    </w:p>
    <w:p w:rsidR="00C96584" w:rsidRPr="009A6275" w:rsidRDefault="00C96584" w:rsidP="009A6275">
      <w:pPr>
        <w:contextualSpacing/>
        <w:rPr>
          <w:rFonts w:ascii="Consolas" w:hAnsi="Consolas" w:cs="Consolas"/>
        </w:rPr>
      </w:pPr>
      <w:r w:rsidRPr="009A6275">
        <w:rPr>
          <w:rFonts w:ascii="Consolas" w:hAnsi="Consolas" w:cs="Consolas"/>
        </w:rPr>
        <w:t xml:space="preserve">                    f.write(TimeStamp() + INITIALISING_WINDOW_TEXT + WINDOW_GEOMETRY + "\n")</w:t>
      </w:r>
    </w:p>
    <w:p w:rsidR="00C96584" w:rsidRPr="009A6275" w:rsidRDefault="00C96584" w:rsidP="009A6275">
      <w:pPr>
        <w:contextualSpacing/>
        <w:rPr>
          <w:rFonts w:ascii="Consolas" w:hAnsi="Consolas" w:cs="Consolas"/>
        </w:rPr>
      </w:pPr>
      <w:r w:rsidRPr="009A6275">
        <w:rPr>
          <w:rFonts w:ascii="Consolas" w:hAnsi="Consolas" w:cs="Consolas"/>
        </w:rPr>
        <w:t xml:space="preserve">                app = Splash(root)</w:t>
      </w:r>
    </w:p>
    <w:p w:rsidR="00C96584" w:rsidRPr="009A6275" w:rsidRDefault="00C96584" w:rsidP="009A6275">
      <w:pPr>
        <w:contextualSpacing/>
        <w:rPr>
          <w:rFonts w:ascii="Consolas" w:hAnsi="Consolas" w:cs="Consolas"/>
        </w:rPr>
      </w:pPr>
      <w:r w:rsidRPr="009A6275">
        <w:rPr>
          <w:rFonts w:ascii="Consolas" w:hAnsi="Consolas" w:cs="Consolas"/>
        </w:rPr>
        <w:t xml:space="preserve">                root.mainloop()</w:t>
      </w:r>
    </w:p>
    <w:p w:rsidR="00C96584" w:rsidRPr="009A6275" w:rsidRDefault="00C96584" w:rsidP="009A6275">
      <w:pPr>
        <w:contextualSpacing/>
        <w:rPr>
          <w:rFonts w:ascii="Consolas" w:hAnsi="Consolas" w:cs="Consolas"/>
        </w:rPr>
      </w:pPr>
      <w:r w:rsidRPr="009A6275">
        <w:rPr>
          <w:rFonts w:ascii="Consolas" w:hAnsi="Consolas" w:cs="Consolas"/>
        </w:rPr>
        <w:t xml:space="preserve">            else:</w:t>
      </w:r>
    </w:p>
    <w:p w:rsidR="00C96584" w:rsidRPr="009A6275" w:rsidRDefault="00C96584" w:rsidP="009A6275">
      <w:pPr>
        <w:contextualSpacing/>
        <w:rPr>
          <w:rFonts w:ascii="Consolas" w:hAnsi="Consolas" w:cs="Consolas"/>
        </w:rPr>
      </w:pPr>
      <w:r w:rsidRPr="009A6275">
        <w:rPr>
          <w:rFonts w:ascii="Consolas" w:hAnsi="Consolas" w:cs="Consolas"/>
        </w:rPr>
        <w:t xml:space="preserve">                CreatePopup(INVALID_LOGIN_TEXT)</w:t>
      </w:r>
    </w:p>
    <w:p w:rsidR="00C96584" w:rsidRPr="009A6275" w:rsidRDefault="00C96584" w:rsidP="009A6275">
      <w:pPr>
        <w:contextualSpacing/>
        <w:rPr>
          <w:rFonts w:ascii="Consolas" w:hAnsi="Consolas" w:cs="Consolas"/>
        </w:rPr>
      </w:pPr>
      <w:r w:rsidRPr="009A6275">
        <w:rPr>
          <w:rFonts w:ascii="Consolas" w:hAnsi="Consolas" w:cs="Consolas"/>
        </w:rPr>
        <w:t xml:space="preserve">                LoginAttempts += 1</w:t>
      </w:r>
    </w:p>
    <w:p w:rsidR="00C96584" w:rsidRPr="009A6275" w:rsidRDefault="00C96584" w:rsidP="009A6275">
      <w:pPr>
        <w:contextualSpacing/>
        <w:rPr>
          <w:rFonts w:ascii="Consolas" w:hAnsi="Consolas" w:cs="Consolas"/>
        </w:rPr>
      </w:pPr>
      <w:r w:rsidRPr="009A6275">
        <w:rPr>
          <w:rFonts w:ascii="Consolas" w:hAnsi="Consolas" w:cs="Consolas"/>
        </w:rPr>
        <w:lastRenderedPageBreak/>
        <w:t xml:space="preserve">                pickle.dump(LoginAttempts, open(LOGIN_SECURITY_FILENAME, WRITE_BINARY_MODE))</w:t>
      </w:r>
    </w:p>
    <w:p w:rsidR="00C96584" w:rsidRPr="009A6275" w:rsidRDefault="00C96584" w:rsidP="009A6275">
      <w:pPr>
        <w:contextualSpacing/>
        <w:rPr>
          <w:rFonts w:ascii="Consolas" w:hAnsi="Consolas" w:cs="Consolas"/>
        </w:rPr>
      </w:pPr>
      <w:r w:rsidRPr="009A6275">
        <w:rPr>
          <w:rFonts w:ascii="Consolas" w:hAnsi="Consolas" w:cs="Consolas"/>
        </w:rPr>
        <w:t xml:space="preserve">        else:</w:t>
      </w:r>
    </w:p>
    <w:p w:rsidR="00C96584" w:rsidRPr="009A6275" w:rsidRDefault="00C96584" w:rsidP="009A6275">
      <w:pPr>
        <w:contextualSpacing/>
        <w:rPr>
          <w:rFonts w:ascii="Consolas" w:hAnsi="Consolas" w:cs="Consolas"/>
        </w:rPr>
      </w:pPr>
      <w:r w:rsidRPr="009A6275">
        <w:rPr>
          <w:rFonts w:ascii="Consolas" w:hAnsi="Consolas" w:cs="Consolas"/>
        </w:rPr>
        <w:t xml:space="preserve">            CreatePopup(INVALID_LOGIN_TEXT)</w:t>
      </w:r>
    </w:p>
    <w:p w:rsidR="00C96584" w:rsidRPr="009A6275" w:rsidRDefault="00C96584" w:rsidP="009A6275">
      <w:pPr>
        <w:contextualSpacing/>
        <w:rPr>
          <w:rFonts w:ascii="Consolas" w:hAnsi="Consolas" w:cs="Consolas"/>
        </w:rPr>
      </w:pPr>
      <w:r w:rsidRPr="009A6275">
        <w:rPr>
          <w:rFonts w:ascii="Consolas" w:hAnsi="Consolas" w:cs="Consolas"/>
        </w:rPr>
        <w:t xml:space="preserve">            LoginAttempts += 1</w:t>
      </w:r>
    </w:p>
    <w:p w:rsidR="00C96584" w:rsidRPr="009A6275" w:rsidRDefault="00C96584" w:rsidP="009A6275">
      <w:pPr>
        <w:contextualSpacing/>
        <w:rPr>
          <w:rFonts w:ascii="Consolas" w:hAnsi="Consolas" w:cs="Consolas"/>
        </w:rPr>
      </w:pPr>
      <w:r w:rsidRPr="009A6275">
        <w:rPr>
          <w:rFonts w:ascii="Consolas" w:hAnsi="Consolas" w:cs="Consolas"/>
        </w:rPr>
        <w:t xml:space="preserve">            pickle.dump(LoginAttempts, open(LOGIN_SECURITY_FILENAME, WRITE_BINARY_MODE))</w:t>
      </w:r>
    </w:p>
    <w:p w:rsidR="00C96584" w:rsidRPr="009A6275" w:rsidRDefault="00C96584" w:rsidP="009A6275">
      <w:pPr>
        <w:contextualSpacing/>
        <w:rPr>
          <w:rFonts w:ascii="Consolas" w:hAnsi="Consolas" w:cs="Consolas"/>
        </w:rPr>
      </w:pPr>
      <w:r w:rsidRPr="009A6275">
        <w:rPr>
          <w:rFonts w:ascii="Consolas" w:hAnsi="Consolas" w:cs="Consolas"/>
        </w:rPr>
        <w:t xml:space="preserve">            </w:t>
      </w:r>
    </w:p>
    <w:p w:rsidR="00C96584" w:rsidRPr="009A6275" w:rsidRDefault="00C96584" w:rsidP="009A6275">
      <w:pPr>
        <w:contextualSpacing/>
        <w:rPr>
          <w:rFonts w:ascii="Consolas" w:hAnsi="Consolas" w:cs="Consolas"/>
        </w:rPr>
      </w:pPr>
      <w:r w:rsidRPr="009A6275">
        <w:rPr>
          <w:rFonts w:ascii="Consolas" w:hAnsi="Consolas" w:cs="Consolas"/>
        </w:rPr>
        <w:t xml:space="preserve">    def registerAccount(self):</w:t>
      </w:r>
    </w:p>
    <w:p w:rsidR="00C96584" w:rsidRPr="009A6275" w:rsidRDefault="00C96584" w:rsidP="009A6275">
      <w:pPr>
        <w:contextualSpacing/>
        <w:rPr>
          <w:rFonts w:ascii="Consolas" w:hAnsi="Consolas" w:cs="Consolas"/>
        </w:rPr>
      </w:pPr>
      <w:r w:rsidRPr="009A6275">
        <w:rPr>
          <w:rFonts w:ascii="Consolas" w:hAnsi="Consolas" w:cs="Consolas"/>
        </w:rPr>
        <w:t xml:space="preserve">        with open(LOG_FILENAME, APPEND_MODE) as f:</w:t>
      </w:r>
    </w:p>
    <w:p w:rsidR="00C96584" w:rsidRPr="009A6275" w:rsidRDefault="00C96584" w:rsidP="009A6275">
      <w:pPr>
        <w:contextualSpacing/>
        <w:rPr>
          <w:rFonts w:ascii="Consolas" w:hAnsi="Consolas" w:cs="Consolas"/>
        </w:rPr>
      </w:pPr>
      <w:r w:rsidRPr="009A6275">
        <w:rPr>
          <w:rFonts w:ascii="Consolas" w:hAnsi="Consolas" w:cs="Consolas"/>
        </w:rPr>
        <w:t xml:space="preserve">            f.write(TimeStamp() + REGISTER_BUTTON_PRESSED_TEXT)</w:t>
      </w:r>
    </w:p>
    <w:p w:rsidR="00C96584" w:rsidRPr="009A6275" w:rsidRDefault="00C96584" w:rsidP="009A6275">
      <w:pPr>
        <w:contextualSpacing/>
        <w:rPr>
          <w:rFonts w:ascii="Consolas" w:hAnsi="Consolas" w:cs="Consolas"/>
        </w:rPr>
      </w:pPr>
      <w:r w:rsidRPr="009A6275">
        <w:rPr>
          <w:rFonts w:ascii="Consolas" w:hAnsi="Consolas" w:cs="Consolas"/>
        </w:rPr>
        <w:t xml:space="preserve">        self.parent.destroy()</w:t>
      </w:r>
    </w:p>
    <w:p w:rsidR="00C96584" w:rsidRPr="009A6275" w:rsidRDefault="00C96584" w:rsidP="009A6275">
      <w:pPr>
        <w:contextualSpacing/>
        <w:rPr>
          <w:rFonts w:ascii="Consolas" w:hAnsi="Consolas" w:cs="Consolas"/>
        </w:rPr>
      </w:pPr>
      <w:r w:rsidRPr="009A6275">
        <w:rPr>
          <w:rFonts w:ascii="Consolas" w:hAnsi="Consolas" w:cs="Consolas"/>
        </w:rPr>
        <w:t xml:space="preserve">        with open(LOG_FILENAME, APPEND_MODE) as f:</w:t>
      </w:r>
    </w:p>
    <w:p w:rsidR="00C96584" w:rsidRPr="009A6275" w:rsidRDefault="00C96584" w:rsidP="009A6275">
      <w:pPr>
        <w:contextualSpacing/>
        <w:rPr>
          <w:rFonts w:ascii="Consolas" w:hAnsi="Consolas" w:cs="Consolas"/>
        </w:rPr>
      </w:pPr>
      <w:r w:rsidRPr="009A6275">
        <w:rPr>
          <w:rFonts w:ascii="Consolas" w:hAnsi="Consolas" w:cs="Consolas"/>
        </w:rPr>
        <w:t xml:space="preserve">            f.write(TimeStamp() + LOGIN_WINDOW_TERMINATED_TEXT)</w:t>
      </w:r>
    </w:p>
    <w:p w:rsidR="00C96584" w:rsidRPr="009A6275" w:rsidRDefault="00C96584" w:rsidP="009A6275">
      <w:pPr>
        <w:contextualSpacing/>
        <w:rPr>
          <w:rFonts w:ascii="Consolas" w:hAnsi="Consolas" w:cs="Consolas"/>
        </w:rPr>
      </w:pPr>
      <w:r w:rsidRPr="009A6275">
        <w:rPr>
          <w:rFonts w:ascii="Consolas" w:hAnsi="Consolas" w:cs="Consolas"/>
        </w:rPr>
        <w:t xml:space="preserve">        root = Tk()</w:t>
      </w:r>
    </w:p>
    <w:p w:rsidR="00C96584" w:rsidRPr="009A6275" w:rsidRDefault="00C96584" w:rsidP="009A6275">
      <w:pPr>
        <w:contextualSpacing/>
        <w:rPr>
          <w:rFonts w:ascii="Consolas" w:hAnsi="Consolas" w:cs="Consolas"/>
        </w:rPr>
      </w:pPr>
      <w:r w:rsidRPr="009A6275">
        <w:rPr>
          <w:rFonts w:ascii="Consolas" w:hAnsi="Consolas" w:cs="Consolas"/>
        </w:rPr>
        <w:t xml:space="preserve">        root.geometry(WINDOW_GEOMETRY)</w:t>
      </w:r>
    </w:p>
    <w:p w:rsidR="00C96584" w:rsidRPr="009A6275" w:rsidRDefault="00C96584" w:rsidP="009A6275">
      <w:pPr>
        <w:contextualSpacing/>
        <w:rPr>
          <w:rFonts w:ascii="Consolas" w:hAnsi="Consolas" w:cs="Consolas"/>
        </w:rPr>
      </w:pPr>
      <w:r w:rsidRPr="009A6275">
        <w:rPr>
          <w:rFonts w:ascii="Consolas" w:hAnsi="Consolas" w:cs="Consolas"/>
        </w:rPr>
        <w:t xml:space="preserve">        with open(LOG_FILENAME, APPEND_MODE) as f:</w:t>
      </w:r>
    </w:p>
    <w:p w:rsidR="00C96584" w:rsidRPr="009A6275" w:rsidRDefault="00C96584" w:rsidP="009A6275">
      <w:pPr>
        <w:contextualSpacing/>
        <w:rPr>
          <w:rFonts w:ascii="Consolas" w:hAnsi="Consolas" w:cs="Consolas"/>
        </w:rPr>
      </w:pPr>
      <w:r w:rsidRPr="009A6275">
        <w:rPr>
          <w:rFonts w:ascii="Consolas" w:hAnsi="Consolas" w:cs="Consolas"/>
        </w:rPr>
        <w:t xml:space="preserve">            f.write(TimeStamp() + INITIALISING_WINDOW_TEXT + WINDOW_GEOMETRY + "\n") </w:t>
      </w:r>
    </w:p>
    <w:p w:rsidR="00C96584" w:rsidRPr="009A6275" w:rsidRDefault="00C96584" w:rsidP="009A6275">
      <w:pPr>
        <w:contextualSpacing/>
        <w:rPr>
          <w:rFonts w:ascii="Consolas" w:hAnsi="Consolas" w:cs="Consolas"/>
        </w:rPr>
      </w:pPr>
      <w:r w:rsidRPr="009A6275">
        <w:rPr>
          <w:rFonts w:ascii="Consolas" w:hAnsi="Consolas" w:cs="Consolas"/>
        </w:rPr>
        <w:t xml:space="preserve">        app = RegisterScreen(root)</w:t>
      </w:r>
    </w:p>
    <w:p w:rsidR="00C96584" w:rsidRPr="009A6275" w:rsidRDefault="00C96584" w:rsidP="009A6275">
      <w:pPr>
        <w:contextualSpacing/>
        <w:rPr>
          <w:rFonts w:ascii="Consolas" w:hAnsi="Consolas" w:cs="Consolas"/>
        </w:rPr>
      </w:pPr>
      <w:r w:rsidRPr="009A6275">
        <w:rPr>
          <w:rFonts w:ascii="Consolas" w:hAnsi="Consolas" w:cs="Consolas"/>
        </w:rPr>
        <w:t xml:space="preserve">        root.mainloop()</w:t>
      </w:r>
    </w:p>
    <w:p w:rsidR="00C96584" w:rsidRPr="009A6275" w:rsidRDefault="00C96584" w:rsidP="009A6275">
      <w:pPr>
        <w:contextualSpacing/>
        <w:rPr>
          <w:rFonts w:ascii="Consolas" w:hAnsi="Consolas" w:cs="Consolas"/>
        </w:rPr>
      </w:pPr>
    </w:p>
    <w:p w:rsidR="00C96584" w:rsidRPr="009A6275" w:rsidRDefault="00C96584" w:rsidP="009A6275">
      <w:pPr>
        <w:contextualSpacing/>
        <w:rPr>
          <w:rFonts w:ascii="Consolas" w:hAnsi="Consolas" w:cs="Consolas"/>
        </w:rPr>
      </w:pPr>
      <w:r w:rsidRPr="009A6275">
        <w:rPr>
          <w:rFonts w:ascii="Consolas" w:hAnsi="Consolas" w:cs="Consolas"/>
        </w:rPr>
        <w:t xml:space="preserve">    def ForgottenPass(self):</w:t>
      </w:r>
    </w:p>
    <w:p w:rsidR="00C96584" w:rsidRPr="009A6275" w:rsidRDefault="00C96584" w:rsidP="009A6275">
      <w:pPr>
        <w:contextualSpacing/>
        <w:rPr>
          <w:rFonts w:ascii="Consolas" w:hAnsi="Consolas" w:cs="Consolas"/>
        </w:rPr>
      </w:pPr>
      <w:r w:rsidRPr="009A6275">
        <w:rPr>
          <w:rFonts w:ascii="Consolas" w:hAnsi="Consolas" w:cs="Consolas"/>
        </w:rPr>
        <w:t xml:space="preserve">        with open(LOG_FILENAME, APPEND_MODE) as f:</w:t>
      </w:r>
    </w:p>
    <w:p w:rsidR="00C96584" w:rsidRPr="009A6275" w:rsidRDefault="00C96584" w:rsidP="009A6275">
      <w:pPr>
        <w:contextualSpacing/>
        <w:rPr>
          <w:rFonts w:ascii="Consolas" w:hAnsi="Consolas" w:cs="Consolas"/>
        </w:rPr>
      </w:pPr>
      <w:r w:rsidRPr="009A6275">
        <w:rPr>
          <w:rFonts w:ascii="Consolas" w:hAnsi="Consolas" w:cs="Consolas"/>
        </w:rPr>
        <w:t xml:space="preserve">            f.write(TimeStamp() + FORGOTTEN_PASS_PRESSED_TEXT)</w:t>
      </w:r>
    </w:p>
    <w:p w:rsidR="00C96584" w:rsidRPr="009A6275" w:rsidRDefault="00C96584" w:rsidP="009A6275">
      <w:pPr>
        <w:contextualSpacing/>
        <w:rPr>
          <w:rFonts w:ascii="Consolas" w:hAnsi="Consolas" w:cs="Consolas"/>
        </w:rPr>
      </w:pPr>
      <w:r w:rsidRPr="009A6275">
        <w:rPr>
          <w:rFonts w:ascii="Consolas" w:hAnsi="Consolas" w:cs="Consolas"/>
        </w:rPr>
        <w:t xml:space="preserve">        self.parent.destroy()</w:t>
      </w:r>
    </w:p>
    <w:p w:rsidR="00C96584" w:rsidRPr="009A6275" w:rsidRDefault="00C96584" w:rsidP="009A6275">
      <w:pPr>
        <w:contextualSpacing/>
        <w:rPr>
          <w:rFonts w:ascii="Consolas" w:hAnsi="Consolas" w:cs="Consolas"/>
        </w:rPr>
      </w:pPr>
      <w:r w:rsidRPr="009A6275">
        <w:rPr>
          <w:rFonts w:ascii="Consolas" w:hAnsi="Consolas" w:cs="Consolas"/>
        </w:rPr>
        <w:t xml:space="preserve">        with open(LOG_FILENAME, APPEND_MODE) as f:</w:t>
      </w:r>
    </w:p>
    <w:p w:rsidR="00C96584" w:rsidRPr="009A6275" w:rsidRDefault="00C96584" w:rsidP="009A6275">
      <w:pPr>
        <w:contextualSpacing/>
        <w:rPr>
          <w:rFonts w:ascii="Consolas" w:hAnsi="Consolas" w:cs="Consolas"/>
        </w:rPr>
      </w:pPr>
      <w:r w:rsidRPr="009A6275">
        <w:rPr>
          <w:rFonts w:ascii="Consolas" w:hAnsi="Consolas" w:cs="Consolas"/>
        </w:rPr>
        <w:t xml:space="preserve">            f.write(TimeStamp() + REGISTER_WINDOW_TERMINATED_TEXT)</w:t>
      </w:r>
    </w:p>
    <w:p w:rsidR="00C96584" w:rsidRPr="009A6275" w:rsidRDefault="00C96584" w:rsidP="009A6275">
      <w:pPr>
        <w:contextualSpacing/>
        <w:rPr>
          <w:rFonts w:ascii="Consolas" w:hAnsi="Consolas" w:cs="Consolas"/>
        </w:rPr>
      </w:pPr>
      <w:r w:rsidRPr="009A6275">
        <w:rPr>
          <w:rFonts w:ascii="Consolas" w:hAnsi="Consolas" w:cs="Consolas"/>
        </w:rPr>
        <w:t xml:space="preserve">        root = Tk()</w:t>
      </w:r>
    </w:p>
    <w:p w:rsidR="00C96584" w:rsidRPr="009A6275" w:rsidRDefault="00C96584" w:rsidP="009A6275">
      <w:pPr>
        <w:contextualSpacing/>
        <w:rPr>
          <w:rFonts w:ascii="Consolas" w:hAnsi="Consolas" w:cs="Consolas"/>
        </w:rPr>
      </w:pPr>
      <w:r w:rsidRPr="009A6275">
        <w:rPr>
          <w:rFonts w:ascii="Consolas" w:hAnsi="Consolas" w:cs="Consolas"/>
        </w:rPr>
        <w:t xml:space="preserve">        root.geometry(WINDOW_GEOMETRY)</w:t>
      </w:r>
    </w:p>
    <w:p w:rsidR="00C96584" w:rsidRPr="009A6275" w:rsidRDefault="00C96584" w:rsidP="009A6275">
      <w:pPr>
        <w:contextualSpacing/>
        <w:rPr>
          <w:rFonts w:ascii="Consolas" w:hAnsi="Consolas" w:cs="Consolas"/>
        </w:rPr>
      </w:pPr>
      <w:r w:rsidRPr="009A6275">
        <w:rPr>
          <w:rFonts w:ascii="Consolas" w:hAnsi="Consolas" w:cs="Consolas"/>
        </w:rPr>
        <w:t xml:space="preserve">        with open(LOG_FILENAME, APPEND_MODE) as f:</w:t>
      </w:r>
    </w:p>
    <w:p w:rsidR="00C96584" w:rsidRPr="009A6275" w:rsidRDefault="00C96584" w:rsidP="009A6275">
      <w:pPr>
        <w:contextualSpacing/>
        <w:rPr>
          <w:rFonts w:ascii="Consolas" w:hAnsi="Consolas" w:cs="Consolas"/>
        </w:rPr>
      </w:pPr>
      <w:r w:rsidRPr="009A6275">
        <w:rPr>
          <w:rFonts w:ascii="Consolas" w:hAnsi="Consolas" w:cs="Consolas"/>
        </w:rPr>
        <w:t xml:space="preserve">            f.write(TimeStamp() + INITIALISING_WINDOW_TEXT + WINDOW_GEOMETRY + "\n") </w:t>
      </w:r>
    </w:p>
    <w:p w:rsidR="00C96584" w:rsidRPr="009A6275" w:rsidRDefault="00C96584" w:rsidP="009A6275">
      <w:pPr>
        <w:contextualSpacing/>
        <w:rPr>
          <w:rFonts w:ascii="Consolas" w:hAnsi="Consolas" w:cs="Consolas"/>
        </w:rPr>
      </w:pPr>
      <w:r w:rsidRPr="009A6275">
        <w:rPr>
          <w:rFonts w:ascii="Consolas" w:hAnsi="Consolas" w:cs="Consolas"/>
        </w:rPr>
        <w:t xml:space="preserve">        app = PasswordRecoveryWindow(root)</w:t>
      </w:r>
    </w:p>
    <w:p w:rsidR="00C96584" w:rsidRPr="009A6275" w:rsidRDefault="00C96584" w:rsidP="009A6275">
      <w:pPr>
        <w:contextualSpacing/>
        <w:rPr>
          <w:rFonts w:ascii="Consolas" w:hAnsi="Consolas" w:cs="Consolas"/>
        </w:rPr>
      </w:pPr>
      <w:r w:rsidRPr="009A6275">
        <w:rPr>
          <w:rFonts w:ascii="Consolas" w:hAnsi="Consolas" w:cs="Consolas"/>
        </w:rPr>
        <w:t xml:space="preserve">        root.mainloop()</w:t>
      </w:r>
    </w:p>
    <w:p w:rsidR="00C96584" w:rsidRPr="009A6275" w:rsidRDefault="00C96584" w:rsidP="009A6275">
      <w:pPr>
        <w:contextualSpacing/>
        <w:rPr>
          <w:rFonts w:ascii="Consolas" w:hAnsi="Consolas" w:cs="Consolas"/>
        </w:rPr>
      </w:pPr>
    </w:p>
    <w:p w:rsidR="00C96584" w:rsidRPr="009A6275" w:rsidRDefault="00C96584" w:rsidP="009A6275">
      <w:pPr>
        <w:contextualSpacing/>
        <w:rPr>
          <w:rFonts w:ascii="Consolas" w:hAnsi="Consolas" w:cs="Consolas"/>
        </w:rPr>
      </w:pPr>
      <w:r w:rsidRPr="009A6275">
        <w:rPr>
          <w:rFonts w:ascii="Consolas" w:hAnsi="Consolas" w:cs="Consolas"/>
        </w:rPr>
        <w:t>from RegisterScreen import *</w:t>
      </w:r>
    </w:p>
    <w:p w:rsidR="00C96584" w:rsidRPr="009A6275" w:rsidRDefault="00C96584" w:rsidP="009A6275">
      <w:pPr>
        <w:contextualSpacing/>
        <w:rPr>
          <w:rFonts w:ascii="Consolas" w:hAnsi="Consolas" w:cs="Consolas"/>
        </w:rPr>
      </w:pPr>
      <w:r w:rsidRPr="009A6275">
        <w:rPr>
          <w:rFonts w:ascii="Consolas" w:hAnsi="Consolas" w:cs="Consolas"/>
        </w:rPr>
        <w:t>from MainScreen import *</w:t>
      </w:r>
    </w:p>
    <w:p w:rsidR="00C96584" w:rsidRPr="009A6275" w:rsidRDefault="00C96584" w:rsidP="009A6275">
      <w:pPr>
        <w:contextualSpacing/>
        <w:rPr>
          <w:rFonts w:ascii="Consolas" w:hAnsi="Consolas" w:cs="Consolas"/>
        </w:rPr>
      </w:pPr>
      <w:r w:rsidRPr="009A6275">
        <w:rPr>
          <w:rFonts w:ascii="Consolas" w:hAnsi="Consolas" w:cs="Consolas"/>
        </w:rPr>
        <w:t>from PasswordRecoveryScreen import *</w:t>
      </w:r>
    </w:p>
    <w:p w:rsidR="00620138" w:rsidRDefault="00620138" w:rsidP="00FD2805">
      <w:pPr>
        <w:pStyle w:val="Heading2"/>
      </w:pPr>
      <w:bookmarkStart w:id="94" w:name="_Toc406682490"/>
      <w:r>
        <w:t>LoginFormStringsEnglish.py :</w:t>
      </w:r>
      <w:bookmarkEnd w:id="94"/>
    </w:p>
    <w:p w:rsidR="00C96584" w:rsidRPr="009A6275" w:rsidRDefault="00C96584" w:rsidP="00C96584">
      <w:pPr>
        <w:contextualSpacing/>
        <w:rPr>
          <w:rFonts w:ascii="Consolas" w:hAnsi="Consolas" w:cs="Consolas"/>
        </w:rPr>
      </w:pPr>
      <w:r w:rsidRPr="009A6275">
        <w:rPr>
          <w:rFonts w:ascii="Consolas" w:hAnsi="Consolas" w:cs="Consolas"/>
        </w:rPr>
        <w:t>#LoginForm</w:t>
      </w:r>
    </w:p>
    <w:p w:rsidR="00C96584" w:rsidRPr="009A6275" w:rsidRDefault="00C96584" w:rsidP="00C96584">
      <w:pPr>
        <w:contextualSpacing/>
        <w:rPr>
          <w:rFonts w:ascii="Consolas" w:hAnsi="Consolas" w:cs="Consolas"/>
        </w:rPr>
      </w:pPr>
    </w:p>
    <w:p w:rsidR="00C96584" w:rsidRPr="009A6275" w:rsidRDefault="00C96584" w:rsidP="00C96584">
      <w:pPr>
        <w:contextualSpacing/>
        <w:rPr>
          <w:rFonts w:ascii="Consolas" w:hAnsi="Consolas" w:cs="Consolas"/>
        </w:rPr>
      </w:pPr>
      <w:r w:rsidRPr="009A6275">
        <w:rPr>
          <w:rFonts w:ascii="Consolas" w:hAnsi="Consolas" w:cs="Consolas"/>
        </w:rPr>
        <w:t>FORGOTTEN_PASS_BUTTON_TEXT = u"Forgotten Password"</w:t>
      </w:r>
    </w:p>
    <w:p w:rsidR="00C96584" w:rsidRPr="009A6275" w:rsidRDefault="00C96584" w:rsidP="00C96584">
      <w:pPr>
        <w:contextualSpacing/>
        <w:rPr>
          <w:rFonts w:ascii="Consolas" w:hAnsi="Consolas" w:cs="Consolas"/>
        </w:rPr>
      </w:pPr>
      <w:r w:rsidRPr="009A6275">
        <w:rPr>
          <w:rFonts w:ascii="Consolas" w:hAnsi="Consolas" w:cs="Consolas"/>
        </w:rPr>
        <w:t>INVALID_LOGIN_TEXT = u"Invalid Username/Password"</w:t>
      </w:r>
    </w:p>
    <w:p w:rsidR="00C96584" w:rsidRPr="009A6275" w:rsidRDefault="00C96584" w:rsidP="00C96584">
      <w:pPr>
        <w:contextualSpacing/>
        <w:rPr>
          <w:rFonts w:ascii="Consolas" w:hAnsi="Consolas" w:cs="Consolas"/>
        </w:rPr>
      </w:pPr>
      <w:r w:rsidRPr="009A6275">
        <w:rPr>
          <w:rFonts w:ascii="Consolas" w:hAnsi="Consolas" w:cs="Consolas"/>
        </w:rPr>
        <w:t>LOGIN_ATTEMPTS_RESET_TEXT = u"Login Attempts Reset."</w:t>
      </w:r>
    </w:p>
    <w:p w:rsidR="00C96584" w:rsidRPr="009A6275" w:rsidRDefault="00C96584" w:rsidP="00C96584">
      <w:pPr>
        <w:contextualSpacing/>
        <w:rPr>
          <w:rFonts w:ascii="Consolas" w:hAnsi="Consolas" w:cs="Consolas"/>
        </w:rPr>
      </w:pPr>
      <w:r w:rsidRPr="009A6275">
        <w:rPr>
          <w:rFonts w:ascii="Consolas" w:hAnsi="Consolas" w:cs="Consolas"/>
        </w:rPr>
        <w:lastRenderedPageBreak/>
        <w:t>LOGIN_BUTTON_TEXT = u"Login"</w:t>
      </w:r>
    </w:p>
    <w:p w:rsidR="00C96584" w:rsidRPr="009A6275" w:rsidRDefault="00C96584" w:rsidP="00C96584">
      <w:pPr>
        <w:contextualSpacing/>
        <w:rPr>
          <w:rFonts w:ascii="Consolas" w:hAnsi="Consolas" w:cs="Consolas"/>
        </w:rPr>
      </w:pPr>
      <w:r w:rsidRPr="009A6275">
        <w:rPr>
          <w:rFonts w:ascii="Consolas" w:hAnsi="Consolas" w:cs="Consolas"/>
        </w:rPr>
        <w:t>LOGIN_HELP_TEXT = u"From here, you can log into your employee account. Both usernames, and passwords are case sensitive. To use the software, you will need to create an account."</w:t>
      </w:r>
    </w:p>
    <w:p w:rsidR="00C96584" w:rsidRPr="009A6275" w:rsidRDefault="00C96584" w:rsidP="00C96584">
      <w:pPr>
        <w:contextualSpacing/>
        <w:rPr>
          <w:rFonts w:ascii="Consolas" w:hAnsi="Consolas" w:cs="Consolas"/>
        </w:rPr>
      </w:pPr>
      <w:r w:rsidRPr="009A6275">
        <w:rPr>
          <w:rFonts w:ascii="Consolas" w:hAnsi="Consolas" w:cs="Consolas"/>
        </w:rPr>
        <w:t>PASSWORD_LABEL_TEXT = u"Password"</w:t>
      </w:r>
    </w:p>
    <w:p w:rsidR="00C96584" w:rsidRPr="009A6275" w:rsidRDefault="00C96584" w:rsidP="00C96584">
      <w:pPr>
        <w:contextualSpacing/>
        <w:rPr>
          <w:rFonts w:ascii="Consolas" w:hAnsi="Consolas" w:cs="Consolas"/>
        </w:rPr>
      </w:pPr>
      <w:r w:rsidRPr="009A6275">
        <w:rPr>
          <w:rFonts w:ascii="Consolas" w:hAnsi="Consolas" w:cs="Consolas"/>
        </w:rPr>
        <w:t>LF_REGISTER_BUTTON_TEXT = u"Register new Employee account"</w:t>
      </w:r>
    </w:p>
    <w:p w:rsidR="00C96584" w:rsidRPr="009A6275" w:rsidRDefault="00C96584" w:rsidP="00C96584">
      <w:pPr>
        <w:contextualSpacing/>
        <w:rPr>
          <w:rFonts w:ascii="Consolas" w:hAnsi="Consolas" w:cs="Consolas"/>
        </w:rPr>
      </w:pPr>
      <w:r w:rsidRPr="009A6275">
        <w:rPr>
          <w:rFonts w:ascii="Consolas" w:hAnsi="Consolas" w:cs="Consolas"/>
        </w:rPr>
        <w:t>SYSTEM_LOCKED_TEXT = u"System Locked"</w:t>
      </w:r>
    </w:p>
    <w:p w:rsidR="00C96584" w:rsidRPr="009A6275" w:rsidRDefault="00C96584" w:rsidP="00C96584">
      <w:pPr>
        <w:contextualSpacing/>
        <w:rPr>
          <w:rFonts w:ascii="Consolas" w:hAnsi="Consolas" w:cs="Consolas"/>
        </w:rPr>
      </w:pPr>
      <w:r w:rsidRPr="009A6275">
        <w:rPr>
          <w:rFonts w:ascii="Consolas" w:hAnsi="Consolas" w:cs="Consolas"/>
        </w:rPr>
        <w:t>TITLE_LABEL_LEFT_TEXT = u" Employee \nTracker "</w:t>
      </w:r>
    </w:p>
    <w:p w:rsidR="00C96584" w:rsidRPr="009A6275" w:rsidRDefault="00C96584" w:rsidP="00C96584">
      <w:pPr>
        <w:contextualSpacing/>
        <w:rPr>
          <w:rFonts w:ascii="Consolas" w:hAnsi="Consolas" w:cs="Consolas"/>
        </w:rPr>
      </w:pPr>
      <w:r w:rsidRPr="009A6275">
        <w:rPr>
          <w:rFonts w:ascii="Consolas" w:hAnsi="Consolas" w:cs="Consolas"/>
        </w:rPr>
        <w:t>TITLE_LABEL_RIGHT_TEXT = u"\nBETA"</w:t>
      </w:r>
    </w:p>
    <w:p w:rsidR="00C96584" w:rsidRPr="009A6275" w:rsidRDefault="00C96584" w:rsidP="00C96584">
      <w:pPr>
        <w:contextualSpacing/>
        <w:rPr>
          <w:rFonts w:ascii="Consolas" w:hAnsi="Consolas" w:cs="Consolas"/>
        </w:rPr>
      </w:pPr>
      <w:r w:rsidRPr="009A6275">
        <w:rPr>
          <w:rFonts w:ascii="Consolas" w:hAnsi="Consolas" w:cs="Consolas"/>
        </w:rPr>
        <w:t>USERNAME_LABEL_TEXT = u"Username"</w:t>
      </w:r>
    </w:p>
    <w:p w:rsidR="00620138" w:rsidRDefault="00620138" w:rsidP="00FD2805">
      <w:pPr>
        <w:pStyle w:val="Heading2"/>
      </w:pPr>
      <w:bookmarkStart w:id="95" w:name="_Toc406682491"/>
      <w:r>
        <w:t>LoginFormStringsGerman.py :</w:t>
      </w:r>
      <w:bookmarkEnd w:id="95"/>
    </w:p>
    <w:p w:rsidR="00D8152B" w:rsidRPr="00D8152B" w:rsidRDefault="00D8152B" w:rsidP="00D8152B">
      <w:pPr>
        <w:contextualSpacing/>
        <w:rPr>
          <w:rFonts w:ascii="Consolas" w:hAnsi="Consolas" w:cs="Consolas"/>
        </w:rPr>
      </w:pPr>
      <w:r w:rsidRPr="00D8152B">
        <w:rPr>
          <w:rFonts w:ascii="Consolas" w:hAnsi="Consolas" w:cs="Consolas"/>
        </w:rPr>
        <w:t># -*- coding: utf-8 -*-</w:t>
      </w:r>
    </w:p>
    <w:p w:rsidR="00D8152B" w:rsidRPr="00D8152B" w:rsidRDefault="00D8152B" w:rsidP="00D8152B">
      <w:pPr>
        <w:contextualSpacing/>
        <w:rPr>
          <w:rFonts w:ascii="Consolas" w:hAnsi="Consolas" w:cs="Consolas"/>
        </w:rPr>
      </w:pPr>
      <w:r w:rsidRPr="00D8152B">
        <w:rPr>
          <w:rFonts w:ascii="Consolas" w:hAnsi="Consolas" w:cs="Consolas"/>
        </w:rPr>
        <w:t>#LoginForm</w:t>
      </w:r>
    </w:p>
    <w:p w:rsidR="00D8152B" w:rsidRPr="00D8152B" w:rsidRDefault="00D8152B" w:rsidP="00D8152B">
      <w:pPr>
        <w:contextualSpacing/>
        <w:rPr>
          <w:rFonts w:ascii="Consolas" w:hAnsi="Consolas" w:cs="Consolas"/>
        </w:rPr>
      </w:pPr>
    </w:p>
    <w:p w:rsidR="00D8152B" w:rsidRPr="00D8152B" w:rsidRDefault="00D8152B" w:rsidP="00D8152B">
      <w:pPr>
        <w:contextualSpacing/>
        <w:rPr>
          <w:rFonts w:ascii="Consolas" w:hAnsi="Consolas" w:cs="Consolas"/>
        </w:rPr>
      </w:pPr>
      <w:r w:rsidRPr="00D8152B">
        <w:rPr>
          <w:rFonts w:ascii="Consolas" w:hAnsi="Consolas" w:cs="Consolas"/>
        </w:rPr>
        <w:t>FORGOTTEN_PASS_BUTTON_TEXT = u"Passwort vergessen"</w:t>
      </w:r>
    </w:p>
    <w:p w:rsidR="00D8152B" w:rsidRPr="00D8152B" w:rsidRDefault="00D8152B" w:rsidP="00D8152B">
      <w:pPr>
        <w:contextualSpacing/>
        <w:rPr>
          <w:rFonts w:ascii="Consolas" w:hAnsi="Consolas" w:cs="Consolas"/>
        </w:rPr>
      </w:pPr>
      <w:r w:rsidRPr="00D8152B">
        <w:rPr>
          <w:rFonts w:ascii="Consolas" w:hAnsi="Consolas" w:cs="Consolas"/>
        </w:rPr>
        <w:t>INVALID_LOGIN_TEXT = u"Benutzername / Kennwort ungültig"</w:t>
      </w:r>
    </w:p>
    <w:p w:rsidR="00D8152B" w:rsidRPr="00D8152B" w:rsidRDefault="00D8152B" w:rsidP="00D8152B">
      <w:pPr>
        <w:contextualSpacing/>
        <w:rPr>
          <w:rFonts w:ascii="Consolas" w:hAnsi="Consolas" w:cs="Consolas"/>
        </w:rPr>
      </w:pPr>
      <w:r w:rsidRPr="00D8152B">
        <w:rPr>
          <w:rFonts w:ascii="Consolas" w:hAnsi="Consolas" w:cs="Consolas"/>
        </w:rPr>
        <w:t>LOGIN_ATTEMPTS_RESET_TEXT = u"Login Versuche zurücksetzen."</w:t>
      </w:r>
    </w:p>
    <w:p w:rsidR="00D8152B" w:rsidRPr="00D8152B" w:rsidRDefault="00D8152B" w:rsidP="00D8152B">
      <w:pPr>
        <w:contextualSpacing/>
        <w:rPr>
          <w:rFonts w:ascii="Consolas" w:hAnsi="Consolas" w:cs="Consolas"/>
        </w:rPr>
      </w:pPr>
      <w:r w:rsidRPr="00D8152B">
        <w:rPr>
          <w:rFonts w:ascii="Consolas" w:hAnsi="Consolas" w:cs="Consolas"/>
        </w:rPr>
        <w:t>LOGIN_BUTTON_TEXT = u"Login"</w:t>
      </w:r>
    </w:p>
    <w:p w:rsidR="00D8152B" w:rsidRPr="00D8152B" w:rsidRDefault="00D8152B" w:rsidP="00D8152B">
      <w:pPr>
        <w:contextualSpacing/>
        <w:rPr>
          <w:rFonts w:ascii="Consolas" w:hAnsi="Consolas" w:cs="Consolas"/>
        </w:rPr>
      </w:pPr>
      <w:r w:rsidRPr="00D8152B">
        <w:rPr>
          <w:rFonts w:ascii="Consolas" w:hAnsi="Consolas" w:cs="Consolas"/>
        </w:rPr>
        <w:t>LOGIN_HELP_TEXT = u"Von hier können Sie aus in Ihre Mitarbeiter-Account einloggen. Beide Benutzernamen, Passwörter und Kleinschreibung. Um die Software zu nutzen, müssen Sie ein Konto erstellen."</w:t>
      </w:r>
    </w:p>
    <w:p w:rsidR="00D8152B" w:rsidRPr="00D8152B" w:rsidRDefault="00D8152B" w:rsidP="00D8152B">
      <w:pPr>
        <w:contextualSpacing/>
        <w:rPr>
          <w:rFonts w:ascii="Consolas" w:hAnsi="Consolas" w:cs="Consolas"/>
        </w:rPr>
      </w:pPr>
      <w:r w:rsidRPr="00D8152B">
        <w:rPr>
          <w:rFonts w:ascii="Consolas" w:hAnsi="Consolas" w:cs="Consolas"/>
        </w:rPr>
        <w:t>PASSWORD_LABEL_TEXT = u"Passwort"</w:t>
      </w:r>
    </w:p>
    <w:p w:rsidR="00D8152B" w:rsidRPr="00D8152B" w:rsidRDefault="00D8152B" w:rsidP="00D8152B">
      <w:pPr>
        <w:contextualSpacing/>
        <w:rPr>
          <w:rFonts w:ascii="Consolas" w:hAnsi="Consolas" w:cs="Consolas"/>
        </w:rPr>
      </w:pPr>
      <w:r w:rsidRPr="00D8152B">
        <w:rPr>
          <w:rFonts w:ascii="Consolas" w:hAnsi="Consolas" w:cs="Consolas"/>
        </w:rPr>
        <w:t>LF_REGISTER_BUTTON_TEXT = u"Registrieren Neuer Mitarbeiter Konto"</w:t>
      </w:r>
    </w:p>
    <w:p w:rsidR="00D8152B" w:rsidRPr="00D8152B" w:rsidRDefault="00D8152B" w:rsidP="00D8152B">
      <w:pPr>
        <w:contextualSpacing/>
        <w:rPr>
          <w:rFonts w:ascii="Consolas" w:hAnsi="Consolas" w:cs="Consolas"/>
        </w:rPr>
      </w:pPr>
      <w:r w:rsidRPr="00D8152B">
        <w:rPr>
          <w:rFonts w:ascii="Consolas" w:hAnsi="Consolas" w:cs="Consolas"/>
        </w:rPr>
        <w:t>SYSTEM_LOCKED_TEXT = u"System gesperrt"</w:t>
      </w:r>
    </w:p>
    <w:p w:rsidR="00D8152B" w:rsidRPr="00D8152B" w:rsidRDefault="00D8152B" w:rsidP="00D8152B">
      <w:pPr>
        <w:contextualSpacing/>
        <w:rPr>
          <w:rFonts w:ascii="Consolas" w:hAnsi="Consolas" w:cs="Consolas"/>
        </w:rPr>
      </w:pPr>
      <w:r w:rsidRPr="00D8152B">
        <w:rPr>
          <w:rFonts w:ascii="Consolas" w:hAnsi="Consolas" w:cs="Consolas"/>
        </w:rPr>
        <w:t>TITLE_LABEL_LEFT_TEXT = u" Mitarbeiter \nTracker "</w:t>
      </w:r>
    </w:p>
    <w:p w:rsidR="00D8152B" w:rsidRPr="00D8152B" w:rsidRDefault="00D8152B" w:rsidP="00D8152B">
      <w:pPr>
        <w:contextualSpacing/>
        <w:rPr>
          <w:rFonts w:ascii="Consolas" w:hAnsi="Consolas" w:cs="Consolas"/>
        </w:rPr>
      </w:pPr>
      <w:r w:rsidRPr="00D8152B">
        <w:rPr>
          <w:rFonts w:ascii="Consolas" w:hAnsi="Consolas" w:cs="Consolas"/>
        </w:rPr>
        <w:t>TITLE_LABEL_RIGHT_TEXT = u"\nBETA"</w:t>
      </w:r>
    </w:p>
    <w:p w:rsidR="00F26B9D" w:rsidRPr="00D8152B" w:rsidRDefault="00D8152B" w:rsidP="00D8152B">
      <w:pPr>
        <w:contextualSpacing/>
        <w:rPr>
          <w:rFonts w:ascii="Consolas" w:hAnsi="Consolas" w:cs="Consolas"/>
        </w:rPr>
      </w:pPr>
      <w:r w:rsidRPr="00D8152B">
        <w:rPr>
          <w:rFonts w:ascii="Consolas" w:hAnsi="Consolas" w:cs="Consolas"/>
        </w:rPr>
        <w:t>USERNAME_LABEL_TEXT = u"Benutzername"</w:t>
      </w:r>
    </w:p>
    <w:p w:rsidR="00620138" w:rsidRDefault="00620138" w:rsidP="00F26B9D">
      <w:pPr>
        <w:pStyle w:val="Heading2"/>
      </w:pPr>
      <w:bookmarkStart w:id="96" w:name="_Toc406682492"/>
      <w:r>
        <w:t>Main.py :</w:t>
      </w:r>
      <w:bookmarkEnd w:id="96"/>
    </w:p>
    <w:p w:rsidR="00C96584" w:rsidRPr="009A6275" w:rsidRDefault="00C96584" w:rsidP="00C96584">
      <w:pPr>
        <w:contextualSpacing/>
        <w:rPr>
          <w:rFonts w:ascii="Consolas" w:hAnsi="Consolas" w:cs="Consolas"/>
        </w:rPr>
      </w:pPr>
      <w:r w:rsidRPr="009A6275">
        <w:rPr>
          <w:rFonts w:ascii="Consolas" w:hAnsi="Consolas" w:cs="Consolas"/>
        </w:rPr>
        <w:t>#============================================================</w:t>
      </w:r>
    </w:p>
    <w:p w:rsidR="00C96584" w:rsidRPr="009A6275" w:rsidRDefault="00C96584" w:rsidP="00C96584">
      <w:pPr>
        <w:contextualSpacing/>
        <w:rPr>
          <w:rFonts w:ascii="Consolas" w:hAnsi="Consolas" w:cs="Consolas"/>
        </w:rPr>
      </w:pPr>
      <w:r w:rsidRPr="009A6275">
        <w:rPr>
          <w:rFonts w:ascii="Consolas" w:hAnsi="Consolas" w:cs="Consolas"/>
        </w:rPr>
        <w:t>#=========================  Main  ===========================</w:t>
      </w:r>
    </w:p>
    <w:p w:rsidR="00C96584" w:rsidRPr="009A6275" w:rsidRDefault="00C96584" w:rsidP="00C96584">
      <w:pPr>
        <w:contextualSpacing/>
        <w:rPr>
          <w:rFonts w:ascii="Consolas" w:hAnsi="Consolas" w:cs="Consolas"/>
        </w:rPr>
      </w:pPr>
      <w:r w:rsidRPr="009A6275">
        <w:rPr>
          <w:rFonts w:ascii="Consolas" w:hAnsi="Consolas" w:cs="Consolas"/>
        </w:rPr>
        <w:t>#============================================================</w:t>
      </w:r>
    </w:p>
    <w:p w:rsidR="00C96584" w:rsidRPr="009A6275" w:rsidRDefault="00C96584" w:rsidP="00C96584">
      <w:pPr>
        <w:contextualSpacing/>
        <w:rPr>
          <w:rFonts w:ascii="Consolas" w:hAnsi="Consolas" w:cs="Consolas"/>
        </w:rPr>
      </w:pPr>
      <w:r w:rsidRPr="009A6275">
        <w:rPr>
          <w:rFonts w:ascii="Consolas" w:hAnsi="Consolas" w:cs="Consolas"/>
        </w:rPr>
        <w:t>#================= Author: T.A.Goodman 2014 =================</w:t>
      </w:r>
    </w:p>
    <w:p w:rsidR="00C96584" w:rsidRPr="009A6275" w:rsidRDefault="00C96584" w:rsidP="00C96584">
      <w:pPr>
        <w:contextualSpacing/>
        <w:rPr>
          <w:rFonts w:ascii="Consolas" w:hAnsi="Consolas" w:cs="Consolas"/>
        </w:rPr>
      </w:pPr>
      <w:r w:rsidRPr="009A6275">
        <w:rPr>
          <w:rFonts w:ascii="Consolas" w:hAnsi="Consolas" w:cs="Consolas"/>
        </w:rPr>
        <w:t>#=============== Copyright: T.A.Goodman 2014 ================</w:t>
      </w:r>
    </w:p>
    <w:p w:rsidR="00C96584" w:rsidRPr="009A6275" w:rsidRDefault="00C96584" w:rsidP="00C96584">
      <w:pPr>
        <w:contextualSpacing/>
        <w:rPr>
          <w:rFonts w:ascii="Consolas" w:hAnsi="Consolas" w:cs="Consolas"/>
        </w:rPr>
      </w:pPr>
      <w:r w:rsidRPr="009A6275">
        <w:rPr>
          <w:rFonts w:ascii="Consolas" w:hAnsi="Consolas" w:cs="Consolas"/>
        </w:rPr>
        <w:t>#============================================================</w:t>
      </w:r>
    </w:p>
    <w:p w:rsidR="00C96584" w:rsidRPr="009A6275" w:rsidRDefault="00C96584" w:rsidP="00C96584">
      <w:pPr>
        <w:contextualSpacing/>
        <w:rPr>
          <w:rFonts w:ascii="Consolas" w:hAnsi="Consolas" w:cs="Consolas"/>
        </w:rPr>
      </w:pPr>
    </w:p>
    <w:p w:rsidR="00C96584" w:rsidRPr="009A6275" w:rsidRDefault="00C96584" w:rsidP="00C96584">
      <w:pPr>
        <w:contextualSpacing/>
        <w:rPr>
          <w:rFonts w:ascii="Consolas" w:hAnsi="Consolas" w:cs="Consolas"/>
        </w:rPr>
      </w:pPr>
      <w:r w:rsidRPr="009A6275">
        <w:rPr>
          <w:rFonts w:ascii="Consolas" w:hAnsi="Consolas" w:cs="Consolas"/>
        </w:rPr>
        <w:t>from Tkinter import *</w:t>
      </w:r>
    </w:p>
    <w:p w:rsidR="00C96584" w:rsidRPr="009A6275" w:rsidRDefault="00C96584" w:rsidP="00C96584">
      <w:pPr>
        <w:contextualSpacing/>
        <w:rPr>
          <w:rFonts w:ascii="Consolas" w:hAnsi="Consolas" w:cs="Consolas"/>
        </w:rPr>
      </w:pPr>
      <w:r w:rsidRPr="009A6275">
        <w:rPr>
          <w:rFonts w:ascii="Consolas" w:hAnsi="Consolas" w:cs="Consolas"/>
        </w:rPr>
        <w:t>from BaseModule import *</w:t>
      </w:r>
    </w:p>
    <w:p w:rsidR="00C96584" w:rsidRPr="009A6275" w:rsidRDefault="00C96584" w:rsidP="00C96584">
      <w:pPr>
        <w:contextualSpacing/>
        <w:rPr>
          <w:rFonts w:ascii="Consolas" w:hAnsi="Consolas" w:cs="Consolas"/>
        </w:rPr>
      </w:pPr>
      <w:r w:rsidRPr="009A6275">
        <w:rPr>
          <w:rFonts w:ascii="Consolas" w:hAnsi="Consolas" w:cs="Consolas"/>
        </w:rPr>
        <w:t>from LoginForm import *</w:t>
      </w:r>
    </w:p>
    <w:p w:rsidR="00C96584" w:rsidRPr="009A6275" w:rsidRDefault="00C96584" w:rsidP="00C96584">
      <w:pPr>
        <w:contextualSpacing/>
        <w:rPr>
          <w:rFonts w:ascii="Consolas" w:hAnsi="Consolas" w:cs="Consolas"/>
        </w:rPr>
      </w:pPr>
      <w:r w:rsidRPr="009A6275">
        <w:rPr>
          <w:rFonts w:ascii="Consolas" w:hAnsi="Consolas" w:cs="Consolas"/>
        </w:rPr>
        <w:t>from InitialSetup import *</w:t>
      </w:r>
    </w:p>
    <w:p w:rsidR="00C96584" w:rsidRPr="009A6275" w:rsidRDefault="00C96584" w:rsidP="00C96584">
      <w:pPr>
        <w:contextualSpacing/>
        <w:rPr>
          <w:rFonts w:ascii="Consolas" w:hAnsi="Consolas" w:cs="Consolas"/>
        </w:rPr>
      </w:pPr>
      <w:r w:rsidRPr="009A6275">
        <w:rPr>
          <w:rFonts w:ascii="Consolas" w:hAnsi="Consolas" w:cs="Consolas"/>
        </w:rPr>
        <w:t>from Constants import *</w:t>
      </w:r>
    </w:p>
    <w:p w:rsidR="00C96584" w:rsidRPr="009A6275" w:rsidRDefault="00C96584" w:rsidP="00C96584">
      <w:pPr>
        <w:contextualSpacing/>
        <w:rPr>
          <w:rFonts w:ascii="Consolas" w:hAnsi="Consolas" w:cs="Consolas"/>
        </w:rPr>
      </w:pPr>
      <w:r w:rsidRPr="009A6275">
        <w:rPr>
          <w:rFonts w:ascii="Consolas" w:hAnsi="Consolas" w:cs="Consolas"/>
        </w:rPr>
        <w:t>from logging import *</w:t>
      </w:r>
    </w:p>
    <w:p w:rsidR="00C96584" w:rsidRPr="009A6275" w:rsidRDefault="00C96584" w:rsidP="00C96584">
      <w:pPr>
        <w:contextualSpacing/>
        <w:rPr>
          <w:rFonts w:ascii="Consolas" w:hAnsi="Consolas" w:cs="Consolas"/>
        </w:rPr>
      </w:pPr>
      <w:r w:rsidRPr="009A6275">
        <w:rPr>
          <w:rFonts w:ascii="Consolas" w:hAnsi="Consolas" w:cs="Consolas"/>
        </w:rPr>
        <w:t>from TimeStamp import *</w:t>
      </w:r>
    </w:p>
    <w:p w:rsidR="00C96584" w:rsidRPr="009A6275" w:rsidRDefault="00C96584" w:rsidP="00C96584">
      <w:pPr>
        <w:contextualSpacing/>
        <w:rPr>
          <w:rFonts w:ascii="Consolas" w:hAnsi="Consolas" w:cs="Consolas"/>
        </w:rPr>
      </w:pPr>
      <w:r w:rsidRPr="009A6275">
        <w:rPr>
          <w:rFonts w:ascii="Consolas" w:hAnsi="Consolas" w:cs="Consolas"/>
        </w:rPr>
        <w:t>from InitSetupPopup import *</w:t>
      </w:r>
    </w:p>
    <w:p w:rsidR="00C96584" w:rsidRPr="009A6275" w:rsidRDefault="00C96584" w:rsidP="00C96584">
      <w:pPr>
        <w:contextualSpacing/>
        <w:rPr>
          <w:rFonts w:ascii="Consolas" w:hAnsi="Consolas" w:cs="Consolas"/>
        </w:rPr>
      </w:pPr>
      <w:r w:rsidRPr="009A6275">
        <w:rPr>
          <w:rFonts w:ascii="Consolas" w:hAnsi="Consolas" w:cs="Consolas"/>
        </w:rPr>
        <w:t>from CreatePopup import *</w:t>
      </w:r>
    </w:p>
    <w:p w:rsidR="00C96584" w:rsidRPr="009A6275" w:rsidRDefault="00C96584" w:rsidP="00C96584">
      <w:pPr>
        <w:contextualSpacing/>
        <w:rPr>
          <w:rFonts w:ascii="Consolas" w:hAnsi="Consolas" w:cs="Consolas"/>
        </w:rPr>
      </w:pPr>
    </w:p>
    <w:p w:rsidR="00C96584" w:rsidRPr="009A6275" w:rsidRDefault="00C96584" w:rsidP="00C96584">
      <w:pPr>
        <w:contextualSpacing/>
        <w:rPr>
          <w:rFonts w:ascii="Consolas" w:hAnsi="Consolas" w:cs="Consolas"/>
        </w:rPr>
      </w:pPr>
      <w:r w:rsidRPr="009A6275">
        <w:rPr>
          <w:rFonts w:ascii="Consolas" w:hAnsi="Consolas" w:cs="Consolas"/>
        </w:rPr>
        <w:t>import pickle</w:t>
      </w:r>
    </w:p>
    <w:p w:rsidR="00C96584" w:rsidRPr="009A6275" w:rsidRDefault="00C96584" w:rsidP="00C96584">
      <w:pPr>
        <w:contextualSpacing/>
        <w:rPr>
          <w:rFonts w:ascii="Consolas" w:hAnsi="Consolas" w:cs="Consolas"/>
        </w:rPr>
      </w:pPr>
    </w:p>
    <w:p w:rsidR="00C96584" w:rsidRPr="009A6275" w:rsidRDefault="00C96584" w:rsidP="00C96584">
      <w:pPr>
        <w:contextualSpacing/>
        <w:rPr>
          <w:rFonts w:ascii="Consolas" w:hAnsi="Consolas" w:cs="Consolas"/>
        </w:rPr>
      </w:pPr>
      <w:r w:rsidRPr="009A6275">
        <w:rPr>
          <w:rFonts w:ascii="Consolas" w:hAnsi="Consolas" w:cs="Consolas"/>
        </w:rPr>
        <w:t>from LoggingStringsEnglish import *</w:t>
      </w:r>
    </w:p>
    <w:p w:rsidR="00C96584" w:rsidRPr="009A6275" w:rsidRDefault="00C96584" w:rsidP="00C96584">
      <w:pPr>
        <w:contextualSpacing/>
        <w:rPr>
          <w:rFonts w:ascii="Consolas" w:hAnsi="Consolas" w:cs="Consolas"/>
        </w:rPr>
      </w:pPr>
    </w:p>
    <w:p w:rsidR="00C96584" w:rsidRPr="009A6275" w:rsidRDefault="00C96584" w:rsidP="00C96584">
      <w:pPr>
        <w:contextualSpacing/>
        <w:rPr>
          <w:rFonts w:ascii="Consolas" w:hAnsi="Consolas" w:cs="Consolas"/>
        </w:rPr>
      </w:pPr>
      <w:r w:rsidRPr="009A6275">
        <w:rPr>
          <w:rFonts w:ascii="Consolas" w:hAnsi="Consolas" w:cs="Consolas"/>
        </w:rPr>
        <w:t>basicConfig(filename=LOG_FILENAME,level=DEBUG,)</w:t>
      </w:r>
    </w:p>
    <w:p w:rsidR="00C96584" w:rsidRPr="009A6275" w:rsidRDefault="00C96584" w:rsidP="00C96584">
      <w:pPr>
        <w:contextualSpacing/>
        <w:rPr>
          <w:rFonts w:ascii="Consolas" w:hAnsi="Consolas" w:cs="Consolas"/>
        </w:rPr>
      </w:pPr>
      <w:r w:rsidRPr="009A6275">
        <w:rPr>
          <w:rFonts w:ascii="Consolas" w:hAnsi="Consolas" w:cs="Consolas"/>
        </w:rPr>
        <w:t xml:space="preserve">    </w:t>
      </w:r>
    </w:p>
    <w:p w:rsidR="00C96584" w:rsidRPr="009A6275" w:rsidRDefault="00C96584" w:rsidP="00C96584">
      <w:pPr>
        <w:contextualSpacing/>
        <w:rPr>
          <w:rFonts w:ascii="Consolas" w:hAnsi="Consolas" w:cs="Consolas"/>
        </w:rPr>
      </w:pPr>
      <w:r w:rsidRPr="009A6275">
        <w:rPr>
          <w:rFonts w:ascii="Consolas" w:hAnsi="Consolas" w:cs="Consolas"/>
        </w:rPr>
        <w:t>def main():</w:t>
      </w:r>
    </w:p>
    <w:p w:rsidR="00C96584" w:rsidRPr="009A6275" w:rsidRDefault="00C96584" w:rsidP="00C96584">
      <w:pPr>
        <w:contextualSpacing/>
        <w:rPr>
          <w:rFonts w:ascii="Consolas" w:hAnsi="Consolas" w:cs="Consolas"/>
        </w:rPr>
      </w:pPr>
    </w:p>
    <w:p w:rsidR="00C96584" w:rsidRPr="009A6275" w:rsidRDefault="00C96584" w:rsidP="00C96584">
      <w:pPr>
        <w:contextualSpacing/>
        <w:rPr>
          <w:rFonts w:ascii="Consolas" w:hAnsi="Consolas" w:cs="Consolas"/>
        </w:rPr>
      </w:pPr>
      <w:r w:rsidRPr="009A6275">
        <w:rPr>
          <w:rFonts w:ascii="Consolas" w:hAnsi="Consolas" w:cs="Consolas"/>
        </w:rPr>
        <w:t xml:space="preserve">    try:</w:t>
      </w:r>
    </w:p>
    <w:p w:rsidR="00C96584" w:rsidRPr="009A6275" w:rsidRDefault="00C96584" w:rsidP="00C96584">
      <w:pPr>
        <w:contextualSpacing/>
        <w:rPr>
          <w:rFonts w:ascii="Consolas" w:hAnsi="Consolas" w:cs="Consolas"/>
        </w:rPr>
      </w:pPr>
      <w:r w:rsidRPr="009A6275">
        <w:rPr>
          <w:rFonts w:ascii="Consolas" w:hAnsi="Consolas" w:cs="Consolas"/>
        </w:rPr>
        <w:t xml:space="preserve">        Setup()</w:t>
      </w:r>
    </w:p>
    <w:p w:rsidR="00C96584" w:rsidRPr="009A6275" w:rsidRDefault="00C96584" w:rsidP="00C96584">
      <w:pPr>
        <w:contextualSpacing/>
        <w:rPr>
          <w:rFonts w:ascii="Consolas" w:hAnsi="Consolas" w:cs="Consolas"/>
        </w:rPr>
      </w:pPr>
      <w:r w:rsidRPr="009A6275">
        <w:rPr>
          <w:rFonts w:ascii="Consolas" w:hAnsi="Consolas" w:cs="Consolas"/>
        </w:rPr>
        <w:t xml:space="preserve">        root = Tk()</w:t>
      </w:r>
    </w:p>
    <w:p w:rsidR="00C96584" w:rsidRPr="009A6275" w:rsidRDefault="00C96584" w:rsidP="00C96584">
      <w:pPr>
        <w:contextualSpacing/>
        <w:rPr>
          <w:rFonts w:ascii="Consolas" w:hAnsi="Consolas" w:cs="Consolas"/>
        </w:rPr>
      </w:pPr>
      <w:r w:rsidRPr="009A6275">
        <w:rPr>
          <w:rFonts w:ascii="Consolas" w:hAnsi="Consolas" w:cs="Consolas"/>
        </w:rPr>
        <w:t xml:space="preserve">        root.geometry(WINDOW_GEOMETRY)</w:t>
      </w:r>
    </w:p>
    <w:p w:rsidR="00C96584" w:rsidRPr="009A6275" w:rsidRDefault="00C96584" w:rsidP="00C96584">
      <w:pPr>
        <w:contextualSpacing/>
        <w:rPr>
          <w:rFonts w:ascii="Consolas" w:hAnsi="Consolas" w:cs="Consolas"/>
        </w:rPr>
      </w:pPr>
      <w:r w:rsidRPr="009A6275">
        <w:rPr>
          <w:rFonts w:ascii="Consolas" w:hAnsi="Consolas" w:cs="Consolas"/>
        </w:rPr>
        <w:t xml:space="preserve">        with open(LOG_FILENAME, APPEND_MODE) as f:</w:t>
      </w:r>
    </w:p>
    <w:p w:rsidR="00C96584" w:rsidRPr="009A6275" w:rsidRDefault="00C96584" w:rsidP="00C96584">
      <w:pPr>
        <w:contextualSpacing/>
        <w:rPr>
          <w:rFonts w:ascii="Consolas" w:hAnsi="Consolas" w:cs="Consolas"/>
        </w:rPr>
      </w:pPr>
      <w:r w:rsidRPr="009A6275">
        <w:rPr>
          <w:rFonts w:ascii="Consolas" w:hAnsi="Consolas" w:cs="Consolas"/>
        </w:rPr>
        <w:t xml:space="preserve">            f.write(TimeStamp() + INITIALISING_WINDOW_TEXT + WINDOW_GEOMETRY + "\n") </w:t>
      </w:r>
    </w:p>
    <w:p w:rsidR="00C96584" w:rsidRPr="009A6275" w:rsidRDefault="00C96584" w:rsidP="00C96584">
      <w:pPr>
        <w:contextualSpacing/>
        <w:rPr>
          <w:rFonts w:ascii="Consolas" w:hAnsi="Consolas" w:cs="Consolas"/>
        </w:rPr>
      </w:pPr>
      <w:r w:rsidRPr="009A6275">
        <w:rPr>
          <w:rFonts w:ascii="Consolas" w:hAnsi="Consolas" w:cs="Consolas"/>
        </w:rPr>
        <w:t xml:space="preserve">        app = LoginScreen(root)</w:t>
      </w:r>
    </w:p>
    <w:p w:rsidR="00C96584" w:rsidRPr="009A6275" w:rsidRDefault="00C96584" w:rsidP="00C96584">
      <w:pPr>
        <w:contextualSpacing/>
        <w:rPr>
          <w:rFonts w:ascii="Consolas" w:hAnsi="Consolas" w:cs="Consolas"/>
        </w:rPr>
      </w:pPr>
      <w:r w:rsidRPr="009A6275">
        <w:rPr>
          <w:rFonts w:ascii="Consolas" w:hAnsi="Consolas" w:cs="Consolas"/>
        </w:rPr>
        <w:t xml:space="preserve">        root.mainloop()</w:t>
      </w:r>
    </w:p>
    <w:p w:rsidR="00C96584" w:rsidRPr="009A6275" w:rsidRDefault="00C96584" w:rsidP="00C96584">
      <w:pPr>
        <w:contextualSpacing/>
        <w:rPr>
          <w:rFonts w:ascii="Consolas" w:hAnsi="Consolas" w:cs="Consolas"/>
        </w:rPr>
      </w:pPr>
      <w:r w:rsidRPr="009A6275">
        <w:rPr>
          <w:rFonts w:ascii="Consolas" w:hAnsi="Consolas" w:cs="Consolas"/>
        </w:rPr>
        <w:t xml:space="preserve">    except:</w:t>
      </w:r>
    </w:p>
    <w:p w:rsidR="00C96584" w:rsidRPr="009A6275" w:rsidRDefault="00C96584" w:rsidP="00C96584">
      <w:pPr>
        <w:contextualSpacing/>
        <w:rPr>
          <w:rFonts w:ascii="Consolas" w:hAnsi="Consolas" w:cs="Consolas"/>
        </w:rPr>
      </w:pPr>
      <w:r w:rsidRPr="009A6275">
        <w:rPr>
          <w:rFonts w:ascii="Consolas" w:hAnsi="Consolas" w:cs="Consolas"/>
        </w:rPr>
        <w:t xml:space="preserve">        with open(LOG_FILENAME, APPEND_MODE) as f:</w:t>
      </w:r>
    </w:p>
    <w:p w:rsidR="00C96584" w:rsidRPr="009A6275" w:rsidRDefault="00C96584" w:rsidP="00C96584">
      <w:pPr>
        <w:contextualSpacing/>
        <w:rPr>
          <w:rFonts w:ascii="Consolas" w:hAnsi="Consolas" w:cs="Consolas"/>
        </w:rPr>
      </w:pPr>
      <w:r w:rsidRPr="009A6275">
        <w:rPr>
          <w:rFonts w:ascii="Consolas" w:hAnsi="Consolas" w:cs="Consolas"/>
        </w:rPr>
        <w:t xml:space="preserve">            f.write(TimeStamp(),)</w:t>
      </w:r>
    </w:p>
    <w:p w:rsidR="00C96584" w:rsidRPr="009A6275" w:rsidRDefault="00C96584" w:rsidP="00C96584">
      <w:pPr>
        <w:contextualSpacing/>
        <w:rPr>
          <w:rFonts w:ascii="Consolas" w:hAnsi="Consolas" w:cs="Consolas"/>
        </w:rPr>
      </w:pPr>
      <w:r w:rsidRPr="009A6275">
        <w:rPr>
          <w:rFonts w:ascii="Consolas" w:hAnsi="Consolas" w:cs="Consolas"/>
        </w:rPr>
        <w:t xml:space="preserve">        exception(GOT_MAIN_EXCEPTION)</w:t>
      </w:r>
    </w:p>
    <w:p w:rsidR="00C96584" w:rsidRPr="009A6275" w:rsidRDefault="00C96584" w:rsidP="00C96584">
      <w:pPr>
        <w:contextualSpacing/>
        <w:rPr>
          <w:rFonts w:ascii="Consolas" w:hAnsi="Consolas" w:cs="Consolas"/>
        </w:rPr>
      </w:pPr>
      <w:r w:rsidRPr="009A6275">
        <w:rPr>
          <w:rFonts w:ascii="Consolas" w:hAnsi="Consolas" w:cs="Consolas"/>
        </w:rPr>
        <w:t xml:space="preserve">        raise</w:t>
      </w:r>
    </w:p>
    <w:p w:rsidR="00C96584" w:rsidRPr="009A6275" w:rsidRDefault="00C96584" w:rsidP="00C96584">
      <w:pPr>
        <w:contextualSpacing/>
        <w:rPr>
          <w:rFonts w:ascii="Consolas" w:hAnsi="Consolas" w:cs="Consolas"/>
        </w:rPr>
      </w:pPr>
    </w:p>
    <w:p w:rsidR="00C96584" w:rsidRPr="009A6275" w:rsidRDefault="00C96584" w:rsidP="00C96584">
      <w:pPr>
        <w:contextualSpacing/>
        <w:rPr>
          <w:rFonts w:ascii="Consolas" w:hAnsi="Consolas" w:cs="Consolas"/>
        </w:rPr>
      </w:pPr>
      <w:r w:rsidRPr="009A6275">
        <w:rPr>
          <w:rFonts w:ascii="Consolas" w:hAnsi="Consolas" w:cs="Consolas"/>
        </w:rPr>
        <w:t>if __name__ == '__main__':</w:t>
      </w:r>
    </w:p>
    <w:p w:rsidR="00C96584" w:rsidRPr="009A6275" w:rsidRDefault="00C96584" w:rsidP="00C96584">
      <w:pPr>
        <w:contextualSpacing/>
        <w:rPr>
          <w:rFonts w:ascii="Consolas" w:hAnsi="Consolas" w:cs="Consolas"/>
        </w:rPr>
      </w:pPr>
      <w:r w:rsidRPr="009A6275">
        <w:rPr>
          <w:rFonts w:ascii="Consolas" w:hAnsi="Consolas" w:cs="Consolas"/>
        </w:rPr>
        <w:t xml:space="preserve">    main()  </w:t>
      </w:r>
    </w:p>
    <w:p w:rsidR="00620138" w:rsidRDefault="00620138" w:rsidP="00FD2805">
      <w:pPr>
        <w:pStyle w:val="Heading2"/>
      </w:pPr>
      <w:bookmarkStart w:id="97" w:name="_Toc406682493"/>
      <w:r>
        <w:t>MainScreen.py :</w:t>
      </w:r>
      <w:bookmarkEnd w:id="97"/>
    </w:p>
    <w:p w:rsidR="00E305A4" w:rsidRPr="00E305A4" w:rsidRDefault="00E305A4" w:rsidP="00E305A4">
      <w:pPr>
        <w:contextualSpacing/>
        <w:rPr>
          <w:rFonts w:ascii="Consolas" w:hAnsi="Consolas" w:cs="Consolas"/>
        </w:rPr>
      </w:pPr>
      <w:r w:rsidRPr="00E305A4">
        <w:rPr>
          <w:rFonts w:ascii="Consolas" w:hAnsi="Consolas" w:cs="Consolas"/>
        </w:rPr>
        <w:t>from Tkinter import *</w:t>
      </w:r>
    </w:p>
    <w:p w:rsidR="00E305A4" w:rsidRPr="00E305A4" w:rsidRDefault="00E305A4" w:rsidP="00E305A4">
      <w:pPr>
        <w:contextualSpacing/>
        <w:rPr>
          <w:rFonts w:ascii="Consolas" w:hAnsi="Consolas" w:cs="Consolas"/>
        </w:rPr>
      </w:pPr>
      <w:r w:rsidRPr="00E305A4">
        <w:rPr>
          <w:rFonts w:ascii="Consolas" w:hAnsi="Consolas" w:cs="Consolas"/>
        </w:rPr>
        <w:t>from TimeStamp import *</w:t>
      </w:r>
    </w:p>
    <w:p w:rsidR="00E305A4" w:rsidRPr="00E305A4" w:rsidRDefault="00E305A4" w:rsidP="00E305A4">
      <w:pPr>
        <w:contextualSpacing/>
        <w:rPr>
          <w:rFonts w:ascii="Consolas" w:hAnsi="Consolas" w:cs="Consolas"/>
        </w:rPr>
      </w:pPr>
      <w:r w:rsidRPr="00E305A4">
        <w:rPr>
          <w:rFonts w:ascii="Consolas" w:hAnsi="Consolas" w:cs="Consolas"/>
        </w:rPr>
        <w:t>from logging import *</w:t>
      </w:r>
    </w:p>
    <w:p w:rsidR="00E305A4" w:rsidRPr="00E305A4" w:rsidRDefault="00E305A4" w:rsidP="00E305A4">
      <w:pPr>
        <w:contextualSpacing/>
        <w:rPr>
          <w:rFonts w:ascii="Consolas" w:hAnsi="Consolas" w:cs="Consolas"/>
        </w:rPr>
      </w:pPr>
      <w:r w:rsidRPr="00E305A4">
        <w:rPr>
          <w:rFonts w:ascii="Consolas" w:hAnsi="Consolas" w:cs="Consolas"/>
        </w:rPr>
        <w:t>from Constants import *</w:t>
      </w:r>
    </w:p>
    <w:p w:rsidR="00E305A4" w:rsidRPr="00E305A4" w:rsidRDefault="00E305A4" w:rsidP="00E305A4">
      <w:pPr>
        <w:contextualSpacing/>
        <w:rPr>
          <w:rFonts w:ascii="Consolas" w:hAnsi="Consolas" w:cs="Consolas"/>
        </w:rPr>
      </w:pPr>
      <w:r w:rsidRPr="00E305A4">
        <w:rPr>
          <w:rFonts w:ascii="Consolas" w:hAnsi="Consolas" w:cs="Consolas"/>
        </w:rPr>
        <w:t>from CreatePopup import *</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from LoggingStringsEnglish import *</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import os</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with open(LANGUAGE_FILENAME, READ_MODE) as f:</w:t>
      </w:r>
    </w:p>
    <w:p w:rsidR="00E305A4" w:rsidRPr="00E305A4" w:rsidRDefault="00E305A4" w:rsidP="00E305A4">
      <w:pPr>
        <w:contextualSpacing/>
        <w:rPr>
          <w:rFonts w:ascii="Consolas" w:hAnsi="Consolas" w:cs="Consolas"/>
        </w:rPr>
      </w:pPr>
      <w:r w:rsidRPr="00E305A4">
        <w:rPr>
          <w:rFonts w:ascii="Consolas" w:hAnsi="Consolas" w:cs="Consolas"/>
        </w:rPr>
        <w:t xml:space="preserve">    Language = f.readline()</w:t>
      </w:r>
    </w:p>
    <w:p w:rsidR="00E305A4" w:rsidRPr="00E305A4" w:rsidRDefault="00E305A4" w:rsidP="00E305A4">
      <w:pPr>
        <w:contextualSpacing/>
        <w:rPr>
          <w:rFonts w:ascii="Consolas" w:hAnsi="Consolas" w:cs="Consolas"/>
        </w:rPr>
      </w:pPr>
      <w:r w:rsidRPr="00E305A4">
        <w:rPr>
          <w:rFonts w:ascii="Consolas" w:hAnsi="Consolas" w:cs="Consolas"/>
        </w:rPr>
        <w:t xml:space="preserve">    if Language == "GERMAN":</w:t>
      </w:r>
    </w:p>
    <w:p w:rsidR="00E305A4" w:rsidRPr="00E305A4" w:rsidRDefault="00E305A4" w:rsidP="00E305A4">
      <w:pPr>
        <w:contextualSpacing/>
        <w:rPr>
          <w:rFonts w:ascii="Consolas" w:hAnsi="Consolas" w:cs="Consolas"/>
        </w:rPr>
      </w:pPr>
      <w:r w:rsidRPr="00E305A4">
        <w:rPr>
          <w:rFonts w:ascii="Consolas" w:hAnsi="Consolas" w:cs="Consolas"/>
        </w:rPr>
        <w:t xml:space="preserve">        from MainScreenStringsGerman import *</w:t>
      </w:r>
    </w:p>
    <w:p w:rsidR="00E305A4" w:rsidRPr="00E305A4" w:rsidRDefault="00E305A4" w:rsidP="00E305A4">
      <w:pPr>
        <w:contextualSpacing/>
        <w:rPr>
          <w:rFonts w:ascii="Consolas" w:hAnsi="Consolas" w:cs="Consolas"/>
        </w:rPr>
      </w:pPr>
      <w:r w:rsidRPr="00E305A4">
        <w:rPr>
          <w:rFonts w:ascii="Consolas" w:hAnsi="Consolas" w:cs="Consolas"/>
        </w:rPr>
        <w:t xml:space="preserve">        from PopupsStringsGerman import *</w:t>
      </w:r>
    </w:p>
    <w:p w:rsidR="00E305A4" w:rsidRPr="00E305A4" w:rsidRDefault="00E305A4" w:rsidP="00E305A4">
      <w:pPr>
        <w:contextualSpacing/>
        <w:rPr>
          <w:rFonts w:ascii="Consolas" w:hAnsi="Consolas" w:cs="Consolas"/>
        </w:rPr>
      </w:pPr>
      <w:r w:rsidRPr="00E305A4">
        <w:rPr>
          <w:rFonts w:ascii="Consolas" w:hAnsi="Consolas" w:cs="Consolas"/>
        </w:rPr>
        <w:t xml:space="preserve">        from DropdownMenuStringsGerman import *</w:t>
      </w:r>
    </w:p>
    <w:p w:rsidR="00E305A4" w:rsidRPr="00E305A4" w:rsidRDefault="00E305A4" w:rsidP="00E305A4">
      <w:pPr>
        <w:contextualSpacing/>
        <w:rPr>
          <w:rFonts w:ascii="Consolas" w:hAnsi="Consolas" w:cs="Consolas"/>
        </w:rPr>
      </w:pPr>
      <w:r w:rsidRPr="00E305A4">
        <w:rPr>
          <w:rFonts w:ascii="Consolas" w:hAnsi="Consolas" w:cs="Consolas"/>
        </w:rPr>
        <w:t xml:space="preserve">    else:</w:t>
      </w:r>
    </w:p>
    <w:p w:rsidR="00E305A4" w:rsidRPr="00E305A4" w:rsidRDefault="00E305A4" w:rsidP="00E305A4">
      <w:pPr>
        <w:contextualSpacing/>
        <w:rPr>
          <w:rFonts w:ascii="Consolas" w:hAnsi="Consolas" w:cs="Consolas"/>
        </w:rPr>
      </w:pPr>
      <w:r w:rsidRPr="00E305A4">
        <w:rPr>
          <w:rFonts w:ascii="Consolas" w:hAnsi="Consolas" w:cs="Consolas"/>
        </w:rPr>
        <w:t xml:space="preserve">        from MainScreenStringsEnglish import *</w:t>
      </w:r>
    </w:p>
    <w:p w:rsidR="00E305A4" w:rsidRPr="00E305A4" w:rsidRDefault="00E305A4" w:rsidP="00E305A4">
      <w:pPr>
        <w:contextualSpacing/>
        <w:rPr>
          <w:rFonts w:ascii="Consolas" w:hAnsi="Consolas" w:cs="Consolas"/>
        </w:rPr>
      </w:pPr>
      <w:r w:rsidRPr="00E305A4">
        <w:rPr>
          <w:rFonts w:ascii="Consolas" w:hAnsi="Consolas" w:cs="Consolas"/>
        </w:rPr>
        <w:lastRenderedPageBreak/>
        <w:t xml:space="preserve">        from PopupsStringsEnglish import *</w:t>
      </w:r>
    </w:p>
    <w:p w:rsidR="00E305A4" w:rsidRPr="00E305A4" w:rsidRDefault="00E305A4" w:rsidP="00E305A4">
      <w:pPr>
        <w:contextualSpacing/>
        <w:rPr>
          <w:rFonts w:ascii="Consolas" w:hAnsi="Consolas" w:cs="Consolas"/>
        </w:rPr>
      </w:pPr>
      <w:r w:rsidRPr="00E305A4">
        <w:rPr>
          <w:rFonts w:ascii="Consolas" w:hAnsi="Consolas" w:cs="Consolas"/>
        </w:rPr>
        <w:t xml:space="preserve">        from DropdownMenuStringsEnglish import *</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class Splash(Frame):</w:t>
      </w:r>
    </w:p>
    <w:p w:rsidR="00E305A4" w:rsidRPr="00E305A4" w:rsidRDefault="00E305A4" w:rsidP="00E305A4">
      <w:pPr>
        <w:contextualSpacing/>
        <w:rPr>
          <w:rFonts w:ascii="Consolas" w:hAnsi="Consolas" w:cs="Consolas"/>
        </w:rPr>
      </w:pPr>
      <w:r w:rsidRPr="00E305A4">
        <w:rPr>
          <w:rFonts w:ascii="Consolas" w:hAnsi="Consolas" w:cs="Consolas"/>
        </w:rPr>
        <w:t xml:space="preserve">  </w:t>
      </w:r>
    </w:p>
    <w:p w:rsidR="00E305A4" w:rsidRPr="00E305A4" w:rsidRDefault="00E305A4" w:rsidP="00E305A4">
      <w:pPr>
        <w:contextualSpacing/>
        <w:rPr>
          <w:rFonts w:ascii="Consolas" w:hAnsi="Consolas" w:cs="Consolas"/>
        </w:rPr>
      </w:pPr>
      <w:r w:rsidRPr="00E305A4">
        <w:rPr>
          <w:rFonts w:ascii="Consolas" w:hAnsi="Consolas" w:cs="Consolas"/>
        </w:rPr>
        <w:t xml:space="preserve">    def __init__(self, parent):</w:t>
      </w:r>
    </w:p>
    <w:p w:rsidR="00E305A4" w:rsidRPr="00E305A4" w:rsidRDefault="00E305A4" w:rsidP="00E305A4">
      <w:pPr>
        <w:contextualSpacing/>
        <w:rPr>
          <w:rFonts w:ascii="Consolas" w:hAnsi="Consolas" w:cs="Consolas"/>
        </w:rPr>
      </w:pPr>
      <w:r w:rsidRPr="00E305A4">
        <w:rPr>
          <w:rFonts w:ascii="Consolas" w:hAnsi="Consolas" w:cs="Consolas"/>
        </w:rPr>
        <w:t xml:space="preserve">        Frame.__init__(self, parent)   </w:t>
      </w:r>
    </w:p>
    <w:p w:rsidR="00E305A4" w:rsidRPr="00E305A4" w:rsidRDefault="00E305A4" w:rsidP="00E305A4">
      <w:pPr>
        <w:contextualSpacing/>
        <w:rPr>
          <w:rFonts w:ascii="Consolas" w:hAnsi="Consolas" w:cs="Consolas"/>
        </w:rPr>
      </w:pPr>
      <w:r w:rsidRPr="00E305A4">
        <w:rPr>
          <w:rFonts w:ascii="Consolas" w:hAnsi="Consolas" w:cs="Consolas"/>
        </w:rPr>
        <w:t xml:space="preserve">         </w:t>
      </w:r>
    </w:p>
    <w:p w:rsidR="00E305A4" w:rsidRPr="00E305A4" w:rsidRDefault="00E305A4" w:rsidP="00E305A4">
      <w:pPr>
        <w:contextualSpacing/>
        <w:rPr>
          <w:rFonts w:ascii="Consolas" w:hAnsi="Consolas" w:cs="Consolas"/>
        </w:rPr>
      </w:pPr>
      <w:r w:rsidRPr="00E305A4">
        <w:rPr>
          <w:rFonts w:ascii="Consolas" w:hAnsi="Consolas" w:cs="Consolas"/>
        </w:rPr>
        <w:t xml:space="preserve">        self.parent = parent</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 xml:space="preserve">        self.initialiseUI()</w:t>
      </w:r>
    </w:p>
    <w:p w:rsidR="00E305A4" w:rsidRPr="00E305A4" w:rsidRDefault="00E305A4" w:rsidP="00E305A4">
      <w:pPr>
        <w:contextualSpacing/>
        <w:rPr>
          <w:rFonts w:ascii="Consolas" w:hAnsi="Consolas" w:cs="Consolas"/>
        </w:rPr>
      </w:pPr>
      <w:r w:rsidRPr="00E305A4">
        <w:rPr>
          <w:rFonts w:ascii="Consolas" w:hAnsi="Consolas" w:cs="Consolas"/>
        </w:rPr>
        <w:t xml:space="preserve">        </w:t>
      </w:r>
    </w:p>
    <w:p w:rsidR="00E305A4" w:rsidRPr="00E305A4" w:rsidRDefault="00E305A4" w:rsidP="00E305A4">
      <w:pPr>
        <w:contextualSpacing/>
        <w:rPr>
          <w:rFonts w:ascii="Consolas" w:hAnsi="Consolas" w:cs="Consolas"/>
        </w:rPr>
      </w:pPr>
      <w:r w:rsidRPr="00E305A4">
        <w:rPr>
          <w:rFonts w:ascii="Consolas" w:hAnsi="Consolas" w:cs="Consolas"/>
        </w:rPr>
        <w:t xml:space="preserve">    def initialiseUI(self):</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 xml:space="preserve">        global pressedAlready</w:t>
      </w:r>
    </w:p>
    <w:p w:rsidR="00E305A4" w:rsidRPr="00E305A4" w:rsidRDefault="00E305A4" w:rsidP="00E305A4">
      <w:pPr>
        <w:contextualSpacing/>
        <w:rPr>
          <w:rFonts w:ascii="Consolas" w:hAnsi="Consolas" w:cs="Consolas"/>
        </w:rPr>
      </w:pPr>
      <w:r w:rsidRPr="00E305A4">
        <w:rPr>
          <w:rFonts w:ascii="Consolas" w:hAnsi="Consolas" w:cs="Consolas"/>
        </w:rPr>
        <w:t xml:space="preserve">        pressedAlready = False</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 xml:space="preserve">        Image = PhotoImage(file=LOGO_GIF_FILENAME)</w:t>
      </w:r>
    </w:p>
    <w:p w:rsidR="00E305A4" w:rsidRPr="00E305A4" w:rsidRDefault="00E305A4" w:rsidP="00E305A4">
      <w:pPr>
        <w:contextualSpacing/>
        <w:rPr>
          <w:rFonts w:ascii="Consolas" w:hAnsi="Consolas" w:cs="Consolas"/>
        </w:rPr>
      </w:pPr>
      <w:r w:rsidRPr="00E305A4">
        <w:rPr>
          <w:rFonts w:ascii="Consolas" w:hAnsi="Consolas" w:cs="Consolas"/>
        </w:rPr>
        <w:t xml:space="preserve">        global label</w:t>
      </w:r>
    </w:p>
    <w:p w:rsidR="00E305A4" w:rsidRPr="00E305A4" w:rsidRDefault="00E305A4" w:rsidP="00E305A4">
      <w:pPr>
        <w:contextualSpacing/>
        <w:rPr>
          <w:rFonts w:ascii="Consolas" w:hAnsi="Consolas" w:cs="Consolas"/>
        </w:rPr>
      </w:pPr>
      <w:r w:rsidRPr="00E305A4">
        <w:rPr>
          <w:rFonts w:ascii="Consolas" w:hAnsi="Consolas" w:cs="Consolas"/>
        </w:rPr>
        <w:t xml:space="preserve">        label = Label(self.parent, image=Image, relief=RAISED)</w:t>
      </w:r>
    </w:p>
    <w:p w:rsidR="00E305A4" w:rsidRPr="00E305A4" w:rsidRDefault="00E305A4" w:rsidP="00E305A4">
      <w:pPr>
        <w:contextualSpacing/>
        <w:rPr>
          <w:rFonts w:ascii="Consolas" w:hAnsi="Consolas" w:cs="Consolas"/>
        </w:rPr>
      </w:pPr>
      <w:r w:rsidRPr="00E305A4">
        <w:rPr>
          <w:rFonts w:ascii="Consolas" w:hAnsi="Consolas" w:cs="Consolas"/>
        </w:rPr>
        <w:t xml:space="preserve">        label.image = Image</w:t>
      </w:r>
    </w:p>
    <w:p w:rsidR="00E305A4" w:rsidRPr="00E305A4" w:rsidRDefault="00E305A4" w:rsidP="00E305A4">
      <w:pPr>
        <w:contextualSpacing/>
        <w:rPr>
          <w:rFonts w:ascii="Consolas" w:hAnsi="Consolas" w:cs="Consolas"/>
        </w:rPr>
      </w:pPr>
      <w:r w:rsidRPr="00E305A4">
        <w:rPr>
          <w:rFonts w:ascii="Consolas" w:hAnsi="Consolas" w:cs="Consolas"/>
        </w:rPr>
        <w:t xml:space="preserve">        label.pack()</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 xml:space="preserve">        Image2 = PhotoImage(file=COPYRIGHT_IMAGE_FILENAME)</w:t>
      </w:r>
    </w:p>
    <w:p w:rsidR="00E305A4" w:rsidRPr="00E305A4" w:rsidRDefault="00E305A4" w:rsidP="00E305A4">
      <w:pPr>
        <w:contextualSpacing/>
        <w:rPr>
          <w:rFonts w:ascii="Consolas" w:hAnsi="Consolas" w:cs="Consolas"/>
        </w:rPr>
      </w:pPr>
      <w:r w:rsidRPr="00E305A4">
        <w:rPr>
          <w:rFonts w:ascii="Consolas" w:hAnsi="Consolas" w:cs="Consolas"/>
        </w:rPr>
        <w:t xml:space="preserve">        global label2</w:t>
      </w:r>
    </w:p>
    <w:p w:rsidR="00E305A4" w:rsidRPr="00E305A4" w:rsidRDefault="00E305A4" w:rsidP="00E305A4">
      <w:pPr>
        <w:contextualSpacing/>
        <w:rPr>
          <w:rFonts w:ascii="Consolas" w:hAnsi="Consolas" w:cs="Consolas"/>
        </w:rPr>
      </w:pPr>
      <w:r w:rsidRPr="00E305A4">
        <w:rPr>
          <w:rFonts w:ascii="Consolas" w:hAnsi="Consolas" w:cs="Consolas"/>
        </w:rPr>
        <w:t xml:space="preserve">        label2 = Label(self.parent, image=Image2)</w:t>
      </w:r>
    </w:p>
    <w:p w:rsidR="00E305A4" w:rsidRPr="00E305A4" w:rsidRDefault="00E305A4" w:rsidP="00E305A4">
      <w:pPr>
        <w:contextualSpacing/>
        <w:rPr>
          <w:rFonts w:ascii="Consolas" w:hAnsi="Consolas" w:cs="Consolas"/>
        </w:rPr>
      </w:pPr>
      <w:r w:rsidRPr="00E305A4">
        <w:rPr>
          <w:rFonts w:ascii="Consolas" w:hAnsi="Consolas" w:cs="Consolas"/>
        </w:rPr>
        <w:t xml:space="preserve">        label2.image = Image2</w:t>
      </w:r>
    </w:p>
    <w:p w:rsidR="00E305A4" w:rsidRPr="00E305A4" w:rsidRDefault="00E305A4" w:rsidP="00E305A4">
      <w:pPr>
        <w:contextualSpacing/>
        <w:rPr>
          <w:rFonts w:ascii="Consolas" w:hAnsi="Consolas" w:cs="Consolas"/>
        </w:rPr>
      </w:pPr>
      <w:r w:rsidRPr="00E305A4">
        <w:rPr>
          <w:rFonts w:ascii="Consolas" w:hAnsi="Consolas" w:cs="Consolas"/>
        </w:rPr>
        <w:t xml:space="preserve">        label2.pack()</w:t>
      </w:r>
    </w:p>
    <w:p w:rsidR="00E305A4" w:rsidRPr="00E305A4" w:rsidRDefault="00E305A4" w:rsidP="00E305A4">
      <w:pPr>
        <w:contextualSpacing/>
        <w:rPr>
          <w:rFonts w:ascii="Consolas" w:hAnsi="Consolas" w:cs="Consolas"/>
        </w:rPr>
      </w:pPr>
      <w:r w:rsidRPr="00E305A4">
        <w:rPr>
          <w:rFonts w:ascii="Consolas" w:hAnsi="Consolas" w:cs="Consolas"/>
        </w:rPr>
        <w:t xml:space="preserve">      </w:t>
      </w:r>
    </w:p>
    <w:p w:rsidR="00E305A4" w:rsidRPr="00E305A4" w:rsidRDefault="00E305A4" w:rsidP="00E305A4">
      <w:pPr>
        <w:contextualSpacing/>
        <w:rPr>
          <w:rFonts w:ascii="Consolas" w:hAnsi="Consolas" w:cs="Consolas"/>
        </w:rPr>
      </w:pPr>
      <w:r w:rsidRPr="00E305A4">
        <w:rPr>
          <w:rFonts w:ascii="Consolas" w:hAnsi="Consolas" w:cs="Consolas"/>
        </w:rPr>
        <w:t xml:space="preserve">        self.parent.title(WINDOW_TITLE)</w:t>
      </w:r>
    </w:p>
    <w:p w:rsidR="00E305A4" w:rsidRPr="00E305A4" w:rsidRDefault="00E305A4" w:rsidP="00E305A4">
      <w:pPr>
        <w:contextualSpacing/>
        <w:rPr>
          <w:rFonts w:ascii="Consolas" w:hAnsi="Consolas" w:cs="Consolas"/>
        </w:rPr>
      </w:pPr>
      <w:r w:rsidRPr="00E305A4">
        <w:rPr>
          <w:rFonts w:ascii="Consolas" w:hAnsi="Consolas" w:cs="Consolas"/>
        </w:rPr>
        <w:t xml:space="preserve">        </w:t>
      </w:r>
    </w:p>
    <w:p w:rsidR="00E305A4" w:rsidRPr="00E305A4" w:rsidRDefault="00E305A4" w:rsidP="00E305A4">
      <w:pPr>
        <w:contextualSpacing/>
        <w:rPr>
          <w:rFonts w:ascii="Consolas" w:hAnsi="Consolas" w:cs="Consolas"/>
        </w:rPr>
      </w:pPr>
      <w:r w:rsidRPr="00E305A4">
        <w:rPr>
          <w:rFonts w:ascii="Consolas" w:hAnsi="Consolas" w:cs="Consolas"/>
        </w:rPr>
        <w:t xml:space="preserve">        menubar = Menu(self.parent)</w:t>
      </w:r>
    </w:p>
    <w:p w:rsidR="00E305A4" w:rsidRPr="00E305A4" w:rsidRDefault="00E305A4" w:rsidP="00E305A4">
      <w:pPr>
        <w:contextualSpacing/>
        <w:rPr>
          <w:rFonts w:ascii="Consolas" w:hAnsi="Consolas" w:cs="Consolas"/>
        </w:rPr>
      </w:pPr>
      <w:r w:rsidRPr="00E305A4">
        <w:rPr>
          <w:rFonts w:ascii="Consolas" w:hAnsi="Consolas" w:cs="Consolas"/>
        </w:rPr>
        <w:t xml:space="preserve">        self.parent.config(menu=menubar)</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 xml:space="preserve">        fileMenu = Menu(menubar)</w:t>
      </w:r>
    </w:p>
    <w:p w:rsidR="00E305A4" w:rsidRPr="00E305A4" w:rsidRDefault="00E305A4" w:rsidP="00E305A4">
      <w:pPr>
        <w:contextualSpacing/>
        <w:rPr>
          <w:rFonts w:ascii="Consolas" w:hAnsi="Consolas" w:cs="Consolas"/>
        </w:rPr>
      </w:pPr>
      <w:r w:rsidRPr="00E305A4">
        <w:rPr>
          <w:rFonts w:ascii="Consolas" w:hAnsi="Consolas" w:cs="Consolas"/>
        </w:rPr>
        <w:t xml:space="preserve">        </w:t>
      </w:r>
    </w:p>
    <w:p w:rsidR="00E305A4" w:rsidRPr="00E305A4" w:rsidRDefault="00E305A4" w:rsidP="00E305A4">
      <w:pPr>
        <w:contextualSpacing/>
        <w:rPr>
          <w:rFonts w:ascii="Consolas" w:hAnsi="Consolas" w:cs="Consolas"/>
        </w:rPr>
      </w:pPr>
      <w:r w:rsidRPr="00E305A4">
        <w:rPr>
          <w:rFonts w:ascii="Consolas" w:hAnsi="Consolas" w:cs="Consolas"/>
        </w:rPr>
        <w:t xml:space="preserve">        fileMenu.add_command(label=DROPDOWN_LOGOUT_TEXT, underline=0, command=self.Logout)</w:t>
      </w:r>
    </w:p>
    <w:p w:rsidR="00E305A4" w:rsidRPr="00E305A4" w:rsidRDefault="00E305A4" w:rsidP="00E305A4">
      <w:pPr>
        <w:contextualSpacing/>
        <w:rPr>
          <w:rFonts w:ascii="Consolas" w:hAnsi="Consolas" w:cs="Consolas"/>
        </w:rPr>
      </w:pPr>
      <w:r w:rsidRPr="00E305A4">
        <w:rPr>
          <w:rFonts w:ascii="Consolas" w:hAnsi="Consolas" w:cs="Consolas"/>
        </w:rPr>
        <w:t xml:space="preserve">        fileMenu.add_command(label=DROPDOWN_QUIT_TEXT, underline=0, command=self.Quit)</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 xml:space="preserve">        fileMenu.add_separator()</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 xml:space="preserve">        fileMenu.add_command(label=DROPDOWN_HELP_TEXT, underline=0, command=self.Help)</w:t>
      </w:r>
    </w:p>
    <w:p w:rsidR="00E305A4" w:rsidRPr="00E305A4" w:rsidRDefault="00E305A4" w:rsidP="00E305A4">
      <w:pPr>
        <w:contextualSpacing/>
        <w:rPr>
          <w:rFonts w:ascii="Consolas" w:hAnsi="Consolas" w:cs="Consolas"/>
        </w:rPr>
      </w:pPr>
      <w:r w:rsidRPr="00E305A4">
        <w:rPr>
          <w:rFonts w:ascii="Consolas" w:hAnsi="Consolas" w:cs="Consolas"/>
        </w:rPr>
        <w:t xml:space="preserve">    </w:t>
      </w:r>
    </w:p>
    <w:p w:rsidR="00E305A4" w:rsidRPr="00E305A4" w:rsidRDefault="00E305A4" w:rsidP="00E305A4">
      <w:pPr>
        <w:contextualSpacing/>
        <w:rPr>
          <w:rFonts w:ascii="Consolas" w:hAnsi="Consolas" w:cs="Consolas"/>
        </w:rPr>
      </w:pPr>
      <w:r w:rsidRPr="00E305A4">
        <w:rPr>
          <w:rFonts w:ascii="Consolas" w:hAnsi="Consolas" w:cs="Consolas"/>
        </w:rPr>
        <w:t xml:space="preserve">        fileMenu.add_separator()</w:t>
      </w:r>
    </w:p>
    <w:p w:rsidR="00E305A4" w:rsidRPr="00E305A4" w:rsidRDefault="00E305A4" w:rsidP="00E305A4">
      <w:pPr>
        <w:contextualSpacing/>
        <w:rPr>
          <w:rFonts w:ascii="Consolas" w:hAnsi="Consolas" w:cs="Consolas"/>
        </w:rPr>
      </w:pPr>
      <w:r w:rsidRPr="00E305A4">
        <w:rPr>
          <w:rFonts w:ascii="Consolas" w:hAnsi="Consolas" w:cs="Consolas"/>
        </w:rPr>
        <w:lastRenderedPageBreak/>
        <w:t xml:space="preserve">        </w:t>
      </w:r>
    </w:p>
    <w:p w:rsidR="00E305A4" w:rsidRPr="00E305A4" w:rsidRDefault="00E305A4" w:rsidP="00E305A4">
      <w:pPr>
        <w:contextualSpacing/>
        <w:rPr>
          <w:rFonts w:ascii="Consolas" w:hAnsi="Consolas" w:cs="Consolas"/>
        </w:rPr>
      </w:pPr>
      <w:r w:rsidRPr="00E305A4">
        <w:rPr>
          <w:rFonts w:ascii="Consolas" w:hAnsi="Consolas" w:cs="Consolas"/>
        </w:rPr>
        <w:t xml:space="preserve">        empMenu = Menu(menubar)</w:t>
      </w:r>
    </w:p>
    <w:p w:rsidR="00E305A4" w:rsidRPr="00E305A4" w:rsidRDefault="00E305A4" w:rsidP="00E305A4">
      <w:pPr>
        <w:contextualSpacing/>
        <w:rPr>
          <w:rFonts w:ascii="Consolas" w:hAnsi="Consolas" w:cs="Consolas"/>
        </w:rPr>
      </w:pPr>
      <w:r w:rsidRPr="00E305A4">
        <w:rPr>
          <w:rFonts w:ascii="Consolas" w:hAnsi="Consolas" w:cs="Consolas"/>
        </w:rPr>
        <w:t xml:space="preserve">        empSubMenu = Menu(empMenu)</w:t>
      </w:r>
    </w:p>
    <w:p w:rsidR="00E305A4" w:rsidRPr="00E305A4" w:rsidRDefault="00E305A4" w:rsidP="00E305A4">
      <w:pPr>
        <w:contextualSpacing/>
        <w:rPr>
          <w:rFonts w:ascii="Consolas" w:hAnsi="Consolas" w:cs="Consolas"/>
        </w:rPr>
      </w:pPr>
      <w:r w:rsidRPr="00E305A4">
        <w:rPr>
          <w:rFonts w:ascii="Consolas" w:hAnsi="Consolas" w:cs="Consolas"/>
        </w:rPr>
        <w:t xml:space="preserve">        </w:t>
      </w:r>
    </w:p>
    <w:p w:rsidR="00E305A4" w:rsidRPr="00E305A4" w:rsidRDefault="00E305A4" w:rsidP="00E305A4">
      <w:pPr>
        <w:contextualSpacing/>
        <w:rPr>
          <w:rFonts w:ascii="Consolas" w:hAnsi="Consolas" w:cs="Consolas"/>
        </w:rPr>
      </w:pPr>
      <w:r w:rsidRPr="00E305A4">
        <w:rPr>
          <w:rFonts w:ascii="Consolas" w:hAnsi="Consolas" w:cs="Consolas"/>
        </w:rPr>
        <w:t xml:space="preserve">        empMenu.add_command(label=EMP_MENU_CREATE_TEXT, command=self.CreateEmployee)</w:t>
      </w:r>
    </w:p>
    <w:p w:rsidR="00E305A4" w:rsidRPr="00E305A4" w:rsidRDefault="00E305A4" w:rsidP="00E305A4">
      <w:pPr>
        <w:contextualSpacing/>
        <w:rPr>
          <w:rFonts w:ascii="Consolas" w:hAnsi="Consolas" w:cs="Consolas"/>
        </w:rPr>
      </w:pPr>
      <w:r w:rsidRPr="00E305A4">
        <w:rPr>
          <w:rFonts w:ascii="Consolas" w:hAnsi="Consolas" w:cs="Consolas"/>
        </w:rPr>
        <w:t xml:space="preserve">        empMenu.add_command(label=EMP_MENU_SEARCH_TEXT, command=self.SearchEmployees)</w:t>
      </w:r>
    </w:p>
    <w:p w:rsidR="00E305A4" w:rsidRPr="00E305A4" w:rsidRDefault="00E305A4" w:rsidP="00E305A4">
      <w:pPr>
        <w:contextualSpacing/>
        <w:rPr>
          <w:rFonts w:ascii="Consolas" w:hAnsi="Consolas" w:cs="Consolas"/>
        </w:rPr>
      </w:pPr>
      <w:r w:rsidRPr="00E305A4">
        <w:rPr>
          <w:rFonts w:ascii="Consolas" w:hAnsi="Consolas" w:cs="Consolas"/>
        </w:rPr>
        <w:t xml:space="preserve">        empMenu.add_command(label=EMP_MENU_AMEND_TEXT, underline=0, command=self.AmendRecord)</w:t>
      </w:r>
    </w:p>
    <w:p w:rsidR="00E305A4" w:rsidRPr="00E305A4" w:rsidRDefault="00E305A4" w:rsidP="00E305A4">
      <w:pPr>
        <w:contextualSpacing/>
        <w:rPr>
          <w:rFonts w:ascii="Consolas" w:hAnsi="Consolas" w:cs="Consolas"/>
        </w:rPr>
      </w:pPr>
      <w:r w:rsidRPr="00E305A4">
        <w:rPr>
          <w:rFonts w:ascii="Consolas" w:hAnsi="Consolas" w:cs="Consolas"/>
        </w:rPr>
        <w:t xml:space="preserve">        empMenu.add_command(label=EMP_MENU_DELETE_TEXT, underline=0, command=self.DeleteRecord)</w:t>
      </w:r>
    </w:p>
    <w:p w:rsidR="00E305A4" w:rsidRPr="00E305A4" w:rsidRDefault="00E305A4" w:rsidP="00E305A4">
      <w:pPr>
        <w:contextualSpacing/>
        <w:rPr>
          <w:rFonts w:ascii="Consolas" w:hAnsi="Consolas" w:cs="Consolas"/>
        </w:rPr>
      </w:pPr>
      <w:r w:rsidRPr="00E305A4">
        <w:rPr>
          <w:rFonts w:ascii="Consolas" w:hAnsi="Consolas" w:cs="Consolas"/>
        </w:rPr>
        <w:t xml:space="preserve">        </w:t>
      </w:r>
    </w:p>
    <w:p w:rsidR="00E305A4" w:rsidRPr="00E305A4" w:rsidRDefault="00E305A4" w:rsidP="00E305A4">
      <w:pPr>
        <w:contextualSpacing/>
        <w:rPr>
          <w:rFonts w:ascii="Consolas" w:hAnsi="Consolas" w:cs="Consolas"/>
        </w:rPr>
      </w:pPr>
      <w:r w:rsidRPr="00E305A4">
        <w:rPr>
          <w:rFonts w:ascii="Consolas" w:hAnsi="Consolas" w:cs="Consolas"/>
        </w:rPr>
        <w:t xml:space="preserve">        empMenu.add_separator()</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 xml:space="preserve">        expMenu = Menu(menubar)</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 xml:space="preserve">        expSubMenu = Menu(expMenu)</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 xml:space="preserve">        expSubMenu.add_command(label=EXP_SUBMENU_YEARLY_TEXT, command=self.YearlyExpenditure)</w:t>
      </w:r>
    </w:p>
    <w:p w:rsidR="00E305A4" w:rsidRPr="00E305A4" w:rsidRDefault="00E305A4" w:rsidP="00E305A4">
      <w:pPr>
        <w:contextualSpacing/>
        <w:rPr>
          <w:rFonts w:ascii="Consolas" w:hAnsi="Consolas" w:cs="Consolas"/>
        </w:rPr>
      </w:pPr>
      <w:r w:rsidRPr="00E305A4">
        <w:rPr>
          <w:rFonts w:ascii="Consolas" w:hAnsi="Consolas" w:cs="Consolas"/>
        </w:rPr>
        <w:t xml:space="preserve">        expSubMenu.add_command(label=EXP_SUBMENU_BIANNUAL_TEXT, command=self.BiannualExpenditure)</w:t>
      </w:r>
    </w:p>
    <w:p w:rsidR="00E305A4" w:rsidRPr="00E305A4" w:rsidRDefault="00E305A4" w:rsidP="00E305A4">
      <w:pPr>
        <w:contextualSpacing/>
        <w:rPr>
          <w:rFonts w:ascii="Consolas" w:hAnsi="Consolas" w:cs="Consolas"/>
        </w:rPr>
      </w:pPr>
      <w:r w:rsidRPr="00E305A4">
        <w:rPr>
          <w:rFonts w:ascii="Consolas" w:hAnsi="Consolas" w:cs="Consolas"/>
        </w:rPr>
        <w:t xml:space="preserve">        expSubMenu.add_command(label=EXP_SUBMENU_QUARTERLY_TEXT, command=self.QuarterlyExpenditure)</w:t>
      </w:r>
    </w:p>
    <w:p w:rsidR="00E305A4" w:rsidRPr="00E305A4" w:rsidRDefault="00E305A4" w:rsidP="00E305A4">
      <w:pPr>
        <w:contextualSpacing/>
        <w:rPr>
          <w:rFonts w:ascii="Consolas" w:hAnsi="Consolas" w:cs="Consolas"/>
        </w:rPr>
      </w:pPr>
      <w:r w:rsidRPr="00E305A4">
        <w:rPr>
          <w:rFonts w:ascii="Consolas" w:hAnsi="Consolas" w:cs="Consolas"/>
        </w:rPr>
        <w:t xml:space="preserve">        expSubMenu.add_command(label=EXP_SUBMENU_MONTHLY_TEXT, command=self.MonthlyExpenditure)</w:t>
      </w:r>
    </w:p>
    <w:p w:rsidR="00E305A4" w:rsidRPr="00E305A4" w:rsidRDefault="00E305A4" w:rsidP="00E305A4">
      <w:pPr>
        <w:contextualSpacing/>
        <w:rPr>
          <w:rFonts w:ascii="Consolas" w:hAnsi="Consolas" w:cs="Consolas"/>
        </w:rPr>
      </w:pPr>
      <w:r w:rsidRPr="00E305A4">
        <w:rPr>
          <w:rFonts w:ascii="Consolas" w:hAnsi="Consolas" w:cs="Consolas"/>
        </w:rPr>
        <w:t xml:space="preserve">        expSubMenu.add_command(label=EXP_SUBMENU_WEEKLY_TEXT, command=self.WeeklyExpenditure)</w:t>
      </w:r>
    </w:p>
    <w:p w:rsidR="00E305A4" w:rsidRPr="00E305A4" w:rsidRDefault="00E305A4" w:rsidP="00E305A4">
      <w:pPr>
        <w:contextualSpacing/>
        <w:rPr>
          <w:rFonts w:ascii="Consolas" w:hAnsi="Consolas" w:cs="Consolas"/>
        </w:rPr>
      </w:pPr>
      <w:r w:rsidRPr="00E305A4">
        <w:rPr>
          <w:rFonts w:ascii="Consolas" w:hAnsi="Consolas" w:cs="Consolas"/>
        </w:rPr>
        <w:t xml:space="preserve">        expSubMenu.add_command(label=EXP_SUBMENU_DAILY_TEXT, command=self.DailyExpenditure)</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 xml:space="preserve">        expSubMenu.add_separator()</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 xml:space="preserve">        totalsMenu = Menu(menubar)</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 xml:space="preserve">        totalsMenu.add_command(label=EMP_COUNT_TEXT,command=self.EmpCount)</w:t>
      </w:r>
    </w:p>
    <w:p w:rsidR="00E305A4" w:rsidRPr="00E305A4" w:rsidRDefault="00E305A4" w:rsidP="00E305A4">
      <w:pPr>
        <w:contextualSpacing/>
        <w:rPr>
          <w:rFonts w:ascii="Consolas" w:hAnsi="Consolas" w:cs="Consolas"/>
        </w:rPr>
      </w:pPr>
      <w:r w:rsidRPr="00E305A4">
        <w:rPr>
          <w:rFonts w:ascii="Consolas" w:hAnsi="Consolas" w:cs="Consolas"/>
        </w:rPr>
        <w:t xml:space="preserve">        totalsMenu.add_command(label=TOTAL_SALARY_TEXT,command=self.TotalSalary)</w:t>
      </w:r>
    </w:p>
    <w:p w:rsidR="00E305A4" w:rsidRPr="00E305A4" w:rsidRDefault="00E305A4" w:rsidP="00E305A4">
      <w:pPr>
        <w:contextualSpacing/>
        <w:rPr>
          <w:rFonts w:ascii="Consolas" w:hAnsi="Consolas" w:cs="Consolas"/>
        </w:rPr>
      </w:pPr>
      <w:r w:rsidRPr="00E305A4">
        <w:rPr>
          <w:rFonts w:ascii="Consolas" w:hAnsi="Consolas" w:cs="Consolas"/>
        </w:rPr>
        <w:t xml:space="preserve">        totalsMenu.add_command(label=TOTAL_EXP_TEXT,command=self.TotalExpenditure)</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 xml:space="preserve">        totalsMenu.add_separator()</w:t>
      </w:r>
    </w:p>
    <w:p w:rsidR="00E305A4" w:rsidRPr="00E305A4" w:rsidRDefault="00E305A4" w:rsidP="00E305A4">
      <w:pPr>
        <w:contextualSpacing/>
        <w:rPr>
          <w:rFonts w:ascii="Consolas" w:hAnsi="Consolas" w:cs="Consolas"/>
        </w:rPr>
      </w:pPr>
      <w:r w:rsidRPr="00E305A4">
        <w:rPr>
          <w:rFonts w:ascii="Consolas" w:hAnsi="Consolas" w:cs="Consolas"/>
        </w:rPr>
        <w:t xml:space="preserve">        </w:t>
      </w:r>
    </w:p>
    <w:p w:rsidR="00E305A4" w:rsidRPr="00E305A4" w:rsidRDefault="00E305A4" w:rsidP="00E305A4">
      <w:pPr>
        <w:contextualSpacing/>
        <w:rPr>
          <w:rFonts w:ascii="Consolas" w:hAnsi="Consolas" w:cs="Consolas"/>
        </w:rPr>
      </w:pPr>
      <w:r w:rsidRPr="00E305A4">
        <w:rPr>
          <w:rFonts w:ascii="Consolas" w:hAnsi="Consolas" w:cs="Consolas"/>
        </w:rPr>
        <w:t xml:space="preserve">        menubar.add_cascade(label=MENUBAR_FILE_TEXT, underline=0, menu=fileMenu)</w:t>
      </w:r>
    </w:p>
    <w:p w:rsidR="00E305A4" w:rsidRPr="00E305A4" w:rsidRDefault="00E305A4" w:rsidP="00E305A4">
      <w:pPr>
        <w:contextualSpacing/>
        <w:rPr>
          <w:rFonts w:ascii="Consolas" w:hAnsi="Consolas" w:cs="Consolas"/>
        </w:rPr>
      </w:pPr>
      <w:r w:rsidRPr="00E305A4">
        <w:rPr>
          <w:rFonts w:ascii="Consolas" w:hAnsi="Consolas" w:cs="Consolas"/>
        </w:rPr>
        <w:lastRenderedPageBreak/>
        <w:t xml:space="preserve">        menubar.add_cascade(label=MENUBAR_EMPLOYEES_TEXT, underline=0, menu=empMenu)</w:t>
      </w:r>
    </w:p>
    <w:p w:rsidR="00E305A4" w:rsidRPr="00E305A4" w:rsidRDefault="00E305A4" w:rsidP="00E305A4">
      <w:pPr>
        <w:contextualSpacing/>
        <w:rPr>
          <w:rFonts w:ascii="Consolas" w:hAnsi="Consolas" w:cs="Consolas"/>
        </w:rPr>
      </w:pPr>
      <w:r w:rsidRPr="00E305A4">
        <w:rPr>
          <w:rFonts w:ascii="Consolas" w:hAnsi="Consolas" w:cs="Consolas"/>
        </w:rPr>
        <w:t xml:space="preserve">        menubar.add_cascade(label=MENUBAR_EXPENDITURE_TEXT, underline=0, menu=expMenu)</w:t>
      </w:r>
    </w:p>
    <w:p w:rsidR="00E305A4" w:rsidRPr="00E305A4" w:rsidRDefault="00E305A4" w:rsidP="00E305A4">
      <w:pPr>
        <w:contextualSpacing/>
        <w:rPr>
          <w:rFonts w:ascii="Consolas" w:hAnsi="Consolas" w:cs="Consolas"/>
        </w:rPr>
      </w:pPr>
      <w:r w:rsidRPr="00E305A4">
        <w:rPr>
          <w:rFonts w:ascii="Consolas" w:hAnsi="Consolas" w:cs="Consolas"/>
        </w:rPr>
        <w:t xml:space="preserve">        menubar.add_cascade(label=TOTALS_MENU_TEXT, underline=0, menu=totalsMenu)</w:t>
      </w:r>
    </w:p>
    <w:p w:rsidR="00E305A4" w:rsidRPr="00E305A4" w:rsidRDefault="00E305A4" w:rsidP="00E305A4">
      <w:pPr>
        <w:contextualSpacing/>
        <w:rPr>
          <w:rFonts w:ascii="Consolas" w:hAnsi="Consolas" w:cs="Consolas"/>
        </w:rPr>
      </w:pPr>
      <w:r w:rsidRPr="00E305A4">
        <w:rPr>
          <w:rFonts w:ascii="Consolas" w:hAnsi="Consolas" w:cs="Consolas"/>
        </w:rPr>
        <w:t xml:space="preserve">        menubar.add_cascade(label=" ", command=self.ChocolateyEgg)</w:t>
      </w:r>
    </w:p>
    <w:p w:rsidR="00E305A4" w:rsidRPr="00E305A4" w:rsidRDefault="00E305A4" w:rsidP="00E305A4">
      <w:pPr>
        <w:contextualSpacing/>
        <w:rPr>
          <w:rFonts w:ascii="Consolas" w:hAnsi="Consolas" w:cs="Consolas"/>
        </w:rPr>
      </w:pPr>
      <w:r w:rsidRPr="00E305A4">
        <w:rPr>
          <w:rFonts w:ascii="Consolas" w:hAnsi="Consolas" w:cs="Consolas"/>
        </w:rPr>
        <w:t xml:space="preserve">        expMenu.add_cascade(label=EXP_MENU_TOTAL_TEXT, underline=0, menu=expSubMenu)</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 xml:space="preserve">        expMenu.add_command(label=EXP_MENU_ADD_EXP_TEXT, command=self.addExpenditure)</w:t>
      </w:r>
    </w:p>
    <w:p w:rsidR="00E305A4" w:rsidRPr="00E305A4" w:rsidRDefault="00E305A4" w:rsidP="00E305A4">
      <w:pPr>
        <w:contextualSpacing/>
        <w:rPr>
          <w:rFonts w:ascii="Consolas" w:hAnsi="Consolas" w:cs="Consolas"/>
        </w:rPr>
      </w:pPr>
      <w:r w:rsidRPr="00E305A4">
        <w:rPr>
          <w:rFonts w:ascii="Consolas" w:hAnsi="Consolas" w:cs="Consolas"/>
        </w:rPr>
        <w:t xml:space="preserve">        expMenu.add_command(label=EXP_MENU_DEDUCT_EXP_TEXT, command=self.deductExpenditure)</w:t>
      </w:r>
    </w:p>
    <w:p w:rsidR="00E305A4" w:rsidRPr="00E305A4" w:rsidRDefault="00E305A4" w:rsidP="00E305A4">
      <w:pPr>
        <w:contextualSpacing/>
        <w:rPr>
          <w:rFonts w:ascii="Consolas" w:hAnsi="Consolas" w:cs="Consolas"/>
        </w:rPr>
      </w:pPr>
      <w:r w:rsidRPr="00E305A4">
        <w:rPr>
          <w:rFonts w:ascii="Consolas" w:hAnsi="Consolas" w:cs="Consolas"/>
        </w:rPr>
        <w:t xml:space="preserve">  </w:t>
      </w:r>
    </w:p>
    <w:p w:rsidR="00E305A4" w:rsidRPr="00E305A4" w:rsidRDefault="00E305A4" w:rsidP="00E305A4">
      <w:pPr>
        <w:contextualSpacing/>
        <w:rPr>
          <w:rFonts w:ascii="Consolas" w:hAnsi="Consolas" w:cs="Consolas"/>
        </w:rPr>
      </w:pPr>
      <w:r w:rsidRPr="00E305A4">
        <w:rPr>
          <w:rFonts w:ascii="Consolas" w:hAnsi="Consolas" w:cs="Consolas"/>
        </w:rPr>
        <w:t xml:space="preserve">        expMenu.add_separator()</w:t>
      </w:r>
    </w:p>
    <w:p w:rsidR="00E305A4" w:rsidRPr="00E305A4" w:rsidRDefault="00E305A4" w:rsidP="00E305A4">
      <w:pPr>
        <w:contextualSpacing/>
        <w:rPr>
          <w:rFonts w:ascii="Consolas" w:hAnsi="Consolas" w:cs="Consolas"/>
        </w:rPr>
      </w:pPr>
      <w:r w:rsidRPr="00E305A4">
        <w:rPr>
          <w:rFonts w:ascii="Consolas" w:hAnsi="Consolas" w:cs="Consolas"/>
        </w:rPr>
        <w:t xml:space="preserve">        </w:t>
      </w:r>
    </w:p>
    <w:p w:rsidR="00E305A4" w:rsidRPr="00E305A4" w:rsidRDefault="00E305A4" w:rsidP="00E305A4">
      <w:pPr>
        <w:contextualSpacing/>
        <w:rPr>
          <w:rFonts w:ascii="Consolas" w:hAnsi="Consolas" w:cs="Consolas"/>
        </w:rPr>
      </w:pPr>
      <w:r w:rsidRPr="00E305A4">
        <w:rPr>
          <w:rFonts w:ascii="Consolas" w:hAnsi="Consolas" w:cs="Consolas"/>
        </w:rPr>
        <w:t xml:space="preserve">        global TotalSalary</w:t>
      </w:r>
    </w:p>
    <w:p w:rsidR="00E305A4" w:rsidRPr="00E305A4" w:rsidRDefault="00E305A4" w:rsidP="00E305A4">
      <w:pPr>
        <w:contextualSpacing/>
        <w:rPr>
          <w:rFonts w:ascii="Consolas" w:hAnsi="Consolas" w:cs="Consolas"/>
        </w:rPr>
      </w:pPr>
      <w:r w:rsidRPr="00E305A4">
        <w:rPr>
          <w:rFonts w:ascii="Consolas" w:hAnsi="Consolas" w:cs="Consolas"/>
        </w:rPr>
        <w:t xml:space="preserve">        self.LoadSalary()</w:t>
      </w:r>
    </w:p>
    <w:p w:rsidR="00E305A4" w:rsidRPr="00E305A4" w:rsidRDefault="00E305A4" w:rsidP="00E305A4">
      <w:pPr>
        <w:contextualSpacing/>
        <w:rPr>
          <w:rFonts w:ascii="Consolas" w:hAnsi="Consolas" w:cs="Consolas"/>
        </w:rPr>
      </w:pPr>
      <w:r w:rsidRPr="00E305A4">
        <w:rPr>
          <w:rFonts w:ascii="Consolas" w:hAnsi="Consolas" w:cs="Consolas"/>
        </w:rPr>
        <w:t xml:space="preserve">        with open(LOG_FILENAME, APPEND_MODE) as f:</w:t>
      </w:r>
    </w:p>
    <w:p w:rsidR="00E305A4" w:rsidRPr="00E305A4" w:rsidRDefault="00E305A4" w:rsidP="00E305A4">
      <w:pPr>
        <w:contextualSpacing/>
        <w:rPr>
          <w:rFonts w:ascii="Consolas" w:hAnsi="Consolas" w:cs="Consolas"/>
        </w:rPr>
      </w:pPr>
      <w:r w:rsidRPr="00E305A4">
        <w:rPr>
          <w:rFonts w:ascii="Consolas" w:hAnsi="Consolas" w:cs="Consolas"/>
        </w:rPr>
        <w:t xml:space="preserve">            f.write(TimeStamp() + TOTAL_SALARY_LOADED_TEXT)</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 xml:space="preserve">    def Logout(self):</w:t>
      </w:r>
    </w:p>
    <w:p w:rsidR="00E305A4" w:rsidRPr="00E305A4" w:rsidRDefault="00E305A4" w:rsidP="00E305A4">
      <w:pPr>
        <w:contextualSpacing/>
        <w:rPr>
          <w:rFonts w:ascii="Consolas" w:hAnsi="Consolas" w:cs="Consolas"/>
        </w:rPr>
      </w:pPr>
      <w:r w:rsidRPr="00E305A4">
        <w:rPr>
          <w:rFonts w:ascii="Consolas" w:hAnsi="Consolas" w:cs="Consolas"/>
        </w:rPr>
        <w:t xml:space="preserve">        with open(LOG_FILENAME, APPEND_MODE) as f:</w:t>
      </w:r>
    </w:p>
    <w:p w:rsidR="00E305A4" w:rsidRPr="00E305A4" w:rsidRDefault="00E305A4" w:rsidP="00E305A4">
      <w:pPr>
        <w:contextualSpacing/>
        <w:rPr>
          <w:rFonts w:ascii="Consolas" w:hAnsi="Consolas" w:cs="Consolas"/>
        </w:rPr>
      </w:pPr>
      <w:r w:rsidRPr="00E305A4">
        <w:rPr>
          <w:rFonts w:ascii="Consolas" w:hAnsi="Consolas" w:cs="Consolas"/>
        </w:rPr>
        <w:t xml:space="preserve">            f.write(TimeStamp() + LOGOUT_SELECTED_TEXT)</w:t>
      </w:r>
    </w:p>
    <w:p w:rsidR="00E305A4" w:rsidRPr="00E305A4" w:rsidRDefault="00E305A4" w:rsidP="00E305A4">
      <w:pPr>
        <w:contextualSpacing/>
        <w:rPr>
          <w:rFonts w:ascii="Consolas" w:hAnsi="Consolas" w:cs="Consolas"/>
        </w:rPr>
      </w:pPr>
      <w:r w:rsidRPr="00E305A4">
        <w:rPr>
          <w:rFonts w:ascii="Consolas" w:hAnsi="Consolas" w:cs="Consolas"/>
        </w:rPr>
        <w:t xml:space="preserve">        self.parent.destroy()</w:t>
      </w:r>
    </w:p>
    <w:p w:rsidR="00E305A4" w:rsidRPr="00E305A4" w:rsidRDefault="00E305A4" w:rsidP="00E305A4">
      <w:pPr>
        <w:contextualSpacing/>
        <w:rPr>
          <w:rFonts w:ascii="Consolas" w:hAnsi="Consolas" w:cs="Consolas"/>
        </w:rPr>
      </w:pPr>
      <w:r w:rsidRPr="00E305A4">
        <w:rPr>
          <w:rFonts w:ascii="Consolas" w:hAnsi="Consolas" w:cs="Consolas"/>
        </w:rPr>
        <w:t xml:space="preserve">        with open(LOG_FILENAME, APPEND_MODE) as f:</w:t>
      </w:r>
    </w:p>
    <w:p w:rsidR="00E305A4" w:rsidRPr="00E305A4" w:rsidRDefault="00E305A4" w:rsidP="00E305A4">
      <w:pPr>
        <w:contextualSpacing/>
        <w:rPr>
          <w:rFonts w:ascii="Consolas" w:hAnsi="Consolas" w:cs="Consolas"/>
        </w:rPr>
      </w:pPr>
      <w:r w:rsidRPr="00E305A4">
        <w:rPr>
          <w:rFonts w:ascii="Consolas" w:hAnsi="Consolas" w:cs="Consolas"/>
        </w:rPr>
        <w:t xml:space="preserve">            f.write(TimeStamp() + MAIN_WINDOW_TERMINATED_TEXT)</w:t>
      </w:r>
    </w:p>
    <w:p w:rsidR="00E305A4" w:rsidRPr="00E305A4" w:rsidRDefault="00E305A4" w:rsidP="00E305A4">
      <w:pPr>
        <w:contextualSpacing/>
        <w:rPr>
          <w:rFonts w:ascii="Consolas" w:hAnsi="Consolas" w:cs="Consolas"/>
        </w:rPr>
      </w:pPr>
      <w:r w:rsidRPr="00E305A4">
        <w:rPr>
          <w:rFonts w:ascii="Consolas" w:hAnsi="Consolas" w:cs="Consolas"/>
        </w:rPr>
        <w:t xml:space="preserve">        with open(CURRENT_EMP_FILENAME, WRITE_MODE) as f:</w:t>
      </w:r>
    </w:p>
    <w:p w:rsidR="00E305A4" w:rsidRPr="00E305A4" w:rsidRDefault="00E305A4" w:rsidP="00E305A4">
      <w:pPr>
        <w:contextualSpacing/>
        <w:rPr>
          <w:rFonts w:ascii="Consolas" w:hAnsi="Consolas" w:cs="Consolas"/>
        </w:rPr>
      </w:pPr>
      <w:r w:rsidRPr="00E305A4">
        <w:rPr>
          <w:rFonts w:ascii="Consolas" w:hAnsi="Consolas" w:cs="Consolas"/>
        </w:rPr>
        <w:t xml:space="preserve">            f.write("")</w:t>
      </w:r>
    </w:p>
    <w:p w:rsidR="00E305A4" w:rsidRPr="00E305A4" w:rsidRDefault="00E305A4" w:rsidP="00E305A4">
      <w:pPr>
        <w:contextualSpacing/>
        <w:rPr>
          <w:rFonts w:ascii="Consolas" w:hAnsi="Consolas" w:cs="Consolas"/>
        </w:rPr>
      </w:pPr>
      <w:r w:rsidRPr="00E305A4">
        <w:rPr>
          <w:rFonts w:ascii="Consolas" w:hAnsi="Consolas" w:cs="Consolas"/>
        </w:rPr>
        <w:t xml:space="preserve">        with open(LOG_FILENAME, APPEND_MODE) as f:</w:t>
      </w:r>
    </w:p>
    <w:p w:rsidR="00E305A4" w:rsidRPr="00E305A4" w:rsidRDefault="00E305A4" w:rsidP="00E305A4">
      <w:pPr>
        <w:contextualSpacing/>
        <w:rPr>
          <w:rFonts w:ascii="Consolas" w:hAnsi="Consolas" w:cs="Consolas"/>
        </w:rPr>
      </w:pPr>
      <w:r w:rsidRPr="00E305A4">
        <w:rPr>
          <w:rFonts w:ascii="Consolas" w:hAnsi="Consolas" w:cs="Consolas"/>
        </w:rPr>
        <w:t xml:space="preserve">            f.write(TimeStamp() + CURRENT_EMP_FILENAME + CURRENT_EMPLOYEE_WIPED_TEXT)</w:t>
      </w:r>
    </w:p>
    <w:p w:rsidR="00E305A4" w:rsidRPr="00E305A4" w:rsidRDefault="00E305A4" w:rsidP="00E305A4">
      <w:pPr>
        <w:contextualSpacing/>
        <w:rPr>
          <w:rFonts w:ascii="Consolas" w:hAnsi="Consolas" w:cs="Consolas"/>
        </w:rPr>
      </w:pPr>
      <w:r w:rsidRPr="00E305A4">
        <w:rPr>
          <w:rFonts w:ascii="Consolas" w:hAnsi="Consolas" w:cs="Consolas"/>
        </w:rPr>
        <w:t xml:space="preserve">        root = Tk()</w:t>
      </w:r>
    </w:p>
    <w:p w:rsidR="00E305A4" w:rsidRPr="00E305A4" w:rsidRDefault="00E305A4" w:rsidP="00E305A4">
      <w:pPr>
        <w:contextualSpacing/>
        <w:rPr>
          <w:rFonts w:ascii="Consolas" w:hAnsi="Consolas" w:cs="Consolas"/>
        </w:rPr>
      </w:pPr>
      <w:r w:rsidRPr="00E305A4">
        <w:rPr>
          <w:rFonts w:ascii="Consolas" w:hAnsi="Consolas" w:cs="Consolas"/>
        </w:rPr>
        <w:t xml:space="preserve">        root.geometry(WINDOW_GEOMETRY)</w:t>
      </w:r>
    </w:p>
    <w:p w:rsidR="00E305A4" w:rsidRPr="00E305A4" w:rsidRDefault="00E305A4" w:rsidP="00E305A4">
      <w:pPr>
        <w:contextualSpacing/>
        <w:rPr>
          <w:rFonts w:ascii="Consolas" w:hAnsi="Consolas" w:cs="Consolas"/>
        </w:rPr>
      </w:pPr>
      <w:r w:rsidRPr="00E305A4">
        <w:rPr>
          <w:rFonts w:ascii="Consolas" w:hAnsi="Consolas" w:cs="Consolas"/>
        </w:rPr>
        <w:t xml:space="preserve">        with open(LOG_FILENAME, APPEND_MODE) as f:</w:t>
      </w:r>
    </w:p>
    <w:p w:rsidR="00E305A4" w:rsidRPr="00E305A4" w:rsidRDefault="00E305A4" w:rsidP="00E305A4">
      <w:pPr>
        <w:contextualSpacing/>
        <w:rPr>
          <w:rFonts w:ascii="Consolas" w:hAnsi="Consolas" w:cs="Consolas"/>
        </w:rPr>
      </w:pPr>
      <w:r w:rsidRPr="00E305A4">
        <w:rPr>
          <w:rFonts w:ascii="Consolas" w:hAnsi="Consolas" w:cs="Consolas"/>
        </w:rPr>
        <w:t xml:space="preserve">            f.write(TimeStamp() + INITIALISING_WINDOW_TEXT + WINDOW_GEOMETRY + "\n") </w:t>
      </w:r>
    </w:p>
    <w:p w:rsidR="00E305A4" w:rsidRPr="00E305A4" w:rsidRDefault="00E305A4" w:rsidP="00E305A4">
      <w:pPr>
        <w:contextualSpacing/>
        <w:rPr>
          <w:rFonts w:ascii="Consolas" w:hAnsi="Consolas" w:cs="Consolas"/>
        </w:rPr>
      </w:pPr>
      <w:r w:rsidRPr="00E305A4">
        <w:rPr>
          <w:rFonts w:ascii="Consolas" w:hAnsi="Consolas" w:cs="Consolas"/>
        </w:rPr>
        <w:t xml:space="preserve">        app = LoginScreen(root)</w:t>
      </w:r>
    </w:p>
    <w:p w:rsidR="00E305A4" w:rsidRPr="00E305A4" w:rsidRDefault="00E305A4" w:rsidP="00E305A4">
      <w:pPr>
        <w:contextualSpacing/>
        <w:rPr>
          <w:rFonts w:ascii="Consolas" w:hAnsi="Consolas" w:cs="Consolas"/>
        </w:rPr>
      </w:pPr>
      <w:r w:rsidRPr="00E305A4">
        <w:rPr>
          <w:rFonts w:ascii="Consolas" w:hAnsi="Consolas" w:cs="Consolas"/>
        </w:rPr>
        <w:t xml:space="preserve">        root.mainloop()</w:t>
      </w:r>
    </w:p>
    <w:p w:rsidR="00E305A4" w:rsidRPr="00E305A4" w:rsidRDefault="00E305A4" w:rsidP="00E305A4">
      <w:pPr>
        <w:contextualSpacing/>
        <w:rPr>
          <w:rFonts w:ascii="Consolas" w:hAnsi="Consolas" w:cs="Consolas"/>
        </w:rPr>
      </w:pPr>
      <w:r w:rsidRPr="00E305A4">
        <w:rPr>
          <w:rFonts w:ascii="Consolas" w:hAnsi="Consolas" w:cs="Consolas"/>
        </w:rPr>
        <w:t xml:space="preserve">                </w:t>
      </w:r>
    </w:p>
    <w:p w:rsidR="00E305A4" w:rsidRPr="00E305A4" w:rsidRDefault="00E305A4" w:rsidP="00E305A4">
      <w:pPr>
        <w:contextualSpacing/>
        <w:rPr>
          <w:rFonts w:ascii="Consolas" w:hAnsi="Consolas" w:cs="Consolas"/>
        </w:rPr>
      </w:pPr>
      <w:r w:rsidRPr="00E305A4">
        <w:rPr>
          <w:rFonts w:ascii="Consolas" w:hAnsi="Consolas" w:cs="Consolas"/>
        </w:rPr>
        <w:t xml:space="preserve">    def Quit(self):</w:t>
      </w:r>
    </w:p>
    <w:p w:rsidR="00E305A4" w:rsidRPr="00E305A4" w:rsidRDefault="00E305A4" w:rsidP="00E305A4">
      <w:pPr>
        <w:contextualSpacing/>
        <w:rPr>
          <w:rFonts w:ascii="Consolas" w:hAnsi="Consolas" w:cs="Consolas"/>
        </w:rPr>
      </w:pPr>
      <w:r w:rsidRPr="00E305A4">
        <w:rPr>
          <w:rFonts w:ascii="Consolas" w:hAnsi="Consolas" w:cs="Consolas"/>
        </w:rPr>
        <w:t xml:space="preserve">        </w:t>
      </w:r>
    </w:p>
    <w:p w:rsidR="00E305A4" w:rsidRPr="00E305A4" w:rsidRDefault="00E305A4" w:rsidP="00E305A4">
      <w:pPr>
        <w:contextualSpacing/>
        <w:rPr>
          <w:rFonts w:ascii="Consolas" w:hAnsi="Consolas" w:cs="Consolas"/>
        </w:rPr>
      </w:pPr>
      <w:r w:rsidRPr="00E305A4">
        <w:rPr>
          <w:rFonts w:ascii="Consolas" w:hAnsi="Consolas" w:cs="Consolas"/>
        </w:rPr>
        <w:t xml:space="preserve">        with open(LOG_FILENAME, APPEND_MODE) as f:</w:t>
      </w:r>
    </w:p>
    <w:p w:rsidR="00E305A4" w:rsidRPr="00E305A4" w:rsidRDefault="00E305A4" w:rsidP="00E305A4">
      <w:pPr>
        <w:contextualSpacing/>
        <w:rPr>
          <w:rFonts w:ascii="Consolas" w:hAnsi="Consolas" w:cs="Consolas"/>
        </w:rPr>
      </w:pPr>
      <w:r w:rsidRPr="00E305A4">
        <w:rPr>
          <w:rFonts w:ascii="Consolas" w:hAnsi="Consolas" w:cs="Consolas"/>
        </w:rPr>
        <w:t xml:space="preserve">            f.write(TimeStamp() + QUIT_SELECTED_TEXT)</w:t>
      </w:r>
    </w:p>
    <w:p w:rsidR="00E305A4" w:rsidRPr="00E305A4" w:rsidRDefault="00E305A4" w:rsidP="00E305A4">
      <w:pPr>
        <w:contextualSpacing/>
        <w:rPr>
          <w:rFonts w:ascii="Consolas" w:hAnsi="Consolas" w:cs="Consolas"/>
        </w:rPr>
      </w:pPr>
      <w:r w:rsidRPr="00E305A4">
        <w:rPr>
          <w:rFonts w:ascii="Consolas" w:hAnsi="Consolas" w:cs="Consolas"/>
        </w:rPr>
        <w:t xml:space="preserve">        self.parent.destroy()</w:t>
      </w:r>
    </w:p>
    <w:p w:rsidR="00E305A4" w:rsidRPr="00E305A4" w:rsidRDefault="00E305A4" w:rsidP="00E305A4">
      <w:pPr>
        <w:contextualSpacing/>
        <w:rPr>
          <w:rFonts w:ascii="Consolas" w:hAnsi="Consolas" w:cs="Consolas"/>
        </w:rPr>
      </w:pPr>
      <w:r w:rsidRPr="00E305A4">
        <w:rPr>
          <w:rFonts w:ascii="Consolas" w:hAnsi="Consolas" w:cs="Consolas"/>
        </w:rPr>
        <w:t xml:space="preserve">        with open(LOG_FILENAME, APPEND_MODE) as f:</w:t>
      </w:r>
    </w:p>
    <w:p w:rsidR="00E305A4" w:rsidRPr="00E305A4" w:rsidRDefault="00E305A4" w:rsidP="00E305A4">
      <w:pPr>
        <w:contextualSpacing/>
        <w:rPr>
          <w:rFonts w:ascii="Consolas" w:hAnsi="Consolas" w:cs="Consolas"/>
        </w:rPr>
      </w:pPr>
      <w:r w:rsidRPr="00E305A4">
        <w:rPr>
          <w:rFonts w:ascii="Consolas" w:hAnsi="Consolas" w:cs="Consolas"/>
        </w:rPr>
        <w:lastRenderedPageBreak/>
        <w:t xml:space="preserve">            f.write(TimeStamp() + WINDOW_TERMINATED_TEXT)</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 xml:space="preserve">    def Help(self):</w:t>
      </w:r>
    </w:p>
    <w:p w:rsidR="00E305A4" w:rsidRPr="00E305A4" w:rsidRDefault="00E305A4" w:rsidP="00E305A4">
      <w:pPr>
        <w:contextualSpacing/>
        <w:rPr>
          <w:rFonts w:ascii="Consolas" w:hAnsi="Consolas" w:cs="Consolas"/>
        </w:rPr>
      </w:pPr>
      <w:r w:rsidRPr="00E305A4">
        <w:rPr>
          <w:rFonts w:ascii="Consolas" w:hAnsi="Consolas" w:cs="Consolas"/>
        </w:rPr>
        <w:t xml:space="preserve">        </w:t>
      </w:r>
    </w:p>
    <w:p w:rsidR="00E305A4" w:rsidRPr="00E305A4" w:rsidRDefault="00E305A4" w:rsidP="00E305A4">
      <w:pPr>
        <w:contextualSpacing/>
        <w:rPr>
          <w:rFonts w:ascii="Consolas" w:hAnsi="Consolas" w:cs="Consolas"/>
        </w:rPr>
      </w:pPr>
      <w:r w:rsidRPr="00E305A4">
        <w:rPr>
          <w:rFonts w:ascii="Consolas" w:hAnsi="Consolas" w:cs="Consolas"/>
        </w:rPr>
        <w:t xml:space="preserve">        with open(LOG_FILENAME, APPEND_MODE) as f:</w:t>
      </w:r>
    </w:p>
    <w:p w:rsidR="00E305A4" w:rsidRPr="00E305A4" w:rsidRDefault="00E305A4" w:rsidP="00E305A4">
      <w:pPr>
        <w:contextualSpacing/>
        <w:rPr>
          <w:rFonts w:ascii="Consolas" w:hAnsi="Consolas" w:cs="Consolas"/>
        </w:rPr>
      </w:pPr>
      <w:r w:rsidRPr="00E305A4">
        <w:rPr>
          <w:rFonts w:ascii="Consolas" w:hAnsi="Consolas" w:cs="Consolas"/>
        </w:rPr>
        <w:t xml:space="preserve">            f.write(TimeStamp() + MAIN_SCREEN_HELP_SELECTED_TEXT)</w:t>
      </w:r>
    </w:p>
    <w:p w:rsidR="00E305A4" w:rsidRPr="00E305A4" w:rsidRDefault="00E305A4" w:rsidP="00E305A4">
      <w:pPr>
        <w:contextualSpacing/>
        <w:rPr>
          <w:rFonts w:ascii="Consolas" w:hAnsi="Consolas" w:cs="Consolas"/>
        </w:rPr>
      </w:pPr>
      <w:r w:rsidRPr="00E305A4">
        <w:rPr>
          <w:rFonts w:ascii="Consolas" w:hAnsi="Consolas" w:cs="Consolas"/>
        </w:rPr>
        <w:t xml:space="preserve">            CreatePopup(MAIN_SCREEN_HELP_TEXT)</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 xml:space="preserve">    def LoadSalary(self):</w:t>
      </w:r>
    </w:p>
    <w:p w:rsidR="00E305A4" w:rsidRPr="00E305A4" w:rsidRDefault="00E305A4" w:rsidP="00E305A4">
      <w:pPr>
        <w:contextualSpacing/>
        <w:rPr>
          <w:rFonts w:ascii="Consolas" w:hAnsi="Consolas" w:cs="Consolas"/>
        </w:rPr>
      </w:pPr>
      <w:r w:rsidRPr="00E305A4">
        <w:rPr>
          <w:rFonts w:ascii="Consolas" w:hAnsi="Consolas" w:cs="Consolas"/>
        </w:rPr>
        <w:t xml:space="preserve">        global TotalSalary</w:t>
      </w:r>
    </w:p>
    <w:p w:rsidR="00E305A4" w:rsidRPr="00E305A4" w:rsidRDefault="00E305A4" w:rsidP="00E305A4">
      <w:pPr>
        <w:contextualSpacing/>
        <w:rPr>
          <w:rFonts w:ascii="Consolas" w:hAnsi="Consolas" w:cs="Consolas"/>
        </w:rPr>
      </w:pPr>
      <w:r w:rsidRPr="00E305A4">
        <w:rPr>
          <w:rFonts w:ascii="Consolas" w:hAnsi="Consolas" w:cs="Consolas"/>
        </w:rPr>
        <w:t xml:space="preserve">        TotalSalary = 0</w:t>
      </w:r>
    </w:p>
    <w:p w:rsidR="00E305A4" w:rsidRPr="00E305A4" w:rsidRDefault="00E305A4" w:rsidP="00E305A4">
      <w:pPr>
        <w:contextualSpacing/>
        <w:rPr>
          <w:rFonts w:ascii="Consolas" w:hAnsi="Consolas" w:cs="Consolas"/>
        </w:rPr>
      </w:pPr>
      <w:r w:rsidRPr="00E305A4">
        <w:rPr>
          <w:rFonts w:ascii="Consolas" w:hAnsi="Consolas" w:cs="Consolas"/>
        </w:rPr>
        <w:t xml:space="preserve">        with open(EMP_DATABASE_FILENAME, READ_MODE) as f:</w:t>
      </w:r>
    </w:p>
    <w:p w:rsidR="00E305A4" w:rsidRPr="00E305A4" w:rsidRDefault="00E305A4" w:rsidP="00E305A4">
      <w:pPr>
        <w:contextualSpacing/>
        <w:rPr>
          <w:rFonts w:ascii="Consolas" w:hAnsi="Consolas" w:cs="Consolas"/>
        </w:rPr>
      </w:pPr>
      <w:r w:rsidRPr="00E305A4">
        <w:rPr>
          <w:rFonts w:ascii="Consolas" w:hAnsi="Consolas" w:cs="Consolas"/>
        </w:rPr>
        <w:t xml:space="preserve">            Employees = eval(f.readline())</w:t>
      </w:r>
    </w:p>
    <w:p w:rsidR="00E305A4" w:rsidRPr="00E305A4" w:rsidRDefault="00E305A4" w:rsidP="00E305A4">
      <w:pPr>
        <w:contextualSpacing/>
        <w:rPr>
          <w:rFonts w:ascii="Consolas" w:hAnsi="Consolas" w:cs="Consolas"/>
        </w:rPr>
      </w:pPr>
      <w:r w:rsidRPr="00E305A4">
        <w:rPr>
          <w:rFonts w:ascii="Consolas" w:hAnsi="Consolas" w:cs="Consolas"/>
        </w:rPr>
        <w:t xml:space="preserve">        for Employee in Employees:</w:t>
      </w:r>
    </w:p>
    <w:p w:rsidR="00E305A4" w:rsidRPr="00E305A4" w:rsidRDefault="00E305A4" w:rsidP="00E305A4">
      <w:pPr>
        <w:contextualSpacing/>
        <w:rPr>
          <w:rFonts w:ascii="Consolas" w:hAnsi="Consolas" w:cs="Consolas"/>
        </w:rPr>
      </w:pPr>
      <w:r w:rsidRPr="00E305A4">
        <w:rPr>
          <w:rFonts w:ascii="Consolas" w:hAnsi="Consolas" w:cs="Consolas"/>
        </w:rPr>
        <w:t xml:space="preserve">            TotalSalary += int(Employee["Salary"])</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 xml:space="preserve">    def CreateEmployee(self):</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 xml:space="preserve">        with open(LOG_FILENAME, APPEND_MODE) as f:</w:t>
      </w:r>
    </w:p>
    <w:p w:rsidR="00E305A4" w:rsidRPr="00E305A4" w:rsidRDefault="00E305A4" w:rsidP="00E305A4">
      <w:pPr>
        <w:contextualSpacing/>
        <w:rPr>
          <w:rFonts w:ascii="Consolas" w:hAnsi="Consolas" w:cs="Consolas"/>
        </w:rPr>
      </w:pPr>
      <w:r w:rsidRPr="00E305A4">
        <w:rPr>
          <w:rFonts w:ascii="Consolas" w:hAnsi="Consolas" w:cs="Consolas"/>
        </w:rPr>
        <w:t xml:space="preserve">            f.write(TimeStamp() + CREATE_EMPLOYEE_SELECTED_TEXT)</w:t>
      </w:r>
    </w:p>
    <w:p w:rsidR="00E305A4" w:rsidRPr="00E305A4" w:rsidRDefault="00E305A4" w:rsidP="00E305A4">
      <w:pPr>
        <w:contextualSpacing/>
        <w:rPr>
          <w:rFonts w:ascii="Consolas" w:hAnsi="Consolas" w:cs="Consolas"/>
        </w:rPr>
      </w:pPr>
      <w:r w:rsidRPr="00E305A4">
        <w:rPr>
          <w:rFonts w:ascii="Consolas" w:hAnsi="Consolas" w:cs="Consolas"/>
        </w:rPr>
        <w:t xml:space="preserve">        self.parent.destroy()</w:t>
      </w:r>
    </w:p>
    <w:p w:rsidR="00E305A4" w:rsidRPr="00E305A4" w:rsidRDefault="00E305A4" w:rsidP="00E305A4">
      <w:pPr>
        <w:contextualSpacing/>
        <w:rPr>
          <w:rFonts w:ascii="Consolas" w:hAnsi="Consolas" w:cs="Consolas"/>
        </w:rPr>
      </w:pPr>
      <w:r w:rsidRPr="00E305A4">
        <w:rPr>
          <w:rFonts w:ascii="Consolas" w:hAnsi="Consolas" w:cs="Consolas"/>
        </w:rPr>
        <w:t xml:space="preserve">        with open(LOG_FILENAME, APPEND_MODE) as f:</w:t>
      </w:r>
    </w:p>
    <w:p w:rsidR="00E305A4" w:rsidRPr="00E305A4" w:rsidRDefault="00E305A4" w:rsidP="00E305A4">
      <w:pPr>
        <w:contextualSpacing/>
        <w:rPr>
          <w:rFonts w:ascii="Consolas" w:hAnsi="Consolas" w:cs="Consolas"/>
        </w:rPr>
      </w:pPr>
      <w:r w:rsidRPr="00E305A4">
        <w:rPr>
          <w:rFonts w:ascii="Consolas" w:hAnsi="Consolas" w:cs="Consolas"/>
        </w:rPr>
        <w:t xml:space="preserve">            f.write(TimeStamp() + MAIN_WINDOW_TERMINATED_TEXT)</w:t>
      </w:r>
    </w:p>
    <w:p w:rsidR="00E305A4" w:rsidRPr="00E305A4" w:rsidRDefault="00E305A4" w:rsidP="00E305A4">
      <w:pPr>
        <w:contextualSpacing/>
        <w:rPr>
          <w:rFonts w:ascii="Consolas" w:hAnsi="Consolas" w:cs="Consolas"/>
        </w:rPr>
      </w:pPr>
      <w:r w:rsidRPr="00E305A4">
        <w:rPr>
          <w:rFonts w:ascii="Consolas" w:hAnsi="Consolas" w:cs="Consolas"/>
        </w:rPr>
        <w:t xml:space="preserve">        root = Tk()</w:t>
      </w:r>
    </w:p>
    <w:p w:rsidR="00E305A4" w:rsidRPr="00E305A4" w:rsidRDefault="00E305A4" w:rsidP="00E305A4">
      <w:pPr>
        <w:contextualSpacing/>
        <w:rPr>
          <w:rFonts w:ascii="Consolas" w:hAnsi="Consolas" w:cs="Consolas"/>
        </w:rPr>
      </w:pPr>
      <w:r w:rsidRPr="00E305A4">
        <w:rPr>
          <w:rFonts w:ascii="Consolas" w:hAnsi="Consolas" w:cs="Consolas"/>
        </w:rPr>
        <w:t xml:space="preserve">        root.geometry(WINDOW_GEOMETRY)</w:t>
      </w:r>
    </w:p>
    <w:p w:rsidR="00E305A4" w:rsidRPr="00E305A4" w:rsidRDefault="00E305A4" w:rsidP="00E305A4">
      <w:pPr>
        <w:contextualSpacing/>
        <w:rPr>
          <w:rFonts w:ascii="Consolas" w:hAnsi="Consolas" w:cs="Consolas"/>
        </w:rPr>
      </w:pPr>
      <w:r w:rsidRPr="00E305A4">
        <w:rPr>
          <w:rFonts w:ascii="Consolas" w:hAnsi="Consolas" w:cs="Consolas"/>
        </w:rPr>
        <w:t xml:space="preserve">        with open(LOG_FILENAME, APPEND_MODE) as f:</w:t>
      </w:r>
    </w:p>
    <w:p w:rsidR="00E305A4" w:rsidRPr="00E305A4" w:rsidRDefault="00E305A4" w:rsidP="00E305A4">
      <w:pPr>
        <w:contextualSpacing/>
        <w:rPr>
          <w:rFonts w:ascii="Consolas" w:hAnsi="Consolas" w:cs="Consolas"/>
        </w:rPr>
      </w:pPr>
      <w:r w:rsidRPr="00E305A4">
        <w:rPr>
          <w:rFonts w:ascii="Consolas" w:hAnsi="Consolas" w:cs="Consolas"/>
        </w:rPr>
        <w:t xml:space="preserve">            f.write(TimeStamp() + INITIALISING_WINDOW_TEXT + WINDOW_GEOMETRY + "\n") </w:t>
      </w:r>
    </w:p>
    <w:p w:rsidR="00E305A4" w:rsidRPr="00E305A4" w:rsidRDefault="00E305A4" w:rsidP="00E305A4">
      <w:pPr>
        <w:contextualSpacing/>
        <w:rPr>
          <w:rFonts w:ascii="Consolas" w:hAnsi="Consolas" w:cs="Consolas"/>
        </w:rPr>
      </w:pPr>
      <w:r w:rsidRPr="00E305A4">
        <w:rPr>
          <w:rFonts w:ascii="Consolas" w:hAnsi="Consolas" w:cs="Consolas"/>
        </w:rPr>
        <w:t xml:space="preserve">        app = CreateEmployeeScreen(root)</w:t>
      </w:r>
    </w:p>
    <w:p w:rsidR="00E305A4" w:rsidRPr="00E305A4" w:rsidRDefault="00E305A4" w:rsidP="00E305A4">
      <w:pPr>
        <w:contextualSpacing/>
        <w:rPr>
          <w:rFonts w:ascii="Consolas" w:hAnsi="Consolas" w:cs="Consolas"/>
        </w:rPr>
      </w:pPr>
      <w:r w:rsidRPr="00E305A4">
        <w:rPr>
          <w:rFonts w:ascii="Consolas" w:hAnsi="Consolas" w:cs="Consolas"/>
        </w:rPr>
        <w:t xml:space="preserve">        root.mainloop()</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 xml:space="preserve">    def SearchEmployees(self):</w:t>
      </w:r>
    </w:p>
    <w:p w:rsidR="00E305A4" w:rsidRPr="00E305A4" w:rsidRDefault="00E305A4" w:rsidP="00E305A4">
      <w:pPr>
        <w:contextualSpacing/>
        <w:rPr>
          <w:rFonts w:ascii="Consolas" w:hAnsi="Consolas" w:cs="Consolas"/>
        </w:rPr>
      </w:pPr>
      <w:r w:rsidRPr="00E305A4">
        <w:rPr>
          <w:rFonts w:ascii="Consolas" w:hAnsi="Consolas" w:cs="Consolas"/>
        </w:rPr>
        <w:t xml:space="preserve">        with open(LOG_FILENAME, APPEND_MODE) as f:</w:t>
      </w:r>
    </w:p>
    <w:p w:rsidR="00E305A4" w:rsidRPr="00E305A4" w:rsidRDefault="00E305A4" w:rsidP="00E305A4">
      <w:pPr>
        <w:contextualSpacing/>
        <w:rPr>
          <w:rFonts w:ascii="Consolas" w:hAnsi="Consolas" w:cs="Consolas"/>
        </w:rPr>
      </w:pPr>
      <w:r w:rsidRPr="00E305A4">
        <w:rPr>
          <w:rFonts w:ascii="Consolas" w:hAnsi="Consolas" w:cs="Consolas"/>
        </w:rPr>
        <w:t xml:space="preserve">            f.write(TimeStamp() + SEARCH_EMPLOYEE_SELECTED_TEXT)</w:t>
      </w:r>
    </w:p>
    <w:p w:rsidR="00E305A4" w:rsidRPr="00E305A4" w:rsidRDefault="00E305A4" w:rsidP="00E305A4">
      <w:pPr>
        <w:contextualSpacing/>
        <w:rPr>
          <w:rFonts w:ascii="Consolas" w:hAnsi="Consolas" w:cs="Consolas"/>
        </w:rPr>
      </w:pPr>
      <w:r w:rsidRPr="00E305A4">
        <w:rPr>
          <w:rFonts w:ascii="Consolas" w:hAnsi="Consolas" w:cs="Consolas"/>
        </w:rPr>
        <w:t xml:space="preserve">        self.parent.destroy()</w:t>
      </w:r>
    </w:p>
    <w:p w:rsidR="00E305A4" w:rsidRPr="00E305A4" w:rsidRDefault="00E305A4" w:rsidP="00E305A4">
      <w:pPr>
        <w:contextualSpacing/>
        <w:rPr>
          <w:rFonts w:ascii="Consolas" w:hAnsi="Consolas" w:cs="Consolas"/>
        </w:rPr>
      </w:pPr>
      <w:r w:rsidRPr="00E305A4">
        <w:rPr>
          <w:rFonts w:ascii="Consolas" w:hAnsi="Consolas" w:cs="Consolas"/>
        </w:rPr>
        <w:t xml:space="preserve">        with open(LOG_FILENAME, APPEND_MODE) as f:</w:t>
      </w:r>
    </w:p>
    <w:p w:rsidR="00E305A4" w:rsidRPr="00E305A4" w:rsidRDefault="00E305A4" w:rsidP="00E305A4">
      <w:pPr>
        <w:contextualSpacing/>
        <w:rPr>
          <w:rFonts w:ascii="Consolas" w:hAnsi="Consolas" w:cs="Consolas"/>
        </w:rPr>
      </w:pPr>
      <w:r w:rsidRPr="00E305A4">
        <w:rPr>
          <w:rFonts w:ascii="Consolas" w:hAnsi="Consolas" w:cs="Consolas"/>
        </w:rPr>
        <w:t xml:space="preserve">            f.write(TimeStamp() + MAIN_WINDOW_TERMINATED_TEXT)</w:t>
      </w:r>
    </w:p>
    <w:p w:rsidR="00E305A4" w:rsidRPr="00E305A4" w:rsidRDefault="00E305A4" w:rsidP="00E305A4">
      <w:pPr>
        <w:contextualSpacing/>
        <w:rPr>
          <w:rFonts w:ascii="Consolas" w:hAnsi="Consolas" w:cs="Consolas"/>
        </w:rPr>
      </w:pPr>
      <w:r w:rsidRPr="00E305A4">
        <w:rPr>
          <w:rFonts w:ascii="Consolas" w:hAnsi="Consolas" w:cs="Consolas"/>
        </w:rPr>
        <w:t xml:space="preserve">        root = Tk()</w:t>
      </w:r>
    </w:p>
    <w:p w:rsidR="00E305A4" w:rsidRPr="00E305A4" w:rsidRDefault="00E305A4" w:rsidP="00E305A4">
      <w:pPr>
        <w:contextualSpacing/>
        <w:rPr>
          <w:rFonts w:ascii="Consolas" w:hAnsi="Consolas" w:cs="Consolas"/>
        </w:rPr>
      </w:pPr>
      <w:r w:rsidRPr="00E305A4">
        <w:rPr>
          <w:rFonts w:ascii="Consolas" w:hAnsi="Consolas" w:cs="Consolas"/>
        </w:rPr>
        <w:t xml:space="preserve">        root.geometry(WINDOW_GEOMETRY)</w:t>
      </w:r>
    </w:p>
    <w:p w:rsidR="00E305A4" w:rsidRPr="00E305A4" w:rsidRDefault="00E305A4" w:rsidP="00E305A4">
      <w:pPr>
        <w:contextualSpacing/>
        <w:rPr>
          <w:rFonts w:ascii="Consolas" w:hAnsi="Consolas" w:cs="Consolas"/>
        </w:rPr>
      </w:pPr>
      <w:r w:rsidRPr="00E305A4">
        <w:rPr>
          <w:rFonts w:ascii="Consolas" w:hAnsi="Consolas" w:cs="Consolas"/>
        </w:rPr>
        <w:t xml:space="preserve">        with open(LOG_FILENAME, APPEND_MODE) as f:</w:t>
      </w:r>
    </w:p>
    <w:p w:rsidR="00E305A4" w:rsidRPr="00E305A4" w:rsidRDefault="00E305A4" w:rsidP="00E305A4">
      <w:pPr>
        <w:contextualSpacing/>
        <w:rPr>
          <w:rFonts w:ascii="Consolas" w:hAnsi="Consolas" w:cs="Consolas"/>
        </w:rPr>
      </w:pPr>
      <w:r w:rsidRPr="00E305A4">
        <w:rPr>
          <w:rFonts w:ascii="Consolas" w:hAnsi="Consolas" w:cs="Consolas"/>
        </w:rPr>
        <w:t xml:space="preserve">            f.write(TimeStamp() + INITIALISING_WINDOW_TEXT + WINDOW_GEOMETRY + "\n")</w:t>
      </w:r>
    </w:p>
    <w:p w:rsidR="00E305A4" w:rsidRPr="00E305A4" w:rsidRDefault="00E305A4" w:rsidP="00E305A4">
      <w:pPr>
        <w:contextualSpacing/>
        <w:rPr>
          <w:rFonts w:ascii="Consolas" w:hAnsi="Consolas" w:cs="Consolas"/>
        </w:rPr>
      </w:pPr>
      <w:r w:rsidRPr="00E305A4">
        <w:rPr>
          <w:rFonts w:ascii="Consolas" w:hAnsi="Consolas" w:cs="Consolas"/>
        </w:rPr>
        <w:t xml:space="preserve">        app = SearchEmployeeScreen(root)</w:t>
      </w:r>
    </w:p>
    <w:p w:rsidR="00E305A4" w:rsidRPr="00E305A4" w:rsidRDefault="00E305A4" w:rsidP="00E305A4">
      <w:pPr>
        <w:contextualSpacing/>
        <w:rPr>
          <w:rFonts w:ascii="Consolas" w:hAnsi="Consolas" w:cs="Consolas"/>
        </w:rPr>
      </w:pPr>
      <w:r w:rsidRPr="00E305A4">
        <w:rPr>
          <w:rFonts w:ascii="Consolas" w:hAnsi="Consolas" w:cs="Consolas"/>
        </w:rPr>
        <w:t xml:space="preserve">        root.mainloop()</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 xml:space="preserve">    def EmpCount(self):</w:t>
      </w:r>
    </w:p>
    <w:p w:rsidR="00E305A4" w:rsidRPr="00E305A4" w:rsidRDefault="00E305A4" w:rsidP="00E305A4">
      <w:pPr>
        <w:contextualSpacing/>
        <w:rPr>
          <w:rFonts w:ascii="Consolas" w:hAnsi="Consolas" w:cs="Consolas"/>
        </w:rPr>
      </w:pPr>
      <w:r w:rsidRPr="00E305A4">
        <w:rPr>
          <w:rFonts w:ascii="Consolas" w:hAnsi="Consolas" w:cs="Consolas"/>
        </w:rPr>
        <w:t xml:space="preserve">        with open(EMP_DATABASE_FILENAME, READ_MODE) as f:</w:t>
      </w:r>
    </w:p>
    <w:p w:rsidR="00E305A4" w:rsidRPr="00E305A4" w:rsidRDefault="00E305A4" w:rsidP="00E305A4">
      <w:pPr>
        <w:contextualSpacing/>
        <w:rPr>
          <w:rFonts w:ascii="Consolas" w:hAnsi="Consolas" w:cs="Consolas"/>
        </w:rPr>
      </w:pPr>
      <w:r w:rsidRPr="00E305A4">
        <w:rPr>
          <w:rFonts w:ascii="Consolas" w:hAnsi="Consolas" w:cs="Consolas"/>
        </w:rPr>
        <w:lastRenderedPageBreak/>
        <w:t xml:space="preserve">            Employees = eval(f.readline())</w:t>
      </w:r>
    </w:p>
    <w:p w:rsidR="00E305A4" w:rsidRPr="00E305A4" w:rsidRDefault="00E305A4" w:rsidP="00E305A4">
      <w:pPr>
        <w:contextualSpacing/>
        <w:rPr>
          <w:rFonts w:ascii="Consolas" w:hAnsi="Consolas" w:cs="Consolas"/>
        </w:rPr>
      </w:pPr>
      <w:r w:rsidRPr="00E305A4">
        <w:rPr>
          <w:rFonts w:ascii="Consolas" w:hAnsi="Consolas" w:cs="Consolas"/>
        </w:rPr>
        <w:t xml:space="preserve">            EmpCount = len(Employees)</w:t>
      </w:r>
    </w:p>
    <w:p w:rsidR="00E305A4" w:rsidRPr="00E305A4" w:rsidRDefault="00E305A4" w:rsidP="00E305A4">
      <w:pPr>
        <w:contextualSpacing/>
        <w:rPr>
          <w:rFonts w:ascii="Consolas" w:hAnsi="Consolas" w:cs="Consolas"/>
        </w:rPr>
      </w:pPr>
      <w:r w:rsidRPr="00E305A4">
        <w:rPr>
          <w:rFonts w:ascii="Consolas" w:hAnsi="Consolas" w:cs="Consolas"/>
        </w:rPr>
        <w:t xml:space="preserve">        CreatePopup(EMP_COUNT_POPUP_TEXT %EmpCount)</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 xml:space="preserve">    def TotalSalary(self):</w:t>
      </w:r>
    </w:p>
    <w:p w:rsidR="00E305A4" w:rsidRPr="00E305A4" w:rsidRDefault="00E305A4" w:rsidP="00E305A4">
      <w:pPr>
        <w:contextualSpacing/>
        <w:rPr>
          <w:rFonts w:ascii="Consolas" w:hAnsi="Consolas" w:cs="Consolas"/>
        </w:rPr>
      </w:pPr>
      <w:r w:rsidRPr="00E305A4">
        <w:rPr>
          <w:rFonts w:ascii="Consolas" w:hAnsi="Consolas" w:cs="Consolas"/>
        </w:rPr>
        <w:t xml:space="preserve">        global TotalSalary</w:t>
      </w:r>
    </w:p>
    <w:p w:rsidR="00E305A4" w:rsidRPr="00E305A4" w:rsidRDefault="00E305A4" w:rsidP="00E305A4">
      <w:pPr>
        <w:contextualSpacing/>
        <w:rPr>
          <w:rFonts w:ascii="Consolas" w:hAnsi="Consolas" w:cs="Consolas"/>
        </w:rPr>
      </w:pPr>
      <w:r w:rsidRPr="00E305A4">
        <w:rPr>
          <w:rFonts w:ascii="Consolas" w:hAnsi="Consolas" w:cs="Consolas"/>
        </w:rPr>
        <w:t xml:space="preserve">        CreatePopup(TOTAL_SALARY_POPUP_TEXT %TotalSalary)</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 xml:space="preserve">    def TotalExpenditure(self):</w:t>
      </w:r>
    </w:p>
    <w:p w:rsidR="00E305A4" w:rsidRPr="00E305A4" w:rsidRDefault="00E305A4" w:rsidP="00E305A4">
      <w:pPr>
        <w:contextualSpacing/>
        <w:rPr>
          <w:rFonts w:ascii="Consolas" w:hAnsi="Consolas" w:cs="Consolas"/>
        </w:rPr>
      </w:pPr>
      <w:r w:rsidRPr="00E305A4">
        <w:rPr>
          <w:rFonts w:ascii="Consolas" w:hAnsi="Consolas" w:cs="Consolas"/>
        </w:rPr>
        <w:t xml:space="preserve">        global TotalSalary</w:t>
      </w:r>
    </w:p>
    <w:p w:rsidR="00E305A4" w:rsidRPr="00E305A4" w:rsidRDefault="00E305A4" w:rsidP="00E305A4">
      <w:pPr>
        <w:contextualSpacing/>
        <w:rPr>
          <w:rFonts w:ascii="Consolas" w:hAnsi="Consolas" w:cs="Consolas"/>
        </w:rPr>
      </w:pPr>
      <w:r w:rsidRPr="00E305A4">
        <w:rPr>
          <w:rFonts w:ascii="Consolas" w:hAnsi="Consolas" w:cs="Consolas"/>
        </w:rPr>
        <w:t xml:space="preserve">        with open(TOTAL_EXPENDITURE_FILENAME, READ_MODE) as f:</w:t>
      </w:r>
    </w:p>
    <w:p w:rsidR="00E305A4" w:rsidRPr="00E305A4" w:rsidRDefault="00E305A4" w:rsidP="00E305A4">
      <w:pPr>
        <w:contextualSpacing/>
        <w:rPr>
          <w:rFonts w:ascii="Consolas" w:hAnsi="Consolas" w:cs="Consolas"/>
        </w:rPr>
      </w:pPr>
      <w:r w:rsidRPr="00E305A4">
        <w:rPr>
          <w:rFonts w:ascii="Consolas" w:hAnsi="Consolas" w:cs="Consolas"/>
        </w:rPr>
        <w:t xml:space="preserve">            TotalExpenditure = int(f.readline()) + TotalSalary</w:t>
      </w:r>
    </w:p>
    <w:p w:rsidR="00E305A4" w:rsidRPr="00E305A4" w:rsidRDefault="00E305A4" w:rsidP="00E305A4">
      <w:pPr>
        <w:contextualSpacing/>
        <w:rPr>
          <w:rFonts w:ascii="Consolas" w:hAnsi="Consolas" w:cs="Consolas"/>
        </w:rPr>
      </w:pPr>
      <w:r w:rsidRPr="00E305A4">
        <w:rPr>
          <w:rFonts w:ascii="Consolas" w:hAnsi="Consolas" w:cs="Consolas"/>
        </w:rPr>
        <w:t xml:space="preserve">        CreatePopup(TOTAL_EXPENDITURE_POPUP_TEXT %TotalExpenditure)</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 xml:space="preserve">    def YearlyExpenditure(self):</w:t>
      </w:r>
    </w:p>
    <w:p w:rsidR="00E305A4" w:rsidRPr="00E305A4" w:rsidRDefault="00E305A4" w:rsidP="00E305A4">
      <w:pPr>
        <w:contextualSpacing/>
        <w:rPr>
          <w:rFonts w:ascii="Consolas" w:hAnsi="Consolas" w:cs="Consolas"/>
        </w:rPr>
      </w:pPr>
      <w:r w:rsidRPr="00E305A4">
        <w:rPr>
          <w:rFonts w:ascii="Consolas" w:hAnsi="Consolas" w:cs="Consolas"/>
        </w:rPr>
        <w:t xml:space="preserve">        global TotalSalary</w:t>
      </w:r>
    </w:p>
    <w:p w:rsidR="00E305A4" w:rsidRPr="00E305A4" w:rsidRDefault="00E305A4" w:rsidP="00E305A4">
      <w:pPr>
        <w:contextualSpacing/>
        <w:rPr>
          <w:rFonts w:ascii="Consolas" w:hAnsi="Consolas" w:cs="Consolas"/>
        </w:rPr>
      </w:pPr>
      <w:r w:rsidRPr="00E305A4">
        <w:rPr>
          <w:rFonts w:ascii="Consolas" w:hAnsi="Consolas" w:cs="Consolas"/>
        </w:rPr>
        <w:t xml:space="preserve">        with open(TOTAL_EXPENDITURE_FILENAME, READ_MODE) as f:</w:t>
      </w:r>
    </w:p>
    <w:p w:rsidR="00E305A4" w:rsidRPr="00E305A4" w:rsidRDefault="00E305A4" w:rsidP="00E305A4">
      <w:pPr>
        <w:contextualSpacing/>
        <w:rPr>
          <w:rFonts w:ascii="Consolas" w:hAnsi="Consolas" w:cs="Consolas"/>
        </w:rPr>
      </w:pPr>
      <w:r w:rsidRPr="00E305A4">
        <w:rPr>
          <w:rFonts w:ascii="Consolas" w:hAnsi="Consolas" w:cs="Consolas"/>
        </w:rPr>
        <w:t xml:space="preserve">            YearlyExpenditure = int(f.readline()) + TotalSalary</w:t>
      </w:r>
    </w:p>
    <w:p w:rsidR="00E305A4" w:rsidRPr="00E305A4" w:rsidRDefault="00E305A4" w:rsidP="00E305A4">
      <w:pPr>
        <w:contextualSpacing/>
        <w:rPr>
          <w:rFonts w:ascii="Consolas" w:hAnsi="Consolas" w:cs="Consolas"/>
        </w:rPr>
      </w:pPr>
      <w:r w:rsidRPr="00E305A4">
        <w:rPr>
          <w:rFonts w:ascii="Consolas" w:hAnsi="Consolas" w:cs="Consolas"/>
        </w:rPr>
        <w:t xml:space="preserve">        CreatePopup(YEARLY_EXPENDITURE_POPUP_TEXT %YearlyExpenditure)</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 xml:space="preserve">    def BiannualExpenditure(self):</w:t>
      </w:r>
    </w:p>
    <w:p w:rsidR="00E305A4" w:rsidRPr="00E305A4" w:rsidRDefault="00E305A4" w:rsidP="00E305A4">
      <w:pPr>
        <w:contextualSpacing/>
        <w:rPr>
          <w:rFonts w:ascii="Consolas" w:hAnsi="Consolas" w:cs="Consolas"/>
        </w:rPr>
      </w:pPr>
      <w:r w:rsidRPr="00E305A4">
        <w:rPr>
          <w:rFonts w:ascii="Consolas" w:hAnsi="Consolas" w:cs="Consolas"/>
        </w:rPr>
        <w:t xml:space="preserve">        global TotalSalary</w:t>
      </w:r>
    </w:p>
    <w:p w:rsidR="00E305A4" w:rsidRPr="00E305A4" w:rsidRDefault="00E305A4" w:rsidP="00E305A4">
      <w:pPr>
        <w:contextualSpacing/>
        <w:rPr>
          <w:rFonts w:ascii="Consolas" w:hAnsi="Consolas" w:cs="Consolas"/>
        </w:rPr>
      </w:pPr>
      <w:r w:rsidRPr="00E305A4">
        <w:rPr>
          <w:rFonts w:ascii="Consolas" w:hAnsi="Consolas" w:cs="Consolas"/>
        </w:rPr>
        <w:t xml:space="preserve">        with open(TOTAL_EXPENDITURE_FILENAME, READ_MODE) as f:</w:t>
      </w:r>
    </w:p>
    <w:p w:rsidR="00E305A4" w:rsidRPr="00E305A4" w:rsidRDefault="00E305A4" w:rsidP="00E305A4">
      <w:pPr>
        <w:contextualSpacing/>
        <w:rPr>
          <w:rFonts w:ascii="Consolas" w:hAnsi="Consolas" w:cs="Consolas"/>
        </w:rPr>
      </w:pPr>
      <w:r w:rsidRPr="00E305A4">
        <w:rPr>
          <w:rFonts w:ascii="Consolas" w:hAnsi="Consolas" w:cs="Consolas"/>
        </w:rPr>
        <w:t xml:space="preserve">            YearlyExpenditure = int(f.readline()) + TotalSalary</w:t>
      </w:r>
    </w:p>
    <w:p w:rsidR="00E305A4" w:rsidRPr="00E305A4" w:rsidRDefault="00E305A4" w:rsidP="00E305A4">
      <w:pPr>
        <w:contextualSpacing/>
        <w:rPr>
          <w:rFonts w:ascii="Consolas" w:hAnsi="Consolas" w:cs="Consolas"/>
        </w:rPr>
      </w:pPr>
      <w:r w:rsidRPr="00E305A4">
        <w:rPr>
          <w:rFonts w:ascii="Consolas" w:hAnsi="Consolas" w:cs="Consolas"/>
        </w:rPr>
        <w:t xml:space="preserve">            BiannualExpenditure = YearlyExpenditure/BIANNUAL_MONTHS</w:t>
      </w:r>
    </w:p>
    <w:p w:rsidR="00E305A4" w:rsidRPr="00E305A4" w:rsidRDefault="00E305A4" w:rsidP="00E305A4">
      <w:pPr>
        <w:contextualSpacing/>
        <w:rPr>
          <w:rFonts w:ascii="Consolas" w:hAnsi="Consolas" w:cs="Consolas"/>
        </w:rPr>
      </w:pPr>
      <w:r w:rsidRPr="00E305A4">
        <w:rPr>
          <w:rFonts w:ascii="Consolas" w:hAnsi="Consolas" w:cs="Consolas"/>
        </w:rPr>
        <w:t xml:space="preserve">        CreatePopup(BIANNUAL_EXPENDITURE_POPUP_TEXT %BiannualExpenditure)</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 xml:space="preserve">    def QuarterlyExpenditure(self):</w:t>
      </w:r>
    </w:p>
    <w:p w:rsidR="00E305A4" w:rsidRPr="00E305A4" w:rsidRDefault="00E305A4" w:rsidP="00E305A4">
      <w:pPr>
        <w:contextualSpacing/>
        <w:rPr>
          <w:rFonts w:ascii="Consolas" w:hAnsi="Consolas" w:cs="Consolas"/>
        </w:rPr>
      </w:pPr>
      <w:r w:rsidRPr="00E305A4">
        <w:rPr>
          <w:rFonts w:ascii="Consolas" w:hAnsi="Consolas" w:cs="Consolas"/>
        </w:rPr>
        <w:t xml:space="preserve">        global TotalSalary</w:t>
      </w:r>
    </w:p>
    <w:p w:rsidR="00E305A4" w:rsidRPr="00E305A4" w:rsidRDefault="00E305A4" w:rsidP="00E305A4">
      <w:pPr>
        <w:contextualSpacing/>
        <w:rPr>
          <w:rFonts w:ascii="Consolas" w:hAnsi="Consolas" w:cs="Consolas"/>
        </w:rPr>
      </w:pPr>
      <w:r w:rsidRPr="00E305A4">
        <w:rPr>
          <w:rFonts w:ascii="Consolas" w:hAnsi="Consolas" w:cs="Consolas"/>
        </w:rPr>
        <w:t xml:space="preserve">        with open(TOTAL_EXPENDITURE_FILENAME, READ_MODE) as f:</w:t>
      </w:r>
    </w:p>
    <w:p w:rsidR="00E305A4" w:rsidRPr="00E305A4" w:rsidRDefault="00E305A4" w:rsidP="00E305A4">
      <w:pPr>
        <w:contextualSpacing/>
        <w:rPr>
          <w:rFonts w:ascii="Consolas" w:hAnsi="Consolas" w:cs="Consolas"/>
        </w:rPr>
      </w:pPr>
      <w:r w:rsidRPr="00E305A4">
        <w:rPr>
          <w:rFonts w:ascii="Consolas" w:hAnsi="Consolas" w:cs="Consolas"/>
        </w:rPr>
        <w:t xml:space="preserve">            YearlyExpenditure = int(f.readline()) + TotalSalary</w:t>
      </w:r>
    </w:p>
    <w:p w:rsidR="00E305A4" w:rsidRPr="00E305A4" w:rsidRDefault="00E305A4" w:rsidP="00E305A4">
      <w:pPr>
        <w:contextualSpacing/>
        <w:rPr>
          <w:rFonts w:ascii="Consolas" w:hAnsi="Consolas" w:cs="Consolas"/>
        </w:rPr>
      </w:pPr>
      <w:r w:rsidRPr="00E305A4">
        <w:rPr>
          <w:rFonts w:ascii="Consolas" w:hAnsi="Consolas" w:cs="Consolas"/>
        </w:rPr>
        <w:t xml:space="preserve">            QuarterlyExpenditure = YearlyExpenditure/QUARTERLY_MONTHS</w:t>
      </w:r>
    </w:p>
    <w:p w:rsidR="00E305A4" w:rsidRPr="00E305A4" w:rsidRDefault="00E305A4" w:rsidP="00E305A4">
      <w:pPr>
        <w:contextualSpacing/>
        <w:rPr>
          <w:rFonts w:ascii="Consolas" w:hAnsi="Consolas" w:cs="Consolas"/>
        </w:rPr>
      </w:pPr>
      <w:r w:rsidRPr="00E305A4">
        <w:rPr>
          <w:rFonts w:ascii="Consolas" w:hAnsi="Consolas" w:cs="Consolas"/>
        </w:rPr>
        <w:t xml:space="preserve">        CreatePopup(QUARTERLY_EXPENDITURE_POPUP_TEXT %QuarterlyExpenditure)</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 xml:space="preserve">    def MonthlyExpenditure(self):</w:t>
      </w:r>
    </w:p>
    <w:p w:rsidR="00E305A4" w:rsidRPr="00E305A4" w:rsidRDefault="00E305A4" w:rsidP="00E305A4">
      <w:pPr>
        <w:contextualSpacing/>
        <w:rPr>
          <w:rFonts w:ascii="Consolas" w:hAnsi="Consolas" w:cs="Consolas"/>
        </w:rPr>
      </w:pPr>
      <w:r w:rsidRPr="00E305A4">
        <w:rPr>
          <w:rFonts w:ascii="Consolas" w:hAnsi="Consolas" w:cs="Consolas"/>
        </w:rPr>
        <w:t xml:space="preserve">        global TotalSalary</w:t>
      </w:r>
    </w:p>
    <w:p w:rsidR="00E305A4" w:rsidRPr="00E305A4" w:rsidRDefault="00E305A4" w:rsidP="00E305A4">
      <w:pPr>
        <w:contextualSpacing/>
        <w:rPr>
          <w:rFonts w:ascii="Consolas" w:hAnsi="Consolas" w:cs="Consolas"/>
        </w:rPr>
      </w:pPr>
      <w:r w:rsidRPr="00E305A4">
        <w:rPr>
          <w:rFonts w:ascii="Consolas" w:hAnsi="Consolas" w:cs="Consolas"/>
        </w:rPr>
        <w:t xml:space="preserve">        with open(TOTAL_EXPENDITURE_FILENAME, READ_MODE) as f:</w:t>
      </w:r>
    </w:p>
    <w:p w:rsidR="00E305A4" w:rsidRPr="00E305A4" w:rsidRDefault="00E305A4" w:rsidP="00E305A4">
      <w:pPr>
        <w:contextualSpacing/>
        <w:rPr>
          <w:rFonts w:ascii="Consolas" w:hAnsi="Consolas" w:cs="Consolas"/>
        </w:rPr>
      </w:pPr>
      <w:r w:rsidRPr="00E305A4">
        <w:rPr>
          <w:rFonts w:ascii="Consolas" w:hAnsi="Consolas" w:cs="Consolas"/>
        </w:rPr>
        <w:t xml:space="preserve">            YearlyExpenditure = int(f.readline()) + TotalSalary</w:t>
      </w:r>
    </w:p>
    <w:p w:rsidR="00E305A4" w:rsidRPr="00E305A4" w:rsidRDefault="00E305A4" w:rsidP="00E305A4">
      <w:pPr>
        <w:contextualSpacing/>
        <w:rPr>
          <w:rFonts w:ascii="Consolas" w:hAnsi="Consolas" w:cs="Consolas"/>
        </w:rPr>
      </w:pPr>
      <w:r w:rsidRPr="00E305A4">
        <w:rPr>
          <w:rFonts w:ascii="Consolas" w:hAnsi="Consolas" w:cs="Consolas"/>
        </w:rPr>
        <w:t xml:space="preserve">            MonthlyExpenditure = YearlyExpenditure/MONTHS_IN_A_YEAR</w:t>
      </w:r>
    </w:p>
    <w:p w:rsidR="00E305A4" w:rsidRPr="00E305A4" w:rsidRDefault="00E305A4" w:rsidP="00E305A4">
      <w:pPr>
        <w:contextualSpacing/>
        <w:rPr>
          <w:rFonts w:ascii="Consolas" w:hAnsi="Consolas" w:cs="Consolas"/>
        </w:rPr>
      </w:pPr>
      <w:r w:rsidRPr="00E305A4">
        <w:rPr>
          <w:rFonts w:ascii="Consolas" w:hAnsi="Consolas" w:cs="Consolas"/>
        </w:rPr>
        <w:t xml:space="preserve">        CreatePopup(MONTHLY_EXPENDITURE_POPUP_TEXT %MonthlyExpenditure)</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 xml:space="preserve">    def WeeklyExpenditure(self):</w:t>
      </w:r>
    </w:p>
    <w:p w:rsidR="00E305A4" w:rsidRPr="00E305A4" w:rsidRDefault="00E305A4" w:rsidP="00E305A4">
      <w:pPr>
        <w:contextualSpacing/>
        <w:rPr>
          <w:rFonts w:ascii="Consolas" w:hAnsi="Consolas" w:cs="Consolas"/>
        </w:rPr>
      </w:pPr>
      <w:r w:rsidRPr="00E305A4">
        <w:rPr>
          <w:rFonts w:ascii="Consolas" w:hAnsi="Consolas" w:cs="Consolas"/>
        </w:rPr>
        <w:t xml:space="preserve">        global TotalSalary</w:t>
      </w:r>
    </w:p>
    <w:p w:rsidR="00E305A4" w:rsidRPr="00E305A4" w:rsidRDefault="00E305A4" w:rsidP="00E305A4">
      <w:pPr>
        <w:contextualSpacing/>
        <w:rPr>
          <w:rFonts w:ascii="Consolas" w:hAnsi="Consolas" w:cs="Consolas"/>
        </w:rPr>
      </w:pPr>
      <w:r w:rsidRPr="00E305A4">
        <w:rPr>
          <w:rFonts w:ascii="Consolas" w:hAnsi="Consolas" w:cs="Consolas"/>
        </w:rPr>
        <w:t xml:space="preserve">        with open(TOTAL_EXPENDITURE_FILENAME, READ_MODE) as f:</w:t>
      </w:r>
    </w:p>
    <w:p w:rsidR="00E305A4" w:rsidRPr="00E305A4" w:rsidRDefault="00E305A4" w:rsidP="00E305A4">
      <w:pPr>
        <w:contextualSpacing/>
        <w:rPr>
          <w:rFonts w:ascii="Consolas" w:hAnsi="Consolas" w:cs="Consolas"/>
        </w:rPr>
      </w:pPr>
      <w:r w:rsidRPr="00E305A4">
        <w:rPr>
          <w:rFonts w:ascii="Consolas" w:hAnsi="Consolas" w:cs="Consolas"/>
        </w:rPr>
        <w:t xml:space="preserve">            YearlyExpenditure = int(f.readline()) + TotalSalary</w:t>
      </w:r>
    </w:p>
    <w:p w:rsidR="00E305A4" w:rsidRPr="00E305A4" w:rsidRDefault="00E305A4" w:rsidP="00E305A4">
      <w:pPr>
        <w:contextualSpacing/>
        <w:rPr>
          <w:rFonts w:ascii="Consolas" w:hAnsi="Consolas" w:cs="Consolas"/>
        </w:rPr>
      </w:pPr>
      <w:r w:rsidRPr="00E305A4">
        <w:rPr>
          <w:rFonts w:ascii="Consolas" w:hAnsi="Consolas" w:cs="Consolas"/>
        </w:rPr>
        <w:t xml:space="preserve">            WeeklyExpenditure = YearlyExpenditure/WEEKS_IN_A_YEAR</w:t>
      </w:r>
    </w:p>
    <w:p w:rsidR="00E305A4" w:rsidRPr="00E305A4" w:rsidRDefault="00E305A4" w:rsidP="00E305A4">
      <w:pPr>
        <w:contextualSpacing/>
        <w:rPr>
          <w:rFonts w:ascii="Consolas" w:hAnsi="Consolas" w:cs="Consolas"/>
        </w:rPr>
      </w:pPr>
      <w:r w:rsidRPr="00E305A4">
        <w:rPr>
          <w:rFonts w:ascii="Consolas" w:hAnsi="Consolas" w:cs="Consolas"/>
        </w:rPr>
        <w:lastRenderedPageBreak/>
        <w:t xml:space="preserve">        CreatePopup(WEEKLY_EXPENDITURE_POPUP_TEXT %WeeklyExpenditure)</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 xml:space="preserve">    def DailyExpenditure(self):</w:t>
      </w:r>
    </w:p>
    <w:p w:rsidR="00E305A4" w:rsidRPr="00E305A4" w:rsidRDefault="00E305A4" w:rsidP="00E305A4">
      <w:pPr>
        <w:contextualSpacing/>
        <w:rPr>
          <w:rFonts w:ascii="Consolas" w:hAnsi="Consolas" w:cs="Consolas"/>
        </w:rPr>
      </w:pPr>
      <w:r w:rsidRPr="00E305A4">
        <w:rPr>
          <w:rFonts w:ascii="Consolas" w:hAnsi="Consolas" w:cs="Consolas"/>
        </w:rPr>
        <w:t xml:space="preserve">        global TotalSalary</w:t>
      </w:r>
    </w:p>
    <w:p w:rsidR="00E305A4" w:rsidRPr="00E305A4" w:rsidRDefault="00E305A4" w:rsidP="00E305A4">
      <w:pPr>
        <w:contextualSpacing/>
        <w:rPr>
          <w:rFonts w:ascii="Consolas" w:hAnsi="Consolas" w:cs="Consolas"/>
        </w:rPr>
      </w:pPr>
      <w:r w:rsidRPr="00E305A4">
        <w:rPr>
          <w:rFonts w:ascii="Consolas" w:hAnsi="Consolas" w:cs="Consolas"/>
        </w:rPr>
        <w:t xml:space="preserve">        with open(TOTAL_EXPENDITURE_FILENAME, READ_MODE) as f:</w:t>
      </w:r>
    </w:p>
    <w:p w:rsidR="00E305A4" w:rsidRPr="00E305A4" w:rsidRDefault="00E305A4" w:rsidP="00E305A4">
      <w:pPr>
        <w:contextualSpacing/>
        <w:rPr>
          <w:rFonts w:ascii="Consolas" w:hAnsi="Consolas" w:cs="Consolas"/>
        </w:rPr>
      </w:pPr>
      <w:r w:rsidRPr="00E305A4">
        <w:rPr>
          <w:rFonts w:ascii="Consolas" w:hAnsi="Consolas" w:cs="Consolas"/>
        </w:rPr>
        <w:t xml:space="preserve">            YearlyExpenditure = int(f.readline()) + TotalSalary</w:t>
      </w:r>
    </w:p>
    <w:p w:rsidR="00E305A4" w:rsidRPr="00E305A4" w:rsidRDefault="00E305A4" w:rsidP="00E305A4">
      <w:pPr>
        <w:contextualSpacing/>
        <w:rPr>
          <w:rFonts w:ascii="Consolas" w:hAnsi="Consolas" w:cs="Consolas"/>
        </w:rPr>
      </w:pPr>
      <w:r w:rsidRPr="00E305A4">
        <w:rPr>
          <w:rFonts w:ascii="Consolas" w:hAnsi="Consolas" w:cs="Consolas"/>
        </w:rPr>
        <w:t xml:space="preserve">            DailyExpenditure = int(round(YearlyExpenditure/DAYS_IN_A_YEAR,-1))</w:t>
      </w:r>
    </w:p>
    <w:p w:rsidR="00E305A4" w:rsidRPr="00E305A4" w:rsidRDefault="00E305A4" w:rsidP="00E305A4">
      <w:pPr>
        <w:contextualSpacing/>
        <w:rPr>
          <w:rFonts w:ascii="Consolas" w:hAnsi="Consolas" w:cs="Consolas"/>
        </w:rPr>
      </w:pPr>
      <w:r w:rsidRPr="00E305A4">
        <w:rPr>
          <w:rFonts w:ascii="Consolas" w:hAnsi="Consolas" w:cs="Consolas"/>
        </w:rPr>
        <w:t xml:space="preserve">        CreatePopup(DAILY_EXPENDITURE_POPUP_TEXT %DailyExpenditure)</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 xml:space="preserve">    def ChocolateyEgg(self):</w:t>
      </w:r>
    </w:p>
    <w:p w:rsidR="00E305A4" w:rsidRPr="00E305A4" w:rsidRDefault="00E305A4" w:rsidP="00E305A4">
      <w:pPr>
        <w:contextualSpacing/>
        <w:rPr>
          <w:rFonts w:ascii="Consolas" w:hAnsi="Consolas" w:cs="Consolas"/>
        </w:rPr>
      </w:pPr>
      <w:r w:rsidRPr="00E305A4">
        <w:rPr>
          <w:rFonts w:ascii="Consolas" w:hAnsi="Consolas" w:cs="Consolas"/>
        </w:rPr>
        <w:t xml:space="preserve">        global pressedAlready</w:t>
      </w:r>
    </w:p>
    <w:p w:rsidR="00E305A4" w:rsidRPr="00E305A4" w:rsidRDefault="00E305A4" w:rsidP="00E305A4">
      <w:pPr>
        <w:contextualSpacing/>
        <w:rPr>
          <w:rFonts w:ascii="Consolas" w:hAnsi="Consolas" w:cs="Consolas"/>
        </w:rPr>
      </w:pPr>
      <w:r w:rsidRPr="00E305A4">
        <w:rPr>
          <w:rFonts w:ascii="Consolas" w:hAnsi="Consolas" w:cs="Consolas"/>
        </w:rPr>
        <w:t xml:space="preserve">        import PortalDAGger</w:t>
      </w:r>
    </w:p>
    <w:p w:rsidR="00E305A4" w:rsidRPr="00E305A4" w:rsidRDefault="00E305A4" w:rsidP="00E305A4">
      <w:pPr>
        <w:contextualSpacing/>
        <w:rPr>
          <w:rFonts w:ascii="Consolas" w:hAnsi="Consolas" w:cs="Consolas"/>
        </w:rPr>
      </w:pPr>
      <w:r w:rsidRPr="00E305A4">
        <w:rPr>
          <w:rFonts w:ascii="Consolas" w:hAnsi="Consolas" w:cs="Consolas"/>
        </w:rPr>
        <w:t xml:space="preserve">        if pressedAlready != True:</w:t>
      </w:r>
    </w:p>
    <w:p w:rsidR="00E305A4" w:rsidRPr="00E305A4" w:rsidRDefault="00E305A4" w:rsidP="00E305A4">
      <w:pPr>
        <w:contextualSpacing/>
        <w:rPr>
          <w:rFonts w:ascii="Consolas" w:hAnsi="Consolas" w:cs="Consolas"/>
        </w:rPr>
      </w:pPr>
      <w:r w:rsidRPr="00E305A4">
        <w:rPr>
          <w:rFonts w:ascii="Consolas" w:hAnsi="Consolas" w:cs="Consolas"/>
        </w:rPr>
        <w:t xml:space="preserve">            pressedAlready = True</w:t>
      </w:r>
    </w:p>
    <w:p w:rsidR="00E305A4" w:rsidRPr="00E305A4" w:rsidRDefault="00E305A4" w:rsidP="00E305A4">
      <w:pPr>
        <w:contextualSpacing/>
        <w:rPr>
          <w:rFonts w:ascii="Consolas" w:hAnsi="Consolas" w:cs="Consolas"/>
        </w:rPr>
      </w:pPr>
      <w:r w:rsidRPr="00E305A4">
        <w:rPr>
          <w:rFonts w:ascii="Consolas" w:hAnsi="Consolas" w:cs="Consolas"/>
        </w:rPr>
        <w:t xml:space="preserve">        else:</w:t>
      </w:r>
    </w:p>
    <w:p w:rsidR="00E305A4" w:rsidRPr="00E305A4" w:rsidRDefault="00E305A4" w:rsidP="00E305A4">
      <w:pPr>
        <w:contextualSpacing/>
        <w:rPr>
          <w:rFonts w:ascii="Consolas" w:hAnsi="Consolas" w:cs="Consolas"/>
        </w:rPr>
      </w:pPr>
      <w:r w:rsidRPr="00E305A4">
        <w:rPr>
          <w:rFonts w:ascii="Consolas" w:hAnsi="Consolas" w:cs="Consolas"/>
        </w:rPr>
        <w:t xml:space="preserve">            reload(PortalDAGger)</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 xml:space="preserve">    def AmendRecord(self):</w:t>
      </w:r>
    </w:p>
    <w:p w:rsidR="00E305A4" w:rsidRPr="00E305A4" w:rsidRDefault="00E305A4" w:rsidP="00E305A4">
      <w:pPr>
        <w:contextualSpacing/>
        <w:rPr>
          <w:rFonts w:ascii="Consolas" w:hAnsi="Consolas" w:cs="Consolas"/>
        </w:rPr>
      </w:pPr>
      <w:r w:rsidRPr="00E305A4">
        <w:rPr>
          <w:rFonts w:ascii="Consolas" w:hAnsi="Consolas" w:cs="Consolas"/>
        </w:rPr>
        <w:t xml:space="preserve">        with open(LOG_FILENAME, APPEND_MODE) as f:</w:t>
      </w:r>
    </w:p>
    <w:p w:rsidR="00E305A4" w:rsidRPr="00E305A4" w:rsidRDefault="00E305A4" w:rsidP="00E305A4">
      <w:pPr>
        <w:contextualSpacing/>
        <w:rPr>
          <w:rFonts w:ascii="Consolas" w:hAnsi="Consolas" w:cs="Consolas"/>
        </w:rPr>
      </w:pPr>
      <w:r w:rsidRPr="00E305A4">
        <w:rPr>
          <w:rFonts w:ascii="Consolas" w:hAnsi="Consolas" w:cs="Consolas"/>
        </w:rPr>
        <w:t xml:space="preserve">            f.write(TimeStamp() + AMEND_EMPLOYEE_SELECTED_TEXT)</w:t>
      </w:r>
    </w:p>
    <w:p w:rsidR="00E305A4" w:rsidRPr="00E305A4" w:rsidRDefault="00E305A4" w:rsidP="00E305A4">
      <w:pPr>
        <w:contextualSpacing/>
        <w:rPr>
          <w:rFonts w:ascii="Consolas" w:hAnsi="Consolas" w:cs="Consolas"/>
        </w:rPr>
      </w:pPr>
      <w:r w:rsidRPr="00E305A4">
        <w:rPr>
          <w:rFonts w:ascii="Consolas" w:hAnsi="Consolas" w:cs="Consolas"/>
        </w:rPr>
        <w:t xml:space="preserve">        self.parent.destroy()</w:t>
      </w:r>
    </w:p>
    <w:p w:rsidR="00E305A4" w:rsidRPr="00E305A4" w:rsidRDefault="00E305A4" w:rsidP="00E305A4">
      <w:pPr>
        <w:contextualSpacing/>
        <w:rPr>
          <w:rFonts w:ascii="Consolas" w:hAnsi="Consolas" w:cs="Consolas"/>
        </w:rPr>
      </w:pPr>
      <w:r w:rsidRPr="00E305A4">
        <w:rPr>
          <w:rFonts w:ascii="Consolas" w:hAnsi="Consolas" w:cs="Consolas"/>
        </w:rPr>
        <w:t xml:space="preserve">        with open(LOG_FILENAME, APPEND_MODE) as f:</w:t>
      </w:r>
    </w:p>
    <w:p w:rsidR="00E305A4" w:rsidRPr="00E305A4" w:rsidRDefault="00E305A4" w:rsidP="00E305A4">
      <w:pPr>
        <w:contextualSpacing/>
        <w:rPr>
          <w:rFonts w:ascii="Consolas" w:hAnsi="Consolas" w:cs="Consolas"/>
        </w:rPr>
      </w:pPr>
      <w:r w:rsidRPr="00E305A4">
        <w:rPr>
          <w:rFonts w:ascii="Consolas" w:hAnsi="Consolas" w:cs="Consolas"/>
        </w:rPr>
        <w:t xml:space="preserve">            f.write(TimeStamp() + MAIN_WINDOW_TERMINATED_TEXT)</w:t>
      </w:r>
    </w:p>
    <w:p w:rsidR="00E305A4" w:rsidRPr="00E305A4" w:rsidRDefault="00E305A4" w:rsidP="00E305A4">
      <w:pPr>
        <w:contextualSpacing/>
        <w:rPr>
          <w:rFonts w:ascii="Consolas" w:hAnsi="Consolas" w:cs="Consolas"/>
        </w:rPr>
      </w:pPr>
      <w:r w:rsidRPr="00E305A4">
        <w:rPr>
          <w:rFonts w:ascii="Consolas" w:hAnsi="Consolas" w:cs="Consolas"/>
        </w:rPr>
        <w:t xml:space="preserve">        root = Tk()</w:t>
      </w:r>
    </w:p>
    <w:p w:rsidR="00E305A4" w:rsidRPr="00E305A4" w:rsidRDefault="00E305A4" w:rsidP="00E305A4">
      <w:pPr>
        <w:contextualSpacing/>
        <w:rPr>
          <w:rFonts w:ascii="Consolas" w:hAnsi="Consolas" w:cs="Consolas"/>
        </w:rPr>
      </w:pPr>
      <w:r w:rsidRPr="00E305A4">
        <w:rPr>
          <w:rFonts w:ascii="Consolas" w:hAnsi="Consolas" w:cs="Consolas"/>
        </w:rPr>
        <w:t xml:space="preserve">        root.geometry(WINDOW_GEOMETRY)</w:t>
      </w:r>
    </w:p>
    <w:p w:rsidR="00E305A4" w:rsidRPr="00E305A4" w:rsidRDefault="00E305A4" w:rsidP="00E305A4">
      <w:pPr>
        <w:contextualSpacing/>
        <w:rPr>
          <w:rFonts w:ascii="Consolas" w:hAnsi="Consolas" w:cs="Consolas"/>
        </w:rPr>
      </w:pPr>
      <w:r w:rsidRPr="00E305A4">
        <w:rPr>
          <w:rFonts w:ascii="Consolas" w:hAnsi="Consolas" w:cs="Consolas"/>
        </w:rPr>
        <w:t xml:space="preserve">        with open(LOG_FILENAME, APPEND_MODE) as f:</w:t>
      </w:r>
    </w:p>
    <w:p w:rsidR="00E305A4" w:rsidRPr="00E305A4" w:rsidRDefault="00E305A4" w:rsidP="00E305A4">
      <w:pPr>
        <w:contextualSpacing/>
        <w:rPr>
          <w:rFonts w:ascii="Consolas" w:hAnsi="Consolas" w:cs="Consolas"/>
        </w:rPr>
      </w:pPr>
      <w:r w:rsidRPr="00E305A4">
        <w:rPr>
          <w:rFonts w:ascii="Consolas" w:hAnsi="Consolas" w:cs="Consolas"/>
        </w:rPr>
        <w:t xml:space="preserve">            f.write(TimeStamp() + INITIALISING_WINDOW_TEXT + WINDOW_GEOMETRY + "\n") </w:t>
      </w:r>
    </w:p>
    <w:p w:rsidR="00E305A4" w:rsidRPr="00E305A4" w:rsidRDefault="00E305A4" w:rsidP="00E305A4">
      <w:pPr>
        <w:contextualSpacing/>
        <w:rPr>
          <w:rFonts w:ascii="Consolas" w:hAnsi="Consolas" w:cs="Consolas"/>
        </w:rPr>
      </w:pPr>
      <w:r w:rsidRPr="00E305A4">
        <w:rPr>
          <w:rFonts w:ascii="Consolas" w:hAnsi="Consolas" w:cs="Consolas"/>
        </w:rPr>
        <w:t xml:space="preserve">        app = AmendEmployeeScreen(root)</w:t>
      </w:r>
    </w:p>
    <w:p w:rsidR="00E305A4" w:rsidRPr="00E305A4" w:rsidRDefault="00E305A4" w:rsidP="00E305A4">
      <w:pPr>
        <w:contextualSpacing/>
        <w:rPr>
          <w:rFonts w:ascii="Consolas" w:hAnsi="Consolas" w:cs="Consolas"/>
        </w:rPr>
      </w:pPr>
      <w:r w:rsidRPr="00E305A4">
        <w:rPr>
          <w:rFonts w:ascii="Consolas" w:hAnsi="Consolas" w:cs="Consolas"/>
        </w:rPr>
        <w:t xml:space="preserve">        root.mainloop()</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 xml:space="preserve">    def addExpenditure(self):</w:t>
      </w:r>
    </w:p>
    <w:p w:rsidR="00E305A4" w:rsidRPr="00E305A4" w:rsidRDefault="00E305A4" w:rsidP="00E305A4">
      <w:pPr>
        <w:contextualSpacing/>
        <w:rPr>
          <w:rFonts w:ascii="Consolas" w:hAnsi="Consolas" w:cs="Consolas"/>
        </w:rPr>
      </w:pPr>
      <w:r w:rsidRPr="00E305A4">
        <w:rPr>
          <w:rFonts w:ascii="Consolas" w:hAnsi="Consolas" w:cs="Consolas"/>
        </w:rPr>
        <w:t xml:space="preserve">        with open(LOG_FILENAME, APPEND_MODE) as f:</w:t>
      </w:r>
    </w:p>
    <w:p w:rsidR="00E305A4" w:rsidRPr="00E305A4" w:rsidRDefault="00E305A4" w:rsidP="00E305A4">
      <w:pPr>
        <w:contextualSpacing/>
        <w:rPr>
          <w:rFonts w:ascii="Consolas" w:hAnsi="Consolas" w:cs="Consolas"/>
        </w:rPr>
      </w:pPr>
      <w:r w:rsidRPr="00E305A4">
        <w:rPr>
          <w:rFonts w:ascii="Consolas" w:hAnsi="Consolas" w:cs="Consolas"/>
        </w:rPr>
        <w:t xml:space="preserve">            f.write(TimeStamp() + ADD_EXPENDITURE_SELECTED_TEXT)</w:t>
      </w:r>
    </w:p>
    <w:p w:rsidR="00E305A4" w:rsidRPr="00E305A4" w:rsidRDefault="00E305A4" w:rsidP="00E305A4">
      <w:pPr>
        <w:contextualSpacing/>
        <w:rPr>
          <w:rFonts w:ascii="Consolas" w:hAnsi="Consolas" w:cs="Consolas"/>
        </w:rPr>
      </w:pPr>
      <w:r w:rsidRPr="00E305A4">
        <w:rPr>
          <w:rFonts w:ascii="Consolas" w:hAnsi="Consolas" w:cs="Consolas"/>
        </w:rPr>
        <w:t xml:space="preserve">        self.parent.destroy()</w:t>
      </w:r>
    </w:p>
    <w:p w:rsidR="00E305A4" w:rsidRPr="00E305A4" w:rsidRDefault="00E305A4" w:rsidP="00E305A4">
      <w:pPr>
        <w:contextualSpacing/>
        <w:rPr>
          <w:rFonts w:ascii="Consolas" w:hAnsi="Consolas" w:cs="Consolas"/>
        </w:rPr>
      </w:pPr>
      <w:r w:rsidRPr="00E305A4">
        <w:rPr>
          <w:rFonts w:ascii="Consolas" w:hAnsi="Consolas" w:cs="Consolas"/>
        </w:rPr>
        <w:t xml:space="preserve">        with open(LOG_FILENAME, APPEND_MODE) as f:</w:t>
      </w:r>
    </w:p>
    <w:p w:rsidR="00E305A4" w:rsidRPr="00E305A4" w:rsidRDefault="00E305A4" w:rsidP="00E305A4">
      <w:pPr>
        <w:contextualSpacing/>
        <w:rPr>
          <w:rFonts w:ascii="Consolas" w:hAnsi="Consolas" w:cs="Consolas"/>
        </w:rPr>
      </w:pPr>
      <w:r w:rsidRPr="00E305A4">
        <w:rPr>
          <w:rFonts w:ascii="Consolas" w:hAnsi="Consolas" w:cs="Consolas"/>
        </w:rPr>
        <w:t xml:space="preserve">            f.write(TimeStamp() + MAIN_WINDOW_TERMINATED_TEXT)</w:t>
      </w:r>
    </w:p>
    <w:p w:rsidR="00E305A4" w:rsidRPr="00E305A4" w:rsidRDefault="00E305A4" w:rsidP="00E305A4">
      <w:pPr>
        <w:contextualSpacing/>
        <w:rPr>
          <w:rFonts w:ascii="Consolas" w:hAnsi="Consolas" w:cs="Consolas"/>
        </w:rPr>
      </w:pPr>
      <w:r w:rsidRPr="00E305A4">
        <w:rPr>
          <w:rFonts w:ascii="Consolas" w:hAnsi="Consolas" w:cs="Consolas"/>
        </w:rPr>
        <w:t xml:space="preserve">        root = Tk()</w:t>
      </w:r>
    </w:p>
    <w:p w:rsidR="00E305A4" w:rsidRPr="00E305A4" w:rsidRDefault="00E305A4" w:rsidP="00E305A4">
      <w:pPr>
        <w:contextualSpacing/>
        <w:rPr>
          <w:rFonts w:ascii="Consolas" w:hAnsi="Consolas" w:cs="Consolas"/>
        </w:rPr>
      </w:pPr>
      <w:r w:rsidRPr="00E305A4">
        <w:rPr>
          <w:rFonts w:ascii="Consolas" w:hAnsi="Consolas" w:cs="Consolas"/>
        </w:rPr>
        <w:t xml:space="preserve">        root.geometry(WINDOW_GEOMETRY)</w:t>
      </w:r>
    </w:p>
    <w:p w:rsidR="00E305A4" w:rsidRPr="00E305A4" w:rsidRDefault="00E305A4" w:rsidP="00E305A4">
      <w:pPr>
        <w:contextualSpacing/>
        <w:rPr>
          <w:rFonts w:ascii="Consolas" w:hAnsi="Consolas" w:cs="Consolas"/>
        </w:rPr>
      </w:pPr>
      <w:r w:rsidRPr="00E305A4">
        <w:rPr>
          <w:rFonts w:ascii="Consolas" w:hAnsi="Consolas" w:cs="Consolas"/>
        </w:rPr>
        <w:t xml:space="preserve">        with open(LOG_FILENAME, APPEND_MODE) as f:</w:t>
      </w:r>
    </w:p>
    <w:p w:rsidR="00E305A4" w:rsidRPr="00E305A4" w:rsidRDefault="00E305A4" w:rsidP="00E305A4">
      <w:pPr>
        <w:contextualSpacing/>
        <w:rPr>
          <w:rFonts w:ascii="Consolas" w:hAnsi="Consolas" w:cs="Consolas"/>
        </w:rPr>
      </w:pPr>
      <w:r w:rsidRPr="00E305A4">
        <w:rPr>
          <w:rFonts w:ascii="Consolas" w:hAnsi="Consolas" w:cs="Consolas"/>
        </w:rPr>
        <w:t xml:space="preserve">            f.write(TimeStamp() + INITIALISING_WINDOW_TEXT + WINDOW_GEOMETRY + "\n") </w:t>
      </w:r>
    </w:p>
    <w:p w:rsidR="00E305A4" w:rsidRPr="00E305A4" w:rsidRDefault="00E305A4" w:rsidP="00E305A4">
      <w:pPr>
        <w:contextualSpacing/>
        <w:rPr>
          <w:rFonts w:ascii="Consolas" w:hAnsi="Consolas" w:cs="Consolas"/>
        </w:rPr>
      </w:pPr>
      <w:r w:rsidRPr="00E305A4">
        <w:rPr>
          <w:rFonts w:ascii="Consolas" w:hAnsi="Consolas" w:cs="Consolas"/>
        </w:rPr>
        <w:t xml:space="preserve">        app = AddExpenditureScreen(root)</w:t>
      </w:r>
    </w:p>
    <w:p w:rsidR="00E305A4" w:rsidRPr="00E305A4" w:rsidRDefault="00E305A4" w:rsidP="00E305A4">
      <w:pPr>
        <w:contextualSpacing/>
        <w:rPr>
          <w:rFonts w:ascii="Consolas" w:hAnsi="Consolas" w:cs="Consolas"/>
        </w:rPr>
      </w:pPr>
      <w:r w:rsidRPr="00E305A4">
        <w:rPr>
          <w:rFonts w:ascii="Consolas" w:hAnsi="Consolas" w:cs="Consolas"/>
        </w:rPr>
        <w:t xml:space="preserve">        root.mainloop()</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 xml:space="preserve">    def deductExpenditure(self):</w:t>
      </w:r>
    </w:p>
    <w:p w:rsidR="00E305A4" w:rsidRPr="00E305A4" w:rsidRDefault="00E305A4" w:rsidP="00E305A4">
      <w:pPr>
        <w:contextualSpacing/>
        <w:rPr>
          <w:rFonts w:ascii="Consolas" w:hAnsi="Consolas" w:cs="Consolas"/>
        </w:rPr>
      </w:pPr>
      <w:r w:rsidRPr="00E305A4">
        <w:rPr>
          <w:rFonts w:ascii="Consolas" w:hAnsi="Consolas" w:cs="Consolas"/>
        </w:rPr>
        <w:lastRenderedPageBreak/>
        <w:t xml:space="preserve">        with open(LOG_FILENAME, APPEND_MODE) as f:</w:t>
      </w:r>
    </w:p>
    <w:p w:rsidR="00E305A4" w:rsidRPr="00E305A4" w:rsidRDefault="00E305A4" w:rsidP="00E305A4">
      <w:pPr>
        <w:contextualSpacing/>
        <w:rPr>
          <w:rFonts w:ascii="Consolas" w:hAnsi="Consolas" w:cs="Consolas"/>
        </w:rPr>
      </w:pPr>
      <w:r w:rsidRPr="00E305A4">
        <w:rPr>
          <w:rFonts w:ascii="Consolas" w:hAnsi="Consolas" w:cs="Consolas"/>
        </w:rPr>
        <w:t xml:space="preserve">            f.write(TimeStamp() + DEDUCT_EXPENDITURE_SELECTED_TEXT)</w:t>
      </w:r>
    </w:p>
    <w:p w:rsidR="00E305A4" w:rsidRPr="00E305A4" w:rsidRDefault="00E305A4" w:rsidP="00E305A4">
      <w:pPr>
        <w:contextualSpacing/>
        <w:rPr>
          <w:rFonts w:ascii="Consolas" w:hAnsi="Consolas" w:cs="Consolas"/>
        </w:rPr>
      </w:pPr>
      <w:r w:rsidRPr="00E305A4">
        <w:rPr>
          <w:rFonts w:ascii="Consolas" w:hAnsi="Consolas" w:cs="Consolas"/>
        </w:rPr>
        <w:t xml:space="preserve">        self.parent.destroy()</w:t>
      </w:r>
    </w:p>
    <w:p w:rsidR="00E305A4" w:rsidRPr="00E305A4" w:rsidRDefault="00E305A4" w:rsidP="00E305A4">
      <w:pPr>
        <w:contextualSpacing/>
        <w:rPr>
          <w:rFonts w:ascii="Consolas" w:hAnsi="Consolas" w:cs="Consolas"/>
        </w:rPr>
      </w:pPr>
      <w:r w:rsidRPr="00E305A4">
        <w:rPr>
          <w:rFonts w:ascii="Consolas" w:hAnsi="Consolas" w:cs="Consolas"/>
        </w:rPr>
        <w:t xml:space="preserve">        with open(LOG_FILENAME, APPEND_MODE) as f:</w:t>
      </w:r>
    </w:p>
    <w:p w:rsidR="00E305A4" w:rsidRPr="00E305A4" w:rsidRDefault="00E305A4" w:rsidP="00E305A4">
      <w:pPr>
        <w:contextualSpacing/>
        <w:rPr>
          <w:rFonts w:ascii="Consolas" w:hAnsi="Consolas" w:cs="Consolas"/>
        </w:rPr>
      </w:pPr>
      <w:r w:rsidRPr="00E305A4">
        <w:rPr>
          <w:rFonts w:ascii="Consolas" w:hAnsi="Consolas" w:cs="Consolas"/>
        </w:rPr>
        <w:t xml:space="preserve">            f.write(TimeStamp() + MAIN_WINDOW_TERMINATED_TEXT)</w:t>
      </w:r>
    </w:p>
    <w:p w:rsidR="00E305A4" w:rsidRPr="00E305A4" w:rsidRDefault="00E305A4" w:rsidP="00E305A4">
      <w:pPr>
        <w:contextualSpacing/>
        <w:rPr>
          <w:rFonts w:ascii="Consolas" w:hAnsi="Consolas" w:cs="Consolas"/>
        </w:rPr>
      </w:pPr>
      <w:r w:rsidRPr="00E305A4">
        <w:rPr>
          <w:rFonts w:ascii="Consolas" w:hAnsi="Consolas" w:cs="Consolas"/>
        </w:rPr>
        <w:t xml:space="preserve">        root = Tk()</w:t>
      </w:r>
    </w:p>
    <w:p w:rsidR="00E305A4" w:rsidRPr="00E305A4" w:rsidRDefault="00E305A4" w:rsidP="00E305A4">
      <w:pPr>
        <w:contextualSpacing/>
        <w:rPr>
          <w:rFonts w:ascii="Consolas" w:hAnsi="Consolas" w:cs="Consolas"/>
        </w:rPr>
      </w:pPr>
      <w:r w:rsidRPr="00E305A4">
        <w:rPr>
          <w:rFonts w:ascii="Consolas" w:hAnsi="Consolas" w:cs="Consolas"/>
        </w:rPr>
        <w:t xml:space="preserve">        root.geometry(WINDOW_GEOMETRY)</w:t>
      </w:r>
    </w:p>
    <w:p w:rsidR="00E305A4" w:rsidRPr="00E305A4" w:rsidRDefault="00E305A4" w:rsidP="00E305A4">
      <w:pPr>
        <w:contextualSpacing/>
        <w:rPr>
          <w:rFonts w:ascii="Consolas" w:hAnsi="Consolas" w:cs="Consolas"/>
        </w:rPr>
      </w:pPr>
      <w:r w:rsidRPr="00E305A4">
        <w:rPr>
          <w:rFonts w:ascii="Consolas" w:hAnsi="Consolas" w:cs="Consolas"/>
        </w:rPr>
        <w:t xml:space="preserve">        with open(LOG_FILENAME, APPEND_MODE) as f:</w:t>
      </w:r>
    </w:p>
    <w:p w:rsidR="00E305A4" w:rsidRPr="00E305A4" w:rsidRDefault="00E305A4" w:rsidP="00E305A4">
      <w:pPr>
        <w:contextualSpacing/>
        <w:rPr>
          <w:rFonts w:ascii="Consolas" w:hAnsi="Consolas" w:cs="Consolas"/>
        </w:rPr>
      </w:pPr>
      <w:r w:rsidRPr="00E305A4">
        <w:rPr>
          <w:rFonts w:ascii="Consolas" w:hAnsi="Consolas" w:cs="Consolas"/>
        </w:rPr>
        <w:t xml:space="preserve">            f.write(TimeStamp() + INITIALISING_WINDOW_TEXT + WINDOW_GEOMETRY + "\n") </w:t>
      </w:r>
    </w:p>
    <w:p w:rsidR="00E305A4" w:rsidRPr="00E305A4" w:rsidRDefault="00E305A4" w:rsidP="00E305A4">
      <w:pPr>
        <w:contextualSpacing/>
        <w:rPr>
          <w:rFonts w:ascii="Consolas" w:hAnsi="Consolas" w:cs="Consolas"/>
        </w:rPr>
      </w:pPr>
      <w:r w:rsidRPr="00E305A4">
        <w:rPr>
          <w:rFonts w:ascii="Consolas" w:hAnsi="Consolas" w:cs="Consolas"/>
        </w:rPr>
        <w:t xml:space="preserve">        app = DeductExpenditureScreen(root)</w:t>
      </w:r>
    </w:p>
    <w:p w:rsidR="00E305A4" w:rsidRPr="00E305A4" w:rsidRDefault="00E305A4" w:rsidP="00E305A4">
      <w:pPr>
        <w:contextualSpacing/>
        <w:rPr>
          <w:rFonts w:ascii="Consolas" w:hAnsi="Consolas" w:cs="Consolas"/>
        </w:rPr>
      </w:pPr>
      <w:r w:rsidRPr="00E305A4">
        <w:rPr>
          <w:rFonts w:ascii="Consolas" w:hAnsi="Consolas" w:cs="Consolas"/>
        </w:rPr>
        <w:t xml:space="preserve">        root.mainloop()</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 xml:space="preserve">    def DeleteRecord(self):</w:t>
      </w:r>
    </w:p>
    <w:p w:rsidR="00E305A4" w:rsidRPr="00E305A4" w:rsidRDefault="00E305A4" w:rsidP="00E305A4">
      <w:pPr>
        <w:contextualSpacing/>
        <w:rPr>
          <w:rFonts w:ascii="Consolas" w:hAnsi="Consolas" w:cs="Consolas"/>
        </w:rPr>
      </w:pPr>
      <w:r w:rsidRPr="00E305A4">
        <w:rPr>
          <w:rFonts w:ascii="Consolas" w:hAnsi="Consolas" w:cs="Consolas"/>
        </w:rPr>
        <w:t xml:space="preserve">        with open(LOG_FILENAME, APPEND_MODE) as f:</w:t>
      </w:r>
    </w:p>
    <w:p w:rsidR="00E305A4" w:rsidRPr="00E305A4" w:rsidRDefault="00E305A4" w:rsidP="00E305A4">
      <w:pPr>
        <w:contextualSpacing/>
        <w:rPr>
          <w:rFonts w:ascii="Consolas" w:hAnsi="Consolas" w:cs="Consolas"/>
        </w:rPr>
      </w:pPr>
      <w:r w:rsidRPr="00E305A4">
        <w:rPr>
          <w:rFonts w:ascii="Consolas" w:hAnsi="Consolas" w:cs="Consolas"/>
        </w:rPr>
        <w:t xml:space="preserve">            f.write(TimeStamp() + DELETE_RECORD_SELECTED_TEXT)</w:t>
      </w:r>
    </w:p>
    <w:p w:rsidR="00E305A4" w:rsidRPr="00E305A4" w:rsidRDefault="00E305A4" w:rsidP="00E305A4">
      <w:pPr>
        <w:contextualSpacing/>
        <w:rPr>
          <w:rFonts w:ascii="Consolas" w:hAnsi="Consolas" w:cs="Consolas"/>
        </w:rPr>
      </w:pPr>
      <w:r w:rsidRPr="00E305A4">
        <w:rPr>
          <w:rFonts w:ascii="Consolas" w:hAnsi="Consolas" w:cs="Consolas"/>
        </w:rPr>
        <w:t xml:space="preserve">        self.parent.destroy()</w:t>
      </w:r>
    </w:p>
    <w:p w:rsidR="00E305A4" w:rsidRPr="00E305A4" w:rsidRDefault="00E305A4" w:rsidP="00E305A4">
      <w:pPr>
        <w:contextualSpacing/>
        <w:rPr>
          <w:rFonts w:ascii="Consolas" w:hAnsi="Consolas" w:cs="Consolas"/>
        </w:rPr>
      </w:pPr>
      <w:r w:rsidRPr="00E305A4">
        <w:rPr>
          <w:rFonts w:ascii="Consolas" w:hAnsi="Consolas" w:cs="Consolas"/>
        </w:rPr>
        <w:t xml:space="preserve">        with open(LOG_FILENAME, APPEND_MODE) as f:</w:t>
      </w:r>
    </w:p>
    <w:p w:rsidR="00E305A4" w:rsidRPr="00E305A4" w:rsidRDefault="00E305A4" w:rsidP="00E305A4">
      <w:pPr>
        <w:contextualSpacing/>
        <w:rPr>
          <w:rFonts w:ascii="Consolas" w:hAnsi="Consolas" w:cs="Consolas"/>
        </w:rPr>
      </w:pPr>
      <w:r w:rsidRPr="00E305A4">
        <w:rPr>
          <w:rFonts w:ascii="Consolas" w:hAnsi="Consolas" w:cs="Consolas"/>
        </w:rPr>
        <w:t xml:space="preserve">            f.write(TimeStamp() + MAIN_WINDOW_TERMINATED_TEXT)</w:t>
      </w:r>
    </w:p>
    <w:p w:rsidR="00E305A4" w:rsidRPr="00E305A4" w:rsidRDefault="00E305A4" w:rsidP="00E305A4">
      <w:pPr>
        <w:contextualSpacing/>
        <w:rPr>
          <w:rFonts w:ascii="Consolas" w:hAnsi="Consolas" w:cs="Consolas"/>
        </w:rPr>
      </w:pPr>
      <w:r w:rsidRPr="00E305A4">
        <w:rPr>
          <w:rFonts w:ascii="Consolas" w:hAnsi="Consolas" w:cs="Consolas"/>
        </w:rPr>
        <w:t xml:space="preserve">        root = Tk()</w:t>
      </w:r>
    </w:p>
    <w:p w:rsidR="00E305A4" w:rsidRPr="00E305A4" w:rsidRDefault="00E305A4" w:rsidP="00E305A4">
      <w:pPr>
        <w:contextualSpacing/>
        <w:rPr>
          <w:rFonts w:ascii="Consolas" w:hAnsi="Consolas" w:cs="Consolas"/>
        </w:rPr>
      </w:pPr>
      <w:r w:rsidRPr="00E305A4">
        <w:rPr>
          <w:rFonts w:ascii="Consolas" w:hAnsi="Consolas" w:cs="Consolas"/>
        </w:rPr>
        <w:t xml:space="preserve">        root.geometry(WINDOW_GEOMETRY)</w:t>
      </w:r>
    </w:p>
    <w:p w:rsidR="00E305A4" w:rsidRPr="00E305A4" w:rsidRDefault="00E305A4" w:rsidP="00E305A4">
      <w:pPr>
        <w:contextualSpacing/>
        <w:rPr>
          <w:rFonts w:ascii="Consolas" w:hAnsi="Consolas" w:cs="Consolas"/>
        </w:rPr>
      </w:pPr>
      <w:r w:rsidRPr="00E305A4">
        <w:rPr>
          <w:rFonts w:ascii="Consolas" w:hAnsi="Consolas" w:cs="Consolas"/>
        </w:rPr>
        <w:t xml:space="preserve">        with open(LOG_FILENAME, APPEND_MODE) as f:</w:t>
      </w:r>
    </w:p>
    <w:p w:rsidR="00E305A4" w:rsidRPr="00E305A4" w:rsidRDefault="00E305A4" w:rsidP="00E305A4">
      <w:pPr>
        <w:contextualSpacing/>
        <w:rPr>
          <w:rFonts w:ascii="Consolas" w:hAnsi="Consolas" w:cs="Consolas"/>
        </w:rPr>
      </w:pPr>
      <w:r w:rsidRPr="00E305A4">
        <w:rPr>
          <w:rFonts w:ascii="Consolas" w:hAnsi="Consolas" w:cs="Consolas"/>
        </w:rPr>
        <w:t xml:space="preserve">            f.write(TimeStamp() + INITIALISING_WINDOW_TEXT + WINDOW_GEOMETRY + "\n") </w:t>
      </w:r>
    </w:p>
    <w:p w:rsidR="00E305A4" w:rsidRPr="00E305A4" w:rsidRDefault="00E305A4" w:rsidP="00E305A4">
      <w:pPr>
        <w:contextualSpacing/>
        <w:rPr>
          <w:rFonts w:ascii="Consolas" w:hAnsi="Consolas" w:cs="Consolas"/>
        </w:rPr>
      </w:pPr>
      <w:r w:rsidRPr="00E305A4">
        <w:rPr>
          <w:rFonts w:ascii="Consolas" w:hAnsi="Consolas" w:cs="Consolas"/>
        </w:rPr>
        <w:t xml:space="preserve">        app = DeleteEmployeeScreen(root)</w:t>
      </w:r>
    </w:p>
    <w:p w:rsidR="00E305A4" w:rsidRPr="00E305A4" w:rsidRDefault="00E305A4" w:rsidP="00E305A4">
      <w:pPr>
        <w:contextualSpacing/>
        <w:rPr>
          <w:rFonts w:ascii="Consolas" w:hAnsi="Consolas" w:cs="Consolas"/>
        </w:rPr>
      </w:pPr>
      <w:r w:rsidRPr="00E305A4">
        <w:rPr>
          <w:rFonts w:ascii="Consolas" w:hAnsi="Consolas" w:cs="Consolas"/>
        </w:rPr>
        <w:t xml:space="preserve">        root.mainloop()</w:t>
      </w:r>
    </w:p>
    <w:p w:rsidR="00E305A4" w:rsidRPr="00E305A4" w:rsidRDefault="00E305A4" w:rsidP="00E305A4">
      <w:pPr>
        <w:contextualSpacing/>
        <w:rPr>
          <w:rFonts w:ascii="Consolas" w:hAnsi="Consolas" w:cs="Consolas"/>
        </w:rPr>
      </w:pPr>
      <w:r w:rsidRPr="00E305A4">
        <w:rPr>
          <w:rFonts w:ascii="Consolas" w:hAnsi="Consolas" w:cs="Consolas"/>
        </w:rPr>
        <w:t xml:space="preserve">        </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 xml:space="preserve">        </w:t>
      </w:r>
    </w:p>
    <w:p w:rsidR="00E305A4" w:rsidRPr="00E305A4" w:rsidRDefault="00E305A4" w:rsidP="00E305A4">
      <w:pPr>
        <w:contextualSpacing/>
        <w:rPr>
          <w:rFonts w:ascii="Consolas" w:hAnsi="Consolas" w:cs="Consolas"/>
        </w:rPr>
      </w:pPr>
      <w:r w:rsidRPr="00E305A4">
        <w:rPr>
          <w:rFonts w:ascii="Consolas" w:hAnsi="Consolas" w:cs="Consolas"/>
        </w:rPr>
        <w:t>from LoginForm import *</w:t>
      </w:r>
    </w:p>
    <w:p w:rsidR="00E305A4" w:rsidRPr="00E305A4" w:rsidRDefault="00E305A4" w:rsidP="00E305A4">
      <w:pPr>
        <w:contextualSpacing/>
        <w:rPr>
          <w:rFonts w:ascii="Consolas" w:hAnsi="Consolas" w:cs="Consolas"/>
        </w:rPr>
      </w:pPr>
      <w:r w:rsidRPr="00E305A4">
        <w:rPr>
          <w:rFonts w:ascii="Consolas" w:hAnsi="Consolas" w:cs="Consolas"/>
        </w:rPr>
        <w:t>from CreateEmployeeScreen import *</w:t>
      </w:r>
    </w:p>
    <w:p w:rsidR="00E305A4" w:rsidRPr="00E305A4" w:rsidRDefault="00E305A4" w:rsidP="00E305A4">
      <w:pPr>
        <w:contextualSpacing/>
        <w:rPr>
          <w:rFonts w:ascii="Consolas" w:hAnsi="Consolas" w:cs="Consolas"/>
        </w:rPr>
      </w:pPr>
      <w:r w:rsidRPr="00E305A4">
        <w:rPr>
          <w:rFonts w:ascii="Consolas" w:hAnsi="Consolas" w:cs="Consolas"/>
        </w:rPr>
        <w:t>from SearchEmployeeScreen import *</w:t>
      </w:r>
    </w:p>
    <w:p w:rsidR="00E305A4" w:rsidRPr="00E305A4" w:rsidRDefault="00E305A4" w:rsidP="00E305A4">
      <w:pPr>
        <w:contextualSpacing/>
        <w:rPr>
          <w:rFonts w:ascii="Consolas" w:hAnsi="Consolas" w:cs="Consolas"/>
        </w:rPr>
      </w:pPr>
      <w:r w:rsidRPr="00E305A4">
        <w:rPr>
          <w:rFonts w:ascii="Consolas" w:hAnsi="Consolas" w:cs="Consolas"/>
        </w:rPr>
        <w:t>from AmendEmployeeScreen import *</w:t>
      </w:r>
    </w:p>
    <w:p w:rsidR="00E305A4" w:rsidRPr="00E305A4" w:rsidRDefault="00E305A4" w:rsidP="00E305A4">
      <w:pPr>
        <w:contextualSpacing/>
        <w:rPr>
          <w:rFonts w:ascii="Consolas" w:hAnsi="Consolas" w:cs="Consolas"/>
        </w:rPr>
      </w:pPr>
      <w:r w:rsidRPr="00E305A4">
        <w:rPr>
          <w:rFonts w:ascii="Consolas" w:hAnsi="Consolas" w:cs="Consolas"/>
        </w:rPr>
        <w:t>from Constants import *</w:t>
      </w:r>
    </w:p>
    <w:p w:rsidR="00E305A4" w:rsidRPr="00E305A4" w:rsidRDefault="00E305A4" w:rsidP="00E305A4">
      <w:pPr>
        <w:contextualSpacing/>
        <w:rPr>
          <w:rFonts w:ascii="Consolas" w:hAnsi="Consolas" w:cs="Consolas"/>
        </w:rPr>
      </w:pPr>
      <w:r w:rsidRPr="00E305A4">
        <w:rPr>
          <w:rFonts w:ascii="Consolas" w:hAnsi="Consolas" w:cs="Consolas"/>
        </w:rPr>
        <w:t>from AddExpenditureScreen import *</w:t>
      </w:r>
    </w:p>
    <w:p w:rsidR="00E305A4" w:rsidRPr="00E305A4" w:rsidRDefault="00E305A4" w:rsidP="00E305A4">
      <w:pPr>
        <w:contextualSpacing/>
        <w:rPr>
          <w:rFonts w:ascii="Consolas" w:hAnsi="Consolas" w:cs="Consolas"/>
        </w:rPr>
      </w:pPr>
      <w:r w:rsidRPr="00E305A4">
        <w:rPr>
          <w:rFonts w:ascii="Consolas" w:hAnsi="Consolas" w:cs="Consolas"/>
        </w:rPr>
        <w:t>from DeductExpenditureScreen import *</w:t>
      </w:r>
    </w:p>
    <w:p w:rsidR="00C96584" w:rsidRPr="00E305A4" w:rsidRDefault="00E305A4" w:rsidP="00C96584">
      <w:pPr>
        <w:contextualSpacing/>
        <w:rPr>
          <w:rFonts w:ascii="Consolas" w:hAnsi="Consolas" w:cs="Consolas"/>
        </w:rPr>
      </w:pPr>
      <w:r w:rsidRPr="00E305A4">
        <w:rPr>
          <w:rFonts w:ascii="Consolas" w:hAnsi="Consolas" w:cs="Consolas"/>
        </w:rPr>
        <w:t>fro</w:t>
      </w:r>
      <w:r>
        <w:rPr>
          <w:rFonts w:ascii="Consolas" w:hAnsi="Consolas" w:cs="Consolas"/>
        </w:rPr>
        <w:t>m DeleteEmployeeScreen import *</w:t>
      </w:r>
    </w:p>
    <w:p w:rsidR="00620138" w:rsidRDefault="00620138" w:rsidP="00FD2805">
      <w:pPr>
        <w:pStyle w:val="Heading2"/>
      </w:pPr>
      <w:bookmarkStart w:id="98" w:name="_Toc406682494"/>
      <w:r>
        <w:t>MainScreenStringsEnglish.py :</w:t>
      </w:r>
      <w:bookmarkEnd w:id="98"/>
    </w:p>
    <w:p w:rsidR="00C96584" w:rsidRPr="009A6275" w:rsidRDefault="00C96584" w:rsidP="00C96584">
      <w:pPr>
        <w:contextualSpacing/>
        <w:rPr>
          <w:rFonts w:ascii="Consolas" w:hAnsi="Consolas" w:cs="Consolas"/>
        </w:rPr>
      </w:pPr>
      <w:r w:rsidRPr="009A6275">
        <w:rPr>
          <w:rFonts w:ascii="Consolas" w:hAnsi="Consolas" w:cs="Consolas"/>
        </w:rPr>
        <w:t>#MainScreen</w:t>
      </w:r>
    </w:p>
    <w:p w:rsidR="00C96584" w:rsidRPr="009A6275" w:rsidRDefault="00C96584" w:rsidP="00C96584">
      <w:pPr>
        <w:contextualSpacing/>
        <w:rPr>
          <w:rFonts w:ascii="Consolas" w:hAnsi="Consolas" w:cs="Consolas"/>
        </w:rPr>
      </w:pPr>
    </w:p>
    <w:p w:rsidR="00C96584" w:rsidRPr="009A6275" w:rsidRDefault="00C96584" w:rsidP="00C96584">
      <w:pPr>
        <w:contextualSpacing/>
        <w:rPr>
          <w:rFonts w:ascii="Consolas" w:hAnsi="Consolas" w:cs="Consolas"/>
        </w:rPr>
      </w:pPr>
      <w:r w:rsidRPr="009A6275">
        <w:rPr>
          <w:rFonts w:ascii="Consolas" w:hAnsi="Consolas" w:cs="Consolas"/>
        </w:rPr>
        <w:t>EMP_COUNT_POPUP_TEXT = u"Employee Count : %s"</w:t>
      </w:r>
    </w:p>
    <w:p w:rsidR="00C96584" w:rsidRPr="009A6275" w:rsidRDefault="00C96584" w:rsidP="00C96584">
      <w:pPr>
        <w:contextualSpacing/>
        <w:rPr>
          <w:rFonts w:ascii="Consolas" w:hAnsi="Consolas" w:cs="Consolas"/>
        </w:rPr>
      </w:pPr>
      <w:r w:rsidRPr="009A6275">
        <w:rPr>
          <w:rFonts w:ascii="Consolas" w:hAnsi="Consolas" w:cs="Consolas"/>
        </w:rPr>
        <w:t>EMP_COUNT_TEXT = u"Display Total Employee Count"</w:t>
      </w:r>
    </w:p>
    <w:p w:rsidR="00C96584" w:rsidRPr="009A6275" w:rsidRDefault="00C96584" w:rsidP="00C96584">
      <w:pPr>
        <w:contextualSpacing/>
        <w:rPr>
          <w:rFonts w:ascii="Consolas" w:hAnsi="Consolas" w:cs="Consolas"/>
        </w:rPr>
      </w:pPr>
      <w:r w:rsidRPr="009A6275">
        <w:rPr>
          <w:rFonts w:ascii="Consolas" w:hAnsi="Consolas" w:cs="Consolas"/>
        </w:rPr>
        <w:t>EMP_MENU_AMEND_TEXT = u"Amend a Field in a Record"</w:t>
      </w:r>
    </w:p>
    <w:p w:rsidR="00C96584" w:rsidRPr="009A6275" w:rsidRDefault="00C96584" w:rsidP="00C96584">
      <w:pPr>
        <w:contextualSpacing/>
        <w:rPr>
          <w:rFonts w:ascii="Consolas" w:hAnsi="Consolas" w:cs="Consolas"/>
        </w:rPr>
      </w:pPr>
      <w:r w:rsidRPr="009A6275">
        <w:rPr>
          <w:rFonts w:ascii="Consolas" w:hAnsi="Consolas" w:cs="Consolas"/>
        </w:rPr>
        <w:t>EMP_MENU_CREATE_TEXT = u"Create new Employee Record"</w:t>
      </w:r>
    </w:p>
    <w:p w:rsidR="00C96584" w:rsidRPr="009A6275" w:rsidRDefault="00C96584" w:rsidP="00C96584">
      <w:pPr>
        <w:contextualSpacing/>
        <w:rPr>
          <w:rFonts w:ascii="Consolas" w:hAnsi="Consolas" w:cs="Consolas"/>
        </w:rPr>
      </w:pPr>
      <w:r w:rsidRPr="009A6275">
        <w:rPr>
          <w:rFonts w:ascii="Consolas" w:hAnsi="Consolas" w:cs="Consolas"/>
        </w:rPr>
        <w:t>EMP_MENU_DELETE_TEXT = u"Delete an Employee Record"</w:t>
      </w:r>
    </w:p>
    <w:p w:rsidR="00C96584" w:rsidRPr="009A6275" w:rsidRDefault="00C96584" w:rsidP="00C96584">
      <w:pPr>
        <w:contextualSpacing/>
        <w:rPr>
          <w:rFonts w:ascii="Consolas" w:hAnsi="Consolas" w:cs="Consolas"/>
        </w:rPr>
      </w:pPr>
      <w:r w:rsidRPr="009A6275">
        <w:rPr>
          <w:rFonts w:ascii="Consolas" w:hAnsi="Consolas" w:cs="Consolas"/>
        </w:rPr>
        <w:lastRenderedPageBreak/>
        <w:t>EMP_MENU_SEARCH_TEXT = u"Search for an Employee Record"</w:t>
      </w:r>
    </w:p>
    <w:p w:rsidR="00C96584" w:rsidRPr="009A6275" w:rsidRDefault="00C96584" w:rsidP="00C96584">
      <w:pPr>
        <w:contextualSpacing/>
        <w:rPr>
          <w:rFonts w:ascii="Consolas" w:hAnsi="Consolas" w:cs="Consolas"/>
        </w:rPr>
      </w:pPr>
      <w:r w:rsidRPr="009A6275">
        <w:rPr>
          <w:rFonts w:ascii="Consolas" w:hAnsi="Consolas" w:cs="Consolas"/>
        </w:rPr>
        <w:t>EMP_SUBMENU_DEPARTMENT_TEXT = u"Department"</w:t>
      </w:r>
    </w:p>
    <w:p w:rsidR="00C96584" w:rsidRPr="009A6275" w:rsidRDefault="00C96584" w:rsidP="00C96584">
      <w:pPr>
        <w:contextualSpacing/>
        <w:rPr>
          <w:rFonts w:ascii="Consolas" w:hAnsi="Consolas" w:cs="Consolas"/>
        </w:rPr>
      </w:pPr>
      <w:r w:rsidRPr="009A6275">
        <w:rPr>
          <w:rFonts w:ascii="Consolas" w:hAnsi="Consolas" w:cs="Consolas"/>
        </w:rPr>
        <w:t>EMP_SUBMENU_DOB_TEXT = u"DOB"</w:t>
      </w:r>
    </w:p>
    <w:p w:rsidR="00C96584" w:rsidRPr="009A6275" w:rsidRDefault="00C96584" w:rsidP="00C96584">
      <w:pPr>
        <w:contextualSpacing/>
        <w:rPr>
          <w:rFonts w:ascii="Consolas" w:hAnsi="Consolas" w:cs="Consolas"/>
        </w:rPr>
      </w:pPr>
      <w:r w:rsidRPr="009A6275">
        <w:rPr>
          <w:rFonts w:ascii="Consolas" w:hAnsi="Consolas" w:cs="Consolas"/>
        </w:rPr>
        <w:t>EMP_SUBMENU_GENDER_TEXT = u"Gender"</w:t>
      </w:r>
    </w:p>
    <w:p w:rsidR="00C96584" w:rsidRPr="009A6275" w:rsidRDefault="00C96584" w:rsidP="00C96584">
      <w:pPr>
        <w:contextualSpacing/>
        <w:rPr>
          <w:rFonts w:ascii="Consolas" w:hAnsi="Consolas" w:cs="Consolas"/>
        </w:rPr>
      </w:pPr>
      <w:r w:rsidRPr="009A6275">
        <w:rPr>
          <w:rFonts w:ascii="Consolas" w:hAnsi="Consolas" w:cs="Consolas"/>
        </w:rPr>
        <w:t>EMP_SUBMENU_NAME_TEXT = u"Name"</w:t>
      </w:r>
    </w:p>
    <w:p w:rsidR="00C96584" w:rsidRPr="009A6275" w:rsidRDefault="00C96584" w:rsidP="00C96584">
      <w:pPr>
        <w:contextualSpacing/>
        <w:rPr>
          <w:rFonts w:ascii="Consolas" w:hAnsi="Consolas" w:cs="Consolas"/>
        </w:rPr>
      </w:pPr>
      <w:r w:rsidRPr="009A6275">
        <w:rPr>
          <w:rFonts w:ascii="Consolas" w:hAnsi="Consolas" w:cs="Consolas"/>
        </w:rPr>
        <w:t>EMP_SUBMENU_SALARY_TEXT = u"Salary"</w:t>
      </w:r>
    </w:p>
    <w:p w:rsidR="00C96584" w:rsidRPr="009A6275" w:rsidRDefault="00C96584" w:rsidP="00C96584">
      <w:pPr>
        <w:contextualSpacing/>
        <w:rPr>
          <w:rFonts w:ascii="Consolas" w:hAnsi="Consolas" w:cs="Consolas"/>
        </w:rPr>
      </w:pPr>
      <w:r w:rsidRPr="009A6275">
        <w:rPr>
          <w:rFonts w:ascii="Consolas" w:hAnsi="Consolas" w:cs="Consolas"/>
        </w:rPr>
        <w:t>EXP_MENU_ADD_EXP_TEXT = u"Add Expenditure"</w:t>
      </w:r>
    </w:p>
    <w:p w:rsidR="00C96584" w:rsidRPr="009A6275" w:rsidRDefault="00C96584" w:rsidP="00C96584">
      <w:pPr>
        <w:contextualSpacing/>
        <w:rPr>
          <w:rFonts w:ascii="Consolas" w:hAnsi="Consolas" w:cs="Consolas"/>
        </w:rPr>
      </w:pPr>
      <w:r w:rsidRPr="009A6275">
        <w:rPr>
          <w:rFonts w:ascii="Consolas" w:hAnsi="Consolas" w:cs="Consolas"/>
        </w:rPr>
        <w:t>EXP_MENU_DEDUCT_EXP_TEXT = u"Deduct Expenditure"</w:t>
      </w:r>
    </w:p>
    <w:p w:rsidR="00C96584" w:rsidRPr="009A6275" w:rsidRDefault="00C96584" w:rsidP="00C96584">
      <w:pPr>
        <w:contextualSpacing/>
        <w:rPr>
          <w:rFonts w:ascii="Consolas" w:hAnsi="Consolas" w:cs="Consolas"/>
        </w:rPr>
      </w:pPr>
      <w:r w:rsidRPr="009A6275">
        <w:rPr>
          <w:rFonts w:ascii="Consolas" w:hAnsi="Consolas" w:cs="Consolas"/>
        </w:rPr>
        <w:t>EXP_MENU_TOTAL_TEXT = u"Total"</w:t>
      </w:r>
    </w:p>
    <w:p w:rsidR="00C96584" w:rsidRPr="009A6275" w:rsidRDefault="00C96584" w:rsidP="00C96584">
      <w:pPr>
        <w:contextualSpacing/>
        <w:rPr>
          <w:rFonts w:ascii="Consolas" w:hAnsi="Consolas" w:cs="Consolas"/>
        </w:rPr>
      </w:pPr>
      <w:r w:rsidRPr="009A6275">
        <w:rPr>
          <w:rFonts w:ascii="Consolas" w:hAnsi="Consolas" w:cs="Consolas"/>
        </w:rPr>
        <w:t>EXP_SUBMENU_BIANNUAL_TEXT = u"Biannual"</w:t>
      </w:r>
    </w:p>
    <w:p w:rsidR="00C96584" w:rsidRPr="009A6275" w:rsidRDefault="00C96584" w:rsidP="00C96584">
      <w:pPr>
        <w:contextualSpacing/>
        <w:rPr>
          <w:rFonts w:ascii="Consolas" w:hAnsi="Consolas" w:cs="Consolas"/>
        </w:rPr>
      </w:pPr>
      <w:r w:rsidRPr="009A6275">
        <w:rPr>
          <w:rFonts w:ascii="Consolas" w:hAnsi="Consolas" w:cs="Consolas"/>
        </w:rPr>
        <w:t>EXP_SUBMENU_DAILY_TEXT = u"Daily"</w:t>
      </w:r>
    </w:p>
    <w:p w:rsidR="00C96584" w:rsidRPr="009A6275" w:rsidRDefault="00C96584" w:rsidP="00C96584">
      <w:pPr>
        <w:contextualSpacing/>
        <w:rPr>
          <w:rFonts w:ascii="Consolas" w:hAnsi="Consolas" w:cs="Consolas"/>
        </w:rPr>
      </w:pPr>
      <w:r w:rsidRPr="009A6275">
        <w:rPr>
          <w:rFonts w:ascii="Consolas" w:hAnsi="Consolas" w:cs="Consolas"/>
        </w:rPr>
        <w:t>EXP_SUBMENU_MONTHLY_TEXT = u"Monthly"</w:t>
      </w:r>
    </w:p>
    <w:p w:rsidR="00C96584" w:rsidRPr="009A6275" w:rsidRDefault="00C96584" w:rsidP="00C96584">
      <w:pPr>
        <w:contextualSpacing/>
        <w:rPr>
          <w:rFonts w:ascii="Consolas" w:hAnsi="Consolas" w:cs="Consolas"/>
        </w:rPr>
      </w:pPr>
      <w:r w:rsidRPr="009A6275">
        <w:rPr>
          <w:rFonts w:ascii="Consolas" w:hAnsi="Consolas" w:cs="Consolas"/>
        </w:rPr>
        <w:t>EXP_SUBMENU_QUARTERLY_TEXT = u"Quarterly"</w:t>
      </w:r>
    </w:p>
    <w:p w:rsidR="00C96584" w:rsidRPr="009A6275" w:rsidRDefault="00C96584" w:rsidP="00C96584">
      <w:pPr>
        <w:contextualSpacing/>
        <w:rPr>
          <w:rFonts w:ascii="Consolas" w:hAnsi="Consolas" w:cs="Consolas"/>
        </w:rPr>
      </w:pPr>
      <w:r w:rsidRPr="009A6275">
        <w:rPr>
          <w:rFonts w:ascii="Consolas" w:hAnsi="Consolas" w:cs="Consolas"/>
        </w:rPr>
        <w:t>EXP_SUBMENU_WEEKLY_TEXT = u"Weekly"</w:t>
      </w:r>
    </w:p>
    <w:p w:rsidR="00C96584" w:rsidRPr="009A6275" w:rsidRDefault="00C96584" w:rsidP="00C96584">
      <w:pPr>
        <w:contextualSpacing/>
        <w:rPr>
          <w:rFonts w:ascii="Consolas" w:hAnsi="Consolas" w:cs="Consolas"/>
        </w:rPr>
      </w:pPr>
      <w:r w:rsidRPr="009A6275">
        <w:rPr>
          <w:rFonts w:ascii="Consolas" w:hAnsi="Consolas" w:cs="Consolas"/>
        </w:rPr>
        <w:t>EXP_SUBMENU_YEARLY_TEXT = u"Yearly"</w:t>
      </w:r>
    </w:p>
    <w:p w:rsidR="00C96584" w:rsidRPr="009A6275" w:rsidRDefault="00C96584" w:rsidP="00C96584">
      <w:pPr>
        <w:contextualSpacing/>
        <w:rPr>
          <w:rFonts w:ascii="Consolas" w:hAnsi="Consolas" w:cs="Consolas"/>
        </w:rPr>
      </w:pPr>
      <w:r w:rsidRPr="009A6275">
        <w:rPr>
          <w:rFonts w:ascii="Consolas" w:hAnsi="Consolas" w:cs="Consolas"/>
        </w:rPr>
        <w:t>MAIN_SCREEN_HELP_TEXT = u"This is the main screen. From here, you can perform numerous operations. Use the menu bar to find them."</w:t>
      </w:r>
    </w:p>
    <w:p w:rsidR="00C96584" w:rsidRPr="009A6275" w:rsidRDefault="00C96584" w:rsidP="00C96584">
      <w:pPr>
        <w:contextualSpacing/>
        <w:rPr>
          <w:rFonts w:ascii="Consolas" w:hAnsi="Consolas" w:cs="Consolas"/>
        </w:rPr>
      </w:pPr>
      <w:r w:rsidRPr="009A6275">
        <w:rPr>
          <w:rFonts w:ascii="Consolas" w:hAnsi="Consolas" w:cs="Consolas"/>
        </w:rPr>
        <w:t>MENUBAR_EMPLOYEES_TEXT = u"Employees"</w:t>
      </w:r>
    </w:p>
    <w:p w:rsidR="00C96584" w:rsidRPr="009A6275" w:rsidRDefault="00C96584" w:rsidP="00C96584">
      <w:pPr>
        <w:contextualSpacing/>
        <w:rPr>
          <w:rFonts w:ascii="Consolas" w:hAnsi="Consolas" w:cs="Consolas"/>
        </w:rPr>
      </w:pPr>
      <w:r w:rsidRPr="009A6275">
        <w:rPr>
          <w:rFonts w:ascii="Consolas" w:hAnsi="Consolas" w:cs="Consolas"/>
        </w:rPr>
        <w:t>MENUBAR_EXPENDITURE_TEXT = u"Expenditure"</w:t>
      </w:r>
    </w:p>
    <w:p w:rsidR="00C96584" w:rsidRPr="009A6275" w:rsidRDefault="00C96584" w:rsidP="00C96584">
      <w:pPr>
        <w:contextualSpacing/>
        <w:rPr>
          <w:rFonts w:ascii="Consolas" w:hAnsi="Consolas" w:cs="Consolas"/>
        </w:rPr>
      </w:pPr>
      <w:r w:rsidRPr="009A6275">
        <w:rPr>
          <w:rFonts w:ascii="Consolas" w:hAnsi="Consolas" w:cs="Consolas"/>
        </w:rPr>
        <w:t>MENUBAR_FILE_TEXT = u"File"</w:t>
      </w:r>
    </w:p>
    <w:p w:rsidR="00C96584" w:rsidRPr="009A6275" w:rsidRDefault="00C96584" w:rsidP="00C96584">
      <w:pPr>
        <w:contextualSpacing/>
        <w:rPr>
          <w:rFonts w:ascii="Consolas" w:hAnsi="Consolas" w:cs="Consolas"/>
        </w:rPr>
      </w:pPr>
      <w:r w:rsidRPr="009A6275">
        <w:rPr>
          <w:rFonts w:ascii="Consolas" w:hAnsi="Consolas" w:cs="Consolas"/>
        </w:rPr>
        <w:t>TOTAL_EXP_TEXT = u"Display Total Expenditure"</w:t>
      </w:r>
    </w:p>
    <w:p w:rsidR="00C96584" w:rsidRPr="009A6275" w:rsidRDefault="00C96584" w:rsidP="00C96584">
      <w:pPr>
        <w:contextualSpacing/>
        <w:rPr>
          <w:rFonts w:ascii="Consolas" w:hAnsi="Consolas" w:cs="Consolas"/>
        </w:rPr>
      </w:pPr>
      <w:r w:rsidRPr="009A6275">
        <w:rPr>
          <w:rFonts w:ascii="Consolas" w:hAnsi="Consolas" w:cs="Consolas"/>
        </w:rPr>
        <w:t>TOTAL_EXPENDITURE_POPUP_TEXT = u"Total Expenditure : %s"</w:t>
      </w:r>
    </w:p>
    <w:p w:rsidR="00C96584" w:rsidRPr="009A6275" w:rsidRDefault="00C96584" w:rsidP="00C96584">
      <w:pPr>
        <w:contextualSpacing/>
        <w:rPr>
          <w:rFonts w:ascii="Consolas" w:hAnsi="Consolas" w:cs="Consolas"/>
        </w:rPr>
      </w:pPr>
      <w:r w:rsidRPr="009A6275">
        <w:rPr>
          <w:rFonts w:ascii="Consolas" w:hAnsi="Consolas" w:cs="Consolas"/>
        </w:rPr>
        <w:t>TOTAL_SALARY_TEXT = u"Display Total Salary"</w:t>
      </w:r>
    </w:p>
    <w:p w:rsidR="00C96584" w:rsidRPr="009A6275" w:rsidRDefault="00C96584" w:rsidP="00C96584">
      <w:pPr>
        <w:contextualSpacing/>
        <w:rPr>
          <w:rFonts w:ascii="Consolas" w:hAnsi="Consolas" w:cs="Consolas"/>
        </w:rPr>
      </w:pPr>
      <w:r w:rsidRPr="009A6275">
        <w:rPr>
          <w:rFonts w:ascii="Consolas" w:hAnsi="Consolas" w:cs="Consolas"/>
        </w:rPr>
        <w:t>TOTAL_SALARY_POPUP_TEXT = u"Total Salary : %s"</w:t>
      </w:r>
    </w:p>
    <w:p w:rsidR="00C96584" w:rsidRPr="009A6275" w:rsidRDefault="00C96584" w:rsidP="00C96584">
      <w:pPr>
        <w:contextualSpacing/>
        <w:rPr>
          <w:rFonts w:ascii="Consolas" w:hAnsi="Consolas" w:cs="Consolas"/>
        </w:rPr>
      </w:pPr>
      <w:r w:rsidRPr="009A6275">
        <w:rPr>
          <w:rFonts w:ascii="Consolas" w:hAnsi="Consolas" w:cs="Consolas"/>
        </w:rPr>
        <w:t>TOTALS_MENU_TEXT = u"Totals"</w:t>
      </w:r>
    </w:p>
    <w:p w:rsidR="00C96584" w:rsidRPr="009A6275" w:rsidRDefault="00C96584" w:rsidP="00C96584">
      <w:pPr>
        <w:contextualSpacing/>
        <w:rPr>
          <w:rFonts w:ascii="Consolas" w:hAnsi="Consolas" w:cs="Consolas"/>
        </w:rPr>
      </w:pPr>
    </w:p>
    <w:p w:rsidR="00C96584" w:rsidRPr="009A6275" w:rsidRDefault="00C96584" w:rsidP="00C96584">
      <w:pPr>
        <w:contextualSpacing/>
        <w:rPr>
          <w:rFonts w:ascii="Consolas" w:hAnsi="Consolas" w:cs="Consolas"/>
        </w:rPr>
      </w:pPr>
      <w:r w:rsidRPr="009A6275">
        <w:rPr>
          <w:rFonts w:ascii="Consolas" w:hAnsi="Consolas" w:cs="Consolas"/>
        </w:rPr>
        <w:t>#Expenditure Functions</w:t>
      </w:r>
    </w:p>
    <w:p w:rsidR="00C96584" w:rsidRPr="009A6275" w:rsidRDefault="00C96584" w:rsidP="00C96584">
      <w:pPr>
        <w:contextualSpacing/>
        <w:rPr>
          <w:rFonts w:ascii="Consolas" w:hAnsi="Consolas" w:cs="Consolas"/>
        </w:rPr>
      </w:pPr>
      <w:r w:rsidRPr="009A6275">
        <w:rPr>
          <w:rFonts w:ascii="Consolas" w:hAnsi="Consolas" w:cs="Consolas"/>
        </w:rPr>
        <w:t>BIANNUAL_EXPENDITURE_POPUP_TEXT = u"Biannual Expenditure : %s"</w:t>
      </w:r>
    </w:p>
    <w:p w:rsidR="00C96584" w:rsidRPr="009A6275" w:rsidRDefault="00C96584" w:rsidP="00C96584">
      <w:pPr>
        <w:contextualSpacing/>
        <w:rPr>
          <w:rFonts w:ascii="Consolas" w:hAnsi="Consolas" w:cs="Consolas"/>
        </w:rPr>
      </w:pPr>
      <w:r w:rsidRPr="009A6275">
        <w:rPr>
          <w:rFonts w:ascii="Consolas" w:hAnsi="Consolas" w:cs="Consolas"/>
        </w:rPr>
        <w:t>DAILY_EXPENDITURE_POPUP_TEXT = u"Daily Expenditure : %s"</w:t>
      </w:r>
    </w:p>
    <w:p w:rsidR="00C96584" w:rsidRPr="009A6275" w:rsidRDefault="00C96584" w:rsidP="00C96584">
      <w:pPr>
        <w:contextualSpacing/>
        <w:rPr>
          <w:rFonts w:ascii="Consolas" w:hAnsi="Consolas" w:cs="Consolas"/>
        </w:rPr>
      </w:pPr>
      <w:r w:rsidRPr="009A6275">
        <w:rPr>
          <w:rFonts w:ascii="Consolas" w:hAnsi="Consolas" w:cs="Consolas"/>
        </w:rPr>
        <w:t>MONTHLY_EXPENDITURE_POPUP_TEXT = u"Monthly Expenditure : %s"</w:t>
      </w:r>
    </w:p>
    <w:p w:rsidR="00C96584" w:rsidRPr="009A6275" w:rsidRDefault="00C96584" w:rsidP="00C96584">
      <w:pPr>
        <w:contextualSpacing/>
        <w:rPr>
          <w:rFonts w:ascii="Consolas" w:hAnsi="Consolas" w:cs="Consolas"/>
        </w:rPr>
      </w:pPr>
      <w:r w:rsidRPr="009A6275">
        <w:rPr>
          <w:rFonts w:ascii="Consolas" w:hAnsi="Consolas" w:cs="Consolas"/>
        </w:rPr>
        <w:t>QUARTERLY_EXPENDITURE_POPUP_TEXT = u"Quarterly Expenditure : %s"</w:t>
      </w:r>
    </w:p>
    <w:p w:rsidR="00C96584" w:rsidRPr="009A6275" w:rsidRDefault="00C96584" w:rsidP="00C96584">
      <w:pPr>
        <w:contextualSpacing/>
        <w:rPr>
          <w:rFonts w:ascii="Consolas" w:hAnsi="Consolas" w:cs="Consolas"/>
        </w:rPr>
      </w:pPr>
      <w:r w:rsidRPr="009A6275">
        <w:rPr>
          <w:rFonts w:ascii="Consolas" w:hAnsi="Consolas" w:cs="Consolas"/>
        </w:rPr>
        <w:t>WEEKLY_EXPENDITURE_POPUP_TEXT = u"Weekly Expenditure : %s"</w:t>
      </w:r>
    </w:p>
    <w:p w:rsidR="00C96584" w:rsidRPr="0097592C" w:rsidRDefault="00C96584" w:rsidP="00C96584">
      <w:pPr>
        <w:contextualSpacing/>
        <w:rPr>
          <w:rFonts w:ascii="Consolas" w:hAnsi="Consolas" w:cs="Consolas"/>
        </w:rPr>
      </w:pPr>
      <w:r w:rsidRPr="009A6275">
        <w:rPr>
          <w:rFonts w:ascii="Consolas" w:hAnsi="Consolas" w:cs="Consolas"/>
        </w:rPr>
        <w:t>YEARLY_EXPENDITURE_POPUP_TE</w:t>
      </w:r>
      <w:r w:rsidR="0097592C">
        <w:rPr>
          <w:rFonts w:ascii="Consolas" w:hAnsi="Consolas" w:cs="Consolas"/>
        </w:rPr>
        <w:t>XT = u"Yearly Expenditure : %s"</w:t>
      </w:r>
    </w:p>
    <w:p w:rsidR="00620138" w:rsidRDefault="00620138" w:rsidP="00FD2805">
      <w:pPr>
        <w:pStyle w:val="Heading2"/>
      </w:pPr>
      <w:bookmarkStart w:id="99" w:name="_Toc406682495"/>
      <w:r>
        <w:t>MainScreenStringsGerman.py :</w:t>
      </w:r>
      <w:bookmarkEnd w:id="99"/>
    </w:p>
    <w:p w:rsidR="00D8152B" w:rsidRPr="00D8152B" w:rsidRDefault="00D8152B" w:rsidP="00D8152B">
      <w:pPr>
        <w:contextualSpacing/>
        <w:rPr>
          <w:rFonts w:ascii="Consolas" w:hAnsi="Consolas" w:cs="Consolas"/>
        </w:rPr>
      </w:pPr>
      <w:r w:rsidRPr="00D8152B">
        <w:rPr>
          <w:rFonts w:ascii="Consolas" w:hAnsi="Consolas" w:cs="Consolas"/>
        </w:rPr>
        <w:t># -*- coding: utf-8 -*-</w:t>
      </w:r>
    </w:p>
    <w:p w:rsidR="00D8152B" w:rsidRPr="00D8152B" w:rsidRDefault="00D8152B" w:rsidP="00D8152B">
      <w:pPr>
        <w:contextualSpacing/>
        <w:rPr>
          <w:rFonts w:ascii="Consolas" w:hAnsi="Consolas" w:cs="Consolas"/>
        </w:rPr>
      </w:pPr>
      <w:r w:rsidRPr="00D8152B">
        <w:rPr>
          <w:rFonts w:ascii="Consolas" w:hAnsi="Consolas" w:cs="Consolas"/>
        </w:rPr>
        <w:t>#MainScreen</w:t>
      </w:r>
    </w:p>
    <w:p w:rsidR="00D8152B" w:rsidRPr="00D8152B" w:rsidRDefault="00D8152B" w:rsidP="00D8152B">
      <w:pPr>
        <w:contextualSpacing/>
        <w:rPr>
          <w:rFonts w:ascii="Consolas" w:hAnsi="Consolas" w:cs="Consolas"/>
        </w:rPr>
      </w:pPr>
    </w:p>
    <w:p w:rsidR="00D8152B" w:rsidRPr="00D8152B" w:rsidRDefault="00D8152B" w:rsidP="00D8152B">
      <w:pPr>
        <w:contextualSpacing/>
        <w:rPr>
          <w:rFonts w:ascii="Consolas" w:hAnsi="Consolas" w:cs="Consolas"/>
        </w:rPr>
      </w:pPr>
      <w:r w:rsidRPr="00D8152B">
        <w:rPr>
          <w:rFonts w:ascii="Consolas" w:hAnsi="Consolas" w:cs="Consolas"/>
        </w:rPr>
        <w:t>EMP_COUNT_POPUP_TEXT = u"Anzahl der Mitarbeiter: %s"</w:t>
      </w:r>
    </w:p>
    <w:p w:rsidR="00D8152B" w:rsidRPr="00D8152B" w:rsidRDefault="00D8152B" w:rsidP="00D8152B">
      <w:pPr>
        <w:contextualSpacing/>
        <w:rPr>
          <w:rFonts w:ascii="Consolas" w:hAnsi="Consolas" w:cs="Consolas"/>
        </w:rPr>
      </w:pPr>
      <w:r w:rsidRPr="00D8152B">
        <w:rPr>
          <w:rFonts w:ascii="Consolas" w:hAnsi="Consolas" w:cs="Consolas"/>
        </w:rPr>
        <w:t>EMP_COUNT_TEXT = u"Display Total Mitarbeiterzahl"</w:t>
      </w:r>
    </w:p>
    <w:p w:rsidR="00D8152B" w:rsidRPr="00D8152B" w:rsidRDefault="00D8152B" w:rsidP="00D8152B">
      <w:pPr>
        <w:contextualSpacing/>
        <w:rPr>
          <w:rFonts w:ascii="Consolas" w:hAnsi="Consolas" w:cs="Consolas"/>
        </w:rPr>
      </w:pPr>
      <w:r w:rsidRPr="00D8152B">
        <w:rPr>
          <w:rFonts w:ascii="Consolas" w:hAnsi="Consolas" w:cs="Consolas"/>
        </w:rPr>
        <w:t>EMP_MENU_AMEND_TEXT = u"Änderung eines Feld in einem Datensatz"</w:t>
      </w:r>
    </w:p>
    <w:p w:rsidR="00D8152B" w:rsidRPr="00D8152B" w:rsidRDefault="00D8152B" w:rsidP="00D8152B">
      <w:pPr>
        <w:contextualSpacing/>
        <w:rPr>
          <w:rFonts w:ascii="Consolas" w:hAnsi="Consolas" w:cs="Consolas"/>
        </w:rPr>
      </w:pPr>
      <w:r w:rsidRPr="00D8152B">
        <w:rPr>
          <w:rFonts w:ascii="Consolas" w:hAnsi="Consolas" w:cs="Consolas"/>
        </w:rPr>
        <w:t>EMP_MENU_CREATE_TEXT = u"Neue Mitarbeiterdatensatz"</w:t>
      </w:r>
    </w:p>
    <w:p w:rsidR="00D8152B" w:rsidRPr="00D8152B" w:rsidRDefault="00D8152B" w:rsidP="00D8152B">
      <w:pPr>
        <w:contextualSpacing/>
        <w:rPr>
          <w:rFonts w:ascii="Consolas" w:hAnsi="Consolas" w:cs="Consolas"/>
        </w:rPr>
      </w:pPr>
      <w:r w:rsidRPr="00D8152B">
        <w:rPr>
          <w:rFonts w:ascii="Consolas" w:hAnsi="Consolas" w:cs="Consolas"/>
        </w:rPr>
        <w:t>EMP_MENU_DELETE_TEXT = u"Löschen eines Mitarbeiterdatensatz"</w:t>
      </w:r>
    </w:p>
    <w:p w:rsidR="00D8152B" w:rsidRPr="00D8152B" w:rsidRDefault="00D8152B" w:rsidP="00D8152B">
      <w:pPr>
        <w:contextualSpacing/>
        <w:rPr>
          <w:rFonts w:ascii="Consolas" w:hAnsi="Consolas" w:cs="Consolas"/>
        </w:rPr>
      </w:pPr>
      <w:r w:rsidRPr="00D8152B">
        <w:rPr>
          <w:rFonts w:ascii="Consolas" w:hAnsi="Consolas" w:cs="Consolas"/>
        </w:rPr>
        <w:t>EMP_MENU_SEARCH_TEXT = u"Nach einem Mitarbeiter Rekord"</w:t>
      </w:r>
    </w:p>
    <w:p w:rsidR="00D8152B" w:rsidRPr="00D8152B" w:rsidRDefault="00D8152B" w:rsidP="00D8152B">
      <w:pPr>
        <w:contextualSpacing/>
        <w:rPr>
          <w:rFonts w:ascii="Consolas" w:hAnsi="Consolas" w:cs="Consolas"/>
        </w:rPr>
      </w:pPr>
      <w:r w:rsidRPr="00D8152B">
        <w:rPr>
          <w:rFonts w:ascii="Consolas" w:hAnsi="Consolas" w:cs="Consolas"/>
        </w:rPr>
        <w:t>EMP_SUBMENU_DEPARTMENT_TEXT = u"Abteilung"</w:t>
      </w:r>
    </w:p>
    <w:p w:rsidR="00D8152B" w:rsidRPr="00D8152B" w:rsidRDefault="00D8152B" w:rsidP="00D8152B">
      <w:pPr>
        <w:contextualSpacing/>
        <w:rPr>
          <w:rFonts w:ascii="Consolas" w:hAnsi="Consolas" w:cs="Consolas"/>
        </w:rPr>
      </w:pPr>
      <w:r w:rsidRPr="00D8152B">
        <w:rPr>
          <w:rFonts w:ascii="Consolas" w:hAnsi="Consolas" w:cs="Consolas"/>
        </w:rPr>
        <w:t>EMP_SUBMENU_DOB_TEXT = u"DOB"</w:t>
      </w:r>
    </w:p>
    <w:p w:rsidR="00D8152B" w:rsidRPr="00D8152B" w:rsidRDefault="00D8152B" w:rsidP="00D8152B">
      <w:pPr>
        <w:contextualSpacing/>
        <w:rPr>
          <w:rFonts w:ascii="Consolas" w:hAnsi="Consolas" w:cs="Consolas"/>
        </w:rPr>
      </w:pPr>
      <w:r w:rsidRPr="00D8152B">
        <w:rPr>
          <w:rFonts w:ascii="Consolas" w:hAnsi="Consolas" w:cs="Consolas"/>
        </w:rPr>
        <w:lastRenderedPageBreak/>
        <w:t>EMP_SUBMENU_GENDER_TEXT = u"Geschlecht"</w:t>
      </w:r>
    </w:p>
    <w:p w:rsidR="00D8152B" w:rsidRPr="00D8152B" w:rsidRDefault="00D8152B" w:rsidP="00D8152B">
      <w:pPr>
        <w:contextualSpacing/>
        <w:rPr>
          <w:rFonts w:ascii="Consolas" w:hAnsi="Consolas" w:cs="Consolas"/>
        </w:rPr>
      </w:pPr>
      <w:r w:rsidRPr="00D8152B">
        <w:rPr>
          <w:rFonts w:ascii="Consolas" w:hAnsi="Consolas" w:cs="Consolas"/>
        </w:rPr>
        <w:t>EMP_SUBMENU_NAME_TEXT = u"Name"</w:t>
      </w:r>
    </w:p>
    <w:p w:rsidR="00D8152B" w:rsidRPr="00D8152B" w:rsidRDefault="00D8152B" w:rsidP="00D8152B">
      <w:pPr>
        <w:contextualSpacing/>
        <w:rPr>
          <w:rFonts w:ascii="Consolas" w:hAnsi="Consolas" w:cs="Consolas"/>
        </w:rPr>
      </w:pPr>
      <w:r w:rsidRPr="00D8152B">
        <w:rPr>
          <w:rFonts w:ascii="Consolas" w:hAnsi="Consolas" w:cs="Consolas"/>
        </w:rPr>
        <w:t>EMP_SUBMENU_SALARY_TEXT = u"Gehalt"</w:t>
      </w:r>
    </w:p>
    <w:p w:rsidR="00D8152B" w:rsidRPr="00D8152B" w:rsidRDefault="00D8152B" w:rsidP="00D8152B">
      <w:pPr>
        <w:contextualSpacing/>
        <w:rPr>
          <w:rFonts w:ascii="Consolas" w:hAnsi="Consolas" w:cs="Consolas"/>
        </w:rPr>
      </w:pPr>
      <w:r w:rsidRPr="00D8152B">
        <w:rPr>
          <w:rFonts w:ascii="Consolas" w:hAnsi="Consolas" w:cs="Consolas"/>
        </w:rPr>
        <w:t>EXP_MENU_ADD_EXP_TEXT = u"Ausgaben hinzufügen"</w:t>
      </w:r>
    </w:p>
    <w:p w:rsidR="00D8152B" w:rsidRPr="00D8152B" w:rsidRDefault="00D8152B" w:rsidP="00D8152B">
      <w:pPr>
        <w:contextualSpacing/>
        <w:rPr>
          <w:rFonts w:ascii="Consolas" w:hAnsi="Consolas" w:cs="Consolas"/>
        </w:rPr>
      </w:pPr>
      <w:r w:rsidRPr="00D8152B">
        <w:rPr>
          <w:rFonts w:ascii="Consolas" w:hAnsi="Consolas" w:cs="Consolas"/>
        </w:rPr>
        <w:t>EXP_MENU_DEDUCT_EXP_TEXT = u"Ausgaben abziehen"</w:t>
      </w:r>
    </w:p>
    <w:p w:rsidR="00D8152B" w:rsidRDefault="00D8152B" w:rsidP="00D8152B">
      <w:pPr>
        <w:contextualSpacing/>
        <w:rPr>
          <w:rFonts w:ascii="Consolas" w:hAnsi="Consolas" w:cs="Consolas"/>
        </w:rPr>
      </w:pPr>
      <w:r w:rsidRPr="00D8152B">
        <w:rPr>
          <w:rFonts w:ascii="Consolas" w:hAnsi="Consolas" w:cs="Consolas"/>
        </w:rPr>
        <w:t>EXP_MENU_TOTAL_TEXT = u"Gesamt"</w:t>
      </w:r>
    </w:p>
    <w:p w:rsidR="00B504DD" w:rsidRPr="00D8152B" w:rsidRDefault="00B504DD" w:rsidP="00D8152B">
      <w:pPr>
        <w:contextualSpacing/>
        <w:rPr>
          <w:rFonts w:ascii="Consolas" w:hAnsi="Consolas" w:cs="Consolas"/>
        </w:rPr>
      </w:pPr>
      <w:r w:rsidRPr="00B504DD">
        <w:rPr>
          <w:rFonts w:ascii="Consolas" w:hAnsi="Consolas" w:cs="Consolas"/>
        </w:rPr>
        <w:t>EXP_SUBMENU_BIANNUAL_TEXT = u"Alle zwei Jahre"</w:t>
      </w:r>
    </w:p>
    <w:p w:rsidR="00D8152B" w:rsidRPr="00D8152B" w:rsidRDefault="00D8152B" w:rsidP="00D8152B">
      <w:pPr>
        <w:contextualSpacing/>
        <w:rPr>
          <w:rFonts w:ascii="Consolas" w:hAnsi="Consolas" w:cs="Consolas"/>
        </w:rPr>
      </w:pPr>
      <w:r w:rsidRPr="00D8152B">
        <w:rPr>
          <w:rFonts w:ascii="Consolas" w:hAnsi="Consolas" w:cs="Consolas"/>
        </w:rPr>
        <w:t>EXP_SUBMENU_DAILY_TEXT = u"Täglich"</w:t>
      </w:r>
    </w:p>
    <w:p w:rsidR="00D8152B" w:rsidRPr="00D8152B" w:rsidRDefault="00D8152B" w:rsidP="00D8152B">
      <w:pPr>
        <w:contextualSpacing/>
        <w:rPr>
          <w:rFonts w:ascii="Consolas" w:hAnsi="Consolas" w:cs="Consolas"/>
        </w:rPr>
      </w:pPr>
      <w:r w:rsidRPr="00D8152B">
        <w:rPr>
          <w:rFonts w:ascii="Consolas" w:hAnsi="Consolas" w:cs="Consolas"/>
        </w:rPr>
        <w:t>EXP_SUBMENU_MONTHLY_TEXT = u"Monatlich"</w:t>
      </w:r>
    </w:p>
    <w:p w:rsidR="00D8152B" w:rsidRPr="00D8152B" w:rsidRDefault="00D8152B" w:rsidP="00D8152B">
      <w:pPr>
        <w:contextualSpacing/>
        <w:rPr>
          <w:rFonts w:ascii="Consolas" w:hAnsi="Consolas" w:cs="Consolas"/>
        </w:rPr>
      </w:pPr>
      <w:r w:rsidRPr="00D8152B">
        <w:rPr>
          <w:rFonts w:ascii="Consolas" w:hAnsi="Consolas" w:cs="Consolas"/>
        </w:rPr>
        <w:t>EXP_SUBMENU_WEEKLY_TEXT = u"Wöchentlich"</w:t>
      </w:r>
    </w:p>
    <w:p w:rsidR="00D8152B" w:rsidRPr="00D8152B" w:rsidRDefault="00D8152B" w:rsidP="00D8152B">
      <w:pPr>
        <w:contextualSpacing/>
        <w:rPr>
          <w:rFonts w:ascii="Consolas" w:hAnsi="Consolas" w:cs="Consolas"/>
        </w:rPr>
      </w:pPr>
      <w:r w:rsidRPr="00D8152B">
        <w:rPr>
          <w:rFonts w:ascii="Consolas" w:hAnsi="Consolas" w:cs="Consolas"/>
        </w:rPr>
        <w:t>EXP_SUBMENU_YEARLY_TEXT = u"Jährlich"</w:t>
      </w:r>
    </w:p>
    <w:p w:rsidR="00D8152B" w:rsidRPr="00D8152B" w:rsidRDefault="00D8152B" w:rsidP="00D8152B">
      <w:pPr>
        <w:contextualSpacing/>
        <w:rPr>
          <w:rFonts w:ascii="Consolas" w:hAnsi="Consolas" w:cs="Consolas"/>
        </w:rPr>
      </w:pPr>
      <w:r w:rsidRPr="00D8152B">
        <w:rPr>
          <w:rFonts w:ascii="Consolas" w:hAnsi="Consolas" w:cs="Consolas"/>
        </w:rPr>
        <w:t>MAIN_SCREEN_HELP_TEXT = u"Dies ist der Hauptbildschirm . Von hier aus können zahlreiche Operationen durchführen können. Verwenden Sie die Menüleiste, um sie zu finden."</w:t>
      </w:r>
    </w:p>
    <w:p w:rsidR="00D8152B" w:rsidRPr="00D8152B" w:rsidRDefault="00D8152B" w:rsidP="00D8152B">
      <w:pPr>
        <w:contextualSpacing/>
        <w:rPr>
          <w:rFonts w:ascii="Consolas" w:hAnsi="Consolas" w:cs="Consolas"/>
        </w:rPr>
      </w:pPr>
      <w:r w:rsidRPr="00D8152B">
        <w:rPr>
          <w:rFonts w:ascii="Consolas" w:hAnsi="Consolas" w:cs="Consolas"/>
        </w:rPr>
        <w:t>MENUBAR_EMPLOYEES_TEXT = u"Mitarbeiter"</w:t>
      </w:r>
    </w:p>
    <w:p w:rsidR="00D8152B" w:rsidRPr="00D8152B" w:rsidRDefault="00D8152B" w:rsidP="00D8152B">
      <w:pPr>
        <w:contextualSpacing/>
        <w:rPr>
          <w:rFonts w:ascii="Consolas" w:hAnsi="Consolas" w:cs="Consolas"/>
        </w:rPr>
      </w:pPr>
      <w:r w:rsidRPr="00D8152B">
        <w:rPr>
          <w:rFonts w:ascii="Consolas" w:hAnsi="Consolas" w:cs="Consolas"/>
        </w:rPr>
        <w:t>MENUBAR_EXPENDITURE_TEXT = u"Ausgaben"</w:t>
      </w:r>
    </w:p>
    <w:p w:rsidR="00D8152B" w:rsidRPr="00D8152B" w:rsidRDefault="00D8152B" w:rsidP="00D8152B">
      <w:pPr>
        <w:contextualSpacing/>
        <w:rPr>
          <w:rFonts w:ascii="Consolas" w:hAnsi="Consolas" w:cs="Consolas"/>
        </w:rPr>
      </w:pPr>
      <w:r w:rsidRPr="00D8152B">
        <w:rPr>
          <w:rFonts w:ascii="Consolas" w:hAnsi="Consolas" w:cs="Consolas"/>
        </w:rPr>
        <w:t>MENUBAR_FILE_TEXT = u"Datei"</w:t>
      </w:r>
    </w:p>
    <w:p w:rsidR="00D8152B" w:rsidRPr="00D8152B" w:rsidRDefault="00D8152B" w:rsidP="00D8152B">
      <w:pPr>
        <w:contextualSpacing/>
        <w:rPr>
          <w:rFonts w:ascii="Consolas" w:hAnsi="Consolas" w:cs="Consolas"/>
        </w:rPr>
      </w:pPr>
      <w:r w:rsidRPr="00D8152B">
        <w:rPr>
          <w:rFonts w:ascii="Consolas" w:hAnsi="Consolas" w:cs="Consolas"/>
        </w:rPr>
        <w:t>TOTAL_EXP_TEXT = u"Display-Gesamtausgaben"</w:t>
      </w:r>
    </w:p>
    <w:p w:rsidR="00D8152B" w:rsidRPr="00D8152B" w:rsidRDefault="00D8152B" w:rsidP="00D8152B">
      <w:pPr>
        <w:contextualSpacing/>
        <w:rPr>
          <w:rFonts w:ascii="Consolas" w:hAnsi="Consolas" w:cs="Consolas"/>
        </w:rPr>
      </w:pPr>
      <w:r w:rsidRPr="00D8152B">
        <w:rPr>
          <w:rFonts w:ascii="Consolas" w:hAnsi="Consolas" w:cs="Consolas"/>
        </w:rPr>
        <w:t>TOTAL_EXPENDITURE_POPUP_TEXT = u"Gesamtausgaben: %s"</w:t>
      </w:r>
    </w:p>
    <w:p w:rsidR="00D8152B" w:rsidRPr="00D8152B" w:rsidRDefault="00D8152B" w:rsidP="00D8152B">
      <w:pPr>
        <w:contextualSpacing/>
        <w:rPr>
          <w:rFonts w:ascii="Consolas" w:hAnsi="Consolas" w:cs="Consolas"/>
        </w:rPr>
      </w:pPr>
      <w:r w:rsidRPr="00D8152B">
        <w:rPr>
          <w:rFonts w:ascii="Consolas" w:hAnsi="Consolas" w:cs="Consolas"/>
        </w:rPr>
        <w:t>TOTAL_SALARY_TEXT = u"Zeigen Gesamt Gehalt an"</w:t>
      </w:r>
    </w:p>
    <w:p w:rsidR="00D8152B" w:rsidRPr="00D8152B" w:rsidRDefault="00D8152B" w:rsidP="00D8152B">
      <w:pPr>
        <w:contextualSpacing/>
        <w:rPr>
          <w:rFonts w:ascii="Consolas" w:hAnsi="Consolas" w:cs="Consolas"/>
        </w:rPr>
      </w:pPr>
      <w:r w:rsidRPr="00D8152B">
        <w:rPr>
          <w:rFonts w:ascii="Consolas" w:hAnsi="Consolas" w:cs="Consolas"/>
        </w:rPr>
        <w:t>TOTAL_SALARY_POPUP_TEXT = u"Gesamt-Gehalt : %s"</w:t>
      </w:r>
    </w:p>
    <w:p w:rsidR="00D8152B" w:rsidRPr="00D8152B" w:rsidRDefault="00D8152B" w:rsidP="00D8152B">
      <w:pPr>
        <w:contextualSpacing/>
        <w:rPr>
          <w:rFonts w:ascii="Consolas" w:hAnsi="Consolas" w:cs="Consolas"/>
        </w:rPr>
      </w:pPr>
      <w:r w:rsidRPr="00D8152B">
        <w:rPr>
          <w:rFonts w:ascii="Consolas" w:hAnsi="Consolas" w:cs="Consolas"/>
        </w:rPr>
        <w:t>TOTALS_MENU_TEXT = u"Summen"</w:t>
      </w:r>
    </w:p>
    <w:p w:rsidR="00D8152B" w:rsidRPr="00D8152B" w:rsidRDefault="00D8152B" w:rsidP="00D8152B">
      <w:pPr>
        <w:contextualSpacing/>
        <w:rPr>
          <w:rFonts w:ascii="Consolas" w:hAnsi="Consolas" w:cs="Consolas"/>
        </w:rPr>
      </w:pPr>
    </w:p>
    <w:p w:rsidR="00D8152B" w:rsidRPr="00D8152B" w:rsidRDefault="00D8152B" w:rsidP="00D8152B">
      <w:pPr>
        <w:contextualSpacing/>
        <w:rPr>
          <w:rFonts w:ascii="Consolas" w:hAnsi="Consolas" w:cs="Consolas"/>
        </w:rPr>
      </w:pPr>
      <w:r w:rsidRPr="00D8152B">
        <w:rPr>
          <w:rFonts w:ascii="Consolas" w:hAnsi="Consolas" w:cs="Consolas"/>
        </w:rPr>
        <w:t>#Expenditure Functions</w:t>
      </w:r>
    </w:p>
    <w:p w:rsidR="00D8152B" w:rsidRPr="00D8152B" w:rsidRDefault="00D8152B" w:rsidP="00D8152B">
      <w:pPr>
        <w:contextualSpacing/>
        <w:rPr>
          <w:rFonts w:ascii="Consolas" w:hAnsi="Consolas" w:cs="Consolas"/>
        </w:rPr>
      </w:pPr>
      <w:r w:rsidRPr="00D8152B">
        <w:rPr>
          <w:rFonts w:ascii="Consolas" w:hAnsi="Consolas" w:cs="Consolas"/>
        </w:rPr>
        <w:t>BIANNUAL_EXPENDITURE_POPUP_TEXT = u"Alle zwei Jahre stattfindende Ausgaben: %s"</w:t>
      </w:r>
    </w:p>
    <w:p w:rsidR="00D8152B" w:rsidRPr="00D8152B" w:rsidRDefault="00D8152B" w:rsidP="00D8152B">
      <w:pPr>
        <w:contextualSpacing/>
        <w:rPr>
          <w:rFonts w:ascii="Consolas" w:hAnsi="Consolas" w:cs="Consolas"/>
        </w:rPr>
      </w:pPr>
      <w:r w:rsidRPr="00D8152B">
        <w:rPr>
          <w:rFonts w:ascii="Consolas" w:hAnsi="Consolas" w:cs="Consolas"/>
        </w:rPr>
        <w:t>DAILY_EXPENDITURE_POPUP_TEXT = u"Tägliche Ausgaben: %s"</w:t>
      </w:r>
    </w:p>
    <w:p w:rsidR="00D8152B" w:rsidRPr="00D8152B" w:rsidRDefault="00D8152B" w:rsidP="00D8152B">
      <w:pPr>
        <w:contextualSpacing/>
        <w:rPr>
          <w:rFonts w:ascii="Consolas" w:hAnsi="Consolas" w:cs="Consolas"/>
        </w:rPr>
      </w:pPr>
      <w:r w:rsidRPr="00D8152B">
        <w:rPr>
          <w:rFonts w:ascii="Consolas" w:hAnsi="Consolas" w:cs="Consolas"/>
        </w:rPr>
        <w:t>MONTHLY_EXPENDITURE_POPUP_TEXT = u"Monatlichen Ausgaben: %s"</w:t>
      </w:r>
    </w:p>
    <w:p w:rsidR="00D8152B" w:rsidRPr="00D8152B" w:rsidRDefault="00D8152B" w:rsidP="00D8152B">
      <w:pPr>
        <w:contextualSpacing/>
        <w:rPr>
          <w:rFonts w:ascii="Consolas" w:hAnsi="Consolas" w:cs="Consolas"/>
        </w:rPr>
      </w:pPr>
      <w:r w:rsidRPr="00D8152B">
        <w:rPr>
          <w:rFonts w:ascii="Consolas" w:hAnsi="Consolas" w:cs="Consolas"/>
        </w:rPr>
        <w:t>QUARTERLY_EXPENDITURE_POPUP_TEXT = u"Vierteljährlichen Ausgaben: %s"</w:t>
      </w:r>
    </w:p>
    <w:p w:rsidR="00D8152B" w:rsidRPr="00D8152B" w:rsidRDefault="00D8152B" w:rsidP="00D8152B">
      <w:pPr>
        <w:contextualSpacing/>
        <w:rPr>
          <w:rFonts w:ascii="Consolas" w:hAnsi="Consolas" w:cs="Consolas"/>
        </w:rPr>
      </w:pPr>
      <w:r w:rsidRPr="00D8152B">
        <w:rPr>
          <w:rFonts w:ascii="Consolas" w:hAnsi="Consolas" w:cs="Consolas"/>
        </w:rPr>
        <w:t>WEEKLY_EXPENDITURE_POPUP_TEXT = u"Pro Ausgaben: %s"</w:t>
      </w:r>
    </w:p>
    <w:p w:rsidR="00D8152B" w:rsidRPr="00D8152B" w:rsidRDefault="00D8152B" w:rsidP="00D8152B">
      <w:pPr>
        <w:contextualSpacing/>
        <w:rPr>
          <w:rFonts w:ascii="Consolas" w:hAnsi="Consolas" w:cs="Consolas"/>
        </w:rPr>
      </w:pPr>
      <w:r w:rsidRPr="00D8152B">
        <w:rPr>
          <w:rFonts w:ascii="Consolas" w:hAnsi="Consolas" w:cs="Consolas"/>
        </w:rPr>
        <w:t>YEARLY_EXPENDITURE_POPUP_TEXT = u"Jährliche Ausgaben: %s"</w:t>
      </w:r>
    </w:p>
    <w:p w:rsidR="00620138" w:rsidRDefault="00620138" w:rsidP="0097592C">
      <w:pPr>
        <w:pStyle w:val="Heading2"/>
      </w:pPr>
      <w:bookmarkStart w:id="100" w:name="_Toc406682496"/>
      <w:r>
        <w:t>PasswordRecoveryScreen.py :</w:t>
      </w:r>
      <w:bookmarkEnd w:id="100"/>
    </w:p>
    <w:p w:rsidR="00C96584" w:rsidRPr="009A6275" w:rsidRDefault="00C96584" w:rsidP="009A6275">
      <w:pPr>
        <w:contextualSpacing/>
        <w:rPr>
          <w:rFonts w:ascii="Consolas" w:hAnsi="Consolas" w:cs="Consolas"/>
        </w:rPr>
      </w:pPr>
      <w:r w:rsidRPr="009A6275">
        <w:rPr>
          <w:rFonts w:ascii="Consolas" w:hAnsi="Consolas" w:cs="Consolas"/>
        </w:rPr>
        <w:t>from Tkinter import *</w:t>
      </w:r>
    </w:p>
    <w:p w:rsidR="00C96584" w:rsidRPr="009A6275" w:rsidRDefault="00C96584" w:rsidP="009A6275">
      <w:pPr>
        <w:contextualSpacing/>
        <w:rPr>
          <w:rFonts w:ascii="Consolas" w:hAnsi="Consolas" w:cs="Consolas"/>
        </w:rPr>
      </w:pPr>
      <w:r w:rsidRPr="009A6275">
        <w:rPr>
          <w:rFonts w:ascii="Consolas" w:hAnsi="Consolas" w:cs="Consolas"/>
        </w:rPr>
        <w:t>from Constants import *</w:t>
      </w:r>
    </w:p>
    <w:p w:rsidR="00C96584" w:rsidRPr="009A6275" w:rsidRDefault="00C96584" w:rsidP="009A6275">
      <w:pPr>
        <w:contextualSpacing/>
        <w:rPr>
          <w:rFonts w:ascii="Consolas" w:hAnsi="Consolas" w:cs="Consolas"/>
        </w:rPr>
      </w:pPr>
      <w:r w:rsidRPr="009A6275">
        <w:rPr>
          <w:rFonts w:ascii="Consolas" w:hAnsi="Consolas" w:cs="Consolas"/>
        </w:rPr>
        <w:t>from TimeStamp import *</w:t>
      </w:r>
    </w:p>
    <w:p w:rsidR="00C96584" w:rsidRPr="009A6275" w:rsidRDefault="00C96584" w:rsidP="009A6275">
      <w:pPr>
        <w:contextualSpacing/>
        <w:rPr>
          <w:rFonts w:ascii="Consolas" w:hAnsi="Consolas" w:cs="Consolas"/>
        </w:rPr>
      </w:pPr>
      <w:r w:rsidRPr="009A6275">
        <w:rPr>
          <w:rFonts w:ascii="Consolas" w:hAnsi="Consolas" w:cs="Consolas"/>
        </w:rPr>
        <w:t>from CreatePopup import *</w:t>
      </w:r>
    </w:p>
    <w:p w:rsidR="00C96584" w:rsidRPr="009A6275" w:rsidRDefault="00C96584" w:rsidP="009A6275">
      <w:pPr>
        <w:contextualSpacing/>
        <w:rPr>
          <w:rFonts w:ascii="Consolas" w:hAnsi="Consolas" w:cs="Consolas"/>
        </w:rPr>
      </w:pPr>
    </w:p>
    <w:p w:rsidR="00C96584" w:rsidRPr="009A6275" w:rsidRDefault="00C96584" w:rsidP="009A6275">
      <w:pPr>
        <w:contextualSpacing/>
        <w:rPr>
          <w:rFonts w:ascii="Consolas" w:hAnsi="Consolas" w:cs="Consolas"/>
        </w:rPr>
      </w:pPr>
      <w:r w:rsidRPr="009A6275">
        <w:rPr>
          <w:rFonts w:ascii="Consolas" w:hAnsi="Consolas" w:cs="Consolas"/>
        </w:rPr>
        <w:t>from LoggingStringsEnglish import *</w:t>
      </w:r>
    </w:p>
    <w:p w:rsidR="00C96584" w:rsidRPr="009A6275" w:rsidRDefault="00C96584" w:rsidP="009A6275">
      <w:pPr>
        <w:contextualSpacing/>
        <w:rPr>
          <w:rFonts w:ascii="Consolas" w:hAnsi="Consolas" w:cs="Consolas"/>
        </w:rPr>
      </w:pPr>
    </w:p>
    <w:p w:rsidR="00C96584" w:rsidRPr="009A6275" w:rsidRDefault="00C96584" w:rsidP="009A6275">
      <w:pPr>
        <w:contextualSpacing/>
        <w:rPr>
          <w:rFonts w:ascii="Consolas" w:hAnsi="Consolas" w:cs="Consolas"/>
        </w:rPr>
      </w:pPr>
      <w:r w:rsidRPr="009A6275">
        <w:rPr>
          <w:rFonts w:ascii="Consolas" w:hAnsi="Consolas" w:cs="Consolas"/>
        </w:rPr>
        <w:t>with open(LANGUAGE_FILENAME, READ_MODE) as f:</w:t>
      </w:r>
    </w:p>
    <w:p w:rsidR="00C96584" w:rsidRPr="009A6275" w:rsidRDefault="00C96584" w:rsidP="009A6275">
      <w:pPr>
        <w:contextualSpacing/>
        <w:rPr>
          <w:rFonts w:ascii="Consolas" w:hAnsi="Consolas" w:cs="Consolas"/>
        </w:rPr>
      </w:pPr>
      <w:r w:rsidRPr="009A6275">
        <w:rPr>
          <w:rFonts w:ascii="Consolas" w:hAnsi="Consolas" w:cs="Consolas"/>
        </w:rPr>
        <w:t xml:space="preserve">    Language = f.readline()</w:t>
      </w:r>
    </w:p>
    <w:p w:rsidR="00C96584" w:rsidRPr="009A6275" w:rsidRDefault="00C96584" w:rsidP="009A6275">
      <w:pPr>
        <w:contextualSpacing/>
        <w:rPr>
          <w:rFonts w:ascii="Consolas" w:hAnsi="Consolas" w:cs="Consolas"/>
        </w:rPr>
      </w:pPr>
      <w:r w:rsidRPr="009A6275">
        <w:rPr>
          <w:rFonts w:ascii="Consolas" w:hAnsi="Consolas" w:cs="Consolas"/>
        </w:rPr>
        <w:t xml:space="preserve">    if Language == "GERMAN":</w:t>
      </w:r>
    </w:p>
    <w:p w:rsidR="00C96584" w:rsidRPr="009A6275" w:rsidRDefault="00C96584" w:rsidP="009A6275">
      <w:pPr>
        <w:contextualSpacing/>
        <w:rPr>
          <w:rFonts w:ascii="Consolas" w:hAnsi="Consolas" w:cs="Consolas"/>
        </w:rPr>
      </w:pPr>
      <w:r w:rsidRPr="009A6275">
        <w:rPr>
          <w:rFonts w:ascii="Consolas" w:hAnsi="Consolas" w:cs="Consolas"/>
        </w:rPr>
        <w:t xml:space="preserve">        from PasswordRecoveryScreenStringsGerman import *</w:t>
      </w:r>
    </w:p>
    <w:p w:rsidR="00C96584" w:rsidRPr="009A6275" w:rsidRDefault="00C96584" w:rsidP="009A6275">
      <w:pPr>
        <w:contextualSpacing/>
        <w:rPr>
          <w:rFonts w:ascii="Consolas" w:hAnsi="Consolas" w:cs="Consolas"/>
        </w:rPr>
      </w:pPr>
      <w:r w:rsidRPr="009A6275">
        <w:rPr>
          <w:rFonts w:ascii="Consolas" w:hAnsi="Consolas" w:cs="Consolas"/>
        </w:rPr>
        <w:t xml:space="preserve">        from PopupsStringsGerman import *</w:t>
      </w:r>
    </w:p>
    <w:p w:rsidR="00C96584" w:rsidRPr="009A6275" w:rsidRDefault="00C96584" w:rsidP="009A6275">
      <w:pPr>
        <w:contextualSpacing/>
        <w:rPr>
          <w:rFonts w:ascii="Consolas" w:hAnsi="Consolas" w:cs="Consolas"/>
        </w:rPr>
      </w:pPr>
      <w:r w:rsidRPr="009A6275">
        <w:rPr>
          <w:rFonts w:ascii="Consolas" w:hAnsi="Consolas" w:cs="Consolas"/>
        </w:rPr>
        <w:t xml:space="preserve">        from DropdownMenuStringsGerman import *</w:t>
      </w:r>
    </w:p>
    <w:p w:rsidR="00C96584" w:rsidRPr="009A6275" w:rsidRDefault="00C96584" w:rsidP="009A6275">
      <w:pPr>
        <w:contextualSpacing/>
        <w:rPr>
          <w:rFonts w:ascii="Consolas" w:hAnsi="Consolas" w:cs="Consolas"/>
        </w:rPr>
      </w:pPr>
      <w:r w:rsidRPr="009A6275">
        <w:rPr>
          <w:rFonts w:ascii="Consolas" w:hAnsi="Consolas" w:cs="Consolas"/>
        </w:rPr>
        <w:lastRenderedPageBreak/>
        <w:t xml:space="preserve">    else:</w:t>
      </w:r>
    </w:p>
    <w:p w:rsidR="00C96584" w:rsidRPr="009A6275" w:rsidRDefault="00C96584" w:rsidP="009A6275">
      <w:pPr>
        <w:contextualSpacing/>
        <w:rPr>
          <w:rFonts w:ascii="Consolas" w:hAnsi="Consolas" w:cs="Consolas"/>
        </w:rPr>
      </w:pPr>
      <w:r w:rsidRPr="009A6275">
        <w:rPr>
          <w:rFonts w:ascii="Consolas" w:hAnsi="Consolas" w:cs="Consolas"/>
        </w:rPr>
        <w:t xml:space="preserve">        from PasswordRecoveryScreenStringsEnglish import *</w:t>
      </w:r>
    </w:p>
    <w:p w:rsidR="00C96584" w:rsidRPr="009A6275" w:rsidRDefault="00C96584" w:rsidP="009A6275">
      <w:pPr>
        <w:contextualSpacing/>
        <w:rPr>
          <w:rFonts w:ascii="Consolas" w:hAnsi="Consolas" w:cs="Consolas"/>
        </w:rPr>
      </w:pPr>
      <w:r w:rsidRPr="009A6275">
        <w:rPr>
          <w:rFonts w:ascii="Consolas" w:hAnsi="Consolas" w:cs="Consolas"/>
        </w:rPr>
        <w:t xml:space="preserve">        from PopupsStringsEnglish import *</w:t>
      </w:r>
    </w:p>
    <w:p w:rsidR="00C96584" w:rsidRPr="009A6275" w:rsidRDefault="00C96584" w:rsidP="009A6275">
      <w:pPr>
        <w:contextualSpacing/>
        <w:rPr>
          <w:rFonts w:ascii="Consolas" w:hAnsi="Consolas" w:cs="Consolas"/>
        </w:rPr>
      </w:pPr>
      <w:r w:rsidRPr="009A6275">
        <w:rPr>
          <w:rFonts w:ascii="Consolas" w:hAnsi="Consolas" w:cs="Consolas"/>
        </w:rPr>
        <w:t xml:space="preserve">        from DropdownMenuStringsEnglish import *</w:t>
      </w:r>
    </w:p>
    <w:p w:rsidR="00C96584" w:rsidRPr="009A6275" w:rsidRDefault="00C96584" w:rsidP="009A6275">
      <w:pPr>
        <w:contextualSpacing/>
        <w:rPr>
          <w:rFonts w:ascii="Consolas" w:hAnsi="Consolas" w:cs="Consolas"/>
        </w:rPr>
      </w:pPr>
    </w:p>
    <w:p w:rsidR="00C96584" w:rsidRPr="009A6275" w:rsidRDefault="00C96584" w:rsidP="009A6275">
      <w:pPr>
        <w:contextualSpacing/>
        <w:rPr>
          <w:rFonts w:ascii="Consolas" w:hAnsi="Consolas" w:cs="Consolas"/>
        </w:rPr>
      </w:pPr>
      <w:r w:rsidRPr="009A6275">
        <w:rPr>
          <w:rFonts w:ascii="Consolas" w:hAnsi="Consolas" w:cs="Consolas"/>
        </w:rPr>
        <w:t>import pickle</w:t>
      </w:r>
    </w:p>
    <w:p w:rsidR="00C96584" w:rsidRPr="009A6275" w:rsidRDefault="00C96584" w:rsidP="009A6275">
      <w:pPr>
        <w:contextualSpacing/>
        <w:rPr>
          <w:rFonts w:ascii="Consolas" w:hAnsi="Consolas" w:cs="Consolas"/>
        </w:rPr>
      </w:pPr>
      <w:r w:rsidRPr="009A6275">
        <w:rPr>
          <w:rFonts w:ascii="Consolas" w:hAnsi="Consolas" w:cs="Consolas"/>
        </w:rPr>
        <w:t>import re</w:t>
      </w:r>
    </w:p>
    <w:p w:rsidR="00C96584" w:rsidRPr="009A6275" w:rsidRDefault="00C96584" w:rsidP="009A6275">
      <w:pPr>
        <w:contextualSpacing/>
        <w:rPr>
          <w:rFonts w:ascii="Consolas" w:hAnsi="Consolas" w:cs="Consolas"/>
        </w:rPr>
      </w:pPr>
    </w:p>
    <w:p w:rsidR="00C96584" w:rsidRPr="009A6275" w:rsidRDefault="00C96584" w:rsidP="009A6275">
      <w:pPr>
        <w:contextualSpacing/>
        <w:rPr>
          <w:rFonts w:ascii="Consolas" w:hAnsi="Consolas" w:cs="Consolas"/>
        </w:rPr>
      </w:pPr>
      <w:r w:rsidRPr="009A6275">
        <w:rPr>
          <w:rFonts w:ascii="Consolas" w:hAnsi="Consolas" w:cs="Consolas"/>
        </w:rPr>
        <w:t>class PasswordRecoveryWindow(Frame):</w:t>
      </w:r>
    </w:p>
    <w:p w:rsidR="00C96584" w:rsidRPr="009A6275" w:rsidRDefault="00C96584" w:rsidP="009A6275">
      <w:pPr>
        <w:contextualSpacing/>
        <w:rPr>
          <w:rFonts w:ascii="Consolas" w:hAnsi="Consolas" w:cs="Consolas"/>
        </w:rPr>
      </w:pPr>
    </w:p>
    <w:p w:rsidR="00C96584" w:rsidRPr="009A6275" w:rsidRDefault="00C96584" w:rsidP="009A6275">
      <w:pPr>
        <w:contextualSpacing/>
        <w:rPr>
          <w:rFonts w:ascii="Consolas" w:hAnsi="Consolas" w:cs="Consolas"/>
        </w:rPr>
      </w:pPr>
      <w:r w:rsidRPr="009A6275">
        <w:rPr>
          <w:rFonts w:ascii="Consolas" w:hAnsi="Consolas" w:cs="Consolas"/>
        </w:rPr>
        <w:t xml:space="preserve">    def __init__(self, parent):</w:t>
      </w:r>
    </w:p>
    <w:p w:rsidR="00C96584" w:rsidRPr="009A6275" w:rsidRDefault="00C96584" w:rsidP="009A6275">
      <w:pPr>
        <w:contextualSpacing/>
        <w:rPr>
          <w:rFonts w:ascii="Consolas" w:hAnsi="Consolas" w:cs="Consolas"/>
        </w:rPr>
      </w:pPr>
      <w:r w:rsidRPr="009A6275">
        <w:rPr>
          <w:rFonts w:ascii="Consolas" w:hAnsi="Consolas" w:cs="Consolas"/>
        </w:rPr>
        <w:t xml:space="preserve">        Frame.__init__(self, parent)</w:t>
      </w:r>
    </w:p>
    <w:p w:rsidR="00C96584" w:rsidRPr="009A6275" w:rsidRDefault="00C96584" w:rsidP="009A6275">
      <w:pPr>
        <w:contextualSpacing/>
        <w:rPr>
          <w:rFonts w:ascii="Consolas" w:hAnsi="Consolas" w:cs="Consolas"/>
        </w:rPr>
      </w:pPr>
      <w:r w:rsidRPr="009A6275">
        <w:rPr>
          <w:rFonts w:ascii="Consolas" w:hAnsi="Consolas" w:cs="Consolas"/>
        </w:rPr>
        <w:t xml:space="preserve">        with open(LOG_FILENAME, APPEND_MODE) as f:</w:t>
      </w:r>
    </w:p>
    <w:p w:rsidR="00C96584" w:rsidRPr="009A6275" w:rsidRDefault="00C96584" w:rsidP="009A6275">
      <w:pPr>
        <w:contextualSpacing/>
        <w:rPr>
          <w:rFonts w:ascii="Consolas" w:hAnsi="Consolas" w:cs="Consolas"/>
        </w:rPr>
      </w:pPr>
      <w:r w:rsidRPr="009A6275">
        <w:rPr>
          <w:rFonts w:ascii="Consolas" w:hAnsi="Consolas" w:cs="Consolas"/>
        </w:rPr>
        <w:t xml:space="preserve">            f.write(TimeStamp() + PASSWORD_RECOVERY_WINDOW_INSTANCE_TEXT + str(self) + PARENT_TEXT + str(parent) + "\n")</w:t>
      </w:r>
    </w:p>
    <w:p w:rsidR="00C96584" w:rsidRPr="009A6275" w:rsidRDefault="00C96584" w:rsidP="009A6275">
      <w:pPr>
        <w:contextualSpacing/>
        <w:rPr>
          <w:rFonts w:ascii="Consolas" w:hAnsi="Consolas" w:cs="Consolas"/>
        </w:rPr>
      </w:pPr>
    </w:p>
    <w:p w:rsidR="00C96584" w:rsidRPr="009A6275" w:rsidRDefault="00C96584" w:rsidP="009A6275">
      <w:pPr>
        <w:contextualSpacing/>
        <w:rPr>
          <w:rFonts w:ascii="Consolas" w:hAnsi="Consolas" w:cs="Consolas"/>
        </w:rPr>
      </w:pPr>
      <w:r w:rsidRPr="009A6275">
        <w:rPr>
          <w:rFonts w:ascii="Consolas" w:hAnsi="Consolas" w:cs="Consolas"/>
        </w:rPr>
        <w:t xml:space="preserve">        self.parent = parent</w:t>
      </w:r>
    </w:p>
    <w:p w:rsidR="00C96584" w:rsidRPr="009A6275" w:rsidRDefault="00C96584" w:rsidP="009A6275">
      <w:pPr>
        <w:contextualSpacing/>
        <w:rPr>
          <w:rFonts w:ascii="Consolas" w:hAnsi="Consolas" w:cs="Consolas"/>
        </w:rPr>
      </w:pPr>
    </w:p>
    <w:p w:rsidR="00C96584" w:rsidRPr="009A6275" w:rsidRDefault="00C96584" w:rsidP="009A6275">
      <w:pPr>
        <w:contextualSpacing/>
        <w:rPr>
          <w:rFonts w:ascii="Consolas" w:hAnsi="Consolas" w:cs="Consolas"/>
        </w:rPr>
      </w:pPr>
      <w:r w:rsidRPr="009A6275">
        <w:rPr>
          <w:rFonts w:ascii="Consolas" w:hAnsi="Consolas" w:cs="Consolas"/>
        </w:rPr>
        <w:t xml:space="preserve">        self.initialiseUI()</w:t>
      </w:r>
    </w:p>
    <w:p w:rsidR="00C96584" w:rsidRPr="009A6275" w:rsidRDefault="00C96584" w:rsidP="009A6275">
      <w:pPr>
        <w:contextualSpacing/>
        <w:rPr>
          <w:rFonts w:ascii="Consolas" w:hAnsi="Consolas" w:cs="Consolas"/>
        </w:rPr>
      </w:pPr>
    </w:p>
    <w:p w:rsidR="00C96584" w:rsidRPr="009A6275" w:rsidRDefault="00C96584" w:rsidP="009A6275">
      <w:pPr>
        <w:contextualSpacing/>
        <w:rPr>
          <w:rFonts w:ascii="Consolas" w:hAnsi="Consolas" w:cs="Consolas"/>
        </w:rPr>
      </w:pPr>
      <w:r w:rsidRPr="009A6275">
        <w:rPr>
          <w:rFonts w:ascii="Consolas" w:hAnsi="Consolas" w:cs="Consolas"/>
        </w:rPr>
        <w:t xml:space="preserve">    def initialiseUI(self):</w:t>
      </w:r>
    </w:p>
    <w:p w:rsidR="00C96584" w:rsidRPr="009A6275" w:rsidRDefault="00C96584" w:rsidP="009A6275">
      <w:pPr>
        <w:contextualSpacing/>
        <w:rPr>
          <w:rFonts w:ascii="Consolas" w:hAnsi="Consolas" w:cs="Consolas"/>
        </w:rPr>
      </w:pPr>
    </w:p>
    <w:p w:rsidR="00C96584" w:rsidRPr="009A6275" w:rsidRDefault="00C96584" w:rsidP="009A6275">
      <w:pPr>
        <w:contextualSpacing/>
        <w:rPr>
          <w:rFonts w:ascii="Consolas" w:hAnsi="Consolas" w:cs="Consolas"/>
        </w:rPr>
      </w:pPr>
      <w:r w:rsidRPr="009A6275">
        <w:rPr>
          <w:rFonts w:ascii="Consolas" w:hAnsi="Consolas" w:cs="Consolas"/>
        </w:rPr>
        <w:t xml:space="preserve">        self.parent.title(WINDOW_TITLE)</w:t>
      </w:r>
    </w:p>
    <w:p w:rsidR="00C96584" w:rsidRPr="009A6275" w:rsidRDefault="00C96584" w:rsidP="009A6275">
      <w:pPr>
        <w:contextualSpacing/>
        <w:rPr>
          <w:rFonts w:ascii="Consolas" w:hAnsi="Consolas" w:cs="Consolas"/>
        </w:rPr>
      </w:pPr>
    </w:p>
    <w:p w:rsidR="00C96584" w:rsidRPr="009A6275" w:rsidRDefault="00C96584" w:rsidP="009A6275">
      <w:pPr>
        <w:contextualSpacing/>
        <w:rPr>
          <w:rFonts w:ascii="Consolas" w:hAnsi="Consolas" w:cs="Consolas"/>
        </w:rPr>
      </w:pPr>
      <w:r w:rsidRPr="009A6275">
        <w:rPr>
          <w:rFonts w:ascii="Consolas" w:hAnsi="Consolas" w:cs="Consolas"/>
        </w:rPr>
        <w:t xml:space="preserve">        menubar = Menu(self.parent)</w:t>
      </w:r>
    </w:p>
    <w:p w:rsidR="00C96584" w:rsidRPr="009A6275" w:rsidRDefault="00C96584" w:rsidP="009A6275">
      <w:pPr>
        <w:contextualSpacing/>
        <w:rPr>
          <w:rFonts w:ascii="Consolas" w:hAnsi="Consolas" w:cs="Consolas"/>
        </w:rPr>
      </w:pPr>
      <w:r w:rsidRPr="009A6275">
        <w:rPr>
          <w:rFonts w:ascii="Consolas" w:hAnsi="Consolas" w:cs="Consolas"/>
        </w:rPr>
        <w:t xml:space="preserve">        self.parent.config(menu=menubar)</w:t>
      </w:r>
    </w:p>
    <w:p w:rsidR="00C96584" w:rsidRPr="009A6275" w:rsidRDefault="00C96584" w:rsidP="009A6275">
      <w:pPr>
        <w:contextualSpacing/>
        <w:rPr>
          <w:rFonts w:ascii="Consolas" w:hAnsi="Consolas" w:cs="Consolas"/>
        </w:rPr>
      </w:pPr>
    </w:p>
    <w:p w:rsidR="00C96584" w:rsidRPr="009A6275" w:rsidRDefault="00C96584" w:rsidP="009A6275">
      <w:pPr>
        <w:contextualSpacing/>
        <w:rPr>
          <w:rFonts w:ascii="Consolas" w:hAnsi="Consolas" w:cs="Consolas"/>
        </w:rPr>
      </w:pPr>
      <w:r w:rsidRPr="009A6275">
        <w:rPr>
          <w:rFonts w:ascii="Consolas" w:hAnsi="Consolas" w:cs="Consolas"/>
        </w:rPr>
        <w:t xml:space="preserve">        fileMenu = Menu(menubar)</w:t>
      </w:r>
    </w:p>
    <w:p w:rsidR="00C96584" w:rsidRPr="009A6275" w:rsidRDefault="00C96584" w:rsidP="009A6275">
      <w:pPr>
        <w:contextualSpacing/>
        <w:rPr>
          <w:rFonts w:ascii="Consolas" w:hAnsi="Consolas" w:cs="Consolas"/>
        </w:rPr>
      </w:pPr>
    </w:p>
    <w:p w:rsidR="00C96584" w:rsidRPr="009A6275" w:rsidRDefault="00C96584" w:rsidP="009A6275">
      <w:pPr>
        <w:contextualSpacing/>
        <w:rPr>
          <w:rFonts w:ascii="Consolas" w:hAnsi="Consolas" w:cs="Consolas"/>
        </w:rPr>
      </w:pPr>
      <w:r w:rsidRPr="009A6275">
        <w:rPr>
          <w:rFonts w:ascii="Consolas" w:hAnsi="Consolas" w:cs="Consolas"/>
        </w:rPr>
        <w:t xml:space="preserve">        fileMenu.add_command(label=DROPDOWN_BACK_TEXT, underline=0, command=self.onBack)</w:t>
      </w:r>
    </w:p>
    <w:p w:rsidR="00C96584" w:rsidRPr="009A6275" w:rsidRDefault="00C96584" w:rsidP="009A6275">
      <w:pPr>
        <w:contextualSpacing/>
        <w:rPr>
          <w:rFonts w:ascii="Consolas" w:hAnsi="Consolas" w:cs="Consolas"/>
        </w:rPr>
      </w:pPr>
    </w:p>
    <w:p w:rsidR="00C96584" w:rsidRPr="009A6275" w:rsidRDefault="00C96584" w:rsidP="009A6275">
      <w:pPr>
        <w:contextualSpacing/>
        <w:rPr>
          <w:rFonts w:ascii="Consolas" w:hAnsi="Consolas" w:cs="Consolas"/>
        </w:rPr>
      </w:pPr>
      <w:r w:rsidRPr="009A6275">
        <w:rPr>
          <w:rFonts w:ascii="Consolas" w:hAnsi="Consolas" w:cs="Consolas"/>
        </w:rPr>
        <w:t xml:space="preserve">        fileMenu.add_separator()</w:t>
      </w:r>
    </w:p>
    <w:p w:rsidR="00C96584" w:rsidRPr="009A6275" w:rsidRDefault="00C96584" w:rsidP="009A6275">
      <w:pPr>
        <w:contextualSpacing/>
        <w:rPr>
          <w:rFonts w:ascii="Consolas" w:hAnsi="Consolas" w:cs="Consolas"/>
        </w:rPr>
      </w:pPr>
      <w:r w:rsidRPr="009A6275">
        <w:rPr>
          <w:rFonts w:ascii="Consolas" w:hAnsi="Consolas" w:cs="Consolas"/>
        </w:rPr>
        <w:t xml:space="preserve">        </w:t>
      </w:r>
    </w:p>
    <w:p w:rsidR="00C96584" w:rsidRPr="009A6275" w:rsidRDefault="00C96584" w:rsidP="009A6275">
      <w:pPr>
        <w:contextualSpacing/>
        <w:rPr>
          <w:rFonts w:ascii="Consolas" w:hAnsi="Consolas" w:cs="Consolas"/>
        </w:rPr>
      </w:pPr>
      <w:r w:rsidRPr="009A6275">
        <w:rPr>
          <w:rFonts w:ascii="Consolas" w:hAnsi="Consolas" w:cs="Consolas"/>
        </w:rPr>
        <w:t xml:space="preserve">        fileMenu.add_command(label=DROPDOWN_HELP_TEXT, underline=0, command=self.Help)</w:t>
      </w:r>
    </w:p>
    <w:p w:rsidR="00C96584" w:rsidRPr="009A6275" w:rsidRDefault="00C96584" w:rsidP="009A6275">
      <w:pPr>
        <w:contextualSpacing/>
        <w:rPr>
          <w:rFonts w:ascii="Consolas" w:hAnsi="Consolas" w:cs="Consolas"/>
        </w:rPr>
      </w:pPr>
      <w:r w:rsidRPr="009A6275">
        <w:rPr>
          <w:rFonts w:ascii="Consolas" w:hAnsi="Consolas" w:cs="Consolas"/>
        </w:rPr>
        <w:t xml:space="preserve">        </w:t>
      </w:r>
    </w:p>
    <w:p w:rsidR="00C96584" w:rsidRPr="009A6275" w:rsidRDefault="00C96584" w:rsidP="009A6275">
      <w:pPr>
        <w:contextualSpacing/>
        <w:rPr>
          <w:rFonts w:ascii="Consolas" w:hAnsi="Consolas" w:cs="Consolas"/>
        </w:rPr>
      </w:pPr>
      <w:r w:rsidRPr="009A6275">
        <w:rPr>
          <w:rFonts w:ascii="Consolas" w:hAnsi="Consolas" w:cs="Consolas"/>
        </w:rPr>
        <w:t xml:space="preserve">        fileMenu.add_separator()</w:t>
      </w:r>
    </w:p>
    <w:p w:rsidR="00C96584" w:rsidRPr="009A6275" w:rsidRDefault="00C96584" w:rsidP="009A6275">
      <w:pPr>
        <w:contextualSpacing/>
        <w:rPr>
          <w:rFonts w:ascii="Consolas" w:hAnsi="Consolas" w:cs="Consolas"/>
        </w:rPr>
      </w:pPr>
    </w:p>
    <w:p w:rsidR="00C96584" w:rsidRPr="009A6275" w:rsidRDefault="00C96584" w:rsidP="009A6275">
      <w:pPr>
        <w:contextualSpacing/>
        <w:rPr>
          <w:rFonts w:ascii="Consolas" w:hAnsi="Consolas" w:cs="Consolas"/>
        </w:rPr>
      </w:pPr>
      <w:r w:rsidRPr="009A6275">
        <w:rPr>
          <w:rFonts w:ascii="Consolas" w:hAnsi="Consolas" w:cs="Consolas"/>
        </w:rPr>
        <w:t xml:space="preserve">        menubar.add_cascade(label=DROPDOWN_FILE_TEXT, underline=0, menu=fileMenu)</w:t>
      </w:r>
    </w:p>
    <w:p w:rsidR="00C96584" w:rsidRPr="009A6275" w:rsidRDefault="00C96584" w:rsidP="009A6275">
      <w:pPr>
        <w:contextualSpacing/>
        <w:rPr>
          <w:rFonts w:ascii="Consolas" w:hAnsi="Consolas" w:cs="Consolas"/>
        </w:rPr>
      </w:pPr>
    </w:p>
    <w:p w:rsidR="00C96584" w:rsidRPr="009A6275" w:rsidRDefault="00C96584" w:rsidP="009A6275">
      <w:pPr>
        <w:contextualSpacing/>
        <w:rPr>
          <w:rFonts w:ascii="Consolas" w:hAnsi="Consolas" w:cs="Consolas"/>
        </w:rPr>
      </w:pPr>
      <w:r w:rsidRPr="009A6275">
        <w:rPr>
          <w:rFonts w:ascii="Consolas" w:hAnsi="Consolas" w:cs="Consolas"/>
        </w:rPr>
        <w:t xml:space="preserve">        with open(LOG_FILENAME, APPEND_MODE) as f:</w:t>
      </w:r>
    </w:p>
    <w:p w:rsidR="00C96584" w:rsidRPr="009A6275" w:rsidRDefault="00C96584" w:rsidP="009A6275">
      <w:pPr>
        <w:contextualSpacing/>
        <w:rPr>
          <w:rFonts w:ascii="Consolas" w:hAnsi="Consolas" w:cs="Consolas"/>
        </w:rPr>
      </w:pPr>
      <w:r w:rsidRPr="009A6275">
        <w:rPr>
          <w:rFonts w:ascii="Consolas" w:hAnsi="Consolas" w:cs="Consolas"/>
        </w:rPr>
        <w:t xml:space="preserve">            f.write(TimeStamp() + MENUBAR_INITIALISED_TEXT)</w:t>
      </w:r>
    </w:p>
    <w:p w:rsidR="00C96584" w:rsidRPr="009A6275" w:rsidRDefault="00C96584" w:rsidP="009A6275">
      <w:pPr>
        <w:contextualSpacing/>
        <w:rPr>
          <w:rFonts w:ascii="Consolas" w:hAnsi="Consolas" w:cs="Consolas"/>
        </w:rPr>
      </w:pPr>
    </w:p>
    <w:p w:rsidR="00C96584" w:rsidRPr="009A6275" w:rsidRDefault="00C96584" w:rsidP="009A6275">
      <w:pPr>
        <w:contextualSpacing/>
        <w:rPr>
          <w:rFonts w:ascii="Consolas" w:hAnsi="Consolas" w:cs="Consolas"/>
        </w:rPr>
      </w:pPr>
      <w:r w:rsidRPr="009A6275">
        <w:rPr>
          <w:rFonts w:ascii="Consolas" w:hAnsi="Consolas" w:cs="Consolas"/>
        </w:rPr>
        <w:t xml:space="preserve">        global SecurityQuestionDropdown</w:t>
      </w:r>
    </w:p>
    <w:p w:rsidR="00C96584" w:rsidRPr="009A6275" w:rsidRDefault="00C96584" w:rsidP="009A6275">
      <w:pPr>
        <w:contextualSpacing/>
        <w:rPr>
          <w:rFonts w:ascii="Consolas" w:hAnsi="Consolas" w:cs="Consolas"/>
        </w:rPr>
      </w:pPr>
      <w:r w:rsidRPr="009A6275">
        <w:rPr>
          <w:rFonts w:ascii="Consolas" w:hAnsi="Consolas" w:cs="Consolas"/>
        </w:rPr>
        <w:t xml:space="preserve">        global UsernameEntry</w:t>
      </w:r>
    </w:p>
    <w:p w:rsidR="00C96584" w:rsidRPr="009A6275" w:rsidRDefault="00C96584" w:rsidP="009A6275">
      <w:pPr>
        <w:contextualSpacing/>
        <w:rPr>
          <w:rFonts w:ascii="Consolas" w:hAnsi="Consolas" w:cs="Consolas"/>
        </w:rPr>
      </w:pPr>
      <w:r w:rsidRPr="009A6275">
        <w:rPr>
          <w:rFonts w:ascii="Consolas" w:hAnsi="Consolas" w:cs="Consolas"/>
        </w:rPr>
        <w:lastRenderedPageBreak/>
        <w:t xml:space="preserve">        global SecurityQuestionAnswerEntry</w:t>
      </w:r>
    </w:p>
    <w:p w:rsidR="00C96584" w:rsidRPr="009A6275" w:rsidRDefault="00C96584" w:rsidP="009A6275">
      <w:pPr>
        <w:contextualSpacing/>
        <w:rPr>
          <w:rFonts w:ascii="Consolas" w:hAnsi="Consolas" w:cs="Consolas"/>
        </w:rPr>
      </w:pPr>
      <w:r w:rsidRPr="009A6275">
        <w:rPr>
          <w:rFonts w:ascii="Consolas" w:hAnsi="Consolas" w:cs="Consolas"/>
        </w:rPr>
        <w:t xml:space="preserve">        global NewPassEntry</w:t>
      </w:r>
    </w:p>
    <w:p w:rsidR="00C96584" w:rsidRPr="009A6275" w:rsidRDefault="00C96584" w:rsidP="009A6275">
      <w:pPr>
        <w:contextualSpacing/>
        <w:rPr>
          <w:rFonts w:ascii="Consolas" w:hAnsi="Consolas" w:cs="Consolas"/>
        </w:rPr>
      </w:pPr>
      <w:r w:rsidRPr="009A6275">
        <w:rPr>
          <w:rFonts w:ascii="Consolas" w:hAnsi="Consolas" w:cs="Consolas"/>
        </w:rPr>
        <w:t xml:space="preserve">        global NewPassEntryTwo</w:t>
      </w:r>
    </w:p>
    <w:p w:rsidR="00C96584" w:rsidRPr="009A6275" w:rsidRDefault="00C96584" w:rsidP="009A6275">
      <w:pPr>
        <w:contextualSpacing/>
        <w:rPr>
          <w:rFonts w:ascii="Consolas" w:hAnsi="Consolas" w:cs="Consolas"/>
        </w:rPr>
      </w:pPr>
    </w:p>
    <w:p w:rsidR="00C96584" w:rsidRPr="009A6275" w:rsidRDefault="00C96584" w:rsidP="009A6275">
      <w:pPr>
        <w:contextualSpacing/>
        <w:rPr>
          <w:rFonts w:ascii="Consolas" w:hAnsi="Consolas" w:cs="Consolas"/>
        </w:rPr>
      </w:pPr>
      <w:r w:rsidRPr="009A6275">
        <w:rPr>
          <w:rFonts w:ascii="Consolas" w:hAnsi="Consolas" w:cs="Consolas"/>
        </w:rPr>
        <w:t xml:space="preserve">        AnchorLabel = Label()</w:t>
      </w:r>
    </w:p>
    <w:p w:rsidR="00C96584" w:rsidRPr="009A6275" w:rsidRDefault="00C96584" w:rsidP="009A6275">
      <w:pPr>
        <w:contextualSpacing/>
        <w:rPr>
          <w:rFonts w:ascii="Consolas" w:hAnsi="Consolas" w:cs="Consolas"/>
        </w:rPr>
      </w:pPr>
      <w:r w:rsidRPr="009A6275">
        <w:rPr>
          <w:rFonts w:ascii="Consolas" w:hAnsi="Consolas" w:cs="Consolas"/>
        </w:rPr>
        <w:t xml:space="preserve">        </w:t>
      </w:r>
    </w:p>
    <w:p w:rsidR="00C96584" w:rsidRPr="009A6275" w:rsidRDefault="00C96584" w:rsidP="009A6275">
      <w:pPr>
        <w:contextualSpacing/>
        <w:rPr>
          <w:rFonts w:ascii="Consolas" w:hAnsi="Consolas" w:cs="Consolas"/>
        </w:rPr>
      </w:pPr>
      <w:r w:rsidRPr="009A6275">
        <w:rPr>
          <w:rFonts w:ascii="Consolas" w:hAnsi="Consolas" w:cs="Consolas"/>
        </w:rPr>
        <w:t xml:space="preserve">        UsernameLabel = Label(text=EMPLOYEE_USERNAME_TEXT, anchor=CENTER)</w:t>
      </w:r>
    </w:p>
    <w:p w:rsidR="00C96584" w:rsidRPr="009A6275" w:rsidRDefault="00C96584" w:rsidP="009A6275">
      <w:pPr>
        <w:contextualSpacing/>
        <w:rPr>
          <w:rFonts w:ascii="Consolas" w:hAnsi="Consolas" w:cs="Consolas"/>
        </w:rPr>
      </w:pPr>
      <w:r w:rsidRPr="009A6275">
        <w:rPr>
          <w:rFonts w:ascii="Consolas" w:hAnsi="Consolas" w:cs="Consolas"/>
        </w:rPr>
        <w:t xml:space="preserve">        UsernameEntry = Entry()</w:t>
      </w:r>
    </w:p>
    <w:p w:rsidR="00C96584" w:rsidRPr="009A6275" w:rsidRDefault="00C96584" w:rsidP="009A6275">
      <w:pPr>
        <w:contextualSpacing/>
        <w:rPr>
          <w:rFonts w:ascii="Consolas" w:hAnsi="Consolas" w:cs="Consolas"/>
        </w:rPr>
      </w:pPr>
    </w:p>
    <w:p w:rsidR="00C96584" w:rsidRPr="009A6275" w:rsidRDefault="00C96584" w:rsidP="009A6275">
      <w:pPr>
        <w:contextualSpacing/>
        <w:rPr>
          <w:rFonts w:ascii="Consolas" w:hAnsi="Consolas" w:cs="Consolas"/>
        </w:rPr>
      </w:pPr>
      <w:r w:rsidRPr="009A6275">
        <w:rPr>
          <w:rFonts w:ascii="Consolas" w:hAnsi="Consolas" w:cs="Consolas"/>
        </w:rPr>
        <w:t xml:space="preserve">        SecurityQuestionLabel = Label(text=SECURITY_QUESTION_TEXT)</w:t>
      </w:r>
    </w:p>
    <w:p w:rsidR="00C96584" w:rsidRPr="009A6275" w:rsidRDefault="00C96584" w:rsidP="009A6275">
      <w:pPr>
        <w:contextualSpacing/>
        <w:rPr>
          <w:rFonts w:ascii="Consolas" w:hAnsi="Consolas" w:cs="Consolas"/>
        </w:rPr>
      </w:pPr>
    </w:p>
    <w:p w:rsidR="00C96584" w:rsidRPr="009A6275" w:rsidRDefault="00C96584" w:rsidP="009A6275">
      <w:pPr>
        <w:contextualSpacing/>
        <w:rPr>
          <w:rFonts w:ascii="Consolas" w:hAnsi="Consolas" w:cs="Consolas"/>
        </w:rPr>
      </w:pPr>
      <w:r w:rsidRPr="009A6275">
        <w:rPr>
          <w:rFonts w:ascii="Consolas" w:hAnsi="Consolas" w:cs="Consolas"/>
        </w:rPr>
        <w:t xml:space="preserve">        SecurityQuestionAnswerLabel = Label(text=SECURITY_ANSWER_TEXT)</w:t>
      </w:r>
    </w:p>
    <w:p w:rsidR="00C96584" w:rsidRPr="009A6275" w:rsidRDefault="00C96584" w:rsidP="009A6275">
      <w:pPr>
        <w:contextualSpacing/>
        <w:rPr>
          <w:rFonts w:ascii="Consolas" w:hAnsi="Consolas" w:cs="Consolas"/>
        </w:rPr>
      </w:pPr>
      <w:r w:rsidRPr="009A6275">
        <w:rPr>
          <w:rFonts w:ascii="Consolas" w:hAnsi="Consolas" w:cs="Consolas"/>
        </w:rPr>
        <w:t xml:space="preserve">        SecurityQuestionAnswerEntry = Entry()</w:t>
      </w:r>
    </w:p>
    <w:p w:rsidR="00C96584" w:rsidRPr="009A6275" w:rsidRDefault="00C96584" w:rsidP="009A6275">
      <w:pPr>
        <w:contextualSpacing/>
        <w:rPr>
          <w:rFonts w:ascii="Consolas" w:hAnsi="Consolas" w:cs="Consolas"/>
        </w:rPr>
      </w:pPr>
    </w:p>
    <w:p w:rsidR="00C96584" w:rsidRPr="009A6275" w:rsidRDefault="00C96584" w:rsidP="009A6275">
      <w:pPr>
        <w:contextualSpacing/>
        <w:rPr>
          <w:rFonts w:ascii="Consolas" w:hAnsi="Consolas" w:cs="Consolas"/>
        </w:rPr>
      </w:pPr>
      <w:r w:rsidRPr="009A6275">
        <w:rPr>
          <w:rFonts w:ascii="Consolas" w:hAnsi="Consolas" w:cs="Consolas"/>
        </w:rPr>
        <w:t xml:space="preserve">        NewPassLabel = Label(text=NEW_PASSWORD_TEXT)</w:t>
      </w:r>
    </w:p>
    <w:p w:rsidR="00C96584" w:rsidRPr="009A6275" w:rsidRDefault="00C96584" w:rsidP="009A6275">
      <w:pPr>
        <w:contextualSpacing/>
        <w:rPr>
          <w:rFonts w:ascii="Consolas" w:hAnsi="Consolas" w:cs="Consolas"/>
        </w:rPr>
      </w:pPr>
      <w:r w:rsidRPr="009A6275">
        <w:rPr>
          <w:rFonts w:ascii="Consolas" w:hAnsi="Consolas" w:cs="Consolas"/>
        </w:rPr>
        <w:t xml:space="preserve">        NewPassEntry = Entry()</w:t>
      </w:r>
    </w:p>
    <w:p w:rsidR="00C96584" w:rsidRPr="009A6275" w:rsidRDefault="00C96584" w:rsidP="009A6275">
      <w:pPr>
        <w:contextualSpacing/>
        <w:rPr>
          <w:rFonts w:ascii="Consolas" w:hAnsi="Consolas" w:cs="Consolas"/>
        </w:rPr>
      </w:pPr>
      <w:r w:rsidRPr="009A6275">
        <w:rPr>
          <w:rFonts w:ascii="Consolas" w:hAnsi="Consolas" w:cs="Consolas"/>
        </w:rPr>
        <w:t xml:space="preserve">        NewPassLabelTwo = Label(text=REENTER_PASSWORD_TEXT)</w:t>
      </w:r>
    </w:p>
    <w:p w:rsidR="00C96584" w:rsidRPr="009A6275" w:rsidRDefault="00C96584" w:rsidP="009A6275">
      <w:pPr>
        <w:contextualSpacing/>
        <w:rPr>
          <w:rFonts w:ascii="Consolas" w:hAnsi="Consolas" w:cs="Consolas"/>
        </w:rPr>
      </w:pPr>
      <w:r w:rsidRPr="009A6275">
        <w:rPr>
          <w:rFonts w:ascii="Consolas" w:hAnsi="Consolas" w:cs="Consolas"/>
        </w:rPr>
        <w:t xml:space="preserve">        NewPassEntryTwo = Entry()</w:t>
      </w:r>
    </w:p>
    <w:p w:rsidR="00C96584" w:rsidRPr="009A6275" w:rsidRDefault="00C96584" w:rsidP="009A6275">
      <w:pPr>
        <w:contextualSpacing/>
        <w:rPr>
          <w:rFonts w:ascii="Consolas" w:hAnsi="Consolas" w:cs="Consolas"/>
        </w:rPr>
      </w:pPr>
    </w:p>
    <w:p w:rsidR="00C96584" w:rsidRPr="009A6275" w:rsidRDefault="00C96584" w:rsidP="009A6275">
      <w:pPr>
        <w:contextualSpacing/>
        <w:rPr>
          <w:rFonts w:ascii="Consolas" w:hAnsi="Consolas" w:cs="Consolas"/>
        </w:rPr>
      </w:pPr>
      <w:r w:rsidRPr="009A6275">
        <w:rPr>
          <w:rFonts w:ascii="Consolas" w:hAnsi="Consolas" w:cs="Consolas"/>
        </w:rPr>
        <w:t xml:space="preserve">        with open(LOG_FILENAME, APPEND_MODE) as f:</w:t>
      </w:r>
    </w:p>
    <w:p w:rsidR="00C96584" w:rsidRPr="009A6275" w:rsidRDefault="00C96584" w:rsidP="009A6275">
      <w:pPr>
        <w:contextualSpacing/>
        <w:rPr>
          <w:rFonts w:ascii="Consolas" w:hAnsi="Consolas" w:cs="Consolas"/>
        </w:rPr>
      </w:pPr>
      <w:r w:rsidRPr="009A6275">
        <w:rPr>
          <w:rFonts w:ascii="Consolas" w:hAnsi="Consolas" w:cs="Consolas"/>
        </w:rPr>
        <w:t xml:space="preserve">            f.write(TimeStamp() + LOADED_LABELS_TEXT)</w:t>
      </w:r>
    </w:p>
    <w:p w:rsidR="00C96584" w:rsidRPr="009A6275" w:rsidRDefault="00C96584" w:rsidP="009A6275">
      <w:pPr>
        <w:contextualSpacing/>
        <w:rPr>
          <w:rFonts w:ascii="Consolas" w:hAnsi="Consolas" w:cs="Consolas"/>
        </w:rPr>
      </w:pPr>
    </w:p>
    <w:p w:rsidR="00C96584" w:rsidRPr="009A6275" w:rsidRDefault="00C96584" w:rsidP="009A6275">
      <w:pPr>
        <w:contextualSpacing/>
        <w:rPr>
          <w:rFonts w:ascii="Consolas" w:hAnsi="Consolas" w:cs="Consolas"/>
        </w:rPr>
      </w:pPr>
      <w:r w:rsidRPr="009A6275">
        <w:rPr>
          <w:rFonts w:ascii="Consolas" w:hAnsi="Consolas" w:cs="Consolas"/>
        </w:rPr>
        <w:t xml:space="preserve">        SubmitButton = Button(text=RECOVER_PASSWORD_TEXT)</w:t>
      </w:r>
    </w:p>
    <w:p w:rsidR="00C96584" w:rsidRPr="009A6275" w:rsidRDefault="00C96584" w:rsidP="009A6275">
      <w:pPr>
        <w:contextualSpacing/>
        <w:rPr>
          <w:rFonts w:ascii="Consolas" w:hAnsi="Consolas" w:cs="Consolas"/>
        </w:rPr>
      </w:pPr>
      <w:r w:rsidRPr="009A6275">
        <w:rPr>
          <w:rFonts w:ascii="Consolas" w:hAnsi="Consolas" w:cs="Consolas"/>
        </w:rPr>
        <w:t xml:space="preserve">        SubmitButton['command'] = lambda: self.RecoverPassword()</w:t>
      </w:r>
    </w:p>
    <w:p w:rsidR="00C96584" w:rsidRPr="009A6275" w:rsidRDefault="00C96584" w:rsidP="009A6275">
      <w:pPr>
        <w:contextualSpacing/>
        <w:rPr>
          <w:rFonts w:ascii="Consolas" w:hAnsi="Consolas" w:cs="Consolas"/>
        </w:rPr>
      </w:pPr>
    </w:p>
    <w:p w:rsidR="00C96584" w:rsidRPr="009A6275" w:rsidRDefault="00C96584" w:rsidP="009A6275">
      <w:pPr>
        <w:contextualSpacing/>
        <w:rPr>
          <w:rFonts w:ascii="Consolas" w:hAnsi="Consolas" w:cs="Consolas"/>
        </w:rPr>
      </w:pPr>
      <w:r w:rsidRPr="009A6275">
        <w:rPr>
          <w:rFonts w:ascii="Consolas" w:hAnsi="Consolas" w:cs="Consolas"/>
        </w:rPr>
        <w:t xml:space="preserve">        BackButton = Button(text=BACK_BUTTON_TEXT)</w:t>
      </w:r>
    </w:p>
    <w:p w:rsidR="00C96584" w:rsidRPr="009A6275" w:rsidRDefault="00C96584" w:rsidP="009A6275">
      <w:pPr>
        <w:contextualSpacing/>
        <w:rPr>
          <w:rFonts w:ascii="Consolas" w:hAnsi="Consolas" w:cs="Consolas"/>
        </w:rPr>
      </w:pPr>
      <w:r w:rsidRPr="009A6275">
        <w:rPr>
          <w:rFonts w:ascii="Consolas" w:hAnsi="Consolas" w:cs="Consolas"/>
        </w:rPr>
        <w:t xml:space="preserve">        BackButton['command'] = lambda: self.onBack()</w:t>
      </w:r>
    </w:p>
    <w:p w:rsidR="00C96584" w:rsidRPr="009A6275" w:rsidRDefault="00C96584" w:rsidP="009A6275">
      <w:pPr>
        <w:contextualSpacing/>
        <w:rPr>
          <w:rFonts w:ascii="Consolas" w:hAnsi="Consolas" w:cs="Consolas"/>
        </w:rPr>
      </w:pPr>
    </w:p>
    <w:p w:rsidR="00C96584" w:rsidRPr="009A6275" w:rsidRDefault="00C96584" w:rsidP="009A6275">
      <w:pPr>
        <w:contextualSpacing/>
        <w:rPr>
          <w:rFonts w:ascii="Consolas" w:hAnsi="Consolas" w:cs="Consolas"/>
        </w:rPr>
      </w:pPr>
      <w:r w:rsidRPr="009A6275">
        <w:rPr>
          <w:rFonts w:ascii="Consolas" w:hAnsi="Consolas" w:cs="Consolas"/>
        </w:rPr>
        <w:t xml:space="preserve">        with open(LOG_FILENAME, APPEND_MODE) as f:</w:t>
      </w:r>
    </w:p>
    <w:p w:rsidR="00C96584" w:rsidRPr="009A6275" w:rsidRDefault="00C96584" w:rsidP="009A6275">
      <w:pPr>
        <w:contextualSpacing/>
        <w:rPr>
          <w:rFonts w:ascii="Consolas" w:hAnsi="Consolas" w:cs="Consolas"/>
        </w:rPr>
      </w:pPr>
      <w:r w:rsidRPr="009A6275">
        <w:rPr>
          <w:rFonts w:ascii="Consolas" w:hAnsi="Consolas" w:cs="Consolas"/>
        </w:rPr>
        <w:t xml:space="preserve">            f.write(TimeStamp() + LOADED_BUTTONS_TEXT)</w:t>
      </w:r>
    </w:p>
    <w:p w:rsidR="00C96584" w:rsidRPr="009A6275" w:rsidRDefault="00C96584" w:rsidP="009A6275">
      <w:pPr>
        <w:contextualSpacing/>
        <w:rPr>
          <w:rFonts w:ascii="Consolas" w:hAnsi="Consolas" w:cs="Consolas"/>
        </w:rPr>
      </w:pPr>
    </w:p>
    <w:p w:rsidR="00C96584" w:rsidRPr="009A6275" w:rsidRDefault="00C96584" w:rsidP="009A6275">
      <w:pPr>
        <w:contextualSpacing/>
        <w:rPr>
          <w:rFonts w:ascii="Consolas" w:hAnsi="Consolas" w:cs="Consolas"/>
        </w:rPr>
      </w:pPr>
      <w:r w:rsidRPr="009A6275">
        <w:rPr>
          <w:rFonts w:ascii="Consolas" w:hAnsi="Consolas" w:cs="Consolas"/>
        </w:rPr>
        <w:t xml:space="preserve">        SecurityVar = StringVar(self.parent)</w:t>
      </w:r>
    </w:p>
    <w:p w:rsidR="00C96584" w:rsidRPr="009A6275" w:rsidRDefault="00C96584" w:rsidP="009A6275">
      <w:pPr>
        <w:contextualSpacing/>
        <w:rPr>
          <w:rFonts w:ascii="Consolas" w:hAnsi="Consolas" w:cs="Consolas"/>
        </w:rPr>
      </w:pPr>
      <w:r w:rsidRPr="009A6275">
        <w:rPr>
          <w:rFonts w:ascii="Consolas" w:hAnsi="Consolas" w:cs="Consolas"/>
        </w:rPr>
        <w:t xml:space="preserve">        SecurityVar.set(MOTHER_MAIDEN_NAME_TEXT)</w:t>
      </w:r>
    </w:p>
    <w:p w:rsidR="00C96584" w:rsidRPr="009A6275" w:rsidRDefault="00C96584" w:rsidP="009A6275">
      <w:pPr>
        <w:contextualSpacing/>
        <w:rPr>
          <w:rFonts w:ascii="Consolas" w:hAnsi="Consolas" w:cs="Consolas"/>
        </w:rPr>
      </w:pPr>
    </w:p>
    <w:p w:rsidR="00C96584" w:rsidRPr="009A6275" w:rsidRDefault="00C96584" w:rsidP="009A6275">
      <w:pPr>
        <w:contextualSpacing/>
        <w:rPr>
          <w:rFonts w:ascii="Consolas" w:hAnsi="Consolas" w:cs="Consolas"/>
        </w:rPr>
      </w:pPr>
      <w:r w:rsidRPr="009A6275">
        <w:rPr>
          <w:rFonts w:ascii="Consolas" w:hAnsi="Consolas" w:cs="Consolas"/>
        </w:rPr>
        <w:t xml:space="preserve">        SecurityQuestionDropdown = OptionMenu(self.parent, SecurityVar,</w:t>
      </w:r>
    </w:p>
    <w:p w:rsidR="00C96584" w:rsidRPr="009A6275" w:rsidRDefault="00C96584" w:rsidP="009A6275">
      <w:pPr>
        <w:contextualSpacing/>
        <w:rPr>
          <w:rFonts w:ascii="Consolas" w:hAnsi="Consolas" w:cs="Consolas"/>
        </w:rPr>
      </w:pPr>
      <w:r w:rsidRPr="009A6275">
        <w:rPr>
          <w:rFonts w:ascii="Consolas" w:hAnsi="Consolas" w:cs="Consolas"/>
        </w:rPr>
        <w:t xml:space="preserve">                                              MOTHER_MAIDEN_NAME_TEXT,</w:t>
      </w:r>
    </w:p>
    <w:p w:rsidR="00C96584" w:rsidRPr="009A6275" w:rsidRDefault="00C96584" w:rsidP="009A6275">
      <w:pPr>
        <w:contextualSpacing/>
        <w:rPr>
          <w:rFonts w:ascii="Consolas" w:hAnsi="Consolas" w:cs="Consolas"/>
        </w:rPr>
      </w:pPr>
      <w:r w:rsidRPr="009A6275">
        <w:rPr>
          <w:rFonts w:ascii="Consolas" w:hAnsi="Consolas" w:cs="Consolas"/>
        </w:rPr>
        <w:t xml:space="preserve">                                              MEMORABLE_PLACE_TEXT,</w:t>
      </w:r>
    </w:p>
    <w:p w:rsidR="00C96584" w:rsidRPr="009A6275" w:rsidRDefault="00C96584" w:rsidP="009A6275">
      <w:pPr>
        <w:contextualSpacing/>
        <w:rPr>
          <w:rFonts w:ascii="Consolas" w:hAnsi="Consolas" w:cs="Consolas"/>
        </w:rPr>
      </w:pPr>
      <w:r w:rsidRPr="009A6275">
        <w:rPr>
          <w:rFonts w:ascii="Consolas" w:hAnsi="Consolas" w:cs="Consolas"/>
        </w:rPr>
        <w:t xml:space="preserve">                                              FIRST_PET_TEXT,</w:t>
      </w:r>
    </w:p>
    <w:p w:rsidR="00C96584" w:rsidRPr="009A6275" w:rsidRDefault="00C96584" w:rsidP="009A6275">
      <w:pPr>
        <w:contextualSpacing/>
        <w:rPr>
          <w:rFonts w:ascii="Consolas" w:hAnsi="Consolas" w:cs="Consolas"/>
        </w:rPr>
      </w:pPr>
      <w:r w:rsidRPr="009A6275">
        <w:rPr>
          <w:rFonts w:ascii="Consolas" w:hAnsi="Consolas" w:cs="Consolas"/>
        </w:rPr>
        <w:t xml:space="preserve">                                              FIRST_STREET_TEXT)</w:t>
      </w:r>
    </w:p>
    <w:p w:rsidR="00C96584" w:rsidRPr="009A6275" w:rsidRDefault="00C96584" w:rsidP="009A6275">
      <w:pPr>
        <w:contextualSpacing/>
        <w:rPr>
          <w:rFonts w:ascii="Consolas" w:hAnsi="Consolas" w:cs="Consolas"/>
        </w:rPr>
      </w:pPr>
    </w:p>
    <w:p w:rsidR="00C96584" w:rsidRPr="009A6275" w:rsidRDefault="00C96584" w:rsidP="009A6275">
      <w:pPr>
        <w:contextualSpacing/>
        <w:rPr>
          <w:rFonts w:ascii="Consolas" w:hAnsi="Consolas" w:cs="Consolas"/>
        </w:rPr>
      </w:pPr>
      <w:r w:rsidRPr="009A6275">
        <w:rPr>
          <w:rFonts w:ascii="Consolas" w:hAnsi="Consolas" w:cs="Consolas"/>
        </w:rPr>
        <w:t xml:space="preserve">        AnchorLabel.grid(pady=35,padx=130,row=0,column=0)</w:t>
      </w:r>
    </w:p>
    <w:p w:rsidR="00C96584" w:rsidRPr="009A6275" w:rsidRDefault="00C96584" w:rsidP="009A6275">
      <w:pPr>
        <w:contextualSpacing/>
        <w:rPr>
          <w:rFonts w:ascii="Consolas" w:hAnsi="Consolas" w:cs="Consolas"/>
        </w:rPr>
      </w:pPr>
      <w:r w:rsidRPr="009A6275">
        <w:rPr>
          <w:rFonts w:ascii="Consolas" w:hAnsi="Consolas" w:cs="Consolas"/>
        </w:rPr>
        <w:t xml:space="preserve">        UsernameLabel.grid(row=1, column=1)</w:t>
      </w:r>
    </w:p>
    <w:p w:rsidR="00C96584" w:rsidRPr="009A6275" w:rsidRDefault="00C96584" w:rsidP="009A6275">
      <w:pPr>
        <w:contextualSpacing/>
        <w:rPr>
          <w:rFonts w:ascii="Consolas" w:hAnsi="Consolas" w:cs="Consolas"/>
        </w:rPr>
      </w:pPr>
      <w:r w:rsidRPr="009A6275">
        <w:rPr>
          <w:rFonts w:ascii="Consolas" w:hAnsi="Consolas" w:cs="Consolas"/>
        </w:rPr>
        <w:t xml:space="preserve">        UsernameEntry.grid(row=1, column=2)</w:t>
      </w:r>
    </w:p>
    <w:p w:rsidR="00C96584" w:rsidRPr="009A6275" w:rsidRDefault="00C96584" w:rsidP="009A6275">
      <w:pPr>
        <w:contextualSpacing/>
        <w:rPr>
          <w:rFonts w:ascii="Consolas" w:hAnsi="Consolas" w:cs="Consolas"/>
        </w:rPr>
      </w:pPr>
      <w:r w:rsidRPr="009A6275">
        <w:rPr>
          <w:rFonts w:ascii="Consolas" w:hAnsi="Consolas" w:cs="Consolas"/>
        </w:rPr>
        <w:t xml:space="preserve">        SecurityQuestionLabel.grid(row=2, column=1)</w:t>
      </w:r>
    </w:p>
    <w:p w:rsidR="00C96584" w:rsidRPr="009A6275" w:rsidRDefault="00C96584" w:rsidP="009A6275">
      <w:pPr>
        <w:contextualSpacing/>
        <w:rPr>
          <w:rFonts w:ascii="Consolas" w:hAnsi="Consolas" w:cs="Consolas"/>
        </w:rPr>
      </w:pPr>
      <w:r w:rsidRPr="009A6275">
        <w:rPr>
          <w:rFonts w:ascii="Consolas" w:hAnsi="Consolas" w:cs="Consolas"/>
        </w:rPr>
        <w:t xml:space="preserve">        SecurityQuestionDropdown.grid(row=2, column=2)</w:t>
      </w:r>
    </w:p>
    <w:p w:rsidR="00C96584" w:rsidRPr="009A6275" w:rsidRDefault="00C96584" w:rsidP="009A6275">
      <w:pPr>
        <w:contextualSpacing/>
        <w:rPr>
          <w:rFonts w:ascii="Consolas" w:hAnsi="Consolas" w:cs="Consolas"/>
        </w:rPr>
      </w:pPr>
      <w:r w:rsidRPr="009A6275">
        <w:rPr>
          <w:rFonts w:ascii="Consolas" w:hAnsi="Consolas" w:cs="Consolas"/>
        </w:rPr>
        <w:t xml:space="preserve">        SecurityQuestionAnswerLabel.grid(row=3, column=1)</w:t>
      </w:r>
    </w:p>
    <w:p w:rsidR="00C96584" w:rsidRPr="009A6275" w:rsidRDefault="00C96584" w:rsidP="009A6275">
      <w:pPr>
        <w:contextualSpacing/>
        <w:rPr>
          <w:rFonts w:ascii="Consolas" w:hAnsi="Consolas" w:cs="Consolas"/>
        </w:rPr>
      </w:pPr>
      <w:r w:rsidRPr="009A6275">
        <w:rPr>
          <w:rFonts w:ascii="Consolas" w:hAnsi="Consolas" w:cs="Consolas"/>
        </w:rPr>
        <w:t xml:space="preserve">        SecurityQuestionAnswerEntry.grid(row=3, column=2)</w:t>
      </w:r>
    </w:p>
    <w:p w:rsidR="00C96584" w:rsidRPr="009A6275" w:rsidRDefault="00C96584" w:rsidP="009A6275">
      <w:pPr>
        <w:contextualSpacing/>
        <w:rPr>
          <w:rFonts w:ascii="Consolas" w:hAnsi="Consolas" w:cs="Consolas"/>
        </w:rPr>
      </w:pPr>
      <w:r w:rsidRPr="009A6275">
        <w:rPr>
          <w:rFonts w:ascii="Consolas" w:hAnsi="Consolas" w:cs="Consolas"/>
        </w:rPr>
        <w:lastRenderedPageBreak/>
        <w:t xml:space="preserve">        NewPassLabel.grid(row=4, column=1)</w:t>
      </w:r>
    </w:p>
    <w:p w:rsidR="00C96584" w:rsidRPr="009A6275" w:rsidRDefault="00C96584" w:rsidP="009A6275">
      <w:pPr>
        <w:contextualSpacing/>
        <w:rPr>
          <w:rFonts w:ascii="Consolas" w:hAnsi="Consolas" w:cs="Consolas"/>
        </w:rPr>
      </w:pPr>
      <w:r w:rsidRPr="009A6275">
        <w:rPr>
          <w:rFonts w:ascii="Consolas" w:hAnsi="Consolas" w:cs="Consolas"/>
        </w:rPr>
        <w:t xml:space="preserve">        NewPassEntry.grid(row=4, column=2)</w:t>
      </w:r>
    </w:p>
    <w:p w:rsidR="00C96584" w:rsidRPr="009A6275" w:rsidRDefault="00C96584" w:rsidP="009A6275">
      <w:pPr>
        <w:contextualSpacing/>
        <w:rPr>
          <w:rFonts w:ascii="Consolas" w:hAnsi="Consolas" w:cs="Consolas"/>
        </w:rPr>
      </w:pPr>
      <w:r w:rsidRPr="009A6275">
        <w:rPr>
          <w:rFonts w:ascii="Consolas" w:hAnsi="Consolas" w:cs="Consolas"/>
        </w:rPr>
        <w:t xml:space="preserve">        NewPassLabelTwo.grid(row=5, column=1)</w:t>
      </w:r>
    </w:p>
    <w:p w:rsidR="00C96584" w:rsidRPr="009A6275" w:rsidRDefault="00C96584" w:rsidP="009A6275">
      <w:pPr>
        <w:contextualSpacing/>
        <w:rPr>
          <w:rFonts w:ascii="Consolas" w:hAnsi="Consolas" w:cs="Consolas"/>
        </w:rPr>
      </w:pPr>
      <w:r w:rsidRPr="009A6275">
        <w:rPr>
          <w:rFonts w:ascii="Consolas" w:hAnsi="Consolas" w:cs="Consolas"/>
        </w:rPr>
        <w:t xml:space="preserve">        NewPassEntryTwo.grid(row=5, column=2)</w:t>
      </w:r>
    </w:p>
    <w:p w:rsidR="00C96584" w:rsidRPr="009A6275" w:rsidRDefault="00C96584" w:rsidP="009A6275">
      <w:pPr>
        <w:contextualSpacing/>
        <w:rPr>
          <w:rFonts w:ascii="Consolas" w:hAnsi="Consolas" w:cs="Consolas"/>
        </w:rPr>
      </w:pPr>
      <w:r w:rsidRPr="009A6275">
        <w:rPr>
          <w:rFonts w:ascii="Consolas" w:hAnsi="Consolas" w:cs="Consolas"/>
        </w:rPr>
        <w:t xml:space="preserve">        SubmitButton.grid(row=6, column=2)</w:t>
      </w:r>
    </w:p>
    <w:p w:rsidR="00C96584" w:rsidRPr="009A6275" w:rsidRDefault="00C96584" w:rsidP="009A6275">
      <w:pPr>
        <w:contextualSpacing/>
        <w:rPr>
          <w:rFonts w:ascii="Consolas" w:hAnsi="Consolas" w:cs="Consolas"/>
        </w:rPr>
      </w:pPr>
      <w:r w:rsidRPr="009A6275">
        <w:rPr>
          <w:rFonts w:ascii="Consolas" w:hAnsi="Consolas" w:cs="Consolas"/>
        </w:rPr>
        <w:t xml:space="preserve">        BackButton.grid(row=7, column=2)</w:t>
      </w:r>
    </w:p>
    <w:p w:rsidR="00C96584" w:rsidRPr="009A6275" w:rsidRDefault="00C96584" w:rsidP="009A6275">
      <w:pPr>
        <w:contextualSpacing/>
        <w:rPr>
          <w:rFonts w:ascii="Consolas" w:hAnsi="Consolas" w:cs="Consolas"/>
        </w:rPr>
      </w:pPr>
    </w:p>
    <w:p w:rsidR="00C96584" w:rsidRPr="009A6275" w:rsidRDefault="00C96584" w:rsidP="009A6275">
      <w:pPr>
        <w:contextualSpacing/>
        <w:rPr>
          <w:rFonts w:ascii="Consolas" w:hAnsi="Consolas" w:cs="Consolas"/>
        </w:rPr>
      </w:pPr>
      <w:r w:rsidRPr="009A6275">
        <w:rPr>
          <w:rFonts w:ascii="Consolas" w:hAnsi="Consolas" w:cs="Consolas"/>
        </w:rPr>
        <w:t xml:space="preserve">        with open(LOG_FILENAME, APPEND_MODE) as f:</w:t>
      </w:r>
    </w:p>
    <w:p w:rsidR="00C96584" w:rsidRPr="009A6275" w:rsidRDefault="00C96584" w:rsidP="009A6275">
      <w:pPr>
        <w:contextualSpacing/>
        <w:rPr>
          <w:rFonts w:ascii="Consolas" w:hAnsi="Consolas" w:cs="Consolas"/>
        </w:rPr>
      </w:pPr>
      <w:r w:rsidRPr="009A6275">
        <w:rPr>
          <w:rFonts w:ascii="Consolas" w:hAnsi="Consolas" w:cs="Consolas"/>
        </w:rPr>
        <w:t xml:space="preserve">            f.write(TimeStamp() + INITIALISED_GRID_UI_TEXT)</w:t>
      </w:r>
    </w:p>
    <w:p w:rsidR="00C96584" w:rsidRPr="009A6275" w:rsidRDefault="00C96584" w:rsidP="009A6275">
      <w:pPr>
        <w:contextualSpacing/>
        <w:rPr>
          <w:rFonts w:ascii="Consolas" w:hAnsi="Consolas" w:cs="Consolas"/>
        </w:rPr>
      </w:pPr>
      <w:r w:rsidRPr="009A6275">
        <w:rPr>
          <w:rFonts w:ascii="Consolas" w:hAnsi="Consolas" w:cs="Consolas"/>
        </w:rPr>
        <w:t xml:space="preserve">    </w:t>
      </w:r>
    </w:p>
    <w:p w:rsidR="00C96584" w:rsidRPr="009A6275" w:rsidRDefault="00C96584" w:rsidP="009A6275">
      <w:pPr>
        <w:contextualSpacing/>
        <w:rPr>
          <w:rFonts w:ascii="Consolas" w:hAnsi="Consolas" w:cs="Consolas"/>
        </w:rPr>
      </w:pPr>
      <w:r w:rsidRPr="009A6275">
        <w:rPr>
          <w:rFonts w:ascii="Consolas" w:hAnsi="Consolas" w:cs="Consolas"/>
        </w:rPr>
        <w:t xml:space="preserve">    def RecoverPassword(self):</w:t>
      </w:r>
    </w:p>
    <w:p w:rsidR="00C96584" w:rsidRPr="009A6275" w:rsidRDefault="00C96584" w:rsidP="009A6275">
      <w:pPr>
        <w:contextualSpacing/>
        <w:rPr>
          <w:rFonts w:ascii="Consolas" w:hAnsi="Consolas" w:cs="Consolas"/>
        </w:rPr>
      </w:pPr>
      <w:r w:rsidRPr="009A6275">
        <w:rPr>
          <w:rFonts w:ascii="Consolas" w:hAnsi="Consolas" w:cs="Consolas"/>
        </w:rPr>
        <w:t xml:space="preserve">        </w:t>
      </w:r>
    </w:p>
    <w:p w:rsidR="00C96584" w:rsidRPr="009A6275" w:rsidRDefault="00C96584" w:rsidP="009A6275">
      <w:pPr>
        <w:contextualSpacing/>
        <w:rPr>
          <w:rFonts w:ascii="Consolas" w:hAnsi="Consolas" w:cs="Consolas"/>
        </w:rPr>
      </w:pPr>
      <w:r w:rsidRPr="009A6275">
        <w:rPr>
          <w:rFonts w:ascii="Consolas" w:hAnsi="Consolas" w:cs="Consolas"/>
        </w:rPr>
        <w:t xml:space="preserve">        with open(LOG_FILENAME, APPEND_MODE) as f:</w:t>
      </w:r>
    </w:p>
    <w:p w:rsidR="00C96584" w:rsidRPr="009A6275" w:rsidRDefault="00C96584" w:rsidP="009A6275">
      <w:pPr>
        <w:contextualSpacing/>
        <w:rPr>
          <w:rFonts w:ascii="Consolas" w:hAnsi="Consolas" w:cs="Consolas"/>
        </w:rPr>
      </w:pPr>
      <w:r w:rsidRPr="009A6275">
        <w:rPr>
          <w:rFonts w:ascii="Consolas" w:hAnsi="Consolas" w:cs="Consolas"/>
        </w:rPr>
        <w:t xml:space="preserve">            f.write(TimeStamp() + RECOVER_ACCOUNT_BUTTON_PRESSED)</w:t>
      </w:r>
    </w:p>
    <w:p w:rsidR="00C96584" w:rsidRPr="009A6275" w:rsidRDefault="00C96584" w:rsidP="009A6275">
      <w:pPr>
        <w:contextualSpacing/>
        <w:rPr>
          <w:rFonts w:ascii="Consolas" w:hAnsi="Consolas" w:cs="Consolas"/>
        </w:rPr>
      </w:pPr>
      <w:r w:rsidRPr="009A6275">
        <w:rPr>
          <w:rFonts w:ascii="Consolas" w:hAnsi="Consolas" w:cs="Consolas"/>
        </w:rPr>
        <w:t xml:space="preserve">        </w:t>
      </w:r>
    </w:p>
    <w:p w:rsidR="00C96584" w:rsidRPr="009A6275" w:rsidRDefault="00C96584" w:rsidP="009A6275">
      <w:pPr>
        <w:contextualSpacing/>
        <w:rPr>
          <w:rFonts w:ascii="Consolas" w:hAnsi="Consolas" w:cs="Consolas"/>
        </w:rPr>
      </w:pPr>
      <w:r w:rsidRPr="009A6275">
        <w:rPr>
          <w:rFonts w:ascii="Consolas" w:hAnsi="Consolas" w:cs="Consolas"/>
        </w:rPr>
        <w:t xml:space="preserve">        pass</w:t>
      </w:r>
    </w:p>
    <w:p w:rsidR="00C96584" w:rsidRPr="009A6275" w:rsidRDefault="00C96584" w:rsidP="009A6275">
      <w:pPr>
        <w:contextualSpacing/>
        <w:rPr>
          <w:rFonts w:ascii="Consolas" w:hAnsi="Consolas" w:cs="Consolas"/>
        </w:rPr>
      </w:pPr>
    </w:p>
    <w:p w:rsidR="00C96584" w:rsidRPr="009A6275" w:rsidRDefault="00C96584" w:rsidP="009A6275">
      <w:pPr>
        <w:contextualSpacing/>
        <w:rPr>
          <w:rFonts w:ascii="Consolas" w:hAnsi="Consolas" w:cs="Consolas"/>
        </w:rPr>
      </w:pPr>
      <w:r w:rsidRPr="009A6275">
        <w:rPr>
          <w:rFonts w:ascii="Consolas" w:hAnsi="Consolas" w:cs="Consolas"/>
        </w:rPr>
        <w:t xml:space="preserve">    def Help(self):</w:t>
      </w:r>
    </w:p>
    <w:p w:rsidR="00C96584" w:rsidRPr="009A6275" w:rsidRDefault="00C96584" w:rsidP="009A6275">
      <w:pPr>
        <w:contextualSpacing/>
        <w:rPr>
          <w:rFonts w:ascii="Consolas" w:hAnsi="Consolas" w:cs="Consolas"/>
        </w:rPr>
      </w:pPr>
      <w:r w:rsidRPr="009A6275">
        <w:rPr>
          <w:rFonts w:ascii="Consolas" w:hAnsi="Consolas" w:cs="Consolas"/>
        </w:rPr>
        <w:t xml:space="preserve">        </w:t>
      </w:r>
    </w:p>
    <w:p w:rsidR="00C96584" w:rsidRPr="009A6275" w:rsidRDefault="00C96584" w:rsidP="009A6275">
      <w:pPr>
        <w:contextualSpacing/>
        <w:rPr>
          <w:rFonts w:ascii="Consolas" w:hAnsi="Consolas" w:cs="Consolas"/>
        </w:rPr>
      </w:pPr>
      <w:r w:rsidRPr="009A6275">
        <w:rPr>
          <w:rFonts w:ascii="Consolas" w:hAnsi="Consolas" w:cs="Consolas"/>
        </w:rPr>
        <w:t xml:space="preserve">        CreatePopup(HELP_TEXT)</w:t>
      </w:r>
    </w:p>
    <w:p w:rsidR="00C96584" w:rsidRPr="009A6275" w:rsidRDefault="00C96584" w:rsidP="009A6275">
      <w:pPr>
        <w:contextualSpacing/>
        <w:rPr>
          <w:rFonts w:ascii="Consolas" w:hAnsi="Consolas" w:cs="Consolas"/>
        </w:rPr>
      </w:pPr>
    </w:p>
    <w:p w:rsidR="00C96584" w:rsidRPr="009A6275" w:rsidRDefault="00C96584" w:rsidP="009A6275">
      <w:pPr>
        <w:contextualSpacing/>
        <w:rPr>
          <w:rFonts w:ascii="Consolas" w:hAnsi="Consolas" w:cs="Consolas"/>
        </w:rPr>
      </w:pPr>
      <w:r w:rsidRPr="009A6275">
        <w:rPr>
          <w:rFonts w:ascii="Consolas" w:hAnsi="Consolas" w:cs="Consolas"/>
        </w:rPr>
        <w:t xml:space="preserve">    def onBack(self):</w:t>
      </w:r>
    </w:p>
    <w:p w:rsidR="00C96584" w:rsidRPr="009A6275" w:rsidRDefault="00C96584" w:rsidP="009A6275">
      <w:pPr>
        <w:contextualSpacing/>
        <w:rPr>
          <w:rFonts w:ascii="Consolas" w:hAnsi="Consolas" w:cs="Consolas"/>
        </w:rPr>
      </w:pPr>
    </w:p>
    <w:p w:rsidR="00C96584" w:rsidRPr="009A6275" w:rsidRDefault="00C96584" w:rsidP="009A6275">
      <w:pPr>
        <w:contextualSpacing/>
        <w:rPr>
          <w:rFonts w:ascii="Consolas" w:hAnsi="Consolas" w:cs="Consolas"/>
        </w:rPr>
      </w:pPr>
      <w:r w:rsidRPr="009A6275">
        <w:rPr>
          <w:rFonts w:ascii="Consolas" w:hAnsi="Consolas" w:cs="Consolas"/>
        </w:rPr>
        <w:t xml:space="preserve">        with open(LOG_FILENAME, APPEND_MODE) as f:</w:t>
      </w:r>
    </w:p>
    <w:p w:rsidR="00C96584" w:rsidRPr="009A6275" w:rsidRDefault="00C96584" w:rsidP="009A6275">
      <w:pPr>
        <w:contextualSpacing/>
        <w:rPr>
          <w:rFonts w:ascii="Consolas" w:hAnsi="Consolas" w:cs="Consolas"/>
        </w:rPr>
      </w:pPr>
      <w:r w:rsidRPr="009A6275">
        <w:rPr>
          <w:rFonts w:ascii="Consolas" w:hAnsi="Consolas" w:cs="Consolas"/>
        </w:rPr>
        <w:t xml:space="preserve">            f.write(TimeStamp() + BACK_SELECTED_TEXT)</w:t>
      </w:r>
    </w:p>
    <w:p w:rsidR="00C96584" w:rsidRPr="009A6275" w:rsidRDefault="00C96584" w:rsidP="009A6275">
      <w:pPr>
        <w:contextualSpacing/>
        <w:rPr>
          <w:rFonts w:ascii="Consolas" w:hAnsi="Consolas" w:cs="Consolas"/>
        </w:rPr>
      </w:pPr>
      <w:r w:rsidRPr="009A6275">
        <w:rPr>
          <w:rFonts w:ascii="Consolas" w:hAnsi="Consolas" w:cs="Consolas"/>
        </w:rPr>
        <w:t xml:space="preserve">        self.parent.destroy()</w:t>
      </w:r>
    </w:p>
    <w:p w:rsidR="00C96584" w:rsidRPr="009A6275" w:rsidRDefault="00C96584" w:rsidP="009A6275">
      <w:pPr>
        <w:contextualSpacing/>
        <w:rPr>
          <w:rFonts w:ascii="Consolas" w:hAnsi="Consolas" w:cs="Consolas"/>
        </w:rPr>
      </w:pPr>
      <w:r w:rsidRPr="009A6275">
        <w:rPr>
          <w:rFonts w:ascii="Consolas" w:hAnsi="Consolas" w:cs="Consolas"/>
        </w:rPr>
        <w:t xml:space="preserve">        with open(LOG_FILENAME, APPEND_MODE) as f:</w:t>
      </w:r>
    </w:p>
    <w:p w:rsidR="00C96584" w:rsidRPr="009A6275" w:rsidRDefault="00C96584" w:rsidP="009A6275">
      <w:pPr>
        <w:contextualSpacing/>
        <w:rPr>
          <w:rFonts w:ascii="Consolas" w:hAnsi="Consolas" w:cs="Consolas"/>
        </w:rPr>
      </w:pPr>
      <w:r w:rsidRPr="009A6275">
        <w:rPr>
          <w:rFonts w:ascii="Consolas" w:hAnsi="Consolas" w:cs="Consolas"/>
        </w:rPr>
        <w:t xml:space="preserve">            f.write(TimeStamp() + WINDOW_TERMINATED_TEXT)</w:t>
      </w:r>
    </w:p>
    <w:p w:rsidR="00C96584" w:rsidRPr="009A6275" w:rsidRDefault="00C96584" w:rsidP="009A6275">
      <w:pPr>
        <w:contextualSpacing/>
        <w:rPr>
          <w:rFonts w:ascii="Consolas" w:hAnsi="Consolas" w:cs="Consolas"/>
        </w:rPr>
      </w:pPr>
      <w:r w:rsidRPr="009A6275">
        <w:rPr>
          <w:rFonts w:ascii="Consolas" w:hAnsi="Consolas" w:cs="Consolas"/>
        </w:rPr>
        <w:t xml:space="preserve">        root = Tk()</w:t>
      </w:r>
    </w:p>
    <w:p w:rsidR="00C96584" w:rsidRPr="009A6275" w:rsidRDefault="00C96584" w:rsidP="009A6275">
      <w:pPr>
        <w:contextualSpacing/>
        <w:rPr>
          <w:rFonts w:ascii="Consolas" w:hAnsi="Consolas" w:cs="Consolas"/>
        </w:rPr>
      </w:pPr>
      <w:r w:rsidRPr="009A6275">
        <w:rPr>
          <w:rFonts w:ascii="Consolas" w:hAnsi="Consolas" w:cs="Consolas"/>
        </w:rPr>
        <w:t xml:space="preserve">        root.geometry(WINDOW_GEOMETRY)</w:t>
      </w:r>
    </w:p>
    <w:p w:rsidR="00C96584" w:rsidRPr="009A6275" w:rsidRDefault="00C96584" w:rsidP="009A6275">
      <w:pPr>
        <w:contextualSpacing/>
        <w:rPr>
          <w:rFonts w:ascii="Consolas" w:hAnsi="Consolas" w:cs="Consolas"/>
        </w:rPr>
      </w:pPr>
      <w:r w:rsidRPr="009A6275">
        <w:rPr>
          <w:rFonts w:ascii="Consolas" w:hAnsi="Consolas" w:cs="Consolas"/>
        </w:rPr>
        <w:t xml:space="preserve">        with open(LOG_FILENAME, APPEND_MODE) as f:</w:t>
      </w:r>
    </w:p>
    <w:p w:rsidR="00C96584" w:rsidRPr="009A6275" w:rsidRDefault="00C96584" w:rsidP="009A6275">
      <w:pPr>
        <w:contextualSpacing/>
        <w:rPr>
          <w:rFonts w:ascii="Consolas" w:hAnsi="Consolas" w:cs="Consolas"/>
        </w:rPr>
      </w:pPr>
      <w:r w:rsidRPr="009A6275">
        <w:rPr>
          <w:rFonts w:ascii="Consolas" w:hAnsi="Consolas" w:cs="Consolas"/>
        </w:rPr>
        <w:t xml:space="preserve">            f.write(TimeStamp() + INITIALISING_WINDOW_TEXT + WINDOW_GEOMETRY + "\n") </w:t>
      </w:r>
    </w:p>
    <w:p w:rsidR="00C96584" w:rsidRPr="009A6275" w:rsidRDefault="00C96584" w:rsidP="009A6275">
      <w:pPr>
        <w:contextualSpacing/>
        <w:rPr>
          <w:rFonts w:ascii="Consolas" w:hAnsi="Consolas" w:cs="Consolas"/>
        </w:rPr>
      </w:pPr>
      <w:r w:rsidRPr="009A6275">
        <w:rPr>
          <w:rFonts w:ascii="Consolas" w:hAnsi="Consolas" w:cs="Consolas"/>
        </w:rPr>
        <w:t xml:space="preserve">        app = LoginScreen(root)</w:t>
      </w:r>
    </w:p>
    <w:p w:rsidR="00C96584" w:rsidRPr="009A6275" w:rsidRDefault="00C96584" w:rsidP="009A6275">
      <w:pPr>
        <w:contextualSpacing/>
        <w:rPr>
          <w:rFonts w:ascii="Consolas" w:hAnsi="Consolas" w:cs="Consolas"/>
        </w:rPr>
      </w:pPr>
      <w:r w:rsidRPr="009A6275">
        <w:rPr>
          <w:rFonts w:ascii="Consolas" w:hAnsi="Consolas" w:cs="Consolas"/>
        </w:rPr>
        <w:t xml:space="preserve">        root.mainloop()</w:t>
      </w:r>
    </w:p>
    <w:p w:rsidR="00C96584" w:rsidRPr="009A6275" w:rsidRDefault="00C96584" w:rsidP="009A6275">
      <w:pPr>
        <w:contextualSpacing/>
        <w:rPr>
          <w:rFonts w:ascii="Consolas" w:hAnsi="Consolas" w:cs="Consolas"/>
        </w:rPr>
      </w:pPr>
    </w:p>
    <w:p w:rsidR="00C96584" w:rsidRPr="009A6275" w:rsidRDefault="00C96584" w:rsidP="009A6275">
      <w:pPr>
        <w:contextualSpacing/>
        <w:rPr>
          <w:rFonts w:ascii="Consolas" w:hAnsi="Consolas" w:cs="Consolas"/>
        </w:rPr>
      </w:pPr>
      <w:r w:rsidRPr="009A6275">
        <w:rPr>
          <w:rFonts w:ascii="Consolas" w:hAnsi="Consolas" w:cs="Consolas"/>
        </w:rPr>
        <w:t>from LoginForm import *</w:t>
      </w:r>
    </w:p>
    <w:p w:rsidR="00C96584" w:rsidRPr="00C96584" w:rsidRDefault="00C96584" w:rsidP="00C96584"/>
    <w:p w:rsidR="00620138" w:rsidRDefault="00620138" w:rsidP="00FD2805">
      <w:pPr>
        <w:pStyle w:val="Heading2"/>
      </w:pPr>
      <w:bookmarkStart w:id="101" w:name="_Toc406682497"/>
      <w:r>
        <w:t>PasswordRecoveryScreenStringsEnglish.py :</w:t>
      </w:r>
      <w:bookmarkEnd w:id="101"/>
    </w:p>
    <w:p w:rsidR="00C96584" w:rsidRPr="00991883" w:rsidRDefault="00C96584" w:rsidP="00C96584">
      <w:pPr>
        <w:contextualSpacing/>
        <w:rPr>
          <w:rFonts w:ascii="Consolas" w:hAnsi="Consolas" w:cs="Consolas"/>
        </w:rPr>
      </w:pPr>
      <w:r w:rsidRPr="00991883">
        <w:rPr>
          <w:rFonts w:ascii="Consolas" w:hAnsi="Consolas" w:cs="Consolas"/>
        </w:rPr>
        <w:t>#PasswordRecoveryScreen</w:t>
      </w:r>
    </w:p>
    <w:p w:rsidR="00C96584" w:rsidRPr="00991883" w:rsidRDefault="00C96584" w:rsidP="00C96584">
      <w:pPr>
        <w:contextualSpacing/>
        <w:rPr>
          <w:rFonts w:ascii="Consolas" w:hAnsi="Consolas" w:cs="Consolas"/>
        </w:rPr>
      </w:pPr>
    </w:p>
    <w:p w:rsidR="00C96584" w:rsidRPr="00991883" w:rsidRDefault="00C96584" w:rsidP="00C96584">
      <w:pPr>
        <w:contextualSpacing/>
        <w:rPr>
          <w:rFonts w:ascii="Consolas" w:hAnsi="Consolas" w:cs="Consolas"/>
        </w:rPr>
      </w:pPr>
      <w:r w:rsidRPr="00991883">
        <w:rPr>
          <w:rFonts w:ascii="Consolas" w:hAnsi="Consolas" w:cs="Consolas"/>
        </w:rPr>
        <w:t>BACK_BUTTON_TEXT = u"Back"</w:t>
      </w:r>
    </w:p>
    <w:p w:rsidR="00C96584" w:rsidRPr="00991883" w:rsidRDefault="00C96584" w:rsidP="00C96584">
      <w:pPr>
        <w:contextualSpacing/>
        <w:rPr>
          <w:rFonts w:ascii="Consolas" w:hAnsi="Consolas" w:cs="Consolas"/>
        </w:rPr>
      </w:pPr>
      <w:r w:rsidRPr="00991883">
        <w:rPr>
          <w:rFonts w:ascii="Consolas" w:hAnsi="Consolas" w:cs="Consolas"/>
        </w:rPr>
        <w:t>EMPLOYEE_USERNAME_TEXT = u"Employee Username"</w:t>
      </w:r>
    </w:p>
    <w:p w:rsidR="00C96584" w:rsidRPr="00991883" w:rsidRDefault="00C96584" w:rsidP="00C96584">
      <w:pPr>
        <w:contextualSpacing/>
        <w:rPr>
          <w:rFonts w:ascii="Consolas" w:hAnsi="Consolas" w:cs="Consolas"/>
        </w:rPr>
      </w:pPr>
      <w:r w:rsidRPr="00991883">
        <w:rPr>
          <w:rFonts w:ascii="Consolas" w:hAnsi="Consolas" w:cs="Consolas"/>
        </w:rPr>
        <w:t>FIRST_PET_TEXT = u"Name of First Pet"</w:t>
      </w:r>
    </w:p>
    <w:p w:rsidR="00C96584" w:rsidRPr="00991883" w:rsidRDefault="00C96584" w:rsidP="00C96584">
      <w:pPr>
        <w:contextualSpacing/>
        <w:rPr>
          <w:rFonts w:ascii="Consolas" w:hAnsi="Consolas" w:cs="Consolas"/>
        </w:rPr>
      </w:pPr>
      <w:r w:rsidRPr="00991883">
        <w:rPr>
          <w:rFonts w:ascii="Consolas" w:hAnsi="Consolas" w:cs="Consolas"/>
        </w:rPr>
        <w:t>FIRST_STREET_TEXT = u"Street you first lived in"</w:t>
      </w:r>
    </w:p>
    <w:p w:rsidR="00C96584" w:rsidRPr="00991883" w:rsidRDefault="00C96584" w:rsidP="00C96584">
      <w:pPr>
        <w:contextualSpacing/>
        <w:rPr>
          <w:rFonts w:ascii="Consolas" w:hAnsi="Consolas" w:cs="Consolas"/>
        </w:rPr>
      </w:pPr>
      <w:r w:rsidRPr="00991883">
        <w:rPr>
          <w:rFonts w:ascii="Consolas" w:hAnsi="Consolas" w:cs="Consolas"/>
        </w:rPr>
        <w:lastRenderedPageBreak/>
        <w:t>HELP_TEXT = u"Here, you can recover your Account password."</w:t>
      </w:r>
    </w:p>
    <w:p w:rsidR="00C96584" w:rsidRPr="00991883" w:rsidRDefault="00C96584" w:rsidP="00C96584">
      <w:pPr>
        <w:contextualSpacing/>
        <w:rPr>
          <w:rFonts w:ascii="Consolas" w:hAnsi="Consolas" w:cs="Consolas"/>
        </w:rPr>
      </w:pPr>
      <w:r w:rsidRPr="00991883">
        <w:rPr>
          <w:rFonts w:ascii="Consolas" w:hAnsi="Consolas" w:cs="Consolas"/>
        </w:rPr>
        <w:t>MEMORABLE_PLACE_TEXT = u"Memorable Place"</w:t>
      </w:r>
    </w:p>
    <w:p w:rsidR="00C96584" w:rsidRPr="00991883" w:rsidRDefault="00C96584" w:rsidP="00C96584">
      <w:pPr>
        <w:contextualSpacing/>
        <w:rPr>
          <w:rFonts w:ascii="Consolas" w:hAnsi="Consolas" w:cs="Consolas"/>
        </w:rPr>
      </w:pPr>
      <w:r w:rsidRPr="00991883">
        <w:rPr>
          <w:rFonts w:ascii="Consolas" w:hAnsi="Consolas" w:cs="Consolas"/>
        </w:rPr>
        <w:t>MOTHER_MAIDEN_NAME_TEXT = u"Mother's Maiden Name"</w:t>
      </w:r>
    </w:p>
    <w:p w:rsidR="00C96584" w:rsidRPr="00991883" w:rsidRDefault="00C96584" w:rsidP="00C96584">
      <w:pPr>
        <w:contextualSpacing/>
        <w:rPr>
          <w:rFonts w:ascii="Consolas" w:hAnsi="Consolas" w:cs="Consolas"/>
        </w:rPr>
      </w:pPr>
      <w:r w:rsidRPr="00991883">
        <w:rPr>
          <w:rFonts w:ascii="Consolas" w:hAnsi="Consolas" w:cs="Consolas"/>
        </w:rPr>
        <w:t>NEW_PASSWORD_TEXT = u'New Password'</w:t>
      </w:r>
    </w:p>
    <w:p w:rsidR="00C96584" w:rsidRPr="00991883" w:rsidRDefault="00C96584" w:rsidP="00C96584">
      <w:pPr>
        <w:contextualSpacing/>
        <w:rPr>
          <w:rFonts w:ascii="Consolas" w:hAnsi="Consolas" w:cs="Consolas"/>
        </w:rPr>
      </w:pPr>
      <w:r w:rsidRPr="00991883">
        <w:rPr>
          <w:rFonts w:ascii="Consolas" w:hAnsi="Consolas" w:cs="Consolas"/>
        </w:rPr>
        <w:t>RECOVER_PASSWORD_TEXT = u"Recover Password"</w:t>
      </w:r>
    </w:p>
    <w:p w:rsidR="00C96584" w:rsidRPr="00991883" w:rsidRDefault="00C96584" w:rsidP="00C96584">
      <w:pPr>
        <w:contextualSpacing/>
        <w:rPr>
          <w:rFonts w:ascii="Consolas" w:hAnsi="Consolas" w:cs="Consolas"/>
        </w:rPr>
      </w:pPr>
      <w:r w:rsidRPr="00991883">
        <w:rPr>
          <w:rFonts w:ascii="Consolas" w:hAnsi="Consolas" w:cs="Consolas"/>
        </w:rPr>
        <w:t>REENTER_PASSWORD_TEXT = u'Reenter New Password'</w:t>
      </w:r>
    </w:p>
    <w:p w:rsidR="00C96584" w:rsidRPr="00991883" w:rsidRDefault="00C96584" w:rsidP="00C96584">
      <w:pPr>
        <w:contextualSpacing/>
        <w:rPr>
          <w:rFonts w:ascii="Consolas" w:hAnsi="Consolas" w:cs="Consolas"/>
        </w:rPr>
      </w:pPr>
      <w:r w:rsidRPr="00991883">
        <w:rPr>
          <w:rFonts w:ascii="Consolas" w:hAnsi="Consolas" w:cs="Consolas"/>
        </w:rPr>
        <w:t>SECURITY_ANSWER_TEXT = u"Security Question Answer"</w:t>
      </w:r>
    </w:p>
    <w:p w:rsidR="00C96584" w:rsidRPr="00991883" w:rsidRDefault="00C96584" w:rsidP="00C96584">
      <w:pPr>
        <w:contextualSpacing/>
        <w:rPr>
          <w:rFonts w:ascii="Consolas" w:hAnsi="Consolas" w:cs="Consolas"/>
        </w:rPr>
      </w:pPr>
      <w:r w:rsidRPr="00991883">
        <w:rPr>
          <w:rFonts w:ascii="Consolas" w:hAnsi="Consolas" w:cs="Consolas"/>
        </w:rPr>
        <w:t>SECURITY_QUESTION_TEXT = u'Security Question'</w:t>
      </w:r>
    </w:p>
    <w:p w:rsidR="00620138" w:rsidRDefault="00620138" w:rsidP="00FD2805">
      <w:pPr>
        <w:pStyle w:val="Heading2"/>
      </w:pPr>
      <w:bookmarkStart w:id="102" w:name="_Toc406682498"/>
      <w:r>
        <w:t>PasswordRecoveryScreenStringsGerman.py :</w:t>
      </w:r>
      <w:bookmarkEnd w:id="102"/>
    </w:p>
    <w:p w:rsidR="00C96584" w:rsidRPr="00991883" w:rsidRDefault="00C96584" w:rsidP="00C96584">
      <w:pPr>
        <w:contextualSpacing/>
        <w:rPr>
          <w:rFonts w:ascii="Consolas" w:hAnsi="Consolas" w:cs="Consolas"/>
        </w:rPr>
      </w:pPr>
      <w:r w:rsidRPr="00991883">
        <w:rPr>
          <w:rFonts w:ascii="Consolas" w:hAnsi="Consolas" w:cs="Consolas"/>
        </w:rPr>
        <w:t># -*- coding: utf-8 -*-</w:t>
      </w:r>
    </w:p>
    <w:p w:rsidR="00C96584" w:rsidRPr="00991883" w:rsidRDefault="00C96584" w:rsidP="00C96584">
      <w:pPr>
        <w:contextualSpacing/>
        <w:rPr>
          <w:rFonts w:ascii="Consolas" w:hAnsi="Consolas" w:cs="Consolas"/>
        </w:rPr>
      </w:pPr>
      <w:r w:rsidRPr="00991883">
        <w:rPr>
          <w:rFonts w:ascii="Consolas" w:hAnsi="Consolas" w:cs="Consolas"/>
        </w:rPr>
        <w:t>#PasswordRecoveryScreen</w:t>
      </w:r>
    </w:p>
    <w:p w:rsidR="00C96584" w:rsidRPr="00991883" w:rsidRDefault="00C96584" w:rsidP="00C96584">
      <w:pPr>
        <w:contextualSpacing/>
        <w:rPr>
          <w:rFonts w:ascii="Consolas" w:hAnsi="Consolas" w:cs="Consolas"/>
        </w:rPr>
      </w:pPr>
    </w:p>
    <w:p w:rsidR="00C96584" w:rsidRPr="00991883" w:rsidRDefault="00C96584" w:rsidP="00C96584">
      <w:pPr>
        <w:contextualSpacing/>
        <w:rPr>
          <w:rFonts w:ascii="Consolas" w:hAnsi="Consolas" w:cs="Consolas"/>
        </w:rPr>
      </w:pPr>
      <w:r w:rsidRPr="00991883">
        <w:rPr>
          <w:rFonts w:ascii="Consolas" w:hAnsi="Consolas" w:cs="Consolas"/>
        </w:rPr>
        <w:t>BACK_BUTTON_TEXT = u"Zurück"</w:t>
      </w:r>
    </w:p>
    <w:p w:rsidR="00C96584" w:rsidRPr="00991883" w:rsidRDefault="00C96584" w:rsidP="00C96584">
      <w:pPr>
        <w:contextualSpacing/>
        <w:rPr>
          <w:rFonts w:ascii="Consolas" w:hAnsi="Consolas" w:cs="Consolas"/>
        </w:rPr>
      </w:pPr>
      <w:r w:rsidRPr="00991883">
        <w:rPr>
          <w:rFonts w:ascii="Consolas" w:hAnsi="Consolas" w:cs="Consolas"/>
        </w:rPr>
        <w:t>EMPLOYEE_USERNAME_TEXT = u"Benutzername Mitarbeiter"</w:t>
      </w:r>
    </w:p>
    <w:p w:rsidR="00C96584" w:rsidRPr="00991883" w:rsidRDefault="00C96584" w:rsidP="00C96584">
      <w:pPr>
        <w:contextualSpacing/>
        <w:rPr>
          <w:rFonts w:ascii="Consolas" w:hAnsi="Consolas" w:cs="Consolas"/>
        </w:rPr>
      </w:pPr>
      <w:r w:rsidRPr="00991883">
        <w:rPr>
          <w:rFonts w:ascii="Consolas" w:hAnsi="Consolas" w:cs="Consolas"/>
        </w:rPr>
        <w:t>FIRST_PET_TEXT = u"Name des ersten Haustieres"</w:t>
      </w:r>
    </w:p>
    <w:p w:rsidR="00C96584" w:rsidRPr="00991883" w:rsidRDefault="00C96584" w:rsidP="00C96584">
      <w:pPr>
        <w:contextualSpacing/>
        <w:rPr>
          <w:rFonts w:ascii="Consolas" w:hAnsi="Consolas" w:cs="Consolas"/>
        </w:rPr>
      </w:pPr>
      <w:r w:rsidRPr="00991883">
        <w:rPr>
          <w:rFonts w:ascii="Consolas" w:hAnsi="Consolas" w:cs="Consolas"/>
        </w:rPr>
        <w:t>FIRST_STREET_TEXT = u"Straße zunächst in gelebt"</w:t>
      </w:r>
    </w:p>
    <w:p w:rsidR="00C96584" w:rsidRPr="00991883" w:rsidRDefault="00C96584" w:rsidP="00C96584">
      <w:pPr>
        <w:contextualSpacing/>
        <w:rPr>
          <w:rFonts w:ascii="Consolas" w:hAnsi="Consolas" w:cs="Consolas"/>
        </w:rPr>
      </w:pPr>
      <w:r w:rsidRPr="00991883">
        <w:rPr>
          <w:rFonts w:ascii="Consolas" w:hAnsi="Consolas" w:cs="Consolas"/>
        </w:rPr>
        <w:t>HELP_TEXT = u"Hier können Sie Ihr Konto-Passwort wiederherzustellen."</w:t>
      </w:r>
    </w:p>
    <w:p w:rsidR="00C96584" w:rsidRPr="00991883" w:rsidRDefault="00C96584" w:rsidP="00C96584">
      <w:pPr>
        <w:contextualSpacing/>
        <w:rPr>
          <w:rFonts w:ascii="Consolas" w:hAnsi="Consolas" w:cs="Consolas"/>
        </w:rPr>
      </w:pPr>
      <w:r w:rsidRPr="00991883">
        <w:rPr>
          <w:rFonts w:ascii="Consolas" w:hAnsi="Consolas" w:cs="Consolas"/>
        </w:rPr>
        <w:t>MEMORABLE_PLACE_TEXT = u"Denkwürdige Platz"</w:t>
      </w:r>
    </w:p>
    <w:p w:rsidR="00C96584" w:rsidRPr="00991883" w:rsidRDefault="00C96584" w:rsidP="00C96584">
      <w:pPr>
        <w:contextualSpacing/>
        <w:rPr>
          <w:rFonts w:ascii="Consolas" w:hAnsi="Consolas" w:cs="Consolas"/>
        </w:rPr>
      </w:pPr>
      <w:r w:rsidRPr="00991883">
        <w:rPr>
          <w:rFonts w:ascii="Consolas" w:hAnsi="Consolas" w:cs="Consolas"/>
        </w:rPr>
        <w:t>MOTHER_MAIDEN_NAME_TEXT = u"Mädchenname der Mutter"</w:t>
      </w:r>
    </w:p>
    <w:p w:rsidR="00C96584" w:rsidRPr="00991883" w:rsidRDefault="00C96584" w:rsidP="00C96584">
      <w:pPr>
        <w:contextualSpacing/>
        <w:rPr>
          <w:rFonts w:ascii="Consolas" w:hAnsi="Consolas" w:cs="Consolas"/>
        </w:rPr>
      </w:pPr>
      <w:r w:rsidRPr="00991883">
        <w:rPr>
          <w:rFonts w:ascii="Consolas" w:hAnsi="Consolas" w:cs="Consolas"/>
        </w:rPr>
        <w:t>NEW_PASSWORD_TEXT = u'Neues Passwort'</w:t>
      </w:r>
    </w:p>
    <w:p w:rsidR="00C96584" w:rsidRPr="00991883" w:rsidRDefault="00C96584" w:rsidP="00C96584">
      <w:pPr>
        <w:contextualSpacing/>
        <w:rPr>
          <w:rFonts w:ascii="Consolas" w:hAnsi="Consolas" w:cs="Consolas"/>
        </w:rPr>
      </w:pPr>
      <w:r w:rsidRPr="00991883">
        <w:rPr>
          <w:rFonts w:ascii="Consolas" w:hAnsi="Consolas" w:cs="Consolas"/>
        </w:rPr>
        <w:t>RECOVER_PASSWORD_TEXT = u"Passwort wiederherstellen"</w:t>
      </w:r>
    </w:p>
    <w:p w:rsidR="00C96584" w:rsidRPr="00991883" w:rsidRDefault="00C96584" w:rsidP="00C96584">
      <w:pPr>
        <w:contextualSpacing/>
        <w:rPr>
          <w:rFonts w:ascii="Consolas" w:hAnsi="Consolas" w:cs="Consolas"/>
        </w:rPr>
      </w:pPr>
      <w:r w:rsidRPr="00991883">
        <w:rPr>
          <w:rFonts w:ascii="Consolas" w:hAnsi="Consolas" w:cs="Consolas"/>
        </w:rPr>
        <w:t>REENTER_PASSWORD_TEXT = u'Neues Passwort erneut'</w:t>
      </w:r>
    </w:p>
    <w:p w:rsidR="00C96584" w:rsidRPr="00991883" w:rsidRDefault="00C96584" w:rsidP="00C96584">
      <w:pPr>
        <w:contextualSpacing/>
        <w:rPr>
          <w:rFonts w:ascii="Consolas" w:hAnsi="Consolas" w:cs="Consolas"/>
        </w:rPr>
      </w:pPr>
      <w:r w:rsidRPr="00991883">
        <w:rPr>
          <w:rFonts w:ascii="Consolas" w:hAnsi="Consolas" w:cs="Consolas"/>
        </w:rPr>
        <w:t>SECURITY_ANSWER_TEXT = u"Sicherheitsfrage beantworten"</w:t>
      </w:r>
    </w:p>
    <w:p w:rsidR="00C96584" w:rsidRPr="00991883" w:rsidRDefault="00C96584" w:rsidP="00C96584">
      <w:pPr>
        <w:contextualSpacing/>
        <w:rPr>
          <w:rFonts w:ascii="Consolas" w:hAnsi="Consolas" w:cs="Consolas"/>
        </w:rPr>
      </w:pPr>
      <w:r w:rsidRPr="00991883">
        <w:rPr>
          <w:rFonts w:ascii="Consolas" w:hAnsi="Consolas" w:cs="Consolas"/>
        </w:rPr>
        <w:t>SECURITY_QUESTION_TEXT = u'Sicherheitsfrage'</w:t>
      </w:r>
    </w:p>
    <w:p w:rsidR="00620138" w:rsidRDefault="00620138" w:rsidP="00FD2805">
      <w:pPr>
        <w:pStyle w:val="Heading2"/>
      </w:pPr>
      <w:bookmarkStart w:id="103" w:name="_Toc406682499"/>
      <w:r>
        <w:t>PopupsStringsEnglish.py :</w:t>
      </w:r>
      <w:bookmarkEnd w:id="103"/>
    </w:p>
    <w:p w:rsidR="00C96584" w:rsidRPr="00991883" w:rsidRDefault="00C96584" w:rsidP="00C96584">
      <w:pPr>
        <w:contextualSpacing/>
        <w:rPr>
          <w:rFonts w:ascii="Consolas" w:hAnsi="Consolas" w:cs="Consolas"/>
        </w:rPr>
      </w:pPr>
      <w:r w:rsidRPr="00991883">
        <w:rPr>
          <w:rFonts w:ascii="Consolas" w:hAnsi="Consolas" w:cs="Consolas"/>
        </w:rPr>
        <w:t>#Popups</w:t>
      </w:r>
    </w:p>
    <w:p w:rsidR="00C96584" w:rsidRPr="00991883" w:rsidRDefault="00C96584" w:rsidP="00C96584">
      <w:pPr>
        <w:contextualSpacing/>
        <w:rPr>
          <w:rFonts w:ascii="Consolas" w:hAnsi="Consolas" w:cs="Consolas"/>
        </w:rPr>
      </w:pPr>
    </w:p>
    <w:p w:rsidR="00C96584" w:rsidRPr="00991883" w:rsidRDefault="00C96584" w:rsidP="00C96584">
      <w:pPr>
        <w:contextualSpacing/>
        <w:rPr>
          <w:rFonts w:ascii="Consolas" w:hAnsi="Consolas" w:cs="Consolas"/>
        </w:rPr>
      </w:pPr>
      <w:r w:rsidRPr="00991883">
        <w:rPr>
          <w:rFonts w:ascii="Consolas" w:hAnsi="Consolas" w:cs="Consolas"/>
        </w:rPr>
        <w:t>POPUP_DISMISS_TEXT = u"Dismiss"</w:t>
      </w:r>
    </w:p>
    <w:p w:rsidR="00620138" w:rsidRDefault="00620138" w:rsidP="00FD2805">
      <w:pPr>
        <w:pStyle w:val="Heading2"/>
      </w:pPr>
      <w:bookmarkStart w:id="104" w:name="_Toc406682500"/>
      <w:r>
        <w:t>PopupsStringsGerman.py :</w:t>
      </w:r>
      <w:bookmarkEnd w:id="104"/>
    </w:p>
    <w:p w:rsidR="00C96584" w:rsidRPr="00991883" w:rsidRDefault="00C96584" w:rsidP="00C96584">
      <w:pPr>
        <w:contextualSpacing/>
        <w:rPr>
          <w:rFonts w:ascii="Consolas" w:hAnsi="Consolas" w:cs="Consolas"/>
        </w:rPr>
      </w:pPr>
      <w:r w:rsidRPr="00991883">
        <w:rPr>
          <w:rFonts w:ascii="Consolas" w:hAnsi="Consolas" w:cs="Consolas"/>
        </w:rPr>
        <w:t># -*- coding: utf-8 -*-</w:t>
      </w:r>
    </w:p>
    <w:p w:rsidR="00C96584" w:rsidRPr="00991883" w:rsidRDefault="00C96584" w:rsidP="00C96584">
      <w:pPr>
        <w:contextualSpacing/>
        <w:rPr>
          <w:rFonts w:ascii="Consolas" w:hAnsi="Consolas" w:cs="Consolas"/>
        </w:rPr>
      </w:pPr>
      <w:r w:rsidRPr="00991883">
        <w:rPr>
          <w:rFonts w:ascii="Consolas" w:hAnsi="Consolas" w:cs="Consolas"/>
        </w:rPr>
        <w:t>#Popups</w:t>
      </w:r>
    </w:p>
    <w:p w:rsidR="00C96584" w:rsidRPr="00991883" w:rsidRDefault="00C96584" w:rsidP="00C96584">
      <w:pPr>
        <w:contextualSpacing/>
        <w:rPr>
          <w:rFonts w:ascii="Consolas" w:hAnsi="Consolas" w:cs="Consolas"/>
        </w:rPr>
      </w:pPr>
    </w:p>
    <w:p w:rsidR="00C96584" w:rsidRPr="00991883" w:rsidRDefault="00C96584" w:rsidP="00C96584">
      <w:pPr>
        <w:contextualSpacing/>
        <w:rPr>
          <w:rFonts w:ascii="Consolas" w:hAnsi="Consolas" w:cs="Consolas"/>
        </w:rPr>
      </w:pPr>
      <w:r w:rsidRPr="00991883">
        <w:rPr>
          <w:rFonts w:ascii="Consolas" w:hAnsi="Consolas" w:cs="Consolas"/>
        </w:rPr>
        <w:t>POPUP_DISMISS_TEXT = u"Entlassen"</w:t>
      </w:r>
    </w:p>
    <w:p w:rsidR="00620138" w:rsidRPr="00991883" w:rsidRDefault="00620138" w:rsidP="00FD2805">
      <w:pPr>
        <w:pStyle w:val="Heading2"/>
      </w:pPr>
      <w:bookmarkStart w:id="105" w:name="_Toc406682501"/>
      <w:r w:rsidRPr="00991883">
        <w:t>PortalDAGger.py :</w:t>
      </w:r>
      <w:bookmarkEnd w:id="105"/>
    </w:p>
    <w:p w:rsidR="00C96584" w:rsidRPr="00991883" w:rsidRDefault="00C96584" w:rsidP="00991883">
      <w:pPr>
        <w:contextualSpacing/>
        <w:rPr>
          <w:rFonts w:ascii="Consolas" w:hAnsi="Consolas" w:cs="Consolas"/>
        </w:rPr>
      </w:pPr>
      <w:r w:rsidRPr="00991883">
        <w:rPr>
          <w:rFonts w:ascii="Consolas" w:hAnsi="Consolas" w:cs="Consolas"/>
        </w:rPr>
        <w:t>#!/usr/bin/env python2 --</w:t>
      </w:r>
    </w:p>
    <w:p w:rsidR="00C96584" w:rsidRPr="00991883" w:rsidRDefault="00C96584" w:rsidP="00991883">
      <w:pPr>
        <w:contextualSpacing/>
        <w:rPr>
          <w:rFonts w:ascii="Consolas" w:hAnsi="Consolas" w:cs="Consolas"/>
        </w:rPr>
      </w:pPr>
      <w:r w:rsidRPr="00991883">
        <w:rPr>
          <w:rFonts w:ascii="Consolas" w:hAnsi="Consolas" w:cs="Consolas"/>
        </w:rPr>
        <w:t>import math, os, random, time</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import pygame</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pygame.init()</w:t>
      </w:r>
    </w:p>
    <w:p w:rsidR="00C96584" w:rsidRPr="00991883" w:rsidRDefault="00C96584" w:rsidP="00991883">
      <w:pPr>
        <w:contextualSpacing/>
        <w:rPr>
          <w:rFonts w:ascii="Consolas" w:hAnsi="Consolas" w:cs="Consolas"/>
        </w:rPr>
      </w:pPr>
      <w:r w:rsidRPr="00991883">
        <w:rPr>
          <w:rFonts w:ascii="Consolas" w:hAnsi="Consolas" w:cs="Consolas"/>
        </w:rPr>
        <w:t>music = pygame.mixer.music.load("dat/music.ogg")</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WIDTH = 320</w:t>
      </w:r>
    </w:p>
    <w:p w:rsidR="00C96584" w:rsidRPr="00991883" w:rsidRDefault="00C96584" w:rsidP="00991883">
      <w:pPr>
        <w:contextualSpacing/>
        <w:rPr>
          <w:rFonts w:ascii="Consolas" w:hAnsi="Consolas" w:cs="Consolas"/>
        </w:rPr>
      </w:pPr>
      <w:r w:rsidRPr="00991883">
        <w:rPr>
          <w:rFonts w:ascii="Consolas" w:hAnsi="Consolas" w:cs="Consolas"/>
        </w:rPr>
        <w:t>HEIGHT = 200</w:t>
      </w:r>
    </w:p>
    <w:p w:rsidR="00C96584" w:rsidRPr="00991883" w:rsidRDefault="00C96584" w:rsidP="00991883">
      <w:pPr>
        <w:contextualSpacing/>
        <w:rPr>
          <w:rFonts w:ascii="Consolas" w:hAnsi="Consolas" w:cs="Consolas"/>
        </w:rPr>
      </w:pPr>
      <w:r w:rsidRPr="00991883">
        <w:rPr>
          <w:rFonts w:ascii="Consolas" w:hAnsi="Consolas" w:cs="Consolas"/>
        </w:rPr>
        <w:t>SCALE = 3</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FPS = 60.0</w:t>
      </w:r>
    </w:p>
    <w:p w:rsidR="00C96584" w:rsidRPr="00991883" w:rsidRDefault="00C96584" w:rsidP="00991883">
      <w:pPr>
        <w:contextualSpacing/>
        <w:rPr>
          <w:rFonts w:ascii="Consolas" w:hAnsi="Consolas" w:cs="Consolas"/>
        </w:rPr>
      </w:pPr>
      <w:r w:rsidRPr="00991883">
        <w:rPr>
          <w:rFonts w:ascii="Consolas" w:hAnsi="Consolas" w:cs="Consolas"/>
        </w:rPr>
        <w:t>SPF = 1.0/FPS</w:t>
      </w:r>
    </w:p>
    <w:p w:rsidR="00C96584" w:rsidRPr="00991883" w:rsidRDefault="00C96584" w:rsidP="00991883">
      <w:pPr>
        <w:contextualSpacing/>
        <w:rPr>
          <w:rFonts w:ascii="Consolas" w:hAnsi="Consolas" w:cs="Consolas"/>
        </w:rPr>
      </w:pPr>
      <w:r w:rsidRPr="00991883">
        <w:rPr>
          <w:rFonts w:ascii="Consolas" w:hAnsi="Consolas" w:cs="Consolas"/>
        </w:rPr>
        <w:t>CAMBORDER = 64</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real_camx = WIDTH//2</w:t>
      </w:r>
    </w:p>
    <w:p w:rsidR="00C96584" w:rsidRPr="00991883" w:rsidRDefault="00C96584" w:rsidP="00991883">
      <w:pPr>
        <w:contextualSpacing/>
        <w:rPr>
          <w:rFonts w:ascii="Consolas" w:hAnsi="Consolas" w:cs="Consolas"/>
        </w:rPr>
      </w:pPr>
      <w:r w:rsidRPr="00991883">
        <w:rPr>
          <w:rFonts w:ascii="Consolas" w:hAnsi="Consolas" w:cs="Consolas"/>
        </w:rPr>
        <w:t>real_camy = HEIGHT//2</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Set up display</w:t>
      </w:r>
    </w:p>
    <w:p w:rsidR="00C96584" w:rsidRPr="00991883" w:rsidRDefault="00C96584" w:rsidP="00991883">
      <w:pPr>
        <w:contextualSpacing/>
        <w:rPr>
          <w:rFonts w:ascii="Consolas" w:hAnsi="Consolas" w:cs="Consolas"/>
        </w:rPr>
      </w:pPr>
      <w:r w:rsidRPr="00991883">
        <w:rPr>
          <w:rFonts w:ascii="Consolas" w:hAnsi="Consolas" w:cs="Consolas"/>
        </w:rPr>
        <w:t>pygame.display.set_caption("Portal DAGger")</w:t>
      </w:r>
    </w:p>
    <w:p w:rsidR="00C96584" w:rsidRPr="00991883" w:rsidRDefault="00C96584" w:rsidP="00991883">
      <w:pPr>
        <w:contextualSpacing/>
        <w:rPr>
          <w:rFonts w:ascii="Consolas" w:hAnsi="Consolas" w:cs="Consolas"/>
        </w:rPr>
      </w:pPr>
      <w:r w:rsidRPr="00991883">
        <w:rPr>
          <w:rFonts w:ascii="Consolas" w:hAnsi="Consolas" w:cs="Consolas"/>
        </w:rPr>
        <w:t>screen_real = pygame.display.set_mode((WIDTH*SCALE, HEIGHT*SCALE), 0, 0)</w:t>
      </w:r>
    </w:p>
    <w:p w:rsidR="00C96584" w:rsidRPr="00991883" w:rsidRDefault="00C96584" w:rsidP="00991883">
      <w:pPr>
        <w:contextualSpacing/>
        <w:rPr>
          <w:rFonts w:ascii="Consolas" w:hAnsi="Consolas" w:cs="Consolas"/>
        </w:rPr>
      </w:pPr>
      <w:r w:rsidRPr="00991883">
        <w:rPr>
          <w:rFonts w:ascii="Consolas" w:hAnsi="Consolas" w:cs="Consolas"/>
        </w:rPr>
        <w:t>screen = pygame.Surface((WIDTH, HEIGHT), 0, screen_real.get_bitsize()).convert(screen_real)</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def subtile(img, w, h, cx, cy):</w:t>
      </w:r>
    </w:p>
    <w:p w:rsidR="00C96584" w:rsidRPr="00991883" w:rsidRDefault="00C96584" w:rsidP="00991883">
      <w:pPr>
        <w:contextualSpacing/>
        <w:rPr>
          <w:rFonts w:ascii="Consolas" w:hAnsi="Consolas" w:cs="Consolas"/>
        </w:rPr>
      </w:pPr>
      <w:r w:rsidRPr="00991883">
        <w:rPr>
          <w:rFonts w:ascii="Consolas" w:hAnsi="Consolas" w:cs="Consolas"/>
        </w:rPr>
        <w:t xml:space="preserve">        """</w:t>
      </w:r>
    </w:p>
    <w:p w:rsidR="00C96584" w:rsidRPr="00991883" w:rsidRDefault="00C96584" w:rsidP="00991883">
      <w:pPr>
        <w:contextualSpacing/>
        <w:rPr>
          <w:rFonts w:ascii="Consolas" w:hAnsi="Consolas" w:cs="Consolas"/>
        </w:rPr>
      </w:pPr>
      <w:r w:rsidRPr="00991883">
        <w:rPr>
          <w:rFonts w:ascii="Consolas" w:hAnsi="Consolas" w:cs="Consolas"/>
        </w:rPr>
        <w:t xml:space="preserve">        Gets a tile-indexed w by h subsurface from the tilemap "img".</w:t>
      </w:r>
    </w:p>
    <w:p w:rsidR="00C96584" w:rsidRPr="00991883" w:rsidRDefault="00C96584" w:rsidP="00991883">
      <w:pPr>
        <w:contextualSpacing/>
        <w:rPr>
          <w:rFonts w:ascii="Consolas" w:hAnsi="Consolas" w:cs="Consolas"/>
        </w:rPr>
      </w:pPr>
      <w:r w:rsidRPr="00991883">
        <w:rPr>
          <w:rFonts w:ascii="Consolas" w:hAnsi="Consolas" w:cs="Consolas"/>
        </w:rPr>
        <w:t xml:space="preserve">        """</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return img.subsurface((cx*w, cy*h, w, h))</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Load some images</w:t>
      </w:r>
    </w:p>
    <w:p w:rsidR="00C96584" w:rsidRPr="00991883" w:rsidRDefault="00C96584" w:rsidP="00991883">
      <w:pPr>
        <w:contextualSpacing/>
        <w:rPr>
          <w:rFonts w:ascii="Consolas" w:hAnsi="Consolas" w:cs="Consolas"/>
        </w:rPr>
      </w:pPr>
      <w:r w:rsidRPr="00991883">
        <w:rPr>
          <w:rFonts w:ascii="Consolas" w:hAnsi="Consolas" w:cs="Consolas"/>
        </w:rPr>
        <w:t>img_tiles = pygame.image.load(os.path.join("dat", "tiles.tga"))</w:t>
      </w:r>
    </w:p>
    <w:p w:rsidR="00C96584" w:rsidRPr="00991883" w:rsidRDefault="00C96584" w:rsidP="00991883">
      <w:pPr>
        <w:contextualSpacing/>
        <w:rPr>
          <w:rFonts w:ascii="Consolas" w:hAnsi="Consolas" w:cs="Consolas"/>
        </w:rPr>
      </w:pPr>
      <w:r w:rsidRPr="00991883">
        <w:rPr>
          <w:rFonts w:ascii="Consolas" w:hAnsi="Consolas" w:cs="Consolas"/>
        </w:rPr>
        <w:t>#img_tiles.set_colorkey(0, pygame.RLEACCEL)</w:t>
      </w:r>
    </w:p>
    <w:p w:rsidR="00C96584" w:rsidRPr="00991883" w:rsidRDefault="00C96584" w:rsidP="00991883">
      <w:pPr>
        <w:contextualSpacing/>
        <w:rPr>
          <w:rFonts w:ascii="Consolas" w:hAnsi="Consolas" w:cs="Consolas"/>
        </w:rPr>
      </w:pPr>
      <w:r w:rsidRPr="00991883">
        <w:rPr>
          <w:rFonts w:ascii="Consolas" w:hAnsi="Consolas" w:cs="Consolas"/>
        </w:rPr>
        <w:t>img_tiles = img_tiles.convert(screen)</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img_tiles_floor = subtile(img_tiles, 16, 16, 0, 1)</w:t>
      </w:r>
    </w:p>
    <w:p w:rsidR="00C96584" w:rsidRPr="00991883" w:rsidRDefault="00C96584" w:rsidP="00991883">
      <w:pPr>
        <w:contextualSpacing/>
        <w:rPr>
          <w:rFonts w:ascii="Consolas" w:hAnsi="Consolas" w:cs="Consolas"/>
        </w:rPr>
      </w:pPr>
      <w:r w:rsidRPr="00991883">
        <w:rPr>
          <w:rFonts w:ascii="Consolas" w:hAnsi="Consolas" w:cs="Consolas"/>
        </w:rPr>
        <w:t>img_tiles_portal = subtile(img_tiles, 16, 16, 0, 2)</w:t>
      </w:r>
    </w:p>
    <w:p w:rsidR="00C96584" w:rsidRPr="00991883" w:rsidRDefault="00C96584" w:rsidP="00991883">
      <w:pPr>
        <w:contextualSpacing/>
        <w:rPr>
          <w:rFonts w:ascii="Consolas" w:hAnsi="Consolas" w:cs="Consolas"/>
        </w:rPr>
      </w:pPr>
      <w:r w:rsidRPr="00991883">
        <w:rPr>
          <w:rFonts w:ascii="Consolas" w:hAnsi="Consolas" w:cs="Consolas"/>
        </w:rPr>
        <w:t>img_tiles_wall = subtile(img_tiles, 16, 16, 0, 3)</w:t>
      </w:r>
    </w:p>
    <w:p w:rsidR="00C96584" w:rsidRPr="00991883" w:rsidRDefault="00C96584" w:rsidP="00991883">
      <w:pPr>
        <w:contextualSpacing/>
        <w:rPr>
          <w:rFonts w:ascii="Consolas" w:hAnsi="Consolas" w:cs="Consolas"/>
        </w:rPr>
      </w:pPr>
      <w:r w:rsidRPr="00991883">
        <w:rPr>
          <w:rFonts w:ascii="Consolas" w:hAnsi="Consolas" w:cs="Consolas"/>
        </w:rPr>
        <w:t>img_tiles_doorno = subtile(img_tiles, 16, 16, 0, 4)</w:t>
      </w:r>
    </w:p>
    <w:p w:rsidR="00C96584" w:rsidRPr="00991883" w:rsidRDefault="00C96584" w:rsidP="00991883">
      <w:pPr>
        <w:contextualSpacing/>
        <w:rPr>
          <w:rFonts w:ascii="Consolas" w:hAnsi="Consolas" w:cs="Consolas"/>
        </w:rPr>
      </w:pPr>
      <w:r w:rsidRPr="00991883">
        <w:rPr>
          <w:rFonts w:ascii="Consolas" w:hAnsi="Consolas" w:cs="Consolas"/>
        </w:rPr>
        <w:t>img_tiles_dooryes = subtile(img_tiles, 16, 16, 0, 5)</w:t>
      </w:r>
    </w:p>
    <w:p w:rsidR="00C96584" w:rsidRPr="00991883" w:rsidRDefault="00C96584" w:rsidP="00991883">
      <w:pPr>
        <w:contextualSpacing/>
        <w:rPr>
          <w:rFonts w:ascii="Consolas" w:hAnsi="Consolas" w:cs="Consolas"/>
        </w:rPr>
      </w:pPr>
      <w:r w:rsidRPr="00991883">
        <w:rPr>
          <w:rFonts w:ascii="Consolas" w:hAnsi="Consolas" w:cs="Consolas"/>
        </w:rPr>
        <w:t>img_tiles_portal_nextlv = subtile(img_tiles, 16, 16, 0, 6)</w:t>
      </w:r>
    </w:p>
    <w:p w:rsidR="00C96584" w:rsidRPr="00991883" w:rsidRDefault="00C96584" w:rsidP="00991883">
      <w:pPr>
        <w:contextualSpacing/>
        <w:rPr>
          <w:rFonts w:ascii="Consolas" w:hAnsi="Consolas" w:cs="Consolas"/>
        </w:rPr>
      </w:pPr>
      <w:r w:rsidRPr="00991883">
        <w:rPr>
          <w:rFonts w:ascii="Consolas" w:hAnsi="Consolas" w:cs="Consolas"/>
        </w:rPr>
        <w:t>img_tiles_portal_firstlv = subtile(img_tiles, 16, 16, 0, 7)</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def rgb(r, g, b):</w:t>
      </w:r>
    </w:p>
    <w:p w:rsidR="00C96584" w:rsidRPr="00991883" w:rsidRDefault="00C96584" w:rsidP="00991883">
      <w:pPr>
        <w:contextualSpacing/>
        <w:rPr>
          <w:rFonts w:ascii="Consolas" w:hAnsi="Consolas" w:cs="Consolas"/>
        </w:rPr>
      </w:pPr>
      <w:r w:rsidRPr="00991883">
        <w:rPr>
          <w:rFonts w:ascii="Consolas" w:hAnsi="Consolas" w:cs="Consolas"/>
        </w:rPr>
        <w:t xml:space="preserve">        """</w:t>
      </w:r>
    </w:p>
    <w:p w:rsidR="00C96584" w:rsidRPr="00991883" w:rsidRDefault="00C96584" w:rsidP="00991883">
      <w:pPr>
        <w:contextualSpacing/>
        <w:rPr>
          <w:rFonts w:ascii="Consolas" w:hAnsi="Consolas" w:cs="Consolas"/>
        </w:rPr>
      </w:pPr>
      <w:r w:rsidRPr="00991883">
        <w:rPr>
          <w:rFonts w:ascii="Consolas" w:hAnsi="Consolas" w:cs="Consolas"/>
        </w:rPr>
        <w:t xml:space="preserve">        Turns an RGB tuple into a colour value.</w:t>
      </w:r>
    </w:p>
    <w:p w:rsidR="00C96584" w:rsidRPr="00991883" w:rsidRDefault="00C96584" w:rsidP="00991883">
      <w:pPr>
        <w:contextualSpacing/>
        <w:rPr>
          <w:rFonts w:ascii="Consolas" w:hAnsi="Consolas" w:cs="Consolas"/>
        </w:rPr>
      </w:pPr>
      <w:r w:rsidRPr="00991883">
        <w:rPr>
          <w:rFonts w:ascii="Consolas" w:hAnsi="Consolas" w:cs="Consolas"/>
        </w:rPr>
        <w:t xml:space="preserve">        """</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return screen.map_rgb((r, g, b))</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def flip_screen():</w:t>
      </w:r>
    </w:p>
    <w:p w:rsidR="00C96584" w:rsidRPr="00991883" w:rsidRDefault="00C96584" w:rsidP="00991883">
      <w:pPr>
        <w:contextualSpacing/>
        <w:rPr>
          <w:rFonts w:ascii="Consolas" w:hAnsi="Consolas" w:cs="Consolas"/>
        </w:rPr>
      </w:pPr>
      <w:r w:rsidRPr="00991883">
        <w:rPr>
          <w:rFonts w:ascii="Consolas" w:hAnsi="Consolas" w:cs="Consolas"/>
        </w:rPr>
        <w:t xml:space="preserve">        """</w:t>
      </w:r>
    </w:p>
    <w:p w:rsidR="00C96584" w:rsidRPr="00991883" w:rsidRDefault="00C96584" w:rsidP="00991883">
      <w:pPr>
        <w:contextualSpacing/>
        <w:rPr>
          <w:rFonts w:ascii="Consolas" w:hAnsi="Consolas" w:cs="Consolas"/>
        </w:rPr>
      </w:pPr>
      <w:r w:rsidRPr="00991883">
        <w:rPr>
          <w:rFonts w:ascii="Consolas" w:hAnsi="Consolas" w:cs="Consolas"/>
        </w:rPr>
        <w:lastRenderedPageBreak/>
        <w:t xml:space="preserve">        Push the back buffer to the front buffer.</w:t>
      </w:r>
    </w:p>
    <w:p w:rsidR="00C96584" w:rsidRPr="00991883" w:rsidRDefault="00C96584" w:rsidP="00991883">
      <w:pPr>
        <w:contextualSpacing/>
        <w:rPr>
          <w:rFonts w:ascii="Consolas" w:hAnsi="Consolas" w:cs="Consolas"/>
        </w:rPr>
      </w:pPr>
      <w:r w:rsidRPr="00991883">
        <w:rPr>
          <w:rFonts w:ascii="Consolas" w:hAnsi="Consolas" w:cs="Consolas"/>
        </w:rPr>
        <w:t xml:space="preserve">        That is, actually draw what you were drawing to the screen.</w:t>
      </w:r>
    </w:p>
    <w:p w:rsidR="00C96584" w:rsidRPr="00991883" w:rsidRDefault="00C96584" w:rsidP="00991883">
      <w:pPr>
        <w:contextualSpacing/>
        <w:rPr>
          <w:rFonts w:ascii="Consolas" w:hAnsi="Consolas" w:cs="Consolas"/>
        </w:rPr>
      </w:pPr>
      <w:r w:rsidRPr="00991883">
        <w:rPr>
          <w:rFonts w:ascii="Consolas" w:hAnsi="Consolas" w:cs="Consolas"/>
        </w:rPr>
        <w:t xml:space="preserve">        """</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pygame.transform.scale(screen,</w:t>
      </w:r>
    </w:p>
    <w:p w:rsidR="00C96584" w:rsidRPr="00991883" w:rsidRDefault="00C96584" w:rsidP="00991883">
      <w:pPr>
        <w:contextualSpacing/>
        <w:rPr>
          <w:rFonts w:ascii="Consolas" w:hAnsi="Consolas" w:cs="Consolas"/>
        </w:rPr>
      </w:pPr>
      <w:r w:rsidRPr="00991883">
        <w:rPr>
          <w:rFonts w:ascii="Consolas" w:hAnsi="Consolas" w:cs="Consolas"/>
        </w:rPr>
        <w:t xml:space="preserve">                (screen_real.get_width(), screen_real.get_height()),</w:t>
      </w:r>
    </w:p>
    <w:p w:rsidR="00C96584" w:rsidRPr="00991883" w:rsidRDefault="00C96584" w:rsidP="00991883">
      <w:pPr>
        <w:contextualSpacing/>
        <w:rPr>
          <w:rFonts w:ascii="Consolas" w:hAnsi="Consolas" w:cs="Consolas"/>
        </w:rPr>
      </w:pPr>
      <w:r w:rsidRPr="00991883">
        <w:rPr>
          <w:rFonts w:ascii="Consolas" w:hAnsi="Consolas" w:cs="Consolas"/>
        </w:rPr>
        <w:t xml:space="preserve">                screen_real)</w:t>
      </w:r>
    </w:p>
    <w:p w:rsidR="00C96584" w:rsidRPr="00991883" w:rsidRDefault="00C96584" w:rsidP="00991883">
      <w:pPr>
        <w:contextualSpacing/>
        <w:rPr>
          <w:rFonts w:ascii="Consolas" w:hAnsi="Consolas" w:cs="Consolas"/>
        </w:rPr>
      </w:pPr>
      <w:r w:rsidRPr="00991883">
        <w:rPr>
          <w:rFonts w:ascii="Consolas" w:hAnsi="Consolas" w:cs="Consolas"/>
        </w:rPr>
        <w:t xml:space="preserve">        pygame.display.flip()</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class BaseCell:</w:t>
      </w:r>
    </w:p>
    <w:p w:rsidR="00C96584" w:rsidRPr="00991883" w:rsidRDefault="00C96584" w:rsidP="00991883">
      <w:pPr>
        <w:contextualSpacing/>
        <w:rPr>
          <w:rFonts w:ascii="Consolas" w:hAnsi="Consolas" w:cs="Consolas"/>
        </w:rPr>
      </w:pPr>
      <w:r w:rsidRPr="00991883">
        <w:rPr>
          <w:rFonts w:ascii="Consolas" w:hAnsi="Consolas" w:cs="Consolas"/>
        </w:rPr>
        <w:t xml:space="preserve">        color = rgb(255, 0, 255)</w:t>
      </w:r>
    </w:p>
    <w:p w:rsidR="00C96584" w:rsidRPr="00991883" w:rsidRDefault="00C96584" w:rsidP="00991883">
      <w:pPr>
        <w:contextualSpacing/>
        <w:rPr>
          <w:rFonts w:ascii="Consolas" w:hAnsi="Consolas" w:cs="Consolas"/>
        </w:rPr>
      </w:pPr>
      <w:r w:rsidRPr="00991883">
        <w:rPr>
          <w:rFonts w:ascii="Consolas" w:hAnsi="Consolas" w:cs="Consolas"/>
        </w:rPr>
        <w:t xml:space="preserve">        imgs = None</w:t>
      </w:r>
    </w:p>
    <w:p w:rsidR="00C96584" w:rsidRPr="00991883" w:rsidRDefault="00C96584" w:rsidP="00991883">
      <w:pPr>
        <w:contextualSpacing/>
        <w:rPr>
          <w:rFonts w:ascii="Consolas" w:hAnsi="Consolas" w:cs="Consolas"/>
        </w:rPr>
      </w:pPr>
      <w:r w:rsidRPr="00991883">
        <w:rPr>
          <w:rFonts w:ascii="Consolas" w:hAnsi="Consolas" w:cs="Consolas"/>
        </w:rPr>
        <w:t xml:space="preserve">        solid = True</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def draw(self, surf, x, y, world):</w:t>
      </w:r>
    </w:p>
    <w:p w:rsidR="00C96584" w:rsidRPr="00991883" w:rsidRDefault="00C96584" w:rsidP="00991883">
      <w:pPr>
        <w:contextualSpacing/>
        <w:rPr>
          <w:rFonts w:ascii="Consolas" w:hAnsi="Consolas" w:cs="Consolas"/>
        </w:rPr>
      </w:pPr>
      <w:r w:rsidRPr="00991883">
        <w:rPr>
          <w:rFonts w:ascii="Consolas" w:hAnsi="Consolas" w:cs="Consolas"/>
        </w:rPr>
        <w:t xml:space="preserve">                """</w:t>
      </w:r>
    </w:p>
    <w:p w:rsidR="00C96584" w:rsidRPr="00991883" w:rsidRDefault="00C96584" w:rsidP="00991883">
      <w:pPr>
        <w:contextualSpacing/>
        <w:rPr>
          <w:rFonts w:ascii="Consolas" w:hAnsi="Consolas" w:cs="Consolas"/>
        </w:rPr>
      </w:pPr>
      <w:r w:rsidRPr="00991883">
        <w:rPr>
          <w:rFonts w:ascii="Consolas" w:hAnsi="Consolas" w:cs="Consolas"/>
        </w:rPr>
        <w:t xml:space="preserve">                Draws the cell to the surface "surf".</w:t>
      </w:r>
    </w:p>
    <w:p w:rsidR="00C96584" w:rsidRPr="00991883" w:rsidRDefault="00C96584" w:rsidP="00991883">
      <w:pPr>
        <w:contextualSpacing/>
        <w:rPr>
          <w:rFonts w:ascii="Consolas" w:hAnsi="Consolas" w:cs="Consolas"/>
        </w:rPr>
      </w:pPr>
      <w:r w:rsidRPr="00991883">
        <w:rPr>
          <w:rFonts w:ascii="Consolas" w:hAnsi="Consolas" w:cs="Consolas"/>
        </w:rPr>
        <w:t xml:space="preserve">                """</w:t>
      </w:r>
    </w:p>
    <w:p w:rsidR="00C96584" w:rsidRPr="00991883" w:rsidRDefault="00C96584" w:rsidP="00991883">
      <w:pPr>
        <w:contextualSpacing/>
        <w:rPr>
          <w:rFonts w:ascii="Consolas" w:hAnsi="Consolas" w:cs="Consolas"/>
        </w:rPr>
      </w:pPr>
      <w:r w:rsidRPr="00991883">
        <w:rPr>
          <w:rFonts w:ascii="Consolas" w:hAnsi="Consolas" w:cs="Consolas"/>
        </w:rPr>
        <w:t xml:space="preserve">                if self.imgs == None:</w:t>
      </w:r>
    </w:p>
    <w:p w:rsidR="00C96584" w:rsidRPr="00991883" w:rsidRDefault="00C96584" w:rsidP="00991883">
      <w:pPr>
        <w:contextualSpacing/>
        <w:rPr>
          <w:rFonts w:ascii="Consolas" w:hAnsi="Consolas" w:cs="Consolas"/>
        </w:rPr>
      </w:pPr>
      <w:r w:rsidRPr="00991883">
        <w:rPr>
          <w:rFonts w:ascii="Consolas" w:hAnsi="Consolas" w:cs="Consolas"/>
        </w:rPr>
        <w:t xml:space="preserve">                        # No image - draw a rect</w:t>
      </w:r>
    </w:p>
    <w:p w:rsidR="00C96584" w:rsidRPr="00991883" w:rsidRDefault="00C96584" w:rsidP="00991883">
      <w:pPr>
        <w:contextualSpacing/>
        <w:rPr>
          <w:rFonts w:ascii="Consolas" w:hAnsi="Consolas" w:cs="Consolas"/>
        </w:rPr>
      </w:pPr>
      <w:r w:rsidRPr="00991883">
        <w:rPr>
          <w:rFonts w:ascii="Consolas" w:hAnsi="Consolas" w:cs="Consolas"/>
        </w:rPr>
        <w:t xml:space="preserve">                        pass</w:t>
      </w:r>
    </w:p>
    <w:p w:rsidR="00C96584" w:rsidRPr="00991883" w:rsidRDefault="00C96584" w:rsidP="00991883">
      <w:pPr>
        <w:contextualSpacing/>
        <w:rPr>
          <w:rFonts w:ascii="Consolas" w:hAnsi="Consolas" w:cs="Consolas"/>
        </w:rPr>
      </w:pPr>
      <w:r w:rsidRPr="00991883">
        <w:rPr>
          <w:rFonts w:ascii="Consolas" w:hAnsi="Consolas" w:cs="Consolas"/>
        </w:rPr>
        <w:t xml:space="preserve">                        #pygame.draw.rect(surf, self.color, (x, y, 16, 16))</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elif type(self.imgs) in (list, tuple,):</w:t>
      </w:r>
    </w:p>
    <w:p w:rsidR="00C96584" w:rsidRPr="00991883" w:rsidRDefault="00C96584" w:rsidP="00991883">
      <w:pPr>
        <w:contextualSpacing/>
        <w:rPr>
          <w:rFonts w:ascii="Consolas" w:hAnsi="Consolas" w:cs="Consolas"/>
        </w:rPr>
      </w:pPr>
      <w:r w:rsidRPr="00991883">
        <w:rPr>
          <w:rFonts w:ascii="Consolas" w:hAnsi="Consolas" w:cs="Consolas"/>
        </w:rPr>
        <w:t xml:space="preserve">                        # Indexable sequence - pick an image</w:t>
      </w:r>
    </w:p>
    <w:p w:rsidR="00C96584" w:rsidRPr="00991883" w:rsidRDefault="00C96584" w:rsidP="00991883">
      <w:pPr>
        <w:contextualSpacing/>
        <w:rPr>
          <w:rFonts w:ascii="Consolas" w:hAnsi="Consolas" w:cs="Consolas"/>
        </w:rPr>
      </w:pPr>
      <w:r w:rsidRPr="00991883">
        <w:rPr>
          <w:rFonts w:ascii="Consolas" w:hAnsi="Consolas" w:cs="Consolas"/>
        </w:rPr>
        <w:t xml:space="preserve">                        # TODO: do more than just the first image</w:t>
      </w:r>
    </w:p>
    <w:p w:rsidR="00C96584" w:rsidRPr="00991883" w:rsidRDefault="00C96584" w:rsidP="00991883">
      <w:pPr>
        <w:contextualSpacing/>
        <w:rPr>
          <w:rFonts w:ascii="Consolas" w:hAnsi="Consolas" w:cs="Consolas"/>
        </w:rPr>
      </w:pPr>
      <w:r w:rsidRPr="00991883">
        <w:rPr>
          <w:rFonts w:ascii="Consolas" w:hAnsi="Consolas" w:cs="Consolas"/>
        </w:rPr>
        <w:t xml:space="preserve">                        surf.blit(self.imgs[0], (x, y))</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else:</w:t>
      </w:r>
    </w:p>
    <w:p w:rsidR="00C96584" w:rsidRPr="00991883" w:rsidRDefault="00C96584" w:rsidP="00991883">
      <w:pPr>
        <w:contextualSpacing/>
        <w:rPr>
          <w:rFonts w:ascii="Consolas" w:hAnsi="Consolas" w:cs="Consolas"/>
        </w:rPr>
      </w:pPr>
      <w:r w:rsidRPr="00991883">
        <w:rPr>
          <w:rFonts w:ascii="Consolas" w:hAnsi="Consolas" w:cs="Consolas"/>
        </w:rPr>
        <w:t xml:space="preserve">                        # Assuming this is a single image</w:t>
      </w:r>
    </w:p>
    <w:p w:rsidR="00C96584" w:rsidRPr="00991883" w:rsidRDefault="00C96584" w:rsidP="00991883">
      <w:pPr>
        <w:contextualSpacing/>
        <w:rPr>
          <w:rFonts w:ascii="Consolas" w:hAnsi="Consolas" w:cs="Consolas"/>
        </w:rPr>
      </w:pPr>
      <w:r w:rsidRPr="00991883">
        <w:rPr>
          <w:rFonts w:ascii="Consolas" w:hAnsi="Consolas" w:cs="Consolas"/>
        </w:rPr>
        <w:t xml:space="preserve">                        surf.blit(self.imgs, (x, y))</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def on_enter(self, ent):</w:t>
      </w:r>
    </w:p>
    <w:p w:rsidR="00C96584" w:rsidRPr="00991883" w:rsidRDefault="00C96584" w:rsidP="00991883">
      <w:pPr>
        <w:contextualSpacing/>
        <w:rPr>
          <w:rFonts w:ascii="Consolas" w:hAnsi="Consolas" w:cs="Consolas"/>
        </w:rPr>
      </w:pPr>
      <w:r w:rsidRPr="00991883">
        <w:rPr>
          <w:rFonts w:ascii="Consolas" w:hAnsi="Consolas" w:cs="Consolas"/>
        </w:rPr>
        <w:t xml:space="preserve">                """</w:t>
      </w:r>
    </w:p>
    <w:p w:rsidR="00C96584" w:rsidRPr="00991883" w:rsidRDefault="00C96584" w:rsidP="00991883">
      <w:pPr>
        <w:contextualSpacing/>
        <w:rPr>
          <w:rFonts w:ascii="Consolas" w:hAnsi="Consolas" w:cs="Consolas"/>
        </w:rPr>
      </w:pPr>
      <w:r w:rsidRPr="00991883">
        <w:rPr>
          <w:rFonts w:ascii="Consolas" w:hAnsi="Consolas" w:cs="Consolas"/>
        </w:rPr>
        <w:t xml:space="preserve">                CALLBACK: Handles entry of an entity.</w:t>
      </w:r>
    </w:p>
    <w:p w:rsidR="00C96584" w:rsidRPr="00991883" w:rsidRDefault="00C96584" w:rsidP="00991883">
      <w:pPr>
        <w:contextualSpacing/>
        <w:rPr>
          <w:rFonts w:ascii="Consolas" w:hAnsi="Consolas" w:cs="Consolas"/>
        </w:rPr>
      </w:pPr>
      <w:r w:rsidRPr="00991883">
        <w:rPr>
          <w:rFonts w:ascii="Consolas" w:hAnsi="Consolas" w:cs="Consolas"/>
        </w:rPr>
        <w:t xml:space="preserve">                """</w:t>
      </w:r>
    </w:p>
    <w:p w:rsidR="00C96584" w:rsidRPr="00991883" w:rsidRDefault="00C96584" w:rsidP="00991883">
      <w:pPr>
        <w:contextualSpacing/>
        <w:rPr>
          <w:rFonts w:ascii="Consolas" w:hAnsi="Consolas" w:cs="Consolas"/>
        </w:rPr>
      </w:pPr>
      <w:r w:rsidRPr="00991883">
        <w:rPr>
          <w:rFonts w:ascii="Consolas" w:hAnsi="Consolas" w:cs="Consolas"/>
        </w:rPr>
        <w:t xml:space="preserve">                pass</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def on_exit(self, ent):</w:t>
      </w:r>
    </w:p>
    <w:p w:rsidR="00C96584" w:rsidRPr="00991883" w:rsidRDefault="00C96584" w:rsidP="00991883">
      <w:pPr>
        <w:contextualSpacing/>
        <w:rPr>
          <w:rFonts w:ascii="Consolas" w:hAnsi="Consolas" w:cs="Consolas"/>
        </w:rPr>
      </w:pPr>
      <w:r w:rsidRPr="00991883">
        <w:rPr>
          <w:rFonts w:ascii="Consolas" w:hAnsi="Consolas" w:cs="Consolas"/>
        </w:rPr>
        <w:t xml:space="preserve">                """</w:t>
      </w:r>
    </w:p>
    <w:p w:rsidR="00C96584" w:rsidRPr="00991883" w:rsidRDefault="00C96584" w:rsidP="00991883">
      <w:pPr>
        <w:contextualSpacing/>
        <w:rPr>
          <w:rFonts w:ascii="Consolas" w:hAnsi="Consolas" w:cs="Consolas"/>
        </w:rPr>
      </w:pPr>
      <w:r w:rsidRPr="00991883">
        <w:rPr>
          <w:rFonts w:ascii="Consolas" w:hAnsi="Consolas" w:cs="Consolas"/>
        </w:rPr>
        <w:t xml:space="preserve">                CALLBACK: Handles exit of an entity.</w:t>
      </w:r>
    </w:p>
    <w:p w:rsidR="00C96584" w:rsidRPr="00991883" w:rsidRDefault="00C96584" w:rsidP="00991883">
      <w:pPr>
        <w:contextualSpacing/>
        <w:rPr>
          <w:rFonts w:ascii="Consolas" w:hAnsi="Consolas" w:cs="Consolas"/>
        </w:rPr>
      </w:pPr>
      <w:r w:rsidRPr="00991883">
        <w:rPr>
          <w:rFonts w:ascii="Consolas" w:hAnsi="Consolas" w:cs="Consolas"/>
        </w:rPr>
        <w:t xml:space="preserve">                """</w:t>
      </w:r>
    </w:p>
    <w:p w:rsidR="00C96584" w:rsidRPr="00991883" w:rsidRDefault="00C96584" w:rsidP="00991883">
      <w:pPr>
        <w:contextualSpacing/>
        <w:rPr>
          <w:rFonts w:ascii="Consolas" w:hAnsi="Consolas" w:cs="Consolas"/>
        </w:rPr>
      </w:pPr>
      <w:r w:rsidRPr="00991883">
        <w:rPr>
          <w:rFonts w:ascii="Consolas" w:hAnsi="Consolas" w:cs="Consolas"/>
        </w:rPr>
        <w:t xml:space="preserve">                pass</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def is_solid(self, world=None):</w:t>
      </w:r>
    </w:p>
    <w:p w:rsidR="00C96584" w:rsidRPr="00991883" w:rsidRDefault="00C96584" w:rsidP="00991883">
      <w:pPr>
        <w:contextualSpacing/>
        <w:rPr>
          <w:rFonts w:ascii="Consolas" w:hAnsi="Consolas" w:cs="Consolas"/>
        </w:rPr>
      </w:pPr>
      <w:r w:rsidRPr="00991883">
        <w:rPr>
          <w:rFonts w:ascii="Consolas" w:hAnsi="Consolas" w:cs="Consolas"/>
        </w:rPr>
        <w:t xml:space="preserve">                """</w:t>
      </w:r>
    </w:p>
    <w:p w:rsidR="00C96584" w:rsidRPr="00991883" w:rsidRDefault="00C96584" w:rsidP="00991883">
      <w:pPr>
        <w:contextualSpacing/>
        <w:rPr>
          <w:rFonts w:ascii="Consolas" w:hAnsi="Consolas" w:cs="Consolas"/>
        </w:rPr>
      </w:pPr>
      <w:r w:rsidRPr="00991883">
        <w:rPr>
          <w:rFonts w:ascii="Consolas" w:hAnsi="Consolas" w:cs="Consolas"/>
        </w:rPr>
        <w:lastRenderedPageBreak/>
        <w:t xml:space="preserve">                Determines if this cell is solid or not.</w:t>
      </w:r>
    </w:p>
    <w:p w:rsidR="00C96584" w:rsidRPr="00991883" w:rsidRDefault="00C96584" w:rsidP="00991883">
      <w:pPr>
        <w:contextualSpacing/>
        <w:rPr>
          <w:rFonts w:ascii="Consolas" w:hAnsi="Consolas" w:cs="Consolas"/>
        </w:rPr>
      </w:pPr>
      <w:r w:rsidRPr="00991883">
        <w:rPr>
          <w:rFonts w:ascii="Consolas" w:hAnsi="Consolas" w:cs="Consolas"/>
        </w:rPr>
        <w:t xml:space="preserve">                """</w:t>
      </w:r>
    </w:p>
    <w:p w:rsidR="00C96584" w:rsidRPr="00991883" w:rsidRDefault="00C96584" w:rsidP="00991883">
      <w:pPr>
        <w:contextualSpacing/>
        <w:rPr>
          <w:rFonts w:ascii="Consolas" w:hAnsi="Consolas" w:cs="Consolas"/>
        </w:rPr>
      </w:pPr>
      <w:r w:rsidRPr="00991883">
        <w:rPr>
          <w:rFonts w:ascii="Consolas" w:hAnsi="Consolas" w:cs="Consolas"/>
        </w:rPr>
        <w:t xml:space="preserve">                return self.solid</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class BaseEnt:</w:t>
      </w:r>
    </w:p>
    <w:p w:rsidR="00C96584" w:rsidRPr="00991883" w:rsidRDefault="00C96584" w:rsidP="00991883">
      <w:pPr>
        <w:contextualSpacing/>
        <w:rPr>
          <w:rFonts w:ascii="Consolas" w:hAnsi="Consolas" w:cs="Consolas"/>
        </w:rPr>
      </w:pPr>
      <w:r w:rsidRPr="00991883">
        <w:rPr>
          <w:rFonts w:ascii="Consolas" w:hAnsi="Consolas" w:cs="Consolas"/>
        </w:rPr>
        <w:t xml:space="preserve">        color = rgb(255, 0, 255)</w:t>
      </w:r>
    </w:p>
    <w:p w:rsidR="00C96584" w:rsidRPr="00991883" w:rsidRDefault="00C96584" w:rsidP="00991883">
      <w:pPr>
        <w:contextualSpacing/>
        <w:rPr>
          <w:rFonts w:ascii="Consolas" w:hAnsi="Consolas" w:cs="Consolas"/>
        </w:rPr>
      </w:pPr>
      <w:r w:rsidRPr="00991883">
        <w:rPr>
          <w:rFonts w:ascii="Consolas" w:hAnsi="Consolas" w:cs="Consolas"/>
        </w:rPr>
        <w:t xml:space="preserve">        rect = (4, 4, 8, 8)</w:t>
      </w:r>
    </w:p>
    <w:p w:rsidR="00C96584" w:rsidRPr="00991883" w:rsidRDefault="00C96584" w:rsidP="00991883">
      <w:pPr>
        <w:contextualSpacing/>
        <w:rPr>
          <w:rFonts w:ascii="Consolas" w:hAnsi="Consolas" w:cs="Consolas"/>
        </w:rPr>
      </w:pPr>
      <w:r w:rsidRPr="00991883">
        <w:rPr>
          <w:rFonts w:ascii="Consolas" w:hAnsi="Consolas" w:cs="Consolas"/>
        </w:rPr>
        <w:t xml:space="preserve">        world = 0</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def __init__(self, lvl, cx, cy):</w:t>
      </w:r>
    </w:p>
    <w:p w:rsidR="00C96584" w:rsidRPr="00991883" w:rsidRDefault="00C96584" w:rsidP="00991883">
      <w:pPr>
        <w:contextualSpacing/>
        <w:rPr>
          <w:rFonts w:ascii="Consolas" w:hAnsi="Consolas" w:cs="Consolas"/>
        </w:rPr>
      </w:pPr>
      <w:r w:rsidRPr="00991883">
        <w:rPr>
          <w:rFonts w:ascii="Consolas" w:hAnsi="Consolas" w:cs="Consolas"/>
        </w:rPr>
        <w:t xml:space="preserve">                """</w:t>
      </w:r>
    </w:p>
    <w:p w:rsidR="00C96584" w:rsidRPr="00991883" w:rsidRDefault="00C96584" w:rsidP="00991883">
      <w:pPr>
        <w:contextualSpacing/>
        <w:rPr>
          <w:rFonts w:ascii="Consolas" w:hAnsi="Consolas" w:cs="Consolas"/>
        </w:rPr>
      </w:pPr>
      <w:r w:rsidRPr="00991883">
        <w:rPr>
          <w:rFonts w:ascii="Consolas" w:hAnsi="Consolas" w:cs="Consolas"/>
        </w:rPr>
        <w:t xml:space="preserve">                Places an entity on level "lvl" at cell cx, cy.</w:t>
      </w:r>
    </w:p>
    <w:p w:rsidR="00C96584" w:rsidRPr="00991883" w:rsidRDefault="00C96584" w:rsidP="00991883">
      <w:pPr>
        <w:contextualSpacing/>
        <w:rPr>
          <w:rFonts w:ascii="Consolas" w:hAnsi="Consolas" w:cs="Consolas"/>
        </w:rPr>
      </w:pPr>
      <w:r w:rsidRPr="00991883">
        <w:rPr>
          <w:rFonts w:ascii="Consolas" w:hAnsi="Consolas" w:cs="Consolas"/>
        </w:rPr>
        <w:t xml:space="preserve">                """</w:t>
      </w:r>
    </w:p>
    <w:p w:rsidR="00C96584" w:rsidRPr="00991883" w:rsidRDefault="00C96584" w:rsidP="00991883">
      <w:pPr>
        <w:contextualSpacing/>
        <w:rPr>
          <w:rFonts w:ascii="Consolas" w:hAnsi="Consolas" w:cs="Consolas"/>
        </w:rPr>
      </w:pPr>
      <w:r w:rsidRPr="00991883">
        <w:rPr>
          <w:rFonts w:ascii="Consolas" w:hAnsi="Consolas" w:cs="Consolas"/>
        </w:rPr>
        <w:t xml:space="preserve">                self.lvl = lvl</w:t>
      </w:r>
    </w:p>
    <w:p w:rsidR="00C96584" w:rsidRPr="00991883" w:rsidRDefault="00C96584" w:rsidP="00991883">
      <w:pPr>
        <w:contextualSpacing/>
        <w:rPr>
          <w:rFonts w:ascii="Consolas" w:hAnsi="Consolas" w:cs="Consolas"/>
        </w:rPr>
      </w:pPr>
      <w:r w:rsidRPr="00991883">
        <w:rPr>
          <w:rFonts w:ascii="Consolas" w:hAnsi="Consolas" w:cs="Consolas"/>
        </w:rPr>
        <w:t xml:space="preserve">                self.cx, self.cy = cx, cy</w:t>
      </w:r>
    </w:p>
    <w:p w:rsidR="00C96584" w:rsidRPr="00991883" w:rsidRDefault="00C96584" w:rsidP="00991883">
      <w:pPr>
        <w:contextualSpacing/>
        <w:rPr>
          <w:rFonts w:ascii="Consolas" w:hAnsi="Consolas" w:cs="Consolas"/>
        </w:rPr>
      </w:pPr>
      <w:r w:rsidRPr="00991883">
        <w:rPr>
          <w:rFonts w:ascii="Consolas" w:hAnsi="Consolas" w:cs="Consolas"/>
        </w:rPr>
        <w:t xml:space="preserve">                self.ox, self.oy =  0,  0</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def draw(self, surf, x, y, world):</w:t>
      </w:r>
    </w:p>
    <w:p w:rsidR="00C96584" w:rsidRPr="00991883" w:rsidRDefault="00C96584" w:rsidP="00991883">
      <w:pPr>
        <w:contextualSpacing/>
        <w:rPr>
          <w:rFonts w:ascii="Consolas" w:hAnsi="Consolas" w:cs="Consolas"/>
        </w:rPr>
      </w:pPr>
      <w:r w:rsidRPr="00991883">
        <w:rPr>
          <w:rFonts w:ascii="Consolas" w:hAnsi="Consolas" w:cs="Consolas"/>
        </w:rPr>
        <w:t xml:space="preserve">                """</w:t>
      </w:r>
    </w:p>
    <w:p w:rsidR="00C96584" w:rsidRPr="00991883" w:rsidRDefault="00C96584" w:rsidP="00991883">
      <w:pPr>
        <w:contextualSpacing/>
        <w:rPr>
          <w:rFonts w:ascii="Consolas" w:hAnsi="Consolas" w:cs="Consolas"/>
        </w:rPr>
      </w:pPr>
      <w:r w:rsidRPr="00991883">
        <w:rPr>
          <w:rFonts w:ascii="Consolas" w:hAnsi="Consolas" w:cs="Consolas"/>
        </w:rPr>
        <w:t xml:space="preserve">                Draws the entity at pixel position x, y.</w:t>
      </w:r>
    </w:p>
    <w:p w:rsidR="00C96584" w:rsidRPr="00991883" w:rsidRDefault="00C96584" w:rsidP="00991883">
      <w:pPr>
        <w:contextualSpacing/>
        <w:rPr>
          <w:rFonts w:ascii="Consolas" w:hAnsi="Consolas" w:cs="Consolas"/>
        </w:rPr>
      </w:pPr>
      <w:r w:rsidRPr="00991883">
        <w:rPr>
          <w:rFonts w:ascii="Consolas" w:hAnsi="Consolas" w:cs="Consolas"/>
        </w:rPr>
        <w:t xml:space="preserve">                """</w:t>
      </w:r>
    </w:p>
    <w:p w:rsidR="00C96584" w:rsidRPr="00991883" w:rsidRDefault="00C96584" w:rsidP="00991883">
      <w:pPr>
        <w:contextualSpacing/>
        <w:rPr>
          <w:rFonts w:ascii="Consolas" w:hAnsi="Consolas" w:cs="Consolas"/>
        </w:rPr>
      </w:pPr>
      <w:r w:rsidRPr="00991883">
        <w:rPr>
          <w:rFonts w:ascii="Consolas" w:hAnsi="Consolas" w:cs="Consolas"/>
        </w:rPr>
        <w:t xml:space="preserve">                rx, ry, rw, rh = self.rect</w:t>
      </w:r>
    </w:p>
    <w:p w:rsidR="00C96584" w:rsidRPr="00991883" w:rsidRDefault="00C96584" w:rsidP="00991883">
      <w:pPr>
        <w:contextualSpacing/>
        <w:rPr>
          <w:rFonts w:ascii="Consolas" w:hAnsi="Consolas" w:cs="Consolas"/>
        </w:rPr>
      </w:pPr>
      <w:r w:rsidRPr="00991883">
        <w:rPr>
          <w:rFonts w:ascii="Consolas" w:hAnsi="Consolas" w:cs="Consolas"/>
        </w:rPr>
        <w:t xml:space="preserve">                rx += x + self.cx*16 + self.ox</w:t>
      </w:r>
    </w:p>
    <w:p w:rsidR="00C96584" w:rsidRPr="00991883" w:rsidRDefault="00C96584" w:rsidP="00991883">
      <w:pPr>
        <w:contextualSpacing/>
        <w:rPr>
          <w:rFonts w:ascii="Consolas" w:hAnsi="Consolas" w:cs="Consolas"/>
        </w:rPr>
      </w:pPr>
      <w:r w:rsidRPr="00991883">
        <w:rPr>
          <w:rFonts w:ascii="Consolas" w:hAnsi="Consolas" w:cs="Consolas"/>
        </w:rPr>
        <w:t xml:space="preserve">                ry += y + self.cy*16 + self.oy</w:t>
      </w:r>
    </w:p>
    <w:p w:rsidR="00C96584" w:rsidRPr="00991883" w:rsidRDefault="00C96584" w:rsidP="00991883">
      <w:pPr>
        <w:contextualSpacing/>
        <w:rPr>
          <w:rFonts w:ascii="Consolas" w:hAnsi="Consolas" w:cs="Consolas"/>
        </w:rPr>
      </w:pPr>
      <w:r w:rsidRPr="00991883">
        <w:rPr>
          <w:rFonts w:ascii="Consolas" w:hAnsi="Consolas" w:cs="Consolas"/>
        </w:rPr>
        <w:t xml:space="preserve">                pygame.draw.rect(surf, self.color, (rx, ry, rw, rh))</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def tick(self):</w:t>
      </w:r>
    </w:p>
    <w:p w:rsidR="00C96584" w:rsidRPr="00991883" w:rsidRDefault="00C96584" w:rsidP="00991883">
      <w:pPr>
        <w:contextualSpacing/>
        <w:rPr>
          <w:rFonts w:ascii="Consolas" w:hAnsi="Consolas" w:cs="Consolas"/>
        </w:rPr>
      </w:pPr>
      <w:r w:rsidRPr="00991883">
        <w:rPr>
          <w:rFonts w:ascii="Consolas" w:hAnsi="Consolas" w:cs="Consolas"/>
        </w:rPr>
        <w:t xml:space="preserve">                """</w:t>
      </w:r>
    </w:p>
    <w:p w:rsidR="00C96584" w:rsidRPr="00991883" w:rsidRDefault="00C96584" w:rsidP="00991883">
      <w:pPr>
        <w:contextualSpacing/>
        <w:rPr>
          <w:rFonts w:ascii="Consolas" w:hAnsi="Consolas" w:cs="Consolas"/>
        </w:rPr>
      </w:pPr>
      <w:r w:rsidRPr="00991883">
        <w:rPr>
          <w:rFonts w:ascii="Consolas" w:hAnsi="Consolas" w:cs="Consolas"/>
        </w:rPr>
        <w:t xml:space="preserve">                Logic update for entity.</w:t>
      </w:r>
    </w:p>
    <w:p w:rsidR="00C96584" w:rsidRPr="00991883" w:rsidRDefault="00C96584" w:rsidP="00991883">
      <w:pPr>
        <w:contextualSpacing/>
        <w:rPr>
          <w:rFonts w:ascii="Consolas" w:hAnsi="Consolas" w:cs="Consolas"/>
        </w:rPr>
      </w:pPr>
      <w:r w:rsidRPr="00991883">
        <w:rPr>
          <w:rFonts w:ascii="Consolas" w:hAnsi="Consolas" w:cs="Consolas"/>
        </w:rPr>
        <w:t xml:space="preserve">                """</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 To be overrided by subclasses.</w:t>
      </w:r>
    </w:p>
    <w:p w:rsidR="00C96584" w:rsidRPr="00991883" w:rsidRDefault="00C96584" w:rsidP="00991883">
      <w:pPr>
        <w:contextualSpacing/>
        <w:rPr>
          <w:rFonts w:ascii="Consolas" w:hAnsi="Consolas" w:cs="Consolas"/>
        </w:rPr>
      </w:pPr>
      <w:r w:rsidRPr="00991883">
        <w:rPr>
          <w:rFonts w:ascii="Consolas" w:hAnsi="Consolas" w:cs="Consolas"/>
        </w:rPr>
        <w:t xml:space="preserve">                pass</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class PlayerEnt(BaseEnt):</w:t>
      </w:r>
    </w:p>
    <w:p w:rsidR="00C96584" w:rsidRPr="00991883" w:rsidRDefault="00C96584" w:rsidP="00991883">
      <w:pPr>
        <w:contextualSpacing/>
        <w:rPr>
          <w:rFonts w:ascii="Consolas" w:hAnsi="Consolas" w:cs="Consolas"/>
        </w:rPr>
      </w:pPr>
      <w:r w:rsidRPr="00991883">
        <w:rPr>
          <w:rFonts w:ascii="Consolas" w:hAnsi="Consolas" w:cs="Consolas"/>
        </w:rPr>
        <w:t xml:space="preserve">        color = rgb(0, 255, 255)</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 TODO: Move this function to a better spot eventually</w:t>
      </w:r>
    </w:p>
    <w:p w:rsidR="00C96584" w:rsidRPr="00991883" w:rsidRDefault="00C96584" w:rsidP="00991883">
      <w:pPr>
        <w:contextualSpacing/>
        <w:rPr>
          <w:rFonts w:ascii="Consolas" w:hAnsi="Consolas" w:cs="Consolas"/>
        </w:rPr>
      </w:pPr>
      <w:r w:rsidRPr="00991883">
        <w:rPr>
          <w:rFonts w:ascii="Consolas" w:hAnsi="Consolas" w:cs="Consolas"/>
        </w:rPr>
        <w:t xml:space="preserve">        def cell_is_walkable(self, cx, cy, world=None):</w:t>
      </w:r>
    </w:p>
    <w:p w:rsidR="00C96584" w:rsidRPr="00991883" w:rsidRDefault="00C96584" w:rsidP="00991883">
      <w:pPr>
        <w:contextualSpacing/>
        <w:rPr>
          <w:rFonts w:ascii="Consolas" w:hAnsi="Consolas" w:cs="Consolas"/>
        </w:rPr>
      </w:pPr>
      <w:r w:rsidRPr="00991883">
        <w:rPr>
          <w:rFonts w:ascii="Consolas" w:hAnsi="Consolas" w:cs="Consolas"/>
        </w:rPr>
        <w:t xml:space="preserve">                """</w:t>
      </w:r>
    </w:p>
    <w:p w:rsidR="00C96584" w:rsidRPr="00991883" w:rsidRDefault="00C96584" w:rsidP="00991883">
      <w:pPr>
        <w:contextualSpacing/>
        <w:rPr>
          <w:rFonts w:ascii="Consolas" w:hAnsi="Consolas" w:cs="Consolas"/>
        </w:rPr>
      </w:pPr>
      <w:r w:rsidRPr="00991883">
        <w:rPr>
          <w:rFonts w:ascii="Consolas" w:hAnsi="Consolas" w:cs="Consolas"/>
        </w:rPr>
        <w:t xml:space="preserve">                Determine if we can walk onto a given cell.</w:t>
      </w:r>
    </w:p>
    <w:p w:rsidR="00C96584" w:rsidRPr="00991883" w:rsidRDefault="00C96584" w:rsidP="00991883">
      <w:pPr>
        <w:contextualSpacing/>
        <w:rPr>
          <w:rFonts w:ascii="Consolas" w:hAnsi="Consolas" w:cs="Consolas"/>
        </w:rPr>
      </w:pPr>
      <w:r w:rsidRPr="00991883">
        <w:rPr>
          <w:rFonts w:ascii="Consolas" w:hAnsi="Consolas" w:cs="Consolas"/>
        </w:rPr>
        <w:t xml:space="preserve">                """</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 Get the relevant "world" we're checking this for</w:t>
      </w:r>
    </w:p>
    <w:p w:rsidR="00C96584" w:rsidRPr="00991883" w:rsidRDefault="00C96584" w:rsidP="00991883">
      <w:pPr>
        <w:contextualSpacing/>
        <w:rPr>
          <w:rFonts w:ascii="Consolas" w:hAnsi="Consolas" w:cs="Consolas"/>
        </w:rPr>
      </w:pPr>
      <w:r w:rsidRPr="00991883">
        <w:rPr>
          <w:rFonts w:ascii="Consolas" w:hAnsi="Consolas" w:cs="Consolas"/>
        </w:rPr>
        <w:t xml:space="preserve">                if world == None:</w:t>
      </w:r>
    </w:p>
    <w:p w:rsidR="00C96584" w:rsidRPr="00991883" w:rsidRDefault="00C96584" w:rsidP="00991883">
      <w:pPr>
        <w:contextualSpacing/>
        <w:rPr>
          <w:rFonts w:ascii="Consolas" w:hAnsi="Consolas" w:cs="Consolas"/>
        </w:rPr>
      </w:pPr>
      <w:r w:rsidRPr="00991883">
        <w:rPr>
          <w:rFonts w:ascii="Consolas" w:hAnsi="Consolas" w:cs="Consolas"/>
        </w:rPr>
        <w:t xml:space="preserve">                        world = self.world</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lastRenderedPageBreak/>
        <w:t xml:space="preserve">                # Get cell</w:t>
      </w:r>
    </w:p>
    <w:p w:rsidR="00C96584" w:rsidRPr="00991883" w:rsidRDefault="00C96584" w:rsidP="00991883">
      <w:pPr>
        <w:contextualSpacing/>
        <w:rPr>
          <w:rFonts w:ascii="Consolas" w:hAnsi="Consolas" w:cs="Consolas"/>
        </w:rPr>
      </w:pPr>
      <w:r w:rsidRPr="00991883">
        <w:rPr>
          <w:rFonts w:ascii="Consolas" w:hAnsi="Consolas" w:cs="Consolas"/>
        </w:rPr>
        <w:t xml:space="preserve">                cell = self.lvl.get_cell(cx, cy)</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 Check if None</w:t>
      </w:r>
    </w:p>
    <w:p w:rsidR="00C96584" w:rsidRPr="00991883" w:rsidRDefault="00C96584" w:rsidP="00991883">
      <w:pPr>
        <w:contextualSpacing/>
        <w:rPr>
          <w:rFonts w:ascii="Consolas" w:hAnsi="Consolas" w:cs="Consolas"/>
        </w:rPr>
      </w:pPr>
      <w:r w:rsidRPr="00991883">
        <w:rPr>
          <w:rFonts w:ascii="Consolas" w:hAnsi="Consolas" w:cs="Consolas"/>
        </w:rPr>
        <w:t xml:space="preserve">                if cell == None:</w:t>
      </w:r>
    </w:p>
    <w:p w:rsidR="00C96584" w:rsidRPr="00991883" w:rsidRDefault="00C96584" w:rsidP="00991883">
      <w:pPr>
        <w:contextualSpacing/>
        <w:rPr>
          <w:rFonts w:ascii="Consolas" w:hAnsi="Consolas" w:cs="Consolas"/>
        </w:rPr>
      </w:pPr>
      <w:r w:rsidRPr="00991883">
        <w:rPr>
          <w:rFonts w:ascii="Consolas" w:hAnsi="Consolas" w:cs="Consolas"/>
        </w:rPr>
        <w:t xml:space="preserve">                        return False # NEVER WALKABLE!</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 Check if solid</w:t>
      </w:r>
    </w:p>
    <w:p w:rsidR="00C96584" w:rsidRPr="00991883" w:rsidRDefault="00C96584" w:rsidP="00991883">
      <w:pPr>
        <w:contextualSpacing/>
        <w:rPr>
          <w:rFonts w:ascii="Consolas" w:hAnsi="Consolas" w:cs="Consolas"/>
        </w:rPr>
      </w:pPr>
      <w:r w:rsidRPr="00991883">
        <w:rPr>
          <w:rFonts w:ascii="Consolas" w:hAnsi="Consolas" w:cs="Consolas"/>
        </w:rPr>
        <w:t xml:space="preserve">                return not cell.is_solid(world=world)</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def tick(self):</w:t>
      </w:r>
    </w:p>
    <w:p w:rsidR="00C96584" w:rsidRPr="00991883" w:rsidRDefault="00C96584" w:rsidP="00991883">
      <w:pPr>
        <w:contextualSpacing/>
        <w:rPr>
          <w:rFonts w:ascii="Consolas" w:hAnsi="Consolas" w:cs="Consolas"/>
        </w:rPr>
      </w:pPr>
      <w:r w:rsidRPr="00991883">
        <w:rPr>
          <w:rFonts w:ascii="Consolas" w:hAnsi="Consolas" w:cs="Consolas"/>
        </w:rPr>
        <w:t xml:space="preserve">                # Move to relevant cell if need be</w:t>
      </w:r>
    </w:p>
    <w:p w:rsidR="00C96584" w:rsidRPr="00991883" w:rsidRDefault="00C96584" w:rsidP="00991883">
      <w:pPr>
        <w:contextualSpacing/>
        <w:rPr>
          <w:rFonts w:ascii="Consolas" w:hAnsi="Consolas" w:cs="Consolas"/>
        </w:rPr>
      </w:pPr>
      <w:r w:rsidRPr="00991883">
        <w:rPr>
          <w:rFonts w:ascii="Consolas" w:hAnsi="Consolas" w:cs="Consolas"/>
        </w:rPr>
        <w:t xml:space="preserve">                if not(self.ox == 0 and self.oy == 0):</w:t>
      </w:r>
    </w:p>
    <w:p w:rsidR="00C96584" w:rsidRPr="00991883" w:rsidRDefault="00C96584" w:rsidP="00991883">
      <w:pPr>
        <w:contextualSpacing/>
        <w:rPr>
          <w:rFonts w:ascii="Consolas" w:hAnsi="Consolas" w:cs="Consolas"/>
        </w:rPr>
      </w:pPr>
      <w:r w:rsidRPr="00991883">
        <w:rPr>
          <w:rFonts w:ascii="Consolas" w:hAnsi="Consolas" w:cs="Consolas"/>
        </w:rPr>
        <w:t xml:space="preserve">                        if self.ox != 0:</w:t>
      </w:r>
    </w:p>
    <w:p w:rsidR="00C96584" w:rsidRPr="00991883" w:rsidRDefault="00C96584" w:rsidP="00991883">
      <w:pPr>
        <w:contextualSpacing/>
        <w:rPr>
          <w:rFonts w:ascii="Consolas" w:hAnsi="Consolas" w:cs="Consolas"/>
        </w:rPr>
      </w:pPr>
      <w:r w:rsidRPr="00991883">
        <w:rPr>
          <w:rFonts w:ascii="Consolas" w:hAnsi="Consolas" w:cs="Consolas"/>
        </w:rPr>
        <w:t xml:space="preserve">                                self.ox += (1 if self.ox &lt; 0 else -1)</w:t>
      </w:r>
    </w:p>
    <w:p w:rsidR="00C96584" w:rsidRPr="00991883" w:rsidRDefault="00C96584" w:rsidP="00991883">
      <w:pPr>
        <w:contextualSpacing/>
        <w:rPr>
          <w:rFonts w:ascii="Consolas" w:hAnsi="Consolas" w:cs="Consolas"/>
        </w:rPr>
      </w:pPr>
      <w:r w:rsidRPr="00991883">
        <w:rPr>
          <w:rFonts w:ascii="Consolas" w:hAnsi="Consolas" w:cs="Consolas"/>
        </w:rPr>
        <w:t xml:space="preserve">                        if self.oy != 0:</w:t>
      </w:r>
    </w:p>
    <w:p w:rsidR="00C96584" w:rsidRPr="00991883" w:rsidRDefault="00C96584" w:rsidP="00991883">
      <w:pPr>
        <w:contextualSpacing/>
        <w:rPr>
          <w:rFonts w:ascii="Consolas" w:hAnsi="Consolas" w:cs="Consolas"/>
        </w:rPr>
      </w:pPr>
      <w:r w:rsidRPr="00991883">
        <w:rPr>
          <w:rFonts w:ascii="Consolas" w:hAnsi="Consolas" w:cs="Consolas"/>
        </w:rPr>
        <w:t xml:space="preserve">                                self.oy += (1 if self.oy &lt; 0 else -1)</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 If we've just entered the cell, call on_enter</w:t>
      </w:r>
    </w:p>
    <w:p w:rsidR="00C96584" w:rsidRPr="00991883" w:rsidRDefault="00C96584" w:rsidP="00991883">
      <w:pPr>
        <w:contextualSpacing/>
        <w:rPr>
          <w:rFonts w:ascii="Consolas" w:hAnsi="Consolas" w:cs="Consolas"/>
        </w:rPr>
      </w:pPr>
      <w:r w:rsidRPr="00991883">
        <w:rPr>
          <w:rFonts w:ascii="Consolas" w:hAnsi="Consolas" w:cs="Consolas"/>
        </w:rPr>
        <w:t xml:space="preserve">                        if self.ox == 0 and self.oy == 0:</w:t>
      </w:r>
    </w:p>
    <w:p w:rsidR="00C96584" w:rsidRPr="00991883" w:rsidRDefault="00C96584" w:rsidP="00991883">
      <w:pPr>
        <w:contextualSpacing/>
        <w:rPr>
          <w:rFonts w:ascii="Consolas" w:hAnsi="Consolas" w:cs="Consolas"/>
        </w:rPr>
      </w:pPr>
      <w:r w:rsidRPr="00991883">
        <w:rPr>
          <w:rFonts w:ascii="Consolas" w:hAnsi="Consolas" w:cs="Consolas"/>
        </w:rPr>
        <w:t xml:space="preserve">                                self.lvl.get_cell(self.cx, self.cy).on_enter(self)</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 Set camera</w:t>
      </w:r>
    </w:p>
    <w:p w:rsidR="00C96584" w:rsidRPr="00991883" w:rsidRDefault="00C96584" w:rsidP="00991883">
      <w:pPr>
        <w:contextualSpacing/>
        <w:rPr>
          <w:rFonts w:ascii="Consolas" w:hAnsi="Consolas" w:cs="Consolas"/>
        </w:rPr>
      </w:pPr>
      <w:r w:rsidRPr="00991883">
        <w:rPr>
          <w:rFonts w:ascii="Consolas" w:hAnsi="Consolas" w:cs="Consolas"/>
        </w:rPr>
        <w:t xml:space="preserve">                rx = self.cx*16 + self.ox + 8</w:t>
      </w:r>
    </w:p>
    <w:p w:rsidR="00C96584" w:rsidRPr="00991883" w:rsidRDefault="00C96584" w:rsidP="00991883">
      <w:pPr>
        <w:contextualSpacing/>
        <w:rPr>
          <w:rFonts w:ascii="Consolas" w:hAnsi="Consolas" w:cs="Consolas"/>
        </w:rPr>
      </w:pPr>
      <w:r w:rsidRPr="00991883">
        <w:rPr>
          <w:rFonts w:ascii="Consolas" w:hAnsi="Consolas" w:cs="Consolas"/>
        </w:rPr>
        <w:t xml:space="preserve">                ry = self.cy*16 + self.oy + 8</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global real_camx</w:t>
      </w:r>
    </w:p>
    <w:p w:rsidR="00C96584" w:rsidRPr="00991883" w:rsidRDefault="00C96584" w:rsidP="00991883">
      <w:pPr>
        <w:contextualSpacing/>
        <w:rPr>
          <w:rFonts w:ascii="Consolas" w:hAnsi="Consolas" w:cs="Consolas"/>
        </w:rPr>
      </w:pPr>
      <w:r w:rsidRPr="00991883">
        <w:rPr>
          <w:rFonts w:ascii="Consolas" w:hAnsi="Consolas" w:cs="Consolas"/>
        </w:rPr>
        <w:t xml:space="preserve">                global real_camy</w:t>
      </w:r>
    </w:p>
    <w:p w:rsidR="00C96584" w:rsidRPr="00991883" w:rsidRDefault="00C96584" w:rsidP="00991883">
      <w:pPr>
        <w:contextualSpacing/>
        <w:rPr>
          <w:rFonts w:ascii="Consolas" w:hAnsi="Consolas" w:cs="Consolas"/>
        </w:rPr>
      </w:pPr>
      <w:r w:rsidRPr="00991883">
        <w:rPr>
          <w:rFonts w:ascii="Consolas" w:hAnsi="Consolas" w:cs="Consolas"/>
        </w:rPr>
        <w:t xml:space="preserve">                if rx - real_camx &lt; -(WIDTH//2 - CAMBORDER):</w:t>
      </w:r>
    </w:p>
    <w:p w:rsidR="00C96584" w:rsidRPr="00991883" w:rsidRDefault="00C96584" w:rsidP="00991883">
      <w:pPr>
        <w:contextualSpacing/>
        <w:rPr>
          <w:rFonts w:ascii="Consolas" w:hAnsi="Consolas" w:cs="Consolas"/>
        </w:rPr>
      </w:pPr>
      <w:r w:rsidRPr="00991883">
        <w:rPr>
          <w:rFonts w:ascii="Consolas" w:hAnsi="Consolas" w:cs="Consolas"/>
        </w:rPr>
        <w:t xml:space="preserve">                        real_camx = (WIDTH//2 - CAMBORDER) + rx</w:t>
      </w:r>
    </w:p>
    <w:p w:rsidR="00C96584" w:rsidRPr="00991883" w:rsidRDefault="00C96584" w:rsidP="00991883">
      <w:pPr>
        <w:contextualSpacing/>
        <w:rPr>
          <w:rFonts w:ascii="Consolas" w:hAnsi="Consolas" w:cs="Consolas"/>
        </w:rPr>
      </w:pPr>
      <w:r w:rsidRPr="00991883">
        <w:rPr>
          <w:rFonts w:ascii="Consolas" w:hAnsi="Consolas" w:cs="Consolas"/>
        </w:rPr>
        <w:t xml:space="preserve">                if rx - real_camx &gt; (WIDTH//2 - CAMBORDER):</w:t>
      </w:r>
    </w:p>
    <w:p w:rsidR="00C96584" w:rsidRPr="00991883" w:rsidRDefault="00C96584" w:rsidP="00991883">
      <w:pPr>
        <w:contextualSpacing/>
        <w:rPr>
          <w:rFonts w:ascii="Consolas" w:hAnsi="Consolas" w:cs="Consolas"/>
        </w:rPr>
      </w:pPr>
      <w:r w:rsidRPr="00991883">
        <w:rPr>
          <w:rFonts w:ascii="Consolas" w:hAnsi="Consolas" w:cs="Consolas"/>
        </w:rPr>
        <w:t xml:space="preserve">                        real_camx = -(WIDTH//2 - CAMBORDER) + rx</w:t>
      </w:r>
    </w:p>
    <w:p w:rsidR="00C96584" w:rsidRPr="00991883" w:rsidRDefault="00C96584" w:rsidP="00991883">
      <w:pPr>
        <w:contextualSpacing/>
        <w:rPr>
          <w:rFonts w:ascii="Consolas" w:hAnsi="Consolas" w:cs="Consolas"/>
        </w:rPr>
      </w:pPr>
      <w:r w:rsidRPr="00991883">
        <w:rPr>
          <w:rFonts w:ascii="Consolas" w:hAnsi="Consolas" w:cs="Consolas"/>
        </w:rPr>
        <w:t xml:space="preserve">                if ry - real_camy &lt; -(HEIGHT//2 - CAMBORDER):</w:t>
      </w:r>
    </w:p>
    <w:p w:rsidR="00C96584" w:rsidRPr="00991883" w:rsidRDefault="00C96584" w:rsidP="00991883">
      <w:pPr>
        <w:contextualSpacing/>
        <w:rPr>
          <w:rFonts w:ascii="Consolas" w:hAnsi="Consolas" w:cs="Consolas"/>
        </w:rPr>
      </w:pPr>
      <w:r w:rsidRPr="00991883">
        <w:rPr>
          <w:rFonts w:ascii="Consolas" w:hAnsi="Consolas" w:cs="Consolas"/>
        </w:rPr>
        <w:t xml:space="preserve">                        real_camy = (HEIGHT//2 - CAMBORDER) + ry</w:t>
      </w:r>
    </w:p>
    <w:p w:rsidR="00C96584" w:rsidRPr="00991883" w:rsidRDefault="00C96584" w:rsidP="00991883">
      <w:pPr>
        <w:contextualSpacing/>
        <w:rPr>
          <w:rFonts w:ascii="Consolas" w:hAnsi="Consolas" w:cs="Consolas"/>
        </w:rPr>
      </w:pPr>
      <w:r w:rsidRPr="00991883">
        <w:rPr>
          <w:rFonts w:ascii="Consolas" w:hAnsi="Consolas" w:cs="Consolas"/>
        </w:rPr>
        <w:t xml:space="preserve">                if ry - real_camy &gt; (HEIGHT//2 - CAMBORDER):</w:t>
      </w:r>
    </w:p>
    <w:p w:rsidR="00C96584" w:rsidRPr="00991883" w:rsidRDefault="00C96584" w:rsidP="00991883">
      <w:pPr>
        <w:contextualSpacing/>
        <w:rPr>
          <w:rFonts w:ascii="Consolas" w:hAnsi="Consolas" w:cs="Consolas"/>
        </w:rPr>
      </w:pPr>
      <w:r w:rsidRPr="00991883">
        <w:rPr>
          <w:rFonts w:ascii="Consolas" w:hAnsi="Consolas" w:cs="Consolas"/>
        </w:rPr>
        <w:t xml:space="preserve">                        real_camy = -(HEIGHT//2 - CAMBORDER) + ry</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if self.ox == 0 and self.oy == 0:</w:t>
      </w:r>
    </w:p>
    <w:p w:rsidR="00C96584" w:rsidRPr="00991883" w:rsidRDefault="00C96584" w:rsidP="00991883">
      <w:pPr>
        <w:contextualSpacing/>
        <w:rPr>
          <w:rFonts w:ascii="Consolas" w:hAnsi="Consolas" w:cs="Consolas"/>
        </w:rPr>
      </w:pPr>
      <w:r w:rsidRPr="00991883">
        <w:rPr>
          <w:rFonts w:ascii="Consolas" w:hAnsi="Consolas" w:cs="Consolas"/>
        </w:rPr>
        <w:t xml:space="preserve">                        # Work out movement</w:t>
      </w:r>
    </w:p>
    <w:p w:rsidR="00C96584" w:rsidRPr="00991883" w:rsidRDefault="00C96584" w:rsidP="00991883">
      <w:pPr>
        <w:contextualSpacing/>
        <w:rPr>
          <w:rFonts w:ascii="Consolas" w:hAnsi="Consolas" w:cs="Consolas"/>
        </w:rPr>
      </w:pPr>
      <w:r w:rsidRPr="00991883">
        <w:rPr>
          <w:rFonts w:ascii="Consolas" w:hAnsi="Consolas" w:cs="Consolas"/>
        </w:rPr>
        <w:t xml:space="preserve">                        vx, vy = 0, 0</w:t>
      </w:r>
    </w:p>
    <w:p w:rsidR="00C96584" w:rsidRPr="00991883" w:rsidRDefault="00C96584" w:rsidP="00991883">
      <w:pPr>
        <w:contextualSpacing/>
        <w:rPr>
          <w:rFonts w:ascii="Consolas" w:hAnsi="Consolas" w:cs="Consolas"/>
        </w:rPr>
      </w:pPr>
      <w:r w:rsidRPr="00991883">
        <w:rPr>
          <w:rFonts w:ascii="Consolas" w:hAnsi="Consolas" w:cs="Consolas"/>
        </w:rPr>
        <w:t xml:space="preserve">                        if newkeys[pygame.K_LEFT]:</w:t>
      </w:r>
    </w:p>
    <w:p w:rsidR="00C96584" w:rsidRPr="00991883" w:rsidRDefault="00C96584" w:rsidP="00991883">
      <w:pPr>
        <w:contextualSpacing/>
        <w:rPr>
          <w:rFonts w:ascii="Consolas" w:hAnsi="Consolas" w:cs="Consolas"/>
        </w:rPr>
      </w:pPr>
      <w:r w:rsidRPr="00991883">
        <w:rPr>
          <w:rFonts w:ascii="Consolas" w:hAnsi="Consolas" w:cs="Consolas"/>
        </w:rPr>
        <w:t xml:space="preserve">                                vx -= 1</w:t>
      </w:r>
    </w:p>
    <w:p w:rsidR="00C96584" w:rsidRPr="00991883" w:rsidRDefault="00C96584" w:rsidP="00991883">
      <w:pPr>
        <w:contextualSpacing/>
        <w:rPr>
          <w:rFonts w:ascii="Consolas" w:hAnsi="Consolas" w:cs="Consolas"/>
        </w:rPr>
      </w:pPr>
      <w:r w:rsidRPr="00991883">
        <w:rPr>
          <w:rFonts w:ascii="Consolas" w:hAnsi="Consolas" w:cs="Consolas"/>
        </w:rPr>
        <w:t xml:space="preserve">                        if newkeys[pygame.K_RIGHT]:</w:t>
      </w:r>
    </w:p>
    <w:p w:rsidR="00C96584" w:rsidRPr="00991883" w:rsidRDefault="00C96584" w:rsidP="00991883">
      <w:pPr>
        <w:contextualSpacing/>
        <w:rPr>
          <w:rFonts w:ascii="Consolas" w:hAnsi="Consolas" w:cs="Consolas"/>
        </w:rPr>
      </w:pPr>
      <w:r w:rsidRPr="00991883">
        <w:rPr>
          <w:rFonts w:ascii="Consolas" w:hAnsi="Consolas" w:cs="Consolas"/>
        </w:rPr>
        <w:t xml:space="preserve">                                vx += 1</w:t>
      </w:r>
    </w:p>
    <w:p w:rsidR="00C96584" w:rsidRPr="00991883" w:rsidRDefault="00C96584" w:rsidP="00991883">
      <w:pPr>
        <w:contextualSpacing/>
        <w:rPr>
          <w:rFonts w:ascii="Consolas" w:hAnsi="Consolas" w:cs="Consolas"/>
        </w:rPr>
      </w:pPr>
      <w:r w:rsidRPr="00991883">
        <w:rPr>
          <w:rFonts w:ascii="Consolas" w:hAnsi="Consolas" w:cs="Consolas"/>
        </w:rPr>
        <w:t xml:space="preserve">                        if newkeys[pygame.K_UP]:</w:t>
      </w:r>
    </w:p>
    <w:p w:rsidR="00C96584" w:rsidRPr="00991883" w:rsidRDefault="00C96584" w:rsidP="00991883">
      <w:pPr>
        <w:contextualSpacing/>
        <w:rPr>
          <w:rFonts w:ascii="Consolas" w:hAnsi="Consolas" w:cs="Consolas"/>
        </w:rPr>
      </w:pPr>
      <w:r w:rsidRPr="00991883">
        <w:rPr>
          <w:rFonts w:ascii="Consolas" w:hAnsi="Consolas" w:cs="Consolas"/>
        </w:rPr>
        <w:t xml:space="preserve">                                vy -= 1</w:t>
      </w:r>
    </w:p>
    <w:p w:rsidR="00C96584" w:rsidRPr="00991883" w:rsidRDefault="00C96584" w:rsidP="00991883">
      <w:pPr>
        <w:contextualSpacing/>
        <w:rPr>
          <w:rFonts w:ascii="Consolas" w:hAnsi="Consolas" w:cs="Consolas"/>
        </w:rPr>
      </w:pPr>
      <w:r w:rsidRPr="00991883">
        <w:rPr>
          <w:rFonts w:ascii="Consolas" w:hAnsi="Consolas" w:cs="Consolas"/>
        </w:rPr>
        <w:lastRenderedPageBreak/>
        <w:t xml:space="preserve">                        if newkeys[pygame.K_DOWN]:</w:t>
      </w:r>
    </w:p>
    <w:p w:rsidR="00C96584" w:rsidRPr="00991883" w:rsidRDefault="00C96584" w:rsidP="00991883">
      <w:pPr>
        <w:contextualSpacing/>
        <w:rPr>
          <w:rFonts w:ascii="Consolas" w:hAnsi="Consolas" w:cs="Consolas"/>
        </w:rPr>
      </w:pPr>
      <w:r w:rsidRPr="00991883">
        <w:rPr>
          <w:rFonts w:ascii="Consolas" w:hAnsi="Consolas" w:cs="Consolas"/>
        </w:rPr>
        <w:t xml:space="preserve">                                vy += 1</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 Bail if we're not moving anywhere</w:t>
      </w:r>
    </w:p>
    <w:p w:rsidR="00C96584" w:rsidRPr="00991883" w:rsidRDefault="00C96584" w:rsidP="00991883">
      <w:pPr>
        <w:contextualSpacing/>
        <w:rPr>
          <w:rFonts w:ascii="Consolas" w:hAnsi="Consolas" w:cs="Consolas"/>
        </w:rPr>
      </w:pPr>
      <w:r w:rsidRPr="00991883">
        <w:rPr>
          <w:rFonts w:ascii="Consolas" w:hAnsi="Consolas" w:cs="Consolas"/>
        </w:rPr>
        <w:t xml:space="preserve">                        if vx == 0 and vy == 0:</w:t>
      </w:r>
    </w:p>
    <w:p w:rsidR="00C96584" w:rsidRPr="00991883" w:rsidRDefault="00C96584" w:rsidP="00991883">
      <w:pPr>
        <w:contextualSpacing/>
        <w:rPr>
          <w:rFonts w:ascii="Consolas" w:hAnsi="Consolas" w:cs="Consolas"/>
        </w:rPr>
      </w:pPr>
      <w:r w:rsidRPr="00991883">
        <w:rPr>
          <w:rFonts w:ascii="Consolas" w:hAnsi="Consolas" w:cs="Consolas"/>
        </w:rPr>
        <w:t xml:space="preserve">                                return</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 Work out if anything is in that cell</w:t>
      </w:r>
    </w:p>
    <w:p w:rsidR="00C96584" w:rsidRPr="00991883" w:rsidRDefault="00C96584" w:rsidP="00991883">
      <w:pPr>
        <w:contextualSpacing/>
        <w:rPr>
          <w:rFonts w:ascii="Consolas" w:hAnsi="Consolas" w:cs="Consolas"/>
        </w:rPr>
      </w:pPr>
      <w:r w:rsidRPr="00991883">
        <w:rPr>
          <w:rFonts w:ascii="Consolas" w:hAnsi="Consolas" w:cs="Consolas"/>
        </w:rPr>
        <w:t xml:space="preserve">                        if self.cell_is_walkable(self.cx + vx, self.cy + vy):</w:t>
      </w:r>
    </w:p>
    <w:p w:rsidR="00C96584" w:rsidRPr="00991883" w:rsidRDefault="00C96584" w:rsidP="00991883">
      <w:pPr>
        <w:contextualSpacing/>
        <w:rPr>
          <w:rFonts w:ascii="Consolas" w:hAnsi="Consolas" w:cs="Consolas"/>
        </w:rPr>
      </w:pPr>
      <w:r w:rsidRPr="00991883">
        <w:rPr>
          <w:rFonts w:ascii="Consolas" w:hAnsi="Consolas" w:cs="Consolas"/>
        </w:rPr>
        <w:t xml:space="preserve">                                self.lvl.get_cell(self.cx, self.cy).on_exit(self)</w:t>
      </w:r>
    </w:p>
    <w:p w:rsidR="00C96584" w:rsidRPr="00991883" w:rsidRDefault="00C96584" w:rsidP="00991883">
      <w:pPr>
        <w:contextualSpacing/>
        <w:rPr>
          <w:rFonts w:ascii="Consolas" w:hAnsi="Consolas" w:cs="Consolas"/>
        </w:rPr>
      </w:pPr>
      <w:r w:rsidRPr="00991883">
        <w:rPr>
          <w:rFonts w:ascii="Consolas" w:hAnsi="Consolas" w:cs="Consolas"/>
        </w:rPr>
        <w:t xml:space="preserve">                                self.cx += vx</w:t>
      </w:r>
    </w:p>
    <w:p w:rsidR="00C96584" w:rsidRPr="00991883" w:rsidRDefault="00C96584" w:rsidP="00991883">
      <w:pPr>
        <w:contextualSpacing/>
        <w:rPr>
          <w:rFonts w:ascii="Consolas" w:hAnsi="Consolas" w:cs="Consolas"/>
        </w:rPr>
      </w:pPr>
      <w:r w:rsidRPr="00991883">
        <w:rPr>
          <w:rFonts w:ascii="Consolas" w:hAnsi="Consolas" w:cs="Consolas"/>
        </w:rPr>
        <w:t xml:space="preserve">                                self.cy += vy</w:t>
      </w:r>
    </w:p>
    <w:p w:rsidR="00C96584" w:rsidRPr="00991883" w:rsidRDefault="00C96584" w:rsidP="00991883">
      <w:pPr>
        <w:contextualSpacing/>
        <w:rPr>
          <w:rFonts w:ascii="Consolas" w:hAnsi="Consolas" w:cs="Consolas"/>
        </w:rPr>
      </w:pPr>
      <w:r w:rsidRPr="00991883">
        <w:rPr>
          <w:rFonts w:ascii="Consolas" w:hAnsi="Consolas" w:cs="Consolas"/>
        </w:rPr>
        <w:t xml:space="preserve">                                self.ox -= 16*vx</w:t>
      </w:r>
    </w:p>
    <w:p w:rsidR="00C96584" w:rsidRPr="00991883" w:rsidRDefault="00C96584" w:rsidP="00991883">
      <w:pPr>
        <w:contextualSpacing/>
        <w:rPr>
          <w:rFonts w:ascii="Consolas" w:hAnsi="Consolas" w:cs="Consolas"/>
        </w:rPr>
      </w:pPr>
      <w:r w:rsidRPr="00991883">
        <w:rPr>
          <w:rFonts w:ascii="Consolas" w:hAnsi="Consolas" w:cs="Consolas"/>
        </w:rPr>
        <w:t xml:space="preserve">                                self.oy -= 16*vy</w:t>
      </w:r>
    </w:p>
    <w:p w:rsidR="00C96584" w:rsidRPr="00991883" w:rsidRDefault="00C96584" w:rsidP="00991883">
      <w:pPr>
        <w:contextualSpacing/>
        <w:rPr>
          <w:rFonts w:ascii="Consolas" w:hAnsi="Consolas" w:cs="Consolas"/>
        </w:rPr>
      </w:pPr>
      <w:r w:rsidRPr="00991883">
        <w:rPr>
          <w:rFonts w:ascii="Consolas" w:hAnsi="Consolas" w:cs="Consolas"/>
        </w:rPr>
        <w:t xml:space="preserve">                        elif self.cell_is_walkable(self.cx + vx, self.cy):</w:t>
      </w:r>
    </w:p>
    <w:p w:rsidR="00C96584" w:rsidRPr="00991883" w:rsidRDefault="00C96584" w:rsidP="00991883">
      <w:pPr>
        <w:contextualSpacing/>
        <w:rPr>
          <w:rFonts w:ascii="Consolas" w:hAnsi="Consolas" w:cs="Consolas"/>
        </w:rPr>
      </w:pPr>
      <w:r w:rsidRPr="00991883">
        <w:rPr>
          <w:rFonts w:ascii="Consolas" w:hAnsi="Consolas" w:cs="Consolas"/>
        </w:rPr>
        <w:t xml:space="preserve">                                self.lvl.get_cell(self.cx, self.cy).on_exit(self)</w:t>
      </w:r>
    </w:p>
    <w:p w:rsidR="00C96584" w:rsidRPr="00991883" w:rsidRDefault="00C96584" w:rsidP="00991883">
      <w:pPr>
        <w:contextualSpacing/>
        <w:rPr>
          <w:rFonts w:ascii="Consolas" w:hAnsi="Consolas" w:cs="Consolas"/>
        </w:rPr>
      </w:pPr>
      <w:r w:rsidRPr="00991883">
        <w:rPr>
          <w:rFonts w:ascii="Consolas" w:hAnsi="Consolas" w:cs="Consolas"/>
        </w:rPr>
        <w:t xml:space="preserve">                                self.cx += vx</w:t>
      </w:r>
    </w:p>
    <w:p w:rsidR="00C96584" w:rsidRPr="00991883" w:rsidRDefault="00C96584" w:rsidP="00991883">
      <w:pPr>
        <w:contextualSpacing/>
        <w:rPr>
          <w:rFonts w:ascii="Consolas" w:hAnsi="Consolas" w:cs="Consolas"/>
        </w:rPr>
      </w:pPr>
      <w:r w:rsidRPr="00991883">
        <w:rPr>
          <w:rFonts w:ascii="Consolas" w:hAnsi="Consolas" w:cs="Consolas"/>
        </w:rPr>
        <w:t xml:space="preserve">                                self.ox -= 16*vx</w:t>
      </w:r>
    </w:p>
    <w:p w:rsidR="00C96584" w:rsidRPr="00991883" w:rsidRDefault="00C96584" w:rsidP="00991883">
      <w:pPr>
        <w:contextualSpacing/>
        <w:rPr>
          <w:rFonts w:ascii="Consolas" w:hAnsi="Consolas" w:cs="Consolas"/>
        </w:rPr>
      </w:pPr>
      <w:r w:rsidRPr="00991883">
        <w:rPr>
          <w:rFonts w:ascii="Consolas" w:hAnsi="Consolas" w:cs="Consolas"/>
        </w:rPr>
        <w:t xml:space="preserve">                        elif self.cell_is_walkable(self.cx, self.cy + vy):</w:t>
      </w:r>
    </w:p>
    <w:p w:rsidR="00C96584" w:rsidRPr="00991883" w:rsidRDefault="00C96584" w:rsidP="00991883">
      <w:pPr>
        <w:contextualSpacing/>
        <w:rPr>
          <w:rFonts w:ascii="Consolas" w:hAnsi="Consolas" w:cs="Consolas"/>
        </w:rPr>
      </w:pPr>
      <w:r w:rsidRPr="00991883">
        <w:rPr>
          <w:rFonts w:ascii="Consolas" w:hAnsi="Consolas" w:cs="Consolas"/>
        </w:rPr>
        <w:t xml:space="preserve">                                self.lvl.get_cell(self.cx, self.cy).on_exit(self)</w:t>
      </w:r>
    </w:p>
    <w:p w:rsidR="00C96584" w:rsidRPr="00991883" w:rsidRDefault="00C96584" w:rsidP="00991883">
      <w:pPr>
        <w:contextualSpacing/>
        <w:rPr>
          <w:rFonts w:ascii="Consolas" w:hAnsi="Consolas" w:cs="Consolas"/>
        </w:rPr>
      </w:pPr>
      <w:r w:rsidRPr="00991883">
        <w:rPr>
          <w:rFonts w:ascii="Consolas" w:hAnsi="Consolas" w:cs="Consolas"/>
        </w:rPr>
        <w:t xml:space="preserve">                                self.cy += vy</w:t>
      </w:r>
    </w:p>
    <w:p w:rsidR="00C96584" w:rsidRPr="00991883" w:rsidRDefault="00C96584" w:rsidP="00991883">
      <w:pPr>
        <w:contextualSpacing/>
        <w:rPr>
          <w:rFonts w:ascii="Consolas" w:hAnsi="Consolas" w:cs="Consolas"/>
        </w:rPr>
      </w:pPr>
      <w:r w:rsidRPr="00991883">
        <w:rPr>
          <w:rFonts w:ascii="Consolas" w:hAnsi="Consolas" w:cs="Consolas"/>
        </w:rPr>
        <w:t xml:space="preserve">                                self.oy -= 16*vy</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w:t>
      </w:r>
    </w:p>
    <w:p w:rsidR="00C96584" w:rsidRPr="00991883" w:rsidRDefault="00C96584" w:rsidP="00991883">
      <w:pPr>
        <w:contextualSpacing/>
        <w:rPr>
          <w:rFonts w:ascii="Consolas" w:hAnsi="Consolas" w:cs="Consolas"/>
        </w:rPr>
      </w:pPr>
      <w:r w:rsidRPr="00991883">
        <w:rPr>
          <w:rFonts w:ascii="Consolas" w:hAnsi="Consolas" w:cs="Consolas"/>
        </w:rPr>
        <w:t xml:space="preserve">                        '''</w:t>
      </w:r>
    </w:p>
    <w:p w:rsidR="00C96584" w:rsidRPr="00991883" w:rsidRDefault="00C96584" w:rsidP="00991883">
      <w:pPr>
        <w:contextualSpacing/>
        <w:rPr>
          <w:rFonts w:ascii="Consolas" w:hAnsi="Consolas" w:cs="Consolas"/>
        </w:rPr>
      </w:pPr>
      <w:r w:rsidRPr="00991883">
        <w:rPr>
          <w:rFonts w:ascii="Consolas" w:hAnsi="Consolas" w:cs="Consolas"/>
        </w:rPr>
        <w:t xml:space="preserve">                        TODO:</w:t>
      </w:r>
    </w:p>
    <w:p w:rsidR="00C96584" w:rsidRPr="00991883" w:rsidRDefault="00C96584" w:rsidP="00991883">
      <w:pPr>
        <w:contextualSpacing/>
        <w:rPr>
          <w:rFonts w:ascii="Consolas" w:hAnsi="Consolas" w:cs="Consolas"/>
        </w:rPr>
      </w:pPr>
      <w:r w:rsidRPr="00991883">
        <w:rPr>
          <w:rFonts w:ascii="Consolas" w:hAnsi="Consolas" w:cs="Consolas"/>
        </w:rPr>
        <w:t xml:space="preserve">                        Add in a check to see if the player is in a SetLevelCell AND levelPos == totalLevels</w:t>
      </w:r>
    </w:p>
    <w:p w:rsidR="00C96584" w:rsidRPr="00991883" w:rsidRDefault="00C96584" w:rsidP="00991883">
      <w:pPr>
        <w:contextualSpacing/>
        <w:rPr>
          <w:rFonts w:ascii="Consolas" w:hAnsi="Consolas" w:cs="Consolas"/>
        </w:rPr>
      </w:pPr>
      <w:r w:rsidRPr="00991883">
        <w:rPr>
          <w:rFonts w:ascii="Consolas" w:hAnsi="Consolas" w:cs="Consolas"/>
        </w:rPr>
        <w:t xml:space="preserve">                        Then add in an endgame sequence etc. :)</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&gt; will be making a FinishCell for this purpose --Ben</w:t>
      </w:r>
    </w:p>
    <w:p w:rsidR="00C96584" w:rsidRPr="00991883" w:rsidRDefault="00C96584" w:rsidP="00991883">
      <w:pPr>
        <w:contextualSpacing/>
        <w:rPr>
          <w:rFonts w:ascii="Consolas" w:hAnsi="Consolas" w:cs="Consolas"/>
        </w:rPr>
      </w:pPr>
      <w:r w:rsidRPr="00991883">
        <w:rPr>
          <w:rFonts w:ascii="Consolas" w:hAnsi="Consolas" w:cs="Consolas"/>
        </w:rPr>
        <w:t xml:space="preserve">                        '''</w:t>
      </w:r>
    </w:p>
    <w:p w:rsidR="00C96584" w:rsidRPr="00991883" w:rsidRDefault="00C96584" w:rsidP="00991883">
      <w:pPr>
        <w:contextualSpacing/>
        <w:rPr>
          <w:rFonts w:ascii="Consolas" w:hAnsi="Consolas" w:cs="Consolas"/>
        </w:rPr>
      </w:pPr>
      <w:r w:rsidRPr="00991883">
        <w:rPr>
          <w:rFonts w:ascii="Consolas" w:hAnsi="Consolas" w:cs="Consolas"/>
        </w:rPr>
        <w:t xml:space="preserve">        </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class FloorCell(BaseCell):</w:t>
      </w:r>
    </w:p>
    <w:p w:rsidR="00C96584" w:rsidRPr="00991883" w:rsidRDefault="00C96584" w:rsidP="00991883">
      <w:pPr>
        <w:contextualSpacing/>
        <w:rPr>
          <w:rFonts w:ascii="Consolas" w:hAnsi="Consolas" w:cs="Consolas"/>
        </w:rPr>
      </w:pPr>
      <w:r w:rsidRPr="00991883">
        <w:rPr>
          <w:rFonts w:ascii="Consolas" w:hAnsi="Consolas" w:cs="Consolas"/>
        </w:rPr>
        <w:t xml:space="preserve">        color = rgb(170, 100, 85)</w:t>
      </w:r>
    </w:p>
    <w:p w:rsidR="00C96584" w:rsidRPr="00991883" w:rsidRDefault="00C96584" w:rsidP="00991883">
      <w:pPr>
        <w:contextualSpacing/>
        <w:rPr>
          <w:rFonts w:ascii="Consolas" w:hAnsi="Consolas" w:cs="Consolas"/>
        </w:rPr>
      </w:pPr>
      <w:r w:rsidRPr="00991883">
        <w:rPr>
          <w:rFonts w:ascii="Consolas" w:hAnsi="Consolas" w:cs="Consolas"/>
        </w:rPr>
        <w:t xml:space="preserve">        imgs = img_tiles_floor</w:t>
      </w:r>
    </w:p>
    <w:p w:rsidR="00C96584" w:rsidRPr="00991883" w:rsidRDefault="00C96584" w:rsidP="00991883">
      <w:pPr>
        <w:contextualSpacing/>
        <w:rPr>
          <w:rFonts w:ascii="Consolas" w:hAnsi="Consolas" w:cs="Consolas"/>
        </w:rPr>
      </w:pPr>
      <w:r w:rsidRPr="00991883">
        <w:rPr>
          <w:rFonts w:ascii="Consolas" w:hAnsi="Consolas" w:cs="Consolas"/>
        </w:rPr>
        <w:t xml:space="preserve">        solid = False</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class WallCell(BaseCell):</w:t>
      </w:r>
    </w:p>
    <w:p w:rsidR="00C96584" w:rsidRPr="00991883" w:rsidRDefault="00C96584" w:rsidP="00991883">
      <w:pPr>
        <w:contextualSpacing/>
        <w:rPr>
          <w:rFonts w:ascii="Consolas" w:hAnsi="Consolas" w:cs="Consolas"/>
        </w:rPr>
      </w:pPr>
      <w:r w:rsidRPr="00991883">
        <w:rPr>
          <w:rFonts w:ascii="Consolas" w:hAnsi="Consolas" w:cs="Consolas"/>
        </w:rPr>
        <w:t xml:space="preserve">        color = rgb(55, 55, 55)</w:t>
      </w:r>
    </w:p>
    <w:p w:rsidR="00C96584" w:rsidRPr="00991883" w:rsidRDefault="00C96584" w:rsidP="00991883">
      <w:pPr>
        <w:contextualSpacing/>
        <w:rPr>
          <w:rFonts w:ascii="Consolas" w:hAnsi="Consolas" w:cs="Consolas"/>
        </w:rPr>
      </w:pPr>
      <w:r w:rsidRPr="00991883">
        <w:rPr>
          <w:rFonts w:ascii="Consolas" w:hAnsi="Consolas" w:cs="Consolas"/>
        </w:rPr>
        <w:t xml:space="preserve">        imgs = img_tiles_wall</w:t>
      </w:r>
    </w:p>
    <w:p w:rsidR="00C96584" w:rsidRPr="00991883" w:rsidRDefault="00C96584" w:rsidP="00991883">
      <w:pPr>
        <w:contextualSpacing/>
        <w:rPr>
          <w:rFonts w:ascii="Consolas" w:hAnsi="Consolas" w:cs="Consolas"/>
        </w:rPr>
      </w:pPr>
      <w:r w:rsidRPr="00991883">
        <w:rPr>
          <w:rFonts w:ascii="Consolas" w:hAnsi="Consolas" w:cs="Consolas"/>
        </w:rPr>
        <w:lastRenderedPageBreak/>
        <w:t xml:space="preserve">        solid = True</w:t>
      </w:r>
    </w:p>
    <w:p w:rsidR="00C96584" w:rsidRPr="00991883" w:rsidRDefault="00C96584" w:rsidP="00991883">
      <w:pPr>
        <w:contextualSpacing/>
        <w:rPr>
          <w:rFonts w:ascii="Consolas" w:hAnsi="Consolas" w:cs="Consolas"/>
        </w:rPr>
      </w:pPr>
      <w:r w:rsidRPr="00991883">
        <w:rPr>
          <w:rFonts w:ascii="Consolas" w:hAnsi="Consolas" w:cs="Consolas"/>
        </w:rPr>
        <w:t xml:space="preserve">        </w:t>
      </w:r>
    </w:p>
    <w:p w:rsidR="00C96584" w:rsidRPr="00991883" w:rsidRDefault="00C96584" w:rsidP="00991883">
      <w:pPr>
        <w:contextualSpacing/>
        <w:rPr>
          <w:rFonts w:ascii="Consolas" w:hAnsi="Consolas" w:cs="Consolas"/>
        </w:rPr>
      </w:pPr>
      <w:r w:rsidRPr="00991883">
        <w:rPr>
          <w:rFonts w:ascii="Consolas" w:hAnsi="Consolas" w:cs="Consolas"/>
        </w:rPr>
        <w:t>class SetLevelCell(BaseCell):</w:t>
      </w:r>
    </w:p>
    <w:p w:rsidR="00C96584" w:rsidRPr="00991883" w:rsidRDefault="00C96584" w:rsidP="00991883">
      <w:pPr>
        <w:contextualSpacing/>
        <w:rPr>
          <w:rFonts w:ascii="Consolas" w:hAnsi="Consolas" w:cs="Consolas"/>
        </w:rPr>
      </w:pPr>
      <w:r w:rsidRPr="00991883">
        <w:rPr>
          <w:rFonts w:ascii="Consolas" w:hAnsi="Consolas" w:cs="Consolas"/>
        </w:rPr>
        <w:t xml:space="preserve">        color = rgb(170, 100, 85)</w:t>
      </w:r>
    </w:p>
    <w:p w:rsidR="00C96584" w:rsidRPr="00991883" w:rsidRDefault="00C96584" w:rsidP="00991883">
      <w:pPr>
        <w:contextualSpacing/>
        <w:rPr>
          <w:rFonts w:ascii="Consolas" w:hAnsi="Consolas" w:cs="Consolas"/>
        </w:rPr>
      </w:pPr>
      <w:r w:rsidRPr="00991883">
        <w:rPr>
          <w:rFonts w:ascii="Consolas" w:hAnsi="Consolas" w:cs="Consolas"/>
        </w:rPr>
        <w:t xml:space="preserve">        imgs = img_tiles_portal_nextlv</w:t>
      </w:r>
    </w:p>
    <w:p w:rsidR="00C96584" w:rsidRPr="00991883" w:rsidRDefault="00C96584" w:rsidP="00991883">
      <w:pPr>
        <w:contextualSpacing/>
        <w:rPr>
          <w:rFonts w:ascii="Consolas" w:hAnsi="Consolas" w:cs="Consolas"/>
        </w:rPr>
      </w:pPr>
      <w:r w:rsidRPr="00991883">
        <w:rPr>
          <w:rFonts w:ascii="Consolas" w:hAnsi="Consolas" w:cs="Consolas"/>
        </w:rPr>
        <w:t xml:space="preserve">        solid = False</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def __init__(self, transfer):</w:t>
      </w:r>
    </w:p>
    <w:p w:rsidR="00C96584" w:rsidRPr="00991883" w:rsidRDefault="00C96584" w:rsidP="00991883">
      <w:pPr>
        <w:contextualSpacing/>
        <w:rPr>
          <w:rFonts w:ascii="Consolas" w:hAnsi="Consolas" w:cs="Consolas"/>
        </w:rPr>
      </w:pPr>
      <w:r w:rsidRPr="00991883">
        <w:rPr>
          <w:rFonts w:ascii="Consolas" w:hAnsi="Consolas" w:cs="Consolas"/>
        </w:rPr>
        <w:t xml:space="preserve">                self.transfer = transfer</w:t>
      </w:r>
    </w:p>
    <w:p w:rsidR="00C96584" w:rsidRPr="00991883" w:rsidRDefault="00C96584" w:rsidP="00991883">
      <w:pPr>
        <w:contextualSpacing/>
        <w:rPr>
          <w:rFonts w:ascii="Consolas" w:hAnsi="Consolas" w:cs="Consolas"/>
        </w:rPr>
      </w:pPr>
      <w:r w:rsidRPr="00991883">
        <w:rPr>
          <w:rFonts w:ascii="Consolas" w:hAnsi="Consolas" w:cs="Consolas"/>
        </w:rPr>
        <w:t xml:space="preserve">                assert transfer in ["next", "first",]</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if transfer == "next":</w:t>
      </w:r>
    </w:p>
    <w:p w:rsidR="00C96584" w:rsidRPr="00991883" w:rsidRDefault="00C96584" w:rsidP="00991883">
      <w:pPr>
        <w:contextualSpacing/>
        <w:rPr>
          <w:rFonts w:ascii="Consolas" w:hAnsi="Consolas" w:cs="Consolas"/>
        </w:rPr>
      </w:pPr>
      <w:r w:rsidRPr="00991883">
        <w:rPr>
          <w:rFonts w:ascii="Consolas" w:hAnsi="Consolas" w:cs="Consolas"/>
        </w:rPr>
        <w:t xml:space="preserve">                        self.imgs = img_tiles_portal_nextlv</w:t>
      </w:r>
    </w:p>
    <w:p w:rsidR="00C96584" w:rsidRPr="00991883" w:rsidRDefault="00C96584" w:rsidP="00991883">
      <w:pPr>
        <w:contextualSpacing/>
        <w:rPr>
          <w:rFonts w:ascii="Consolas" w:hAnsi="Consolas" w:cs="Consolas"/>
        </w:rPr>
      </w:pPr>
      <w:r w:rsidRPr="00991883">
        <w:rPr>
          <w:rFonts w:ascii="Consolas" w:hAnsi="Consolas" w:cs="Consolas"/>
        </w:rPr>
        <w:t xml:space="preserve">                elif transfer == "first":</w:t>
      </w:r>
    </w:p>
    <w:p w:rsidR="00C96584" w:rsidRPr="00991883" w:rsidRDefault="00C96584" w:rsidP="00991883">
      <w:pPr>
        <w:contextualSpacing/>
        <w:rPr>
          <w:rFonts w:ascii="Consolas" w:hAnsi="Consolas" w:cs="Consolas"/>
        </w:rPr>
      </w:pPr>
      <w:r w:rsidRPr="00991883">
        <w:rPr>
          <w:rFonts w:ascii="Consolas" w:hAnsi="Consolas" w:cs="Consolas"/>
        </w:rPr>
        <w:t xml:space="preserve">                        self.imgs = img_tiles_portal_firstlv</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def on_enter(self, ent): </w:t>
      </w:r>
    </w:p>
    <w:p w:rsidR="00C96584" w:rsidRPr="00991883" w:rsidRDefault="00C96584" w:rsidP="00991883">
      <w:pPr>
        <w:contextualSpacing/>
        <w:rPr>
          <w:rFonts w:ascii="Consolas" w:hAnsi="Consolas" w:cs="Consolas"/>
        </w:rPr>
      </w:pPr>
      <w:r w:rsidRPr="00991883">
        <w:rPr>
          <w:rFonts w:ascii="Consolas" w:hAnsi="Consolas" w:cs="Consolas"/>
        </w:rPr>
        <w:t xml:space="preserve">                global levelPos</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oldLevelPos = levelPos</w:t>
      </w:r>
    </w:p>
    <w:p w:rsidR="00C96584" w:rsidRPr="00991883" w:rsidRDefault="00C96584" w:rsidP="00991883">
      <w:pPr>
        <w:contextualSpacing/>
        <w:rPr>
          <w:rFonts w:ascii="Consolas" w:hAnsi="Consolas" w:cs="Consolas"/>
        </w:rPr>
      </w:pPr>
      <w:r w:rsidRPr="00991883">
        <w:rPr>
          <w:rFonts w:ascii="Consolas" w:hAnsi="Consolas" w:cs="Consolas"/>
        </w:rPr>
        <w:t xml:space="preserve">                if self.transfer == "next":</w:t>
      </w:r>
    </w:p>
    <w:p w:rsidR="00C96584" w:rsidRPr="00991883" w:rsidRDefault="00C96584" w:rsidP="00991883">
      <w:pPr>
        <w:contextualSpacing/>
        <w:rPr>
          <w:rFonts w:ascii="Consolas" w:hAnsi="Consolas" w:cs="Consolas"/>
        </w:rPr>
      </w:pPr>
      <w:r w:rsidRPr="00991883">
        <w:rPr>
          <w:rFonts w:ascii="Consolas" w:hAnsi="Consolas" w:cs="Consolas"/>
        </w:rPr>
        <w:t xml:space="preserve">                        levelPos = (levelPos + 1) % totalLevels</w:t>
      </w:r>
    </w:p>
    <w:p w:rsidR="00C96584" w:rsidRPr="00991883" w:rsidRDefault="00C96584" w:rsidP="00991883">
      <w:pPr>
        <w:contextualSpacing/>
        <w:rPr>
          <w:rFonts w:ascii="Consolas" w:hAnsi="Consolas" w:cs="Consolas"/>
        </w:rPr>
      </w:pPr>
      <w:r w:rsidRPr="00991883">
        <w:rPr>
          <w:rFonts w:ascii="Consolas" w:hAnsi="Consolas" w:cs="Consolas"/>
        </w:rPr>
        <w:t xml:space="preserve">                elif self.transfer == "first":</w:t>
      </w:r>
    </w:p>
    <w:p w:rsidR="00C96584" w:rsidRPr="00991883" w:rsidRDefault="00C96584" w:rsidP="00991883">
      <w:pPr>
        <w:contextualSpacing/>
        <w:rPr>
          <w:rFonts w:ascii="Consolas" w:hAnsi="Consolas" w:cs="Consolas"/>
        </w:rPr>
      </w:pPr>
      <w:r w:rsidRPr="00991883">
        <w:rPr>
          <w:rFonts w:ascii="Consolas" w:hAnsi="Consolas" w:cs="Consolas"/>
        </w:rPr>
        <w:t xml:space="preserve">                        levelPos = 0</w:t>
      </w:r>
    </w:p>
    <w:p w:rsidR="00C96584" w:rsidRPr="00991883" w:rsidRDefault="00C96584" w:rsidP="00991883">
      <w:pPr>
        <w:contextualSpacing/>
        <w:rPr>
          <w:rFonts w:ascii="Consolas" w:hAnsi="Consolas" w:cs="Consolas"/>
        </w:rPr>
      </w:pPr>
      <w:r w:rsidRPr="00991883">
        <w:rPr>
          <w:rFonts w:ascii="Consolas" w:hAnsi="Consolas" w:cs="Consolas"/>
        </w:rPr>
        <w:t xml:space="preserve">                else:</w:t>
      </w:r>
    </w:p>
    <w:p w:rsidR="00C96584" w:rsidRPr="00991883" w:rsidRDefault="00C96584" w:rsidP="00991883">
      <w:pPr>
        <w:contextualSpacing/>
        <w:rPr>
          <w:rFonts w:ascii="Consolas" w:hAnsi="Consolas" w:cs="Consolas"/>
        </w:rPr>
      </w:pPr>
      <w:r w:rsidRPr="00991883">
        <w:rPr>
          <w:rFonts w:ascii="Consolas" w:hAnsi="Consolas" w:cs="Consolas"/>
        </w:rPr>
        <w:t xml:space="preserve">                        raise Exception("EDOOFUS: Invalid transfer type for SetLevelCell")</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levelList[levelPos].player.world = levelList[oldLevelPos].player.world</w:t>
      </w:r>
    </w:p>
    <w:p w:rsidR="00C96584" w:rsidRPr="00991883" w:rsidRDefault="00C96584" w:rsidP="00991883">
      <w:pPr>
        <w:contextualSpacing/>
        <w:rPr>
          <w:rFonts w:ascii="Consolas" w:hAnsi="Consolas" w:cs="Consolas"/>
        </w:rPr>
      </w:pPr>
      <w:r w:rsidRPr="00991883">
        <w:rPr>
          <w:rFonts w:ascii="Consolas" w:hAnsi="Consolas" w:cs="Consolas"/>
        </w:rPr>
        <w:t xml:space="preserve">                levelList[levelPos].respawn_player()</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class WorldAcceptCell(BaseCell):</w:t>
      </w:r>
    </w:p>
    <w:p w:rsidR="00C96584" w:rsidRPr="00991883" w:rsidRDefault="00C96584" w:rsidP="00991883">
      <w:pPr>
        <w:contextualSpacing/>
        <w:rPr>
          <w:rFonts w:ascii="Consolas" w:hAnsi="Consolas" w:cs="Consolas"/>
        </w:rPr>
      </w:pPr>
      <w:r w:rsidRPr="00991883">
        <w:rPr>
          <w:rFonts w:ascii="Consolas" w:hAnsi="Consolas" w:cs="Consolas"/>
        </w:rPr>
        <w:t xml:space="preserve">        def __init__(self, worlds):</w:t>
      </w:r>
    </w:p>
    <w:p w:rsidR="00C96584" w:rsidRPr="00991883" w:rsidRDefault="00C96584" w:rsidP="00991883">
      <w:pPr>
        <w:contextualSpacing/>
        <w:rPr>
          <w:rFonts w:ascii="Consolas" w:hAnsi="Consolas" w:cs="Consolas"/>
        </w:rPr>
      </w:pPr>
      <w:r w:rsidRPr="00991883">
        <w:rPr>
          <w:rFonts w:ascii="Consolas" w:hAnsi="Consolas" w:cs="Consolas"/>
        </w:rPr>
        <w:t xml:space="preserve">                self.worlds = worlds</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def is_solid(self, world=None):</w:t>
      </w:r>
    </w:p>
    <w:p w:rsidR="00C96584" w:rsidRPr="00991883" w:rsidRDefault="00C96584" w:rsidP="00991883">
      <w:pPr>
        <w:contextualSpacing/>
        <w:rPr>
          <w:rFonts w:ascii="Consolas" w:hAnsi="Consolas" w:cs="Consolas"/>
        </w:rPr>
      </w:pPr>
      <w:r w:rsidRPr="00991883">
        <w:rPr>
          <w:rFonts w:ascii="Consolas" w:hAnsi="Consolas" w:cs="Consolas"/>
        </w:rPr>
        <w:t xml:space="preserve">                return not (world in self.worlds)</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def draw(self, surf, x, y, world):</w:t>
      </w:r>
    </w:p>
    <w:p w:rsidR="00C96584" w:rsidRPr="00991883" w:rsidRDefault="00C96584" w:rsidP="00991883">
      <w:pPr>
        <w:contextualSpacing/>
        <w:rPr>
          <w:rFonts w:ascii="Consolas" w:hAnsi="Consolas" w:cs="Consolas"/>
        </w:rPr>
      </w:pPr>
      <w:r w:rsidRPr="00991883">
        <w:rPr>
          <w:rFonts w:ascii="Consolas" w:hAnsi="Consolas" w:cs="Consolas"/>
        </w:rPr>
        <w:t xml:space="preserve">                surf.blit(</w:t>
      </w:r>
    </w:p>
    <w:p w:rsidR="00C96584" w:rsidRPr="00991883" w:rsidRDefault="00C96584" w:rsidP="00991883">
      <w:pPr>
        <w:contextualSpacing/>
        <w:rPr>
          <w:rFonts w:ascii="Consolas" w:hAnsi="Consolas" w:cs="Consolas"/>
        </w:rPr>
      </w:pPr>
      <w:r w:rsidRPr="00991883">
        <w:rPr>
          <w:rFonts w:ascii="Consolas" w:hAnsi="Consolas" w:cs="Consolas"/>
        </w:rPr>
        <w:t xml:space="preserve">                        (img_tiles_dooryes if world in self.worlds else img_tiles_doorno),</w:t>
      </w:r>
    </w:p>
    <w:p w:rsidR="00C96584" w:rsidRPr="00991883" w:rsidRDefault="00C96584" w:rsidP="00991883">
      <w:pPr>
        <w:contextualSpacing/>
        <w:rPr>
          <w:rFonts w:ascii="Consolas" w:hAnsi="Consolas" w:cs="Consolas"/>
        </w:rPr>
      </w:pPr>
      <w:r w:rsidRPr="00991883">
        <w:rPr>
          <w:rFonts w:ascii="Consolas" w:hAnsi="Consolas" w:cs="Consolas"/>
        </w:rPr>
        <w:t xml:space="preserve">                        (x, y))</w:t>
      </w:r>
    </w:p>
    <w:p w:rsidR="00C96584" w:rsidRPr="00991883" w:rsidRDefault="00C96584" w:rsidP="00991883">
      <w:pPr>
        <w:contextualSpacing/>
        <w:rPr>
          <w:rFonts w:ascii="Consolas" w:hAnsi="Consolas" w:cs="Consolas"/>
        </w:rPr>
      </w:pPr>
      <w:r w:rsidRPr="00991883">
        <w:rPr>
          <w:rFonts w:ascii="Consolas" w:hAnsi="Consolas" w:cs="Consolas"/>
        </w:rPr>
        <w:t xml:space="preserve">                """</w:t>
      </w:r>
    </w:p>
    <w:p w:rsidR="00C96584" w:rsidRPr="00991883" w:rsidRDefault="00C96584" w:rsidP="00991883">
      <w:pPr>
        <w:contextualSpacing/>
        <w:rPr>
          <w:rFonts w:ascii="Consolas" w:hAnsi="Consolas" w:cs="Consolas"/>
        </w:rPr>
      </w:pPr>
      <w:r w:rsidRPr="00991883">
        <w:rPr>
          <w:rFonts w:ascii="Consolas" w:hAnsi="Consolas" w:cs="Consolas"/>
        </w:rPr>
        <w:t xml:space="preserve">                pygame.draw.rect(surf,</w:t>
      </w:r>
    </w:p>
    <w:p w:rsidR="00C96584" w:rsidRPr="00991883" w:rsidRDefault="00C96584" w:rsidP="00991883">
      <w:pPr>
        <w:contextualSpacing/>
        <w:rPr>
          <w:rFonts w:ascii="Consolas" w:hAnsi="Consolas" w:cs="Consolas"/>
        </w:rPr>
      </w:pPr>
      <w:r w:rsidRPr="00991883">
        <w:rPr>
          <w:rFonts w:ascii="Consolas" w:hAnsi="Consolas" w:cs="Consolas"/>
        </w:rPr>
        <w:lastRenderedPageBreak/>
        <w:t xml:space="preserve">                        (rgb(0, 255, 0) if world in self.worlds else rgb(255, 0, 0)),</w:t>
      </w:r>
    </w:p>
    <w:p w:rsidR="00C96584" w:rsidRPr="00991883" w:rsidRDefault="00C96584" w:rsidP="00991883">
      <w:pPr>
        <w:contextualSpacing/>
        <w:rPr>
          <w:rFonts w:ascii="Consolas" w:hAnsi="Consolas" w:cs="Consolas"/>
        </w:rPr>
      </w:pPr>
      <w:r w:rsidRPr="00991883">
        <w:rPr>
          <w:rFonts w:ascii="Consolas" w:hAnsi="Consolas" w:cs="Consolas"/>
        </w:rPr>
        <w:t xml:space="preserve">                        (x, y, 16, 16))</w:t>
      </w:r>
    </w:p>
    <w:p w:rsidR="00C96584" w:rsidRPr="00991883" w:rsidRDefault="00C96584" w:rsidP="00991883">
      <w:pPr>
        <w:contextualSpacing/>
        <w:rPr>
          <w:rFonts w:ascii="Consolas" w:hAnsi="Consolas" w:cs="Consolas"/>
        </w:rPr>
      </w:pPr>
      <w:r w:rsidRPr="00991883">
        <w:rPr>
          <w:rFonts w:ascii="Consolas" w:hAnsi="Consolas" w:cs="Consolas"/>
        </w:rPr>
        <w:t xml:space="preserve">                """</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class WorldChangeCell(BaseCell):</w:t>
      </w:r>
    </w:p>
    <w:p w:rsidR="00C96584" w:rsidRPr="00991883" w:rsidRDefault="00C96584" w:rsidP="00991883">
      <w:pPr>
        <w:contextualSpacing/>
        <w:rPr>
          <w:rFonts w:ascii="Consolas" w:hAnsi="Consolas" w:cs="Consolas"/>
        </w:rPr>
      </w:pPr>
      <w:r w:rsidRPr="00991883">
        <w:rPr>
          <w:rFonts w:ascii="Consolas" w:hAnsi="Consolas" w:cs="Consolas"/>
        </w:rPr>
        <w:t xml:space="preserve">        solid = False</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def __init__(self, change_map):</w:t>
      </w:r>
    </w:p>
    <w:p w:rsidR="00C96584" w:rsidRPr="00991883" w:rsidRDefault="00C96584" w:rsidP="00991883">
      <w:pPr>
        <w:contextualSpacing/>
        <w:rPr>
          <w:rFonts w:ascii="Consolas" w:hAnsi="Consolas" w:cs="Consolas"/>
        </w:rPr>
      </w:pPr>
      <w:r w:rsidRPr="00991883">
        <w:rPr>
          <w:rFonts w:ascii="Consolas" w:hAnsi="Consolas" w:cs="Consolas"/>
        </w:rPr>
        <w:t xml:space="preserve">                self.change_map = change_map</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def on_enter(self, ent):</w:t>
      </w:r>
    </w:p>
    <w:p w:rsidR="00C96584" w:rsidRPr="00991883" w:rsidRDefault="00C96584" w:rsidP="00991883">
      <w:pPr>
        <w:contextualSpacing/>
        <w:rPr>
          <w:rFonts w:ascii="Consolas" w:hAnsi="Consolas" w:cs="Consolas"/>
        </w:rPr>
      </w:pPr>
      <w:r w:rsidRPr="00991883">
        <w:rPr>
          <w:rFonts w:ascii="Consolas" w:hAnsi="Consolas" w:cs="Consolas"/>
        </w:rPr>
        <w:t xml:space="preserve">                if ent.world in self.change_map:</w:t>
      </w:r>
    </w:p>
    <w:p w:rsidR="00C96584" w:rsidRPr="00991883" w:rsidRDefault="00C96584" w:rsidP="00991883">
      <w:pPr>
        <w:contextualSpacing/>
        <w:rPr>
          <w:rFonts w:ascii="Consolas" w:hAnsi="Consolas" w:cs="Consolas"/>
        </w:rPr>
      </w:pPr>
      <w:r w:rsidRPr="00991883">
        <w:rPr>
          <w:rFonts w:ascii="Consolas" w:hAnsi="Consolas" w:cs="Consolas"/>
        </w:rPr>
        <w:t xml:space="preserve">                        ent.world = self.change_map[ent.world]</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def draw(self, surf, x, y, world):</w:t>
      </w:r>
    </w:p>
    <w:p w:rsidR="00C96584" w:rsidRPr="00991883" w:rsidRDefault="00C96584" w:rsidP="00991883">
      <w:pPr>
        <w:contextualSpacing/>
        <w:rPr>
          <w:rFonts w:ascii="Consolas" w:hAnsi="Consolas" w:cs="Consolas"/>
        </w:rPr>
      </w:pPr>
      <w:r w:rsidRPr="00991883">
        <w:rPr>
          <w:rFonts w:ascii="Consolas" w:hAnsi="Consolas" w:cs="Consolas"/>
        </w:rPr>
        <w:t xml:space="preserve">                surf.blit(</w:t>
      </w:r>
    </w:p>
    <w:p w:rsidR="00C96584" w:rsidRPr="00991883" w:rsidRDefault="00C96584" w:rsidP="00991883">
      <w:pPr>
        <w:contextualSpacing/>
        <w:rPr>
          <w:rFonts w:ascii="Consolas" w:hAnsi="Consolas" w:cs="Consolas"/>
        </w:rPr>
      </w:pPr>
      <w:r w:rsidRPr="00991883">
        <w:rPr>
          <w:rFonts w:ascii="Consolas" w:hAnsi="Consolas" w:cs="Consolas"/>
        </w:rPr>
        <w:t xml:space="preserve">                        (img_tiles_portal if world in self.change_map else img_tiles_floor),</w:t>
      </w:r>
    </w:p>
    <w:p w:rsidR="00C96584" w:rsidRPr="00991883" w:rsidRDefault="00C96584" w:rsidP="00991883">
      <w:pPr>
        <w:contextualSpacing/>
        <w:rPr>
          <w:rFonts w:ascii="Consolas" w:hAnsi="Consolas" w:cs="Consolas"/>
        </w:rPr>
      </w:pPr>
      <w:r w:rsidRPr="00991883">
        <w:rPr>
          <w:rFonts w:ascii="Consolas" w:hAnsi="Consolas" w:cs="Consolas"/>
        </w:rPr>
        <w:t xml:space="preserve">                        (x, y))</w:t>
      </w:r>
    </w:p>
    <w:p w:rsidR="00C96584" w:rsidRPr="00991883" w:rsidRDefault="00C96584" w:rsidP="00991883">
      <w:pPr>
        <w:contextualSpacing/>
        <w:rPr>
          <w:rFonts w:ascii="Consolas" w:hAnsi="Consolas" w:cs="Consolas"/>
        </w:rPr>
      </w:pPr>
      <w:r w:rsidRPr="00991883">
        <w:rPr>
          <w:rFonts w:ascii="Consolas" w:hAnsi="Consolas" w:cs="Consolas"/>
        </w:rPr>
        <w:t xml:space="preserve">                """</w:t>
      </w:r>
    </w:p>
    <w:p w:rsidR="00C96584" w:rsidRPr="00991883" w:rsidRDefault="00C96584" w:rsidP="00991883">
      <w:pPr>
        <w:contextualSpacing/>
        <w:rPr>
          <w:rFonts w:ascii="Consolas" w:hAnsi="Consolas" w:cs="Consolas"/>
        </w:rPr>
      </w:pPr>
      <w:r w:rsidRPr="00991883">
        <w:rPr>
          <w:rFonts w:ascii="Consolas" w:hAnsi="Consolas" w:cs="Consolas"/>
        </w:rPr>
        <w:t xml:space="preserve">                pygame.draw.rect(surf,</w:t>
      </w:r>
    </w:p>
    <w:p w:rsidR="00C96584" w:rsidRPr="00991883" w:rsidRDefault="00C96584" w:rsidP="00991883">
      <w:pPr>
        <w:contextualSpacing/>
        <w:rPr>
          <w:rFonts w:ascii="Consolas" w:hAnsi="Consolas" w:cs="Consolas"/>
        </w:rPr>
      </w:pPr>
      <w:r w:rsidRPr="00991883">
        <w:rPr>
          <w:rFonts w:ascii="Consolas" w:hAnsi="Consolas" w:cs="Consolas"/>
        </w:rPr>
        <w:t xml:space="preserve">                        (rgb(40, 0, 64) if world in self.change_map else rgb(170, 100, 85)),</w:t>
      </w:r>
    </w:p>
    <w:p w:rsidR="00C96584" w:rsidRPr="00991883" w:rsidRDefault="00C96584" w:rsidP="00991883">
      <w:pPr>
        <w:contextualSpacing/>
        <w:rPr>
          <w:rFonts w:ascii="Consolas" w:hAnsi="Consolas" w:cs="Consolas"/>
        </w:rPr>
      </w:pPr>
      <w:r w:rsidRPr="00991883">
        <w:rPr>
          <w:rFonts w:ascii="Consolas" w:hAnsi="Consolas" w:cs="Consolas"/>
        </w:rPr>
        <w:t xml:space="preserve">                        (x, y, 16, 16))</w:t>
      </w:r>
    </w:p>
    <w:p w:rsidR="00C96584" w:rsidRPr="00991883" w:rsidRDefault="00C96584" w:rsidP="00991883">
      <w:pPr>
        <w:contextualSpacing/>
        <w:rPr>
          <w:rFonts w:ascii="Consolas" w:hAnsi="Consolas" w:cs="Consolas"/>
        </w:rPr>
      </w:pPr>
      <w:r w:rsidRPr="00991883">
        <w:rPr>
          <w:rFonts w:ascii="Consolas" w:hAnsi="Consolas" w:cs="Consolas"/>
        </w:rPr>
        <w:t xml:space="preserve">                """</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class Level:</w:t>
      </w:r>
    </w:p>
    <w:p w:rsidR="00C96584" w:rsidRPr="00991883" w:rsidRDefault="00C96584" w:rsidP="00991883">
      <w:pPr>
        <w:contextualSpacing/>
        <w:rPr>
          <w:rFonts w:ascii="Consolas" w:hAnsi="Consolas" w:cs="Consolas"/>
        </w:rPr>
      </w:pPr>
      <w:r w:rsidRPr="00991883">
        <w:rPr>
          <w:rFonts w:ascii="Consolas" w:hAnsi="Consolas" w:cs="Consolas"/>
        </w:rPr>
        <w:t xml:space="preserve">        """</w:t>
      </w:r>
    </w:p>
    <w:p w:rsidR="00C96584" w:rsidRPr="00991883" w:rsidRDefault="00C96584" w:rsidP="00991883">
      <w:pPr>
        <w:contextualSpacing/>
        <w:rPr>
          <w:rFonts w:ascii="Consolas" w:hAnsi="Consolas" w:cs="Consolas"/>
        </w:rPr>
      </w:pPr>
      <w:r w:rsidRPr="00991883">
        <w:rPr>
          <w:rFonts w:ascii="Consolas" w:hAnsi="Consolas" w:cs="Consolas"/>
        </w:rPr>
        <w:t xml:space="preserve">        A Level contains all the logic and stuff for a, well, level.</w:t>
      </w:r>
    </w:p>
    <w:p w:rsidR="00C96584" w:rsidRPr="00991883" w:rsidRDefault="00C96584" w:rsidP="00991883">
      <w:pPr>
        <w:contextualSpacing/>
        <w:rPr>
          <w:rFonts w:ascii="Consolas" w:hAnsi="Consolas" w:cs="Consolas"/>
        </w:rPr>
      </w:pPr>
      <w:r w:rsidRPr="00991883">
        <w:rPr>
          <w:rFonts w:ascii="Consolas" w:hAnsi="Consolas" w:cs="Consolas"/>
        </w:rPr>
        <w:t xml:space="preserve">        """</w:t>
      </w:r>
    </w:p>
    <w:p w:rsidR="00C96584" w:rsidRPr="00991883" w:rsidRDefault="00C96584" w:rsidP="00991883">
      <w:pPr>
        <w:contextualSpacing/>
        <w:rPr>
          <w:rFonts w:ascii="Consolas" w:hAnsi="Consolas" w:cs="Consolas"/>
        </w:rPr>
      </w:pPr>
      <w:r w:rsidRPr="00991883">
        <w:rPr>
          <w:rFonts w:ascii="Consolas" w:hAnsi="Consolas" w:cs="Consolas"/>
        </w:rPr>
        <w:t xml:space="preserve">        def __init__(self, data):</w:t>
      </w:r>
    </w:p>
    <w:p w:rsidR="00C96584" w:rsidRPr="00991883" w:rsidRDefault="00C96584" w:rsidP="00991883">
      <w:pPr>
        <w:contextualSpacing/>
        <w:rPr>
          <w:rFonts w:ascii="Consolas" w:hAnsi="Consolas" w:cs="Consolas"/>
        </w:rPr>
      </w:pPr>
      <w:r w:rsidRPr="00991883">
        <w:rPr>
          <w:rFonts w:ascii="Consolas" w:hAnsi="Consolas" w:cs="Consolas"/>
        </w:rPr>
        <w:t xml:space="preserve">                # Allocate entity list</w:t>
      </w:r>
    </w:p>
    <w:p w:rsidR="00C96584" w:rsidRPr="00991883" w:rsidRDefault="00C96584" w:rsidP="00991883">
      <w:pPr>
        <w:contextualSpacing/>
        <w:rPr>
          <w:rFonts w:ascii="Consolas" w:hAnsi="Consolas" w:cs="Consolas"/>
        </w:rPr>
      </w:pPr>
      <w:r w:rsidRPr="00991883">
        <w:rPr>
          <w:rFonts w:ascii="Consolas" w:hAnsi="Consolas" w:cs="Consolas"/>
        </w:rPr>
        <w:t xml:space="preserve">                self.ents = []</w:t>
      </w:r>
    </w:p>
    <w:p w:rsidR="00C96584" w:rsidRPr="00991883" w:rsidRDefault="00C96584" w:rsidP="00991883">
      <w:pPr>
        <w:contextualSpacing/>
        <w:rPr>
          <w:rFonts w:ascii="Consolas" w:hAnsi="Consolas" w:cs="Consolas"/>
        </w:rPr>
      </w:pPr>
      <w:r w:rsidRPr="00991883">
        <w:rPr>
          <w:rFonts w:ascii="Consolas" w:hAnsi="Consolas" w:cs="Consolas"/>
        </w:rPr>
        <w:t xml:space="preserve">                self.player = None</w:t>
      </w:r>
    </w:p>
    <w:p w:rsidR="00C96584" w:rsidRPr="00991883" w:rsidRDefault="00C96584" w:rsidP="00991883">
      <w:pPr>
        <w:contextualSpacing/>
        <w:rPr>
          <w:rFonts w:ascii="Consolas" w:hAnsi="Consolas" w:cs="Consolas"/>
        </w:rPr>
      </w:pPr>
      <w:r w:rsidRPr="00991883">
        <w:rPr>
          <w:rFonts w:ascii="Consolas" w:hAnsi="Consolas" w:cs="Consolas"/>
        </w:rPr>
        <w:t xml:space="preserve">                self.player_spawn = None</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 Allocate grid</w:t>
      </w:r>
    </w:p>
    <w:p w:rsidR="00C96584" w:rsidRPr="00991883" w:rsidRDefault="00C96584" w:rsidP="00991883">
      <w:pPr>
        <w:contextualSpacing/>
        <w:rPr>
          <w:rFonts w:ascii="Consolas" w:hAnsi="Consolas" w:cs="Consolas"/>
        </w:rPr>
      </w:pPr>
      <w:r w:rsidRPr="00991883">
        <w:rPr>
          <w:rFonts w:ascii="Consolas" w:hAnsi="Consolas" w:cs="Consolas"/>
        </w:rPr>
        <w:t xml:space="preserve">                self.g = [[None for x in xrange(len(data[0]))]</w:t>
      </w:r>
    </w:p>
    <w:p w:rsidR="00C96584" w:rsidRPr="00991883" w:rsidRDefault="00C96584" w:rsidP="00991883">
      <w:pPr>
        <w:contextualSpacing/>
        <w:rPr>
          <w:rFonts w:ascii="Consolas" w:hAnsi="Consolas" w:cs="Consolas"/>
        </w:rPr>
      </w:pPr>
      <w:r w:rsidRPr="00991883">
        <w:rPr>
          <w:rFonts w:ascii="Consolas" w:hAnsi="Consolas" w:cs="Consolas"/>
        </w:rPr>
        <w:t xml:space="preserve">                        for y in xrange(len(data))]</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 Put stuff into grid</w:t>
      </w:r>
    </w:p>
    <w:p w:rsidR="00C96584" w:rsidRPr="00991883" w:rsidRDefault="00C96584" w:rsidP="00991883">
      <w:pPr>
        <w:contextualSpacing/>
        <w:rPr>
          <w:rFonts w:ascii="Consolas" w:hAnsi="Consolas" w:cs="Consolas"/>
        </w:rPr>
      </w:pPr>
      <w:r w:rsidRPr="00991883">
        <w:rPr>
          <w:rFonts w:ascii="Consolas" w:hAnsi="Consolas" w:cs="Consolas"/>
        </w:rPr>
        <w:t xml:space="preserve">                for l, y in zip(data, xrange(len(data))):</w:t>
      </w:r>
    </w:p>
    <w:p w:rsidR="00C96584" w:rsidRPr="00991883" w:rsidRDefault="00C96584" w:rsidP="00991883">
      <w:pPr>
        <w:contextualSpacing/>
        <w:rPr>
          <w:rFonts w:ascii="Consolas" w:hAnsi="Consolas" w:cs="Consolas"/>
        </w:rPr>
      </w:pPr>
      <w:r w:rsidRPr="00991883">
        <w:rPr>
          <w:rFonts w:ascii="Consolas" w:hAnsi="Consolas" w:cs="Consolas"/>
        </w:rPr>
        <w:t xml:space="preserve">                        for c, x in zip(l, xrange(len(l))):</w:t>
      </w:r>
    </w:p>
    <w:p w:rsidR="00C96584" w:rsidRPr="00991883" w:rsidRDefault="00C96584" w:rsidP="00991883">
      <w:pPr>
        <w:contextualSpacing/>
        <w:rPr>
          <w:rFonts w:ascii="Consolas" w:hAnsi="Consolas" w:cs="Consolas"/>
        </w:rPr>
      </w:pPr>
      <w:r w:rsidRPr="00991883">
        <w:rPr>
          <w:rFonts w:ascii="Consolas" w:hAnsi="Consolas" w:cs="Consolas"/>
        </w:rPr>
        <w:t xml:space="preserve">                                self.g[y][x] = self.translate_level_char(c, x, y)</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lastRenderedPageBreak/>
        <w:t xml:space="preserve">        def respawn_player(self):</w:t>
      </w:r>
    </w:p>
    <w:p w:rsidR="00C96584" w:rsidRPr="00991883" w:rsidRDefault="00C96584" w:rsidP="00991883">
      <w:pPr>
        <w:contextualSpacing/>
        <w:rPr>
          <w:rFonts w:ascii="Consolas" w:hAnsi="Consolas" w:cs="Consolas"/>
        </w:rPr>
      </w:pPr>
      <w:r w:rsidRPr="00991883">
        <w:rPr>
          <w:rFonts w:ascii="Consolas" w:hAnsi="Consolas" w:cs="Consolas"/>
        </w:rPr>
        <w:t xml:space="preserve">                self.player.cx, self.player.cy = self.player_spawn</w:t>
      </w:r>
    </w:p>
    <w:p w:rsidR="00C96584" w:rsidRPr="00991883" w:rsidRDefault="00C96584" w:rsidP="00991883">
      <w:pPr>
        <w:contextualSpacing/>
        <w:rPr>
          <w:rFonts w:ascii="Consolas" w:hAnsi="Consolas" w:cs="Consolas"/>
        </w:rPr>
      </w:pPr>
      <w:r w:rsidRPr="00991883">
        <w:rPr>
          <w:rFonts w:ascii="Consolas" w:hAnsi="Consolas" w:cs="Consolas"/>
        </w:rPr>
        <w:t xml:space="preserve">                self.player.ox, self.player.oy = (0, 0)</w:t>
      </w:r>
    </w:p>
    <w:p w:rsidR="00C96584" w:rsidRPr="00991883" w:rsidRDefault="00C96584" w:rsidP="00991883">
      <w:pPr>
        <w:contextualSpacing/>
        <w:rPr>
          <w:rFonts w:ascii="Consolas" w:hAnsi="Consolas" w:cs="Consolas"/>
        </w:rPr>
      </w:pPr>
      <w:r w:rsidRPr="00991883">
        <w:rPr>
          <w:rFonts w:ascii="Consolas" w:hAnsi="Consolas" w:cs="Consolas"/>
        </w:rPr>
        <w:t xml:space="preserve">                global real_camx</w:t>
      </w:r>
    </w:p>
    <w:p w:rsidR="00C96584" w:rsidRPr="00991883" w:rsidRDefault="00C96584" w:rsidP="00991883">
      <w:pPr>
        <w:contextualSpacing/>
        <w:rPr>
          <w:rFonts w:ascii="Consolas" w:hAnsi="Consolas" w:cs="Consolas"/>
        </w:rPr>
      </w:pPr>
      <w:r w:rsidRPr="00991883">
        <w:rPr>
          <w:rFonts w:ascii="Consolas" w:hAnsi="Consolas" w:cs="Consolas"/>
        </w:rPr>
        <w:t xml:space="preserve">                global real_camy</w:t>
      </w:r>
    </w:p>
    <w:p w:rsidR="00C96584" w:rsidRPr="00991883" w:rsidRDefault="00C96584" w:rsidP="00991883">
      <w:pPr>
        <w:contextualSpacing/>
        <w:rPr>
          <w:rFonts w:ascii="Consolas" w:hAnsi="Consolas" w:cs="Consolas"/>
        </w:rPr>
      </w:pPr>
      <w:r w:rsidRPr="00991883">
        <w:rPr>
          <w:rFonts w:ascii="Consolas" w:hAnsi="Consolas" w:cs="Consolas"/>
        </w:rPr>
        <w:t xml:space="preserve">                real_camx, real_camy = map(lambda v: v*16+8, self.player_spawn)</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def get_cell(self, x, y):</w:t>
      </w:r>
    </w:p>
    <w:p w:rsidR="00C96584" w:rsidRPr="00991883" w:rsidRDefault="00C96584" w:rsidP="00991883">
      <w:pPr>
        <w:contextualSpacing/>
        <w:rPr>
          <w:rFonts w:ascii="Consolas" w:hAnsi="Consolas" w:cs="Consolas"/>
        </w:rPr>
      </w:pPr>
      <w:r w:rsidRPr="00991883">
        <w:rPr>
          <w:rFonts w:ascii="Consolas" w:hAnsi="Consolas" w:cs="Consolas"/>
        </w:rPr>
        <w:t xml:space="preserve">                """</w:t>
      </w:r>
    </w:p>
    <w:p w:rsidR="00C96584" w:rsidRPr="00991883" w:rsidRDefault="00C96584" w:rsidP="00991883">
      <w:pPr>
        <w:contextualSpacing/>
        <w:rPr>
          <w:rFonts w:ascii="Consolas" w:hAnsi="Consolas" w:cs="Consolas"/>
        </w:rPr>
      </w:pPr>
      <w:r w:rsidRPr="00991883">
        <w:rPr>
          <w:rFonts w:ascii="Consolas" w:hAnsi="Consolas" w:cs="Consolas"/>
        </w:rPr>
        <w:t xml:space="preserve">                Gets a cell from the level for inspection or mutilation.</w:t>
      </w:r>
    </w:p>
    <w:p w:rsidR="00C96584" w:rsidRPr="00991883" w:rsidRDefault="00C96584" w:rsidP="00991883">
      <w:pPr>
        <w:contextualSpacing/>
        <w:rPr>
          <w:rFonts w:ascii="Consolas" w:hAnsi="Consolas" w:cs="Consolas"/>
        </w:rPr>
      </w:pPr>
      <w:r w:rsidRPr="00991883">
        <w:rPr>
          <w:rFonts w:ascii="Consolas" w:hAnsi="Consolas" w:cs="Consolas"/>
        </w:rPr>
        <w:t xml:space="preserve">                """</w:t>
      </w:r>
    </w:p>
    <w:p w:rsidR="00C96584" w:rsidRPr="00991883" w:rsidRDefault="00C96584" w:rsidP="00991883">
      <w:pPr>
        <w:contextualSpacing/>
        <w:rPr>
          <w:rFonts w:ascii="Consolas" w:hAnsi="Consolas" w:cs="Consolas"/>
        </w:rPr>
      </w:pPr>
      <w:r w:rsidRPr="00991883">
        <w:rPr>
          <w:rFonts w:ascii="Consolas" w:hAnsi="Consolas" w:cs="Consolas"/>
        </w:rPr>
        <w:t xml:space="preserve">                if y &lt; 0 or y &gt;= len(self.g): return None</w:t>
      </w:r>
    </w:p>
    <w:p w:rsidR="00C96584" w:rsidRPr="00991883" w:rsidRDefault="00C96584" w:rsidP="00991883">
      <w:pPr>
        <w:contextualSpacing/>
        <w:rPr>
          <w:rFonts w:ascii="Consolas" w:hAnsi="Consolas" w:cs="Consolas"/>
        </w:rPr>
      </w:pPr>
      <w:r w:rsidRPr="00991883">
        <w:rPr>
          <w:rFonts w:ascii="Consolas" w:hAnsi="Consolas" w:cs="Consolas"/>
        </w:rPr>
        <w:t xml:space="preserve">                if x &lt; 0 or x &gt;= len(self.g[y]): return None</w:t>
      </w:r>
    </w:p>
    <w:p w:rsidR="00C96584" w:rsidRPr="00991883" w:rsidRDefault="00C96584" w:rsidP="00991883">
      <w:pPr>
        <w:contextualSpacing/>
        <w:rPr>
          <w:rFonts w:ascii="Consolas" w:hAnsi="Consolas" w:cs="Consolas"/>
        </w:rPr>
      </w:pPr>
      <w:r w:rsidRPr="00991883">
        <w:rPr>
          <w:rFonts w:ascii="Consolas" w:hAnsi="Consolas" w:cs="Consolas"/>
        </w:rPr>
        <w:t xml:space="preserve">                return self.g[y][x]</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def tick(self):</w:t>
      </w:r>
    </w:p>
    <w:p w:rsidR="00C96584" w:rsidRPr="00991883" w:rsidRDefault="00C96584" w:rsidP="00991883">
      <w:pPr>
        <w:contextualSpacing/>
        <w:rPr>
          <w:rFonts w:ascii="Consolas" w:hAnsi="Consolas" w:cs="Consolas"/>
        </w:rPr>
      </w:pPr>
      <w:r w:rsidRPr="00991883">
        <w:rPr>
          <w:rFonts w:ascii="Consolas" w:hAnsi="Consolas" w:cs="Consolas"/>
        </w:rPr>
        <w:t xml:space="preserve">                """</w:t>
      </w:r>
    </w:p>
    <w:p w:rsidR="00C96584" w:rsidRPr="00991883" w:rsidRDefault="00C96584" w:rsidP="00991883">
      <w:pPr>
        <w:contextualSpacing/>
        <w:rPr>
          <w:rFonts w:ascii="Consolas" w:hAnsi="Consolas" w:cs="Consolas"/>
        </w:rPr>
      </w:pPr>
      <w:r w:rsidRPr="00991883">
        <w:rPr>
          <w:rFonts w:ascii="Consolas" w:hAnsi="Consolas" w:cs="Consolas"/>
        </w:rPr>
        <w:t xml:space="preserve">                Logic update for level.</w:t>
      </w:r>
    </w:p>
    <w:p w:rsidR="00C96584" w:rsidRPr="00991883" w:rsidRDefault="00C96584" w:rsidP="00991883">
      <w:pPr>
        <w:contextualSpacing/>
        <w:rPr>
          <w:rFonts w:ascii="Consolas" w:hAnsi="Consolas" w:cs="Consolas"/>
        </w:rPr>
      </w:pPr>
      <w:r w:rsidRPr="00991883">
        <w:rPr>
          <w:rFonts w:ascii="Consolas" w:hAnsi="Consolas" w:cs="Consolas"/>
        </w:rPr>
        <w:t xml:space="preserve">                """</w:t>
      </w:r>
    </w:p>
    <w:p w:rsidR="00C96584" w:rsidRPr="00991883" w:rsidRDefault="00C96584" w:rsidP="00991883">
      <w:pPr>
        <w:contextualSpacing/>
        <w:rPr>
          <w:rFonts w:ascii="Consolas" w:hAnsi="Consolas" w:cs="Consolas"/>
        </w:rPr>
      </w:pPr>
      <w:r w:rsidRPr="00991883">
        <w:rPr>
          <w:rFonts w:ascii="Consolas" w:hAnsi="Consolas" w:cs="Consolas"/>
        </w:rPr>
        <w:t xml:space="preserve">                # Update entities</w:t>
      </w:r>
    </w:p>
    <w:p w:rsidR="00C96584" w:rsidRPr="00991883" w:rsidRDefault="00C96584" w:rsidP="00991883">
      <w:pPr>
        <w:contextualSpacing/>
        <w:rPr>
          <w:rFonts w:ascii="Consolas" w:hAnsi="Consolas" w:cs="Consolas"/>
        </w:rPr>
      </w:pPr>
      <w:r w:rsidRPr="00991883">
        <w:rPr>
          <w:rFonts w:ascii="Consolas" w:hAnsi="Consolas" w:cs="Consolas"/>
        </w:rPr>
        <w:t xml:space="preserve">                for ent in self.ents:</w:t>
      </w:r>
    </w:p>
    <w:p w:rsidR="00C96584" w:rsidRPr="00991883" w:rsidRDefault="00C96584" w:rsidP="00991883">
      <w:pPr>
        <w:contextualSpacing/>
        <w:rPr>
          <w:rFonts w:ascii="Consolas" w:hAnsi="Consolas" w:cs="Consolas"/>
        </w:rPr>
      </w:pPr>
      <w:r w:rsidRPr="00991883">
        <w:rPr>
          <w:rFonts w:ascii="Consolas" w:hAnsi="Consolas" w:cs="Consolas"/>
        </w:rPr>
        <w:t xml:space="preserve">                        ent.tick()</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def draw(self, surf, camx, camy, world):</w:t>
      </w:r>
    </w:p>
    <w:p w:rsidR="00C96584" w:rsidRPr="00991883" w:rsidRDefault="00C96584" w:rsidP="00991883">
      <w:pPr>
        <w:contextualSpacing/>
        <w:rPr>
          <w:rFonts w:ascii="Consolas" w:hAnsi="Consolas" w:cs="Consolas"/>
        </w:rPr>
      </w:pPr>
      <w:r w:rsidRPr="00991883">
        <w:rPr>
          <w:rFonts w:ascii="Consolas" w:hAnsi="Consolas" w:cs="Consolas"/>
        </w:rPr>
        <w:t xml:space="preserve">                """</w:t>
      </w:r>
    </w:p>
    <w:p w:rsidR="00C96584" w:rsidRPr="00991883" w:rsidRDefault="00C96584" w:rsidP="00991883">
      <w:pPr>
        <w:contextualSpacing/>
        <w:rPr>
          <w:rFonts w:ascii="Consolas" w:hAnsi="Consolas" w:cs="Consolas"/>
        </w:rPr>
      </w:pPr>
      <w:r w:rsidRPr="00991883">
        <w:rPr>
          <w:rFonts w:ascii="Consolas" w:hAnsi="Consolas" w:cs="Consolas"/>
        </w:rPr>
        <w:t xml:space="preserve">                Draws the level at (-camx, -camy) on surface "surf", using world "world".</w:t>
      </w:r>
    </w:p>
    <w:p w:rsidR="00C96584" w:rsidRPr="00991883" w:rsidRDefault="00C96584" w:rsidP="00991883">
      <w:pPr>
        <w:contextualSpacing/>
        <w:rPr>
          <w:rFonts w:ascii="Consolas" w:hAnsi="Consolas" w:cs="Consolas"/>
        </w:rPr>
      </w:pPr>
      <w:r w:rsidRPr="00991883">
        <w:rPr>
          <w:rFonts w:ascii="Consolas" w:hAnsi="Consolas" w:cs="Consolas"/>
        </w:rPr>
        <w:t xml:space="preserve">                """</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 Draw cells</w:t>
      </w:r>
    </w:p>
    <w:p w:rsidR="00C96584" w:rsidRPr="00991883" w:rsidRDefault="00C96584" w:rsidP="00991883">
      <w:pPr>
        <w:contextualSpacing/>
        <w:rPr>
          <w:rFonts w:ascii="Consolas" w:hAnsi="Consolas" w:cs="Consolas"/>
        </w:rPr>
      </w:pPr>
      <w:r w:rsidRPr="00991883">
        <w:rPr>
          <w:rFonts w:ascii="Consolas" w:hAnsi="Consolas" w:cs="Consolas"/>
        </w:rPr>
        <w:t xml:space="preserve">                for y in xrange(len(self.g)):</w:t>
      </w:r>
    </w:p>
    <w:p w:rsidR="00C96584" w:rsidRPr="00991883" w:rsidRDefault="00C96584" w:rsidP="00991883">
      <w:pPr>
        <w:contextualSpacing/>
        <w:rPr>
          <w:rFonts w:ascii="Consolas" w:hAnsi="Consolas" w:cs="Consolas"/>
        </w:rPr>
      </w:pPr>
      <w:r w:rsidRPr="00991883">
        <w:rPr>
          <w:rFonts w:ascii="Consolas" w:hAnsi="Consolas" w:cs="Consolas"/>
        </w:rPr>
        <w:t xml:space="preserve">                        for x in xrange(len(self.g[0])):</w:t>
      </w:r>
    </w:p>
    <w:p w:rsidR="00C96584" w:rsidRPr="00991883" w:rsidRDefault="00C96584" w:rsidP="00991883">
      <w:pPr>
        <w:contextualSpacing/>
        <w:rPr>
          <w:rFonts w:ascii="Consolas" w:hAnsi="Consolas" w:cs="Consolas"/>
        </w:rPr>
      </w:pPr>
      <w:r w:rsidRPr="00991883">
        <w:rPr>
          <w:rFonts w:ascii="Consolas" w:hAnsi="Consolas" w:cs="Consolas"/>
        </w:rPr>
        <w:t xml:space="preserve">                                cell = self.g[y][x]</w:t>
      </w:r>
    </w:p>
    <w:p w:rsidR="00C96584" w:rsidRPr="00991883" w:rsidRDefault="00C96584" w:rsidP="00991883">
      <w:pPr>
        <w:contextualSpacing/>
        <w:rPr>
          <w:rFonts w:ascii="Consolas" w:hAnsi="Consolas" w:cs="Consolas"/>
        </w:rPr>
      </w:pPr>
      <w:r w:rsidRPr="00991883">
        <w:rPr>
          <w:rFonts w:ascii="Consolas" w:hAnsi="Consolas" w:cs="Consolas"/>
        </w:rPr>
        <w:t xml:space="preserve">                                if cell != None:</w:t>
      </w:r>
    </w:p>
    <w:p w:rsidR="00C96584" w:rsidRPr="00991883" w:rsidRDefault="00C96584" w:rsidP="00991883">
      <w:pPr>
        <w:contextualSpacing/>
        <w:rPr>
          <w:rFonts w:ascii="Consolas" w:hAnsi="Consolas" w:cs="Consolas"/>
        </w:rPr>
      </w:pPr>
      <w:r w:rsidRPr="00991883">
        <w:rPr>
          <w:rFonts w:ascii="Consolas" w:hAnsi="Consolas" w:cs="Consolas"/>
        </w:rPr>
        <w:t xml:space="preserve">                                        cell.draw(surf, x*16-camx, y*16-camy, world)</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 Draw entities</w:t>
      </w:r>
    </w:p>
    <w:p w:rsidR="00C96584" w:rsidRPr="00991883" w:rsidRDefault="00C96584" w:rsidP="00991883">
      <w:pPr>
        <w:contextualSpacing/>
        <w:rPr>
          <w:rFonts w:ascii="Consolas" w:hAnsi="Consolas" w:cs="Consolas"/>
        </w:rPr>
      </w:pPr>
      <w:r w:rsidRPr="00991883">
        <w:rPr>
          <w:rFonts w:ascii="Consolas" w:hAnsi="Consolas" w:cs="Consolas"/>
        </w:rPr>
        <w:t xml:space="preserve">                for ent in self.ents:</w:t>
      </w:r>
    </w:p>
    <w:p w:rsidR="00C96584" w:rsidRPr="00991883" w:rsidRDefault="00C96584" w:rsidP="00991883">
      <w:pPr>
        <w:contextualSpacing/>
        <w:rPr>
          <w:rFonts w:ascii="Consolas" w:hAnsi="Consolas" w:cs="Consolas"/>
        </w:rPr>
      </w:pPr>
      <w:r w:rsidRPr="00991883">
        <w:rPr>
          <w:rFonts w:ascii="Consolas" w:hAnsi="Consolas" w:cs="Consolas"/>
        </w:rPr>
        <w:t xml:space="preserve">                        ent.draw(surf, -camx, -camy, world)</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def translate_level_char(self, c, x, y):</w:t>
      </w:r>
    </w:p>
    <w:p w:rsidR="00C96584" w:rsidRPr="00991883" w:rsidRDefault="00C96584" w:rsidP="00991883">
      <w:pPr>
        <w:contextualSpacing/>
        <w:rPr>
          <w:rFonts w:ascii="Consolas" w:hAnsi="Consolas" w:cs="Consolas"/>
        </w:rPr>
      </w:pPr>
      <w:r w:rsidRPr="00991883">
        <w:rPr>
          <w:rFonts w:ascii="Consolas" w:hAnsi="Consolas" w:cs="Consolas"/>
        </w:rPr>
        <w:t xml:space="preserve">                """</w:t>
      </w:r>
    </w:p>
    <w:p w:rsidR="00C96584" w:rsidRPr="00991883" w:rsidRDefault="00C96584" w:rsidP="00991883">
      <w:pPr>
        <w:contextualSpacing/>
        <w:rPr>
          <w:rFonts w:ascii="Consolas" w:hAnsi="Consolas" w:cs="Consolas"/>
        </w:rPr>
      </w:pPr>
      <w:r w:rsidRPr="00991883">
        <w:rPr>
          <w:rFonts w:ascii="Consolas" w:hAnsi="Consolas" w:cs="Consolas"/>
        </w:rPr>
        <w:t xml:space="preserve">                Maps a character from the source level to an actual class.</w:t>
      </w:r>
    </w:p>
    <w:p w:rsidR="00C96584" w:rsidRPr="00991883" w:rsidRDefault="00C96584" w:rsidP="00991883">
      <w:pPr>
        <w:contextualSpacing/>
        <w:rPr>
          <w:rFonts w:ascii="Consolas" w:hAnsi="Consolas" w:cs="Consolas"/>
        </w:rPr>
      </w:pPr>
      <w:r w:rsidRPr="00991883">
        <w:rPr>
          <w:rFonts w:ascii="Consolas" w:hAnsi="Consolas" w:cs="Consolas"/>
        </w:rPr>
        <w:t xml:space="preserve">                """</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lastRenderedPageBreak/>
        <w:t xml:space="preserve">                if c == ".":</w:t>
      </w:r>
    </w:p>
    <w:p w:rsidR="00C96584" w:rsidRPr="00991883" w:rsidRDefault="00C96584" w:rsidP="00991883">
      <w:pPr>
        <w:contextualSpacing/>
        <w:rPr>
          <w:rFonts w:ascii="Consolas" w:hAnsi="Consolas" w:cs="Consolas"/>
        </w:rPr>
      </w:pPr>
      <w:r w:rsidRPr="00991883">
        <w:rPr>
          <w:rFonts w:ascii="Consolas" w:hAnsi="Consolas" w:cs="Consolas"/>
        </w:rPr>
        <w:t xml:space="preserve">                        return None</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elif c == ",":</w:t>
      </w:r>
    </w:p>
    <w:p w:rsidR="00C96584" w:rsidRPr="00991883" w:rsidRDefault="00C96584" w:rsidP="00991883">
      <w:pPr>
        <w:contextualSpacing/>
        <w:rPr>
          <w:rFonts w:ascii="Consolas" w:hAnsi="Consolas" w:cs="Consolas"/>
        </w:rPr>
      </w:pPr>
      <w:r w:rsidRPr="00991883">
        <w:rPr>
          <w:rFonts w:ascii="Consolas" w:hAnsi="Consolas" w:cs="Consolas"/>
        </w:rPr>
        <w:t xml:space="preserve">                        return FloorCell()</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elif c == "#":</w:t>
      </w:r>
    </w:p>
    <w:p w:rsidR="00C96584" w:rsidRPr="00991883" w:rsidRDefault="00C96584" w:rsidP="00991883">
      <w:pPr>
        <w:contextualSpacing/>
        <w:rPr>
          <w:rFonts w:ascii="Consolas" w:hAnsi="Consolas" w:cs="Consolas"/>
        </w:rPr>
      </w:pPr>
      <w:r w:rsidRPr="00991883">
        <w:rPr>
          <w:rFonts w:ascii="Consolas" w:hAnsi="Consolas" w:cs="Consolas"/>
        </w:rPr>
        <w:t xml:space="preserve">                        return WallCell()</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elif c == "0":</w:t>
      </w:r>
    </w:p>
    <w:p w:rsidR="00C96584" w:rsidRPr="00991883" w:rsidRDefault="00C96584" w:rsidP="00991883">
      <w:pPr>
        <w:contextualSpacing/>
        <w:rPr>
          <w:rFonts w:ascii="Consolas" w:hAnsi="Consolas" w:cs="Consolas"/>
        </w:rPr>
      </w:pPr>
      <w:r w:rsidRPr="00991883">
        <w:rPr>
          <w:rFonts w:ascii="Consolas" w:hAnsi="Consolas" w:cs="Consolas"/>
        </w:rPr>
        <w:t xml:space="preserve">                        return WorldAcceptCell(set((0,)))</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elif c == "1":</w:t>
      </w:r>
    </w:p>
    <w:p w:rsidR="00C96584" w:rsidRPr="00991883" w:rsidRDefault="00C96584" w:rsidP="00991883">
      <w:pPr>
        <w:contextualSpacing/>
        <w:rPr>
          <w:rFonts w:ascii="Consolas" w:hAnsi="Consolas" w:cs="Consolas"/>
        </w:rPr>
      </w:pPr>
      <w:r w:rsidRPr="00991883">
        <w:rPr>
          <w:rFonts w:ascii="Consolas" w:hAnsi="Consolas" w:cs="Consolas"/>
        </w:rPr>
        <w:t xml:space="preserve">                        return WorldChangeCell({0:2})</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elif c == "2":</w:t>
      </w:r>
    </w:p>
    <w:p w:rsidR="00C96584" w:rsidRPr="00991883" w:rsidRDefault="00C96584" w:rsidP="00991883">
      <w:pPr>
        <w:contextualSpacing/>
        <w:rPr>
          <w:rFonts w:ascii="Consolas" w:hAnsi="Consolas" w:cs="Consolas"/>
        </w:rPr>
      </w:pPr>
      <w:r w:rsidRPr="00991883">
        <w:rPr>
          <w:rFonts w:ascii="Consolas" w:hAnsi="Consolas" w:cs="Consolas"/>
        </w:rPr>
        <w:t xml:space="preserve">                        return WorldAcceptCell(set((2,)))</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elif c == "3":</w:t>
      </w:r>
    </w:p>
    <w:p w:rsidR="00C96584" w:rsidRPr="00991883" w:rsidRDefault="00C96584" w:rsidP="00991883">
      <w:pPr>
        <w:contextualSpacing/>
        <w:rPr>
          <w:rFonts w:ascii="Consolas" w:hAnsi="Consolas" w:cs="Consolas"/>
        </w:rPr>
      </w:pPr>
      <w:r w:rsidRPr="00991883">
        <w:rPr>
          <w:rFonts w:ascii="Consolas" w:hAnsi="Consolas" w:cs="Consolas"/>
        </w:rPr>
        <w:t xml:space="preserve">                        return WorldChangeCell({2:4})</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elif c == "4":</w:t>
      </w:r>
    </w:p>
    <w:p w:rsidR="00C96584" w:rsidRPr="00991883" w:rsidRDefault="00C96584" w:rsidP="00991883">
      <w:pPr>
        <w:contextualSpacing/>
        <w:rPr>
          <w:rFonts w:ascii="Consolas" w:hAnsi="Consolas" w:cs="Consolas"/>
        </w:rPr>
      </w:pPr>
      <w:r w:rsidRPr="00991883">
        <w:rPr>
          <w:rFonts w:ascii="Consolas" w:hAnsi="Consolas" w:cs="Consolas"/>
        </w:rPr>
        <w:t xml:space="preserve">                        return WorldAcceptCell(set((4,)))</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elif c == "5":</w:t>
      </w:r>
    </w:p>
    <w:p w:rsidR="00C96584" w:rsidRPr="00991883" w:rsidRDefault="00C96584" w:rsidP="00991883">
      <w:pPr>
        <w:contextualSpacing/>
        <w:rPr>
          <w:rFonts w:ascii="Consolas" w:hAnsi="Consolas" w:cs="Consolas"/>
        </w:rPr>
      </w:pPr>
      <w:r w:rsidRPr="00991883">
        <w:rPr>
          <w:rFonts w:ascii="Consolas" w:hAnsi="Consolas" w:cs="Consolas"/>
        </w:rPr>
        <w:t xml:space="preserve">                        return WorldChangeCell({4:0})</w:t>
      </w:r>
    </w:p>
    <w:p w:rsidR="00C96584" w:rsidRPr="00991883" w:rsidRDefault="00C96584" w:rsidP="00991883">
      <w:pPr>
        <w:contextualSpacing/>
        <w:rPr>
          <w:rFonts w:ascii="Consolas" w:hAnsi="Consolas" w:cs="Consolas"/>
        </w:rPr>
      </w:pPr>
      <w:r w:rsidRPr="00991883">
        <w:rPr>
          <w:rFonts w:ascii="Consolas" w:hAnsi="Consolas" w:cs="Consolas"/>
        </w:rPr>
        <w:t xml:space="preserve">                </w:t>
      </w:r>
    </w:p>
    <w:p w:rsidR="00C96584" w:rsidRPr="00991883" w:rsidRDefault="00C96584" w:rsidP="00991883">
      <w:pPr>
        <w:contextualSpacing/>
        <w:rPr>
          <w:rFonts w:ascii="Consolas" w:hAnsi="Consolas" w:cs="Consolas"/>
        </w:rPr>
      </w:pPr>
      <w:r w:rsidRPr="00991883">
        <w:rPr>
          <w:rFonts w:ascii="Consolas" w:hAnsi="Consolas" w:cs="Consolas"/>
        </w:rPr>
        <w:t xml:space="preserve">                elif c == "@":</w:t>
      </w:r>
    </w:p>
    <w:p w:rsidR="00C96584" w:rsidRPr="00991883" w:rsidRDefault="00C96584" w:rsidP="00991883">
      <w:pPr>
        <w:contextualSpacing/>
        <w:rPr>
          <w:rFonts w:ascii="Consolas" w:hAnsi="Consolas" w:cs="Consolas"/>
        </w:rPr>
      </w:pPr>
      <w:r w:rsidRPr="00991883">
        <w:rPr>
          <w:rFonts w:ascii="Consolas" w:hAnsi="Consolas" w:cs="Consolas"/>
        </w:rPr>
        <w:t xml:space="preserve">                        return SetLevelCell("next")</w:t>
      </w:r>
    </w:p>
    <w:p w:rsidR="00C96584" w:rsidRPr="00991883" w:rsidRDefault="00C96584" w:rsidP="00991883">
      <w:pPr>
        <w:contextualSpacing/>
        <w:rPr>
          <w:rFonts w:ascii="Consolas" w:hAnsi="Consolas" w:cs="Consolas"/>
        </w:rPr>
      </w:pPr>
      <w:r w:rsidRPr="00991883">
        <w:rPr>
          <w:rFonts w:ascii="Consolas" w:hAnsi="Consolas" w:cs="Consolas"/>
        </w:rPr>
        <w:t xml:space="preserve">                </w:t>
      </w:r>
    </w:p>
    <w:p w:rsidR="00C96584" w:rsidRPr="00991883" w:rsidRDefault="00C96584" w:rsidP="00991883">
      <w:pPr>
        <w:contextualSpacing/>
        <w:rPr>
          <w:rFonts w:ascii="Consolas" w:hAnsi="Consolas" w:cs="Consolas"/>
        </w:rPr>
      </w:pPr>
      <w:r w:rsidRPr="00991883">
        <w:rPr>
          <w:rFonts w:ascii="Consolas" w:hAnsi="Consolas" w:cs="Consolas"/>
        </w:rPr>
        <w:t xml:space="preserve">                elif c == "$":</w:t>
      </w:r>
    </w:p>
    <w:p w:rsidR="00C96584" w:rsidRPr="00991883" w:rsidRDefault="00C96584" w:rsidP="00991883">
      <w:pPr>
        <w:contextualSpacing/>
        <w:rPr>
          <w:rFonts w:ascii="Consolas" w:hAnsi="Consolas" w:cs="Consolas"/>
        </w:rPr>
      </w:pPr>
      <w:r w:rsidRPr="00991883">
        <w:rPr>
          <w:rFonts w:ascii="Consolas" w:hAnsi="Consolas" w:cs="Consolas"/>
        </w:rPr>
        <w:t xml:space="preserve">                        return SetLevelCell("first")</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elif c == "P":</w:t>
      </w:r>
    </w:p>
    <w:p w:rsidR="00C96584" w:rsidRPr="00991883" w:rsidRDefault="00C96584" w:rsidP="00991883">
      <w:pPr>
        <w:contextualSpacing/>
        <w:rPr>
          <w:rFonts w:ascii="Consolas" w:hAnsi="Consolas" w:cs="Consolas"/>
        </w:rPr>
      </w:pPr>
      <w:r w:rsidRPr="00991883">
        <w:rPr>
          <w:rFonts w:ascii="Consolas" w:hAnsi="Consolas" w:cs="Consolas"/>
        </w:rPr>
        <w:t xml:space="preserve">                        assert self.player == None</w:t>
      </w:r>
    </w:p>
    <w:p w:rsidR="00C96584" w:rsidRPr="00991883" w:rsidRDefault="00C96584" w:rsidP="00991883">
      <w:pPr>
        <w:contextualSpacing/>
        <w:rPr>
          <w:rFonts w:ascii="Consolas" w:hAnsi="Consolas" w:cs="Consolas"/>
        </w:rPr>
      </w:pPr>
      <w:r w:rsidRPr="00991883">
        <w:rPr>
          <w:rFonts w:ascii="Consolas" w:hAnsi="Consolas" w:cs="Consolas"/>
        </w:rPr>
        <w:t xml:space="preserve">                        self.player_spawn = (x, y)</w:t>
      </w:r>
    </w:p>
    <w:p w:rsidR="00C96584" w:rsidRPr="00991883" w:rsidRDefault="00C96584" w:rsidP="00991883">
      <w:pPr>
        <w:contextualSpacing/>
        <w:rPr>
          <w:rFonts w:ascii="Consolas" w:hAnsi="Consolas" w:cs="Consolas"/>
        </w:rPr>
      </w:pPr>
      <w:r w:rsidRPr="00991883">
        <w:rPr>
          <w:rFonts w:ascii="Consolas" w:hAnsi="Consolas" w:cs="Consolas"/>
        </w:rPr>
        <w:t xml:space="preserve">                        self.player = PlayerEnt(self, x, y)</w:t>
      </w:r>
    </w:p>
    <w:p w:rsidR="00C96584" w:rsidRPr="00991883" w:rsidRDefault="00C96584" w:rsidP="00991883">
      <w:pPr>
        <w:contextualSpacing/>
        <w:rPr>
          <w:rFonts w:ascii="Consolas" w:hAnsi="Consolas" w:cs="Consolas"/>
        </w:rPr>
      </w:pPr>
      <w:r w:rsidRPr="00991883">
        <w:rPr>
          <w:rFonts w:ascii="Consolas" w:hAnsi="Consolas" w:cs="Consolas"/>
        </w:rPr>
        <w:t xml:space="preserve">                        self.ents.append(self.player)</w:t>
      </w:r>
    </w:p>
    <w:p w:rsidR="00C96584" w:rsidRPr="00991883" w:rsidRDefault="00C96584" w:rsidP="00991883">
      <w:pPr>
        <w:contextualSpacing/>
        <w:rPr>
          <w:rFonts w:ascii="Consolas" w:hAnsi="Consolas" w:cs="Consolas"/>
        </w:rPr>
      </w:pPr>
      <w:r w:rsidRPr="00991883">
        <w:rPr>
          <w:rFonts w:ascii="Consolas" w:hAnsi="Consolas" w:cs="Consolas"/>
        </w:rPr>
        <w:t xml:space="preserve">                        return FloorCell()</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else:</w:t>
      </w:r>
    </w:p>
    <w:p w:rsidR="00C96584" w:rsidRPr="00991883" w:rsidRDefault="00C96584" w:rsidP="00991883">
      <w:pPr>
        <w:contextualSpacing/>
        <w:rPr>
          <w:rFonts w:ascii="Consolas" w:hAnsi="Consolas" w:cs="Consolas"/>
        </w:rPr>
      </w:pPr>
      <w:r w:rsidRPr="00991883">
        <w:rPr>
          <w:rFonts w:ascii="Consolas" w:hAnsi="Consolas" w:cs="Consolas"/>
        </w:rPr>
        <w:t xml:space="preserve">                        raise Exception("invalid level char: %s" % repr(c))</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-----Tom's Nooby guide to help him create maps---</w:t>
      </w:r>
    </w:p>
    <w:p w:rsidR="00C96584" w:rsidRPr="00991883" w:rsidRDefault="00C96584" w:rsidP="00991883">
      <w:pPr>
        <w:contextualSpacing/>
        <w:rPr>
          <w:rFonts w:ascii="Consolas" w:hAnsi="Consolas" w:cs="Consolas"/>
        </w:rPr>
      </w:pPr>
      <w:r w:rsidRPr="00991883">
        <w:rPr>
          <w:rFonts w:ascii="Consolas" w:hAnsi="Consolas" w:cs="Consolas"/>
        </w:rPr>
        <w:t>0 is open at the start.</w:t>
      </w:r>
    </w:p>
    <w:p w:rsidR="00C96584" w:rsidRPr="00991883" w:rsidRDefault="00C96584" w:rsidP="00991883">
      <w:pPr>
        <w:contextualSpacing/>
        <w:rPr>
          <w:rFonts w:ascii="Consolas" w:hAnsi="Consolas" w:cs="Consolas"/>
        </w:rPr>
      </w:pPr>
      <w:r w:rsidRPr="00991883">
        <w:rPr>
          <w:rFonts w:ascii="Consolas" w:hAnsi="Consolas" w:cs="Consolas"/>
        </w:rPr>
        <w:lastRenderedPageBreak/>
        <w:t>1 changes the state of 2.</w:t>
      </w:r>
    </w:p>
    <w:p w:rsidR="00C96584" w:rsidRPr="00991883" w:rsidRDefault="00C96584" w:rsidP="00991883">
      <w:pPr>
        <w:contextualSpacing/>
        <w:rPr>
          <w:rFonts w:ascii="Consolas" w:hAnsi="Consolas" w:cs="Consolas"/>
        </w:rPr>
      </w:pPr>
      <w:r w:rsidRPr="00991883">
        <w:rPr>
          <w:rFonts w:ascii="Consolas" w:hAnsi="Consolas" w:cs="Consolas"/>
        </w:rPr>
        <w:t>2 is locked until 1 is entered.</w:t>
      </w:r>
    </w:p>
    <w:p w:rsidR="00C96584" w:rsidRPr="00991883" w:rsidRDefault="00C96584" w:rsidP="00991883">
      <w:pPr>
        <w:contextualSpacing/>
        <w:rPr>
          <w:rFonts w:ascii="Consolas" w:hAnsi="Consolas" w:cs="Consolas"/>
        </w:rPr>
      </w:pPr>
      <w:r w:rsidRPr="00991883">
        <w:rPr>
          <w:rFonts w:ascii="Consolas" w:hAnsi="Consolas" w:cs="Consolas"/>
        </w:rPr>
        <w:t>3 changes the state of 4.</w:t>
      </w:r>
    </w:p>
    <w:p w:rsidR="00C96584" w:rsidRPr="00991883" w:rsidRDefault="00C96584" w:rsidP="00991883">
      <w:pPr>
        <w:contextualSpacing/>
        <w:rPr>
          <w:rFonts w:ascii="Consolas" w:hAnsi="Consolas" w:cs="Consolas"/>
        </w:rPr>
      </w:pPr>
      <w:r w:rsidRPr="00991883">
        <w:rPr>
          <w:rFonts w:ascii="Consolas" w:hAnsi="Consolas" w:cs="Consolas"/>
        </w:rPr>
        <w:t>4 is locked until 3 is entered.</w:t>
      </w:r>
    </w:p>
    <w:p w:rsidR="00C96584" w:rsidRPr="00991883" w:rsidRDefault="00C96584" w:rsidP="00991883">
      <w:pPr>
        <w:contextualSpacing/>
        <w:rPr>
          <w:rFonts w:ascii="Consolas" w:hAnsi="Consolas" w:cs="Consolas"/>
        </w:rPr>
      </w:pPr>
      <w:r w:rsidRPr="00991883">
        <w:rPr>
          <w:rFonts w:ascii="Consolas" w:hAnsi="Consolas" w:cs="Consolas"/>
        </w:rPr>
        <w:t>5 changes the state of 0.</w:t>
      </w:r>
    </w:p>
    <w:p w:rsidR="00C96584" w:rsidRPr="00991883" w:rsidRDefault="00C96584" w:rsidP="00991883">
      <w:pPr>
        <w:contextualSpacing/>
        <w:rPr>
          <w:rFonts w:ascii="Consolas" w:hAnsi="Consolas" w:cs="Consolas"/>
        </w:rPr>
      </w:pPr>
      <w:r w:rsidRPr="00991883">
        <w:rPr>
          <w:rFonts w:ascii="Consolas" w:hAnsi="Consolas" w:cs="Consolas"/>
        </w:rPr>
        <w:t>@ is the end of the level.</w:t>
      </w:r>
    </w:p>
    <w:p w:rsidR="00C96584" w:rsidRPr="00991883" w:rsidRDefault="00C96584" w:rsidP="00991883">
      <w:pPr>
        <w:contextualSpacing/>
        <w:rPr>
          <w:rFonts w:ascii="Consolas" w:hAnsi="Consolas" w:cs="Consolas"/>
        </w:rPr>
      </w:pPr>
      <w:r w:rsidRPr="00991883">
        <w:rPr>
          <w:rFonts w:ascii="Consolas" w:hAnsi="Consolas" w:cs="Consolas"/>
        </w:rPr>
        <w:t>$ is a portal back to the first level.</w:t>
      </w:r>
    </w:p>
    <w:p w:rsidR="00C96584" w:rsidRPr="00991883" w:rsidRDefault="00C96584" w:rsidP="00991883">
      <w:pPr>
        <w:contextualSpacing/>
        <w:rPr>
          <w:rFonts w:ascii="Consolas" w:hAnsi="Consolas" w:cs="Consolas"/>
        </w:rPr>
      </w:pPr>
      <w:r w:rsidRPr="00991883">
        <w:rPr>
          <w:rFonts w:ascii="Consolas" w:hAnsi="Consolas" w:cs="Consolas"/>
        </w:rPr>
        <w:t>P is the Player's starting position.</w:t>
      </w:r>
    </w:p>
    <w:p w:rsidR="00C96584" w:rsidRPr="00991883" w:rsidRDefault="00C96584" w:rsidP="00991883">
      <w:pPr>
        <w:contextualSpacing/>
        <w:rPr>
          <w:rFonts w:ascii="Consolas" w:hAnsi="Consolas" w:cs="Consolas"/>
        </w:rPr>
      </w:pPr>
      <w:r w:rsidRPr="00991883">
        <w:rPr>
          <w:rFonts w:ascii="Consolas" w:hAnsi="Consolas" w:cs="Consolas"/>
        </w:rPr>
        <w:t>'''</w:t>
      </w:r>
      <w:r w:rsidRPr="00991883">
        <w:rPr>
          <w:rFonts w:ascii="Consolas" w:hAnsi="Consolas" w:cs="Consolas"/>
        </w:rPr>
        <w:tab/>
      </w:r>
      <w:r w:rsidRPr="00991883">
        <w:rPr>
          <w:rFonts w:ascii="Consolas" w:hAnsi="Consolas" w:cs="Consolas"/>
        </w:rPr>
        <w:tab/>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Create levels</w:t>
      </w:r>
    </w:p>
    <w:p w:rsidR="00C96584" w:rsidRPr="00991883" w:rsidRDefault="00C96584" w:rsidP="00991883">
      <w:pPr>
        <w:contextualSpacing/>
        <w:rPr>
          <w:rFonts w:ascii="Consolas" w:hAnsi="Consolas" w:cs="Consolas"/>
        </w:rPr>
      </w:pPr>
      <w:r w:rsidRPr="00991883">
        <w:rPr>
          <w:rFonts w:ascii="Consolas" w:hAnsi="Consolas" w:cs="Consolas"/>
        </w:rPr>
        <w:t>LVL_STRINGS = [</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.#@#00###############,#..</w:t>
      </w:r>
    </w:p>
    <w:p w:rsidR="00C96584" w:rsidRPr="00991883" w:rsidRDefault="00C96584" w:rsidP="00991883">
      <w:pPr>
        <w:contextualSpacing/>
        <w:rPr>
          <w:rFonts w:ascii="Consolas" w:hAnsi="Consolas" w:cs="Consolas"/>
        </w:rPr>
      </w:pPr>
      <w:r w:rsidRPr="00991883">
        <w:rPr>
          <w:rFonts w:ascii="Consolas" w:hAnsi="Consolas" w:cs="Consolas"/>
        </w:rPr>
        <w:t>.#2#,5#######....####0###</w:t>
      </w:r>
    </w:p>
    <w:p w:rsidR="00C96584" w:rsidRPr="00991883" w:rsidRDefault="00C96584" w:rsidP="00991883">
      <w:pPr>
        <w:contextualSpacing/>
        <w:rPr>
          <w:rFonts w:ascii="Consolas" w:hAnsi="Consolas" w:cs="Consolas"/>
        </w:rPr>
      </w:pPr>
      <w:r w:rsidRPr="00991883">
        <w:rPr>
          <w:rFonts w:ascii="Consolas" w:hAnsi="Consolas" w:cs="Consolas"/>
        </w:rPr>
        <w:t>.#,444###,,,######,,,,,,#</w:t>
      </w:r>
    </w:p>
    <w:p w:rsidR="00C96584" w:rsidRPr="00991883" w:rsidRDefault="00C96584" w:rsidP="00991883">
      <w:pPr>
        <w:contextualSpacing/>
        <w:rPr>
          <w:rFonts w:ascii="Consolas" w:hAnsi="Consolas" w:cs="Consolas"/>
        </w:rPr>
      </w:pPr>
      <w:r w:rsidRPr="00991883">
        <w:rPr>
          <w:rFonts w:ascii="Consolas" w:hAnsi="Consolas" w:cs="Consolas"/>
        </w:rPr>
        <w:t>.#,,,5444,P,2,,,,,3,,,,,#</w:t>
      </w:r>
    </w:p>
    <w:p w:rsidR="00C96584" w:rsidRPr="00991883" w:rsidRDefault="00C96584" w:rsidP="00991883">
      <w:pPr>
        <w:contextualSpacing/>
        <w:rPr>
          <w:rFonts w:ascii="Consolas" w:hAnsi="Consolas" w:cs="Consolas"/>
        </w:rPr>
      </w:pPr>
      <w:r w:rsidRPr="00991883">
        <w:rPr>
          <w:rFonts w:ascii="Consolas" w:hAnsi="Consolas" w:cs="Consolas"/>
        </w:rPr>
        <w:t>.#,#2##3#,,,######4##0,,#</w:t>
      </w:r>
    </w:p>
    <w:p w:rsidR="00C96584" w:rsidRPr="00991883" w:rsidRDefault="00C96584" w:rsidP="00991883">
      <w:pPr>
        <w:contextualSpacing/>
        <w:rPr>
          <w:rFonts w:ascii="Consolas" w:hAnsi="Consolas" w:cs="Consolas"/>
        </w:rPr>
      </w:pPr>
      <w:r w:rsidRPr="00991883">
        <w:rPr>
          <w:rFonts w:ascii="Consolas" w:hAnsi="Consolas" w:cs="Consolas"/>
        </w:rPr>
        <w:t>.#,#2##2#,,,#....#,#@0,,#</w:t>
      </w:r>
    </w:p>
    <w:p w:rsidR="00C96584" w:rsidRPr="00991883" w:rsidRDefault="00C96584" w:rsidP="00991883">
      <w:pPr>
        <w:contextualSpacing/>
        <w:rPr>
          <w:rFonts w:ascii="Consolas" w:hAnsi="Consolas" w:cs="Consolas"/>
        </w:rPr>
      </w:pPr>
      <w:r w:rsidRPr="00991883">
        <w:rPr>
          <w:rFonts w:ascii="Consolas" w:hAnsi="Consolas" w:cs="Consolas"/>
        </w:rPr>
        <w:t>.#,0,01,#000#....#,#,0,,#</w:t>
      </w:r>
    </w:p>
    <w:p w:rsidR="00C96584" w:rsidRPr="00991883" w:rsidRDefault="00C96584" w:rsidP="00991883">
      <w:pPr>
        <w:contextualSpacing/>
        <w:rPr>
          <w:rFonts w:ascii="Consolas" w:hAnsi="Consolas" w:cs="Consolas"/>
        </w:rPr>
      </w:pPr>
      <w:r w:rsidRPr="00991883">
        <w:rPr>
          <w:rFonts w:ascii="Consolas" w:hAnsi="Consolas" w:cs="Consolas"/>
        </w:rPr>
        <w:t>.###2####,,,#....#,###22#</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...#,,,,2,1,4,,,,,,#.####</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.........#4#.............</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""".split("\n")[1:-1],</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#########444##...#####.....</w:t>
      </w:r>
    </w:p>
    <w:p w:rsidR="00C96584" w:rsidRPr="00991883" w:rsidRDefault="00C96584" w:rsidP="00991883">
      <w:pPr>
        <w:contextualSpacing/>
        <w:rPr>
          <w:rFonts w:ascii="Consolas" w:hAnsi="Consolas" w:cs="Consolas"/>
        </w:rPr>
      </w:pPr>
      <w:r w:rsidRPr="00991883">
        <w:rPr>
          <w:rFonts w:ascii="Consolas" w:hAnsi="Consolas" w:cs="Consolas"/>
        </w:rPr>
        <w:t>#,,013450,,,,#####,,,#.....</w:t>
      </w:r>
    </w:p>
    <w:p w:rsidR="00C96584" w:rsidRPr="00991883" w:rsidRDefault="00C96584" w:rsidP="00991883">
      <w:pPr>
        <w:contextualSpacing/>
        <w:rPr>
          <w:rFonts w:ascii="Consolas" w:hAnsi="Consolas" w:cs="Consolas"/>
        </w:rPr>
      </w:pPr>
      <w:r w:rsidRPr="00991883">
        <w:rPr>
          <w:rFonts w:ascii="Consolas" w:hAnsi="Consolas" w:cs="Consolas"/>
        </w:rPr>
        <w:t>#,,######,,,,0,1,2,@,#.....</w:t>
      </w:r>
    </w:p>
    <w:p w:rsidR="00C96584" w:rsidRPr="00991883" w:rsidRDefault="00C96584" w:rsidP="00991883">
      <w:pPr>
        <w:contextualSpacing/>
        <w:rPr>
          <w:rFonts w:ascii="Consolas" w:hAnsi="Consolas" w:cs="Consolas"/>
        </w:rPr>
      </w:pPr>
      <w:r w:rsidRPr="00991883">
        <w:rPr>
          <w:rFonts w:ascii="Consolas" w:hAnsi="Consolas" w:cs="Consolas"/>
        </w:rPr>
        <w:t>#,P235012,,,,#####,,,#.....</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lastRenderedPageBreak/>
        <w:t>#,,451234,,,#..............</w:t>
      </w:r>
    </w:p>
    <w:p w:rsidR="00C96584" w:rsidRPr="00991883" w:rsidRDefault="00C96584" w:rsidP="00991883">
      <w:pPr>
        <w:contextualSpacing/>
        <w:rPr>
          <w:rFonts w:ascii="Consolas" w:hAnsi="Consolas" w:cs="Consolas"/>
        </w:rPr>
      </w:pPr>
      <w:r w:rsidRPr="00991883">
        <w:rPr>
          <w:rFonts w:ascii="Consolas" w:hAnsi="Consolas" w:cs="Consolas"/>
        </w:rPr>
        <w:t>##4######,,,#..............</w:t>
      </w:r>
    </w:p>
    <w:p w:rsidR="00C96584" w:rsidRPr="00991883" w:rsidRDefault="00C96584" w:rsidP="00991883">
      <w:pPr>
        <w:contextualSpacing/>
        <w:rPr>
          <w:rFonts w:ascii="Consolas" w:hAnsi="Consolas" w:cs="Consolas"/>
        </w:rPr>
      </w:pPr>
      <w:r w:rsidRPr="00991883">
        <w:rPr>
          <w:rFonts w:ascii="Consolas" w:hAnsi="Consolas" w:cs="Consolas"/>
        </w:rPr>
        <w:t>.#5#....#,,,#..............</w:t>
      </w:r>
    </w:p>
    <w:p w:rsidR="00C96584" w:rsidRPr="00991883" w:rsidRDefault="00C96584" w:rsidP="00991883">
      <w:pPr>
        <w:contextualSpacing/>
        <w:rPr>
          <w:rFonts w:ascii="Consolas" w:hAnsi="Consolas" w:cs="Consolas"/>
        </w:rPr>
      </w:pPr>
      <w:r w:rsidRPr="00991883">
        <w:rPr>
          <w:rFonts w:ascii="Consolas" w:hAnsi="Consolas" w:cs="Consolas"/>
        </w:rPr>
        <w:t>.#0#....#2#4#..............</w:t>
      </w:r>
    </w:p>
    <w:p w:rsidR="00C96584" w:rsidRPr="00991883" w:rsidRDefault="00C96584" w:rsidP="00991883">
      <w:pPr>
        <w:contextualSpacing/>
        <w:rPr>
          <w:rFonts w:ascii="Consolas" w:hAnsi="Consolas" w:cs="Consolas"/>
        </w:rPr>
      </w:pPr>
      <w:r w:rsidRPr="00991883">
        <w:rPr>
          <w:rFonts w:ascii="Consolas" w:hAnsi="Consolas" w:cs="Consolas"/>
        </w:rPr>
        <w:t>.#@#....#3#,#..............</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.........#5#...............</w:t>
      </w:r>
    </w:p>
    <w:p w:rsidR="00C96584" w:rsidRPr="00991883" w:rsidRDefault="00C96584" w:rsidP="00991883">
      <w:pPr>
        <w:contextualSpacing/>
        <w:rPr>
          <w:rFonts w:ascii="Consolas" w:hAnsi="Consolas" w:cs="Consolas"/>
        </w:rPr>
      </w:pPr>
      <w:r w:rsidRPr="00991883">
        <w:rPr>
          <w:rFonts w:ascii="Consolas" w:hAnsi="Consolas" w:cs="Consolas"/>
        </w:rPr>
        <w:t>.......###0###.............</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""".split("\n")[1:-1],</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#,,,,,#........####0#######</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#,,,,,,,0,,5,,,4,,,3,,,,,##</w:t>
      </w:r>
    </w:p>
    <w:p w:rsidR="00C96584" w:rsidRPr="00991883" w:rsidRDefault="00C96584" w:rsidP="00991883">
      <w:pPr>
        <w:contextualSpacing/>
        <w:rPr>
          <w:rFonts w:ascii="Consolas" w:hAnsi="Consolas" w:cs="Consolas"/>
        </w:rPr>
      </w:pPr>
      <w:r w:rsidRPr="00991883">
        <w:rPr>
          <w:rFonts w:ascii="Consolas" w:hAnsi="Consolas" w:cs="Consolas"/>
        </w:rPr>
        <w:t>#,,@,,,,########222222222##</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##,,,,##.......#,,1,,,,###.</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###,####.......##00#####...</w:t>
      </w:r>
    </w:p>
    <w:p w:rsidR="00C96584" w:rsidRPr="00991883" w:rsidRDefault="00C96584" w:rsidP="00991883">
      <w:pPr>
        <w:contextualSpacing/>
        <w:rPr>
          <w:rFonts w:ascii="Consolas" w:hAnsi="Consolas" w:cs="Consolas"/>
        </w:rPr>
      </w:pPr>
      <w:r w:rsidRPr="00991883">
        <w:rPr>
          <w:rFonts w:ascii="Consolas" w:hAnsi="Consolas" w:cs="Consolas"/>
        </w:rPr>
        <w:t>.#,,,,,########,P,,#.......</w:t>
      </w:r>
    </w:p>
    <w:p w:rsidR="00C96584" w:rsidRPr="00991883" w:rsidRDefault="00C96584" w:rsidP="00991883">
      <w:pPr>
        <w:contextualSpacing/>
        <w:rPr>
          <w:rFonts w:ascii="Consolas" w:hAnsi="Consolas" w:cs="Consolas"/>
        </w:rPr>
      </w:pPr>
      <w:r w:rsidRPr="00991883">
        <w:rPr>
          <w:rFonts w:ascii="Consolas" w:hAnsi="Consolas" w:cs="Consolas"/>
        </w:rPr>
        <w:t>.#,,,,,4,,3,,,2,,4########.</w:t>
      </w:r>
    </w:p>
    <w:p w:rsidR="00C96584" w:rsidRPr="00991883" w:rsidRDefault="00C96584" w:rsidP="00991883">
      <w:pPr>
        <w:contextualSpacing/>
        <w:rPr>
          <w:rFonts w:ascii="Consolas" w:hAnsi="Consolas" w:cs="Consolas"/>
        </w:rPr>
      </w:pPr>
      <w:r w:rsidRPr="00991883">
        <w:rPr>
          <w:rFonts w:ascii="Consolas" w:hAnsi="Consolas" w:cs="Consolas"/>
        </w:rPr>
        <w:t>.#,,,,,#########,450,,,,$#.</w:t>
      </w:r>
    </w:p>
    <w:p w:rsidR="00C96584" w:rsidRPr="00991883" w:rsidRDefault="00C96584" w:rsidP="00991883">
      <w:pPr>
        <w:contextualSpacing/>
        <w:rPr>
          <w:rFonts w:ascii="Consolas" w:hAnsi="Consolas" w:cs="Consolas"/>
        </w:rPr>
      </w:pPr>
      <w:r w:rsidRPr="00991883">
        <w:rPr>
          <w:rFonts w:ascii="Consolas" w:hAnsi="Consolas" w:cs="Consolas"/>
        </w:rPr>
        <w:t>.#######.......####01#####.</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""".split("\n")[1:-1],</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...#,,,,,,4,,P,,2,,,,,,#...</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...##,,#,,##0,2##,,#,,##...</w:t>
      </w:r>
    </w:p>
    <w:p w:rsidR="00C96584" w:rsidRPr="00991883" w:rsidRDefault="00C96584" w:rsidP="00991883">
      <w:pPr>
        <w:contextualSpacing/>
        <w:rPr>
          <w:rFonts w:ascii="Consolas" w:hAnsi="Consolas" w:cs="Consolas"/>
        </w:rPr>
      </w:pPr>
      <w:r w:rsidRPr="00991883">
        <w:rPr>
          <w:rFonts w:ascii="Consolas" w:hAnsi="Consolas" w:cs="Consolas"/>
        </w:rPr>
        <w:t>....##,#,##,0#2,##,#,##....</w:t>
      </w:r>
    </w:p>
    <w:p w:rsidR="00C96584" w:rsidRPr="00991883" w:rsidRDefault="00C96584" w:rsidP="00991883">
      <w:pPr>
        <w:contextualSpacing/>
        <w:rPr>
          <w:rFonts w:ascii="Consolas" w:hAnsi="Consolas" w:cs="Consolas"/>
        </w:rPr>
      </w:pPr>
      <w:r w:rsidRPr="00991883">
        <w:rPr>
          <w:rFonts w:ascii="Consolas" w:hAnsi="Consolas" w:cs="Consolas"/>
        </w:rPr>
        <w:t>.....#5###1,###,3###1#.....</w:t>
      </w:r>
    </w:p>
    <w:p w:rsidR="00C96584" w:rsidRPr="00991883" w:rsidRDefault="00C96584" w:rsidP="00991883">
      <w:pPr>
        <w:contextualSpacing/>
        <w:rPr>
          <w:rFonts w:ascii="Consolas" w:hAnsi="Consolas" w:cs="Consolas"/>
        </w:rPr>
      </w:pPr>
      <w:r w:rsidRPr="00991883">
        <w:rPr>
          <w:rFonts w:ascii="Consolas" w:hAnsi="Consolas" w:cs="Consolas"/>
        </w:rPr>
        <w:lastRenderedPageBreak/>
        <w:t>....##,#,#4,2#0,4#,#,##....</w:t>
      </w:r>
    </w:p>
    <w:p w:rsidR="00C96584" w:rsidRPr="00991883" w:rsidRDefault="00C96584" w:rsidP="00991883">
      <w:pPr>
        <w:contextualSpacing/>
        <w:rPr>
          <w:rFonts w:ascii="Consolas" w:hAnsi="Consolas" w:cs="Consolas"/>
        </w:rPr>
      </w:pPr>
      <w:r w:rsidRPr="00991883">
        <w:rPr>
          <w:rFonts w:ascii="Consolas" w:hAnsi="Consolas" w:cs="Consolas"/>
        </w:rPr>
        <w:t>...##,,#@,4423044,@#,,##...</w:t>
      </w:r>
    </w:p>
    <w:p w:rsidR="00C96584" w:rsidRPr="00991883" w:rsidRDefault="00C96584" w:rsidP="00991883">
      <w:pPr>
        <w:contextualSpacing/>
        <w:rPr>
          <w:rFonts w:ascii="Consolas" w:hAnsi="Consolas" w:cs="Consolas"/>
        </w:rPr>
      </w:pPr>
      <w:r w:rsidRPr="00991883">
        <w:rPr>
          <w:rFonts w:ascii="Consolas" w:hAnsi="Consolas" w:cs="Consolas"/>
        </w:rPr>
        <w:t>...#,,###,,##4##,,###,,#...</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...#,,,,,0,,,,,,,0,,,,,#...</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""".split("\n")[1:-1],</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...........#,0,#...........</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........#,1,,2,,3,#........</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......#,,,,#,5,#,,,,#......</w:t>
      </w:r>
    </w:p>
    <w:p w:rsidR="00C96584" w:rsidRPr="00991883" w:rsidRDefault="00C96584" w:rsidP="00991883">
      <w:pPr>
        <w:contextualSpacing/>
        <w:rPr>
          <w:rFonts w:ascii="Consolas" w:hAnsi="Consolas" w:cs="Consolas"/>
        </w:rPr>
      </w:pPr>
      <w:r w:rsidRPr="00991883">
        <w:rPr>
          <w:rFonts w:ascii="Consolas" w:hAnsi="Consolas" w:cs="Consolas"/>
        </w:rPr>
        <w:t>......#,,,,4,#,0,,,,#......</w:t>
      </w:r>
    </w:p>
    <w:p w:rsidR="00C96584" w:rsidRPr="00991883" w:rsidRDefault="00C96584" w:rsidP="00991883">
      <w:pPr>
        <w:contextualSpacing/>
        <w:rPr>
          <w:rFonts w:ascii="Consolas" w:hAnsi="Consolas" w:cs="Consolas"/>
        </w:rPr>
      </w:pPr>
      <w:r w:rsidRPr="00991883">
        <w:rPr>
          <w:rFonts w:ascii="Consolas" w:hAnsi="Consolas" w:cs="Consolas"/>
        </w:rPr>
        <w:t>.....####4#######4####.....</w:t>
      </w:r>
    </w:p>
    <w:p w:rsidR="00C96584" w:rsidRPr="00991883" w:rsidRDefault="00C96584" w:rsidP="00991883">
      <w:pPr>
        <w:contextualSpacing/>
        <w:rPr>
          <w:rFonts w:ascii="Consolas" w:hAnsi="Consolas" w:cs="Consolas"/>
        </w:rPr>
      </w:pPr>
      <w:r w:rsidRPr="00991883">
        <w:rPr>
          <w:rFonts w:ascii="Consolas" w:hAnsi="Consolas" w:cs="Consolas"/>
        </w:rPr>
        <w:t>.......#,,,,0,1,2,#........</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.#P,,,,,,,#....#,,,,,,##...</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.####..##,,###.###0#52,,,,#</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""".split("\n")[1:-1],</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.#,,,,,,,,,,,P,,,,,,,,,,#..</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lastRenderedPageBreak/>
        <w:t>...........................</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""".split("\n")[1:-1],</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Test levels, NOT USED</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#5,32,,,2,@##,,,,#</w:t>
      </w:r>
    </w:p>
    <w:p w:rsidR="00C96584" w:rsidRPr="00991883" w:rsidRDefault="00C96584" w:rsidP="00991883">
      <w:pPr>
        <w:contextualSpacing/>
        <w:rPr>
          <w:rFonts w:ascii="Consolas" w:hAnsi="Consolas" w:cs="Consolas"/>
        </w:rPr>
      </w:pPr>
      <w:r w:rsidRPr="00991883">
        <w:rPr>
          <w:rFonts w:ascii="Consolas" w:hAnsi="Consolas" w:cs="Consolas"/>
        </w:rPr>
        <w:t>#,###,5,#####,1,,#</w:t>
      </w:r>
    </w:p>
    <w:p w:rsidR="00C96584" w:rsidRPr="00991883" w:rsidRDefault="00C96584" w:rsidP="00991883">
      <w:pPr>
        <w:contextualSpacing/>
        <w:rPr>
          <w:rFonts w:ascii="Consolas" w:hAnsi="Consolas" w:cs="Consolas"/>
        </w:rPr>
      </w:pPr>
      <w:r w:rsidRPr="00991883">
        <w:rPr>
          <w:rFonts w:ascii="Consolas" w:hAnsi="Consolas" w:cs="Consolas"/>
        </w:rPr>
        <w:t>#4###,,,0,,,0,,,,#</w:t>
      </w:r>
    </w:p>
    <w:p w:rsidR="00C96584" w:rsidRPr="00991883" w:rsidRDefault="00C96584" w:rsidP="00991883">
      <w:pPr>
        <w:contextualSpacing/>
        <w:rPr>
          <w:rFonts w:ascii="Consolas" w:hAnsi="Consolas" w:cs="Consolas"/>
        </w:rPr>
      </w:pPr>
      <w:r w:rsidRPr="00991883">
        <w:rPr>
          <w:rFonts w:ascii="Consolas" w:hAnsi="Consolas" w:cs="Consolas"/>
        </w:rPr>
        <w:t>#,,,##44########2#</w:t>
      </w:r>
    </w:p>
    <w:p w:rsidR="00C96584" w:rsidRPr="00991883" w:rsidRDefault="00C96584" w:rsidP="00991883">
      <w:pPr>
        <w:contextualSpacing/>
        <w:rPr>
          <w:rFonts w:ascii="Consolas" w:hAnsi="Consolas" w:cs="Consolas"/>
        </w:rPr>
      </w:pPr>
      <w:r w:rsidRPr="00991883">
        <w:rPr>
          <w:rFonts w:ascii="Consolas" w:hAnsi="Consolas" w:cs="Consolas"/>
        </w:rPr>
        <w:t>#,,,32P,#,1,#,,#,#</w:t>
      </w:r>
    </w:p>
    <w:p w:rsidR="00C96584" w:rsidRPr="00991883" w:rsidRDefault="00C96584" w:rsidP="00991883">
      <w:pPr>
        <w:contextualSpacing/>
        <w:rPr>
          <w:rFonts w:ascii="Consolas" w:hAnsi="Consolas" w:cs="Consolas"/>
        </w:rPr>
      </w:pPr>
      <w:r w:rsidRPr="00991883">
        <w:rPr>
          <w:rFonts w:ascii="Consolas" w:hAnsi="Consolas" w:cs="Consolas"/>
        </w:rPr>
        <w:t>######,,0,,,2,,#,#</w:t>
      </w:r>
    </w:p>
    <w:p w:rsidR="00C96584" w:rsidRPr="00991883" w:rsidRDefault="00C96584" w:rsidP="00991883">
      <w:pPr>
        <w:contextualSpacing/>
        <w:rPr>
          <w:rFonts w:ascii="Consolas" w:hAnsi="Consolas" w:cs="Consolas"/>
        </w:rPr>
      </w:pPr>
      <w:r w:rsidRPr="00991883">
        <w:rPr>
          <w:rFonts w:ascii="Consolas" w:hAnsi="Consolas" w:cs="Consolas"/>
        </w:rPr>
        <w:t>.#,1,2,,#####,,#,#</w:t>
      </w:r>
    </w:p>
    <w:p w:rsidR="00C96584" w:rsidRPr="00991883" w:rsidRDefault="00C96584" w:rsidP="00991883">
      <w:pPr>
        <w:contextualSpacing/>
        <w:rPr>
          <w:rFonts w:ascii="Consolas" w:hAnsi="Consolas" w:cs="Consolas"/>
        </w:rPr>
      </w:pPr>
      <w:r w:rsidRPr="00991883">
        <w:rPr>
          <w:rFonts w:ascii="Consolas" w:hAnsi="Consolas" w:cs="Consolas"/>
        </w:rPr>
        <w:t>.#,,,#,54,,,2,,#,#</w:t>
      </w:r>
    </w:p>
    <w:p w:rsidR="00C96584" w:rsidRPr="00991883" w:rsidRDefault="00C96584" w:rsidP="00991883">
      <w:pPr>
        <w:contextualSpacing/>
        <w:rPr>
          <w:rFonts w:ascii="Consolas" w:hAnsi="Consolas" w:cs="Consolas"/>
        </w:rPr>
      </w:pPr>
      <w:r w:rsidRPr="00991883">
        <w:rPr>
          <w:rFonts w:ascii="Consolas" w:hAnsi="Consolas" w:cs="Consolas"/>
        </w:rPr>
        <w:t>.#,######,3,####,#</w:t>
      </w:r>
    </w:p>
    <w:p w:rsidR="00C96584" w:rsidRPr="00991883" w:rsidRDefault="00C96584" w:rsidP="00991883">
      <w:pPr>
        <w:contextualSpacing/>
        <w:rPr>
          <w:rFonts w:ascii="Consolas" w:hAnsi="Consolas" w:cs="Consolas"/>
        </w:rPr>
      </w:pPr>
      <w:r w:rsidRPr="00991883">
        <w:rPr>
          <w:rFonts w:ascii="Consolas" w:hAnsi="Consolas" w:cs="Consolas"/>
        </w:rPr>
        <w:t>.#,543210,,,0,,,1#</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""".split("\n")[1:-1],</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#2,P#</w:t>
      </w:r>
    </w:p>
    <w:p w:rsidR="00C96584" w:rsidRPr="00991883" w:rsidRDefault="00C96584" w:rsidP="00991883">
      <w:pPr>
        <w:contextualSpacing/>
        <w:rPr>
          <w:rFonts w:ascii="Consolas" w:hAnsi="Consolas" w:cs="Consolas"/>
        </w:rPr>
      </w:pPr>
      <w:r w:rsidRPr="00991883">
        <w:rPr>
          <w:rFonts w:ascii="Consolas" w:hAnsi="Consolas" w:cs="Consolas"/>
        </w:rPr>
        <w:t>#30,#</w:t>
      </w:r>
    </w:p>
    <w:p w:rsidR="00C96584" w:rsidRPr="00991883" w:rsidRDefault="00C96584" w:rsidP="00991883">
      <w:pPr>
        <w:contextualSpacing/>
        <w:rPr>
          <w:rFonts w:ascii="Consolas" w:hAnsi="Consolas" w:cs="Consolas"/>
        </w:rPr>
      </w:pPr>
      <w:r w:rsidRPr="00991883">
        <w:rPr>
          <w:rFonts w:ascii="Consolas" w:hAnsi="Consolas" w:cs="Consolas"/>
        </w:rPr>
        <w:t>#@50#</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r w:rsidRPr="00991883">
        <w:rPr>
          <w:rFonts w:ascii="Consolas" w:hAnsi="Consolas" w:cs="Consolas"/>
        </w:rPr>
        <w:t>""".split("\n")[1:-1],</w:t>
      </w:r>
    </w:p>
    <w:p w:rsidR="00C96584" w:rsidRPr="00991883" w:rsidRDefault="00C96584" w:rsidP="00991883">
      <w:pPr>
        <w:contextualSpacing/>
        <w:rPr>
          <w:rFonts w:ascii="Consolas" w:hAnsi="Consolas" w:cs="Consolas"/>
        </w:rPr>
      </w:pPr>
      <w:r w:rsidRPr="00991883">
        <w:rPr>
          <w:rFonts w:ascii="Consolas" w:hAnsi="Consolas" w:cs="Consolas"/>
        </w:rPr>
        <w:t>'''</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#One list to rule them all</w:t>
      </w:r>
    </w:p>
    <w:p w:rsidR="00C96584" w:rsidRPr="00991883" w:rsidRDefault="00C96584" w:rsidP="00991883">
      <w:pPr>
        <w:contextualSpacing/>
        <w:rPr>
          <w:rFonts w:ascii="Consolas" w:hAnsi="Consolas" w:cs="Consolas"/>
        </w:rPr>
      </w:pPr>
      <w:r w:rsidRPr="00991883">
        <w:rPr>
          <w:rFonts w:ascii="Consolas" w:hAnsi="Consolas" w:cs="Consolas"/>
        </w:rPr>
        <w:t>levelList = map(Level, LVL_STRINGS)</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#Calculates total levels (will be used to display an end-game message)</w:t>
      </w:r>
    </w:p>
    <w:p w:rsidR="00C96584" w:rsidRPr="00991883" w:rsidRDefault="00C96584" w:rsidP="00991883">
      <w:pPr>
        <w:contextualSpacing/>
        <w:rPr>
          <w:rFonts w:ascii="Consolas" w:hAnsi="Consolas" w:cs="Consolas"/>
        </w:rPr>
      </w:pPr>
      <w:r w:rsidRPr="00991883">
        <w:rPr>
          <w:rFonts w:ascii="Consolas" w:hAnsi="Consolas" w:cs="Consolas"/>
        </w:rPr>
        <w:t>totalLevels = len(levelList)</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#Used to determine what level the player is on</w:t>
      </w:r>
    </w:p>
    <w:p w:rsidR="00C96584" w:rsidRPr="00991883" w:rsidRDefault="00C96584" w:rsidP="00991883">
      <w:pPr>
        <w:contextualSpacing/>
        <w:rPr>
          <w:rFonts w:ascii="Consolas" w:hAnsi="Consolas" w:cs="Consolas"/>
        </w:rPr>
      </w:pPr>
      <w:r w:rsidRPr="00991883">
        <w:rPr>
          <w:rFonts w:ascii="Consolas" w:hAnsi="Consolas" w:cs="Consolas"/>
        </w:rPr>
        <w:t>levelPos = 0</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Main loop</w:t>
      </w:r>
    </w:p>
    <w:p w:rsidR="00C96584" w:rsidRPr="00991883" w:rsidRDefault="00C96584" w:rsidP="00991883">
      <w:pPr>
        <w:contextualSpacing/>
        <w:rPr>
          <w:rFonts w:ascii="Consolas" w:hAnsi="Consolas" w:cs="Consolas"/>
        </w:rPr>
      </w:pPr>
      <w:r w:rsidRPr="00991883">
        <w:rPr>
          <w:rFonts w:ascii="Consolas" w:hAnsi="Consolas" w:cs="Consolas"/>
        </w:rPr>
        <w:t>quitflag = False</w:t>
      </w:r>
    </w:p>
    <w:p w:rsidR="00C96584" w:rsidRPr="00991883" w:rsidRDefault="00C96584" w:rsidP="00991883">
      <w:pPr>
        <w:contextualSpacing/>
        <w:rPr>
          <w:rFonts w:ascii="Consolas" w:hAnsi="Consolas" w:cs="Consolas"/>
        </w:rPr>
      </w:pPr>
      <w:r w:rsidRPr="00991883">
        <w:rPr>
          <w:rFonts w:ascii="Consolas" w:hAnsi="Consolas" w:cs="Consolas"/>
        </w:rPr>
        <w:lastRenderedPageBreak/>
        <w:t>oldkeys = pygame.key.get_pressed()</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newkeys = pygame.key.get_pressed()</w:t>
      </w:r>
    </w:p>
    <w:p w:rsidR="00C96584" w:rsidRPr="00991883" w:rsidRDefault="00C96584" w:rsidP="00991883">
      <w:pPr>
        <w:contextualSpacing/>
        <w:rPr>
          <w:rFonts w:ascii="Consolas" w:hAnsi="Consolas" w:cs="Consolas"/>
        </w:rPr>
      </w:pPr>
      <w:r w:rsidRPr="00991883">
        <w:rPr>
          <w:rFonts w:ascii="Consolas" w:hAnsi="Consolas" w:cs="Consolas"/>
        </w:rPr>
        <w:t>tick_next = time.time()</w:t>
      </w:r>
    </w:p>
    <w:p w:rsidR="00C96584" w:rsidRPr="00991883" w:rsidRDefault="00C96584" w:rsidP="00991883">
      <w:pPr>
        <w:contextualSpacing/>
        <w:rPr>
          <w:rFonts w:ascii="Consolas" w:hAnsi="Consolas" w:cs="Consolas"/>
        </w:rPr>
      </w:pPr>
      <w:r w:rsidRPr="00991883">
        <w:rPr>
          <w:rFonts w:ascii="Consolas" w:hAnsi="Consolas" w:cs="Consolas"/>
        </w:rPr>
        <w:t>pygame.mixer.music.play(-1)</w:t>
      </w:r>
    </w:p>
    <w:p w:rsidR="00C96584" w:rsidRPr="00991883" w:rsidRDefault="00C96584" w:rsidP="00991883">
      <w:pPr>
        <w:contextualSpacing/>
        <w:rPr>
          <w:rFonts w:ascii="Consolas" w:hAnsi="Consolas" w:cs="Consolas"/>
        </w:rPr>
      </w:pPr>
      <w:r w:rsidRPr="00991883">
        <w:rPr>
          <w:rFonts w:ascii="Consolas" w:hAnsi="Consolas" w:cs="Consolas"/>
        </w:rPr>
        <w:t>while not quitflag:</w:t>
      </w:r>
    </w:p>
    <w:p w:rsidR="00C96584" w:rsidRPr="00991883" w:rsidRDefault="00C96584" w:rsidP="00991883">
      <w:pPr>
        <w:contextualSpacing/>
        <w:rPr>
          <w:rFonts w:ascii="Consolas" w:hAnsi="Consolas" w:cs="Consolas"/>
        </w:rPr>
      </w:pPr>
      <w:r w:rsidRPr="00991883">
        <w:rPr>
          <w:rFonts w:ascii="Consolas" w:hAnsi="Consolas" w:cs="Consolas"/>
        </w:rPr>
        <w:t xml:space="preserve">        # Handle timing</w:t>
      </w:r>
    </w:p>
    <w:p w:rsidR="00C96584" w:rsidRPr="00991883" w:rsidRDefault="00C96584" w:rsidP="00991883">
      <w:pPr>
        <w:contextualSpacing/>
        <w:rPr>
          <w:rFonts w:ascii="Consolas" w:hAnsi="Consolas" w:cs="Consolas"/>
        </w:rPr>
      </w:pPr>
      <w:r w:rsidRPr="00991883">
        <w:rPr>
          <w:rFonts w:ascii="Consolas" w:hAnsi="Consolas" w:cs="Consolas"/>
        </w:rPr>
        <w:t xml:space="preserve">        tick_current = time.time()</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if tick_current &lt; tick_next:</w:t>
      </w:r>
    </w:p>
    <w:p w:rsidR="00C96584" w:rsidRPr="00991883" w:rsidRDefault="00C96584" w:rsidP="00991883">
      <w:pPr>
        <w:contextualSpacing/>
        <w:rPr>
          <w:rFonts w:ascii="Consolas" w:hAnsi="Consolas" w:cs="Consolas"/>
        </w:rPr>
      </w:pPr>
      <w:r w:rsidRPr="00991883">
        <w:rPr>
          <w:rFonts w:ascii="Consolas" w:hAnsi="Consolas" w:cs="Consolas"/>
        </w:rPr>
        <w:t xml:space="preserve">                # Draw screen</w:t>
      </w:r>
    </w:p>
    <w:p w:rsidR="00C96584" w:rsidRPr="00991883" w:rsidRDefault="00C96584" w:rsidP="00991883">
      <w:pPr>
        <w:contextualSpacing/>
        <w:rPr>
          <w:rFonts w:ascii="Consolas" w:hAnsi="Consolas" w:cs="Consolas"/>
        </w:rPr>
      </w:pPr>
      <w:r w:rsidRPr="00991883">
        <w:rPr>
          <w:rFonts w:ascii="Consolas" w:hAnsi="Consolas" w:cs="Consolas"/>
        </w:rPr>
        <w:t xml:space="preserve">                screen.fill(rgb(0,0,170))</w:t>
      </w:r>
    </w:p>
    <w:p w:rsidR="00C96584" w:rsidRPr="00991883" w:rsidRDefault="00C96584" w:rsidP="00991883">
      <w:pPr>
        <w:contextualSpacing/>
        <w:rPr>
          <w:rFonts w:ascii="Consolas" w:hAnsi="Consolas" w:cs="Consolas"/>
        </w:rPr>
      </w:pPr>
      <w:r w:rsidRPr="00991883">
        <w:rPr>
          <w:rFonts w:ascii="Consolas" w:hAnsi="Consolas" w:cs="Consolas"/>
        </w:rPr>
        <w:t xml:space="preserve">                levelList[levelPos].draw(screen,</w:t>
      </w:r>
    </w:p>
    <w:p w:rsidR="00C96584" w:rsidRPr="00991883" w:rsidRDefault="00C96584" w:rsidP="00991883">
      <w:pPr>
        <w:contextualSpacing/>
        <w:rPr>
          <w:rFonts w:ascii="Consolas" w:hAnsi="Consolas" w:cs="Consolas"/>
        </w:rPr>
      </w:pPr>
      <w:r w:rsidRPr="00991883">
        <w:rPr>
          <w:rFonts w:ascii="Consolas" w:hAnsi="Consolas" w:cs="Consolas"/>
        </w:rPr>
        <w:t xml:space="preserve">                        real_camx - WIDTH//2,</w:t>
      </w:r>
    </w:p>
    <w:p w:rsidR="00C96584" w:rsidRPr="00991883" w:rsidRDefault="00C96584" w:rsidP="00991883">
      <w:pPr>
        <w:contextualSpacing/>
        <w:rPr>
          <w:rFonts w:ascii="Consolas" w:hAnsi="Consolas" w:cs="Consolas"/>
        </w:rPr>
      </w:pPr>
      <w:r w:rsidRPr="00991883">
        <w:rPr>
          <w:rFonts w:ascii="Consolas" w:hAnsi="Consolas" w:cs="Consolas"/>
        </w:rPr>
        <w:t xml:space="preserve">                        real_camy - HEIGHT//2,</w:t>
      </w:r>
    </w:p>
    <w:p w:rsidR="00C96584" w:rsidRPr="00991883" w:rsidRDefault="00C96584" w:rsidP="00991883">
      <w:pPr>
        <w:contextualSpacing/>
        <w:rPr>
          <w:rFonts w:ascii="Consolas" w:hAnsi="Consolas" w:cs="Consolas"/>
        </w:rPr>
      </w:pPr>
      <w:r w:rsidRPr="00991883">
        <w:rPr>
          <w:rFonts w:ascii="Consolas" w:hAnsi="Consolas" w:cs="Consolas"/>
        </w:rPr>
        <w:t xml:space="preserve">                        levelList[levelPos].player.world)</w:t>
      </w:r>
    </w:p>
    <w:p w:rsidR="00C96584" w:rsidRPr="00991883" w:rsidRDefault="00C96584" w:rsidP="00991883">
      <w:pPr>
        <w:contextualSpacing/>
        <w:rPr>
          <w:rFonts w:ascii="Consolas" w:hAnsi="Consolas" w:cs="Consolas"/>
        </w:rPr>
      </w:pPr>
      <w:r w:rsidRPr="00991883">
        <w:rPr>
          <w:rFonts w:ascii="Consolas" w:hAnsi="Consolas" w:cs="Consolas"/>
        </w:rPr>
        <w:t xml:space="preserve">                flip_screen()</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 Prevent CPU fires</w:t>
      </w:r>
    </w:p>
    <w:p w:rsidR="00C96584" w:rsidRPr="00991883" w:rsidRDefault="00C96584" w:rsidP="00991883">
      <w:pPr>
        <w:contextualSpacing/>
        <w:rPr>
          <w:rFonts w:ascii="Consolas" w:hAnsi="Consolas" w:cs="Consolas"/>
        </w:rPr>
      </w:pPr>
      <w:r w:rsidRPr="00991883">
        <w:rPr>
          <w:rFonts w:ascii="Consolas" w:hAnsi="Consolas" w:cs="Consolas"/>
        </w:rPr>
        <w:t xml:space="preserve">                time.sleep(0.01)</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else:</w:t>
      </w:r>
    </w:p>
    <w:p w:rsidR="00C96584" w:rsidRPr="00991883" w:rsidRDefault="00C96584" w:rsidP="00991883">
      <w:pPr>
        <w:contextualSpacing/>
        <w:rPr>
          <w:rFonts w:ascii="Consolas" w:hAnsi="Consolas" w:cs="Consolas"/>
        </w:rPr>
      </w:pPr>
      <w:r w:rsidRPr="00991883">
        <w:rPr>
          <w:rFonts w:ascii="Consolas" w:hAnsi="Consolas" w:cs="Consolas"/>
        </w:rPr>
        <w:t xml:space="preserve">                # Poll events</w:t>
      </w:r>
    </w:p>
    <w:p w:rsidR="00C96584" w:rsidRPr="00991883" w:rsidRDefault="00C96584" w:rsidP="00991883">
      <w:pPr>
        <w:contextualSpacing/>
        <w:rPr>
          <w:rFonts w:ascii="Consolas" w:hAnsi="Consolas" w:cs="Consolas"/>
        </w:rPr>
      </w:pPr>
      <w:r w:rsidRPr="00991883">
        <w:rPr>
          <w:rFonts w:ascii="Consolas" w:hAnsi="Consolas" w:cs="Consolas"/>
        </w:rPr>
        <w:t xml:space="preserve">                pygame.event.pump()</w:t>
      </w:r>
    </w:p>
    <w:p w:rsidR="00C96584" w:rsidRPr="00991883" w:rsidRDefault="00C96584" w:rsidP="00991883">
      <w:pPr>
        <w:contextualSpacing/>
        <w:rPr>
          <w:rFonts w:ascii="Consolas" w:hAnsi="Consolas" w:cs="Consolas"/>
        </w:rPr>
      </w:pPr>
      <w:r w:rsidRPr="00991883">
        <w:rPr>
          <w:rFonts w:ascii="Consolas" w:hAnsi="Consolas" w:cs="Consolas"/>
        </w:rPr>
        <w:t xml:space="preserve">                newkeys = pygame.key.get_pressed()</w:t>
      </w:r>
    </w:p>
    <w:p w:rsidR="00C96584" w:rsidRPr="00991883" w:rsidRDefault="00C96584" w:rsidP="00991883">
      <w:pPr>
        <w:contextualSpacing/>
        <w:rPr>
          <w:rFonts w:ascii="Consolas" w:hAnsi="Consolas" w:cs="Consolas"/>
        </w:rPr>
      </w:pPr>
      <w:r w:rsidRPr="00991883">
        <w:rPr>
          <w:rFonts w:ascii="Consolas" w:hAnsi="Consolas" w:cs="Consolas"/>
        </w:rPr>
        <w:t xml:space="preserve">                if oldkeys[pygame.K_ESCAPE] and not newkeys[pygame.K_ESCAPE]:</w:t>
      </w:r>
    </w:p>
    <w:p w:rsidR="00C96584" w:rsidRPr="00991883" w:rsidRDefault="00C96584" w:rsidP="00991883">
      <w:pPr>
        <w:contextualSpacing/>
        <w:rPr>
          <w:rFonts w:ascii="Consolas" w:hAnsi="Consolas" w:cs="Consolas"/>
        </w:rPr>
      </w:pPr>
      <w:r w:rsidRPr="00991883">
        <w:rPr>
          <w:rFonts w:ascii="Consolas" w:hAnsi="Consolas" w:cs="Consolas"/>
        </w:rPr>
        <w:t xml:space="preserve">                        quitflag = True</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 Update logic</w:t>
      </w:r>
    </w:p>
    <w:p w:rsidR="00C96584" w:rsidRPr="00991883" w:rsidRDefault="00C96584" w:rsidP="00991883">
      <w:pPr>
        <w:contextualSpacing/>
        <w:rPr>
          <w:rFonts w:ascii="Consolas" w:hAnsi="Consolas" w:cs="Consolas"/>
        </w:rPr>
      </w:pPr>
      <w:r w:rsidRPr="00991883">
        <w:rPr>
          <w:rFonts w:ascii="Consolas" w:hAnsi="Consolas" w:cs="Consolas"/>
        </w:rPr>
        <w:t xml:space="preserve">                levelList[levelPos].tick()</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 Transfer newkeys to oldkeys</w:t>
      </w:r>
    </w:p>
    <w:p w:rsidR="00C96584" w:rsidRPr="00991883" w:rsidRDefault="00C96584" w:rsidP="00991883">
      <w:pPr>
        <w:contextualSpacing/>
        <w:rPr>
          <w:rFonts w:ascii="Consolas" w:hAnsi="Consolas" w:cs="Consolas"/>
        </w:rPr>
      </w:pPr>
      <w:r w:rsidRPr="00991883">
        <w:rPr>
          <w:rFonts w:ascii="Consolas" w:hAnsi="Consolas" w:cs="Consolas"/>
        </w:rPr>
        <w:t xml:space="preserve">                oldkeys = newkeys</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 Update tick counter</w:t>
      </w:r>
    </w:p>
    <w:p w:rsidR="00C96584" w:rsidRPr="00991883" w:rsidRDefault="00C96584" w:rsidP="00991883">
      <w:pPr>
        <w:contextualSpacing/>
        <w:rPr>
          <w:rFonts w:ascii="Consolas" w:hAnsi="Consolas" w:cs="Consolas"/>
        </w:rPr>
      </w:pPr>
      <w:r w:rsidRPr="00991883">
        <w:rPr>
          <w:rFonts w:ascii="Consolas" w:hAnsi="Consolas" w:cs="Consolas"/>
        </w:rPr>
        <w:t xml:space="preserve">                tick_next += SPF</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Clean up</w:t>
      </w:r>
    </w:p>
    <w:p w:rsidR="00C96584" w:rsidRPr="00991883" w:rsidRDefault="00C96584" w:rsidP="00991883">
      <w:pPr>
        <w:contextualSpacing/>
        <w:rPr>
          <w:rFonts w:ascii="Consolas" w:hAnsi="Consolas" w:cs="Consolas"/>
        </w:rPr>
      </w:pPr>
      <w:r w:rsidRPr="00991883">
        <w:rPr>
          <w:rFonts w:ascii="Consolas" w:hAnsi="Consolas" w:cs="Consolas"/>
        </w:rPr>
        <w:t>pygame.quit()</w:t>
      </w:r>
    </w:p>
    <w:p w:rsidR="00C96584" w:rsidRPr="00C96584" w:rsidRDefault="00C96584" w:rsidP="00C96584"/>
    <w:p w:rsidR="00620138" w:rsidRDefault="00620138" w:rsidP="00FD2805">
      <w:pPr>
        <w:pStyle w:val="Heading2"/>
      </w:pPr>
      <w:bookmarkStart w:id="106" w:name="_Toc406682502"/>
      <w:r>
        <w:t>RegisterScreen.py :</w:t>
      </w:r>
      <w:bookmarkEnd w:id="106"/>
    </w:p>
    <w:p w:rsidR="00C96584" w:rsidRPr="00991883" w:rsidRDefault="00C96584" w:rsidP="00991883">
      <w:pPr>
        <w:contextualSpacing/>
        <w:rPr>
          <w:rFonts w:ascii="Consolas" w:hAnsi="Consolas" w:cs="Consolas"/>
        </w:rPr>
      </w:pPr>
      <w:r w:rsidRPr="00991883">
        <w:rPr>
          <w:rFonts w:ascii="Consolas" w:hAnsi="Consolas" w:cs="Consolas"/>
        </w:rPr>
        <w:t>from Tkinter import *</w:t>
      </w:r>
    </w:p>
    <w:p w:rsidR="00C96584" w:rsidRPr="00991883" w:rsidRDefault="00C96584" w:rsidP="00991883">
      <w:pPr>
        <w:contextualSpacing/>
        <w:rPr>
          <w:rFonts w:ascii="Consolas" w:hAnsi="Consolas" w:cs="Consolas"/>
        </w:rPr>
      </w:pPr>
      <w:r w:rsidRPr="00991883">
        <w:rPr>
          <w:rFonts w:ascii="Consolas" w:hAnsi="Consolas" w:cs="Consolas"/>
        </w:rPr>
        <w:t>from TimeStamp import *</w:t>
      </w:r>
    </w:p>
    <w:p w:rsidR="00C96584" w:rsidRPr="00991883" w:rsidRDefault="00C96584" w:rsidP="00991883">
      <w:pPr>
        <w:contextualSpacing/>
        <w:rPr>
          <w:rFonts w:ascii="Consolas" w:hAnsi="Consolas" w:cs="Consolas"/>
        </w:rPr>
      </w:pPr>
      <w:r w:rsidRPr="00991883">
        <w:rPr>
          <w:rFonts w:ascii="Consolas" w:hAnsi="Consolas" w:cs="Consolas"/>
        </w:rPr>
        <w:lastRenderedPageBreak/>
        <w:t>from CreatePopup import *</w:t>
      </w:r>
    </w:p>
    <w:p w:rsidR="00C96584" w:rsidRPr="00991883" w:rsidRDefault="00C96584" w:rsidP="00991883">
      <w:pPr>
        <w:contextualSpacing/>
        <w:rPr>
          <w:rFonts w:ascii="Consolas" w:hAnsi="Consolas" w:cs="Consolas"/>
        </w:rPr>
      </w:pPr>
      <w:r w:rsidRPr="00991883">
        <w:rPr>
          <w:rFonts w:ascii="Consolas" w:hAnsi="Consolas" w:cs="Consolas"/>
        </w:rPr>
        <w:t>from BaseModule import *</w:t>
      </w:r>
    </w:p>
    <w:p w:rsidR="00C96584" w:rsidRPr="00991883" w:rsidRDefault="00C96584" w:rsidP="00991883">
      <w:pPr>
        <w:contextualSpacing/>
        <w:rPr>
          <w:rFonts w:ascii="Consolas" w:hAnsi="Consolas" w:cs="Consolas"/>
        </w:rPr>
      </w:pPr>
      <w:r w:rsidRPr="00991883">
        <w:rPr>
          <w:rFonts w:ascii="Consolas" w:hAnsi="Consolas" w:cs="Consolas"/>
        </w:rPr>
        <w:t>from Constants import *</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from LoggingStringsEnglish import *</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with open(LANGUAGE_FILENAME, READ_MODE) as f:</w:t>
      </w:r>
    </w:p>
    <w:p w:rsidR="00C96584" w:rsidRPr="00991883" w:rsidRDefault="00C96584" w:rsidP="00991883">
      <w:pPr>
        <w:contextualSpacing/>
        <w:rPr>
          <w:rFonts w:ascii="Consolas" w:hAnsi="Consolas" w:cs="Consolas"/>
        </w:rPr>
      </w:pPr>
      <w:r w:rsidRPr="00991883">
        <w:rPr>
          <w:rFonts w:ascii="Consolas" w:hAnsi="Consolas" w:cs="Consolas"/>
        </w:rPr>
        <w:t xml:space="preserve">    Language = f.readline()</w:t>
      </w:r>
    </w:p>
    <w:p w:rsidR="00C96584" w:rsidRPr="00991883" w:rsidRDefault="00C96584" w:rsidP="00991883">
      <w:pPr>
        <w:contextualSpacing/>
        <w:rPr>
          <w:rFonts w:ascii="Consolas" w:hAnsi="Consolas" w:cs="Consolas"/>
        </w:rPr>
      </w:pPr>
      <w:r w:rsidRPr="00991883">
        <w:rPr>
          <w:rFonts w:ascii="Consolas" w:hAnsi="Consolas" w:cs="Consolas"/>
        </w:rPr>
        <w:t xml:space="preserve">    if Language == "GERMAN":</w:t>
      </w:r>
    </w:p>
    <w:p w:rsidR="00C96584" w:rsidRPr="00991883" w:rsidRDefault="00C96584" w:rsidP="00991883">
      <w:pPr>
        <w:contextualSpacing/>
        <w:rPr>
          <w:rFonts w:ascii="Consolas" w:hAnsi="Consolas" w:cs="Consolas"/>
        </w:rPr>
      </w:pPr>
      <w:r w:rsidRPr="00991883">
        <w:rPr>
          <w:rFonts w:ascii="Consolas" w:hAnsi="Consolas" w:cs="Consolas"/>
        </w:rPr>
        <w:t xml:space="preserve">        from RegisterScreenStringsGerman import *</w:t>
      </w:r>
    </w:p>
    <w:p w:rsidR="00C96584" w:rsidRPr="00991883" w:rsidRDefault="00C96584" w:rsidP="00991883">
      <w:pPr>
        <w:contextualSpacing/>
        <w:rPr>
          <w:rFonts w:ascii="Consolas" w:hAnsi="Consolas" w:cs="Consolas"/>
        </w:rPr>
      </w:pPr>
      <w:r w:rsidRPr="00991883">
        <w:rPr>
          <w:rFonts w:ascii="Consolas" w:hAnsi="Consolas" w:cs="Consolas"/>
        </w:rPr>
        <w:t xml:space="preserve">        from PopupsStringsGerman import *</w:t>
      </w:r>
    </w:p>
    <w:p w:rsidR="00C96584" w:rsidRPr="00991883" w:rsidRDefault="00C96584" w:rsidP="00991883">
      <w:pPr>
        <w:contextualSpacing/>
        <w:rPr>
          <w:rFonts w:ascii="Consolas" w:hAnsi="Consolas" w:cs="Consolas"/>
        </w:rPr>
      </w:pPr>
      <w:r w:rsidRPr="00991883">
        <w:rPr>
          <w:rFonts w:ascii="Consolas" w:hAnsi="Consolas" w:cs="Consolas"/>
        </w:rPr>
        <w:t xml:space="preserve">        from DropdownMenuStringsGerman import *</w:t>
      </w:r>
    </w:p>
    <w:p w:rsidR="00C96584" w:rsidRPr="00991883" w:rsidRDefault="00C96584" w:rsidP="00991883">
      <w:pPr>
        <w:contextualSpacing/>
        <w:rPr>
          <w:rFonts w:ascii="Consolas" w:hAnsi="Consolas" w:cs="Consolas"/>
        </w:rPr>
      </w:pPr>
      <w:r w:rsidRPr="00991883">
        <w:rPr>
          <w:rFonts w:ascii="Consolas" w:hAnsi="Consolas" w:cs="Consolas"/>
        </w:rPr>
        <w:t xml:space="preserve">    else:</w:t>
      </w:r>
    </w:p>
    <w:p w:rsidR="00C96584" w:rsidRPr="00991883" w:rsidRDefault="00C96584" w:rsidP="00991883">
      <w:pPr>
        <w:contextualSpacing/>
        <w:rPr>
          <w:rFonts w:ascii="Consolas" w:hAnsi="Consolas" w:cs="Consolas"/>
        </w:rPr>
      </w:pPr>
      <w:r w:rsidRPr="00991883">
        <w:rPr>
          <w:rFonts w:ascii="Consolas" w:hAnsi="Consolas" w:cs="Consolas"/>
        </w:rPr>
        <w:t xml:space="preserve">        from RegisterScreenStringsEnglish import *</w:t>
      </w:r>
    </w:p>
    <w:p w:rsidR="00C96584" w:rsidRPr="00991883" w:rsidRDefault="00C96584" w:rsidP="00991883">
      <w:pPr>
        <w:contextualSpacing/>
        <w:rPr>
          <w:rFonts w:ascii="Consolas" w:hAnsi="Consolas" w:cs="Consolas"/>
        </w:rPr>
      </w:pPr>
      <w:r w:rsidRPr="00991883">
        <w:rPr>
          <w:rFonts w:ascii="Consolas" w:hAnsi="Consolas" w:cs="Consolas"/>
        </w:rPr>
        <w:t xml:space="preserve">        from PopupsStringsEnglish import *</w:t>
      </w:r>
    </w:p>
    <w:p w:rsidR="00C96584" w:rsidRPr="00991883" w:rsidRDefault="00C96584" w:rsidP="00991883">
      <w:pPr>
        <w:contextualSpacing/>
        <w:rPr>
          <w:rFonts w:ascii="Consolas" w:hAnsi="Consolas" w:cs="Consolas"/>
        </w:rPr>
      </w:pPr>
      <w:r w:rsidRPr="00991883">
        <w:rPr>
          <w:rFonts w:ascii="Consolas" w:hAnsi="Consolas" w:cs="Consolas"/>
        </w:rPr>
        <w:t xml:space="preserve">        from DropdownMenuStringsEnglish import *</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import re</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class RegisterScreen(Frame):</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def __init__(self, parent):</w:t>
      </w:r>
    </w:p>
    <w:p w:rsidR="00C96584" w:rsidRPr="00991883" w:rsidRDefault="00C96584" w:rsidP="00991883">
      <w:pPr>
        <w:contextualSpacing/>
        <w:rPr>
          <w:rFonts w:ascii="Consolas" w:hAnsi="Consolas" w:cs="Consolas"/>
        </w:rPr>
      </w:pPr>
      <w:r w:rsidRPr="00991883">
        <w:rPr>
          <w:rFonts w:ascii="Consolas" w:hAnsi="Consolas" w:cs="Consolas"/>
        </w:rPr>
        <w:t xml:space="preserve">        Frame.__init__(self, parent)</w:t>
      </w:r>
    </w:p>
    <w:p w:rsidR="00C96584" w:rsidRPr="00991883" w:rsidRDefault="00C96584" w:rsidP="00991883">
      <w:pPr>
        <w:contextualSpacing/>
        <w:rPr>
          <w:rFonts w:ascii="Consolas" w:hAnsi="Consolas" w:cs="Consolas"/>
        </w:rPr>
      </w:pPr>
      <w:r w:rsidRPr="00991883">
        <w:rPr>
          <w:rFonts w:ascii="Consolas" w:hAnsi="Consolas" w:cs="Consolas"/>
        </w:rPr>
        <w:t xml:space="preserve">        with open(LOG_FILENAME, APPEND_MODE) as f:</w:t>
      </w:r>
    </w:p>
    <w:p w:rsidR="00C96584" w:rsidRPr="00991883" w:rsidRDefault="00C96584" w:rsidP="00991883">
      <w:pPr>
        <w:contextualSpacing/>
        <w:rPr>
          <w:rFonts w:ascii="Consolas" w:hAnsi="Consolas" w:cs="Consolas"/>
        </w:rPr>
      </w:pPr>
      <w:r w:rsidRPr="00991883">
        <w:rPr>
          <w:rFonts w:ascii="Consolas" w:hAnsi="Consolas" w:cs="Consolas"/>
        </w:rPr>
        <w:t xml:space="preserve">            f.write(TimeStamp() + REGISTERSCREEN_INSTANCE_CREATED_TEXT + str(self) + PARENT_TEXT + str(parent) + "\n")</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self.parent = parent</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self.initialiseUI()</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def initialiseUI(self):</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with open(LOG_FILENAME, APPEND_MODE) as f:</w:t>
      </w:r>
    </w:p>
    <w:p w:rsidR="00C96584" w:rsidRPr="00991883" w:rsidRDefault="00C96584" w:rsidP="00991883">
      <w:pPr>
        <w:contextualSpacing/>
        <w:rPr>
          <w:rFonts w:ascii="Consolas" w:hAnsi="Consolas" w:cs="Consolas"/>
        </w:rPr>
      </w:pPr>
      <w:r w:rsidRPr="00991883">
        <w:rPr>
          <w:rFonts w:ascii="Consolas" w:hAnsi="Consolas" w:cs="Consolas"/>
        </w:rPr>
        <w:t xml:space="preserve">            f.write(TimeStamp() + INITIALISING_LOGINSCREEN_TEXT)</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menubar = Menu(self.parent)</w:t>
      </w:r>
    </w:p>
    <w:p w:rsidR="00C96584" w:rsidRPr="00991883" w:rsidRDefault="00C96584" w:rsidP="00991883">
      <w:pPr>
        <w:contextualSpacing/>
        <w:rPr>
          <w:rFonts w:ascii="Consolas" w:hAnsi="Consolas" w:cs="Consolas"/>
        </w:rPr>
      </w:pPr>
      <w:r w:rsidRPr="00991883">
        <w:rPr>
          <w:rFonts w:ascii="Consolas" w:hAnsi="Consolas" w:cs="Consolas"/>
        </w:rPr>
        <w:t xml:space="preserve">        self.parent.config(menu=menubar)</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fileMenu = Menu(menubar)</w:t>
      </w:r>
    </w:p>
    <w:p w:rsidR="00C96584" w:rsidRPr="00991883" w:rsidRDefault="00C96584" w:rsidP="00991883">
      <w:pPr>
        <w:contextualSpacing/>
        <w:rPr>
          <w:rFonts w:ascii="Consolas" w:hAnsi="Consolas" w:cs="Consolas"/>
        </w:rPr>
      </w:pPr>
      <w:r w:rsidRPr="00991883">
        <w:rPr>
          <w:rFonts w:ascii="Consolas" w:hAnsi="Consolas" w:cs="Consolas"/>
        </w:rPr>
        <w:t xml:space="preserve">        </w:t>
      </w:r>
    </w:p>
    <w:p w:rsidR="00C96584" w:rsidRPr="00991883" w:rsidRDefault="00C96584" w:rsidP="00991883">
      <w:pPr>
        <w:contextualSpacing/>
        <w:rPr>
          <w:rFonts w:ascii="Consolas" w:hAnsi="Consolas" w:cs="Consolas"/>
        </w:rPr>
      </w:pPr>
      <w:r w:rsidRPr="00991883">
        <w:rPr>
          <w:rFonts w:ascii="Consolas" w:hAnsi="Consolas" w:cs="Consolas"/>
        </w:rPr>
        <w:t xml:space="preserve">        fileMenu.add_command(label=DROPDOWN_BACK_TEXT, underline=0, command=self.onBack)</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fileMenu.add_separator()</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lastRenderedPageBreak/>
        <w:t xml:space="preserve">        fileMenu.add_command(label=DROPDOWN_HELP_TEXT, underline=0, command=self.Help)</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fileMenu.add_separator()</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menubar.add_cascade(label=DROPDOWN_FILE_TEXT, underline=0, menu=fileMenu)</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with open(LOG_FILENAME, APPEND_MODE) as f:</w:t>
      </w:r>
    </w:p>
    <w:p w:rsidR="00C96584" w:rsidRPr="00991883" w:rsidRDefault="00C96584" w:rsidP="00991883">
      <w:pPr>
        <w:contextualSpacing/>
        <w:rPr>
          <w:rFonts w:ascii="Consolas" w:hAnsi="Consolas" w:cs="Consolas"/>
        </w:rPr>
      </w:pPr>
      <w:r w:rsidRPr="00991883">
        <w:rPr>
          <w:rFonts w:ascii="Consolas" w:hAnsi="Consolas" w:cs="Consolas"/>
        </w:rPr>
        <w:t xml:space="preserve">            f.write(TimeStamp() + MENUBAR_INITIALISED_TEXT)</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self.parent.title(WINDOW_TITLE)</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global EmpLoginEntry</w:t>
      </w:r>
    </w:p>
    <w:p w:rsidR="00C96584" w:rsidRPr="00991883" w:rsidRDefault="00C96584" w:rsidP="00991883">
      <w:pPr>
        <w:contextualSpacing/>
        <w:rPr>
          <w:rFonts w:ascii="Consolas" w:hAnsi="Consolas" w:cs="Consolas"/>
        </w:rPr>
      </w:pPr>
      <w:r w:rsidRPr="00991883">
        <w:rPr>
          <w:rFonts w:ascii="Consolas" w:hAnsi="Consolas" w:cs="Consolas"/>
        </w:rPr>
        <w:t xml:space="preserve">        global EmpLoginEntryTwo</w:t>
      </w:r>
    </w:p>
    <w:p w:rsidR="00C96584" w:rsidRPr="00991883" w:rsidRDefault="00C96584" w:rsidP="00991883">
      <w:pPr>
        <w:contextualSpacing/>
        <w:rPr>
          <w:rFonts w:ascii="Consolas" w:hAnsi="Consolas" w:cs="Consolas"/>
        </w:rPr>
      </w:pPr>
      <w:r w:rsidRPr="00991883">
        <w:rPr>
          <w:rFonts w:ascii="Consolas" w:hAnsi="Consolas" w:cs="Consolas"/>
        </w:rPr>
        <w:t xml:space="preserve">        global EmpPassEntry</w:t>
      </w:r>
    </w:p>
    <w:p w:rsidR="00C96584" w:rsidRPr="00991883" w:rsidRDefault="00C96584" w:rsidP="00991883">
      <w:pPr>
        <w:contextualSpacing/>
        <w:rPr>
          <w:rFonts w:ascii="Consolas" w:hAnsi="Consolas" w:cs="Consolas"/>
        </w:rPr>
      </w:pPr>
      <w:r w:rsidRPr="00991883">
        <w:rPr>
          <w:rFonts w:ascii="Consolas" w:hAnsi="Consolas" w:cs="Consolas"/>
        </w:rPr>
        <w:t xml:space="preserve">        global EmpPassEntryTwo</w:t>
      </w:r>
    </w:p>
    <w:p w:rsidR="00C96584" w:rsidRPr="00991883" w:rsidRDefault="00C96584" w:rsidP="00991883">
      <w:pPr>
        <w:contextualSpacing/>
        <w:rPr>
          <w:rFonts w:ascii="Consolas" w:hAnsi="Consolas" w:cs="Consolas"/>
        </w:rPr>
      </w:pPr>
      <w:r w:rsidRPr="00991883">
        <w:rPr>
          <w:rFonts w:ascii="Consolas" w:hAnsi="Consolas" w:cs="Consolas"/>
        </w:rPr>
        <w:t xml:space="preserve">        global AdminPassEntry</w:t>
      </w:r>
    </w:p>
    <w:p w:rsidR="00C96584" w:rsidRPr="00991883" w:rsidRDefault="00C96584" w:rsidP="00991883">
      <w:pPr>
        <w:contextualSpacing/>
        <w:rPr>
          <w:rFonts w:ascii="Consolas" w:hAnsi="Consolas" w:cs="Consolas"/>
        </w:rPr>
      </w:pPr>
      <w:r w:rsidRPr="00991883">
        <w:rPr>
          <w:rFonts w:ascii="Consolas" w:hAnsi="Consolas" w:cs="Consolas"/>
        </w:rPr>
        <w:t xml:space="preserve">        global SecurityDropdown</w:t>
      </w:r>
    </w:p>
    <w:p w:rsidR="00C96584" w:rsidRPr="00991883" w:rsidRDefault="00C96584" w:rsidP="00991883">
      <w:pPr>
        <w:contextualSpacing/>
        <w:rPr>
          <w:rFonts w:ascii="Consolas" w:hAnsi="Consolas" w:cs="Consolas"/>
        </w:rPr>
      </w:pPr>
      <w:r w:rsidRPr="00991883">
        <w:rPr>
          <w:rFonts w:ascii="Consolas" w:hAnsi="Consolas" w:cs="Consolas"/>
        </w:rPr>
        <w:t xml:space="preserve">        global SecurityAnswerEntry</w:t>
      </w:r>
    </w:p>
    <w:p w:rsidR="00C96584" w:rsidRPr="00991883" w:rsidRDefault="00C96584" w:rsidP="00991883">
      <w:pPr>
        <w:contextualSpacing/>
        <w:rPr>
          <w:rFonts w:ascii="Consolas" w:hAnsi="Consolas" w:cs="Consolas"/>
        </w:rPr>
      </w:pPr>
      <w:r w:rsidRPr="00991883">
        <w:rPr>
          <w:rFonts w:ascii="Consolas" w:hAnsi="Consolas" w:cs="Consolas"/>
        </w:rPr>
        <w:t xml:space="preserve">        global SecurityVar</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AnchorLabel = Label()</w:t>
      </w:r>
    </w:p>
    <w:p w:rsidR="00C96584" w:rsidRPr="00991883" w:rsidRDefault="00C96584" w:rsidP="00991883">
      <w:pPr>
        <w:contextualSpacing/>
        <w:rPr>
          <w:rFonts w:ascii="Consolas" w:hAnsi="Consolas" w:cs="Consolas"/>
        </w:rPr>
      </w:pPr>
      <w:r w:rsidRPr="00991883">
        <w:rPr>
          <w:rFonts w:ascii="Consolas" w:hAnsi="Consolas" w:cs="Consolas"/>
        </w:rPr>
        <w:t xml:space="preserve">        </w:t>
      </w:r>
    </w:p>
    <w:p w:rsidR="00C96584" w:rsidRPr="00991883" w:rsidRDefault="00C96584" w:rsidP="00991883">
      <w:pPr>
        <w:contextualSpacing/>
        <w:rPr>
          <w:rFonts w:ascii="Consolas" w:hAnsi="Consolas" w:cs="Consolas"/>
        </w:rPr>
      </w:pPr>
      <w:r w:rsidRPr="00991883">
        <w:rPr>
          <w:rFonts w:ascii="Consolas" w:hAnsi="Consolas" w:cs="Consolas"/>
        </w:rPr>
        <w:t xml:space="preserve">        EmpLoginLabel = Label(text=EMP_LOGIN_LABEL_TEXT, anchor=CENTER)</w:t>
      </w:r>
    </w:p>
    <w:p w:rsidR="00C96584" w:rsidRPr="00991883" w:rsidRDefault="00C96584" w:rsidP="00991883">
      <w:pPr>
        <w:contextualSpacing/>
        <w:rPr>
          <w:rFonts w:ascii="Consolas" w:hAnsi="Consolas" w:cs="Consolas"/>
        </w:rPr>
      </w:pPr>
      <w:r w:rsidRPr="00991883">
        <w:rPr>
          <w:rFonts w:ascii="Consolas" w:hAnsi="Consolas" w:cs="Consolas"/>
        </w:rPr>
        <w:t xml:space="preserve">        EmpLoginEntry = Entry()</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EmpLoginLabelTwo = Label(text=EMP_LOGIN_LABEL_TWO_TEXT, anchor=CENTER)</w:t>
      </w:r>
    </w:p>
    <w:p w:rsidR="00C96584" w:rsidRPr="00991883" w:rsidRDefault="00C96584" w:rsidP="00991883">
      <w:pPr>
        <w:contextualSpacing/>
        <w:rPr>
          <w:rFonts w:ascii="Consolas" w:hAnsi="Consolas" w:cs="Consolas"/>
        </w:rPr>
      </w:pPr>
      <w:r w:rsidRPr="00991883">
        <w:rPr>
          <w:rFonts w:ascii="Consolas" w:hAnsi="Consolas" w:cs="Consolas"/>
        </w:rPr>
        <w:t xml:space="preserve">        EmpLoginEntryTwo = Entry()</w:t>
      </w:r>
    </w:p>
    <w:p w:rsidR="00C96584" w:rsidRPr="00991883" w:rsidRDefault="00C96584" w:rsidP="00991883">
      <w:pPr>
        <w:contextualSpacing/>
        <w:rPr>
          <w:rFonts w:ascii="Consolas" w:hAnsi="Consolas" w:cs="Consolas"/>
        </w:rPr>
      </w:pPr>
      <w:r w:rsidRPr="00991883">
        <w:rPr>
          <w:rFonts w:ascii="Consolas" w:hAnsi="Consolas" w:cs="Consolas"/>
        </w:rPr>
        <w:t xml:space="preserve">        </w:t>
      </w:r>
    </w:p>
    <w:p w:rsidR="00C96584" w:rsidRPr="00991883" w:rsidRDefault="00C96584" w:rsidP="00991883">
      <w:pPr>
        <w:contextualSpacing/>
        <w:rPr>
          <w:rFonts w:ascii="Consolas" w:hAnsi="Consolas" w:cs="Consolas"/>
        </w:rPr>
      </w:pPr>
      <w:r w:rsidRPr="00991883">
        <w:rPr>
          <w:rFonts w:ascii="Consolas" w:hAnsi="Consolas" w:cs="Consolas"/>
        </w:rPr>
        <w:t xml:space="preserve">        EmpPassLabel = Label(text=EMP_PASS_LABEL_TEXT, anchor=CENTER)</w:t>
      </w:r>
    </w:p>
    <w:p w:rsidR="00C96584" w:rsidRPr="00991883" w:rsidRDefault="00C96584" w:rsidP="00991883">
      <w:pPr>
        <w:contextualSpacing/>
        <w:rPr>
          <w:rFonts w:ascii="Consolas" w:hAnsi="Consolas" w:cs="Consolas"/>
        </w:rPr>
      </w:pPr>
      <w:r w:rsidRPr="00991883">
        <w:rPr>
          <w:rFonts w:ascii="Consolas" w:hAnsi="Consolas" w:cs="Consolas"/>
        </w:rPr>
        <w:t xml:space="preserve">        EmpPassEntry = Entry(show="*")</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EmpPassLabelTwo = Label(text=EMP_PASS_LABEL_TWO_TEXT, anchor=CENTER)</w:t>
      </w:r>
    </w:p>
    <w:p w:rsidR="00C96584" w:rsidRPr="00991883" w:rsidRDefault="00C96584" w:rsidP="00991883">
      <w:pPr>
        <w:contextualSpacing/>
        <w:rPr>
          <w:rFonts w:ascii="Consolas" w:hAnsi="Consolas" w:cs="Consolas"/>
        </w:rPr>
      </w:pPr>
      <w:r w:rsidRPr="00991883">
        <w:rPr>
          <w:rFonts w:ascii="Consolas" w:hAnsi="Consolas" w:cs="Consolas"/>
        </w:rPr>
        <w:t xml:space="preserve">        EmpPassEntryTwo = Entry(show="*")</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SecurityLabel = Label(text=SECURITY_LABEL_TEXT)</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SecurityAnswerLabel = Label(text=SECURITY_ANSWER_LABEL_TEXT)</w:t>
      </w:r>
    </w:p>
    <w:p w:rsidR="00C96584" w:rsidRPr="00991883" w:rsidRDefault="00C96584" w:rsidP="00991883">
      <w:pPr>
        <w:contextualSpacing/>
        <w:rPr>
          <w:rFonts w:ascii="Consolas" w:hAnsi="Consolas" w:cs="Consolas"/>
        </w:rPr>
      </w:pPr>
      <w:r w:rsidRPr="00991883">
        <w:rPr>
          <w:rFonts w:ascii="Consolas" w:hAnsi="Consolas" w:cs="Consolas"/>
        </w:rPr>
        <w:t xml:space="preserve">        SecurityAnswerEntry = Entry()</w:t>
      </w:r>
    </w:p>
    <w:p w:rsidR="00C96584" w:rsidRPr="00991883" w:rsidRDefault="00C96584" w:rsidP="00991883">
      <w:pPr>
        <w:contextualSpacing/>
        <w:rPr>
          <w:rFonts w:ascii="Consolas" w:hAnsi="Consolas" w:cs="Consolas"/>
        </w:rPr>
      </w:pPr>
      <w:r w:rsidRPr="00991883">
        <w:rPr>
          <w:rFonts w:ascii="Consolas" w:hAnsi="Consolas" w:cs="Consolas"/>
        </w:rPr>
        <w:t xml:space="preserve">        </w:t>
      </w:r>
    </w:p>
    <w:p w:rsidR="00C96584" w:rsidRPr="00991883" w:rsidRDefault="00C96584" w:rsidP="00991883">
      <w:pPr>
        <w:contextualSpacing/>
        <w:rPr>
          <w:rFonts w:ascii="Consolas" w:hAnsi="Consolas" w:cs="Consolas"/>
        </w:rPr>
      </w:pPr>
      <w:r w:rsidRPr="00991883">
        <w:rPr>
          <w:rFonts w:ascii="Consolas" w:hAnsi="Consolas" w:cs="Consolas"/>
        </w:rPr>
        <w:t xml:space="preserve">        AdminPassLabel = Label(text=ADMIN_PASS_LABEL_TEXT, anchor=CENTER)</w:t>
      </w:r>
    </w:p>
    <w:p w:rsidR="00C96584" w:rsidRPr="00991883" w:rsidRDefault="00C96584" w:rsidP="00991883">
      <w:pPr>
        <w:contextualSpacing/>
        <w:rPr>
          <w:rFonts w:ascii="Consolas" w:hAnsi="Consolas" w:cs="Consolas"/>
        </w:rPr>
      </w:pPr>
      <w:r w:rsidRPr="00991883">
        <w:rPr>
          <w:rFonts w:ascii="Consolas" w:hAnsi="Consolas" w:cs="Consolas"/>
        </w:rPr>
        <w:t xml:space="preserve">        AdminPassEntry = Entry(show="*")</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lastRenderedPageBreak/>
        <w:t xml:space="preserve">        with open(LOG_FILENAME, APPEND_MODE) as f:</w:t>
      </w:r>
    </w:p>
    <w:p w:rsidR="00C96584" w:rsidRPr="00991883" w:rsidRDefault="00C96584" w:rsidP="00991883">
      <w:pPr>
        <w:contextualSpacing/>
        <w:rPr>
          <w:rFonts w:ascii="Consolas" w:hAnsi="Consolas" w:cs="Consolas"/>
        </w:rPr>
      </w:pPr>
      <w:r w:rsidRPr="00991883">
        <w:rPr>
          <w:rFonts w:ascii="Consolas" w:hAnsi="Consolas" w:cs="Consolas"/>
        </w:rPr>
        <w:t xml:space="preserve">            f.write(TimeStamp() + LOADED_LABELS_TEXT)</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RegisterButton = Button(text=REGISTER_BUTTON_TEXT)</w:t>
      </w:r>
    </w:p>
    <w:p w:rsidR="00C96584" w:rsidRPr="00991883" w:rsidRDefault="00C96584" w:rsidP="00991883">
      <w:pPr>
        <w:contextualSpacing/>
        <w:rPr>
          <w:rFonts w:ascii="Consolas" w:hAnsi="Consolas" w:cs="Consolas"/>
        </w:rPr>
      </w:pPr>
      <w:r w:rsidRPr="00991883">
        <w:rPr>
          <w:rFonts w:ascii="Consolas" w:hAnsi="Consolas" w:cs="Consolas"/>
        </w:rPr>
        <w:t xml:space="preserve">        RegisterButton['command'] = lambda: self.createAccount()</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BackButton = Button(text=BACK_BUTTON_TEXT)</w:t>
      </w:r>
    </w:p>
    <w:p w:rsidR="00C96584" w:rsidRPr="00991883" w:rsidRDefault="00C96584" w:rsidP="00991883">
      <w:pPr>
        <w:contextualSpacing/>
        <w:rPr>
          <w:rFonts w:ascii="Consolas" w:hAnsi="Consolas" w:cs="Consolas"/>
        </w:rPr>
      </w:pPr>
      <w:r w:rsidRPr="00991883">
        <w:rPr>
          <w:rFonts w:ascii="Consolas" w:hAnsi="Consolas" w:cs="Consolas"/>
        </w:rPr>
        <w:t xml:space="preserve">        BackButton['command'] = lambda: self.onBack()</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EmpLoginHelpButton = Button(text=HELP_SYMBOL)</w:t>
      </w:r>
    </w:p>
    <w:p w:rsidR="00C96584" w:rsidRPr="00991883" w:rsidRDefault="00C96584" w:rsidP="00991883">
      <w:pPr>
        <w:contextualSpacing/>
        <w:rPr>
          <w:rFonts w:ascii="Consolas" w:hAnsi="Consolas" w:cs="Consolas"/>
        </w:rPr>
      </w:pPr>
      <w:r w:rsidRPr="00991883">
        <w:rPr>
          <w:rFonts w:ascii="Consolas" w:hAnsi="Consolas" w:cs="Consolas"/>
        </w:rPr>
        <w:t xml:space="preserve">        EmpLoginHelpButton['command'] = lambda: self.displayEmpLoginHelp()</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EmpPassHelpButton = Button(text=HELP_SYMBOL)</w:t>
      </w:r>
    </w:p>
    <w:p w:rsidR="00C96584" w:rsidRPr="00991883" w:rsidRDefault="00C96584" w:rsidP="00991883">
      <w:pPr>
        <w:contextualSpacing/>
        <w:rPr>
          <w:rFonts w:ascii="Consolas" w:hAnsi="Consolas" w:cs="Consolas"/>
        </w:rPr>
      </w:pPr>
      <w:r w:rsidRPr="00991883">
        <w:rPr>
          <w:rFonts w:ascii="Consolas" w:hAnsi="Consolas" w:cs="Consolas"/>
        </w:rPr>
        <w:t xml:space="preserve">        EmpPassHelpButton['command'] = lambda: self.displayEmpPassHelp()</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SecurityVarHelpButton = Button(text=HELP_SYMBOL)</w:t>
      </w:r>
    </w:p>
    <w:p w:rsidR="00C96584" w:rsidRPr="00991883" w:rsidRDefault="00C96584" w:rsidP="00991883">
      <w:pPr>
        <w:contextualSpacing/>
        <w:rPr>
          <w:rFonts w:ascii="Consolas" w:hAnsi="Consolas" w:cs="Consolas"/>
        </w:rPr>
      </w:pPr>
      <w:r w:rsidRPr="00991883">
        <w:rPr>
          <w:rFonts w:ascii="Consolas" w:hAnsi="Consolas" w:cs="Consolas"/>
        </w:rPr>
        <w:t xml:space="preserve">        SecurityVarHelpButton['command'] = lambda: self.displaySecurityHelp()</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with open(LOG_FILENAME, APPEND_MODE) as f:</w:t>
      </w:r>
    </w:p>
    <w:p w:rsidR="00C96584" w:rsidRPr="00991883" w:rsidRDefault="00C96584" w:rsidP="00991883">
      <w:pPr>
        <w:contextualSpacing/>
        <w:rPr>
          <w:rFonts w:ascii="Consolas" w:hAnsi="Consolas" w:cs="Consolas"/>
        </w:rPr>
      </w:pPr>
      <w:r w:rsidRPr="00991883">
        <w:rPr>
          <w:rFonts w:ascii="Consolas" w:hAnsi="Consolas" w:cs="Consolas"/>
        </w:rPr>
        <w:t xml:space="preserve">            f.write(TimeStamp() + LOADED_BUTTONS_TEXT)</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SecurityVar = StringVar(self.parent)</w:t>
      </w:r>
    </w:p>
    <w:p w:rsidR="00C96584" w:rsidRPr="00991883" w:rsidRDefault="00C96584" w:rsidP="00991883">
      <w:pPr>
        <w:contextualSpacing/>
        <w:rPr>
          <w:rFonts w:ascii="Consolas" w:hAnsi="Consolas" w:cs="Consolas"/>
        </w:rPr>
      </w:pPr>
      <w:r w:rsidRPr="00991883">
        <w:rPr>
          <w:rFonts w:ascii="Consolas" w:hAnsi="Consolas" w:cs="Consolas"/>
        </w:rPr>
        <w:t xml:space="preserve">        SecurityVar.set(SECURITY_VAR_MAIDEN_NAME_TEXT)</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SecurityDropdown = OptionMenu(self.parent, SecurityVar,</w:t>
      </w:r>
    </w:p>
    <w:p w:rsidR="00C96584" w:rsidRPr="00991883" w:rsidRDefault="00C96584" w:rsidP="00991883">
      <w:pPr>
        <w:contextualSpacing/>
        <w:rPr>
          <w:rFonts w:ascii="Consolas" w:hAnsi="Consolas" w:cs="Consolas"/>
        </w:rPr>
      </w:pPr>
      <w:r w:rsidRPr="00991883">
        <w:rPr>
          <w:rFonts w:ascii="Consolas" w:hAnsi="Consolas" w:cs="Consolas"/>
        </w:rPr>
        <w:t xml:space="preserve">                                      SECURITY_VAR_MAIDEN_NAME_TEXT,</w:t>
      </w:r>
    </w:p>
    <w:p w:rsidR="00C96584" w:rsidRPr="00991883" w:rsidRDefault="00C96584" w:rsidP="00991883">
      <w:pPr>
        <w:contextualSpacing/>
        <w:rPr>
          <w:rFonts w:ascii="Consolas" w:hAnsi="Consolas" w:cs="Consolas"/>
        </w:rPr>
      </w:pPr>
      <w:r w:rsidRPr="00991883">
        <w:rPr>
          <w:rFonts w:ascii="Consolas" w:hAnsi="Consolas" w:cs="Consolas"/>
        </w:rPr>
        <w:t xml:space="preserve">                                      SECURITY_VAR_MEMORABLE_TEXT,</w:t>
      </w:r>
    </w:p>
    <w:p w:rsidR="00C96584" w:rsidRPr="00991883" w:rsidRDefault="00C96584" w:rsidP="00991883">
      <w:pPr>
        <w:contextualSpacing/>
        <w:rPr>
          <w:rFonts w:ascii="Consolas" w:hAnsi="Consolas" w:cs="Consolas"/>
        </w:rPr>
      </w:pPr>
      <w:r w:rsidRPr="00991883">
        <w:rPr>
          <w:rFonts w:ascii="Consolas" w:hAnsi="Consolas" w:cs="Consolas"/>
        </w:rPr>
        <w:t xml:space="preserve">                                      SECURITY_VAR_FIRST_PET_TEXT,</w:t>
      </w:r>
    </w:p>
    <w:p w:rsidR="00C96584" w:rsidRPr="00991883" w:rsidRDefault="00C96584" w:rsidP="00991883">
      <w:pPr>
        <w:contextualSpacing/>
        <w:rPr>
          <w:rFonts w:ascii="Consolas" w:hAnsi="Consolas" w:cs="Consolas"/>
        </w:rPr>
      </w:pPr>
      <w:r w:rsidRPr="00991883">
        <w:rPr>
          <w:rFonts w:ascii="Consolas" w:hAnsi="Consolas" w:cs="Consolas"/>
        </w:rPr>
        <w:t xml:space="preserve">                                      SECURITY_VAR_FIRST_STREET_TEXT)</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AnchorLabel.grid(pady=35,padx=130,row=0,column=0)</w:t>
      </w:r>
    </w:p>
    <w:p w:rsidR="00C96584" w:rsidRPr="00991883" w:rsidRDefault="00C96584" w:rsidP="00991883">
      <w:pPr>
        <w:contextualSpacing/>
        <w:rPr>
          <w:rFonts w:ascii="Consolas" w:hAnsi="Consolas" w:cs="Consolas"/>
        </w:rPr>
      </w:pPr>
      <w:r w:rsidRPr="00991883">
        <w:rPr>
          <w:rFonts w:ascii="Consolas" w:hAnsi="Consolas" w:cs="Consolas"/>
        </w:rPr>
        <w:t xml:space="preserve">        EmpLoginLabel.grid(row=2, column=6)</w:t>
      </w:r>
    </w:p>
    <w:p w:rsidR="00C96584" w:rsidRPr="00991883" w:rsidRDefault="00C96584" w:rsidP="00991883">
      <w:pPr>
        <w:contextualSpacing/>
        <w:rPr>
          <w:rFonts w:ascii="Consolas" w:hAnsi="Consolas" w:cs="Consolas"/>
        </w:rPr>
      </w:pPr>
      <w:r w:rsidRPr="00991883">
        <w:rPr>
          <w:rFonts w:ascii="Consolas" w:hAnsi="Consolas" w:cs="Consolas"/>
        </w:rPr>
        <w:t xml:space="preserve">        EmpLoginEntry.grid(row=2, column=7)</w:t>
      </w:r>
    </w:p>
    <w:p w:rsidR="00C96584" w:rsidRPr="00991883" w:rsidRDefault="00C96584" w:rsidP="00991883">
      <w:pPr>
        <w:contextualSpacing/>
        <w:rPr>
          <w:rFonts w:ascii="Consolas" w:hAnsi="Consolas" w:cs="Consolas"/>
        </w:rPr>
      </w:pPr>
      <w:r w:rsidRPr="00991883">
        <w:rPr>
          <w:rFonts w:ascii="Consolas" w:hAnsi="Consolas" w:cs="Consolas"/>
        </w:rPr>
        <w:t xml:space="preserve">        EmpLoginLabelTwo.grid(row=3, column=6)</w:t>
      </w:r>
    </w:p>
    <w:p w:rsidR="00C96584" w:rsidRPr="00991883" w:rsidRDefault="00C96584" w:rsidP="00991883">
      <w:pPr>
        <w:contextualSpacing/>
        <w:rPr>
          <w:rFonts w:ascii="Consolas" w:hAnsi="Consolas" w:cs="Consolas"/>
        </w:rPr>
      </w:pPr>
      <w:r w:rsidRPr="00991883">
        <w:rPr>
          <w:rFonts w:ascii="Consolas" w:hAnsi="Consolas" w:cs="Consolas"/>
        </w:rPr>
        <w:t xml:space="preserve">        EmpLoginEntryTwo.grid(row=3, column=7)</w:t>
      </w:r>
    </w:p>
    <w:p w:rsidR="00C96584" w:rsidRPr="00991883" w:rsidRDefault="00C96584" w:rsidP="00991883">
      <w:pPr>
        <w:contextualSpacing/>
        <w:rPr>
          <w:rFonts w:ascii="Consolas" w:hAnsi="Consolas" w:cs="Consolas"/>
        </w:rPr>
      </w:pPr>
      <w:r w:rsidRPr="00991883">
        <w:rPr>
          <w:rFonts w:ascii="Consolas" w:hAnsi="Consolas" w:cs="Consolas"/>
        </w:rPr>
        <w:t xml:space="preserve">        EmpPassLabel.grid(row=4, column=6)</w:t>
      </w:r>
    </w:p>
    <w:p w:rsidR="00C96584" w:rsidRPr="00991883" w:rsidRDefault="00C96584" w:rsidP="00991883">
      <w:pPr>
        <w:contextualSpacing/>
        <w:rPr>
          <w:rFonts w:ascii="Consolas" w:hAnsi="Consolas" w:cs="Consolas"/>
        </w:rPr>
      </w:pPr>
      <w:r w:rsidRPr="00991883">
        <w:rPr>
          <w:rFonts w:ascii="Consolas" w:hAnsi="Consolas" w:cs="Consolas"/>
        </w:rPr>
        <w:t xml:space="preserve">        EmpPassEntry.grid(row=4, column=7)</w:t>
      </w:r>
    </w:p>
    <w:p w:rsidR="00C96584" w:rsidRPr="00991883" w:rsidRDefault="00C96584" w:rsidP="00991883">
      <w:pPr>
        <w:contextualSpacing/>
        <w:rPr>
          <w:rFonts w:ascii="Consolas" w:hAnsi="Consolas" w:cs="Consolas"/>
        </w:rPr>
      </w:pPr>
      <w:r w:rsidRPr="00991883">
        <w:rPr>
          <w:rFonts w:ascii="Consolas" w:hAnsi="Consolas" w:cs="Consolas"/>
        </w:rPr>
        <w:t xml:space="preserve">        EmpPassLabelTwo.grid(row=5, column=6)</w:t>
      </w:r>
    </w:p>
    <w:p w:rsidR="00C96584" w:rsidRPr="00991883" w:rsidRDefault="00C96584" w:rsidP="00991883">
      <w:pPr>
        <w:contextualSpacing/>
        <w:rPr>
          <w:rFonts w:ascii="Consolas" w:hAnsi="Consolas" w:cs="Consolas"/>
        </w:rPr>
      </w:pPr>
      <w:r w:rsidRPr="00991883">
        <w:rPr>
          <w:rFonts w:ascii="Consolas" w:hAnsi="Consolas" w:cs="Consolas"/>
        </w:rPr>
        <w:t xml:space="preserve">        EmpPassEntryTwo.grid(row=5, column=7)</w:t>
      </w:r>
    </w:p>
    <w:p w:rsidR="00C96584" w:rsidRPr="00991883" w:rsidRDefault="00C96584" w:rsidP="00991883">
      <w:pPr>
        <w:contextualSpacing/>
        <w:rPr>
          <w:rFonts w:ascii="Consolas" w:hAnsi="Consolas" w:cs="Consolas"/>
        </w:rPr>
      </w:pPr>
      <w:r w:rsidRPr="00991883">
        <w:rPr>
          <w:rFonts w:ascii="Consolas" w:hAnsi="Consolas" w:cs="Consolas"/>
        </w:rPr>
        <w:t xml:space="preserve">        SecurityLabel.grid(row=6, column=6)</w:t>
      </w:r>
    </w:p>
    <w:p w:rsidR="00C96584" w:rsidRPr="00991883" w:rsidRDefault="00C96584" w:rsidP="00991883">
      <w:pPr>
        <w:contextualSpacing/>
        <w:rPr>
          <w:rFonts w:ascii="Consolas" w:hAnsi="Consolas" w:cs="Consolas"/>
        </w:rPr>
      </w:pPr>
      <w:r w:rsidRPr="00991883">
        <w:rPr>
          <w:rFonts w:ascii="Consolas" w:hAnsi="Consolas" w:cs="Consolas"/>
        </w:rPr>
        <w:t xml:space="preserve">        SecurityDropdown.grid(row=6, column=7)</w:t>
      </w:r>
    </w:p>
    <w:p w:rsidR="00C96584" w:rsidRPr="00991883" w:rsidRDefault="00C96584" w:rsidP="00991883">
      <w:pPr>
        <w:contextualSpacing/>
        <w:rPr>
          <w:rFonts w:ascii="Consolas" w:hAnsi="Consolas" w:cs="Consolas"/>
        </w:rPr>
      </w:pPr>
      <w:r w:rsidRPr="00991883">
        <w:rPr>
          <w:rFonts w:ascii="Consolas" w:hAnsi="Consolas" w:cs="Consolas"/>
        </w:rPr>
        <w:t xml:space="preserve">        SecurityAnswerLabel.grid(row=7, column=6)</w:t>
      </w:r>
    </w:p>
    <w:p w:rsidR="00C96584" w:rsidRPr="00991883" w:rsidRDefault="00C96584" w:rsidP="00991883">
      <w:pPr>
        <w:contextualSpacing/>
        <w:rPr>
          <w:rFonts w:ascii="Consolas" w:hAnsi="Consolas" w:cs="Consolas"/>
        </w:rPr>
      </w:pPr>
      <w:r w:rsidRPr="00991883">
        <w:rPr>
          <w:rFonts w:ascii="Consolas" w:hAnsi="Consolas" w:cs="Consolas"/>
        </w:rPr>
        <w:t xml:space="preserve">        SecurityAnswerEntry.grid(row=7, column=7)</w:t>
      </w:r>
    </w:p>
    <w:p w:rsidR="00C96584" w:rsidRPr="00991883" w:rsidRDefault="00C96584" w:rsidP="00991883">
      <w:pPr>
        <w:contextualSpacing/>
        <w:rPr>
          <w:rFonts w:ascii="Consolas" w:hAnsi="Consolas" w:cs="Consolas"/>
        </w:rPr>
      </w:pPr>
      <w:r w:rsidRPr="00991883">
        <w:rPr>
          <w:rFonts w:ascii="Consolas" w:hAnsi="Consolas" w:cs="Consolas"/>
        </w:rPr>
        <w:t xml:space="preserve">        SecurityVarHelpButton.grid(row=7, column=8)</w:t>
      </w:r>
    </w:p>
    <w:p w:rsidR="00C96584" w:rsidRPr="00991883" w:rsidRDefault="00C96584" w:rsidP="00991883">
      <w:pPr>
        <w:contextualSpacing/>
        <w:rPr>
          <w:rFonts w:ascii="Consolas" w:hAnsi="Consolas" w:cs="Consolas"/>
        </w:rPr>
      </w:pPr>
      <w:r w:rsidRPr="00991883">
        <w:rPr>
          <w:rFonts w:ascii="Consolas" w:hAnsi="Consolas" w:cs="Consolas"/>
        </w:rPr>
        <w:t xml:space="preserve">        AdminPassLabel.grid(row=8, column=6)</w:t>
      </w:r>
    </w:p>
    <w:p w:rsidR="00C96584" w:rsidRPr="00991883" w:rsidRDefault="00C96584" w:rsidP="00991883">
      <w:pPr>
        <w:contextualSpacing/>
        <w:rPr>
          <w:rFonts w:ascii="Consolas" w:hAnsi="Consolas" w:cs="Consolas"/>
        </w:rPr>
      </w:pPr>
      <w:r w:rsidRPr="00991883">
        <w:rPr>
          <w:rFonts w:ascii="Consolas" w:hAnsi="Consolas" w:cs="Consolas"/>
        </w:rPr>
        <w:t xml:space="preserve">        AdminPassEntry.grid(row=8, column=7)</w:t>
      </w:r>
    </w:p>
    <w:p w:rsidR="00C96584" w:rsidRPr="00991883" w:rsidRDefault="00C96584" w:rsidP="00991883">
      <w:pPr>
        <w:contextualSpacing/>
        <w:rPr>
          <w:rFonts w:ascii="Consolas" w:hAnsi="Consolas" w:cs="Consolas"/>
        </w:rPr>
      </w:pPr>
      <w:r w:rsidRPr="00991883">
        <w:rPr>
          <w:rFonts w:ascii="Consolas" w:hAnsi="Consolas" w:cs="Consolas"/>
        </w:rPr>
        <w:lastRenderedPageBreak/>
        <w:t xml:space="preserve">        EmpLoginHelpButton.grid(row=3, column=8)</w:t>
      </w:r>
    </w:p>
    <w:p w:rsidR="00C96584" w:rsidRPr="00991883" w:rsidRDefault="00C96584" w:rsidP="00991883">
      <w:pPr>
        <w:contextualSpacing/>
        <w:rPr>
          <w:rFonts w:ascii="Consolas" w:hAnsi="Consolas" w:cs="Consolas"/>
        </w:rPr>
      </w:pPr>
      <w:r w:rsidRPr="00991883">
        <w:rPr>
          <w:rFonts w:ascii="Consolas" w:hAnsi="Consolas" w:cs="Consolas"/>
        </w:rPr>
        <w:t xml:space="preserve">        EmpPassHelpButton.grid(row=5, column=8)</w:t>
      </w:r>
    </w:p>
    <w:p w:rsidR="00C96584" w:rsidRPr="00991883" w:rsidRDefault="00C96584" w:rsidP="00991883">
      <w:pPr>
        <w:contextualSpacing/>
        <w:rPr>
          <w:rFonts w:ascii="Consolas" w:hAnsi="Consolas" w:cs="Consolas"/>
        </w:rPr>
      </w:pPr>
      <w:r w:rsidRPr="00991883">
        <w:rPr>
          <w:rFonts w:ascii="Consolas" w:hAnsi="Consolas" w:cs="Consolas"/>
        </w:rPr>
        <w:t xml:space="preserve">        RegisterButton.grid(row=10, column=7)</w:t>
      </w:r>
    </w:p>
    <w:p w:rsidR="00C96584" w:rsidRPr="00991883" w:rsidRDefault="00C96584" w:rsidP="00991883">
      <w:pPr>
        <w:contextualSpacing/>
        <w:rPr>
          <w:rFonts w:ascii="Consolas" w:hAnsi="Consolas" w:cs="Consolas"/>
        </w:rPr>
      </w:pPr>
      <w:r w:rsidRPr="00991883">
        <w:rPr>
          <w:rFonts w:ascii="Consolas" w:hAnsi="Consolas" w:cs="Consolas"/>
        </w:rPr>
        <w:t xml:space="preserve">        BackButton.grid(row=11, column=7)</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with open(LOG_FILENAME, APPEND_MODE) as f:</w:t>
      </w:r>
    </w:p>
    <w:p w:rsidR="00C96584" w:rsidRPr="00991883" w:rsidRDefault="00C96584" w:rsidP="00991883">
      <w:pPr>
        <w:contextualSpacing/>
        <w:rPr>
          <w:rFonts w:ascii="Consolas" w:hAnsi="Consolas" w:cs="Consolas"/>
        </w:rPr>
      </w:pPr>
      <w:r w:rsidRPr="00991883">
        <w:rPr>
          <w:rFonts w:ascii="Consolas" w:hAnsi="Consolas" w:cs="Consolas"/>
        </w:rPr>
        <w:t xml:space="preserve">            f.write(TimeStamp() + INITIALISED_GRID_UI_TEXT)</w:t>
      </w:r>
    </w:p>
    <w:p w:rsidR="00C96584" w:rsidRPr="00991883" w:rsidRDefault="00C96584" w:rsidP="00991883">
      <w:pPr>
        <w:contextualSpacing/>
        <w:rPr>
          <w:rFonts w:ascii="Consolas" w:hAnsi="Consolas" w:cs="Consolas"/>
        </w:rPr>
      </w:pPr>
      <w:r w:rsidRPr="00991883">
        <w:rPr>
          <w:rFonts w:ascii="Consolas" w:hAnsi="Consolas" w:cs="Consolas"/>
        </w:rPr>
        <w:t xml:space="preserve">    </w:t>
      </w:r>
    </w:p>
    <w:p w:rsidR="00C96584" w:rsidRPr="00991883" w:rsidRDefault="00C96584" w:rsidP="00991883">
      <w:pPr>
        <w:contextualSpacing/>
        <w:rPr>
          <w:rFonts w:ascii="Consolas" w:hAnsi="Consolas" w:cs="Consolas"/>
        </w:rPr>
      </w:pPr>
      <w:r w:rsidRPr="00991883">
        <w:rPr>
          <w:rFonts w:ascii="Consolas" w:hAnsi="Consolas" w:cs="Consolas"/>
        </w:rPr>
        <w:t xml:space="preserve">    def onBack(self):</w:t>
      </w:r>
    </w:p>
    <w:p w:rsidR="00C96584" w:rsidRPr="00991883" w:rsidRDefault="00C96584" w:rsidP="00991883">
      <w:pPr>
        <w:contextualSpacing/>
        <w:rPr>
          <w:rFonts w:ascii="Consolas" w:hAnsi="Consolas" w:cs="Consolas"/>
        </w:rPr>
      </w:pPr>
      <w:r w:rsidRPr="00991883">
        <w:rPr>
          <w:rFonts w:ascii="Consolas" w:hAnsi="Consolas" w:cs="Consolas"/>
        </w:rPr>
        <w:t xml:space="preserve">        </w:t>
      </w:r>
    </w:p>
    <w:p w:rsidR="00C96584" w:rsidRPr="00991883" w:rsidRDefault="00C96584" w:rsidP="00991883">
      <w:pPr>
        <w:contextualSpacing/>
        <w:rPr>
          <w:rFonts w:ascii="Consolas" w:hAnsi="Consolas" w:cs="Consolas"/>
        </w:rPr>
      </w:pPr>
      <w:r w:rsidRPr="00991883">
        <w:rPr>
          <w:rFonts w:ascii="Consolas" w:hAnsi="Consolas" w:cs="Consolas"/>
        </w:rPr>
        <w:t xml:space="preserve">        with open(LOG_FILENAME, APPEND_MODE) as f:</w:t>
      </w:r>
    </w:p>
    <w:p w:rsidR="00C96584" w:rsidRPr="00991883" w:rsidRDefault="00C96584" w:rsidP="00991883">
      <w:pPr>
        <w:contextualSpacing/>
        <w:rPr>
          <w:rFonts w:ascii="Consolas" w:hAnsi="Consolas" w:cs="Consolas"/>
        </w:rPr>
      </w:pPr>
      <w:r w:rsidRPr="00991883">
        <w:rPr>
          <w:rFonts w:ascii="Consolas" w:hAnsi="Consolas" w:cs="Consolas"/>
        </w:rPr>
        <w:t xml:space="preserve">            f.write(TimeStamp() + BACK_BUTTON_PRESSED_TEXT)</w:t>
      </w:r>
    </w:p>
    <w:p w:rsidR="00C96584" w:rsidRPr="00991883" w:rsidRDefault="00C96584" w:rsidP="00991883">
      <w:pPr>
        <w:contextualSpacing/>
        <w:rPr>
          <w:rFonts w:ascii="Consolas" w:hAnsi="Consolas" w:cs="Consolas"/>
        </w:rPr>
      </w:pPr>
      <w:r w:rsidRPr="00991883">
        <w:rPr>
          <w:rFonts w:ascii="Consolas" w:hAnsi="Consolas" w:cs="Consolas"/>
        </w:rPr>
        <w:t xml:space="preserve">        self.parent.destroy()</w:t>
      </w:r>
    </w:p>
    <w:p w:rsidR="00C96584" w:rsidRPr="00991883" w:rsidRDefault="00C96584" w:rsidP="00991883">
      <w:pPr>
        <w:contextualSpacing/>
        <w:rPr>
          <w:rFonts w:ascii="Consolas" w:hAnsi="Consolas" w:cs="Consolas"/>
        </w:rPr>
      </w:pPr>
      <w:r w:rsidRPr="00991883">
        <w:rPr>
          <w:rFonts w:ascii="Consolas" w:hAnsi="Consolas" w:cs="Consolas"/>
        </w:rPr>
        <w:t xml:space="preserve">        with open(LOG_FILENAME, APPEND_MODE) as f:</w:t>
      </w:r>
    </w:p>
    <w:p w:rsidR="00C96584" w:rsidRPr="00991883" w:rsidRDefault="00C96584" w:rsidP="00991883">
      <w:pPr>
        <w:contextualSpacing/>
        <w:rPr>
          <w:rFonts w:ascii="Consolas" w:hAnsi="Consolas" w:cs="Consolas"/>
        </w:rPr>
      </w:pPr>
      <w:r w:rsidRPr="00991883">
        <w:rPr>
          <w:rFonts w:ascii="Consolas" w:hAnsi="Consolas" w:cs="Consolas"/>
        </w:rPr>
        <w:t xml:space="preserve">            f.write(TimeStamp() + REGISTER_WINDOW_TERMINATED_TEXT)</w:t>
      </w:r>
    </w:p>
    <w:p w:rsidR="00C96584" w:rsidRPr="00991883" w:rsidRDefault="00C96584" w:rsidP="00991883">
      <w:pPr>
        <w:contextualSpacing/>
        <w:rPr>
          <w:rFonts w:ascii="Consolas" w:hAnsi="Consolas" w:cs="Consolas"/>
        </w:rPr>
      </w:pPr>
      <w:r w:rsidRPr="00991883">
        <w:rPr>
          <w:rFonts w:ascii="Consolas" w:hAnsi="Consolas" w:cs="Consolas"/>
        </w:rPr>
        <w:t xml:space="preserve">        root = Tk()</w:t>
      </w:r>
    </w:p>
    <w:p w:rsidR="00C96584" w:rsidRPr="00991883" w:rsidRDefault="00C96584" w:rsidP="00991883">
      <w:pPr>
        <w:contextualSpacing/>
        <w:rPr>
          <w:rFonts w:ascii="Consolas" w:hAnsi="Consolas" w:cs="Consolas"/>
        </w:rPr>
      </w:pPr>
      <w:r w:rsidRPr="00991883">
        <w:rPr>
          <w:rFonts w:ascii="Consolas" w:hAnsi="Consolas" w:cs="Consolas"/>
        </w:rPr>
        <w:t xml:space="preserve">        root.geometry(WINDOW_GEOMETRY)</w:t>
      </w:r>
    </w:p>
    <w:p w:rsidR="00C96584" w:rsidRPr="00991883" w:rsidRDefault="00C96584" w:rsidP="00991883">
      <w:pPr>
        <w:contextualSpacing/>
        <w:rPr>
          <w:rFonts w:ascii="Consolas" w:hAnsi="Consolas" w:cs="Consolas"/>
        </w:rPr>
      </w:pPr>
      <w:r w:rsidRPr="00991883">
        <w:rPr>
          <w:rFonts w:ascii="Consolas" w:hAnsi="Consolas" w:cs="Consolas"/>
        </w:rPr>
        <w:t xml:space="preserve">        with open(LOG_FILENAME, APPEND_MODE) as f:</w:t>
      </w:r>
    </w:p>
    <w:p w:rsidR="00C96584" w:rsidRPr="00991883" w:rsidRDefault="00C96584" w:rsidP="00991883">
      <w:pPr>
        <w:contextualSpacing/>
        <w:rPr>
          <w:rFonts w:ascii="Consolas" w:hAnsi="Consolas" w:cs="Consolas"/>
        </w:rPr>
      </w:pPr>
      <w:r w:rsidRPr="00991883">
        <w:rPr>
          <w:rFonts w:ascii="Consolas" w:hAnsi="Consolas" w:cs="Consolas"/>
        </w:rPr>
        <w:t xml:space="preserve">            f.write(TimeStamp() + INITIALISING_WINDOW_TEXT + WINDOW_GEOMETRY + "\n") </w:t>
      </w:r>
    </w:p>
    <w:p w:rsidR="00C96584" w:rsidRPr="00991883" w:rsidRDefault="00C96584" w:rsidP="00991883">
      <w:pPr>
        <w:contextualSpacing/>
        <w:rPr>
          <w:rFonts w:ascii="Consolas" w:hAnsi="Consolas" w:cs="Consolas"/>
        </w:rPr>
      </w:pPr>
      <w:r w:rsidRPr="00991883">
        <w:rPr>
          <w:rFonts w:ascii="Consolas" w:hAnsi="Consolas" w:cs="Consolas"/>
        </w:rPr>
        <w:t xml:space="preserve">        app = LoginScreen(root)</w:t>
      </w:r>
    </w:p>
    <w:p w:rsidR="00C96584" w:rsidRPr="00991883" w:rsidRDefault="00C96584" w:rsidP="00991883">
      <w:pPr>
        <w:contextualSpacing/>
        <w:rPr>
          <w:rFonts w:ascii="Consolas" w:hAnsi="Consolas" w:cs="Consolas"/>
        </w:rPr>
      </w:pPr>
      <w:r w:rsidRPr="00991883">
        <w:rPr>
          <w:rFonts w:ascii="Consolas" w:hAnsi="Consolas" w:cs="Consolas"/>
        </w:rPr>
        <w:t xml:space="preserve">        root.mainloop()</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def Help(self):</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with open(LOG_FILENAME, APPEND_MODE) as f:</w:t>
      </w:r>
    </w:p>
    <w:p w:rsidR="00C96584" w:rsidRPr="00991883" w:rsidRDefault="00C96584" w:rsidP="00991883">
      <w:pPr>
        <w:contextualSpacing/>
        <w:rPr>
          <w:rFonts w:ascii="Consolas" w:hAnsi="Consolas" w:cs="Consolas"/>
        </w:rPr>
      </w:pPr>
      <w:r w:rsidRPr="00991883">
        <w:rPr>
          <w:rFonts w:ascii="Consolas" w:hAnsi="Consolas" w:cs="Consolas"/>
        </w:rPr>
        <w:t xml:space="preserve">            f.write(TimeStamp() + HELP_SELECTED_TEXT)</w:t>
      </w:r>
    </w:p>
    <w:p w:rsidR="00C96584" w:rsidRPr="00991883" w:rsidRDefault="00C96584" w:rsidP="00991883">
      <w:pPr>
        <w:contextualSpacing/>
        <w:rPr>
          <w:rFonts w:ascii="Consolas" w:hAnsi="Consolas" w:cs="Consolas"/>
        </w:rPr>
      </w:pPr>
      <w:r w:rsidRPr="00991883">
        <w:rPr>
          <w:rFonts w:ascii="Consolas" w:hAnsi="Consolas" w:cs="Consolas"/>
        </w:rPr>
        <w:t xml:space="preserve">        CreatePopup(REGISTER_SCREEN_HELP_POPUP_TEXT)</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def displayEmpPassHelp(self):</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with open(LOG_FILENAME, APPEND_MODE) as f:</w:t>
      </w:r>
    </w:p>
    <w:p w:rsidR="00C96584" w:rsidRPr="00991883" w:rsidRDefault="00C96584" w:rsidP="00991883">
      <w:pPr>
        <w:contextualSpacing/>
        <w:rPr>
          <w:rFonts w:ascii="Consolas" w:hAnsi="Consolas" w:cs="Consolas"/>
        </w:rPr>
      </w:pPr>
      <w:r w:rsidRPr="00991883">
        <w:rPr>
          <w:rFonts w:ascii="Consolas" w:hAnsi="Consolas" w:cs="Consolas"/>
        </w:rPr>
        <w:t xml:space="preserve">            f.write(TimeStamp() + EMP_PASS_HELP_PRESSED_TEXT)</w:t>
      </w:r>
    </w:p>
    <w:p w:rsidR="00C96584" w:rsidRPr="00991883" w:rsidRDefault="00C96584" w:rsidP="00991883">
      <w:pPr>
        <w:contextualSpacing/>
        <w:rPr>
          <w:rFonts w:ascii="Consolas" w:hAnsi="Consolas" w:cs="Consolas"/>
        </w:rPr>
      </w:pPr>
      <w:r w:rsidRPr="00991883">
        <w:rPr>
          <w:rFonts w:ascii="Consolas" w:hAnsi="Consolas" w:cs="Consolas"/>
        </w:rPr>
        <w:t xml:space="preserve">        CreatePopup(EMP_PASS_HELP_TEXT)   </w:t>
      </w:r>
    </w:p>
    <w:p w:rsidR="00C96584" w:rsidRPr="00991883" w:rsidRDefault="00C96584" w:rsidP="00991883">
      <w:pPr>
        <w:contextualSpacing/>
        <w:rPr>
          <w:rFonts w:ascii="Consolas" w:hAnsi="Consolas" w:cs="Consolas"/>
        </w:rPr>
      </w:pPr>
      <w:r w:rsidRPr="00991883">
        <w:rPr>
          <w:rFonts w:ascii="Consolas" w:hAnsi="Consolas" w:cs="Consolas"/>
        </w:rPr>
        <w:t xml:space="preserve">        return</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def displayEmpLoginHelp(self):</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with open(LOG_FILENAME, APPEND_MODE) as f:</w:t>
      </w:r>
    </w:p>
    <w:p w:rsidR="00C96584" w:rsidRPr="00991883" w:rsidRDefault="00C96584" w:rsidP="00991883">
      <w:pPr>
        <w:contextualSpacing/>
        <w:rPr>
          <w:rFonts w:ascii="Consolas" w:hAnsi="Consolas" w:cs="Consolas"/>
        </w:rPr>
      </w:pPr>
      <w:r w:rsidRPr="00991883">
        <w:rPr>
          <w:rFonts w:ascii="Consolas" w:hAnsi="Consolas" w:cs="Consolas"/>
        </w:rPr>
        <w:t xml:space="preserve">            f.write(TimeStamp() + EMP_PASS_HELP_PRESSED_TEXT)</w:t>
      </w:r>
    </w:p>
    <w:p w:rsidR="00C96584" w:rsidRPr="00991883" w:rsidRDefault="00C96584" w:rsidP="00991883">
      <w:pPr>
        <w:contextualSpacing/>
        <w:rPr>
          <w:rFonts w:ascii="Consolas" w:hAnsi="Consolas" w:cs="Consolas"/>
        </w:rPr>
      </w:pPr>
      <w:r w:rsidRPr="00991883">
        <w:rPr>
          <w:rFonts w:ascii="Consolas" w:hAnsi="Consolas" w:cs="Consolas"/>
        </w:rPr>
        <w:t xml:space="preserve">            CreatePopup(EMP_LOGIN_HELP_TEXT) </w:t>
      </w:r>
    </w:p>
    <w:p w:rsidR="00C96584" w:rsidRPr="00991883" w:rsidRDefault="00C96584" w:rsidP="00991883">
      <w:pPr>
        <w:contextualSpacing/>
        <w:rPr>
          <w:rFonts w:ascii="Consolas" w:hAnsi="Consolas" w:cs="Consolas"/>
        </w:rPr>
      </w:pPr>
      <w:r w:rsidRPr="00991883">
        <w:rPr>
          <w:rFonts w:ascii="Consolas" w:hAnsi="Consolas" w:cs="Consolas"/>
        </w:rPr>
        <w:t xml:space="preserve">            return</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def displaySecurityHelp(self):</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with open(LOG_FILENAME, APPEND_MODE) as f:</w:t>
      </w:r>
    </w:p>
    <w:p w:rsidR="00C96584" w:rsidRPr="00991883" w:rsidRDefault="00C96584" w:rsidP="00991883">
      <w:pPr>
        <w:contextualSpacing/>
        <w:rPr>
          <w:rFonts w:ascii="Consolas" w:hAnsi="Consolas" w:cs="Consolas"/>
        </w:rPr>
      </w:pPr>
      <w:r w:rsidRPr="00991883">
        <w:rPr>
          <w:rFonts w:ascii="Consolas" w:hAnsi="Consolas" w:cs="Consolas"/>
        </w:rPr>
        <w:t xml:space="preserve">            f.write(TimeStamp() + SECURITY_HELP_BUTTON_PRESSED_TEXT)</w:t>
      </w:r>
    </w:p>
    <w:p w:rsidR="00C96584" w:rsidRPr="00991883" w:rsidRDefault="00C96584" w:rsidP="00991883">
      <w:pPr>
        <w:contextualSpacing/>
        <w:rPr>
          <w:rFonts w:ascii="Consolas" w:hAnsi="Consolas" w:cs="Consolas"/>
        </w:rPr>
      </w:pPr>
      <w:r w:rsidRPr="00991883">
        <w:rPr>
          <w:rFonts w:ascii="Consolas" w:hAnsi="Consolas" w:cs="Consolas"/>
        </w:rPr>
        <w:lastRenderedPageBreak/>
        <w:t xml:space="preserve">        CreatePopup(SECURITY_HELP_TEXT)</w:t>
      </w:r>
    </w:p>
    <w:p w:rsidR="00C96584" w:rsidRPr="00991883" w:rsidRDefault="00C96584" w:rsidP="00991883">
      <w:pPr>
        <w:contextualSpacing/>
        <w:rPr>
          <w:rFonts w:ascii="Consolas" w:hAnsi="Consolas" w:cs="Consolas"/>
        </w:rPr>
      </w:pPr>
      <w:r w:rsidRPr="00991883">
        <w:rPr>
          <w:rFonts w:ascii="Consolas" w:hAnsi="Consolas" w:cs="Consolas"/>
        </w:rPr>
        <w:t xml:space="preserve">        return</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 xml:space="preserve">    def createAccount(self):</w:t>
      </w:r>
    </w:p>
    <w:p w:rsidR="00C96584" w:rsidRPr="00991883" w:rsidRDefault="00C96584" w:rsidP="00991883">
      <w:pPr>
        <w:contextualSpacing/>
        <w:rPr>
          <w:rFonts w:ascii="Consolas" w:hAnsi="Consolas" w:cs="Consolas"/>
        </w:rPr>
      </w:pPr>
      <w:r w:rsidRPr="00991883">
        <w:rPr>
          <w:rFonts w:ascii="Consolas" w:hAnsi="Consolas" w:cs="Consolas"/>
        </w:rPr>
        <w:t xml:space="preserve">        </w:t>
      </w:r>
    </w:p>
    <w:p w:rsidR="00C96584" w:rsidRPr="00991883" w:rsidRDefault="00C96584" w:rsidP="00991883">
      <w:pPr>
        <w:contextualSpacing/>
        <w:rPr>
          <w:rFonts w:ascii="Consolas" w:hAnsi="Consolas" w:cs="Consolas"/>
        </w:rPr>
      </w:pPr>
      <w:r w:rsidRPr="00991883">
        <w:rPr>
          <w:rFonts w:ascii="Consolas" w:hAnsi="Consolas" w:cs="Consolas"/>
        </w:rPr>
        <w:t xml:space="preserve">        LoginDict = pickle.load(open( LOGIN_DATA_FILENAME, READ_BINARY_MODE))</w:t>
      </w:r>
    </w:p>
    <w:p w:rsidR="00C96584" w:rsidRPr="00991883" w:rsidRDefault="00C96584" w:rsidP="00991883">
      <w:pPr>
        <w:contextualSpacing/>
        <w:rPr>
          <w:rFonts w:ascii="Consolas" w:hAnsi="Consolas" w:cs="Consolas"/>
        </w:rPr>
      </w:pPr>
      <w:r w:rsidRPr="00991883">
        <w:rPr>
          <w:rFonts w:ascii="Consolas" w:hAnsi="Consolas" w:cs="Consolas"/>
        </w:rPr>
        <w:t xml:space="preserve">        with open(LOG_FILENAME, APPEND_MODE) as f:</w:t>
      </w:r>
    </w:p>
    <w:p w:rsidR="00C96584" w:rsidRPr="00991883" w:rsidRDefault="00C96584" w:rsidP="00991883">
      <w:pPr>
        <w:contextualSpacing/>
        <w:rPr>
          <w:rFonts w:ascii="Consolas" w:hAnsi="Consolas" w:cs="Consolas"/>
        </w:rPr>
      </w:pPr>
      <w:r w:rsidRPr="00991883">
        <w:rPr>
          <w:rFonts w:ascii="Consolas" w:hAnsi="Consolas" w:cs="Consolas"/>
        </w:rPr>
        <w:t xml:space="preserve">            f.write(TimeStamp() + LOADED_LOGIN_DICT_TEXT)</w:t>
      </w:r>
    </w:p>
    <w:p w:rsidR="00C96584" w:rsidRPr="00991883" w:rsidRDefault="00C96584" w:rsidP="00991883">
      <w:pPr>
        <w:contextualSpacing/>
        <w:rPr>
          <w:rFonts w:ascii="Consolas" w:hAnsi="Consolas" w:cs="Consolas"/>
        </w:rPr>
      </w:pPr>
      <w:r w:rsidRPr="00991883">
        <w:rPr>
          <w:rFonts w:ascii="Consolas" w:hAnsi="Consolas" w:cs="Consolas"/>
        </w:rPr>
        <w:t xml:space="preserve">        with open(LOG_FILENAME, APPEND_MODE) as f:</w:t>
      </w:r>
    </w:p>
    <w:p w:rsidR="00C96584" w:rsidRPr="00991883" w:rsidRDefault="00C96584" w:rsidP="00991883">
      <w:pPr>
        <w:contextualSpacing/>
        <w:rPr>
          <w:rFonts w:ascii="Consolas" w:hAnsi="Consolas" w:cs="Consolas"/>
        </w:rPr>
      </w:pPr>
      <w:r w:rsidRPr="00991883">
        <w:rPr>
          <w:rFonts w:ascii="Consolas" w:hAnsi="Consolas" w:cs="Consolas"/>
        </w:rPr>
        <w:t xml:space="preserve">            f.write(TimeStamp() + ACCOUNT_CREATION_INITIATED_TEXT)</w:t>
      </w:r>
    </w:p>
    <w:p w:rsidR="00C96584" w:rsidRPr="00991883" w:rsidRDefault="00C96584" w:rsidP="00991883">
      <w:pPr>
        <w:contextualSpacing/>
        <w:rPr>
          <w:rFonts w:ascii="Consolas" w:hAnsi="Consolas" w:cs="Consolas"/>
        </w:rPr>
      </w:pPr>
      <w:r w:rsidRPr="00991883">
        <w:rPr>
          <w:rFonts w:ascii="Consolas" w:hAnsi="Consolas" w:cs="Consolas"/>
        </w:rPr>
        <w:t xml:space="preserve">        if not isNone(EmpLoginEntry.get()) == True:</w:t>
      </w:r>
    </w:p>
    <w:p w:rsidR="00C96584" w:rsidRPr="00991883" w:rsidRDefault="00C96584" w:rsidP="00991883">
      <w:pPr>
        <w:contextualSpacing/>
        <w:rPr>
          <w:rFonts w:ascii="Consolas" w:hAnsi="Consolas" w:cs="Consolas"/>
        </w:rPr>
      </w:pPr>
      <w:r w:rsidRPr="00991883">
        <w:rPr>
          <w:rFonts w:ascii="Consolas" w:hAnsi="Consolas" w:cs="Consolas"/>
        </w:rPr>
        <w:t xml:space="preserve">            if EmpLoginEntry.get() == EmpLoginEntryTwo.get():</w:t>
      </w:r>
    </w:p>
    <w:p w:rsidR="00C96584" w:rsidRPr="00991883" w:rsidRDefault="00C96584" w:rsidP="00991883">
      <w:pPr>
        <w:contextualSpacing/>
        <w:rPr>
          <w:rFonts w:ascii="Consolas" w:hAnsi="Consolas" w:cs="Consolas"/>
        </w:rPr>
      </w:pPr>
      <w:r w:rsidRPr="00991883">
        <w:rPr>
          <w:rFonts w:ascii="Consolas" w:hAnsi="Consolas" w:cs="Consolas"/>
        </w:rPr>
        <w:t xml:space="preserve">                if EmpLoginEntry.get() in LoginDict:</w:t>
      </w:r>
    </w:p>
    <w:p w:rsidR="00C96584" w:rsidRPr="00991883" w:rsidRDefault="00C96584" w:rsidP="00991883">
      <w:pPr>
        <w:contextualSpacing/>
        <w:rPr>
          <w:rFonts w:ascii="Consolas" w:hAnsi="Consolas" w:cs="Consolas"/>
        </w:rPr>
      </w:pPr>
      <w:r w:rsidRPr="00991883">
        <w:rPr>
          <w:rFonts w:ascii="Consolas" w:hAnsi="Consolas" w:cs="Consolas"/>
        </w:rPr>
        <w:t xml:space="preserve">                    CreatePopup(USERNAME_IN_USE_TEXT) </w:t>
      </w:r>
    </w:p>
    <w:p w:rsidR="00C96584" w:rsidRPr="00991883" w:rsidRDefault="00C96584" w:rsidP="00991883">
      <w:pPr>
        <w:contextualSpacing/>
        <w:rPr>
          <w:rFonts w:ascii="Consolas" w:hAnsi="Consolas" w:cs="Consolas"/>
        </w:rPr>
      </w:pPr>
      <w:r w:rsidRPr="00991883">
        <w:rPr>
          <w:rFonts w:ascii="Consolas" w:hAnsi="Consolas" w:cs="Consolas"/>
        </w:rPr>
        <w:t xml:space="preserve">                    return</w:t>
      </w:r>
    </w:p>
    <w:p w:rsidR="00C96584" w:rsidRPr="00991883" w:rsidRDefault="00C96584" w:rsidP="00991883">
      <w:pPr>
        <w:contextualSpacing/>
        <w:rPr>
          <w:rFonts w:ascii="Consolas" w:hAnsi="Consolas" w:cs="Consolas"/>
        </w:rPr>
      </w:pPr>
      <w:r w:rsidRPr="00991883">
        <w:rPr>
          <w:rFonts w:ascii="Consolas" w:hAnsi="Consolas" w:cs="Consolas"/>
        </w:rPr>
        <w:t xml:space="preserve">                elif EmpLoginEntry.get() in RESERVED_NAMES:</w:t>
      </w:r>
    </w:p>
    <w:p w:rsidR="00C96584" w:rsidRPr="00991883" w:rsidRDefault="00C96584" w:rsidP="00991883">
      <w:pPr>
        <w:contextualSpacing/>
        <w:rPr>
          <w:rFonts w:ascii="Consolas" w:hAnsi="Consolas" w:cs="Consolas"/>
        </w:rPr>
      </w:pPr>
      <w:r w:rsidRPr="00991883">
        <w:rPr>
          <w:rFonts w:ascii="Consolas" w:hAnsi="Consolas" w:cs="Consolas"/>
        </w:rPr>
        <w:t xml:space="preserve">                    CreatePopup(USERNAME_RESERVED_TEXT) </w:t>
      </w:r>
    </w:p>
    <w:p w:rsidR="00C96584" w:rsidRPr="00991883" w:rsidRDefault="00C96584" w:rsidP="00991883">
      <w:pPr>
        <w:contextualSpacing/>
        <w:rPr>
          <w:rFonts w:ascii="Consolas" w:hAnsi="Consolas" w:cs="Consolas"/>
        </w:rPr>
      </w:pPr>
      <w:r w:rsidRPr="00991883">
        <w:rPr>
          <w:rFonts w:ascii="Consolas" w:hAnsi="Consolas" w:cs="Consolas"/>
        </w:rPr>
        <w:t xml:space="preserve">                    return</w:t>
      </w:r>
    </w:p>
    <w:p w:rsidR="00C96584" w:rsidRPr="00991883" w:rsidRDefault="00C96584" w:rsidP="00991883">
      <w:pPr>
        <w:contextualSpacing/>
        <w:rPr>
          <w:rFonts w:ascii="Consolas" w:hAnsi="Consolas" w:cs="Consolas"/>
        </w:rPr>
      </w:pPr>
      <w:r w:rsidRPr="00991883">
        <w:rPr>
          <w:rFonts w:ascii="Consolas" w:hAnsi="Consolas" w:cs="Consolas"/>
        </w:rPr>
        <w:t xml:space="preserve">            else:</w:t>
      </w:r>
    </w:p>
    <w:p w:rsidR="00C96584" w:rsidRPr="00991883" w:rsidRDefault="00C96584" w:rsidP="00991883">
      <w:pPr>
        <w:contextualSpacing/>
        <w:rPr>
          <w:rFonts w:ascii="Consolas" w:hAnsi="Consolas" w:cs="Consolas"/>
        </w:rPr>
      </w:pPr>
      <w:r w:rsidRPr="00991883">
        <w:rPr>
          <w:rFonts w:ascii="Consolas" w:hAnsi="Consolas" w:cs="Consolas"/>
        </w:rPr>
        <w:t xml:space="preserve">                CreatePopup(LOGIN_FIELD_MISMATCH_TEXT)</w:t>
      </w:r>
    </w:p>
    <w:p w:rsidR="00C96584" w:rsidRPr="00991883" w:rsidRDefault="00C96584" w:rsidP="00991883">
      <w:pPr>
        <w:contextualSpacing/>
        <w:rPr>
          <w:rFonts w:ascii="Consolas" w:hAnsi="Consolas" w:cs="Consolas"/>
        </w:rPr>
      </w:pPr>
      <w:r w:rsidRPr="00991883">
        <w:rPr>
          <w:rFonts w:ascii="Consolas" w:hAnsi="Consolas" w:cs="Consolas"/>
        </w:rPr>
        <w:t xml:space="preserve">                return</w:t>
      </w:r>
    </w:p>
    <w:p w:rsidR="00C96584" w:rsidRPr="00991883" w:rsidRDefault="00C96584" w:rsidP="00991883">
      <w:pPr>
        <w:contextualSpacing/>
        <w:rPr>
          <w:rFonts w:ascii="Consolas" w:hAnsi="Consolas" w:cs="Consolas"/>
        </w:rPr>
      </w:pPr>
      <w:r w:rsidRPr="00991883">
        <w:rPr>
          <w:rFonts w:ascii="Consolas" w:hAnsi="Consolas" w:cs="Consolas"/>
        </w:rPr>
        <w:t xml:space="preserve">        else:</w:t>
      </w:r>
    </w:p>
    <w:p w:rsidR="00C96584" w:rsidRPr="00991883" w:rsidRDefault="00C96584" w:rsidP="00991883">
      <w:pPr>
        <w:contextualSpacing/>
        <w:rPr>
          <w:rFonts w:ascii="Consolas" w:hAnsi="Consolas" w:cs="Consolas"/>
        </w:rPr>
      </w:pPr>
      <w:r w:rsidRPr="00991883">
        <w:rPr>
          <w:rFonts w:ascii="Consolas" w:hAnsi="Consolas" w:cs="Consolas"/>
        </w:rPr>
        <w:t xml:space="preserve">            CreatePopup(LOGIN_FIELD_MISSING_TEXT)</w:t>
      </w:r>
    </w:p>
    <w:p w:rsidR="00C96584" w:rsidRPr="00991883" w:rsidRDefault="00C96584" w:rsidP="00991883">
      <w:pPr>
        <w:contextualSpacing/>
        <w:rPr>
          <w:rFonts w:ascii="Consolas" w:hAnsi="Consolas" w:cs="Consolas"/>
        </w:rPr>
      </w:pPr>
      <w:r w:rsidRPr="00991883">
        <w:rPr>
          <w:rFonts w:ascii="Consolas" w:hAnsi="Consolas" w:cs="Consolas"/>
        </w:rPr>
        <w:t xml:space="preserve">            return</w:t>
      </w:r>
    </w:p>
    <w:p w:rsidR="00C96584" w:rsidRPr="00991883" w:rsidRDefault="00C96584" w:rsidP="00991883">
      <w:pPr>
        <w:contextualSpacing/>
        <w:rPr>
          <w:rFonts w:ascii="Consolas" w:hAnsi="Consolas" w:cs="Consolas"/>
        </w:rPr>
      </w:pPr>
      <w:r w:rsidRPr="00991883">
        <w:rPr>
          <w:rFonts w:ascii="Consolas" w:hAnsi="Consolas" w:cs="Consolas"/>
        </w:rPr>
        <w:t xml:space="preserve">        if EmpPassEntry.get() == EmpPassEntryTwo.get():</w:t>
      </w:r>
    </w:p>
    <w:p w:rsidR="00C96584" w:rsidRPr="00991883" w:rsidRDefault="00C96584" w:rsidP="00991883">
      <w:pPr>
        <w:contextualSpacing/>
        <w:rPr>
          <w:rFonts w:ascii="Consolas" w:hAnsi="Consolas" w:cs="Consolas"/>
        </w:rPr>
      </w:pPr>
      <w:r w:rsidRPr="00991883">
        <w:rPr>
          <w:rFonts w:ascii="Consolas" w:hAnsi="Consolas" w:cs="Consolas"/>
        </w:rPr>
        <w:t xml:space="preserve">            if re.search(r'\d', EmpPassEntry.get()):</w:t>
      </w:r>
    </w:p>
    <w:p w:rsidR="00C96584" w:rsidRPr="00991883" w:rsidRDefault="00C96584" w:rsidP="00991883">
      <w:pPr>
        <w:contextualSpacing/>
        <w:rPr>
          <w:rFonts w:ascii="Consolas" w:hAnsi="Consolas" w:cs="Consolas"/>
        </w:rPr>
      </w:pPr>
      <w:r w:rsidRPr="00991883">
        <w:rPr>
          <w:rFonts w:ascii="Consolas" w:hAnsi="Consolas" w:cs="Consolas"/>
        </w:rPr>
        <w:t xml:space="preserve">                if re.search(r'[A-Z]', EmpPassEntry.get()):</w:t>
      </w:r>
    </w:p>
    <w:p w:rsidR="00C96584" w:rsidRPr="00991883" w:rsidRDefault="00C96584" w:rsidP="00991883">
      <w:pPr>
        <w:contextualSpacing/>
        <w:rPr>
          <w:rFonts w:ascii="Consolas" w:hAnsi="Consolas" w:cs="Consolas"/>
        </w:rPr>
      </w:pPr>
      <w:r w:rsidRPr="00991883">
        <w:rPr>
          <w:rFonts w:ascii="Consolas" w:hAnsi="Consolas" w:cs="Consolas"/>
        </w:rPr>
        <w:t xml:space="preserve">                    if re.search(r'[a-z]', EmpPassEntry.get()):</w:t>
      </w:r>
    </w:p>
    <w:p w:rsidR="00C96584" w:rsidRPr="00991883" w:rsidRDefault="00C96584" w:rsidP="00991883">
      <w:pPr>
        <w:contextualSpacing/>
        <w:rPr>
          <w:rFonts w:ascii="Consolas" w:hAnsi="Consolas" w:cs="Consolas"/>
        </w:rPr>
      </w:pPr>
      <w:r w:rsidRPr="00991883">
        <w:rPr>
          <w:rFonts w:ascii="Consolas" w:hAnsi="Consolas" w:cs="Consolas"/>
        </w:rPr>
        <w:t xml:space="preserve">                        if len(EmpPassEntry.get()) &gt;= 8:</w:t>
      </w:r>
    </w:p>
    <w:p w:rsidR="00C96584" w:rsidRPr="00991883" w:rsidRDefault="00C96584" w:rsidP="00991883">
      <w:pPr>
        <w:contextualSpacing/>
        <w:rPr>
          <w:rFonts w:ascii="Consolas" w:hAnsi="Consolas" w:cs="Consolas"/>
        </w:rPr>
      </w:pPr>
      <w:r w:rsidRPr="00991883">
        <w:rPr>
          <w:rFonts w:ascii="Consolas" w:hAnsi="Consolas" w:cs="Consolas"/>
        </w:rPr>
        <w:t xml:space="preserve">                            with open(ADMIN_PASS_FILENAME, READ_MODE) as f:</w:t>
      </w:r>
    </w:p>
    <w:p w:rsidR="00C96584" w:rsidRPr="00991883" w:rsidRDefault="00C96584" w:rsidP="00991883">
      <w:pPr>
        <w:contextualSpacing/>
        <w:rPr>
          <w:rFonts w:ascii="Consolas" w:hAnsi="Consolas" w:cs="Consolas"/>
        </w:rPr>
      </w:pPr>
      <w:r w:rsidRPr="00991883">
        <w:rPr>
          <w:rFonts w:ascii="Consolas" w:hAnsi="Consolas" w:cs="Consolas"/>
        </w:rPr>
        <w:t xml:space="preserve">                                AdminPassHash = f.readline()</w:t>
      </w:r>
    </w:p>
    <w:p w:rsidR="00C96584" w:rsidRPr="00991883" w:rsidRDefault="00C96584" w:rsidP="00991883">
      <w:pPr>
        <w:contextualSpacing/>
        <w:rPr>
          <w:rFonts w:ascii="Consolas" w:hAnsi="Consolas" w:cs="Consolas"/>
        </w:rPr>
      </w:pPr>
      <w:r w:rsidRPr="00991883">
        <w:rPr>
          <w:rFonts w:ascii="Consolas" w:hAnsi="Consolas" w:cs="Consolas"/>
        </w:rPr>
        <w:t xml:space="preserve">                                with open(LOG_FILENAME, APPEND_MODE) as f:</w:t>
      </w:r>
    </w:p>
    <w:p w:rsidR="00C96584" w:rsidRPr="00991883" w:rsidRDefault="00C96584" w:rsidP="00991883">
      <w:pPr>
        <w:contextualSpacing/>
        <w:rPr>
          <w:rFonts w:ascii="Consolas" w:hAnsi="Consolas" w:cs="Consolas"/>
        </w:rPr>
      </w:pPr>
      <w:r w:rsidRPr="00991883">
        <w:rPr>
          <w:rFonts w:ascii="Consolas" w:hAnsi="Consolas" w:cs="Consolas"/>
        </w:rPr>
        <w:t xml:space="preserve">                                    f.write(TimeStamp() + ADMIN_PASS_HASH_LOADED_TEXT)</w:t>
      </w:r>
    </w:p>
    <w:p w:rsidR="00C96584" w:rsidRPr="00991883" w:rsidRDefault="00C96584" w:rsidP="00991883">
      <w:pPr>
        <w:contextualSpacing/>
        <w:rPr>
          <w:rFonts w:ascii="Consolas" w:hAnsi="Consolas" w:cs="Consolas"/>
        </w:rPr>
      </w:pPr>
      <w:r w:rsidRPr="00991883">
        <w:rPr>
          <w:rFonts w:ascii="Consolas" w:hAnsi="Consolas" w:cs="Consolas"/>
        </w:rPr>
        <w:t xml:space="preserve">                            if str(hash(AdminPassEntry.get())) == str(AdminPassHash):</w:t>
      </w:r>
    </w:p>
    <w:p w:rsidR="00C96584" w:rsidRPr="00991883" w:rsidRDefault="00C96584" w:rsidP="00991883">
      <w:pPr>
        <w:contextualSpacing/>
        <w:rPr>
          <w:rFonts w:ascii="Consolas" w:hAnsi="Consolas" w:cs="Consolas"/>
        </w:rPr>
      </w:pPr>
      <w:r w:rsidRPr="00991883">
        <w:rPr>
          <w:rFonts w:ascii="Consolas" w:hAnsi="Consolas" w:cs="Consolas"/>
        </w:rPr>
        <w:t xml:space="preserve">                                LoginDict.update({hash(EmpLoginEntry.get()):hash(EmpPassEntry.get()),</w:t>
      </w:r>
    </w:p>
    <w:p w:rsidR="00C96584" w:rsidRPr="00991883" w:rsidRDefault="00C96584" w:rsidP="00991883">
      <w:pPr>
        <w:contextualSpacing/>
        <w:rPr>
          <w:rFonts w:ascii="Consolas" w:hAnsi="Consolas" w:cs="Consolas"/>
        </w:rPr>
      </w:pPr>
      <w:r w:rsidRPr="00991883">
        <w:rPr>
          <w:rFonts w:ascii="Consolas" w:hAnsi="Consolas" w:cs="Consolas"/>
        </w:rPr>
        <w:t xml:space="preserve">                                                  hash(SECURITY_QUESTION_TEXT):hash(SecurityVar.get()),</w:t>
      </w:r>
    </w:p>
    <w:p w:rsidR="00C96584" w:rsidRPr="00991883" w:rsidRDefault="00C96584" w:rsidP="00991883">
      <w:pPr>
        <w:contextualSpacing/>
        <w:rPr>
          <w:rFonts w:ascii="Consolas" w:hAnsi="Consolas" w:cs="Consolas"/>
        </w:rPr>
      </w:pPr>
      <w:r w:rsidRPr="00991883">
        <w:rPr>
          <w:rFonts w:ascii="Consolas" w:hAnsi="Consolas" w:cs="Consolas"/>
        </w:rPr>
        <w:t xml:space="preserve">                                                  hash(SECURITY_QUESTION_ANSWER_TEXT):hash(SecurityAnswerEntry.get())})</w:t>
      </w:r>
    </w:p>
    <w:p w:rsidR="00C96584" w:rsidRPr="00991883" w:rsidRDefault="00C96584" w:rsidP="00991883">
      <w:pPr>
        <w:contextualSpacing/>
        <w:rPr>
          <w:rFonts w:ascii="Consolas" w:hAnsi="Consolas" w:cs="Consolas"/>
        </w:rPr>
      </w:pPr>
      <w:r w:rsidRPr="00991883">
        <w:rPr>
          <w:rFonts w:ascii="Consolas" w:hAnsi="Consolas" w:cs="Consolas"/>
        </w:rPr>
        <w:t xml:space="preserve">                                pickle.dump( LoginDict, open(LOGIN_DATA_FILENAME, WRITE_BINARY_MODE) )</w:t>
      </w:r>
    </w:p>
    <w:p w:rsidR="00C96584" w:rsidRPr="00991883" w:rsidRDefault="00C96584" w:rsidP="00991883">
      <w:pPr>
        <w:contextualSpacing/>
        <w:rPr>
          <w:rFonts w:ascii="Consolas" w:hAnsi="Consolas" w:cs="Consolas"/>
        </w:rPr>
      </w:pPr>
      <w:r w:rsidRPr="00991883">
        <w:rPr>
          <w:rFonts w:ascii="Consolas" w:hAnsi="Consolas" w:cs="Consolas"/>
        </w:rPr>
        <w:t xml:space="preserve">                                CreatePopup(EMP_ACCOUNT_CREATED_TEXT)</w:t>
      </w:r>
    </w:p>
    <w:p w:rsidR="00C96584" w:rsidRPr="00991883" w:rsidRDefault="00C96584" w:rsidP="00991883">
      <w:pPr>
        <w:contextualSpacing/>
        <w:rPr>
          <w:rFonts w:ascii="Consolas" w:hAnsi="Consolas" w:cs="Consolas"/>
        </w:rPr>
      </w:pPr>
      <w:r w:rsidRPr="00991883">
        <w:rPr>
          <w:rFonts w:ascii="Consolas" w:hAnsi="Consolas" w:cs="Consolas"/>
        </w:rPr>
        <w:lastRenderedPageBreak/>
        <w:t xml:space="preserve">                                with open(LOG_FILENAME, APPEND_MODE) as f:</w:t>
      </w:r>
    </w:p>
    <w:p w:rsidR="00C96584" w:rsidRPr="00991883" w:rsidRDefault="00C96584" w:rsidP="00991883">
      <w:pPr>
        <w:contextualSpacing/>
        <w:rPr>
          <w:rFonts w:ascii="Consolas" w:hAnsi="Consolas" w:cs="Consolas"/>
        </w:rPr>
      </w:pPr>
      <w:r w:rsidRPr="00991883">
        <w:rPr>
          <w:rFonts w:ascii="Consolas" w:hAnsi="Consolas" w:cs="Consolas"/>
        </w:rPr>
        <w:t xml:space="preserve">                                    f.write(TimeStamp() + NEW_EMPLOYEE_ACCOUNT_TEXT + str(EmpLoginEntry.get()) + CREATED_TEXT)</w:t>
      </w:r>
    </w:p>
    <w:p w:rsidR="00C96584" w:rsidRPr="00991883" w:rsidRDefault="00C96584" w:rsidP="00991883">
      <w:pPr>
        <w:contextualSpacing/>
        <w:rPr>
          <w:rFonts w:ascii="Consolas" w:hAnsi="Consolas" w:cs="Consolas"/>
        </w:rPr>
      </w:pPr>
      <w:r w:rsidRPr="00991883">
        <w:rPr>
          <w:rFonts w:ascii="Consolas" w:hAnsi="Consolas" w:cs="Consolas"/>
        </w:rPr>
        <w:t xml:space="preserve">                                self.onBack()</w:t>
      </w:r>
    </w:p>
    <w:p w:rsidR="00C96584" w:rsidRPr="00991883" w:rsidRDefault="00C96584" w:rsidP="00991883">
      <w:pPr>
        <w:contextualSpacing/>
        <w:rPr>
          <w:rFonts w:ascii="Consolas" w:hAnsi="Consolas" w:cs="Consolas"/>
        </w:rPr>
      </w:pPr>
      <w:r w:rsidRPr="00991883">
        <w:rPr>
          <w:rFonts w:ascii="Consolas" w:hAnsi="Consolas" w:cs="Consolas"/>
        </w:rPr>
        <w:t xml:space="preserve">                            else:</w:t>
      </w:r>
    </w:p>
    <w:p w:rsidR="00C96584" w:rsidRPr="00991883" w:rsidRDefault="00C96584" w:rsidP="00991883">
      <w:pPr>
        <w:contextualSpacing/>
        <w:rPr>
          <w:rFonts w:ascii="Consolas" w:hAnsi="Consolas" w:cs="Consolas"/>
        </w:rPr>
      </w:pPr>
      <w:r w:rsidRPr="00991883">
        <w:rPr>
          <w:rFonts w:ascii="Consolas" w:hAnsi="Consolas" w:cs="Consolas"/>
        </w:rPr>
        <w:t xml:space="preserve">                                CreatePopup(INCORRECT_ADMIN_PASS_TEXT)</w:t>
      </w:r>
    </w:p>
    <w:p w:rsidR="00C96584" w:rsidRPr="00991883" w:rsidRDefault="00C96584" w:rsidP="00991883">
      <w:pPr>
        <w:contextualSpacing/>
        <w:rPr>
          <w:rFonts w:ascii="Consolas" w:hAnsi="Consolas" w:cs="Consolas"/>
        </w:rPr>
      </w:pPr>
      <w:r w:rsidRPr="00991883">
        <w:rPr>
          <w:rFonts w:ascii="Consolas" w:hAnsi="Consolas" w:cs="Consolas"/>
        </w:rPr>
        <w:t xml:space="preserve">                                with open(LOG_FILENAME, APPEND_MODE) as f:</w:t>
      </w:r>
    </w:p>
    <w:p w:rsidR="00C96584" w:rsidRPr="00991883" w:rsidRDefault="00C96584" w:rsidP="00991883">
      <w:pPr>
        <w:contextualSpacing/>
        <w:rPr>
          <w:rFonts w:ascii="Consolas" w:hAnsi="Consolas" w:cs="Consolas"/>
        </w:rPr>
      </w:pPr>
      <w:r w:rsidRPr="00991883">
        <w:rPr>
          <w:rFonts w:ascii="Consolas" w:hAnsi="Consolas" w:cs="Consolas"/>
        </w:rPr>
        <w:t xml:space="preserve">                                    f.write(TimeStamp() + INCORRECT_ADMIN_PASS_LOG_TEXT)</w:t>
      </w:r>
    </w:p>
    <w:p w:rsidR="00C96584" w:rsidRPr="00991883" w:rsidRDefault="00C96584" w:rsidP="00991883">
      <w:pPr>
        <w:contextualSpacing/>
        <w:rPr>
          <w:rFonts w:ascii="Consolas" w:hAnsi="Consolas" w:cs="Consolas"/>
        </w:rPr>
      </w:pPr>
      <w:r w:rsidRPr="00991883">
        <w:rPr>
          <w:rFonts w:ascii="Consolas" w:hAnsi="Consolas" w:cs="Consolas"/>
        </w:rPr>
        <w:t xml:space="preserve">                                return</w:t>
      </w:r>
    </w:p>
    <w:p w:rsidR="00C96584" w:rsidRPr="00991883" w:rsidRDefault="00C96584" w:rsidP="00991883">
      <w:pPr>
        <w:contextualSpacing/>
        <w:rPr>
          <w:rFonts w:ascii="Consolas" w:hAnsi="Consolas" w:cs="Consolas"/>
        </w:rPr>
      </w:pPr>
      <w:r w:rsidRPr="00991883">
        <w:rPr>
          <w:rFonts w:ascii="Consolas" w:hAnsi="Consolas" w:cs="Consolas"/>
        </w:rPr>
        <w:t xml:space="preserve">                        else:</w:t>
      </w:r>
    </w:p>
    <w:p w:rsidR="00C96584" w:rsidRPr="00991883" w:rsidRDefault="00C96584" w:rsidP="00991883">
      <w:pPr>
        <w:contextualSpacing/>
        <w:rPr>
          <w:rFonts w:ascii="Consolas" w:hAnsi="Consolas" w:cs="Consolas"/>
        </w:rPr>
      </w:pPr>
      <w:r w:rsidRPr="00991883">
        <w:rPr>
          <w:rFonts w:ascii="Consolas" w:hAnsi="Consolas" w:cs="Consolas"/>
        </w:rPr>
        <w:t xml:space="preserve">                             CreatePopup(PASS_LENGTH_TEXT)</w:t>
      </w:r>
    </w:p>
    <w:p w:rsidR="00C96584" w:rsidRPr="00991883" w:rsidRDefault="00C96584" w:rsidP="00991883">
      <w:pPr>
        <w:contextualSpacing/>
        <w:rPr>
          <w:rFonts w:ascii="Consolas" w:hAnsi="Consolas" w:cs="Consolas"/>
        </w:rPr>
      </w:pPr>
      <w:r w:rsidRPr="00991883">
        <w:rPr>
          <w:rFonts w:ascii="Consolas" w:hAnsi="Consolas" w:cs="Consolas"/>
        </w:rPr>
        <w:t xml:space="preserve">                             return</w:t>
      </w:r>
    </w:p>
    <w:p w:rsidR="00C96584" w:rsidRPr="00991883" w:rsidRDefault="00C96584" w:rsidP="00991883">
      <w:pPr>
        <w:contextualSpacing/>
        <w:rPr>
          <w:rFonts w:ascii="Consolas" w:hAnsi="Consolas" w:cs="Consolas"/>
        </w:rPr>
      </w:pPr>
      <w:r w:rsidRPr="00991883">
        <w:rPr>
          <w:rFonts w:ascii="Consolas" w:hAnsi="Consolas" w:cs="Consolas"/>
        </w:rPr>
        <w:t xml:space="preserve">                    else:</w:t>
      </w:r>
    </w:p>
    <w:p w:rsidR="00C96584" w:rsidRPr="00991883" w:rsidRDefault="00C96584" w:rsidP="00991883">
      <w:pPr>
        <w:contextualSpacing/>
        <w:rPr>
          <w:rFonts w:ascii="Consolas" w:hAnsi="Consolas" w:cs="Consolas"/>
        </w:rPr>
      </w:pPr>
      <w:r w:rsidRPr="00991883">
        <w:rPr>
          <w:rFonts w:ascii="Consolas" w:hAnsi="Consolas" w:cs="Consolas"/>
        </w:rPr>
        <w:t xml:space="preserve">                         CreatePopup(PASS_LOWERCASE_TEXT)</w:t>
      </w:r>
    </w:p>
    <w:p w:rsidR="00C96584" w:rsidRPr="00991883" w:rsidRDefault="00C96584" w:rsidP="00991883">
      <w:pPr>
        <w:contextualSpacing/>
        <w:rPr>
          <w:rFonts w:ascii="Consolas" w:hAnsi="Consolas" w:cs="Consolas"/>
        </w:rPr>
      </w:pPr>
      <w:r w:rsidRPr="00991883">
        <w:rPr>
          <w:rFonts w:ascii="Consolas" w:hAnsi="Consolas" w:cs="Consolas"/>
        </w:rPr>
        <w:t xml:space="preserve">                         return</w:t>
      </w:r>
    </w:p>
    <w:p w:rsidR="00C96584" w:rsidRPr="00991883" w:rsidRDefault="00C96584" w:rsidP="00991883">
      <w:pPr>
        <w:contextualSpacing/>
        <w:rPr>
          <w:rFonts w:ascii="Consolas" w:hAnsi="Consolas" w:cs="Consolas"/>
        </w:rPr>
      </w:pPr>
      <w:r w:rsidRPr="00991883">
        <w:rPr>
          <w:rFonts w:ascii="Consolas" w:hAnsi="Consolas" w:cs="Consolas"/>
        </w:rPr>
        <w:t xml:space="preserve">                else:</w:t>
      </w:r>
    </w:p>
    <w:p w:rsidR="00C96584" w:rsidRPr="00991883" w:rsidRDefault="00C96584" w:rsidP="00991883">
      <w:pPr>
        <w:contextualSpacing/>
        <w:rPr>
          <w:rFonts w:ascii="Consolas" w:hAnsi="Consolas" w:cs="Consolas"/>
        </w:rPr>
      </w:pPr>
      <w:r w:rsidRPr="00991883">
        <w:rPr>
          <w:rFonts w:ascii="Consolas" w:hAnsi="Consolas" w:cs="Consolas"/>
        </w:rPr>
        <w:t xml:space="preserve">                     CreatePopup(PASS_UPPERCASE_TEXT)</w:t>
      </w:r>
    </w:p>
    <w:p w:rsidR="00C96584" w:rsidRPr="00991883" w:rsidRDefault="00C96584" w:rsidP="00991883">
      <w:pPr>
        <w:contextualSpacing/>
        <w:rPr>
          <w:rFonts w:ascii="Consolas" w:hAnsi="Consolas" w:cs="Consolas"/>
        </w:rPr>
      </w:pPr>
      <w:r w:rsidRPr="00991883">
        <w:rPr>
          <w:rFonts w:ascii="Consolas" w:hAnsi="Consolas" w:cs="Consolas"/>
        </w:rPr>
        <w:t xml:space="preserve">                     return</w:t>
      </w:r>
    </w:p>
    <w:p w:rsidR="00C96584" w:rsidRPr="00991883" w:rsidRDefault="00C96584" w:rsidP="00991883">
      <w:pPr>
        <w:contextualSpacing/>
        <w:rPr>
          <w:rFonts w:ascii="Consolas" w:hAnsi="Consolas" w:cs="Consolas"/>
        </w:rPr>
      </w:pPr>
      <w:r w:rsidRPr="00991883">
        <w:rPr>
          <w:rFonts w:ascii="Consolas" w:hAnsi="Consolas" w:cs="Consolas"/>
        </w:rPr>
        <w:t xml:space="preserve">            else:</w:t>
      </w:r>
    </w:p>
    <w:p w:rsidR="00C96584" w:rsidRPr="00991883" w:rsidRDefault="00C96584" w:rsidP="00991883">
      <w:pPr>
        <w:contextualSpacing/>
        <w:rPr>
          <w:rFonts w:ascii="Consolas" w:hAnsi="Consolas" w:cs="Consolas"/>
        </w:rPr>
      </w:pPr>
      <w:r w:rsidRPr="00991883">
        <w:rPr>
          <w:rFonts w:ascii="Consolas" w:hAnsi="Consolas" w:cs="Consolas"/>
        </w:rPr>
        <w:t xml:space="preserve">                 CreatePopup(PASS_DIGIT_TEXT)</w:t>
      </w:r>
    </w:p>
    <w:p w:rsidR="00C96584" w:rsidRPr="00991883" w:rsidRDefault="00C96584" w:rsidP="00991883">
      <w:pPr>
        <w:contextualSpacing/>
        <w:rPr>
          <w:rFonts w:ascii="Consolas" w:hAnsi="Consolas" w:cs="Consolas"/>
        </w:rPr>
      </w:pPr>
      <w:r w:rsidRPr="00991883">
        <w:rPr>
          <w:rFonts w:ascii="Consolas" w:hAnsi="Consolas" w:cs="Consolas"/>
        </w:rPr>
        <w:t xml:space="preserve">                 return</w:t>
      </w:r>
    </w:p>
    <w:p w:rsidR="00C96584" w:rsidRPr="00991883" w:rsidRDefault="00C96584" w:rsidP="00991883">
      <w:pPr>
        <w:contextualSpacing/>
        <w:rPr>
          <w:rFonts w:ascii="Consolas" w:hAnsi="Consolas" w:cs="Consolas"/>
        </w:rPr>
      </w:pPr>
      <w:r w:rsidRPr="00991883">
        <w:rPr>
          <w:rFonts w:ascii="Consolas" w:hAnsi="Consolas" w:cs="Consolas"/>
        </w:rPr>
        <w:t xml:space="preserve">        else:</w:t>
      </w:r>
    </w:p>
    <w:p w:rsidR="00C96584" w:rsidRPr="00991883" w:rsidRDefault="00C96584" w:rsidP="00991883">
      <w:pPr>
        <w:contextualSpacing/>
        <w:rPr>
          <w:rFonts w:ascii="Consolas" w:hAnsi="Consolas" w:cs="Consolas"/>
        </w:rPr>
      </w:pPr>
      <w:r w:rsidRPr="00991883">
        <w:rPr>
          <w:rFonts w:ascii="Consolas" w:hAnsi="Consolas" w:cs="Consolas"/>
        </w:rPr>
        <w:t xml:space="preserve">            CreatePopup(PASS_MISMATCH_TEXT)</w:t>
      </w:r>
    </w:p>
    <w:p w:rsidR="00C96584" w:rsidRPr="00991883" w:rsidRDefault="00C96584" w:rsidP="00991883">
      <w:pPr>
        <w:contextualSpacing/>
        <w:rPr>
          <w:rFonts w:ascii="Consolas" w:hAnsi="Consolas" w:cs="Consolas"/>
        </w:rPr>
      </w:pPr>
      <w:r w:rsidRPr="00991883">
        <w:rPr>
          <w:rFonts w:ascii="Consolas" w:hAnsi="Consolas" w:cs="Consolas"/>
        </w:rPr>
        <w:t xml:space="preserve">            with open(LOG_FILENAME, APPEND_MODE) as f:</w:t>
      </w:r>
    </w:p>
    <w:p w:rsidR="00C96584" w:rsidRPr="00991883" w:rsidRDefault="00C96584" w:rsidP="00991883">
      <w:pPr>
        <w:contextualSpacing/>
        <w:rPr>
          <w:rFonts w:ascii="Consolas" w:hAnsi="Consolas" w:cs="Consolas"/>
        </w:rPr>
      </w:pPr>
      <w:r w:rsidRPr="00991883">
        <w:rPr>
          <w:rFonts w:ascii="Consolas" w:hAnsi="Consolas" w:cs="Consolas"/>
        </w:rPr>
        <w:t xml:space="preserve">                f.write(TimeStamp() + ACCOUNT_CREATION_PASSWORD_MISMATCH_TEXT)</w:t>
      </w:r>
    </w:p>
    <w:p w:rsidR="00C96584" w:rsidRPr="00991883" w:rsidRDefault="00C96584" w:rsidP="00991883">
      <w:pPr>
        <w:contextualSpacing/>
        <w:rPr>
          <w:rFonts w:ascii="Consolas" w:hAnsi="Consolas" w:cs="Consolas"/>
        </w:rPr>
      </w:pPr>
      <w:r w:rsidRPr="00991883">
        <w:rPr>
          <w:rFonts w:ascii="Consolas" w:hAnsi="Consolas" w:cs="Consolas"/>
        </w:rPr>
        <w:t xml:space="preserve">            return</w:t>
      </w:r>
    </w:p>
    <w:p w:rsidR="00C96584" w:rsidRPr="00991883" w:rsidRDefault="00C96584" w:rsidP="00991883">
      <w:pPr>
        <w:contextualSpacing/>
        <w:rPr>
          <w:rFonts w:ascii="Consolas" w:hAnsi="Consolas" w:cs="Consolas"/>
        </w:rPr>
      </w:pPr>
      <w:r w:rsidRPr="00991883">
        <w:rPr>
          <w:rFonts w:ascii="Consolas" w:hAnsi="Consolas" w:cs="Consolas"/>
        </w:rPr>
        <w:t xml:space="preserve">                </w:t>
      </w:r>
    </w:p>
    <w:p w:rsidR="00C96584" w:rsidRPr="00991883" w:rsidRDefault="00C96584" w:rsidP="00991883">
      <w:pPr>
        <w:contextualSpacing/>
        <w:rPr>
          <w:rFonts w:ascii="Consolas" w:hAnsi="Consolas" w:cs="Consolas"/>
        </w:rPr>
      </w:pPr>
      <w:r w:rsidRPr="00991883">
        <w:rPr>
          <w:rFonts w:ascii="Consolas" w:hAnsi="Consolas" w:cs="Consolas"/>
        </w:rPr>
        <w:t xml:space="preserve">                </w:t>
      </w:r>
    </w:p>
    <w:p w:rsidR="00C96584" w:rsidRPr="00991883" w:rsidRDefault="00C96584" w:rsidP="00991883">
      <w:pPr>
        <w:contextualSpacing/>
        <w:rPr>
          <w:rFonts w:ascii="Consolas" w:hAnsi="Consolas" w:cs="Consolas"/>
        </w:rPr>
      </w:pPr>
      <w:r w:rsidRPr="00991883">
        <w:rPr>
          <w:rFonts w:ascii="Consolas" w:hAnsi="Consolas" w:cs="Consolas"/>
        </w:rPr>
        <w:t xml:space="preserve">                  </w:t>
      </w:r>
    </w:p>
    <w:p w:rsidR="00C96584" w:rsidRPr="00991883" w:rsidRDefault="00C96584" w:rsidP="00991883">
      <w:pPr>
        <w:contextualSpacing/>
        <w:rPr>
          <w:rFonts w:ascii="Consolas" w:hAnsi="Consolas" w:cs="Consolas"/>
        </w:rPr>
      </w:pPr>
      <w:r w:rsidRPr="00991883">
        <w:rPr>
          <w:rFonts w:ascii="Consolas" w:hAnsi="Consolas" w:cs="Consolas"/>
        </w:rPr>
        <w:t>from Constants import *</w:t>
      </w:r>
    </w:p>
    <w:p w:rsidR="00C96584" w:rsidRPr="00991883" w:rsidRDefault="00C96584" w:rsidP="00991883">
      <w:pPr>
        <w:contextualSpacing/>
        <w:rPr>
          <w:rFonts w:ascii="Consolas" w:hAnsi="Consolas" w:cs="Consolas"/>
        </w:rPr>
      </w:pPr>
      <w:r w:rsidRPr="00991883">
        <w:rPr>
          <w:rFonts w:ascii="Consolas" w:hAnsi="Consolas" w:cs="Consolas"/>
        </w:rPr>
        <w:t>from LoginForm import *</w:t>
      </w:r>
    </w:p>
    <w:p w:rsidR="00C96584" w:rsidRPr="00C96584" w:rsidRDefault="00C96584" w:rsidP="00C96584"/>
    <w:p w:rsidR="00620138" w:rsidRDefault="00620138" w:rsidP="00FD2805">
      <w:pPr>
        <w:pStyle w:val="Heading2"/>
      </w:pPr>
      <w:bookmarkStart w:id="107" w:name="_Toc406682503"/>
      <w:r>
        <w:t>RegisterScreenStringsEnglish.py :</w:t>
      </w:r>
      <w:bookmarkEnd w:id="107"/>
    </w:p>
    <w:p w:rsidR="00C96584" w:rsidRPr="00991883" w:rsidRDefault="00C96584" w:rsidP="00C96584">
      <w:pPr>
        <w:contextualSpacing/>
        <w:rPr>
          <w:rFonts w:ascii="Consolas" w:hAnsi="Consolas" w:cs="Consolas"/>
        </w:rPr>
      </w:pPr>
      <w:r w:rsidRPr="00991883">
        <w:rPr>
          <w:rFonts w:ascii="Consolas" w:hAnsi="Consolas" w:cs="Consolas"/>
        </w:rPr>
        <w:t>#RegisterScreen</w:t>
      </w:r>
    </w:p>
    <w:p w:rsidR="00C96584" w:rsidRPr="00991883" w:rsidRDefault="00C96584" w:rsidP="00C96584">
      <w:pPr>
        <w:contextualSpacing/>
        <w:rPr>
          <w:rFonts w:ascii="Consolas" w:hAnsi="Consolas" w:cs="Consolas"/>
        </w:rPr>
      </w:pPr>
    </w:p>
    <w:p w:rsidR="00C96584" w:rsidRPr="00991883" w:rsidRDefault="00C96584" w:rsidP="00C96584">
      <w:pPr>
        <w:contextualSpacing/>
        <w:rPr>
          <w:rFonts w:ascii="Consolas" w:hAnsi="Consolas" w:cs="Consolas"/>
        </w:rPr>
      </w:pPr>
      <w:r w:rsidRPr="00991883">
        <w:rPr>
          <w:rFonts w:ascii="Consolas" w:hAnsi="Consolas" w:cs="Consolas"/>
        </w:rPr>
        <w:t>ADMIN_PASS_LABEL_TEXT = u'Administrator Password'</w:t>
      </w:r>
    </w:p>
    <w:p w:rsidR="00C96584" w:rsidRPr="00991883" w:rsidRDefault="00C96584" w:rsidP="00C96584">
      <w:pPr>
        <w:contextualSpacing/>
        <w:rPr>
          <w:rFonts w:ascii="Consolas" w:hAnsi="Consolas" w:cs="Consolas"/>
        </w:rPr>
      </w:pPr>
      <w:r w:rsidRPr="00991883">
        <w:rPr>
          <w:rFonts w:ascii="Consolas" w:hAnsi="Consolas" w:cs="Consolas"/>
        </w:rPr>
        <w:t>BACK_BUTTON_TEXT = u"Back"</w:t>
      </w:r>
    </w:p>
    <w:p w:rsidR="00C96584" w:rsidRPr="00991883" w:rsidRDefault="00C96584" w:rsidP="00C96584">
      <w:pPr>
        <w:contextualSpacing/>
        <w:rPr>
          <w:rFonts w:ascii="Consolas" w:hAnsi="Consolas" w:cs="Consolas"/>
        </w:rPr>
      </w:pPr>
      <w:r w:rsidRPr="00991883">
        <w:rPr>
          <w:rFonts w:ascii="Consolas" w:hAnsi="Consolas" w:cs="Consolas"/>
        </w:rPr>
        <w:t>EMP_ACCOUNT_CREATED_TEXT = u"Employee Account Created."</w:t>
      </w:r>
    </w:p>
    <w:p w:rsidR="00C96584" w:rsidRPr="00991883" w:rsidRDefault="00C96584" w:rsidP="00C96584">
      <w:pPr>
        <w:contextualSpacing/>
        <w:rPr>
          <w:rFonts w:ascii="Consolas" w:hAnsi="Consolas" w:cs="Consolas"/>
        </w:rPr>
      </w:pPr>
      <w:r w:rsidRPr="00991883">
        <w:rPr>
          <w:rFonts w:ascii="Consolas" w:hAnsi="Consolas" w:cs="Consolas"/>
        </w:rPr>
        <w:t>EMP_LOGIN_HELP_TEXT = u"This is the Employee's unique login."</w:t>
      </w:r>
    </w:p>
    <w:p w:rsidR="00C96584" w:rsidRPr="00991883" w:rsidRDefault="00C96584" w:rsidP="00C96584">
      <w:pPr>
        <w:contextualSpacing/>
        <w:rPr>
          <w:rFonts w:ascii="Consolas" w:hAnsi="Consolas" w:cs="Consolas"/>
        </w:rPr>
      </w:pPr>
      <w:r w:rsidRPr="00991883">
        <w:rPr>
          <w:rFonts w:ascii="Consolas" w:hAnsi="Consolas" w:cs="Consolas"/>
        </w:rPr>
        <w:t>EMP_LOGIN_LABEL_TEXT = u'Employee Login'</w:t>
      </w:r>
    </w:p>
    <w:p w:rsidR="00C96584" w:rsidRPr="00991883" w:rsidRDefault="00C96584" w:rsidP="00C96584">
      <w:pPr>
        <w:contextualSpacing/>
        <w:rPr>
          <w:rFonts w:ascii="Consolas" w:hAnsi="Consolas" w:cs="Consolas"/>
        </w:rPr>
      </w:pPr>
      <w:r w:rsidRPr="00991883">
        <w:rPr>
          <w:rFonts w:ascii="Consolas" w:hAnsi="Consolas" w:cs="Consolas"/>
        </w:rPr>
        <w:t>EMP_LOGIN_LABEL_TWO_TEXT = u'Reenter Employee Login'</w:t>
      </w:r>
    </w:p>
    <w:p w:rsidR="00C96584" w:rsidRPr="00991883" w:rsidRDefault="00C96584" w:rsidP="00C96584">
      <w:pPr>
        <w:contextualSpacing/>
        <w:rPr>
          <w:rFonts w:ascii="Consolas" w:hAnsi="Consolas" w:cs="Consolas"/>
        </w:rPr>
      </w:pPr>
      <w:r w:rsidRPr="00991883">
        <w:rPr>
          <w:rFonts w:ascii="Consolas" w:hAnsi="Consolas" w:cs="Consolas"/>
        </w:rPr>
        <w:lastRenderedPageBreak/>
        <w:t>EMP_PASS_HELP_TEXT = u"Employee Passwords must be 8 Characters Long, and contain at least 1 uppercase character, 1 lowercase character and 1 digit."</w:t>
      </w:r>
    </w:p>
    <w:p w:rsidR="00C96584" w:rsidRPr="00991883" w:rsidRDefault="00C96584" w:rsidP="00C96584">
      <w:pPr>
        <w:contextualSpacing/>
        <w:rPr>
          <w:rFonts w:ascii="Consolas" w:hAnsi="Consolas" w:cs="Consolas"/>
        </w:rPr>
      </w:pPr>
      <w:r w:rsidRPr="00991883">
        <w:rPr>
          <w:rFonts w:ascii="Consolas" w:hAnsi="Consolas" w:cs="Consolas"/>
        </w:rPr>
        <w:t>EMP_PASS_LABEL_TEXT = u'Employee Password'</w:t>
      </w:r>
    </w:p>
    <w:p w:rsidR="00C96584" w:rsidRPr="00991883" w:rsidRDefault="00C96584" w:rsidP="00C96584">
      <w:pPr>
        <w:contextualSpacing/>
        <w:rPr>
          <w:rFonts w:ascii="Consolas" w:hAnsi="Consolas" w:cs="Consolas"/>
        </w:rPr>
      </w:pPr>
      <w:r w:rsidRPr="00991883">
        <w:rPr>
          <w:rFonts w:ascii="Consolas" w:hAnsi="Consolas" w:cs="Consolas"/>
        </w:rPr>
        <w:t>EMP_PASS_LABEL_TWO_TEXT = u'Reenter Employee Password'</w:t>
      </w:r>
    </w:p>
    <w:p w:rsidR="00C96584" w:rsidRPr="00991883" w:rsidRDefault="00C96584" w:rsidP="00C96584">
      <w:pPr>
        <w:contextualSpacing/>
        <w:rPr>
          <w:rFonts w:ascii="Consolas" w:hAnsi="Consolas" w:cs="Consolas"/>
        </w:rPr>
      </w:pPr>
      <w:r w:rsidRPr="00991883">
        <w:rPr>
          <w:rFonts w:ascii="Consolas" w:hAnsi="Consolas" w:cs="Consolas"/>
        </w:rPr>
        <w:t>HELP_OPTION_TEXT = u"Here you can create a new Employee Account. Fill in the fields, and click 'Submit' to do so."</w:t>
      </w:r>
    </w:p>
    <w:p w:rsidR="00C96584" w:rsidRPr="00991883" w:rsidRDefault="00C96584" w:rsidP="00C96584">
      <w:pPr>
        <w:contextualSpacing/>
        <w:rPr>
          <w:rFonts w:ascii="Consolas" w:hAnsi="Consolas" w:cs="Consolas"/>
        </w:rPr>
      </w:pPr>
      <w:r w:rsidRPr="00991883">
        <w:rPr>
          <w:rFonts w:ascii="Consolas" w:hAnsi="Consolas" w:cs="Consolas"/>
        </w:rPr>
        <w:t>INCORRECT_ADMIN_PASS_TEXT = u"Incorrect Admin Password."</w:t>
      </w:r>
    </w:p>
    <w:p w:rsidR="00C96584" w:rsidRPr="00991883" w:rsidRDefault="00C96584" w:rsidP="00C96584">
      <w:pPr>
        <w:contextualSpacing/>
        <w:rPr>
          <w:rFonts w:ascii="Consolas" w:hAnsi="Consolas" w:cs="Consolas"/>
        </w:rPr>
      </w:pPr>
      <w:r w:rsidRPr="00991883">
        <w:rPr>
          <w:rFonts w:ascii="Consolas" w:hAnsi="Consolas" w:cs="Consolas"/>
        </w:rPr>
        <w:t>LOGIN_FIELD_MISMATCH_TEXT = u"The Login fields didn't match."</w:t>
      </w:r>
    </w:p>
    <w:p w:rsidR="00C96584" w:rsidRPr="00991883" w:rsidRDefault="00C96584" w:rsidP="00C96584">
      <w:pPr>
        <w:contextualSpacing/>
        <w:rPr>
          <w:rFonts w:ascii="Consolas" w:hAnsi="Consolas" w:cs="Consolas"/>
        </w:rPr>
      </w:pPr>
      <w:r w:rsidRPr="00991883">
        <w:rPr>
          <w:rFonts w:ascii="Consolas" w:hAnsi="Consolas" w:cs="Consolas"/>
        </w:rPr>
        <w:t>LOGIN_FIELD_MISSING_TEXT = u"Please Enter an Employee Login"</w:t>
      </w:r>
    </w:p>
    <w:p w:rsidR="00C96584" w:rsidRPr="00991883" w:rsidRDefault="00C96584" w:rsidP="00C96584">
      <w:pPr>
        <w:contextualSpacing/>
        <w:rPr>
          <w:rFonts w:ascii="Consolas" w:hAnsi="Consolas" w:cs="Consolas"/>
        </w:rPr>
      </w:pPr>
      <w:r w:rsidRPr="00991883">
        <w:rPr>
          <w:rFonts w:ascii="Consolas" w:hAnsi="Consolas" w:cs="Consolas"/>
        </w:rPr>
        <w:t>PASS_DIGIT_TEXT = u"Your password must contain at least 1 Digit."</w:t>
      </w:r>
    </w:p>
    <w:p w:rsidR="00C96584" w:rsidRPr="00991883" w:rsidRDefault="00C96584" w:rsidP="00C96584">
      <w:pPr>
        <w:contextualSpacing/>
        <w:rPr>
          <w:rFonts w:ascii="Consolas" w:hAnsi="Consolas" w:cs="Consolas"/>
        </w:rPr>
      </w:pPr>
      <w:r w:rsidRPr="00991883">
        <w:rPr>
          <w:rFonts w:ascii="Consolas" w:hAnsi="Consolas" w:cs="Consolas"/>
        </w:rPr>
        <w:t>PASS_LENGTH_TEXT = u"Your password must contain at least 8 characters."</w:t>
      </w:r>
    </w:p>
    <w:p w:rsidR="00C96584" w:rsidRPr="00991883" w:rsidRDefault="00C96584" w:rsidP="00C96584">
      <w:pPr>
        <w:contextualSpacing/>
        <w:rPr>
          <w:rFonts w:ascii="Consolas" w:hAnsi="Consolas" w:cs="Consolas"/>
        </w:rPr>
      </w:pPr>
      <w:r w:rsidRPr="00991883">
        <w:rPr>
          <w:rFonts w:ascii="Consolas" w:hAnsi="Consolas" w:cs="Consolas"/>
        </w:rPr>
        <w:t>PASS_LOWERCASE_TEXT = u"Your password must contain at least 1 Lowercase letter."</w:t>
      </w:r>
    </w:p>
    <w:p w:rsidR="00C96584" w:rsidRPr="00991883" w:rsidRDefault="00C96584" w:rsidP="00C96584">
      <w:pPr>
        <w:contextualSpacing/>
        <w:rPr>
          <w:rFonts w:ascii="Consolas" w:hAnsi="Consolas" w:cs="Consolas"/>
        </w:rPr>
      </w:pPr>
      <w:r w:rsidRPr="00991883">
        <w:rPr>
          <w:rFonts w:ascii="Consolas" w:hAnsi="Consolas" w:cs="Consolas"/>
        </w:rPr>
        <w:t>PASS_MISMATCH_TEXT = u"The Password Fields didn't match."</w:t>
      </w:r>
    </w:p>
    <w:p w:rsidR="00C96584" w:rsidRPr="00991883" w:rsidRDefault="00C96584" w:rsidP="00C96584">
      <w:pPr>
        <w:contextualSpacing/>
        <w:rPr>
          <w:rFonts w:ascii="Consolas" w:hAnsi="Consolas" w:cs="Consolas"/>
        </w:rPr>
      </w:pPr>
      <w:r w:rsidRPr="00991883">
        <w:rPr>
          <w:rFonts w:ascii="Consolas" w:hAnsi="Consolas" w:cs="Consolas"/>
        </w:rPr>
        <w:t>PASS_UPPERCASE_TEXT = u"Your password must contain at least 1 Uppercase letter."</w:t>
      </w:r>
    </w:p>
    <w:p w:rsidR="00C96584" w:rsidRPr="00991883" w:rsidRDefault="00C96584" w:rsidP="00C96584">
      <w:pPr>
        <w:contextualSpacing/>
        <w:rPr>
          <w:rFonts w:ascii="Consolas" w:hAnsi="Consolas" w:cs="Consolas"/>
        </w:rPr>
      </w:pPr>
      <w:r w:rsidRPr="00991883">
        <w:rPr>
          <w:rFonts w:ascii="Consolas" w:hAnsi="Consolas" w:cs="Consolas"/>
        </w:rPr>
        <w:t>REGISTER_BUTTON_TEXT = u"Register"</w:t>
      </w:r>
    </w:p>
    <w:p w:rsidR="00C96584" w:rsidRPr="00991883" w:rsidRDefault="00C96584" w:rsidP="00C96584">
      <w:pPr>
        <w:contextualSpacing/>
        <w:rPr>
          <w:rFonts w:ascii="Consolas" w:hAnsi="Consolas" w:cs="Consolas"/>
        </w:rPr>
      </w:pPr>
      <w:r w:rsidRPr="00991883">
        <w:rPr>
          <w:rFonts w:ascii="Consolas" w:hAnsi="Consolas" w:cs="Consolas"/>
        </w:rPr>
        <w:t>REGISTER_SCREEN_HELP_POPUP_TEXT = u"Here you can create your Employee account. You will require the administrator password to do so."</w:t>
      </w:r>
    </w:p>
    <w:p w:rsidR="00C96584" w:rsidRPr="00991883" w:rsidRDefault="00C96584" w:rsidP="00C96584">
      <w:pPr>
        <w:contextualSpacing/>
        <w:rPr>
          <w:rFonts w:ascii="Consolas" w:hAnsi="Consolas" w:cs="Consolas"/>
        </w:rPr>
      </w:pPr>
      <w:r w:rsidRPr="00991883">
        <w:rPr>
          <w:rFonts w:ascii="Consolas" w:hAnsi="Consolas" w:cs="Consolas"/>
        </w:rPr>
        <w:t>SECURITY_LABEL_TEXT = u"Security Question : "</w:t>
      </w:r>
    </w:p>
    <w:p w:rsidR="00C96584" w:rsidRPr="00991883" w:rsidRDefault="00C96584" w:rsidP="00C96584">
      <w:pPr>
        <w:contextualSpacing/>
        <w:rPr>
          <w:rFonts w:ascii="Consolas" w:hAnsi="Consolas" w:cs="Consolas"/>
        </w:rPr>
      </w:pPr>
      <w:r w:rsidRPr="00991883">
        <w:rPr>
          <w:rFonts w:ascii="Consolas" w:hAnsi="Consolas" w:cs="Consolas"/>
        </w:rPr>
        <w:t>SECURITY_ANSWER_LABEL_TEXT = u"Security Answer : "</w:t>
      </w:r>
    </w:p>
    <w:p w:rsidR="00C96584" w:rsidRPr="00991883" w:rsidRDefault="00C96584" w:rsidP="00C96584">
      <w:pPr>
        <w:contextualSpacing/>
        <w:rPr>
          <w:rFonts w:ascii="Consolas" w:hAnsi="Consolas" w:cs="Consolas"/>
        </w:rPr>
      </w:pPr>
      <w:r w:rsidRPr="00991883">
        <w:rPr>
          <w:rFonts w:ascii="Consolas" w:hAnsi="Consolas" w:cs="Consolas"/>
        </w:rPr>
        <w:t>SECURITY_HELP_TEXT = u"This is used to recover your password."</w:t>
      </w:r>
    </w:p>
    <w:p w:rsidR="00C96584" w:rsidRPr="00991883" w:rsidRDefault="00C96584" w:rsidP="00C96584">
      <w:pPr>
        <w:contextualSpacing/>
        <w:rPr>
          <w:rFonts w:ascii="Consolas" w:hAnsi="Consolas" w:cs="Consolas"/>
        </w:rPr>
      </w:pPr>
      <w:r w:rsidRPr="00991883">
        <w:rPr>
          <w:rFonts w:ascii="Consolas" w:hAnsi="Consolas" w:cs="Consolas"/>
        </w:rPr>
        <w:t>SECURITY_QUESTION_TEXT = u"Security Question"</w:t>
      </w:r>
    </w:p>
    <w:p w:rsidR="00C96584" w:rsidRPr="00991883" w:rsidRDefault="00C96584" w:rsidP="00C96584">
      <w:pPr>
        <w:contextualSpacing/>
        <w:rPr>
          <w:rFonts w:ascii="Consolas" w:hAnsi="Consolas" w:cs="Consolas"/>
        </w:rPr>
      </w:pPr>
      <w:r w:rsidRPr="00991883">
        <w:rPr>
          <w:rFonts w:ascii="Consolas" w:hAnsi="Consolas" w:cs="Consolas"/>
        </w:rPr>
        <w:t>SECURITY_QUESTION_ANSWER_TEXT = u"Security Answer"</w:t>
      </w:r>
    </w:p>
    <w:p w:rsidR="00C96584" w:rsidRPr="00991883" w:rsidRDefault="00C96584" w:rsidP="00C96584">
      <w:pPr>
        <w:contextualSpacing/>
        <w:rPr>
          <w:rFonts w:ascii="Consolas" w:hAnsi="Consolas" w:cs="Consolas"/>
        </w:rPr>
      </w:pPr>
      <w:r w:rsidRPr="00991883">
        <w:rPr>
          <w:rFonts w:ascii="Consolas" w:hAnsi="Consolas" w:cs="Consolas"/>
        </w:rPr>
        <w:t>SECURITY_VAR_FIRST_PET_TEXT = u"Name of First Pet"</w:t>
      </w:r>
    </w:p>
    <w:p w:rsidR="00C96584" w:rsidRPr="00991883" w:rsidRDefault="00C96584" w:rsidP="00C96584">
      <w:pPr>
        <w:contextualSpacing/>
        <w:rPr>
          <w:rFonts w:ascii="Consolas" w:hAnsi="Consolas" w:cs="Consolas"/>
        </w:rPr>
      </w:pPr>
      <w:r w:rsidRPr="00991883">
        <w:rPr>
          <w:rFonts w:ascii="Consolas" w:hAnsi="Consolas" w:cs="Consolas"/>
        </w:rPr>
        <w:t>SECURITY_VAR_FIRST_STREET_TEXT = u"Street you first lived in"</w:t>
      </w:r>
    </w:p>
    <w:p w:rsidR="00C96584" w:rsidRPr="00991883" w:rsidRDefault="00C96584" w:rsidP="00C96584">
      <w:pPr>
        <w:contextualSpacing/>
        <w:rPr>
          <w:rFonts w:ascii="Consolas" w:hAnsi="Consolas" w:cs="Consolas"/>
        </w:rPr>
      </w:pPr>
      <w:r w:rsidRPr="00991883">
        <w:rPr>
          <w:rFonts w:ascii="Consolas" w:hAnsi="Consolas" w:cs="Consolas"/>
        </w:rPr>
        <w:t>SECURITY_VAR_MAIDEN_NAME_TEXT = u"Mother's Maiden Name"</w:t>
      </w:r>
    </w:p>
    <w:p w:rsidR="00C96584" w:rsidRPr="00991883" w:rsidRDefault="00C96584" w:rsidP="00C96584">
      <w:pPr>
        <w:contextualSpacing/>
        <w:rPr>
          <w:rFonts w:ascii="Consolas" w:hAnsi="Consolas" w:cs="Consolas"/>
        </w:rPr>
      </w:pPr>
      <w:r w:rsidRPr="00991883">
        <w:rPr>
          <w:rFonts w:ascii="Consolas" w:hAnsi="Consolas" w:cs="Consolas"/>
        </w:rPr>
        <w:t>SECURITY_VAR_MEMORABLE_TEXT = u"Memorable Place"</w:t>
      </w:r>
    </w:p>
    <w:p w:rsidR="00C96584" w:rsidRPr="00991883" w:rsidRDefault="00C96584" w:rsidP="00C96584">
      <w:pPr>
        <w:contextualSpacing/>
        <w:rPr>
          <w:rFonts w:ascii="Consolas" w:hAnsi="Consolas" w:cs="Consolas"/>
        </w:rPr>
      </w:pPr>
      <w:r w:rsidRPr="00991883">
        <w:rPr>
          <w:rFonts w:ascii="Consolas" w:hAnsi="Consolas" w:cs="Consolas"/>
        </w:rPr>
        <w:t>USERNAME_IN_USE_TEXT = u"That Employee Login is already in use."</w:t>
      </w:r>
    </w:p>
    <w:p w:rsidR="00C96584" w:rsidRPr="00991883" w:rsidRDefault="00C96584" w:rsidP="00C96584">
      <w:pPr>
        <w:contextualSpacing/>
        <w:rPr>
          <w:rFonts w:ascii="Consolas" w:hAnsi="Consolas" w:cs="Consolas"/>
        </w:rPr>
      </w:pPr>
      <w:r w:rsidRPr="00991883">
        <w:rPr>
          <w:rFonts w:ascii="Consolas" w:hAnsi="Consolas" w:cs="Consolas"/>
        </w:rPr>
        <w:t>USERNAME_RESERVED_TEXT = u"That Employee Login is reserved."</w:t>
      </w:r>
    </w:p>
    <w:p w:rsidR="00620138" w:rsidRDefault="00620138" w:rsidP="00FD2805">
      <w:pPr>
        <w:pStyle w:val="Heading2"/>
      </w:pPr>
      <w:bookmarkStart w:id="108" w:name="_Toc406682504"/>
      <w:r>
        <w:t>RegisterScreenStringsGerman.py :</w:t>
      </w:r>
      <w:bookmarkEnd w:id="108"/>
    </w:p>
    <w:p w:rsidR="00D8152B" w:rsidRPr="00D8152B" w:rsidRDefault="00D8152B" w:rsidP="00D8152B">
      <w:pPr>
        <w:contextualSpacing/>
        <w:rPr>
          <w:rFonts w:ascii="Consolas" w:hAnsi="Consolas" w:cs="Consolas"/>
        </w:rPr>
      </w:pPr>
      <w:r w:rsidRPr="00D8152B">
        <w:rPr>
          <w:rFonts w:ascii="Consolas" w:hAnsi="Consolas" w:cs="Consolas"/>
        </w:rPr>
        <w:t># -*- coding: utf-8 -*-</w:t>
      </w:r>
    </w:p>
    <w:p w:rsidR="00D8152B" w:rsidRPr="00D8152B" w:rsidRDefault="00D8152B" w:rsidP="00D8152B">
      <w:pPr>
        <w:contextualSpacing/>
        <w:rPr>
          <w:rFonts w:ascii="Consolas" w:hAnsi="Consolas" w:cs="Consolas"/>
        </w:rPr>
      </w:pPr>
      <w:r w:rsidRPr="00D8152B">
        <w:rPr>
          <w:rFonts w:ascii="Consolas" w:hAnsi="Consolas" w:cs="Consolas"/>
        </w:rPr>
        <w:t>#RegisterScreen</w:t>
      </w:r>
    </w:p>
    <w:p w:rsidR="00D8152B" w:rsidRPr="00D8152B" w:rsidRDefault="00D8152B" w:rsidP="00D8152B">
      <w:pPr>
        <w:contextualSpacing/>
        <w:rPr>
          <w:rFonts w:ascii="Consolas" w:hAnsi="Consolas" w:cs="Consolas"/>
        </w:rPr>
      </w:pPr>
    </w:p>
    <w:p w:rsidR="00D8152B" w:rsidRPr="00D8152B" w:rsidRDefault="00D8152B" w:rsidP="00D8152B">
      <w:pPr>
        <w:contextualSpacing/>
        <w:rPr>
          <w:rFonts w:ascii="Consolas" w:hAnsi="Consolas" w:cs="Consolas"/>
        </w:rPr>
      </w:pPr>
      <w:r w:rsidRPr="00D8152B">
        <w:rPr>
          <w:rFonts w:ascii="Consolas" w:hAnsi="Consolas" w:cs="Consolas"/>
        </w:rPr>
        <w:t>ADMIN_PASS_LABEL_TEXT = u'Administrator-Passwort'</w:t>
      </w:r>
    </w:p>
    <w:p w:rsidR="00D8152B" w:rsidRPr="00D8152B" w:rsidRDefault="00D8152B" w:rsidP="00D8152B">
      <w:pPr>
        <w:contextualSpacing/>
        <w:rPr>
          <w:rFonts w:ascii="Consolas" w:hAnsi="Consolas" w:cs="Consolas"/>
        </w:rPr>
      </w:pPr>
      <w:r w:rsidRPr="00D8152B">
        <w:rPr>
          <w:rFonts w:ascii="Consolas" w:hAnsi="Consolas" w:cs="Consolas"/>
        </w:rPr>
        <w:t>BACK_BUTTON_TEXT = u"Zurück"</w:t>
      </w:r>
    </w:p>
    <w:p w:rsidR="00D8152B" w:rsidRPr="00D8152B" w:rsidRDefault="00D8152B" w:rsidP="00D8152B">
      <w:pPr>
        <w:contextualSpacing/>
        <w:rPr>
          <w:rFonts w:ascii="Consolas" w:hAnsi="Consolas" w:cs="Consolas"/>
        </w:rPr>
      </w:pPr>
      <w:r w:rsidRPr="00D8152B">
        <w:rPr>
          <w:rFonts w:ascii="Consolas" w:hAnsi="Consolas" w:cs="Consolas"/>
        </w:rPr>
        <w:t>EMP_ACCOUNT_CREATED_TEXT = u"Mitarbeiter Konto erstellt."</w:t>
      </w:r>
    </w:p>
    <w:p w:rsidR="00D8152B" w:rsidRPr="00D8152B" w:rsidRDefault="00D8152B" w:rsidP="00D8152B">
      <w:pPr>
        <w:contextualSpacing/>
        <w:rPr>
          <w:rFonts w:ascii="Consolas" w:hAnsi="Consolas" w:cs="Consolas"/>
        </w:rPr>
      </w:pPr>
      <w:r w:rsidRPr="00D8152B">
        <w:rPr>
          <w:rFonts w:ascii="Consolas" w:hAnsi="Consolas" w:cs="Consolas"/>
        </w:rPr>
        <w:t>EMP_LOGIN_HELP_TEXT = u"Dies ist die Mitarbeiter-Login einmalig."</w:t>
      </w:r>
    </w:p>
    <w:p w:rsidR="00D8152B" w:rsidRPr="00D8152B" w:rsidRDefault="00D8152B" w:rsidP="00D8152B">
      <w:pPr>
        <w:contextualSpacing/>
        <w:rPr>
          <w:rFonts w:ascii="Consolas" w:hAnsi="Consolas" w:cs="Consolas"/>
        </w:rPr>
      </w:pPr>
      <w:r w:rsidRPr="00D8152B">
        <w:rPr>
          <w:rFonts w:ascii="Consolas" w:hAnsi="Consolas" w:cs="Consolas"/>
        </w:rPr>
        <w:t>EMP_LOGIN_LABEL_TEXT = u'Mitarbeiter-Login'</w:t>
      </w:r>
    </w:p>
    <w:p w:rsidR="00D8152B" w:rsidRPr="00D8152B" w:rsidRDefault="00D8152B" w:rsidP="00D8152B">
      <w:pPr>
        <w:contextualSpacing/>
        <w:rPr>
          <w:rFonts w:ascii="Consolas" w:hAnsi="Consolas" w:cs="Consolas"/>
        </w:rPr>
      </w:pPr>
      <w:r w:rsidRPr="00D8152B">
        <w:rPr>
          <w:rFonts w:ascii="Consolas" w:hAnsi="Consolas" w:cs="Consolas"/>
        </w:rPr>
        <w:t>EMP_LOGIN_LABEL_TWO_TEXT = u'Erneute Mitarbeiter Login'</w:t>
      </w:r>
    </w:p>
    <w:p w:rsidR="00D8152B" w:rsidRPr="00D8152B" w:rsidRDefault="00D8152B" w:rsidP="00D8152B">
      <w:pPr>
        <w:contextualSpacing/>
        <w:rPr>
          <w:rFonts w:ascii="Consolas" w:hAnsi="Consolas" w:cs="Consolas"/>
        </w:rPr>
      </w:pPr>
      <w:r w:rsidRPr="00D8152B">
        <w:rPr>
          <w:rFonts w:ascii="Consolas" w:hAnsi="Consolas" w:cs="Consolas"/>
        </w:rPr>
        <w:t>EMP_PASS_HELP_TEXT = u"Mitarbeiter Passwörter müssen 8 Zeichen lang sein und mindestens 1 Großbuchstaben, 1 Kleinbuchstaben und 1 Digit."</w:t>
      </w:r>
    </w:p>
    <w:p w:rsidR="00D8152B" w:rsidRPr="00D8152B" w:rsidRDefault="00D8152B" w:rsidP="00D8152B">
      <w:pPr>
        <w:contextualSpacing/>
        <w:rPr>
          <w:rFonts w:ascii="Consolas" w:hAnsi="Consolas" w:cs="Consolas"/>
        </w:rPr>
      </w:pPr>
      <w:r w:rsidRPr="00D8152B">
        <w:rPr>
          <w:rFonts w:ascii="Consolas" w:hAnsi="Consolas" w:cs="Consolas"/>
        </w:rPr>
        <w:t>EMP_PASS_LABEL_TEXT = u'Mitarbeiter Passwort'</w:t>
      </w:r>
    </w:p>
    <w:p w:rsidR="00D8152B" w:rsidRPr="00D8152B" w:rsidRDefault="00D8152B" w:rsidP="00D8152B">
      <w:pPr>
        <w:contextualSpacing/>
        <w:rPr>
          <w:rFonts w:ascii="Consolas" w:hAnsi="Consolas" w:cs="Consolas"/>
        </w:rPr>
      </w:pPr>
      <w:r w:rsidRPr="00D8152B">
        <w:rPr>
          <w:rFonts w:ascii="Consolas" w:hAnsi="Consolas" w:cs="Consolas"/>
        </w:rPr>
        <w:t>EMP_PASS_LABEL_TWO_TEXT = u'Erneute Mitarbeiter-Passwort'</w:t>
      </w:r>
    </w:p>
    <w:p w:rsidR="00D8152B" w:rsidRPr="00D8152B" w:rsidRDefault="00D8152B" w:rsidP="00D8152B">
      <w:pPr>
        <w:contextualSpacing/>
        <w:rPr>
          <w:rFonts w:ascii="Consolas" w:hAnsi="Consolas" w:cs="Consolas"/>
        </w:rPr>
      </w:pPr>
      <w:r w:rsidRPr="00D8152B">
        <w:rPr>
          <w:rFonts w:ascii="Consolas" w:hAnsi="Consolas" w:cs="Consolas"/>
        </w:rPr>
        <w:lastRenderedPageBreak/>
        <w:t>HELP_OPTION_TEXT = u"Hier können Sie ein neues Mitarbeiterkonto erstellen. Füllen Sie die Felder aus und klicken Sie auf 'Einreichen', um dies zu tun."</w:t>
      </w:r>
    </w:p>
    <w:p w:rsidR="00D8152B" w:rsidRPr="00D8152B" w:rsidRDefault="00D8152B" w:rsidP="00D8152B">
      <w:pPr>
        <w:contextualSpacing/>
        <w:rPr>
          <w:rFonts w:ascii="Consolas" w:hAnsi="Consolas" w:cs="Consolas"/>
        </w:rPr>
      </w:pPr>
      <w:r w:rsidRPr="00D8152B">
        <w:rPr>
          <w:rFonts w:ascii="Consolas" w:hAnsi="Consolas" w:cs="Consolas"/>
        </w:rPr>
        <w:t>INCORRECT_ADMIN_PASS_TEXT = u"Falsche Admin-Kennwort"</w:t>
      </w:r>
    </w:p>
    <w:p w:rsidR="00D8152B" w:rsidRPr="00D8152B" w:rsidRDefault="00D8152B" w:rsidP="00D8152B">
      <w:pPr>
        <w:contextualSpacing/>
        <w:rPr>
          <w:rFonts w:ascii="Consolas" w:hAnsi="Consolas" w:cs="Consolas"/>
        </w:rPr>
      </w:pPr>
      <w:r w:rsidRPr="00D8152B">
        <w:rPr>
          <w:rFonts w:ascii="Consolas" w:hAnsi="Consolas" w:cs="Consolas"/>
        </w:rPr>
        <w:t>LOGIN_FIELD_MISMATCH_TEXT = u"Die Login-Felder stimmen nicht überein."</w:t>
      </w:r>
    </w:p>
    <w:p w:rsidR="00D8152B" w:rsidRPr="00D8152B" w:rsidRDefault="00D8152B" w:rsidP="00D8152B">
      <w:pPr>
        <w:contextualSpacing/>
        <w:rPr>
          <w:rFonts w:ascii="Consolas" w:hAnsi="Consolas" w:cs="Consolas"/>
        </w:rPr>
      </w:pPr>
      <w:r w:rsidRPr="00D8152B">
        <w:rPr>
          <w:rFonts w:ascii="Consolas" w:hAnsi="Consolas" w:cs="Consolas"/>
        </w:rPr>
        <w:t>LOGIN_FIELD_MISSING_TEXT = u"Bitte geben Sie eine Mitarbeiter Login"</w:t>
      </w:r>
    </w:p>
    <w:p w:rsidR="00D8152B" w:rsidRPr="00D8152B" w:rsidRDefault="00D8152B" w:rsidP="00D8152B">
      <w:pPr>
        <w:contextualSpacing/>
        <w:rPr>
          <w:rFonts w:ascii="Consolas" w:hAnsi="Consolas" w:cs="Consolas"/>
        </w:rPr>
      </w:pPr>
      <w:r w:rsidRPr="00D8152B">
        <w:rPr>
          <w:rFonts w:ascii="Consolas" w:hAnsi="Consolas" w:cs="Consolas"/>
        </w:rPr>
        <w:t>PASS_DIGIT_TEXT = u"Ihr Passwort muss mindestens 1 Ziffer enthalten."</w:t>
      </w:r>
    </w:p>
    <w:p w:rsidR="00D8152B" w:rsidRPr="00D8152B" w:rsidRDefault="00D8152B" w:rsidP="00D8152B">
      <w:pPr>
        <w:contextualSpacing/>
        <w:rPr>
          <w:rFonts w:ascii="Consolas" w:hAnsi="Consolas" w:cs="Consolas"/>
        </w:rPr>
      </w:pPr>
      <w:r w:rsidRPr="00D8152B">
        <w:rPr>
          <w:rFonts w:ascii="Consolas" w:hAnsi="Consolas" w:cs="Consolas"/>
        </w:rPr>
        <w:t>PASS_LENGTH_TEXT = u"Ihr Passwort muss mindestens 8 Zeichen enthalten."</w:t>
      </w:r>
    </w:p>
    <w:p w:rsidR="00D8152B" w:rsidRPr="00D8152B" w:rsidRDefault="00D8152B" w:rsidP="00D8152B">
      <w:pPr>
        <w:contextualSpacing/>
        <w:rPr>
          <w:rFonts w:ascii="Consolas" w:hAnsi="Consolas" w:cs="Consolas"/>
        </w:rPr>
      </w:pPr>
      <w:r w:rsidRPr="00D8152B">
        <w:rPr>
          <w:rFonts w:ascii="Consolas" w:hAnsi="Consolas" w:cs="Consolas"/>
        </w:rPr>
        <w:t>PASS_LOWERCASE_TEXT = u"Ihr Passwort muss mindestens 1 Kleinbuchstaben enthalten."</w:t>
      </w:r>
    </w:p>
    <w:p w:rsidR="00D8152B" w:rsidRPr="00D8152B" w:rsidRDefault="00D8152B" w:rsidP="00D8152B">
      <w:pPr>
        <w:contextualSpacing/>
        <w:rPr>
          <w:rFonts w:ascii="Consolas" w:hAnsi="Consolas" w:cs="Consolas"/>
        </w:rPr>
      </w:pPr>
      <w:r w:rsidRPr="00D8152B">
        <w:rPr>
          <w:rFonts w:ascii="Consolas" w:hAnsi="Consolas" w:cs="Consolas"/>
        </w:rPr>
        <w:t>PASS_MISMATCH_TEXT = u"Die Felder Passwort stimmen nicht überein."</w:t>
      </w:r>
    </w:p>
    <w:p w:rsidR="00D8152B" w:rsidRPr="00D8152B" w:rsidRDefault="00D8152B" w:rsidP="00D8152B">
      <w:pPr>
        <w:contextualSpacing/>
        <w:rPr>
          <w:rFonts w:ascii="Consolas" w:hAnsi="Consolas" w:cs="Consolas"/>
        </w:rPr>
      </w:pPr>
      <w:r w:rsidRPr="00D8152B">
        <w:rPr>
          <w:rFonts w:ascii="Consolas" w:hAnsi="Consolas" w:cs="Consolas"/>
        </w:rPr>
        <w:t>PASS_UPPERCASE_TEXT = u"Ihr Passwort muss mindestens 1 Großbuchstaben enthalten."</w:t>
      </w:r>
    </w:p>
    <w:p w:rsidR="00D8152B" w:rsidRPr="00D8152B" w:rsidRDefault="00D8152B" w:rsidP="00D8152B">
      <w:pPr>
        <w:contextualSpacing/>
        <w:rPr>
          <w:rFonts w:ascii="Consolas" w:hAnsi="Consolas" w:cs="Consolas"/>
        </w:rPr>
      </w:pPr>
      <w:r w:rsidRPr="00D8152B">
        <w:rPr>
          <w:rFonts w:ascii="Consolas" w:hAnsi="Consolas" w:cs="Consolas"/>
        </w:rPr>
        <w:t>REGISTER_BUTTON_TEXT = u"Register"</w:t>
      </w:r>
    </w:p>
    <w:p w:rsidR="00D8152B" w:rsidRPr="00D8152B" w:rsidRDefault="00D8152B" w:rsidP="00D8152B">
      <w:pPr>
        <w:contextualSpacing/>
        <w:rPr>
          <w:rFonts w:ascii="Consolas" w:hAnsi="Consolas" w:cs="Consolas"/>
        </w:rPr>
      </w:pPr>
      <w:r w:rsidRPr="00D8152B">
        <w:rPr>
          <w:rFonts w:ascii="Consolas" w:hAnsi="Consolas" w:cs="Consolas"/>
        </w:rPr>
        <w:t>REGISTER_SCREEN_HELP_POPUP_TEXT = u"Hier können Sie Ihre Mitarbeiter Konto zu erstellen. Sie werden das Administrator-Passwort benötigen, um dies zu tun."</w:t>
      </w:r>
    </w:p>
    <w:p w:rsidR="00D8152B" w:rsidRPr="00D8152B" w:rsidRDefault="00D8152B" w:rsidP="00D8152B">
      <w:pPr>
        <w:contextualSpacing/>
        <w:rPr>
          <w:rFonts w:ascii="Consolas" w:hAnsi="Consolas" w:cs="Consolas"/>
        </w:rPr>
      </w:pPr>
      <w:r w:rsidRPr="00D8152B">
        <w:rPr>
          <w:rFonts w:ascii="Consolas" w:hAnsi="Consolas" w:cs="Consolas"/>
        </w:rPr>
        <w:t>SECURITY_LABEL_TEXT = u"Sicherheitsfrage : "</w:t>
      </w:r>
    </w:p>
    <w:p w:rsidR="00D8152B" w:rsidRPr="00D8152B" w:rsidRDefault="00D8152B" w:rsidP="00D8152B">
      <w:pPr>
        <w:contextualSpacing/>
        <w:rPr>
          <w:rFonts w:ascii="Consolas" w:hAnsi="Consolas" w:cs="Consolas"/>
        </w:rPr>
      </w:pPr>
      <w:r w:rsidRPr="00D8152B">
        <w:rPr>
          <w:rFonts w:ascii="Consolas" w:hAnsi="Consolas" w:cs="Consolas"/>
        </w:rPr>
        <w:t>SECURITY_ANSWER_LABEL_TEXT = u"Sicherheits Antwort : "</w:t>
      </w:r>
    </w:p>
    <w:p w:rsidR="00D8152B" w:rsidRPr="00D8152B" w:rsidRDefault="00D8152B" w:rsidP="00D8152B">
      <w:pPr>
        <w:contextualSpacing/>
        <w:rPr>
          <w:rFonts w:ascii="Consolas" w:hAnsi="Consolas" w:cs="Consolas"/>
        </w:rPr>
      </w:pPr>
      <w:r w:rsidRPr="00D8152B">
        <w:rPr>
          <w:rFonts w:ascii="Consolas" w:hAnsi="Consolas" w:cs="Consolas"/>
        </w:rPr>
        <w:t>SECURITY_HELP_TEXT = u"Diese wird verwendet, um Ihr Passwort wiederherzustellen."</w:t>
      </w:r>
    </w:p>
    <w:p w:rsidR="00D8152B" w:rsidRPr="00D8152B" w:rsidRDefault="00D8152B" w:rsidP="00D8152B">
      <w:pPr>
        <w:contextualSpacing/>
        <w:rPr>
          <w:rFonts w:ascii="Consolas" w:hAnsi="Consolas" w:cs="Consolas"/>
        </w:rPr>
      </w:pPr>
      <w:r w:rsidRPr="00D8152B">
        <w:rPr>
          <w:rFonts w:ascii="Consolas" w:hAnsi="Consolas" w:cs="Consolas"/>
        </w:rPr>
        <w:t>SECURITY_QUESTION_TEXT = u"Sicherheitsfrage"</w:t>
      </w:r>
    </w:p>
    <w:p w:rsidR="00D8152B" w:rsidRPr="00D8152B" w:rsidRDefault="00D8152B" w:rsidP="00D8152B">
      <w:pPr>
        <w:contextualSpacing/>
        <w:rPr>
          <w:rFonts w:ascii="Consolas" w:hAnsi="Consolas" w:cs="Consolas"/>
        </w:rPr>
      </w:pPr>
      <w:r w:rsidRPr="00D8152B">
        <w:rPr>
          <w:rFonts w:ascii="Consolas" w:hAnsi="Consolas" w:cs="Consolas"/>
        </w:rPr>
        <w:t>SECURITY_QUESTION_ANSWER_TEXT = u"Sicherheits Antwort"</w:t>
      </w:r>
    </w:p>
    <w:p w:rsidR="00D8152B" w:rsidRPr="00D8152B" w:rsidRDefault="00D8152B" w:rsidP="00D8152B">
      <w:pPr>
        <w:contextualSpacing/>
        <w:rPr>
          <w:rFonts w:ascii="Consolas" w:hAnsi="Consolas" w:cs="Consolas"/>
        </w:rPr>
      </w:pPr>
      <w:r w:rsidRPr="00D8152B">
        <w:rPr>
          <w:rFonts w:ascii="Consolas" w:hAnsi="Consolas" w:cs="Consolas"/>
        </w:rPr>
        <w:t>SECURITY_VAR_FIRST_PET_TEXT = u"Name des ersten Haustieres"</w:t>
      </w:r>
    </w:p>
    <w:p w:rsidR="00D8152B" w:rsidRPr="00D8152B" w:rsidRDefault="00D8152B" w:rsidP="00D8152B">
      <w:pPr>
        <w:contextualSpacing/>
        <w:rPr>
          <w:rFonts w:ascii="Consolas" w:hAnsi="Consolas" w:cs="Consolas"/>
        </w:rPr>
      </w:pPr>
      <w:r w:rsidRPr="00D8152B">
        <w:rPr>
          <w:rFonts w:ascii="Consolas" w:hAnsi="Consolas" w:cs="Consolas"/>
        </w:rPr>
        <w:t>SECURITY_VAR_FIRST_STREET_TEXT = u"Straße zunächst in gelebt"</w:t>
      </w:r>
    </w:p>
    <w:p w:rsidR="00D8152B" w:rsidRPr="00D8152B" w:rsidRDefault="00D8152B" w:rsidP="00D8152B">
      <w:pPr>
        <w:contextualSpacing/>
        <w:rPr>
          <w:rFonts w:ascii="Consolas" w:hAnsi="Consolas" w:cs="Consolas"/>
        </w:rPr>
      </w:pPr>
      <w:r w:rsidRPr="00D8152B">
        <w:rPr>
          <w:rFonts w:ascii="Consolas" w:hAnsi="Consolas" w:cs="Consolas"/>
        </w:rPr>
        <w:t>SECURITY_VAR_MAIDEN_NAME_TEXT = u"Mädchenname der Mutter"</w:t>
      </w:r>
    </w:p>
    <w:p w:rsidR="00D8152B" w:rsidRPr="00D8152B" w:rsidRDefault="00D8152B" w:rsidP="00D8152B">
      <w:pPr>
        <w:contextualSpacing/>
        <w:rPr>
          <w:rFonts w:ascii="Consolas" w:hAnsi="Consolas" w:cs="Consolas"/>
        </w:rPr>
      </w:pPr>
      <w:r w:rsidRPr="00D8152B">
        <w:rPr>
          <w:rFonts w:ascii="Consolas" w:hAnsi="Consolas" w:cs="Consolas"/>
        </w:rPr>
        <w:t>SECURITY_VAR_MEMORABLE_TEXT = u"Denkwürdige Platz"</w:t>
      </w:r>
    </w:p>
    <w:p w:rsidR="00D8152B" w:rsidRPr="00D8152B" w:rsidRDefault="00D8152B" w:rsidP="00D8152B">
      <w:pPr>
        <w:contextualSpacing/>
        <w:rPr>
          <w:rFonts w:ascii="Consolas" w:hAnsi="Consolas" w:cs="Consolas"/>
        </w:rPr>
      </w:pPr>
      <w:r w:rsidRPr="00D8152B">
        <w:rPr>
          <w:rFonts w:ascii="Consolas" w:hAnsi="Consolas" w:cs="Consolas"/>
        </w:rPr>
        <w:t>USERNAME_IN_USE_TEXT = u"Dass Mitarbeiter Login ist bereits im Einsatz."</w:t>
      </w:r>
    </w:p>
    <w:p w:rsidR="00D8152B" w:rsidRPr="00D8152B" w:rsidRDefault="00D8152B" w:rsidP="00D8152B">
      <w:pPr>
        <w:contextualSpacing/>
        <w:rPr>
          <w:rFonts w:ascii="Consolas" w:hAnsi="Consolas" w:cs="Consolas"/>
        </w:rPr>
      </w:pPr>
      <w:r w:rsidRPr="00D8152B">
        <w:rPr>
          <w:rFonts w:ascii="Consolas" w:hAnsi="Consolas" w:cs="Consolas"/>
        </w:rPr>
        <w:t>USERNAME_RESERVED_TEXT = u"Dass Mitarbeiter Login ist reserviert."</w:t>
      </w:r>
    </w:p>
    <w:p w:rsidR="00620138" w:rsidRDefault="00620138" w:rsidP="00FD2805">
      <w:pPr>
        <w:pStyle w:val="Heading2"/>
      </w:pPr>
      <w:bookmarkStart w:id="109" w:name="_Toc406682505"/>
      <w:r>
        <w:t>SearchEmployeeScreen.py :</w:t>
      </w:r>
      <w:bookmarkEnd w:id="109"/>
    </w:p>
    <w:p w:rsidR="00E305A4" w:rsidRPr="00E305A4" w:rsidRDefault="00E305A4" w:rsidP="00E305A4">
      <w:pPr>
        <w:contextualSpacing/>
        <w:rPr>
          <w:rFonts w:ascii="Consolas" w:hAnsi="Consolas" w:cs="Consolas"/>
        </w:rPr>
      </w:pPr>
      <w:r w:rsidRPr="00E305A4">
        <w:rPr>
          <w:rFonts w:ascii="Consolas" w:hAnsi="Consolas" w:cs="Consolas"/>
        </w:rPr>
        <w:t>from Constants import *</w:t>
      </w:r>
    </w:p>
    <w:p w:rsidR="00E305A4" w:rsidRPr="00E305A4" w:rsidRDefault="00E305A4" w:rsidP="00E305A4">
      <w:pPr>
        <w:contextualSpacing/>
        <w:rPr>
          <w:rFonts w:ascii="Consolas" w:hAnsi="Consolas" w:cs="Consolas"/>
        </w:rPr>
      </w:pPr>
      <w:r w:rsidRPr="00E305A4">
        <w:rPr>
          <w:rFonts w:ascii="Consolas" w:hAnsi="Consolas" w:cs="Consolas"/>
        </w:rPr>
        <w:t>from CreatePopup import *</w:t>
      </w:r>
    </w:p>
    <w:p w:rsidR="00E305A4" w:rsidRPr="00E305A4" w:rsidRDefault="00E305A4" w:rsidP="00E305A4">
      <w:pPr>
        <w:contextualSpacing/>
        <w:rPr>
          <w:rFonts w:ascii="Consolas" w:hAnsi="Consolas" w:cs="Consolas"/>
        </w:rPr>
      </w:pPr>
      <w:r w:rsidRPr="00E305A4">
        <w:rPr>
          <w:rFonts w:ascii="Consolas" w:hAnsi="Consolas" w:cs="Consolas"/>
        </w:rPr>
        <w:t>from Tkinter import *</w:t>
      </w:r>
    </w:p>
    <w:p w:rsidR="00E305A4" w:rsidRPr="00E305A4" w:rsidRDefault="00E305A4" w:rsidP="00E305A4">
      <w:pPr>
        <w:contextualSpacing/>
        <w:rPr>
          <w:rFonts w:ascii="Consolas" w:hAnsi="Consolas" w:cs="Consolas"/>
        </w:rPr>
      </w:pPr>
      <w:r w:rsidRPr="00E305A4">
        <w:rPr>
          <w:rFonts w:ascii="Consolas" w:hAnsi="Consolas" w:cs="Consolas"/>
        </w:rPr>
        <w:t>from MainScreen import *</w:t>
      </w:r>
    </w:p>
    <w:p w:rsidR="00E305A4" w:rsidRPr="00E305A4" w:rsidRDefault="00E305A4" w:rsidP="00E305A4">
      <w:pPr>
        <w:contextualSpacing/>
        <w:rPr>
          <w:rFonts w:ascii="Consolas" w:hAnsi="Consolas" w:cs="Consolas"/>
        </w:rPr>
      </w:pPr>
      <w:r w:rsidRPr="00E305A4">
        <w:rPr>
          <w:rFonts w:ascii="Consolas" w:hAnsi="Consolas" w:cs="Consolas"/>
        </w:rPr>
        <w:t>from TimeStamp import *</w:t>
      </w:r>
    </w:p>
    <w:p w:rsidR="00E305A4" w:rsidRPr="00E305A4" w:rsidRDefault="00E305A4" w:rsidP="00E305A4">
      <w:pPr>
        <w:contextualSpacing/>
        <w:rPr>
          <w:rFonts w:ascii="Consolas" w:hAnsi="Consolas" w:cs="Consolas"/>
        </w:rPr>
      </w:pPr>
      <w:r w:rsidRPr="00E305A4">
        <w:rPr>
          <w:rFonts w:ascii="Consolas" w:hAnsi="Consolas" w:cs="Consolas"/>
        </w:rPr>
        <w:t>from BaseModule import *</w:t>
      </w:r>
    </w:p>
    <w:p w:rsidR="00E305A4" w:rsidRPr="00E305A4" w:rsidRDefault="00E305A4" w:rsidP="00E305A4">
      <w:pPr>
        <w:contextualSpacing/>
        <w:rPr>
          <w:rFonts w:ascii="Consolas" w:hAnsi="Consolas" w:cs="Consolas"/>
        </w:rPr>
      </w:pPr>
      <w:r w:rsidRPr="00E305A4">
        <w:rPr>
          <w:rFonts w:ascii="Consolas" w:hAnsi="Consolas" w:cs="Consolas"/>
        </w:rPr>
        <w:t>from SearchResultsScreen import *</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from LoggingStringsEnglish import *</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with open(LANGUAGE_FILENAME, READ_MODE) as f:</w:t>
      </w:r>
    </w:p>
    <w:p w:rsidR="00E305A4" w:rsidRPr="00E305A4" w:rsidRDefault="00E305A4" w:rsidP="00E305A4">
      <w:pPr>
        <w:contextualSpacing/>
        <w:rPr>
          <w:rFonts w:ascii="Consolas" w:hAnsi="Consolas" w:cs="Consolas"/>
        </w:rPr>
      </w:pPr>
      <w:r w:rsidRPr="00E305A4">
        <w:rPr>
          <w:rFonts w:ascii="Consolas" w:hAnsi="Consolas" w:cs="Consolas"/>
        </w:rPr>
        <w:t xml:space="preserve">    Language = f.readline()</w:t>
      </w:r>
    </w:p>
    <w:p w:rsidR="00E305A4" w:rsidRPr="00E305A4" w:rsidRDefault="00E305A4" w:rsidP="00E305A4">
      <w:pPr>
        <w:contextualSpacing/>
        <w:rPr>
          <w:rFonts w:ascii="Consolas" w:hAnsi="Consolas" w:cs="Consolas"/>
        </w:rPr>
      </w:pPr>
      <w:r w:rsidRPr="00E305A4">
        <w:rPr>
          <w:rFonts w:ascii="Consolas" w:hAnsi="Consolas" w:cs="Consolas"/>
        </w:rPr>
        <w:t xml:space="preserve">    if Language == "GERMAN":</w:t>
      </w:r>
    </w:p>
    <w:p w:rsidR="00E305A4" w:rsidRPr="00E305A4" w:rsidRDefault="00E305A4" w:rsidP="00E305A4">
      <w:pPr>
        <w:contextualSpacing/>
        <w:rPr>
          <w:rFonts w:ascii="Consolas" w:hAnsi="Consolas" w:cs="Consolas"/>
        </w:rPr>
      </w:pPr>
      <w:r w:rsidRPr="00E305A4">
        <w:rPr>
          <w:rFonts w:ascii="Consolas" w:hAnsi="Consolas" w:cs="Consolas"/>
        </w:rPr>
        <w:t xml:space="preserve">        from SearchEmployeeScreenStringsGerman import *</w:t>
      </w:r>
    </w:p>
    <w:p w:rsidR="00E305A4" w:rsidRPr="00E305A4" w:rsidRDefault="00E305A4" w:rsidP="00E305A4">
      <w:pPr>
        <w:contextualSpacing/>
        <w:rPr>
          <w:rFonts w:ascii="Consolas" w:hAnsi="Consolas" w:cs="Consolas"/>
        </w:rPr>
      </w:pPr>
      <w:r w:rsidRPr="00E305A4">
        <w:rPr>
          <w:rFonts w:ascii="Consolas" w:hAnsi="Consolas" w:cs="Consolas"/>
        </w:rPr>
        <w:t xml:space="preserve">        from PopupsStringsGerman import *</w:t>
      </w:r>
    </w:p>
    <w:p w:rsidR="00E305A4" w:rsidRPr="00E305A4" w:rsidRDefault="00E305A4" w:rsidP="00E305A4">
      <w:pPr>
        <w:contextualSpacing/>
        <w:rPr>
          <w:rFonts w:ascii="Consolas" w:hAnsi="Consolas" w:cs="Consolas"/>
        </w:rPr>
      </w:pPr>
      <w:r w:rsidRPr="00E305A4">
        <w:rPr>
          <w:rFonts w:ascii="Consolas" w:hAnsi="Consolas" w:cs="Consolas"/>
        </w:rPr>
        <w:lastRenderedPageBreak/>
        <w:t xml:space="preserve">        from DropdownMenuStringsGerman import *</w:t>
      </w:r>
    </w:p>
    <w:p w:rsidR="00E305A4" w:rsidRPr="00E305A4" w:rsidRDefault="00E305A4" w:rsidP="00E305A4">
      <w:pPr>
        <w:contextualSpacing/>
        <w:rPr>
          <w:rFonts w:ascii="Consolas" w:hAnsi="Consolas" w:cs="Consolas"/>
        </w:rPr>
      </w:pPr>
      <w:r w:rsidRPr="00E305A4">
        <w:rPr>
          <w:rFonts w:ascii="Consolas" w:hAnsi="Consolas" w:cs="Consolas"/>
        </w:rPr>
        <w:t xml:space="preserve">    else:</w:t>
      </w:r>
    </w:p>
    <w:p w:rsidR="00E305A4" w:rsidRPr="00E305A4" w:rsidRDefault="00E305A4" w:rsidP="00E305A4">
      <w:pPr>
        <w:contextualSpacing/>
        <w:rPr>
          <w:rFonts w:ascii="Consolas" w:hAnsi="Consolas" w:cs="Consolas"/>
        </w:rPr>
      </w:pPr>
      <w:r w:rsidRPr="00E305A4">
        <w:rPr>
          <w:rFonts w:ascii="Consolas" w:hAnsi="Consolas" w:cs="Consolas"/>
        </w:rPr>
        <w:t xml:space="preserve">        from SearchEmployeeScreenStringsEnglish import *</w:t>
      </w:r>
    </w:p>
    <w:p w:rsidR="00E305A4" w:rsidRPr="00E305A4" w:rsidRDefault="00E305A4" w:rsidP="00E305A4">
      <w:pPr>
        <w:contextualSpacing/>
        <w:rPr>
          <w:rFonts w:ascii="Consolas" w:hAnsi="Consolas" w:cs="Consolas"/>
        </w:rPr>
      </w:pPr>
      <w:r w:rsidRPr="00E305A4">
        <w:rPr>
          <w:rFonts w:ascii="Consolas" w:hAnsi="Consolas" w:cs="Consolas"/>
        </w:rPr>
        <w:t xml:space="preserve">        from PopupsStringsEnglish import *</w:t>
      </w:r>
    </w:p>
    <w:p w:rsidR="00E305A4" w:rsidRPr="00E305A4" w:rsidRDefault="00E305A4" w:rsidP="00E305A4">
      <w:pPr>
        <w:contextualSpacing/>
        <w:rPr>
          <w:rFonts w:ascii="Consolas" w:hAnsi="Consolas" w:cs="Consolas"/>
        </w:rPr>
      </w:pPr>
      <w:r w:rsidRPr="00E305A4">
        <w:rPr>
          <w:rFonts w:ascii="Consolas" w:hAnsi="Consolas" w:cs="Consolas"/>
        </w:rPr>
        <w:t xml:space="preserve">        from DropdownMenuStringsEnglish import *</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import pickle</w:t>
      </w:r>
    </w:p>
    <w:p w:rsidR="00E305A4" w:rsidRPr="00E305A4" w:rsidRDefault="00E305A4" w:rsidP="00E305A4">
      <w:pPr>
        <w:contextualSpacing/>
        <w:rPr>
          <w:rFonts w:ascii="Consolas" w:hAnsi="Consolas" w:cs="Consolas"/>
        </w:rPr>
      </w:pPr>
      <w:r w:rsidRPr="00E305A4">
        <w:rPr>
          <w:rFonts w:ascii="Consolas" w:hAnsi="Consolas" w:cs="Consolas"/>
        </w:rPr>
        <w:t>import re</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class SearchEmployeeScreen(Frame):</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 xml:space="preserve">    def __init__(self, parent):</w:t>
      </w:r>
    </w:p>
    <w:p w:rsidR="00E305A4" w:rsidRPr="00E305A4" w:rsidRDefault="00E305A4" w:rsidP="00E305A4">
      <w:pPr>
        <w:contextualSpacing/>
        <w:rPr>
          <w:rFonts w:ascii="Consolas" w:hAnsi="Consolas" w:cs="Consolas"/>
        </w:rPr>
      </w:pPr>
      <w:r w:rsidRPr="00E305A4">
        <w:rPr>
          <w:rFonts w:ascii="Consolas" w:hAnsi="Consolas" w:cs="Consolas"/>
        </w:rPr>
        <w:t xml:space="preserve">        Frame.__init__(self, parent)</w:t>
      </w:r>
    </w:p>
    <w:p w:rsidR="00E305A4" w:rsidRPr="00E305A4" w:rsidRDefault="00E305A4" w:rsidP="00E305A4">
      <w:pPr>
        <w:contextualSpacing/>
        <w:rPr>
          <w:rFonts w:ascii="Consolas" w:hAnsi="Consolas" w:cs="Consolas"/>
        </w:rPr>
      </w:pPr>
      <w:r w:rsidRPr="00E305A4">
        <w:rPr>
          <w:rFonts w:ascii="Consolas" w:hAnsi="Consolas" w:cs="Consolas"/>
        </w:rPr>
        <w:t xml:space="preserve">        with open(LOG_FILENAME, APPEND_MODE) as f:</w:t>
      </w:r>
    </w:p>
    <w:p w:rsidR="00E305A4" w:rsidRPr="00E305A4" w:rsidRDefault="00E305A4" w:rsidP="00E305A4">
      <w:pPr>
        <w:contextualSpacing/>
        <w:rPr>
          <w:rFonts w:ascii="Consolas" w:hAnsi="Consolas" w:cs="Consolas"/>
        </w:rPr>
      </w:pPr>
      <w:r w:rsidRPr="00E305A4">
        <w:rPr>
          <w:rFonts w:ascii="Consolas" w:hAnsi="Consolas" w:cs="Consolas"/>
        </w:rPr>
        <w:t xml:space="preserve">            f.write(TimeStamp() + INSTANCE_OF_CREATELOGINSCREEN_TEXT + str(self) + PARENT_TEXT + str(parent) + "\n")</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 xml:space="preserve">        self.parent = parent</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 xml:space="preserve">        self.initialiseUI()</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 xml:space="preserve">    def initialiseUI(self):</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 xml:space="preserve">        global SearchTypeVar</w:t>
      </w:r>
    </w:p>
    <w:p w:rsidR="00E305A4" w:rsidRPr="00E305A4" w:rsidRDefault="00E305A4" w:rsidP="00E305A4">
      <w:pPr>
        <w:contextualSpacing/>
        <w:rPr>
          <w:rFonts w:ascii="Consolas" w:hAnsi="Consolas" w:cs="Consolas"/>
        </w:rPr>
      </w:pPr>
      <w:r w:rsidRPr="00E305A4">
        <w:rPr>
          <w:rFonts w:ascii="Consolas" w:hAnsi="Consolas" w:cs="Consolas"/>
        </w:rPr>
        <w:t xml:space="preserve">        global ValueEntry</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 xml:space="preserve">        self.parent.title(WINDOW_TITLE)</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 xml:space="preserve">        menubar = Menu(self.parent)</w:t>
      </w:r>
    </w:p>
    <w:p w:rsidR="00E305A4" w:rsidRPr="00E305A4" w:rsidRDefault="00E305A4" w:rsidP="00E305A4">
      <w:pPr>
        <w:contextualSpacing/>
        <w:rPr>
          <w:rFonts w:ascii="Consolas" w:hAnsi="Consolas" w:cs="Consolas"/>
        </w:rPr>
      </w:pPr>
      <w:r w:rsidRPr="00E305A4">
        <w:rPr>
          <w:rFonts w:ascii="Consolas" w:hAnsi="Consolas" w:cs="Consolas"/>
        </w:rPr>
        <w:t xml:space="preserve">        self.parent.config(menu=menubar)</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 xml:space="preserve">        fileMenu = Menu(menubar)</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 xml:space="preserve">        fileMenu.add_command(label=DROPDOWN_BACK_TEXT, underline=0, command=self.onBack)</w:t>
      </w:r>
    </w:p>
    <w:p w:rsidR="00E305A4" w:rsidRPr="00E305A4" w:rsidRDefault="00E305A4" w:rsidP="00E305A4">
      <w:pPr>
        <w:contextualSpacing/>
        <w:rPr>
          <w:rFonts w:ascii="Consolas" w:hAnsi="Consolas" w:cs="Consolas"/>
        </w:rPr>
      </w:pPr>
      <w:r w:rsidRPr="00E305A4">
        <w:rPr>
          <w:rFonts w:ascii="Consolas" w:hAnsi="Consolas" w:cs="Consolas"/>
        </w:rPr>
        <w:t xml:space="preserve">        </w:t>
      </w:r>
    </w:p>
    <w:p w:rsidR="00E305A4" w:rsidRPr="00E305A4" w:rsidRDefault="00E305A4" w:rsidP="00E305A4">
      <w:pPr>
        <w:contextualSpacing/>
        <w:rPr>
          <w:rFonts w:ascii="Consolas" w:hAnsi="Consolas" w:cs="Consolas"/>
        </w:rPr>
      </w:pPr>
      <w:r w:rsidRPr="00E305A4">
        <w:rPr>
          <w:rFonts w:ascii="Consolas" w:hAnsi="Consolas" w:cs="Consolas"/>
        </w:rPr>
        <w:t xml:space="preserve">        fileMenu.add_command(label=DROPDOWN_QUIT_TEXT, underline=0, command=self.onExit)</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 xml:space="preserve">        fileMenu.add_separator()</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 xml:space="preserve">        fileMenu.add_command(label=DROPDOWN_HELP_TEXT, underline=0, command=self.Help)</w:t>
      </w:r>
    </w:p>
    <w:p w:rsidR="00E305A4" w:rsidRPr="00E305A4" w:rsidRDefault="00E305A4" w:rsidP="00E305A4">
      <w:pPr>
        <w:contextualSpacing/>
        <w:rPr>
          <w:rFonts w:ascii="Consolas" w:hAnsi="Consolas" w:cs="Consolas"/>
        </w:rPr>
      </w:pPr>
      <w:r w:rsidRPr="00E305A4">
        <w:rPr>
          <w:rFonts w:ascii="Consolas" w:hAnsi="Consolas" w:cs="Consolas"/>
        </w:rPr>
        <w:t xml:space="preserve">        </w:t>
      </w:r>
    </w:p>
    <w:p w:rsidR="00E305A4" w:rsidRPr="00E305A4" w:rsidRDefault="00E305A4" w:rsidP="00E305A4">
      <w:pPr>
        <w:contextualSpacing/>
        <w:rPr>
          <w:rFonts w:ascii="Consolas" w:hAnsi="Consolas" w:cs="Consolas"/>
        </w:rPr>
      </w:pPr>
      <w:r w:rsidRPr="00E305A4">
        <w:rPr>
          <w:rFonts w:ascii="Consolas" w:hAnsi="Consolas" w:cs="Consolas"/>
        </w:rPr>
        <w:t xml:space="preserve">        fileMenu.add_separator()</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lastRenderedPageBreak/>
        <w:t xml:space="preserve">        menubar.add_cascade(label=DROPDOWN_FILE_TEXT, underline=0, menu=fileMenu)</w:t>
      </w:r>
    </w:p>
    <w:p w:rsidR="00E305A4" w:rsidRPr="00E305A4" w:rsidRDefault="00E305A4" w:rsidP="00E305A4">
      <w:pPr>
        <w:contextualSpacing/>
        <w:rPr>
          <w:rFonts w:ascii="Consolas" w:hAnsi="Consolas" w:cs="Consolas"/>
        </w:rPr>
      </w:pPr>
      <w:r w:rsidRPr="00E305A4">
        <w:rPr>
          <w:rFonts w:ascii="Consolas" w:hAnsi="Consolas" w:cs="Consolas"/>
        </w:rPr>
        <w:t xml:space="preserve">    </w:t>
      </w:r>
    </w:p>
    <w:p w:rsidR="00E305A4" w:rsidRPr="00E305A4" w:rsidRDefault="00E305A4" w:rsidP="00E305A4">
      <w:pPr>
        <w:contextualSpacing/>
        <w:rPr>
          <w:rFonts w:ascii="Consolas" w:hAnsi="Consolas" w:cs="Consolas"/>
        </w:rPr>
      </w:pPr>
      <w:r w:rsidRPr="00E305A4">
        <w:rPr>
          <w:rFonts w:ascii="Consolas" w:hAnsi="Consolas" w:cs="Consolas"/>
        </w:rPr>
        <w:t xml:space="preserve">        with open(LOG_FILENAME, APPEND_MODE) as f:</w:t>
      </w:r>
    </w:p>
    <w:p w:rsidR="00E305A4" w:rsidRPr="00E305A4" w:rsidRDefault="00E305A4" w:rsidP="00E305A4">
      <w:pPr>
        <w:contextualSpacing/>
        <w:rPr>
          <w:rFonts w:ascii="Consolas" w:hAnsi="Consolas" w:cs="Consolas"/>
        </w:rPr>
      </w:pPr>
      <w:r w:rsidRPr="00E305A4">
        <w:rPr>
          <w:rFonts w:ascii="Consolas" w:hAnsi="Consolas" w:cs="Consolas"/>
        </w:rPr>
        <w:t xml:space="preserve">            f.write(TimeStamp() + MENUBAR_INITIALISED_TEXT)</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 xml:space="preserve">        AnchorLabel = Label(padx=130, pady=70)</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 xml:space="preserve">        BlankLabel = Label(pady=5)</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 xml:space="preserve">        TitleLabel = Label(text=SEARCH_FOR_EMPLOYEES_TEXT, font=("Purisa", 16))</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 xml:space="preserve">        SearchTypeLabel = Label(text=SEARCH_BY_TEXT, anchor=E)</w:t>
      </w:r>
    </w:p>
    <w:p w:rsidR="00E305A4" w:rsidRPr="00E305A4" w:rsidRDefault="00E305A4" w:rsidP="00E305A4">
      <w:pPr>
        <w:contextualSpacing/>
        <w:rPr>
          <w:rFonts w:ascii="Consolas" w:hAnsi="Consolas" w:cs="Consolas"/>
        </w:rPr>
      </w:pPr>
      <w:r w:rsidRPr="00E305A4">
        <w:rPr>
          <w:rFonts w:ascii="Consolas" w:hAnsi="Consolas" w:cs="Consolas"/>
        </w:rPr>
        <w:t xml:space="preserve">        </w:t>
      </w:r>
    </w:p>
    <w:p w:rsidR="00E305A4" w:rsidRPr="00E305A4" w:rsidRDefault="00E305A4" w:rsidP="00E305A4">
      <w:pPr>
        <w:contextualSpacing/>
        <w:rPr>
          <w:rFonts w:ascii="Consolas" w:hAnsi="Consolas" w:cs="Consolas"/>
        </w:rPr>
      </w:pPr>
      <w:r w:rsidRPr="00E305A4">
        <w:rPr>
          <w:rFonts w:ascii="Consolas" w:hAnsi="Consolas" w:cs="Consolas"/>
        </w:rPr>
        <w:t xml:space="preserve">        ValueLabel = Label(text=SEARCH_FOR_TEXT, anchor=E)</w:t>
      </w:r>
    </w:p>
    <w:p w:rsidR="00E305A4" w:rsidRPr="00E305A4" w:rsidRDefault="00E305A4" w:rsidP="00E305A4">
      <w:pPr>
        <w:contextualSpacing/>
        <w:rPr>
          <w:rFonts w:ascii="Consolas" w:hAnsi="Consolas" w:cs="Consolas"/>
        </w:rPr>
      </w:pPr>
      <w:r w:rsidRPr="00E305A4">
        <w:rPr>
          <w:rFonts w:ascii="Consolas" w:hAnsi="Consolas" w:cs="Consolas"/>
        </w:rPr>
        <w:t xml:space="preserve">        ValueEntry = Entry()</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 xml:space="preserve">        SearchTypeVar = StringVar(self.parent)</w:t>
      </w:r>
    </w:p>
    <w:p w:rsidR="00E305A4" w:rsidRPr="00E305A4" w:rsidRDefault="00E305A4" w:rsidP="00E305A4">
      <w:pPr>
        <w:contextualSpacing/>
        <w:rPr>
          <w:rFonts w:ascii="Consolas" w:hAnsi="Consolas" w:cs="Consolas"/>
        </w:rPr>
      </w:pPr>
      <w:r w:rsidRPr="00E305A4">
        <w:rPr>
          <w:rFonts w:ascii="Consolas" w:hAnsi="Consolas" w:cs="Consolas"/>
        </w:rPr>
        <w:t xml:space="preserve">        SearchTypeVar.set(DROPDOWN_NAME_TEXT)</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 xml:space="preserve">        SearchTypeDropdown = OptionMenu(self.parent, SearchTypeVar,</w:t>
      </w:r>
    </w:p>
    <w:p w:rsidR="00E305A4" w:rsidRPr="00E305A4" w:rsidRDefault="00E305A4" w:rsidP="00E305A4">
      <w:pPr>
        <w:contextualSpacing/>
        <w:rPr>
          <w:rFonts w:ascii="Consolas" w:hAnsi="Consolas" w:cs="Consolas"/>
        </w:rPr>
      </w:pPr>
      <w:r w:rsidRPr="00E305A4">
        <w:rPr>
          <w:rFonts w:ascii="Consolas" w:hAnsi="Consolas" w:cs="Consolas"/>
        </w:rPr>
        <w:t xml:space="preserve">                                        DROPDOWN_NAME_TEXT,</w:t>
      </w:r>
    </w:p>
    <w:p w:rsidR="00E305A4" w:rsidRPr="00E305A4" w:rsidRDefault="00E305A4" w:rsidP="00E305A4">
      <w:pPr>
        <w:contextualSpacing/>
        <w:rPr>
          <w:rFonts w:ascii="Consolas" w:hAnsi="Consolas" w:cs="Consolas"/>
        </w:rPr>
      </w:pPr>
      <w:r w:rsidRPr="00E305A4">
        <w:rPr>
          <w:rFonts w:ascii="Consolas" w:hAnsi="Consolas" w:cs="Consolas"/>
        </w:rPr>
        <w:t xml:space="preserve">                                        DROPDOWN_DEPARTMENT_TEXT,</w:t>
      </w:r>
    </w:p>
    <w:p w:rsidR="00E305A4" w:rsidRPr="00E305A4" w:rsidRDefault="00E305A4" w:rsidP="00E305A4">
      <w:pPr>
        <w:contextualSpacing/>
        <w:rPr>
          <w:rFonts w:ascii="Consolas" w:hAnsi="Consolas" w:cs="Consolas"/>
        </w:rPr>
      </w:pPr>
      <w:r w:rsidRPr="00E305A4">
        <w:rPr>
          <w:rFonts w:ascii="Consolas" w:hAnsi="Consolas" w:cs="Consolas"/>
        </w:rPr>
        <w:t xml:space="preserve">                                        DROPDOWN_DOB_TEXT,</w:t>
      </w:r>
    </w:p>
    <w:p w:rsidR="00E305A4" w:rsidRPr="00E305A4" w:rsidRDefault="00E305A4" w:rsidP="00E305A4">
      <w:pPr>
        <w:contextualSpacing/>
        <w:rPr>
          <w:rFonts w:ascii="Consolas" w:hAnsi="Consolas" w:cs="Consolas"/>
        </w:rPr>
      </w:pPr>
      <w:r w:rsidRPr="00E305A4">
        <w:rPr>
          <w:rFonts w:ascii="Consolas" w:hAnsi="Consolas" w:cs="Consolas"/>
        </w:rPr>
        <w:t xml:space="preserve">                                        DROPDOWN_SALARY_TEXT,</w:t>
      </w:r>
    </w:p>
    <w:p w:rsidR="00E305A4" w:rsidRPr="00E305A4" w:rsidRDefault="00E305A4" w:rsidP="00E305A4">
      <w:pPr>
        <w:contextualSpacing/>
        <w:rPr>
          <w:rFonts w:ascii="Consolas" w:hAnsi="Consolas" w:cs="Consolas"/>
        </w:rPr>
      </w:pPr>
      <w:r w:rsidRPr="00E305A4">
        <w:rPr>
          <w:rFonts w:ascii="Consolas" w:hAnsi="Consolas" w:cs="Consolas"/>
        </w:rPr>
        <w:t xml:space="preserve">                                        DROPDOWN_EMPCODE_TEXT)</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 xml:space="preserve">        with open(LOG_FILENAME, APPEND_MODE) as f:</w:t>
      </w:r>
    </w:p>
    <w:p w:rsidR="00E305A4" w:rsidRPr="00E305A4" w:rsidRDefault="00E305A4" w:rsidP="00E305A4">
      <w:pPr>
        <w:contextualSpacing/>
        <w:rPr>
          <w:rFonts w:ascii="Consolas" w:hAnsi="Consolas" w:cs="Consolas"/>
        </w:rPr>
      </w:pPr>
      <w:r w:rsidRPr="00E305A4">
        <w:rPr>
          <w:rFonts w:ascii="Consolas" w:hAnsi="Consolas" w:cs="Consolas"/>
        </w:rPr>
        <w:t xml:space="preserve">            f.write(TimeStamp() + SEARCHTYPEDROWPDOWN_MENU_INITIALISED_TEXT)</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 xml:space="preserve">        BackButton = Button(text=BACK_BUTTON_TEXT)</w:t>
      </w:r>
    </w:p>
    <w:p w:rsidR="00E305A4" w:rsidRPr="00E305A4" w:rsidRDefault="00E305A4" w:rsidP="00E305A4">
      <w:pPr>
        <w:contextualSpacing/>
        <w:rPr>
          <w:rFonts w:ascii="Consolas" w:hAnsi="Consolas" w:cs="Consolas"/>
        </w:rPr>
      </w:pPr>
      <w:r w:rsidRPr="00E305A4">
        <w:rPr>
          <w:rFonts w:ascii="Consolas" w:hAnsi="Consolas" w:cs="Consolas"/>
        </w:rPr>
        <w:t xml:space="preserve">        BackButton['command'] = lambda: self.onBack()</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 xml:space="preserve">        SearchButton = Button(text=SEARCH_BUTTON_TEXT)</w:t>
      </w:r>
    </w:p>
    <w:p w:rsidR="00E305A4" w:rsidRPr="00E305A4" w:rsidRDefault="00E305A4" w:rsidP="00E305A4">
      <w:pPr>
        <w:contextualSpacing/>
        <w:rPr>
          <w:rFonts w:ascii="Consolas" w:hAnsi="Consolas" w:cs="Consolas"/>
        </w:rPr>
      </w:pPr>
      <w:r w:rsidRPr="00E305A4">
        <w:rPr>
          <w:rFonts w:ascii="Consolas" w:hAnsi="Consolas" w:cs="Consolas"/>
        </w:rPr>
        <w:t xml:space="preserve">        SearchButton['command'] = lambda: self.onSearch()</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 xml:space="preserve">        with open(LOG_FILENAME, APPEND_MODE) as f:</w:t>
      </w:r>
    </w:p>
    <w:p w:rsidR="00E305A4" w:rsidRPr="00E305A4" w:rsidRDefault="00E305A4" w:rsidP="00E305A4">
      <w:pPr>
        <w:contextualSpacing/>
        <w:rPr>
          <w:rFonts w:ascii="Consolas" w:hAnsi="Consolas" w:cs="Consolas"/>
        </w:rPr>
      </w:pPr>
      <w:r w:rsidRPr="00E305A4">
        <w:rPr>
          <w:rFonts w:ascii="Consolas" w:hAnsi="Consolas" w:cs="Consolas"/>
        </w:rPr>
        <w:t xml:space="preserve">            f.write(TimeStamp() + LOADED_BUTTONS_TEXT)</w:t>
      </w:r>
    </w:p>
    <w:p w:rsidR="00E305A4" w:rsidRPr="00E305A4" w:rsidRDefault="00E305A4" w:rsidP="00E305A4">
      <w:pPr>
        <w:contextualSpacing/>
        <w:rPr>
          <w:rFonts w:ascii="Consolas" w:hAnsi="Consolas" w:cs="Consolas"/>
        </w:rPr>
      </w:pPr>
      <w:r w:rsidRPr="00E305A4">
        <w:rPr>
          <w:rFonts w:ascii="Consolas" w:hAnsi="Consolas" w:cs="Consolas"/>
        </w:rPr>
        <w:t xml:space="preserve">            </w:t>
      </w:r>
    </w:p>
    <w:p w:rsidR="00E305A4" w:rsidRPr="00E305A4" w:rsidRDefault="00E305A4" w:rsidP="00E305A4">
      <w:pPr>
        <w:contextualSpacing/>
        <w:rPr>
          <w:rFonts w:ascii="Consolas" w:hAnsi="Consolas" w:cs="Consolas"/>
        </w:rPr>
      </w:pPr>
      <w:r w:rsidRPr="00E305A4">
        <w:rPr>
          <w:rFonts w:ascii="Consolas" w:hAnsi="Consolas" w:cs="Consolas"/>
        </w:rPr>
        <w:t xml:space="preserve">        AnchorLabel.grid(row=0, column=0)</w:t>
      </w:r>
    </w:p>
    <w:p w:rsidR="00E305A4" w:rsidRPr="00E305A4" w:rsidRDefault="00E305A4" w:rsidP="00E305A4">
      <w:pPr>
        <w:contextualSpacing/>
        <w:rPr>
          <w:rFonts w:ascii="Consolas" w:hAnsi="Consolas" w:cs="Consolas"/>
        </w:rPr>
      </w:pPr>
      <w:r w:rsidRPr="00E305A4">
        <w:rPr>
          <w:rFonts w:ascii="Consolas" w:hAnsi="Consolas" w:cs="Consolas"/>
        </w:rPr>
        <w:t xml:space="preserve">        TitleLabel.grid(row=1, column=2)</w:t>
      </w:r>
    </w:p>
    <w:p w:rsidR="00E305A4" w:rsidRPr="00E305A4" w:rsidRDefault="00E305A4" w:rsidP="00E305A4">
      <w:pPr>
        <w:contextualSpacing/>
        <w:rPr>
          <w:rFonts w:ascii="Consolas" w:hAnsi="Consolas" w:cs="Consolas"/>
        </w:rPr>
      </w:pPr>
      <w:r w:rsidRPr="00E305A4">
        <w:rPr>
          <w:rFonts w:ascii="Consolas" w:hAnsi="Consolas" w:cs="Consolas"/>
        </w:rPr>
        <w:t xml:space="preserve">        BlankLabel.grid(row=2, column=2)</w:t>
      </w:r>
    </w:p>
    <w:p w:rsidR="00E305A4" w:rsidRPr="00E305A4" w:rsidRDefault="00E305A4" w:rsidP="00E305A4">
      <w:pPr>
        <w:contextualSpacing/>
        <w:rPr>
          <w:rFonts w:ascii="Consolas" w:hAnsi="Consolas" w:cs="Consolas"/>
        </w:rPr>
      </w:pPr>
      <w:r w:rsidRPr="00E305A4">
        <w:rPr>
          <w:rFonts w:ascii="Consolas" w:hAnsi="Consolas" w:cs="Consolas"/>
        </w:rPr>
        <w:t xml:space="preserve">        SearchTypeLabel.grid(row=3, column=1)</w:t>
      </w:r>
    </w:p>
    <w:p w:rsidR="00E305A4" w:rsidRPr="00E305A4" w:rsidRDefault="00E305A4" w:rsidP="00E305A4">
      <w:pPr>
        <w:contextualSpacing/>
        <w:rPr>
          <w:rFonts w:ascii="Consolas" w:hAnsi="Consolas" w:cs="Consolas"/>
        </w:rPr>
      </w:pPr>
      <w:r w:rsidRPr="00E305A4">
        <w:rPr>
          <w:rFonts w:ascii="Consolas" w:hAnsi="Consolas" w:cs="Consolas"/>
        </w:rPr>
        <w:t xml:space="preserve">        SearchTypeDropdown.grid(row=3, column=2)</w:t>
      </w:r>
    </w:p>
    <w:p w:rsidR="00E305A4" w:rsidRPr="00E305A4" w:rsidRDefault="00E305A4" w:rsidP="00E305A4">
      <w:pPr>
        <w:contextualSpacing/>
        <w:rPr>
          <w:rFonts w:ascii="Consolas" w:hAnsi="Consolas" w:cs="Consolas"/>
        </w:rPr>
      </w:pPr>
      <w:r w:rsidRPr="00E305A4">
        <w:rPr>
          <w:rFonts w:ascii="Consolas" w:hAnsi="Consolas" w:cs="Consolas"/>
        </w:rPr>
        <w:t xml:space="preserve">        ValueLabel.grid(row=4, column=1)</w:t>
      </w:r>
    </w:p>
    <w:p w:rsidR="00E305A4" w:rsidRPr="00E305A4" w:rsidRDefault="00E305A4" w:rsidP="00E305A4">
      <w:pPr>
        <w:contextualSpacing/>
        <w:rPr>
          <w:rFonts w:ascii="Consolas" w:hAnsi="Consolas" w:cs="Consolas"/>
        </w:rPr>
      </w:pPr>
      <w:r w:rsidRPr="00E305A4">
        <w:rPr>
          <w:rFonts w:ascii="Consolas" w:hAnsi="Consolas" w:cs="Consolas"/>
        </w:rPr>
        <w:lastRenderedPageBreak/>
        <w:t xml:space="preserve">        ValueEntry.grid(row=4, column=2)</w:t>
      </w:r>
    </w:p>
    <w:p w:rsidR="00E305A4" w:rsidRPr="00E305A4" w:rsidRDefault="00E305A4" w:rsidP="00E305A4">
      <w:pPr>
        <w:contextualSpacing/>
        <w:rPr>
          <w:rFonts w:ascii="Consolas" w:hAnsi="Consolas" w:cs="Consolas"/>
        </w:rPr>
      </w:pPr>
      <w:r w:rsidRPr="00E305A4">
        <w:rPr>
          <w:rFonts w:ascii="Consolas" w:hAnsi="Consolas" w:cs="Consolas"/>
        </w:rPr>
        <w:t xml:space="preserve">        SearchButton.grid(row=5, column=2)</w:t>
      </w:r>
    </w:p>
    <w:p w:rsidR="00E305A4" w:rsidRPr="00E305A4" w:rsidRDefault="00E305A4" w:rsidP="00E305A4">
      <w:pPr>
        <w:contextualSpacing/>
        <w:rPr>
          <w:rFonts w:ascii="Consolas" w:hAnsi="Consolas" w:cs="Consolas"/>
        </w:rPr>
      </w:pPr>
      <w:r w:rsidRPr="00E305A4">
        <w:rPr>
          <w:rFonts w:ascii="Consolas" w:hAnsi="Consolas" w:cs="Consolas"/>
        </w:rPr>
        <w:t xml:space="preserve">        BackButton.grid(row=5, column=3)</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 xml:space="preserve">        with open(LOG_FILENAME, APPEND_MODE) as f:</w:t>
      </w:r>
    </w:p>
    <w:p w:rsidR="00E305A4" w:rsidRPr="00E305A4" w:rsidRDefault="00E305A4" w:rsidP="00E305A4">
      <w:pPr>
        <w:contextualSpacing/>
        <w:rPr>
          <w:rFonts w:ascii="Consolas" w:hAnsi="Consolas" w:cs="Consolas"/>
        </w:rPr>
      </w:pPr>
      <w:r w:rsidRPr="00E305A4">
        <w:rPr>
          <w:rFonts w:ascii="Consolas" w:hAnsi="Consolas" w:cs="Consolas"/>
        </w:rPr>
        <w:t xml:space="preserve">            f.write(TimeStamp() + INITIALISED_GRID_UI_TEXT)</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 xml:space="preserve">    def onSearch(self):</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 xml:space="preserve">        try:</w:t>
      </w:r>
    </w:p>
    <w:p w:rsidR="00E305A4" w:rsidRPr="00E305A4" w:rsidRDefault="00E305A4" w:rsidP="00E305A4">
      <w:pPr>
        <w:contextualSpacing/>
        <w:rPr>
          <w:rFonts w:ascii="Consolas" w:hAnsi="Consolas" w:cs="Consolas"/>
        </w:rPr>
      </w:pPr>
      <w:r w:rsidRPr="00E305A4">
        <w:rPr>
          <w:rFonts w:ascii="Consolas" w:hAnsi="Consolas" w:cs="Consolas"/>
        </w:rPr>
        <w:t xml:space="preserve">            if isNone(ValueEntry.get()) == True:</w:t>
      </w:r>
    </w:p>
    <w:p w:rsidR="00E305A4" w:rsidRPr="00E305A4" w:rsidRDefault="00E305A4" w:rsidP="00E305A4">
      <w:pPr>
        <w:contextualSpacing/>
        <w:rPr>
          <w:rFonts w:ascii="Consolas" w:hAnsi="Consolas" w:cs="Consolas"/>
        </w:rPr>
      </w:pPr>
      <w:r w:rsidRPr="00E305A4">
        <w:rPr>
          <w:rFonts w:ascii="Consolas" w:hAnsi="Consolas" w:cs="Consolas"/>
        </w:rPr>
        <w:t xml:space="preserve">                CreatePopup(SEARCH_EMP_SCREEN_NONETYPE_ERROR_TEXT)</w:t>
      </w:r>
    </w:p>
    <w:p w:rsidR="00E305A4" w:rsidRPr="00E305A4" w:rsidRDefault="00E305A4" w:rsidP="00E305A4">
      <w:pPr>
        <w:contextualSpacing/>
        <w:rPr>
          <w:rFonts w:ascii="Consolas" w:hAnsi="Consolas" w:cs="Consolas"/>
        </w:rPr>
      </w:pPr>
      <w:r w:rsidRPr="00E305A4">
        <w:rPr>
          <w:rFonts w:ascii="Consolas" w:hAnsi="Consolas" w:cs="Consolas"/>
        </w:rPr>
        <w:t xml:space="preserve">                return</w:t>
      </w:r>
    </w:p>
    <w:p w:rsidR="00E305A4" w:rsidRPr="00E305A4" w:rsidRDefault="00E305A4" w:rsidP="00E305A4">
      <w:pPr>
        <w:contextualSpacing/>
        <w:rPr>
          <w:rFonts w:ascii="Consolas" w:hAnsi="Consolas" w:cs="Consolas"/>
        </w:rPr>
      </w:pPr>
      <w:r w:rsidRPr="00E305A4">
        <w:rPr>
          <w:rFonts w:ascii="Consolas" w:hAnsi="Consolas" w:cs="Consolas"/>
        </w:rPr>
        <w:t xml:space="preserve">            names = []</w:t>
      </w:r>
    </w:p>
    <w:p w:rsidR="00E305A4" w:rsidRPr="00E305A4" w:rsidRDefault="00E305A4" w:rsidP="00E305A4">
      <w:pPr>
        <w:contextualSpacing/>
        <w:rPr>
          <w:rFonts w:ascii="Consolas" w:hAnsi="Consolas" w:cs="Consolas"/>
        </w:rPr>
      </w:pPr>
      <w:r w:rsidRPr="00E305A4">
        <w:rPr>
          <w:rFonts w:ascii="Consolas" w:hAnsi="Consolas" w:cs="Consolas"/>
        </w:rPr>
        <w:t xml:space="preserve">            departments = []</w:t>
      </w:r>
    </w:p>
    <w:p w:rsidR="00E305A4" w:rsidRPr="00E305A4" w:rsidRDefault="00E305A4" w:rsidP="00E305A4">
      <w:pPr>
        <w:contextualSpacing/>
        <w:rPr>
          <w:rFonts w:ascii="Consolas" w:hAnsi="Consolas" w:cs="Consolas"/>
        </w:rPr>
      </w:pPr>
      <w:r w:rsidRPr="00E305A4">
        <w:rPr>
          <w:rFonts w:ascii="Consolas" w:hAnsi="Consolas" w:cs="Consolas"/>
        </w:rPr>
        <w:t xml:space="preserve">            DOBs = []</w:t>
      </w:r>
    </w:p>
    <w:p w:rsidR="00E305A4" w:rsidRPr="00E305A4" w:rsidRDefault="00E305A4" w:rsidP="00E305A4">
      <w:pPr>
        <w:contextualSpacing/>
        <w:rPr>
          <w:rFonts w:ascii="Consolas" w:hAnsi="Consolas" w:cs="Consolas"/>
        </w:rPr>
      </w:pPr>
      <w:r w:rsidRPr="00E305A4">
        <w:rPr>
          <w:rFonts w:ascii="Consolas" w:hAnsi="Consolas" w:cs="Consolas"/>
        </w:rPr>
        <w:t xml:space="preserve">            genders = []</w:t>
      </w:r>
    </w:p>
    <w:p w:rsidR="00E305A4" w:rsidRPr="00E305A4" w:rsidRDefault="00E305A4" w:rsidP="00E305A4">
      <w:pPr>
        <w:contextualSpacing/>
        <w:rPr>
          <w:rFonts w:ascii="Consolas" w:hAnsi="Consolas" w:cs="Consolas"/>
        </w:rPr>
      </w:pPr>
      <w:r w:rsidRPr="00E305A4">
        <w:rPr>
          <w:rFonts w:ascii="Consolas" w:hAnsi="Consolas" w:cs="Consolas"/>
        </w:rPr>
        <w:t xml:space="preserve">            salaries = []</w:t>
      </w:r>
    </w:p>
    <w:p w:rsidR="00E305A4" w:rsidRPr="00E305A4" w:rsidRDefault="00E305A4" w:rsidP="00E305A4">
      <w:pPr>
        <w:contextualSpacing/>
        <w:rPr>
          <w:rFonts w:ascii="Consolas" w:hAnsi="Consolas" w:cs="Consolas"/>
        </w:rPr>
      </w:pPr>
      <w:r w:rsidRPr="00E305A4">
        <w:rPr>
          <w:rFonts w:ascii="Consolas" w:hAnsi="Consolas" w:cs="Consolas"/>
        </w:rPr>
        <w:t xml:space="preserve">            codes = []</w:t>
      </w:r>
    </w:p>
    <w:p w:rsidR="00E305A4" w:rsidRPr="00E305A4" w:rsidRDefault="00E305A4" w:rsidP="00E305A4">
      <w:pPr>
        <w:contextualSpacing/>
        <w:rPr>
          <w:rFonts w:ascii="Consolas" w:hAnsi="Consolas" w:cs="Consolas"/>
        </w:rPr>
      </w:pPr>
      <w:r w:rsidRPr="00E305A4">
        <w:rPr>
          <w:rFonts w:ascii="Consolas" w:hAnsi="Consolas" w:cs="Consolas"/>
        </w:rPr>
        <w:t xml:space="preserve">            searchIn = SearchTypeVar.get()</w:t>
      </w:r>
    </w:p>
    <w:p w:rsidR="00E305A4" w:rsidRPr="00E305A4" w:rsidRDefault="00E305A4" w:rsidP="00E305A4">
      <w:pPr>
        <w:contextualSpacing/>
        <w:rPr>
          <w:rFonts w:ascii="Consolas" w:hAnsi="Consolas" w:cs="Consolas"/>
        </w:rPr>
      </w:pPr>
      <w:r w:rsidRPr="00E305A4">
        <w:rPr>
          <w:rFonts w:ascii="Consolas" w:hAnsi="Consolas" w:cs="Consolas"/>
        </w:rPr>
        <w:t xml:space="preserve">            if searchIn == "Employee Code":</w:t>
      </w:r>
    </w:p>
    <w:p w:rsidR="00E305A4" w:rsidRPr="00E305A4" w:rsidRDefault="00E305A4" w:rsidP="00E305A4">
      <w:pPr>
        <w:contextualSpacing/>
        <w:rPr>
          <w:rFonts w:ascii="Consolas" w:hAnsi="Consolas" w:cs="Consolas"/>
        </w:rPr>
      </w:pPr>
      <w:r w:rsidRPr="00E305A4">
        <w:rPr>
          <w:rFonts w:ascii="Consolas" w:hAnsi="Consolas" w:cs="Consolas"/>
        </w:rPr>
        <w:t xml:space="preserve">                searchIn = CODE_TEXT</w:t>
      </w:r>
    </w:p>
    <w:p w:rsidR="00E305A4" w:rsidRPr="00E305A4" w:rsidRDefault="00E305A4" w:rsidP="00E305A4">
      <w:pPr>
        <w:contextualSpacing/>
        <w:rPr>
          <w:rFonts w:ascii="Consolas" w:hAnsi="Consolas" w:cs="Consolas"/>
        </w:rPr>
      </w:pPr>
      <w:r w:rsidRPr="00E305A4">
        <w:rPr>
          <w:rFonts w:ascii="Consolas" w:hAnsi="Consolas" w:cs="Consolas"/>
        </w:rPr>
        <w:t xml:space="preserve">            searchFor = ValueEntry.get()</w:t>
      </w:r>
    </w:p>
    <w:p w:rsidR="00E305A4" w:rsidRPr="00E305A4" w:rsidRDefault="00E305A4" w:rsidP="00E305A4">
      <w:pPr>
        <w:contextualSpacing/>
        <w:rPr>
          <w:rFonts w:ascii="Consolas" w:hAnsi="Consolas" w:cs="Consolas"/>
        </w:rPr>
      </w:pPr>
      <w:r w:rsidRPr="00E305A4">
        <w:rPr>
          <w:rFonts w:ascii="Consolas" w:hAnsi="Consolas" w:cs="Consolas"/>
        </w:rPr>
        <w:t xml:space="preserve">            with open(LOG_FILENAME, APPEND_MODE) as f:</w:t>
      </w:r>
    </w:p>
    <w:p w:rsidR="00E305A4" w:rsidRPr="00E305A4" w:rsidRDefault="00E305A4" w:rsidP="00E305A4">
      <w:pPr>
        <w:contextualSpacing/>
        <w:rPr>
          <w:rFonts w:ascii="Consolas" w:hAnsi="Consolas" w:cs="Consolas"/>
        </w:rPr>
      </w:pPr>
      <w:r w:rsidRPr="00E305A4">
        <w:rPr>
          <w:rFonts w:ascii="Consolas" w:hAnsi="Consolas" w:cs="Consolas"/>
        </w:rPr>
        <w:t xml:space="preserve">                f.write(TimeStamp() + SEARCH_SELECTED_TEXT)</w:t>
      </w:r>
    </w:p>
    <w:p w:rsidR="00E305A4" w:rsidRPr="00E305A4" w:rsidRDefault="00E305A4" w:rsidP="00E305A4">
      <w:pPr>
        <w:contextualSpacing/>
        <w:rPr>
          <w:rFonts w:ascii="Consolas" w:hAnsi="Consolas" w:cs="Consolas"/>
        </w:rPr>
      </w:pPr>
      <w:r w:rsidRPr="00E305A4">
        <w:rPr>
          <w:rFonts w:ascii="Consolas" w:hAnsi="Consolas" w:cs="Consolas"/>
        </w:rPr>
        <w:t xml:space="preserve">            with open(EMP_DATABASE_FILENAME, READ_MODE) as f:</w:t>
      </w:r>
    </w:p>
    <w:p w:rsidR="00E305A4" w:rsidRPr="00E305A4" w:rsidRDefault="00E305A4" w:rsidP="00E305A4">
      <w:pPr>
        <w:contextualSpacing/>
        <w:rPr>
          <w:rFonts w:ascii="Consolas" w:hAnsi="Consolas" w:cs="Consolas"/>
        </w:rPr>
      </w:pPr>
      <w:r w:rsidRPr="00E305A4">
        <w:rPr>
          <w:rFonts w:ascii="Consolas" w:hAnsi="Consolas" w:cs="Consolas"/>
        </w:rPr>
        <w:t xml:space="preserve">                EmpDatabase = eval(f.readline())</w:t>
      </w:r>
    </w:p>
    <w:p w:rsidR="00E305A4" w:rsidRPr="00E305A4" w:rsidRDefault="00E305A4" w:rsidP="00E305A4">
      <w:pPr>
        <w:contextualSpacing/>
        <w:rPr>
          <w:rFonts w:ascii="Consolas" w:hAnsi="Consolas" w:cs="Consolas"/>
        </w:rPr>
      </w:pPr>
      <w:r w:rsidRPr="00E305A4">
        <w:rPr>
          <w:rFonts w:ascii="Consolas" w:hAnsi="Consolas" w:cs="Consolas"/>
        </w:rPr>
        <w:t xml:space="preserve">            #If you are searching for a name, and the search criteria</w:t>
      </w:r>
    </w:p>
    <w:p w:rsidR="00E305A4" w:rsidRPr="00E305A4" w:rsidRDefault="00E305A4" w:rsidP="00E305A4">
      <w:pPr>
        <w:contextualSpacing/>
        <w:rPr>
          <w:rFonts w:ascii="Consolas" w:hAnsi="Consolas" w:cs="Consolas"/>
        </w:rPr>
      </w:pPr>
      <w:r w:rsidRPr="00E305A4">
        <w:rPr>
          <w:rFonts w:ascii="Consolas" w:hAnsi="Consolas" w:cs="Consolas"/>
        </w:rPr>
        <w:t xml:space="preserve">            #is one character in length </w:t>
      </w:r>
    </w:p>
    <w:p w:rsidR="00E305A4" w:rsidRPr="00E305A4" w:rsidRDefault="00E305A4" w:rsidP="00E305A4">
      <w:pPr>
        <w:contextualSpacing/>
        <w:rPr>
          <w:rFonts w:ascii="Consolas" w:hAnsi="Consolas" w:cs="Consolas"/>
        </w:rPr>
      </w:pPr>
      <w:r w:rsidRPr="00E305A4">
        <w:rPr>
          <w:rFonts w:ascii="Consolas" w:hAnsi="Consolas" w:cs="Consolas"/>
        </w:rPr>
        <w:t xml:space="preserve">            if searchIn == NAME_TEXT and len(searchFor) == 1:</w:t>
      </w:r>
    </w:p>
    <w:p w:rsidR="00E305A4" w:rsidRPr="00E305A4" w:rsidRDefault="00E305A4" w:rsidP="00E305A4">
      <w:pPr>
        <w:contextualSpacing/>
        <w:rPr>
          <w:rFonts w:ascii="Consolas" w:hAnsi="Consolas" w:cs="Consolas"/>
        </w:rPr>
      </w:pPr>
      <w:r w:rsidRPr="00E305A4">
        <w:rPr>
          <w:rFonts w:ascii="Consolas" w:hAnsi="Consolas" w:cs="Consolas"/>
        </w:rPr>
        <w:t xml:space="preserve">                for i in EmpDatabase:</w:t>
      </w:r>
    </w:p>
    <w:p w:rsidR="00E305A4" w:rsidRPr="00E305A4" w:rsidRDefault="00E305A4" w:rsidP="00E305A4">
      <w:pPr>
        <w:contextualSpacing/>
        <w:rPr>
          <w:rFonts w:ascii="Consolas" w:hAnsi="Consolas" w:cs="Consolas"/>
        </w:rPr>
      </w:pPr>
      <w:r w:rsidRPr="00E305A4">
        <w:rPr>
          <w:rFonts w:ascii="Consolas" w:hAnsi="Consolas" w:cs="Consolas"/>
        </w:rPr>
        <w:t xml:space="preserve">                    if i[searchIn][0] == searchFor:</w:t>
      </w:r>
    </w:p>
    <w:p w:rsidR="00E305A4" w:rsidRPr="00E305A4" w:rsidRDefault="00E305A4" w:rsidP="00E305A4">
      <w:pPr>
        <w:contextualSpacing/>
        <w:rPr>
          <w:rFonts w:ascii="Consolas" w:hAnsi="Consolas" w:cs="Consolas"/>
        </w:rPr>
      </w:pPr>
      <w:r w:rsidRPr="00E305A4">
        <w:rPr>
          <w:rFonts w:ascii="Consolas" w:hAnsi="Consolas" w:cs="Consolas"/>
        </w:rPr>
        <w:t xml:space="preserve">                        names.append(i[NAME_TEXT])</w:t>
      </w:r>
    </w:p>
    <w:p w:rsidR="00E305A4" w:rsidRPr="00E305A4" w:rsidRDefault="00E305A4" w:rsidP="00E305A4">
      <w:pPr>
        <w:contextualSpacing/>
        <w:rPr>
          <w:rFonts w:ascii="Consolas" w:hAnsi="Consolas" w:cs="Consolas"/>
        </w:rPr>
      </w:pPr>
      <w:r w:rsidRPr="00E305A4">
        <w:rPr>
          <w:rFonts w:ascii="Consolas" w:hAnsi="Consolas" w:cs="Consolas"/>
        </w:rPr>
        <w:t xml:space="preserve">                        departments.append(i[DEPARTMENT_TEXT])</w:t>
      </w:r>
    </w:p>
    <w:p w:rsidR="00E305A4" w:rsidRPr="00E305A4" w:rsidRDefault="00E305A4" w:rsidP="00E305A4">
      <w:pPr>
        <w:contextualSpacing/>
        <w:rPr>
          <w:rFonts w:ascii="Consolas" w:hAnsi="Consolas" w:cs="Consolas"/>
        </w:rPr>
      </w:pPr>
      <w:r w:rsidRPr="00E305A4">
        <w:rPr>
          <w:rFonts w:ascii="Consolas" w:hAnsi="Consolas" w:cs="Consolas"/>
        </w:rPr>
        <w:t xml:space="preserve">                        DOBs.append(i[DOB_TEXT])</w:t>
      </w:r>
    </w:p>
    <w:p w:rsidR="00E305A4" w:rsidRPr="00E305A4" w:rsidRDefault="00E305A4" w:rsidP="00E305A4">
      <w:pPr>
        <w:contextualSpacing/>
        <w:rPr>
          <w:rFonts w:ascii="Consolas" w:hAnsi="Consolas" w:cs="Consolas"/>
        </w:rPr>
      </w:pPr>
      <w:r w:rsidRPr="00E305A4">
        <w:rPr>
          <w:rFonts w:ascii="Consolas" w:hAnsi="Consolas" w:cs="Consolas"/>
        </w:rPr>
        <w:t xml:space="preserve">                        genders.append(i[GENDER_TEXT])</w:t>
      </w:r>
    </w:p>
    <w:p w:rsidR="00E305A4" w:rsidRPr="00E305A4" w:rsidRDefault="00E305A4" w:rsidP="00E305A4">
      <w:pPr>
        <w:contextualSpacing/>
        <w:rPr>
          <w:rFonts w:ascii="Consolas" w:hAnsi="Consolas" w:cs="Consolas"/>
        </w:rPr>
      </w:pPr>
      <w:r w:rsidRPr="00E305A4">
        <w:rPr>
          <w:rFonts w:ascii="Consolas" w:hAnsi="Consolas" w:cs="Consolas"/>
        </w:rPr>
        <w:t xml:space="preserve">                        salaries.append(i[SALARY_TEXT])</w:t>
      </w:r>
    </w:p>
    <w:p w:rsidR="00E305A4" w:rsidRPr="00E305A4" w:rsidRDefault="00E305A4" w:rsidP="00E305A4">
      <w:pPr>
        <w:contextualSpacing/>
        <w:rPr>
          <w:rFonts w:ascii="Consolas" w:hAnsi="Consolas" w:cs="Consolas"/>
        </w:rPr>
      </w:pPr>
      <w:r w:rsidRPr="00E305A4">
        <w:rPr>
          <w:rFonts w:ascii="Consolas" w:hAnsi="Consolas" w:cs="Consolas"/>
        </w:rPr>
        <w:t xml:space="preserve">                        codes.append(i[CODE_TEXT])</w:t>
      </w:r>
    </w:p>
    <w:p w:rsidR="00E305A4" w:rsidRPr="00E305A4" w:rsidRDefault="00E305A4" w:rsidP="00E305A4">
      <w:pPr>
        <w:contextualSpacing/>
        <w:rPr>
          <w:rFonts w:ascii="Consolas" w:hAnsi="Consolas" w:cs="Consolas"/>
        </w:rPr>
      </w:pPr>
      <w:r w:rsidRPr="00E305A4">
        <w:rPr>
          <w:rFonts w:ascii="Consolas" w:hAnsi="Consolas" w:cs="Consolas"/>
        </w:rPr>
        <w:t xml:space="preserve">            #If you are searching for a Salary, display salaries with a</w:t>
      </w:r>
    </w:p>
    <w:p w:rsidR="00E305A4" w:rsidRPr="00E305A4" w:rsidRDefault="00E305A4" w:rsidP="00E305A4">
      <w:pPr>
        <w:contextualSpacing/>
        <w:rPr>
          <w:rFonts w:ascii="Consolas" w:hAnsi="Consolas" w:cs="Consolas"/>
        </w:rPr>
      </w:pPr>
      <w:r w:rsidRPr="00E305A4">
        <w:rPr>
          <w:rFonts w:ascii="Consolas" w:hAnsi="Consolas" w:cs="Consolas"/>
        </w:rPr>
        <w:t xml:space="preserve">            #value greater than or equal to the search criteria.</w:t>
      </w:r>
    </w:p>
    <w:p w:rsidR="00E305A4" w:rsidRPr="00E305A4" w:rsidRDefault="00E305A4" w:rsidP="00E305A4">
      <w:pPr>
        <w:contextualSpacing/>
        <w:rPr>
          <w:rFonts w:ascii="Consolas" w:hAnsi="Consolas" w:cs="Consolas"/>
        </w:rPr>
      </w:pPr>
      <w:r w:rsidRPr="00E305A4">
        <w:rPr>
          <w:rFonts w:ascii="Consolas" w:hAnsi="Consolas" w:cs="Consolas"/>
        </w:rPr>
        <w:t xml:space="preserve">            if searchIn == SALARY_TEXT:</w:t>
      </w:r>
    </w:p>
    <w:p w:rsidR="00E305A4" w:rsidRPr="00E305A4" w:rsidRDefault="00E305A4" w:rsidP="00E305A4">
      <w:pPr>
        <w:contextualSpacing/>
        <w:rPr>
          <w:rFonts w:ascii="Consolas" w:hAnsi="Consolas" w:cs="Consolas"/>
        </w:rPr>
      </w:pPr>
      <w:r w:rsidRPr="00E305A4">
        <w:rPr>
          <w:rFonts w:ascii="Consolas" w:hAnsi="Consolas" w:cs="Consolas"/>
        </w:rPr>
        <w:t xml:space="preserve">                for i in EmpDatabase:</w:t>
      </w:r>
    </w:p>
    <w:p w:rsidR="00E305A4" w:rsidRPr="00E305A4" w:rsidRDefault="00E305A4" w:rsidP="00E305A4">
      <w:pPr>
        <w:contextualSpacing/>
        <w:rPr>
          <w:rFonts w:ascii="Consolas" w:hAnsi="Consolas" w:cs="Consolas"/>
        </w:rPr>
      </w:pPr>
      <w:r w:rsidRPr="00E305A4">
        <w:rPr>
          <w:rFonts w:ascii="Consolas" w:hAnsi="Consolas" w:cs="Consolas"/>
        </w:rPr>
        <w:t xml:space="preserve">                    if i[searchIn] &gt;= searchFor:</w:t>
      </w:r>
    </w:p>
    <w:p w:rsidR="00E305A4" w:rsidRPr="00E305A4" w:rsidRDefault="00E305A4" w:rsidP="00E305A4">
      <w:pPr>
        <w:contextualSpacing/>
        <w:rPr>
          <w:rFonts w:ascii="Consolas" w:hAnsi="Consolas" w:cs="Consolas"/>
        </w:rPr>
      </w:pPr>
      <w:r w:rsidRPr="00E305A4">
        <w:rPr>
          <w:rFonts w:ascii="Consolas" w:hAnsi="Consolas" w:cs="Consolas"/>
        </w:rPr>
        <w:t xml:space="preserve">                        names.append(i[NAME_TEXT])</w:t>
      </w:r>
    </w:p>
    <w:p w:rsidR="00E305A4" w:rsidRPr="00E305A4" w:rsidRDefault="00E305A4" w:rsidP="00E305A4">
      <w:pPr>
        <w:contextualSpacing/>
        <w:rPr>
          <w:rFonts w:ascii="Consolas" w:hAnsi="Consolas" w:cs="Consolas"/>
        </w:rPr>
      </w:pPr>
      <w:r w:rsidRPr="00E305A4">
        <w:rPr>
          <w:rFonts w:ascii="Consolas" w:hAnsi="Consolas" w:cs="Consolas"/>
        </w:rPr>
        <w:t xml:space="preserve">                        departments.append(i[DEPARTMENT_TEXT])</w:t>
      </w:r>
    </w:p>
    <w:p w:rsidR="00E305A4" w:rsidRPr="00E305A4" w:rsidRDefault="00E305A4" w:rsidP="00E305A4">
      <w:pPr>
        <w:contextualSpacing/>
        <w:rPr>
          <w:rFonts w:ascii="Consolas" w:hAnsi="Consolas" w:cs="Consolas"/>
        </w:rPr>
      </w:pPr>
      <w:r w:rsidRPr="00E305A4">
        <w:rPr>
          <w:rFonts w:ascii="Consolas" w:hAnsi="Consolas" w:cs="Consolas"/>
        </w:rPr>
        <w:t xml:space="preserve">                        DOBs.append(i[DOB_TEXT])</w:t>
      </w:r>
    </w:p>
    <w:p w:rsidR="00E305A4" w:rsidRPr="00E305A4" w:rsidRDefault="00E305A4" w:rsidP="00E305A4">
      <w:pPr>
        <w:contextualSpacing/>
        <w:rPr>
          <w:rFonts w:ascii="Consolas" w:hAnsi="Consolas" w:cs="Consolas"/>
        </w:rPr>
      </w:pPr>
      <w:r w:rsidRPr="00E305A4">
        <w:rPr>
          <w:rFonts w:ascii="Consolas" w:hAnsi="Consolas" w:cs="Consolas"/>
        </w:rPr>
        <w:t xml:space="preserve">                        genders.append(i[GENDER_TEXT])</w:t>
      </w:r>
    </w:p>
    <w:p w:rsidR="00E305A4" w:rsidRPr="00E305A4" w:rsidRDefault="00E305A4" w:rsidP="00E305A4">
      <w:pPr>
        <w:contextualSpacing/>
        <w:rPr>
          <w:rFonts w:ascii="Consolas" w:hAnsi="Consolas" w:cs="Consolas"/>
        </w:rPr>
      </w:pPr>
      <w:r w:rsidRPr="00E305A4">
        <w:rPr>
          <w:rFonts w:ascii="Consolas" w:hAnsi="Consolas" w:cs="Consolas"/>
        </w:rPr>
        <w:lastRenderedPageBreak/>
        <w:t xml:space="preserve">                        salaries.append(i[SALARY_TEXT])</w:t>
      </w:r>
    </w:p>
    <w:p w:rsidR="00E305A4" w:rsidRPr="00E305A4" w:rsidRDefault="00E305A4" w:rsidP="00E305A4">
      <w:pPr>
        <w:contextualSpacing/>
        <w:rPr>
          <w:rFonts w:ascii="Consolas" w:hAnsi="Consolas" w:cs="Consolas"/>
        </w:rPr>
      </w:pPr>
      <w:r w:rsidRPr="00E305A4">
        <w:rPr>
          <w:rFonts w:ascii="Consolas" w:hAnsi="Consolas" w:cs="Consolas"/>
        </w:rPr>
        <w:t xml:space="preserve">                        codes.append(i[CODE_TEXT])</w:t>
      </w:r>
    </w:p>
    <w:p w:rsidR="00E305A4" w:rsidRPr="00E305A4" w:rsidRDefault="00E305A4" w:rsidP="00E305A4">
      <w:pPr>
        <w:contextualSpacing/>
        <w:rPr>
          <w:rFonts w:ascii="Consolas" w:hAnsi="Consolas" w:cs="Consolas"/>
        </w:rPr>
      </w:pPr>
      <w:r w:rsidRPr="00E305A4">
        <w:rPr>
          <w:rFonts w:ascii="Consolas" w:hAnsi="Consolas" w:cs="Consolas"/>
        </w:rPr>
        <w:t xml:space="preserve">            #All other search cases</w:t>
      </w:r>
    </w:p>
    <w:p w:rsidR="00E305A4" w:rsidRPr="00E305A4" w:rsidRDefault="00E305A4" w:rsidP="00E305A4">
      <w:pPr>
        <w:contextualSpacing/>
        <w:rPr>
          <w:rFonts w:ascii="Consolas" w:hAnsi="Consolas" w:cs="Consolas"/>
        </w:rPr>
      </w:pPr>
      <w:r w:rsidRPr="00E305A4">
        <w:rPr>
          <w:rFonts w:ascii="Consolas" w:hAnsi="Consolas" w:cs="Consolas"/>
        </w:rPr>
        <w:t xml:space="preserve">            else:</w:t>
      </w:r>
    </w:p>
    <w:p w:rsidR="00E305A4" w:rsidRPr="00E305A4" w:rsidRDefault="00E305A4" w:rsidP="00E305A4">
      <w:pPr>
        <w:contextualSpacing/>
        <w:rPr>
          <w:rFonts w:ascii="Consolas" w:hAnsi="Consolas" w:cs="Consolas"/>
        </w:rPr>
      </w:pPr>
      <w:r w:rsidRPr="00E305A4">
        <w:rPr>
          <w:rFonts w:ascii="Consolas" w:hAnsi="Consolas" w:cs="Consolas"/>
        </w:rPr>
        <w:t xml:space="preserve">                for i in EmpDatabase:</w:t>
      </w:r>
    </w:p>
    <w:p w:rsidR="00E305A4" w:rsidRPr="00E305A4" w:rsidRDefault="00E305A4" w:rsidP="00E305A4">
      <w:pPr>
        <w:contextualSpacing/>
        <w:rPr>
          <w:rFonts w:ascii="Consolas" w:hAnsi="Consolas" w:cs="Consolas"/>
        </w:rPr>
      </w:pPr>
      <w:r w:rsidRPr="00E305A4">
        <w:rPr>
          <w:rFonts w:ascii="Consolas" w:hAnsi="Consolas" w:cs="Consolas"/>
        </w:rPr>
        <w:t xml:space="preserve">                    if searchFor in i[searchIn]:</w:t>
      </w:r>
    </w:p>
    <w:p w:rsidR="00E305A4" w:rsidRPr="00E305A4" w:rsidRDefault="00E305A4" w:rsidP="00E305A4">
      <w:pPr>
        <w:contextualSpacing/>
        <w:rPr>
          <w:rFonts w:ascii="Consolas" w:hAnsi="Consolas" w:cs="Consolas"/>
        </w:rPr>
      </w:pPr>
      <w:r w:rsidRPr="00E305A4">
        <w:rPr>
          <w:rFonts w:ascii="Consolas" w:hAnsi="Consolas" w:cs="Consolas"/>
        </w:rPr>
        <w:t xml:space="preserve">                        names.append(i[NAME_TEXT])</w:t>
      </w:r>
    </w:p>
    <w:p w:rsidR="00E305A4" w:rsidRPr="00E305A4" w:rsidRDefault="00E305A4" w:rsidP="00E305A4">
      <w:pPr>
        <w:contextualSpacing/>
        <w:rPr>
          <w:rFonts w:ascii="Consolas" w:hAnsi="Consolas" w:cs="Consolas"/>
        </w:rPr>
      </w:pPr>
      <w:r w:rsidRPr="00E305A4">
        <w:rPr>
          <w:rFonts w:ascii="Consolas" w:hAnsi="Consolas" w:cs="Consolas"/>
        </w:rPr>
        <w:t xml:space="preserve">                        departments.append(i[DEPARTMENT_TEXT])</w:t>
      </w:r>
    </w:p>
    <w:p w:rsidR="00E305A4" w:rsidRPr="00E305A4" w:rsidRDefault="00E305A4" w:rsidP="00E305A4">
      <w:pPr>
        <w:contextualSpacing/>
        <w:rPr>
          <w:rFonts w:ascii="Consolas" w:hAnsi="Consolas" w:cs="Consolas"/>
        </w:rPr>
      </w:pPr>
      <w:r w:rsidRPr="00E305A4">
        <w:rPr>
          <w:rFonts w:ascii="Consolas" w:hAnsi="Consolas" w:cs="Consolas"/>
        </w:rPr>
        <w:t xml:space="preserve">                        DOBs.append(i[DOB_TEXT])</w:t>
      </w:r>
    </w:p>
    <w:p w:rsidR="00E305A4" w:rsidRPr="00E305A4" w:rsidRDefault="00E305A4" w:rsidP="00E305A4">
      <w:pPr>
        <w:contextualSpacing/>
        <w:rPr>
          <w:rFonts w:ascii="Consolas" w:hAnsi="Consolas" w:cs="Consolas"/>
        </w:rPr>
      </w:pPr>
      <w:r w:rsidRPr="00E305A4">
        <w:rPr>
          <w:rFonts w:ascii="Consolas" w:hAnsi="Consolas" w:cs="Consolas"/>
        </w:rPr>
        <w:t xml:space="preserve">                        genders.append(i[GENDER_TEXT])</w:t>
      </w:r>
    </w:p>
    <w:p w:rsidR="00E305A4" w:rsidRPr="00E305A4" w:rsidRDefault="00E305A4" w:rsidP="00E305A4">
      <w:pPr>
        <w:contextualSpacing/>
        <w:rPr>
          <w:rFonts w:ascii="Consolas" w:hAnsi="Consolas" w:cs="Consolas"/>
        </w:rPr>
      </w:pPr>
      <w:r w:rsidRPr="00E305A4">
        <w:rPr>
          <w:rFonts w:ascii="Consolas" w:hAnsi="Consolas" w:cs="Consolas"/>
        </w:rPr>
        <w:t xml:space="preserve">                        salaries.append(i[SALARY_TEXT])</w:t>
      </w:r>
    </w:p>
    <w:p w:rsidR="00E305A4" w:rsidRPr="00E305A4" w:rsidRDefault="00E305A4" w:rsidP="00E305A4">
      <w:pPr>
        <w:contextualSpacing/>
        <w:rPr>
          <w:rFonts w:ascii="Consolas" w:hAnsi="Consolas" w:cs="Consolas"/>
        </w:rPr>
      </w:pPr>
      <w:r w:rsidRPr="00E305A4">
        <w:rPr>
          <w:rFonts w:ascii="Consolas" w:hAnsi="Consolas" w:cs="Consolas"/>
        </w:rPr>
        <w:t xml:space="preserve">                        codes.append(i[CODE_TEXT])</w:t>
      </w:r>
    </w:p>
    <w:p w:rsidR="00E305A4" w:rsidRPr="00E305A4" w:rsidRDefault="00E305A4" w:rsidP="00E305A4">
      <w:pPr>
        <w:contextualSpacing/>
        <w:rPr>
          <w:rFonts w:ascii="Consolas" w:hAnsi="Consolas" w:cs="Consolas"/>
        </w:rPr>
      </w:pPr>
      <w:r w:rsidRPr="00E305A4">
        <w:rPr>
          <w:rFonts w:ascii="Consolas" w:hAnsi="Consolas" w:cs="Consolas"/>
        </w:rPr>
        <w:t xml:space="preserve">            self.parent.destroy()</w:t>
      </w:r>
    </w:p>
    <w:p w:rsidR="00E305A4" w:rsidRPr="00E305A4" w:rsidRDefault="00E305A4" w:rsidP="00E305A4">
      <w:pPr>
        <w:contextualSpacing/>
        <w:rPr>
          <w:rFonts w:ascii="Consolas" w:hAnsi="Consolas" w:cs="Consolas"/>
        </w:rPr>
      </w:pPr>
      <w:r w:rsidRPr="00E305A4">
        <w:rPr>
          <w:rFonts w:ascii="Consolas" w:hAnsi="Consolas" w:cs="Consolas"/>
        </w:rPr>
        <w:t xml:space="preserve">            root = Tk()</w:t>
      </w:r>
    </w:p>
    <w:p w:rsidR="00E305A4" w:rsidRPr="00E305A4" w:rsidRDefault="00E305A4" w:rsidP="00E305A4">
      <w:pPr>
        <w:contextualSpacing/>
        <w:rPr>
          <w:rFonts w:ascii="Consolas" w:hAnsi="Consolas" w:cs="Consolas"/>
        </w:rPr>
      </w:pPr>
      <w:r w:rsidRPr="00E305A4">
        <w:rPr>
          <w:rFonts w:ascii="Consolas" w:hAnsi="Consolas" w:cs="Consolas"/>
        </w:rPr>
        <w:t xml:space="preserve">            root.geometry(WINDOW_GEOMETRY)</w:t>
      </w:r>
    </w:p>
    <w:p w:rsidR="00E305A4" w:rsidRPr="00E305A4" w:rsidRDefault="00E305A4" w:rsidP="00E305A4">
      <w:pPr>
        <w:contextualSpacing/>
        <w:rPr>
          <w:rFonts w:ascii="Consolas" w:hAnsi="Consolas" w:cs="Consolas"/>
        </w:rPr>
      </w:pPr>
      <w:r w:rsidRPr="00E305A4">
        <w:rPr>
          <w:rFonts w:ascii="Consolas" w:hAnsi="Consolas" w:cs="Consolas"/>
        </w:rPr>
        <w:t xml:space="preserve">            app = SearchResultsScreen(root, names, departments, DOBs,</w:t>
      </w:r>
    </w:p>
    <w:p w:rsidR="00E305A4" w:rsidRPr="00E305A4" w:rsidRDefault="00E305A4" w:rsidP="00E305A4">
      <w:pPr>
        <w:contextualSpacing/>
        <w:rPr>
          <w:rFonts w:ascii="Consolas" w:hAnsi="Consolas" w:cs="Consolas"/>
        </w:rPr>
      </w:pPr>
      <w:r w:rsidRPr="00E305A4">
        <w:rPr>
          <w:rFonts w:ascii="Consolas" w:hAnsi="Consolas" w:cs="Consolas"/>
        </w:rPr>
        <w:t xml:space="preserve">                                      genders, salaries, codes, searchIn, searchFor)</w:t>
      </w:r>
    </w:p>
    <w:p w:rsidR="00E305A4" w:rsidRPr="00E305A4" w:rsidRDefault="00E305A4" w:rsidP="00E305A4">
      <w:pPr>
        <w:contextualSpacing/>
        <w:rPr>
          <w:rFonts w:ascii="Consolas" w:hAnsi="Consolas" w:cs="Consolas"/>
        </w:rPr>
      </w:pPr>
      <w:r w:rsidRPr="00E305A4">
        <w:rPr>
          <w:rFonts w:ascii="Consolas" w:hAnsi="Consolas" w:cs="Consolas"/>
        </w:rPr>
        <w:t xml:space="preserve">            root.mainloop()</w:t>
      </w:r>
    </w:p>
    <w:p w:rsidR="00E305A4" w:rsidRPr="00E305A4" w:rsidRDefault="00E305A4" w:rsidP="00E305A4">
      <w:pPr>
        <w:contextualSpacing/>
        <w:rPr>
          <w:rFonts w:ascii="Consolas" w:hAnsi="Consolas" w:cs="Consolas"/>
        </w:rPr>
      </w:pPr>
      <w:r w:rsidRPr="00E305A4">
        <w:rPr>
          <w:rFonts w:ascii="Consolas" w:hAnsi="Consolas" w:cs="Consolas"/>
        </w:rPr>
        <w:t xml:space="preserve">        except:</w:t>
      </w:r>
    </w:p>
    <w:p w:rsidR="00E305A4" w:rsidRPr="00E305A4" w:rsidRDefault="00E305A4" w:rsidP="00E305A4">
      <w:pPr>
        <w:contextualSpacing/>
        <w:rPr>
          <w:rFonts w:ascii="Consolas" w:hAnsi="Consolas" w:cs="Consolas"/>
        </w:rPr>
      </w:pPr>
      <w:r w:rsidRPr="00E305A4">
        <w:rPr>
          <w:rFonts w:ascii="Consolas" w:hAnsi="Consolas" w:cs="Consolas"/>
        </w:rPr>
        <w:t xml:space="preserve">            CreatePopup(NO_EMP_RECORDS_TEXT)</w:t>
      </w:r>
    </w:p>
    <w:p w:rsidR="00E305A4" w:rsidRPr="00E305A4" w:rsidRDefault="00E305A4" w:rsidP="00E305A4">
      <w:pPr>
        <w:contextualSpacing/>
        <w:rPr>
          <w:rFonts w:ascii="Consolas" w:hAnsi="Consolas" w:cs="Consolas"/>
        </w:rPr>
      </w:pPr>
      <w:r w:rsidRPr="00E305A4">
        <w:rPr>
          <w:rFonts w:ascii="Consolas" w:hAnsi="Consolas" w:cs="Consolas"/>
        </w:rPr>
        <w:t xml:space="preserve">    </w:t>
      </w:r>
    </w:p>
    <w:p w:rsidR="00E305A4" w:rsidRPr="00E305A4" w:rsidRDefault="00E305A4" w:rsidP="00E305A4">
      <w:pPr>
        <w:contextualSpacing/>
        <w:rPr>
          <w:rFonts w:ascii="Consolas" w:hAnsi="Consolas" w:cs="Consolas"/>
        </w:rPr>
      </w:pPr>
      <w:r w:rsidRPr="00E305A4">
        <w:rPr>
          <w:rFonts w:ascii="Consolas" w:hAnsi="Consolas" w:cs="Consolas"/>
        </w:rPr>
        <w:t xml:space="preserve">    def onBack(self):</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 xml:space="preserve">        with open(LOG_FILENAME, APPEND_MODE) as f:</w:t>
      </w:r>
    </w:p>
    <w:p w:rsidR="00E305A4" w:rsidRPr="00E305A4" w:rsidRDefault="00E305A4" w:rsidP="00E305A4">
      <w:pPr>
        <w:contextualSpacing/>
        <w:rPr>
          <w:rFonts w:ascii="Consolas" w:hAnsi="Consolas" w:cs="Consolas"/>
        </w:rPr>
      </w:pPr>
      <w:r w:rsidRPr="00E305A4">
        <w:rPr>
          <w:rFonts w:ascii="Consolas" w:hAnsi="Consolas" w:cs="Consolas"/>
        </w:rPr>
        <w:t xml:space="preserve">            f.write(TimeStamp() + BACK_SELECTED_TEXT)</w:t>
      </w:r>
    </w:p>
    <w:p w:rsidR="00E305A4" w:rsidRPr="00E305A4" w:rsidRDefault="00E305A4" w:rsidP="00E305A4">
      <w:pPr>
        <w:contextualSpacing/>
        <w:rPr>
          <w:rFonts w:ascii="Consolas" w:hAnsi="Consolas" w:cs="Consolas"/>
        </w:rPr>
      </w:pPr>
      <w:r w:rsidRPr="00E305A4">
        <w:rPr>
          <w:rFonts w:ascii="Consolas" w:hAnsi="Consolas" w:cs="Consolas"/>
        </w:rPr>
        <w:t xml:space="preserve">        self.parent.destroy()</w:t>
      </w:r>
    </w:p>
    <w:p w:rsidR="00E305A4" w:rsidRPr="00E305A4" w:rsidRDefault="00E305A4" w:rsidP="00E305A4">
      <w:pPr>
        <w:contextualSpacing/>
        <w:rPr>
          <w:rFonts w:ascii="Consolas" w:hAnsi="Consolas" w:cs="Consolas"/>
        </w:rPr>
      </w:pPr>
      <w:r w:rsidRPr="00E305A4">
        <w:rPr>
          <w:rFonts w:ascii="Consolas" w:hAnsi="Consolas" w:cs="Consolas"/>
        </w:rPr>
        <w:t xml:space="preserve">        with open(LOG_FILENAME, APPEND_MODE) as f:</w:t>
      </w:r>
    </w:p>
    <w:p w:rsidR="00E305A4" w:rsidRPr="00E305A4" w:rsidRDefault="00E305A4" w:rsidP="00E305A4">
      <w:pPr>
        <w:contextualSpacing/>
        <w:rPr>
          <w:rFonts w:ascii="Consolas" w:hAnsi="Consolas" w:cs="Consolas"/>
        </w:rPr>
      </w:pPr>
      <w:r w:rsidRPr="00E305A4">
        <w:rPr>
          <w:rFonts w:ascii="Consolas" w:hAnsi="Consolas" w:cs="Consolas"/>
        </w:rPr>
        <w:t xml:space="preserve">            f.write(TimeStamp() + WINDOW_TERMINATED_TEXT)</w:t>
      </w:r>
    </w:p>
    <w:p w:rsidR="00E305A4" w:rsidRPr="00E305A4" w:rsidRDefault="00E305A4" w:rsidP="00E305A4">
      <w:pPr>
        <w:contextualSpacing/>
        <w:rPr>
          <w:rFonts w:ascii="Consolas" w:hAnsi="Consolas" w:cs="Consolas"/>
        </w:rPr>
      </w:pPr>
      <w:r w:rsidRPr="00E305A4">
        <w:rPr>
          <w:rFonts w:ascii="Consolas" w:hAnsi="Consolas" w:cs="Consolas"/>
        </w:rPr>
        <w:t xml:space="preserve">        root =Tk()</w:t>
      </w:r>
    </w:p>
    <w:p w:rsidR="00E305A4" w:rsidRPr="00E305A4" w:rsidRDefault="00E305A4" w:rsidP="00E305A4">
      <w:pPr>
        <w:contextualSpacing/>
        <w:rPr>
          <w:rFonts w:ascii="Consolas" w:hAnsi="Consolas" w:cs="Consolas"/>
        </w:rPr>
      </w:pPr>
      <w:r w:rsidRPr="00E305A4">
        <w:rPr>
          <w:rFonts w:ascii="Consolas" w:hAnsi="Consolas" w:cs="Consolas"/>
        </w:rPr>
        <w:t xml:space="preserve">        root.geometry(WINDOW_GEOMETRY)</w:t>
      </w:r>
    </w:p>
    <w:p w:rsidR="00E305A4" w:rsidRPr="00E305A4" w:rsidRDefault="00E305A4" w:rsidP="00E305A4">
      <w:pPr>
        <w:contextualSpacing/>
        <w:rPr>
          <w:rFonts w:ascii="Consolas" w:hAnsi="Consolas" w:cs="Consolas"/>
        </w:rPr>
      </w:pPr>
      <w:r w:rsidRPr="00E305A4">
        <w:rPr>
          <w:rFonts w:ascii="Consolas" w:hAnsi="Consolas" w:cs="Consolas"/>
        </w:rPr>
        <w:t xml:space="preserve">        app = Splash(root)</w:t>
      </w:r>
    </w:p>
    <w:p w:rsidR="00E305A4" w:rsidRPr="00E305A4" w:rsidRDefault="00E305A4" w:rsidP="00E305A4">
      <w:pPr>
        <w:contextualSpacing/>
        <w:rPr>
          <w:rFonts w:ascii="Consolas" w:hAnsi="Consolas" w:cs="Consolas"/>
        </w:rPr>
      </w:pPr>
      <w:r w:rsidRPr="00E305A4">
        <w:rPr>
          <w:rFonts w:ascii="Consolas" w:hAnsi="Consolas" w:cs="Consolas"/>
        </w:rPr>
        <w:t xml:space="preserve">        root.mainloop()</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 xml:space="preserve">    def onExit(self):</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 xml:space="preserve">        with open(LOG_FILENAME, APPEND_MODE) as f:</w:t>
      </w:r>
    </w:p>
    <w:p w:rsidR="00E305A4" w:rsidRPr="00E305A4" w:rsidRDefault="00E305A4" w:rsidP="00E305A4">
      <w:pPr>
        <w:contextualSpacing/>
        <w:rPr>
          <w:rFonts w:ascii="Consolas" w:hAnsi="Consolas" w:cs="Consolas"/>
        </w:rPr>
      </w:pPr>
      <w:r w:rsidRPr="00E305A4">
        <w:rPr>
          <w:rFonts w:ascii="Consolas" w:hAnsi="Consolas" w:cs="Consolas"/>
        </w:rPr>
        <w:t xml:space="preserve">            f.write(TimeStamp() + QUIT_SELECTED_TEXT)</w:t>
      </w:r>
    </w:p>
    <w:p w:rsidR="00E305A4" w:rsidRPr="00E305A4" w:rsidRDefault="00E305A4" w:rsidP="00E305A4">
      <w:pPr>
        <w:contextualSpacing/>
        <w:rPr>
          <w:rFonts w:ascii="Consolas" w:hAnsi="Consolas" w:cs="Consolas"/>
        </w:rPr>
      </w:pPr>
      <w:r w:rsidRPr="00E305A4">
        <w:rPr>
          <w:rFonts w:ascii="Consolas" w:hAnsi="Consolas" w:cs="Consolas"/>
        </w:rPr>
        <w:t xml:space="preserve">        self.parent.destroy()</w:t>
      </w:r>
    </w:p>
    <w:p w:rsidR="00E305A4" w:rsidRPr="00E305A4" w:rsidRDefault="00E305A4" w:rsidP="00E305A4">
      <w:pPr>
        <w:contextualSpacing/>
        <w:rPr>
          <w:rFonts w:ascii="Consolas" w:hAnsi="Consolas" w:cs="Consolas"/>
        </w:rPr>
      </w:pPr>
      <w:r w:rsidRPr="00E305A4">
        <w:rPr>
          <w:rFonts w:ascii="Consolas" w:hAnsi="Consolas" w:cs="Consolas"/>
        </w:rPr>
        <w:t xml:space="preserve">        with open(LOG_FILENAME, APPEND_MODE) as f:</w:t>
      </w:r>
    </w:p>
    <w:p w:rsidR="00E305A4" w:rsidRPr="00E305A4" w:rsidRDefault="00E305A4" w:rsidP="00E305A4">
      <w:pPr>
        <w:contextualSpacing/>
        <w:rPr>
          <w:rFonts w:ascii="Consolas" w:hAnsi="Consolas" w:cs="Consolas"/>
        </w:rPr>
      </w:pPr>
      <w:r w:rsidRPr="00E305A4">
        <w:rPr>
          <w:rFonts w:ascii="Consolas" w:hAnsi="Consolas" w:cs="Consolas"/>
        </w:rPr>
        <w:t xml:space="preserve">            f.write(TimeStamp() + WINDOW_TERMINATED_TEXT)</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 xml:space="preserve">    def Help(self):</w:t>
      </w:r>
    </w:p>
    <w:p w:rsidR="00E305A4" w:rsidRPr="00E305A4" w:rsidRDefault="00E305A4" w:rsidP="00E305A4">
      <w:pPr>
        <w:contextualSpacing/>
        <w:rPr>
          <w:rFonts w:ascii="Consolas" w:hAnsi="Consolas" w:cs="Consolas"/>
        </w:rPr>
      </w:pPr>
    </w:p>
    <w:p w:rsidR="00E305A4" w:rsidRPr="00E305A4" w:rsidRDefault="00E305A4" w:rsidP="00E305A4">
      <w:pPr>
        <w:contextualSpacing/>
        <w:rPr>
          <w:rFonts w:ascii="Consolas" w:hAnsi="Consolas" w:cs="Consolas"/>
        </w:rPr>
      </w:pPr>
      <w:r w:rsidRPr="00E305A4">
        <w:rPr>
          <w:rFonts w:ascii="Consolas" w:hAnsi="Consolas" w:cs="Consolas"/>
        </w:rPr>
        <w:t xml:space="preserve">        with open(LOG_FILENAME, APPEND_MODE) as f:</w:t>
      </w:r>
    </w:p>
    <w:p w:rsidR="00E305A4" w:rsidRPr="00E305A4" w:rsidRDefault="00E305A4" w:rsidP="00E305A4">
      <w:pPr>
        <w:contextualSpacing/>
        <w:rPr>
          <w:rFonts w:ascii="Consolas" w:hAnsi="Consolas" w:cs="Consolas"/>
        </w:rPr>
      </w:pPr>
      <w:r w:rsidRPr="00E305A4">
        <w:rPr>
          <w:rFonts w:ascii="Consolas" w:hAnsi="Consolas" w:cs="Consolas"/>
        </w:rPr>
        <w:t xml:space="preserve">            f.write(TimeStamp() + HELP_SELECTED_TEXT)</w:t>
      </w:r>
    </w:p>
    <w:p w:rsidR="00E305A4" w:rsidRPr="00E305A4" w:rsidRDefault="00E305A4" w:rsidP="00E305A4">
      <w:pPr>
        <w:contextualSpacing/>
        <w:rPr>
          <w:rFonts w:ascii="Consolas" w:hAnsi="Consolas" w:cs="Consolas"/>
        </w:rPr>
      </w:pPr>
      <w:r w:rsidRPr="00E305A4">
        <w:rPr>
          <w:rFonts w:ascii="Consolas" w:hAnsi="Consolas" w:cs="Consolas"/>
        </w:rPr>
        <w:t xml:space="preserve">        CreatePopup(HELP_OPTION_TEXT)</w:t>
      </w:r>
    </w:p>
    <w:p w:rsidR="00E305A4" w:rsidRPr="00E305A4" w:rsidRDefault="00E305A4" w:rsidP="00E305A4">
      <w:pPr>
        <w:contextualSpacing/>
        <w:rPr>
          <w:rFonts w:ascii="Consolas" w:hAnsi="Consolas" w:cs="Consolas"/>
        </w:rPr>
      </w:pPr>
      <w:r w:rsidRPr="00E305A4">
        <w:rPr>
          <w:rFonts w:ascii="Consolas" w:hAnsi="Consolas" w:cs="Consolas"/>
        </w:rPr>
        <w:lastRenderedPageBreak/>
        <w:t xml:space="preserve">    </w:t>
      </w:r>
    </w:p>
    <w:p w:rsidR="00E305A4" w:rsidRPr="00E305A4" w:rsidRDefault="00E305A4" w:rsidP="00E305A4">
      <w:pPr>
        <w:contextualSpacing/>
        <w:rPr>
          <w:rFonts w:ascii="Consolas" w:hAnsi="Consolas" w:cs="Consolas"/>
        </w:rPr>
      </w:pPr>
      <w:r w:rsidRPr="00E305A4">
        <w:rPr>
          <w:rFonts w:ascii="Consolas" w:hAnsi="Consolas" w:cs="Consolas"/>
        </w:rPr>
        <w:t xml:space="preserve">            </w:t>
      </w:r>
    </w:p>
    <w:p w:rsidR="00E305A4" w:rsidRPr="00E305A4" w:rsidRDefault="00E305A4" w:rsidP="00E305A4">
      <w:pPr>
        <w:contextualSpacing/>
        <w:rPr>
          <w:rFonts w:ascii="Consolas" w:hAnsi="Consolas" w:cs="Consolas"/>
        </w:rPr>
      </w:pPr>
      <w:r w:rsidRPr="00E305A4">
        <w:rPr>
          <w:rFonts w:ascii="Consolas" w:hAnsi="Consolas" w:cs="Consolas"/>
        </w:rPr>
        <w:t>from LoginForm import *</w:t>
      </w:r>
    </w:p>
    <w:p w:rsidR="00E305A4" w:rsidRPr="00E305A4" w:rsidRDefault="00E305A4" w:rsidP="00E305A4">
      <w:pPr>
        <w:contextualSpacing/>
        <w:rPr>
          <w:rFonts w:ascii="Consolas" w:hAnsi="Consolas" w:cs="Consolas"/>
        </w:rPr>
      </w:pPr>
      <w:r w:rsidRPr="00E305A4">
        <w:rPr>
          <w:rFonts w:ascii="Consolas" w:hAnsi="Consolas" w:cs="Consolas"/>
        </w:rPr>
        <w:t>from MainScreen import *</w:t>
      </w:r>
    </w:p>
    <w:p w:rsidR="00C96584" w:rsidRPr="00C96584" w:rsidRDefault="00C96584" w:rsidP="00C96584"/>
    <w:p w:rsidR="00620138" w:rsidRDefault="00480E68" w:rsidP="00FD2805">
      <w:pPr>
        <w:pStyle w:val="Heading2"/>
      </w:pPr>
      <w:bookmarkStart w:id="110" w:name="_Toc406682506"/>
      <w:r>
        <w:t>SearchEmployeeScreenStringsEnglish.py :</w:t>
      </w:r>
      <w:bookmarkEnd w:id="110"/>
    </w:p>
    <w:p w:rsidR="00C96584" w:rsidRPr="00991883" w:rsidRDefault="00C96584" w:rsidP="00C96584">
      <w:pPr>
        <w:contextualSpacing/>
        <w:rPr>
          <w:rFonts w:ascii="Consolas" w:hAnsi="Consolas" w:cs="Consolas"/>
        </w:rPr>
      </w:pPr>
      <w:r w:rsidRPr="00991883">
        <w:rPr>
          <w:rFonts w:ascii="Consolas" w:hAnsi="Consolas" w:cs="Consolas"/>
        </w:rPr>
        <w:t>#SearchEmployeeScreen</w:t>
      </w:r>
    </w:p>
    <w:p w:rsidR="00C96584" w:rsidRPr="00991883" w:rsidRDefault="00C96584" w:rsidP="00C96584">
      <w:pPr>
        <w:contextualSpacing/>
        <w:rPr>
          <w:rFonts w:ascii="Consolas" w:hAnsi="Consolas" w:cs="Consolas"/>
        </w:rPr>
      </w:pPr>
      <w:r w:rsidRPr="00991883">
        <w:rPr>
          <w:rFonts w:ascii="Consolas" w:hAnsi="Consolas" w:cs="Consolas"/>
        </w:rPr>
        <w:t xml:space="preserve"> </w:t>
      </w:r>
    </w:p>
    <w:p w:rsidR="00C96584" w:rsidRPr="00991883" w:rsidRDefault="00C96584" w:rsidP="00C96584">
      <w:pPr>
        <w:contextualSpacing/>
        <w:rPr>
          <w:rFonts w:ascii="Consolas" w:hAnsi="Consolas" w:cs="Consolas"/>
        </w:rPr>
      </w:pPr>
      <w:r w:rsidRPr="00991883">
        <w:rPr>
          <w:rFonts w:ascii="Consolas" w:hAnsi="Consolas" w:cs="Consolas"/>
        </w:rPr>
        <w:t>BACK_BUTTON_TEXT = u"Back"</w:t>
      </w:r>
    </w:p>
    <w:p w:rsidR="00C96584" w:rsidRPr="00991883" w:rsidRDefault="00C96584" w:rsidP="00C96584">
      <w:pPr>
        <w:contextualSpacing/>
        <w:rPr>
          <w:rFonts w:ascii="Consolas" w:hAnsi="Consolas" w:cs="Consolas"/>
        </w:rPr>
      </w:pPr>
      <w:r w:rsidRPr="00991883">
        <w:rPr>
          <w:rFonts w:ascii="Consolas" w:hAnsi="Consolas" w:cs="Consolas"/>
        </w:rPr>
        <w:t>CODE_TEXT = u"Code"</w:t>
      </w:r>
    </w:p>
    <w:p w:rsidR="00C96584" w:rsidRPr="00991883" w:rsidRDefault="00C96584" w:rsidP="00C96584">
      <w:pPr>
        <w:contextualSpacing/>
        <w:rPr>
          <w:rFonts w:ascii="Consolas" w:hAnsi="Consolas" w:cs="Consolas"/>
        </w:rPr>
      </w:pPr>
      <w:r w:rsidRPr="00991883">
        <w:rPr>
          <w:rFonts w:ascii="Consolas" w:hAnsi="Consolas" w:cs="Consolas"/>
        </w:rPr>
        <w:t>DEPARTMENT_TEXT = u"Department"</w:t>
      </w:r>
    </w:p>
    <w:p w:rsidR="00C96584" w:rsidRPr="00991883" w:rsidRDefault="00C96584" w:rsidP="00C96584">
      <w:pPr>
        <w:contextualSpacing/>
        <w:rPr>
          <w:rFonts w:ascii="Consolas" w:hAnsi="Consolas" w:cs="Consolas"/>
        </w:rPr>
      </w:pPr>
      <w:r w:rsidRPr="00991883">
        <w:rPr>
          <w:rFonts w:ascii="Consolas" w:hAnsi="Consolas" w:cs="Consolas"/>
        </w:rPr>
        <w:t>DOB_TEXT = u"DOB"</w:t>
      </w:r>
    </w:p>
    <w:p w:rsidR="00C96584" w:rsidRPr="00991883" w:rsidRDefault="00C96584" w:rsidP="00C96584">
      <w:pPr>
        <w:contextualSpacing/>
        <w:rPr>
          <w:rFonts w:ascii="Consolas" w:hAnsi="Consolas" w:cs="Consolas"/>
        </w:rPr>
      </w:pPr>
      <w:r w:rsidRPr="00991883">
        <w:rPr>
          <w:rFonts w:ascii="Consolas" w:hAnsi="Consolas" w:cs="Consolas"/>
        </w:rPr>
        <w:t>DROPDOWN_DEPARTMENT_TEXT = u"Department"</w:t>
      </w:r>
    </w:p>
    <w:p w:rsidR="00C96584" w:rsidRPr="00991883" w:rsidRDefault="00C96584" w:rsidP="00C96584">
      <w:pPr>
        <w:contextualSpacing/>
        <w:rPr>
          <w:rFonts w:ascii="Consolas" w:hAnsi="Consolas" w:cs="Consolas"/>
        </w:rPr>
      </w:pPr>
      <w:r w:rsidRPr="00991883">
        <w:rPr>
          <w:rFonts w:ascii="Consolas" w:hAnsi="Consolas" w:cs="Consolas"/>
        </w:rPr>
        <w:t>DROPDOWN_DOB_TEXT = u"DOB"</w:t>
      </w:r>
    </w:p>
    <w:p w:rsidR="00C96584" w:rsidRPr="00991883" w:rsidRDefault="00C96584" w:rsidP="00C96584">
      <w:pPr>
        <w:contextualSpacing/>
        <w:rPr>
          <w:rFonts w:ascii="Consolas" w:hAnsi="Consolas" w:cs="Consolas"/>
        </w:rPr>
      </w:pPr>
      <w:r w:rsidRPr="00991883">
        <w:rPr>
          <w:rFonts w:ascii="Consolas" w:hAnsi="Consolas" w:cs="Consolas"/>
        </w:rPr>
        <w:t>DROPDOWN_EMPCODE_TEXT = u"Employee Code"</w:t>
      </w:r>
    </w:p>
    <w:p w:rsidR="00C96584" w:rsidRPr="00991883" w:rsidRDefault="00C96584" w:rsidP="00C96584">
      <w:pPr>
        <w:contextualSpacing/>
        <w:rPr>
          <w:rFonts w:ascii="Consolas" w:hAnsi="Consolas" w:cs="Consolas"/>
        </w:rPr>
      </w:pPr>
      <w:r w:rsidRPr="00991883">
        <w:rPr>
          <w:rFonts w:ascii="Consolas" w:hAnsi="Consolas" w:cs="Consolas"/>
        </w:rPr>
        <w:t>DROPDOWN_NAME_TEXT = u"Name"</w:t>
      </w:r>
    </w:p>
    <w:p w:rsidR="00C96584" w:rsidRPr="00991883" w:rsidRDefault="00C96584" w:rsidP="00C96584">
      <w:pPr>
        <w:contextualSpacing/>
        <w:rPr>
          <w:rFonts w:ascii="Consolas" w:hAnsi="Consolas" w:cs="Consolas"/>
        </w:rPr>
      </w:pPr>
      <w:r w:rsidRPr="00991883">
        <w:rPr>
          <w:rFonts w:ascii="Consolas" w:hAnsi="Consolas" w:cs="Consolas"/>
        </w:rPr>
        <w:t>DROPDOWN_SALARY_TEXT = u"Salary"</w:t>
      </w:r>
    </w:p>
    <w:p w:rsidR="00C96584" w:rsidRPr="00991883" w:rsidRDefault="00C96584" w:rsidP="00C96584">
      <w:pPr>
        <w:contextualSpacing/>
        <w:rPr>
          <w:rFonts w:ascii="Consolas" w:hAnsi="Consolas" w:cs="Consolas"/>
        </w:rPr>
      </w:pPr>
      <w:r w:rsidRPr="00991883">
        <w:rPr>
          <w:rFonts w:ascii="Consolas" w:hAnsi="Consolas" w:cs="Consolas"/>
        </w:rPr>
        <w:t>GENDER_TEXT = u"Gender"</w:t>
      </w:r>
    </w:p>
    <w:p w:rsidR="00C96584" w:rsidRPr="00991883" w:rsidRDefault="00C96584" w:rsidP="00C96584">
      <w:pPr>
        <w:contextualSpacing/>
        <w:rPr>
          <w:rFonts w:ascii="Consolas" w:hAnsi="Consolas" w:cs="Consolas"/>
        </w:rPr>
      </w:pPr>
      <w:r w:rsidRPr="00991883">
        <w:rPr>
          <w:rFonts w:ascii="Consolas" w:hAnsi="Consolas" w:cs="Consolas"/>
        </w:rPr>
        <w:t>HELP_OPTION_TEXT = u"Here you can search for employee records by field."</w:t>
      </w:r>
    </w:p>
    <w:p w:rsidR="00C96584" w:rsidRPr="00991883" w:rsidRDefault="00C96584" w:rsidP="00C96584">
      <w:pPr>
        <w:contextualSpacing/>
        <w:rPr>
          <w:rFonts w:ascii="Consolas" w:hAnsi="Consolas" w:cs="Consolas"/>
        </w:rPr>
      </w:pPr>
      <w:r w:rsidRPr="00991883">
        <w:rPr>
          <w:rFonts w:ascii="Consolas" w:hAnsi="Consolas" w:cs="Consolas"/>
        </w:rPr>
        <w:t>NAME_TEXT = u"Name"</w:t>
      </w:r>
    </w:p>
    <w:p w:rsidR="00C96584" w:rsidRPr="00991883" w:rsidRDefault="00C96584" w:rsidP="00C96584">
      <w:pPr>
        <w:contextualSpacing/>
        <w:rPr>
          <w:rFonts w:ascii="Consolas" w:hAnsi="Consolas" w:cs="Consolas"/>
        </w:rPr>
      </w:pPr>
      <w:r w:rsidRPr="00991883">
        <w:rPr>
          <w:rFonts w:ascii="Consolas" w:hAnsi="Consolas" w:cs="Consolas"/>
        </w:rPr>
        <w:t>NO_EMP_RECORDS_TEXT = u"There are no employee records."</w:t>
      </w:r>
    </w:p>
    <w:p w:rsidR="00C96584" w:rsidRPr="00991883" w:rsidRDefault="00C96584" w:rsidP="00C96584">
      <w:pPr>
        <w:contextualSpacing/>
        <w:rPr>
          <w:rFonts w:ascii="Consolas" w:hAnsi="Consolas" w:cs="Consolas"/>
        </w:rPr>
      </w:pPr>
      <w:r w:rsidRPr="00991883">
        <w:rPr>
          <w:rFonts w:ascii="Consolas" w:hAnsi="Consolas" w:cs="Consolas"/>
        </w:rPr>
        <w:t>REGISTER_BUTTON_TEXT = u"Create Account"</w:t>
      </w:r>
    </w:p>
    <w:p w:rsidR="00C96584" w:rsidRPr="00991883" w:rsidRDefault="00C96584" w:rsidP="00C96584">
      <w:pPr>
        <w:contextualSpacing/>
        <w:rPr>
          <w:rFonts w:ascii="Consolas" w:hAnsi="Consolas" w:cs="Consolas"/>
        </w:rPr>
      </w:pPr>
      <w:r w:rsidRPr="00991883">
        <w:rPr>
          <w:rFonts w:ascii="Consolas" w:hAnsi="Consolas" w:cs="Consolas"/>
        </w:rPr>
        <w:t>SALARY_TEXT = u"Salary"</w:t>
      </w:r>
    </w:p>
    <w:p w:rsidR="00C96584" w:rsidRPr="00991883" w:rsidRDefault="00C96584" w:rsidP="00C96584">
      <w:pPr>
        <w:contextualSpacing/>
        <w:rPr>
          <w:rFonts w:ascii="Consolas" w:hAnsi="Consolas" w:cs="Consolas"/>
        </w:rPr>
      </w:pPr>
      <w:r w:rsidRPr="00991883">
        <w:rPr>
          <w:rFonts w:ascii="Consolas" w:hAnsi="Consolas" w:cs="Consolas"/>
        </w:rPr>
        <w:t>SEARCH_BUTTON_TEXT = u"Search"</w:t>
      </w:r>
    </w:p>
    <w:p w:rsidR="00C96584" w:rsidRPr="00991883" w:rsidRDefault="00C96584" w:rsidP="00C96584">
      <w:pPr>
        <w:contextualSpacing/>
        <w:rPr>
          <w:rFonts w:ascii="Consolas" w:hAnsi="Consolas" w:cs="Consolas"/>
        </w:rPr>
      </w:pPr>
      <w:r w:rsidRPr="00991883">
        <w:rPr>
          <w:rFonts w:ascii="Consolas" w:hAnsi="Consolas" w:cs="Consolas"/>
        </w:rPr>
        <w:t>SEARCH_BY_TEXT = u"Search By: "</w:t>
      </w:r>
    </w:p>
    <w:p w:rsidR="00C96584" w:rsidRPr="00991883" w:rsidRDefault="00C96584" w:rsidP="00C96584">
      <w:pPr>
        <w:contextualSpacing/>
        <w:rPr>
          <w:rFonts w:ascii="Consolas" w:hAnsi="Consolas" w:cs="Consolas"/>
        </w:rPr>
      </w:pPr>
      <w:r w:rsidRPr="00991883">
        <w:rPr>
          <w:rFonts w:ascii="Consolas" w:hAnsi="Consolas" w:cs="Consolas"/>
        </w:rPr>
        <w:t>SEARCH_EMP_SCREEN_NONETYPE_ERROR_TEXT = u"Please enter Search Criteria."</w:t>
      </w:r>
    </w:p>
    <w:p w:rsidR="00C96584" w:rsidRPr="00991883" w:rsidRDefault="00C96584" w:rsidP="00C96584">
      <w:pPr>
        <w:contextualSpacing/>
        <w:rPr>
          <w:rFonts w:ascii="Consolas" w:hAnsi="Consolas" w:cs="Consolas"/>
        </w:rPr>
      </w:pPr>
      <w:r w:rsidRPr="00991883">
        <w:rPr>
          <w:rFonts w:ascii="Consolas" w:hAnsi="Consolas" w:cs="Consolas"/>
        </w:rPr>
        <w:t>SEARCH_FOR_TEXT = u"Search For: "</w:t>
      </w:r>
    </w:p>
    <w:p w:rsidR="00C96584" w:rsidRPr="00991883" w:rsidRDefault="00C96584" w:rsidP="00C96584">
      <w:pPr>
        <w:contextualSpacing/>
        <w:rPr>
          <w:rFonts w:ascii="Consolas" w:hAnsi="Consolas" w:cs="Consolas"/>
        </w:rPr>
      </w:pPr>
      <w:r w:rsidRPr="00991883">
        <w:rPr>
          <w:rFonts w:ascii="Consolas" w:hAnsi="Consolas" w:cs="Consolas"/>
        </w:rPr>
        <w:t>SEARCH_FOR_EMPLOYEES_TEXT = u"Search for Employees : "</w:t>
      </w:r>
    </w:p>
    <w:p w:rsidR="00C96584" w:rsidRPr="00991883" w:rsidRDefault="00C96584" w:rsidP="00C96584">
      <w:pPr>
        <w:contextualSpacing/>
        <w:rPr>
          <w:rFonts w:ascii="Consolas" w:hAnsi="Consolas" w:cs="Consolas"/>
        </w:rPr>
      </w:pPr>
      <w:r w:rsidRPr="00991883">
        <w:rPr>
          <w:rFonts w:ascii="Consolas" w:hAnsi="Consolas" w:cs="Consolas"/>
        </w:rPr>
        <w:t>SPACE_TEXT = u"------------------------"</w:t>
      </w:r>
    </w:p>
    <w:p w:rsidR="00480E68" w:rsidRDefault="00480E68" w:rsidP="00FD2805">
      <w:pPr>
        <w:pStyle w:val="Heading2"/>
      </w:pPr>
      <w:bookmarkStart w:id="111" w:name="_Toc406682507"/>
      <w:r>
        <w:t>SearchEmployeeScreenStringsGerman.py :</w:t>
      </w:r>
      <w:bookmarkEnd w:id="111"/>
    </w:p>
    <w:p w:rsidR="00D8152B" w:rsidRPr="00D8152B" w:rsidRDefault="00D8152B" w:rsidP="00D8152B">
      <w:pPr>
        <w:contextualSpacing/>
        <w:rPr>
          <w:rFonts w:ascii="Consolas" w:hAnsi="Consolas" w:cs="Consolas"/>
        </w:rPr>
      </w:pPr>
      <w:r w:rsidRPr="00D8152B">
        <w:rPr>
          <w:rFonts w:ascii="Consolas" w:hAnsi="Consolas" w:cs="Consolas"/>
        </w:rPr>
        <w:t># -*- coding: utf-8 -*-</w:t>
      </w:r>
    </w:p>
    <w:p w:rsidR="00D8152B" w:rsidRPr="00D8152B" w:rsidRDefault="00D8152B" w:rsidP="00D8152B">
      <w:pPr>
        <w:contextualSpacing/>
        <w:rPr>
          <w:rFonts w:ascii="Consolas" w:hAnsi="Consolas" w:cs="Consolas"/>
        </w:rPr>
      </w:pPr>
      <w:r w:rsidRPr="00D8152B">
        <w:rPr>
          <w:rFonts w:ascii="Consolas" w:hAnsi="Consolas" w:cs="Consolas"/>
        </w:rPr>
        <w:t>#SearchEmployeeScreen</w:t>
      </w:r>
    </w:p>
    <w:p w:rsidR="00D8152B" w:rsidRPr="00D8152B" w:rsidRDefault="00D8152B" w:rsidP="00D8152B">
      <w:pPr>
        <w:contextualSpacing/>
        <w:rPr>
          <w:rFonts w:ascii="Consolas" w:hAnsi="Consolas" w:cs="Consolas"/>
        </w:rPr>
      </w:pPr>
      <w:r w:rsidRPr="00D8152B">
        <w:rPr>
          <w:rFonts w:ascii="Consolas" w:hAnsi="Consolas" w:cs="Consolas"/>
        </w:rPr>
        <w:t xml:space="preserve"> </w:t>
      </w:r>
    </w:p>
    <w:p w:rsidR="00D8152B" w:rsidRPr="00D8152B" w:rsidRDefault="00D8152B" w:rsidP="00D8152B">
      <w:pPr>
        <w:contextualSpacing/>
        <w:rPr>
          <w:rFonts w:ascii="Consolas" w:hAnsi="Consolas" w:cs="Consolas"/>
        </w:rPr>
      </w:pPr>
      <w:r w:rsidRPr="00D8152B">
        <w:rPr>
          <w:rFonts w:ascii="Consolas" w:hAnsi="Consolas" w:cs="Consolas"/>
        </w:rPr>
        <w:t>BACK_BUTTON_TEXT = u"Zurück"</w:t>
      </w:r>
    </w:p>
    <w:p w:rsidR="00D8152B" w:rsidRPr="00D8152B" w:rsidRDefault="00D8152B" w:rsidP="00D8152B">
      <w:pPr>
        <w:contextualSpacing/>
        <w:rPr>
          <w:rFonts w:ascii="Consolas" w:hAnsi="Consolas" w:cs="Consolas"/>
        </w:rPr>
      </w:pPr>
      <w:r w:rsidRPr="00D8152B">
        <w:rPr>
          <w:rFonts w:ascii="Consolas" w:hAnsi="Consolas" w:cs="Consolas"/>
        </w:rPr>
        <w:t>CODE_TEXT = u"Code"</w:t>
      </w:r>
    </w:p>
    <w:p w:rsidR="00D8152B" w:rsidRPr="00D8152B" w:rsidRDefault="00D8152B" w:rsidP="00D8152B">
      <w:pPr>
        <w:contextualSpacing/>
        <w:rPr>
          <w:rFonts w:ascii="Consolas" w:hAnsi="Consolas" w:cs="Consolas"/>
        </w:rPr>
      </w:pPr>
      <w:r w:rsidRPr="00D8152B">
        <w:rPr>
          <w:rFonts w:ascii="Consolas" w:hAnsi="Consolas" w:cs="Consolas"/>
        </w:rPr>
        <w:t>DEPARTMENT_TEXT = u"Abteilung"</w:t>
      </w:r>
    </w:p>
    <w:p w:rsidR="00D8152B" w:rsidRPr="00D8152B" w:rsidRDefault="00D8152B" w:rsidP="00D8152B">
      <w:pPr>
        <w:contextualSpacing/>
        <w:rPr>
          <w:rFonts w:ascii="Consolas" w:hAnsi="Consolas" w:cs="Consolas"/>
        </w:rPr>
      </w:pPr>
      <w:r w:rsidRPr="00D8152B">
        <w:rPr>
          <w:rFonts w:ascii="Consolas" w:hAnsi="Consolas" w:cs="Consolas"/>
        </w:rPr>
        <w:t>DOB_TEXT = u"DOB"</w:t>
      </w:r>
    </w:p>
    <w:p w:rsidR="00D8152B" w:rsidRPr="00D8152B" w:rsidRDefault="00D8152B" w:rsidP="00D8152B">
      <w:pPr>
        <w:contextualSpacing/>
        <w:rPr>
          <w:rFonts w:ascii="Consolas" w:hAnsi="Consolas" w:cs="Consolas"/>
        </w:rPr>
      </w:pPr>
      <w:r w:rsidRPr="00D8152B">
        <w:rPr>
          <w:rFonts w:ascii="Consolas" w:hAnsi="Consolas" w:cs="Consolas"/>
        </w:rPr>
        <w:t>DROPDOWN_DEPARTMENT_TEXT = u"Abteilung"</w:t>
      </w:r>
    </w:p>
    <w:p w:rsidR="00D8152B" w:rsidRPr="00D8152B" w:rsidRDefault="00D8152B" w:rsidP="00D8152B">
      <w:pPr>
        <w:contextualSpacing/>
        <w:rPr>
          <w:rFonts w:ascii="Consolas" w:hAnsi="Consolas" w:cs="Consolas"/>
        </w:rPr>
      </w:pPr>
      <w:r w:rsidRPr="00D8152B">
        <w:rPr>
          <w:rFonts w:ascii="Consolas" w:hAnsi="Consolas" w:cs="Consolas"/>
        </w:rPr>
        <w:t>DROPDOWN_DOB_TEXT = u"DOB"</w:t>
      </w:r>
    </w:p>
    <w:p w:rsidR="00D8152B" w:rsidRPr="00D8152B" w:rsidRDefault="00D8152B" w:rsidP="00D8152B">
      <w:pPr>
        <w:contextualSpacing/>
        <w:rPr>
          <w:rFonts w:ascii="Consolas" w:hAnsi="Consolas" w:cs="Consolas"/>
        </w:rPr>
      </w:pPr>
      <w:r w:rsidRPr="00D8152B">
        <w:rPr>
          <w:rFonts w:ascii="Consolas" w:hAnsi="Consolas" w:cs="Consolas"/>
        </w:rPr>
        <w:t>DROPDOWN_EMPCODE_TEXT = u"Mitarbeiter-Code"</w:t>
      </w:r>
    </w:p>
    <w:p w:rsidR="00D8152B" w:rsidRPr="00D8152B" w:rsidRDefault="00D8152B" w:rsidP="00D8152B">
      <w:pPr>
        <w:contextualSpacing/>
        <w:rPr>
          <w:rFonts w:ascii="Consolas" w:hAnsi="Consolas" w:cs="Consolas"/>
        </w:rPr>
      </w:pPr>
      <w:r w:rsidRPr="00D8152B">
        <w:rPr>
          <w:rFonts w:ascii="Consolas" w:hAnsi="Consolas" w:cs="Consolas"/>
        </w:rPr>
        <w:t>DROPDOWN_NAME_TEXT = u"Name"</w:t>
      </w:r>
    </w:p>
    <w:p w:rsidR="00D8152B" w:rsidRPr="00D8152B" w:rsidRDefault="00D8152B" w:rsidP="00D8152B">
      <w:pPr>
        <w:contextualSpacing/>
        <w:rPr>
          <w:rFonts w:ascii="Consolas" w:hAnsi="Consolas" w:cs="Consolas"/>
        </w:rPr>
      </w:pPr>
      <w:r w:rsidRPr="00D8152B">
        <w:rPr>
          <w:rFonts w:ascii="Consolas" w:hAnsi="Consolas" w:cs="Consolas"/>
        </w:rPr>
        <w:t>DROPDOWN_SALARY_TEXT = u"Gehalt"</w:t>
      </w:r>
    </w:p>
    <w:p w:rsidR="00D8152B" w:rsidRPr="00D8152B" w:rsidRDefault="00D8152B" w:rsidP="00D8152B">
      <w:pPr>
        <w:contextualSpacing/>
        <w:rPr>
          <w:rFonts w:ascii="Consolas" w:hAnsi="Consolas" w:cs="Consolas"/>
        </w:rPr>
      </w:pPr>
      <w:r w:rsidRPr="00D8152B">
        <w:rPr>
          <w:rFonts w:ascii="Consolas" w:hAnsi="Consolas" w:cs="Consolas"/>
        </w:rPr>
        <w:t>GENDER_TEXT = u"Geschlecht"</w:t>
      </w:r>
    </w:p>
    <w:p w:rsidR="00D8152B" w:rsidRPr="00D8152B" w:rsidRDefault="00D8152B" w:rsidP="00D8152B">
      <w:pPr>
        <w:contextualSpacing/>
        <w:rPr>
          <w:rFonts w:ascii="Consolas" w:hAnsi="Consolas" w:cs="Consolas"/>
        </w:rPr>
      </w:pPr>
      <w:r w:rsidRPr="00D8152B">
        <w:rPr>
          <w:rFonts w:ascii="Consolas" w:hAnsi="Consolas" w:cs="Consolas"/>
        </w:rPr>
        <w:lastRenderedPageBreak/>
        <w:t>HELP_OPTION_TEXT = u"Hier können Sie für Mitarbeiterdaten durch Feld suchen."</w:t>
      </w:r>
    </w:p>
    <w:p w:rsidR="00D8152B" w:rsidRPr="00D8152B" w:rsidRDefault="00D8152B" w:rsidP="00D8152B">
      <w:pPr>
        <w:contextualSpacing/>
        <w:rPr>
          <w:rFonts w:ascii="Consolas" w:hAnsi="Consolas" w:cs="Consolas"/>
        </w:rPr>
      </w:pPr>
      <w:r w:rsidRPr="00D8152B">
        <w:rPr>
          <w:rFonts w:ascii="Consolas" w:hAnsi="Consolas" w:cs="Consolas"/>
        </w:rPr>
        <w:t>NAME_TEXT = u"Name"</w:t>
      </w:r>
    </w:p>
    <w:p w:rsidR="00D8152B" w:rsidRPr="00D8152B" w:rsidRDefault="00D8152B" w:rsidP="00D8152B">
      <w:pPr>
        <w:contextualSpacing/>
        <w:rPr>
          <w:rFonts w:ascii="Consolas" w:hAnsi="Consolas" w:cs="Consolas"/>
        </w:rPr>
      </w:pPr>
      <w:r w:rsidRPr="00D8152B">
        <w:rPr>
          <w:rFonts w:ascii="Consolas" w:hAnsi="Consolas" w:cs="Consolas"/>
        </w:rPr>
        <w:t>NO_EMP_RECORDS_TEXT = u"Es gibt keine Mitarbeiterdatensätzen."</w:t>
      </w:r>
    </w:p>
    <w:p w:rsidR="00D8152B" w:rsidRPr="00D8152B" w:rsidRDefault="00D8152B" w:rsidP="00D8152B">
      <w:pPr>
        <w:contextualSpacing/>
        <w:rPr>
          <w:rFonts w:ascii="Consolas" w:hAnsi="Consolas" w:cs="Consolas"/>
        </w:rPr>
      </w:pPr>
      <w:r w:rsidRPr="00D8152B">
        <w:rPr>
          <w:rFonts w:ascii="Consolas" w:hAnsi="Consolas" w:cs="Consolas"/>
        </w:rPr>
        <w:t>REGISTER_BUTTON_TEXT = u"Benutzerkonto erstellen"</w:t>
      </w:r>
    </w:p>
    <w:p w:rsidR="00D8152B" w:rsidRPr="00D8152B" w:rsidRDefault="00D8152B" w:rsidP="00D8152B">
      <w:pPr>
        <w:contextualSpacing/>
        <w:rPr>
          <w:rFonts w:ascii="Consolas" w:hAnsi="Consolas" w:cs="Consolas"/>
        </w:rPr>
      </w:pPr>
      <w:r w:rsidRPr="00D8152B">
        <w:rPr>
          <w:rFonts w:ascii="Consolas" w:hAnsi="Consolas" w:cs="Consolas"/>
        </w:rPr>
        <w:t>SALARY_TEXT = u"Gehalt"</w:t>
      </w:r>
    </w:p>
    <w:p w:rsidR="00D8152B" w:rsidRPr="00D8152B" w:rsidRDefault="00D8152B" w:rsidP="00D8152B">
      <w:pPr>
        <w:contextualSpacing/>
        <w:rPr>
          <w:rFonts w:ascii="Consolas" w:hAnsi="Consolas" w:cs="Consolas"/>
        </w:rPr>
      </w:pPr>
      <w:r w:rsidRPr="00D8152B">
        <w:rPr>
          <w:rFonts w:ascii="Consolas" w:hAnsi="Consolas" w:cs="Consolas"/>
        </w:rPr>
        <w:t>SEARCH_BUTTON_TEXT = u"Suche"</w:t>
      </w:r>
    </w:p>
    <w:p w:rsidR="00D8152B" w:rsidRPr="00D8152B" w:rsidRDefault="00D8152B" w:rsidP="00D8152B">
      <w:pPr>
        <w:contextualSpacing/>
        <w:rPr>
          <w:rFonts w:ascii="Consolas" w:hAnsi="Consolas" w:cs="Consolas"/>
        </w:rPr>
      </w:pPr>
      <w:r w:rsidRPr="00D8152B">
        <w:rPr>
          <w:rFonts w:ascii="Consolas" w:hAnsi="Consolas" w:cs="Consolas"/>
        </w:rPr>
        <w:t>SEARCH_BY_TEXT = u"Suchen nach:"</w:t>
      </w:r>
    </w:p>
    <w:p w:rsidR="00D8152B" w:rsidRPr="00D8152B" w:rsidRDefault="00D8152B" w:rsidP="00D8152B">
      <w:pPr>
        <w:contextualSpacing/>
        <w:rPr>
          <w:rFonts w:ascii="Consolas" w:hAnsi="Consolas" w:cs="Consolas"/>
        </w:rPr>
      </w:pPr>
      <w:r w:rsidRPr="00D8152B">
        <w:rPr>
          <w:rFonts w:ascii="Consolas" w:hAnsi="Consolas" w:cs="Consolas"/>
        </w:rPr>
        <w:t>SEARCH_EMP_SCREEN_NONETYPE_ERROR_TEXT = u"Bitte geben Sie die Suchkriterien."</w:t>
      </w:r>
    </w:p>
    <w:p w:rsidR="00D8152B" w:rsidRPr="00D8152B" w:rsidRDefault="00D8152B" w:rsidP="00D8152B">
      <w:pPr>
        <w:contextualSpacing/>
        <w:rPr>
          <w:rFonts w:ascii="Consolas" w:hAnsi="Consolas" w:cs="Consolas"/>
        </w:rPr>
      </w:pPr>
      <w:r w:rsidRPr="00D8152B">
        <w:rPr>
          <w:rFonts w:ascii="Consolas" w:hAnsi="Consolas" w:cs="Consolas"/>
        </w:rPr>
        <w:t>SEARCH_FOR_TEXT = u"Suche Für: "</w:t>
      </w:r>
    </w:p>
    <w:p w:rsidR="00D8152B" w:rsidRPr="00D8152B" w:rsidRDefault="00D8152B" w:rsidP="00D8152B">
      <w:pPr>
        <w:contextualSpacing/>
        <w:rPr>
          <w:rFonts w:ascii="Consolas" w:hAnsi="Consolas" w:cs="Consolas"/>
        </w:rPr>
      </w:pPr>
      <w:r w:rsidRPr="00D8152B">
        <w:rPr>
          <w:rFonts w:ascii="Consolas" w:hAnsi="Consolas" w:cs="Consolas"/>
        </w:rPr>
        <w:t>SEARCH_FOR_EMPLOYEES_TEXT = u"Suche nach Mitarbeitern: "</w:t>
      </w:r>
    </w:p>
    <w:p w:rsidR="00D8152B" w:rsidRPr="00D8152B" w:rsidRDefault="00D8152B" w:rsidP="00D8152B">
      <w:pPr>
        <w:contextualSpacing/>
        <w:rPr>
          <w:rFonts w:ascii="Consolas" w:hAnsi="Consolas" w:cs="Consolas"/>
        </w:rPr>
      </w:pPr>
      <w:r w:rsidRPr="00D8152B">
        <w:rPr>
          <w:rFonts w:ascii="Consolas" w:hAnsi="Consolas" w:cs="Consolas"/>
        </w:rPr>
        <w:t>SPACE_TEXT = u"------------------------"</w:t>
      </w:r>
    </w:p>
    <w:p w:rsidR="00480E68" w:rsidRDefault="00480E68" w:rsidP="0097592C">
      <w:pPr>
        <w:pStyle w:val="Heading2"/>
      </w:pPr>
      <w:bookmarkStart w:id="112" w:name="_Toc406682508"/>
      <w:r>
        <w:t>SearchResultsScreen.py :</w:t>
      </w:r>
      <w:bookmarkEnd w:id="112"/>
    </w:p>
    <w:p w:rsidR="00D577FD" w:rsidRPr="00007E18" w:rsidRDefault="00D577FD" w:rsidP="00007E18">
      <w:pPr>
        <w:contextualSpacing/>
        <w:rPr>
          <w:rFonts w:ascii="Consolas" w:hAnsi="Consolas" w:cs="Consolas"/>
        </w:rPr>
      </w:pPr>
      <w:r w:rsidRPr="00007E18">
        <w:rPr>
          <w:rFonts w:ascii="Consolas" w:hAnsi="Consolas" w:cs="Consolas"/>
        </w:rPr>
        <w:t>#SearchResultsScreen</w:t>
      </w:r>
    </w:p>
    <w:p w:rsidR="00D577FD" w:rsidRPr="00007E18" w:rsidRDefault="00D577FD" w:rsidP="00007E18">
      <w:pPr>
        <w:contextualSpacing/>
        <w:rPr>
          <w:rFonts w:ascii="Consolas" w:hAnsi="Consolas" w:cs="Consolas"/>
        </w:rPr>
      </w:pPr>
    </w:p>
    <w:p w:rsidR="00D577FD" w:rsidRPr="00007E18" w:rsidRDefault="00D577FD" w:rsidP="00007E18">
      <w:pPr>
        <w:contextualSpacing/>
        <w:rPr>
          <w:rFonts w:ascii="Consolas" w:hAnsi="Consolas" w:cs="Consolas"/>
        </w:rPr>
      </w:pPr>
      <w:r w:rsidRPr="00007E18">
        <w:rPr>
          <w:rFonts w:ascii="Consolas" w:hAnsi="Consolas" w:cs="Consolas"/>
        </w:rPr>
        <w:t>from Tkinter import *</w:t>
      </w:r>
    </w:p>
    <w:p w:rsidR="00D577FD" w:rsidRPr="00007E18" w:rsidRDefault="00D577FD" w:rsidP="00007E18">
      <w:pPr>
        <w:contextualSpacing/>
        <w:rPr>
          <w:rFonts w:ascii="Consolas" w:hAnsi="Consolas" w:cs="Consolas"/>
        </w:rPr>
      </w:pPr>
      <w:r w:rsidRPr="00007E18">
        <w:rPr>
          <w:rFonts w:ascii="Consolas" w:hAnsi="Consolas" w:cs="Consolas"/>
        </w:rPr>
        <w:t>from Constants import *</w:t>
      </w:r>
    </w:p>
    <w:p w:rsidR="00D577FD" w:rsidRPr="00007E18" w:rsidRDefault="00D577FD" w:rsidP="00007E18">
      <w:pPr>
        <w:contextualSpacing/>
        <w:rPr>
          <w:rFonts w:ascii="Consolas" w:hAnsi="Consolas" w:cs="Consolas"/>
        </w:rPr>
      </w:pPr>
      <w:r w:rsidRPr="00007E18">
        <w:rPr>
          <w:rFonts w:ascii="Consolas" w:hAnsi="Consolas" w:cs="Consolas"/>
        </w:rPr>
        <w:t>from TimeStamp import *</w:t>
      </w:r>
    </w:p>
    <w:p w:rsidR="00D577FD" w:rsidRPr="00007E18" w:rsidRDefault="00D577FD" w:rsidP="00007E18">
      <w:pPr>
        <w:contextualSpacing/>
        <w:rPr>
          <w:rFonts w:ascii="Consolas" w:hAnsi="Consolas" w:cs="Consolas"/>
        </w:rPr>
      </w:pPr>
      <w:r w:rsidRPr="00007E18">
        <w:rPr>
          <w:rFonts w:ascii="Consolas" w:hAnsi="Consolas" w:cs="Consolas"/>
        </w:rPr>
        <w:t>from CreatePopup import *</w:t>
      </w:r>
    </w:p>
    <w:p w:rsidR="00D577FD" w:rsidRPr="00007E18" w:rsidRDefault="00D577FD" w:rsidP="00007E18">
      <w:pPr>
        <w:contextualSpacing/>
        <w:rPr>
          <w:rFonts w:ascii="Consolas" w:hAnsi="Consolas" w:cs="Consolas"/>
        </w:rPr>
      </w:pPr>
      <w:r w:rsidRPr="00007E18">
        <w:rPr>
          <w:rFonts w:ascii="Consolas" w:hAnsi="Consolas" w:cs="Consolas"/>
        </w:rPr>
        <w:t>from MainScreen import *</w:t>
      </w:r>
    </w:p>
    <w:p w:rsidR="00D577FD" w:rsidRPr="00007E18" w:rsidRDefault="00D577FD" w:rsidP="00007E18">
      <w:pPr>
        <w:contextualSpacing/>
        <w:rPr>
          <w:rFonts w:ascii="Consolas" w:hAnsi="Consolas" w:cs="Consolas"/>
        </w:rPr>
      </w:pPr>
      <w:r w:rsidRPr="00007E18">
        <w:rPr>
          <w:rFonts w:ascii="Consolas" w:hAnsi="Consolas" w:cs="Consolas"/>
        </w:rPr>
        <w:t>from CalculateTax import *</w:t>
      </w:r>
    </w:p>
    <w:p w:rsidR="00D577FD" w:rsidRPr="00007E18" w:rsidRDefault="00D577FD" w:rsidP="00007E18">
      <w:pPr>
        <w:contextualSpacing/>
        <w:rPr>
          <w:rFonts w:ascii="Consolas" w:hAnsi="Consolas" w:cs="Consolas"/>
        </w:rPr>
      </w:pPr>
    </w:p>
    <w:p w:rsidR="00D577FD" w:rsidRPr="00007E18" w:rsidRDefault="00D577FD" w:rsidP="00007E18">
      <w:pPr>
        <w:contextualSpacing/>
        <w:rPr>
          <w:rFonts w:ascii="Consolas" w:hAnsi="Consolas" w:cs="Consolas"/>
        </w:rPr>
      </w:pPr>
      <w:r w:rsidRPr="00007E18">
        <w:rPr>
          <w:rFonts w:ascii="Consolas" w:hAnsi="Consolas" w:cs="Consolas"/>
        </w:rPr>
        <w:t>from LoggingStringsEnglish import *</w:t>
      </w:r>
    </w:p>
    <w:p w:rsidR="00D577FD" w:rsidRPr="00007E18" w:rsidRDefault="00D577FD" w:rsidP="00007E18">
      <w:pPr>
        <w:contextualSpacing/>
        <w:rPr>
          <w:rFonts w:ascii="Consolas" w:hAnsi="Consolas" w:cs="Consolas"/>
        </w:rPr>
      </w:pPr>
    </w:p>
    <w:p w:rsidR="00D577FD" w:rsidRPr="00007E18" w:rsidRDefault="00D577FD" w:rsidP="00007E18">
      <w:pPr>
        <w:contextualSpacing/>
        <w:rPr>
          <w:rFonts w:ascii="Consolas" w:hAnsi="Consolas" w:cs="Consolas"/>
        </w:rPr>
      </w:pPr>
      <w:r w:rsidRPr="00007E18">
        <w:rPr>
          <w:rFonts w:ascii="Consolas" w:hAnsi="Consolas" w:cs="Consolas"/>
        </w:rPr>
        <w:t>import random</w:t>
      </w:r>
    </w:p>
    <w:p w:rsidR="00D577FD" w:rsidRPr="00007E18" w:rsidRDefault="00D577FD" w:rsidP="00007E18">
      <w:pPr>
        <w:contextualSpacing/>
        <w:rPr>
          <w:rFonts w:ascii="Consolas" w:hAnsi="Consolas" w:cs="Consolas"/>
        </w:rPr>
      </w:pPr>
    </w:p>
    <w:p w:rsidR="00D577FD" w:rsidRPr="00007E18" w:rsidRDefault="00D577FD" w:rsidP="00007E18">
      <w:pPr>
        <w:contextualSpacing/>
        <w:rPr>
          <w:rFonts w:ascii="Consolas" w:hAnsi="Consolas" w:cs="Consolas"/>
        </w:rPr>
      </w:pPr>
      <w:r w:rsidRPr="00007E18">
        <w:rPr>
          <w:rFonts w:ascii="Consolas" w:hAnsi="Consolas" w:cs="Consolas"/>
        </w:rPr>
        <w:t>with open(LANGUAGE_FILENAME, READ_MODE) as f:</w:t>
      </w:r>
    </w:p>
    <w:p w:rsidR="00D577FD" w:rsidRPr="00007E18" w:rsidRDefault="00D577FD" w:rsidP="00007E18">
      <w:pPr>
        <w:contextualSpacing/>
        <w:rPr>
          <w:rFonts w:ascii="Consolas" w:hAnsi="Consolas" w:cs="Consolas"/>
        </w:rPr>
      </w:pPr>
      <w:r w:rsidRPr="00007E18">
        <w:rPr>
          <w:rFonts w:ascii="Consolas" w:hAnsi="Consolas" w:cs="Consolas"/>
        </w:rPr>
        <w:t xml:space="preserve">    Language = f.readline()</w:t>
      </w:r>
    </w:p>
    <w:p w:rsidR="00D577FD" w:rsidRPr="00007E18" w:rsidRDefault="00D577FD" w:rsidP="00007E18">
      <w:pPr>
        <w:contextualSpacing/>
        <w:rPr>
          <w:rFonts w:ascii="Consolas" w:hAnsi="Consolas" w:cs="Consolas"/>
        </w:rPr>
      </w:pPr>
      <w:r w:rsidRPr="00007E18">
        <w:rPr>
          <w:rFonts w:ascii="Consolas" w:hAnsi="Consolas" w:cs="Consolas"/>
        </w:rPr>
        <w:t xml:space="preserve">    if Language == "GERMAN":</w:t>
      </w:r>
    </w:p>
    <w:p w:rsidR="00D577FD" w:rsidRPr="00007E18" w:rsidRDefault="00D577FD" w:rsidP="00007E18">
      <w:pPr>
        <w:contextualSpacing/>
        <w:rPr>
          <w:rFonts w:ascii="Consolas" w:hAnsi="Consolas" w:cs="Consolas"/>
        </w:rPr>
      </w:pPr>
      <w:r w:rsidRPr="00007E18">
        <w:rPr>
          <w:rFonts w:ascii="Consolas" w:hAnsi="Consolas" w:cs="Consolas"/>
        </w:rPr>
        <w:t xml:space="preserve">        from SearchResultsScreenStringsGerman import *</w:t>
      </w:r>
    </w:p>
    <w:p w:rsidR="00D577FD" w:rsidRPr="00007E18" w:rsidRDefault="00D577FD" w:rsidP="00007E18">
      <w:pPr>
        <w:contextualSpacing/>
        <w:rPr>
          <w:rFonts w:ascii="Consolas" w:hAnsi="Consolas" w:cs="Consolas"/>
        </w:rPr>
      </w:pPr>
      <w:r w:rsidRPr="00007E18">
        <w:rPr>
          <w:rFonts w:ascii="Consolas" w:hAnsi="Consolas" w:cs="Consolas"/>
        </w:rPr>
        <w:t xml:space="preserve">        from PopupsStringsGerman import *</w:t>
      </w:r>
    </w:p>
    <w:p w:rsidR="00D577FD" w:rsidRPr="00007E18" w:rsidRDefault="00D577FD" w:rsidP="00007E18">
      <w:pPr>
        <w:contextualSpacing/>
        <w:rPr>
          <w:rFonts w:ascii="Consolas" w:hAnsi="Consolas" w:cs="Consolas"/>
        </w:rPr>
      </w:pPr>
      <w:r w:rsidRPr="00007E18">
        <w:rPr>
          <w:rFonts w:ascii="Consolas" w:hAnsi="Consolas" w:cs="Consolas"/>
        </w:rPr>
        <w:t xml:space="preserve">        from DropdownMenuStringsGerman import *</w:t>
      </w:r>
    </w:p>
    <w:p w:rsidR="00D577FD" w:rsidRPr="00007E18" w:rsidRDefault="00D577FD" w:rsidP="00007E18">
      <w:pPr>
        <w:contextualSpacing/>
        <w:rPr>
          <w:rFonts w:ascii="Consolas" w:hAnsi="Consolas" w:cs="Consolas"/>
        </w:rPr>
      </w:pPr>
      <w:r w:rsidRPr="00007E18">
        <w:rPr>
          <w:rFonts w:ascii="Consolas" w:hAnsi="Consolas" w:cs="Consolas"/>
        </w:rPr>
        <w:t xml:space="preserve">    else:</w:t>
      </w:r>
    </w:p>
    <w:p w:rsidR="00D577FD" w:rsidRPr="00007E18" w:rsidRDefault="00D577FD" w:rsidP="00007E18">
      <w:pPr>
        <w:contextualSpacing/>
        <w:rPr>
          <w:rFonts w:ascii="Consolas" w:hAnsi="Consolas" w:cs="Consolas"/>
        </w:rPr>
      </w:pPr>
      <w:r w:rsidRPr="00007E18">
        <w:rPr>
          <w:rFonts w:ascii="Consolas" w:hAnsi="Consolas" w:cs="Consolas"/>
        </w:rPr>
        <w:t xml:space="preserve">        from SearchResultsScreenStringsEnglish import *</w:t>
      </w:r>
    </w:p>
    <w:p w:rsidR="00D577FD" w:rsidRPr="00007E18" w:rsidRDefault="00D577FD" w:rsidP="00007E18">
      <w:pPr>
        <w:contextualSpacing/>
        <w:rPr>
          <w:rFonts w:ascii="Consolas" w:hAnsi="Consolas" w:cs="Consolas"/>
        </w:rPr>
      </w:pPr>
      <w:r w:rsidRPr="00007E18">
        <w:rPr>
          <w:rFonts w:ascii="Consolas" w:hAnsi="Consolas" w:cs="Consolas"/>
        </w:rPr>
        <w:t xml:space="preserve">        from PopupsStringsEnglish import *</w:t>
      </w:r>
    </w:p>
    <w:p w:rsidR="00D577FD" w:rsidRPr="00007E18" w:rsidRDefault="00D577FD" w:rsidP="00007E18">
      <w:pPr>
        <w:contextualSpacing/>
        <w:rPr>
          <w:rFonts w:ascii="Consolas" w:hAnsi="Consolas" w:cs="Consolas"/>
        </w:rPr>
      </w:pPr>
      <w:r w:rsidRPr="00007E18">
        <w:rPr>
          <w:rFonts w:ascii="Consolas" w:hAnsi="Consolas" w:cs="Consolas"/>
        </w:rPr>
        <w:t xml:space="preserve">        from DropdownMenuStringsEnglish import *</w:t>
      </w:r>
    </w:p>
    <w:p w:rsidR="00D577FD" w:rsidRPr="00007E18" w:rsidRDefault="00D577FD" w:rsidP="00007E18">
      <w:pPr>
        <w:contextualSpacing/>
        <w:rPr>
          <w:rFonts w:ascii="Consolas" w:hAnsi="Consolas" w:cs="Consolas"/>
        </w:rPr>
      </w:pPr>
    </w:p>
    <w:p w:rsidR="00D577FD" w:rsidRPr="00007E18" w:rsidRDefault="00D577FD" w:rsidP="00007E18">
      <w:pPr>
        <w:contextualSpacing/>
        <w:rPr>
          <w:rFonts w:ascii="Consolas" w:hAnsi="Consolas" w:cs="Consolas"/>
        </w:rPr>
      </w:pPr>
      <w:r w:rsidRPr="00007E18">
        <w:rPr>
          <w:rFonts w:ascii="Consolas" w:hAnsi="Consolas" w:cs="Consolas"/>
        </w:rPr>
        <w:t>import re</w:t>
      </w:r>
    </w:p>
    <w:p w:rsidR="00D577FD" w:rsidRPr="00007E18" w:rsidRDefault="00D577FD" w:rsidP="00007E18">
      <w:pPr>
        <w:contextualSpacing/>
        <w:rPr>
          <w:rFonts w:ascii="Consolas" w:hAnsi="Consolas" w:cs="Consolas"/>
        </w:rPr>
      </w:pPr>
    </w:p>
    <w:p w:rsidR="00D577FD" w:rsidRPr="00007E18" w:rsidRDefault="00D577FD" w:rsidP="00007E18">
      <w:pPr>
        <w:contextualSpacing/>
        <w:rPr>
          <w:rFonts w:ascii="Consolas" w:hAnsi="Consolas" w:cs="Consolas"/>
        </w:rPr>
      </w:pPr>
      <w:r w:rsidRPr="00007E18">
        <w:rPr>
          <w:rFonts w:ascii="Consolas" w:hAnsi="Consolas" w:cs="Consolas"/>
        </w:rPr>
        <w:t>class SearchResultsScreen(Frame):</w:t>
      </w:r>
    </w:p>
    <w:p w:rsidR="00D577FD" w:rsidRPr="00007E18" w:rsidRDefault="00D577FD" w:rsidP="00007E18">
      <w:pPr>
        <w:contextualSpacing/>
        <w:rPr>
          <w:rFonts w:ascii="Consolas" w:hAnsi="Consolas" w:cs="Consolas"/>
        </w:rPr>
      </w:pPr>
      <w:r w:rsidRPr="00007E18">
        <w:rPr>
          <w:rFonts w:ascii="Consolas" w:hAnsi="Consolas" w:cs="Consolas"/>
        </w:rPr>
        <w:t xml:space="preserve">    def __init__(self, parent, names, departments, DOBs, genders,</w:t>
      </w:r>
    </w:p>
    <w:p w:rsidR="00D577FD" w:rsidRPr="00007E18" w:rsidRDefault="00D577FD" w:rsidP="00007E18">
      <w:pPr>
        <w:contextualSpacing/>
        <w:rPr>
          <w:rFonts w:ascii="Consolas" w:hAnsi="Consolas" w:cs="Consolas"/>
        </w:rPr>
      </w:pPr>
      <w:r w:rsidRPr="00007E18">
        <w:rPr>
          <w:rFonts w:ascii="Consolas" w:hAnsi="Consolas" w:cs="Consolas"/>
        </w:rPr>
        <w:t xml:space="preserve">                 salaries, codes, searchIn, searchFor):</w:t>
      </w:r>
    </w:p>
    <w:p w:rsidR="00D577FD" w:rsidRPr="00007E18" w:rsidRDefault="00D577FD" w:rsidP="00007E18">
      <w:pPr>
        <w:contextualSpacing/>
        <w:rPr>
          <w:rFonts w:ascii="Consolas" w:hAnsi="Consolas" w:cs="Consolas"/>
        </w:rPr>
      </w:pPr>
      <w:r w:rsidRPr="00007E18">
        <w:rPr>
          <w:rFonts w:ascii="Consolas" w:hAnsi="Consolas" w:cs="Consolas"/>
        </w:rPr>
        <w:t xml:space="preserve">        Frame.__init__(self, parent)</w:t>
      </w:r>
    </w:p>
    <w:p w:rsidR="00D577FD" w:rsidRPr="00007E18" w:rsidRDefault="00D577FD" w:rsidP="00007E18">
      <w:pPr>
        <w:contextualSpacing/>
        <w:rPr>
          <w:rFonts w:ascii="Consolas" w:hAnsi="Consolas" w:cs="Consolas"/>
        </w:rPr>
      </w:pPr>
      <w:r w:rsidRPr="00007E18">
        <w:rPr>
          <w:rFonts w:ascii="Consolas" w:hAnsi="Consolas" w:cs="Consolas"/>
        </w:rPr>
        <w:t xml:space="preserve">        with open(LOG_FILENAME, APPEND_MODE) as f:</w:t>
      </w:r>
    </w:p>
    <w:p w:rsidR="00D577FD" w:rsidRPr="00007E18" w:rsidRDefault="00D577FD" w:rsidP="00007E18">
      <w:pPr>
        <w:contextualSpacing/>
        <w:rPr>
          <w:rFonts w:ascii="Consolas" w:hAnsi="Consolas" w:cs="Consolas"/>
        </w:rPr>
      </w:pPr>
      <w:r w:rsidRPr="00007E18">
        <w:rPr>
          <w:rFonts w:ascii="Consolas" w:hAnsi="Consolas" w:cs="Consolas"/>
        </w:rPr>
        <w:lastRenderedPageBreak/>
        <w:t xml:space="preserve">            f.write(TimeStamp() + INSTANCE_OF_SEARCHRESULTSSCREEN_TEXT + str(self) + PARENT_TEXT + str(parent) + "\n")</w:t>
      </w:r>
    </w:p>
    <w:p w:rsidR="00D577FD" w:rsidRPr="00007E18" w:rsidRDefault="00D577FD" w:rsidP="00007E18">
      <w:pPr>
        <w:contextualSpacing/>
        <w:rPr>
          <w:rFonts w:ascii="Consolas" w:hAnsi="Consolas" w:cs="Consolas"/>
        </w:rPr>
      </w:pPr>
    </w:p>
    <w:p w:rsidR="00D577FD" w:rsidRPr="00007E18" w:rsidRDefault="00D577FD" w:rsidP="00007E18">
      <w:pPr>
        <w:contextualSpacing/>
        <w:rPr>
          <w:rFonts w:ascii="Consolas" w:hAnsi="Consolas" w:cs="Consolas"/>
        </w:rPr>
      </w:pPr>
      <w:r w:rsidRPr="00007E18">
        <w:rPr>
          <w:rFonts w:ascii="Consolas" w:hAnsi="Consolas" w:cs="Consolas"/>
        </w:rPr>
        <w:t xml:space="preserve">        self.parent = parent</w:t>
      </w:r>
    </w:p>
    <w:p w:rsidR="00D577FD" w:rsidRPr="00007E18" w:rsidRDefault="00D577FD" w:rsidP="00007E18">
      <w:pPr>
        <w:contextualSpacing/>
        <w:rPr>
          <w:rFonts w:ascii="Consolas" w:hAnsi="Consolas" w:cs="Consolas"/>
        </w:rPr>
      </w:pPr>
      <w:r w:rsidRPr="00007E18">
        <w:rPr>
          <w:rFonts w:ascii="Consolas" w:hAnsi="Consolas" w:cs="Consolas"/>
        </w:rPr>
        <w:t xml:space="preserve">        self.names = names</w:t>
      </w:r>
    </w:p>
    <w:p w:rsidR="00D577FD" w:rsidRPr="00007E18" w:rsidRDefault="00D577FD" w:rsidP="00007E18">
      <w:pPr>
        <w:contextualSpacing/>
        <w:rPr>
          <w:rFonts w:ascii="Consolas" w:hAnsi="Consolas" w:cs="Consolas"/>
        </w:rPr>
      </w:pPr>
      <w:r w:rsidRPr="00007E18">
        <w:rPr>
          <w:rFonts w:ascii="Consolas" w:hAnsi="Consolas" w:cs="Consolas"/>
        </w:rPr>
        <w:t xml:space="preserve">        self.departments = departments</w:t>
      </w:r>
    </w:p>
    <w:p w:rsidR="00D577FD" w:rsidRPr="00007E18" w:rsidRDefault="00D577FD" w:rsidP="00007E18">
      <w:pPr>
        <w:contextualSpacing/>
        <w:rPr>
          <w:rFonts w:ascii="Consolas" w:hAnsi="Consolas" w:cs="Consolas"/>
        </w:rPr>
      </w:pPr>
      <w:r w:rsidRPr="00007E18">
        <w:rPr>
          <w:rFonts w:ascii="Consolas" w:hAnsi="Consolas" w:cs="Consolas"/>
        </w:rPr>
        <w:t xml:space="preserve">        self.DOBs = DOBs</w:t>
      </w:r>
    </w:p>
    <w:p w:rsidR="00D577FD" w:rsidRPr="00007E18" w:rsidRDefault="00D577FD" w:rsidP="00007E18">
      <w:pPr>
        <w:contextualSpacing/>
        <w:rPr>
          <w:rFonts w:ascii="Consolas" w:hAnsi="Consolas" w:cs="Consolas"/>
        </w:rPr>
      </w:pPr>
      <w:r w:rsidRPr="00007E18">
        <w:rPr>
          <w:rFonts w:ascii="Consolas" w:hAnsi="Consolas" w:cs="Consolas"/>
        </w:rPr>
        <w:t xml:space="preserve">        self.genders = genders</w:t>
      </w:r>
    </w:p>
    <w:p w:rsidR="00D577FD" w:rsidRPr="00007E18" w:rsidRDefault="00D577FD" w:rsidP="00007E18">
      <w:pPr>
        <w:contextualSpacing/>
        <w:rPr>
          <w:rFonts w:ascii="Consolas" w:hAnsi="Consolas" w:cs="Consolas"/>
        </w:rPr>
      </w:pPr>
      <w:r w:rsidRPr="00007E18">
        <w:rPr>
          <w:rFonts w:ascii="Consolas" w:hAnsi="Consolas" w:cs="Consolas"/>
        </w:rPr>
        <w:t xml:space="preserve">        self.salaries = salaries</w:t>
      </w:r>
    </w:p>
    <w:p w:rsidR="00D577FD" w:rsidRPr="00007E18" w:rsidRDefault="00D577FD" w:rsidP="00007E18">
      <w:pPr>
        <w:contextualSpacing/>
        <w:rPr>
          <w:rFonts w:ascii="Consolas" w:hAnsi="Consolas" w:cs="Consolas"/>
        </w:rPr>
      </w:pPr>
      <w:r w:rsidRPr="00007E18">
        <w:rPr>
          <w:rFonts w:ascii="Consolas" w:hAnsi="Consolas" w:cs="Consolas"/>
        </w:rPr>
        <w:t xml:space="preserve">        self.codes = codes</w:t>
      </w:r>
    </w:p>
    <w:p w:rsidR="00D577FD" w:rsidRPr="00007E18" w:rsidRDefault="00D577FD" w:rsidP="00007E18">
      <w:pPr>
        <w:contextualSpacing/>
        <w:rPr>
          <w:rFonts w:ascii="Consolas" w:hAnsi="Consolas" w:cs="Consolas"/>
        </w:rPr>
      </w:pPr>
      <w:r w:rsidRPr="00007E18">
        <w:rPr>
          <w:rFonts w:ascii="Consolas" w:hAnsi="Consolas" w:cs="Consolas"/>
        </w:rPr>
        <w:t xml:space="preserve">        self.searchIn = searchIn</w:t>
      </w:r>
    </w:p>
    <w:p w:rsidR="00D577FD" w:rsidRPr="00007E18" w:rsidRDefault="00D577FD" w:rsidP="00007E18">
      <w:pPr>
        <w:contextualSpacing/>
        <w:rPr>
          <w:rFonts w:ascii="Consolas" w:hAnsi="Consolas" w:cs="Consolas"/>
        </w:rPr>
      </w:pPr>
      <w:r w:rsidRPr="00007E18">
        <w:rPr>
          <w:rFonts w:ascii="Consolas" w:hAnsi="Consolas" w:cs="Consolas"/>
        </w:rPr>
        <w:t xml:space="preserve">        self.searchFor = searchFor</w:t>
      </w:r>
    </w:p>
    <w:p w:rsidR="00D577FD" w:rsidRPr="00007E18" w:rsidRDefault="00D577FD" w:rsidP="00007E18">
      <w:pPr>
        <w:contextualSpacing/>
        <w:rPr>
          <w:rFonts w:ascii="Consolas" w:hAnsi="Consolas" w:cs="Consolas"/>
        </w:rPr>
      </w:pPr>
    </w:p>
    <w:p w:rsidR="00D577FD" w:rsidRPr="00007E18" w:rsidRDefault="00D577FD" w:rsidP="00007E18">
      <w:pPr>
        <w:contextualSpacing/>
        <w:rPr>
          <w:rFonts w:ascii="Consolas" w:hAnsi="Consolas" w:cs="Consolas"/>
        </w:rPr>
      </w:pPr>
      <w:r w:rsidRPr="00007E18">
        <w:rPr>
          <w:rFonts w:ascii="Consolas" w:hAnsi="Consolas" w:cs="Consolas"/>
        </w:rPr>
        <w:t xml:space="preserve">        self.initialiseUI()</w:t>
      </w:r>
    </w:p>
    <w:p w:rsidR="00D577FD" w:rsidRPr="00007E18" w:rsidRDefault="00D577FD" w:rsidP="00007E18">
      <w:pPr>
        <w:contextualSpacing/>
        <w:rPr>
          <w:rFonts w:ascii="Consolas" w:hAnsi="Consolas" w:cs="Consolas"/>
        </w:rPr>
      </w:pPr>
    </w:p>
    <w:p w:rsidR="00D577FD" w:rsidRPr="00007E18" w:rsidRDefault="00D577FD" w:rsidP="00007E18">
      <w:pPr>
        <w:contextualSpacing/>
        <w:rPr>
          <w:rFonts w:ascii="Consolas" w:hAnsi="Consolas" w:cs="Consolas"/>
        </w:rPr>
      </w:pPr>
      <w:r w:rsidRPr="00007E18">
        <w:rPr>
          <w:rFonts w:ascii="Consolas" w:hAnsi="Consolas" w:cs="Consolas"/>
        </w:rPr>
        <w:t xml:space="preserve">    def initialiseUI(self):</w:t>
      </w:r>
    </w:p>
    <w:p w:rsidR="00D577FD" w:rsidRPr="00007E18" w:rsidRDefault="00D577FD" w:rsidP="00007E18">
      <w:pPr>
        <w:contextualSpacing/>
        <w:rPr>
          <w:rFonts w:ascii="Consolas" w:hAnsi="Consolas" w:cs="Consolas"/>
        </w:rPr>
      </w:pPr>
    </w:p>
    <w:p w:rsidR="00D577FD" w:rsidRPr="00007E18" w:rsidRDefault="00D577FD" w:rsidP="00007E18">
      <w:pPr>
        <w:contextualSpacing/>
        <w:rPr>
          <w:rFonts w:ascii="Consolas" w:hAnsi="Consolas" w:cs="Consolas"/>
        </w:rPr>
      </w:pPr>
      <w:r w:rsidRPr="00007E18">
        <w:rPr>
          <w:rFonts w:ascii="Consolas" w:hAnsi="Consolas" w:cs="Consolas"/>
        </w:rPr>
        <w:t xml:space="preserve">        global listboxOne</w:t>
      </w:r>
    </w:p>
    <w:p w:rsidR="00D577FD" w:rsidRPr="00007E18" w:rsidRDefault="00D577FD" w:rsidP="00007E18">
      <w:pPr>
        <w:contextualSpacing/>
        <w:rPr>
          <w:rFonts w:ascii="Consolas" w:hAnsi="Consolas" w:cs="Consolas"/>
        </w:rPr>
      </w:pPr>
      <w:r w:rsidRPr="00007E18">
        <w:rPr>
          <w:rFonts w:ascii="Consolas" w:hAnsi="Consolas" w:cs="Consolas"/>
        </w:rPr>
        <w:t xml:space="preserve">        global listboxTwo</w:t>
      </w:r>
    </w:p>
    <w:p w:rsidR="00D577FD" w:rsidRPr="00007E18" w:rsidRDefault="00D577FD" w:rsidP="00007E18">
      <w:pPr>
        <w:contextualSpacing/>
        <w:rPr>
          <w:rFonts w:ascii="Consolas" w:hAnsi="Consolas" w:cs="Consolas"/>
        </w:rPr>
      </w:pPr>
      <w:r w:rsidRPr="00007E18">
        <w:rPr>
          <w:rFonts w:ascii="Consolas" w:hAnsi="Consolas" w:cs="Consolas"/>
        </w:rPr>
        <w:t xml:space="preserve">        global listboxThree</w:t>
      </w:r>
    </w:p>
    <w:p w:rsidR="00D577FD" w:rsidRPr="00007E18" w:rsidRDefault="00D577FD" w:rsidP="00007E18">
      <w:pPr>
        <w:contextualSpacing/>
        <w:rPr>
          <w:rFonts w:ascii="Consolas" w:hAnsi="Consolas" w:cs="Consolas"/>
        </w:rPr>
      </w:pPr>
      <w:r w:rsidRPr="00007E18">
        <w:rPr>
          <w:rFonts w:ascii="Consolas" w:hAnsi="Consolas" w:cs="Consolas"/>
        </w:rPr>
        <w:t xml:space="preserve">        global listboxFour</w:t>
      </w:r>
    </w:p>
    <w:p w:rsidR="00D577FD" w:rsidRPr="00007E18" w:rsidRDefault="00D577FD" w:rsidP="00007E18">
      <w:pPr>
        <w:contextualSpacing/>
        <w:rPr>
          <w:rFonts w:ascii="Consolas" w:hAnsi="Consolas" w:cs="Consolas"/>
        </w:rPr>
      </w:pPr>
      <w:r w:rsidRPr="00007E18">
        <w:rPr>
          <w:rFonts w:ascii="Consolas" w:hAnsi="Consolas" w:cs="Consolas"/>
        </w:rPr>
        <w:t xml:space="preserve">        global listboxFive</w:t>
      </w:r>
    </w:p>
    <w:p w:rsidR="00D577FD" w:rsidRPr="00007E18" w:rsidRDefault="00D577FD" w:rsidP="00007E18">
      <w:pPr>
        <w:contextualSpacing/>
        <w:rPr>
          <w:rFonts w:ascii="Consolas" w:hAnsi="Consolas" w:cs="Consolas"/>
        </w:rPr>
      </w:pPr>
      <w:r w:rsidRPr="00007E18">
        <w:rPr>
          <w:rFonts w:ascii="Consolas" w:hAnsi="Consolas" w:cs="Consolas"/>
        </w:rPr>
        <w:t xml:space="preserve">        global listboxSix</w:t>
      </w:r>
    </w:p>
    <w:p w:rsidR="00D577FD" w:rsidRPr="00007E18" w:rsidRDefault="00D577FD" w:rsidP="00007E18">
      <w:pPr>
        <w:contextualSpacing/>
        <w:rPr>
          <w:rFonts w:ascii="Consolas" w:hAnsi="Consolas" w:cs="Consolas"/>
        </w:rPr>
      </w:pPr>
    </w:p>
    <w:p w:rsidR="00D577FD" w:rsidRPr="00007E18" w:rsidRDefault="00D577FD" w:rsidP="00007E18">
      <w:pPr>
        <w:contextualSpacing/>
        <w:rPr>
          <w:rFonts w:ascii="Consolas" w:hAnsi="Consolas" w:cs="Consolas"/>
        </w:rPr>
      </w:pPr>
      <w:r w:rsidRPr="00007E18">
        <w:rPr>
          <w:rFonts w:ascii="Consolas" w:hAnsi="Consolas" w:cs="Consolas"/>
        </w:rPr>
        <w:t xml:space="preserve">        self.parent.title(WINDOW_TITLE)</w:t>
      </w:r>
    </w:p>
    <w:p w:rsidR="00D577FD" w:rsidRPr="00007E18" w:rsidRDefault="00D577FD" w:rsidP="00007E18">
      <w:pPr>
        <w:contextualSpacing/>
        <w:rPr>
          <w:rFonts w:ascii="Consolas" w:hAnsi="Consolas" w:cs="Consolas"/>
        </w:rPr>
      </w:pPr>
    </w:p>
    <w:p w:rsidR="00D577FD" w:rsidRPr="00007E18" w:rsidRDefault="00D577FD" w:rsidP="00007E18">
      <w:pPr>
        <w:contextualSpacing/>
        <w:rPr>
          <w:rFonts w:ascii="Consolas" w:hAnsi="Consolas" w:cs="Consolas"/>
        </w:rPr>
      </w:pPr>
      <w:r w:rsidRPr="00007E18">
        <w:rPr>
          <w:rFonts w:ascii="Consolas" w:hAnsi="Consolas" w:cs="Consolas"/>
        </w:rPr>
        <w:t xml:space="preserve">        menubar = Menu(self.parent)</w:t>
      </w:r>
    </w:p>
    <w:p w:rsidR="00D577FD" w:rsidRPr="00007E18" w:rsidRDefault="00D577FD" w:rsidP="00007E18">
      <w:pPr>
        <w:contextualSpacing/>
        <w:rPr>
          <w:rFonts w:ascii="Consolas" w:hAnsi="Consolas" w:cs="Consolas"/>
        </w:rPr>
      </w:pPr>
      <w:r w:rsidRPr="00007E18">
        <w:rPr>
          <w:rFonts w:ascii="Consolas" w:hAnsi="Consolas" w:cs="Consolas"/>
        </w:rPr>
        <w:t xml:space="preserve">        self.parent.config(menu=menubar)</w:t>
      </w:r>
    </w:p>
    <w:p w:rsidR="00D577FD" w:rsidRPr="00007E18" w:rsidRDefault="00D577FD" w:rsidP="00007E18">
      <w:pPr>
        <w:contextualSpacing/>
        <w:rPr>
          <w:rFonts w:ascii="Consolas" w:hAnsi="Consolas" w:cs="Consolas"/>
        </w:rPr>
      </w:pPr>
    </w:p>
    <w:p w:rsidR="00D577FD" w:rsidRPr="00007E18" w:rsidRDefault="00D577FD" w:rsidP="00007E18">
      <w:pPr>
        <w:contextualSpacing/>
        <w:rPr>
          <w:rFonts w:ascii="Consolas" w:hAnsi="Consolas" w:cs="Consolas"/>
        </w:rPr>
      </w:pPr>
      <w:r w:rsidRPr="00007E18">
        <w:rPr>
          <w:rFonts w:ascii="Consolas" w:hAnsi="Consolas" w:cs="Consolas"/>
        </w:rPr>
        <w:t xml:space="preserve">        fileMenu = Menu(menubar)</w:t>
      </w:r>
    </w:p>
    <w:p w:rsidR="00D577FD" w:rsidRPr="00007E18" w:rsidRDefault="00D577FD" w:rsidP="00007E18">
      <w:pPr>
        <w:contextualSpacing/>
        <w:rPr>
          <w:rFonts w:ascii="Consolas" w:hAnsi="Consolas" w:cs="Consolas"/>
        </w:rPr>
      </w:pPr>
    </w:p>
    <w:p w:rsidR="00D577FD" w:rsidRPr="00007E18" w:rsidRDefault="00D577FD" w:rsidP="00007E18">
      <w:pPr>
        <w:contextualSpacing/>
        <w:rPr>
          <w:rFonts w:ascii="Consolas" w:hAnsi="Consolas" w:cs="Consolas"/>
        </w:rPr>
      </w:pPr>
      <w:r w:rsidRPr="00007E18">
        <w:rPr>
          <w:rFonts w:ascii="Consolas" w:hAnsi="Consolas" w:cs="Consolas"/>
        </w:rPr>
        <w:t xml:space="preserve">        fileMenu.add_command(label=DROPDOWN_BACK_TEXT, underline=0, command=self.onBack)</w:t>
      </w:r>
    </w:p>
    <w:p w:rsidR="00D577FD" w:rsidRPr="00007E18" w:rsidRDefault="00D577FD" w:rsidP="00007E18">
      <w:pPr>
        <w:contextualSpacing/>
        <w:rPr>
          <w:rFonts w:ascii="Consolas" w:hAnsi="Consolas" w:cs="Consolas"/>
        </w:rPr>
      </w:pPr>
    </w:p>
    <w:p w:rsidR="00D577FD" w:rsidRPr="00007E18" w:rsidRDefault="00D577FD" w:rsidP="00007E18">
      <w:pPr>
        <w:contextualSpacing/>
        <w:rPr>
          <w:rFonts w:ascii="Consolas" w:hAnsi="Consolas" w:cs="Consolas"/>
        </w:rPr>
      </w:pPr>
      <w:r w:rsidRPr="00007E18">
        <w:rPr>
          <w:rFonts w:ascii="Consolas" w:hAnsi="Consolas" w:cs="Consolas"/>
        </w:rPr>
        <w:t xml:space="preserve">        fileMenu.add_separator()</w:t>
      </w:r>
    </w:p>
    <w:p w:rsidR="00D577FD" w:rsidRPr="00007E18" w:rsidRDefault="00D577FD" w:rsidP="00007E18">
      <w:pPr>
        <w:contextualSpacing/>
        <w:rPr>
          <w:rFonts w:ascii="Consolas" w:hAnsi="Consolas" w:cs="Consolas"/>
        </w:rPr>
      </w:pPr>
    </w:p>
    <w:p w:rsidR="00D577FD" w:rsidRPr="00007E18" w:rsidRDefault="00D577FD" w:rsidP="00007E18">
      <w:pPr>
        <w:contextualSpacing/>
        <w:rPr>
          <w:rFonts w:ascii="Consolas" w:hAnsi="Consolas" w:cs="Consolas"/>
        </w:rPr>
      </w:pPr>
      <w:r w:rsidRPr="00007E18">
        <w:rPr>
          <w:rFonts w:ascii="Consolas" w:hAnsi="Consolas" w:cs="Consolas"/>
        </w:rPr>
        <w:t xml:space="preserve">        fileMenu.add_command(label=DROPDOWN_HELP_TEXT, underline=0, command=self.Help)</w:t>
      </w:r>
    </w:p>
    <w:p w:rsidR="00D577FD" w:rsidRPr="00007E18" w:rsidRDefault="00D577FD" w:rsidP="00007E18">
      <w:pPr>
        <w:contextualSpacing/>
        <w:rPr>
          <w:rFonts w:ascii="Consolas" w:hAnsi="Consolas" w:cs="Consolas"/>
        </w:rPr>
      </w:pPr>
      <w:r w:rsidRPr="00007E18">
        <w:rPr>
          <w:rFonts w:ascii="Consolas" w:hAnsi="Consolas" w:cs="Consolas"/>
        </w:rPr>
        <w:t xml:space="preserve">        </w:t>
      </w:r>
    </w:p>
    <w:p w:rsidR="00D577FD" w:rsidRPr="00007E18" w:rsidRDefault="00D577FD" w:rsidP="00007E18">
      <w:pPr>
        <w:contextualSpacing/>
        <w:rPr>
          <w:rFonts w:ascii="Consolas" w:hAnsi="Consolas" w:cs="Consolas"/>
        </w:rPr>
      </w:pPr>
      <w:r w:rsidRPr="00007E18">
        <w:rPr>
          <w:rFonts w:ascii="Consolas" w:hAnsi="Consolas" w:cs="Consolas"/>
        </w:rPr>
        <w:t xml:space="preserve">        fileMenu.add_separator()</w:t>
      </w:r>
    </w:p>
    <w:p w:rsidR="00D577FD" w:rsidRPr="00007E18" w:rsidRDefault="00D577FD" w:rsidP="00007E18">
      <w:pPr>
        <w:contextualSpacing/>
        <w:rPr>
          <w:rFonts w:ascii="Consolas" w:hAnsi="Consolas" w:cs="Consolas"/>
        </w:rPr>
      </w:pPr>
    </w:p>
    <w:p w:rsidR="00D577FD" w:rsidRPr="00007E18" w:rsidRDefault="00D577FD" w:rsidP="00007E18">
      <w:pPr>
        <w:contextualSpacing/>
        <w:rPr>
          <w:rFonts w:ascii="Consolas" w:hAnsi="Consolas" w:cs="Consolas"/>
        </w:rPr>
      </w:pPr>
      <w:r w:rsidRPr="00007E18">
        <w:rPr>
          <w:rFonts w:ascii="Consolas" w:hAnsi="Consolas" w:cs="Consolas"/>
        </w:rPr>
        <w:t xml:space="preserve">        statsMenu = Menu(menubar)</w:t>
      </w:r>
    </w:p>
    <w:p w:rsidR="00D577FD" w:rsidRPr="00007E18" w:rsidRDefault="00D577FD" w:rsidP="00007E18">
      <w:pPr>
        <w:contextualSpacing/>
        <w:rPr>
          <w:rFonts w:ascii="Consolas" w:hAnsi="Consolas" w:cs="Consolas"/>
        </w:rPr>
      </w:pPr>
    </w:p>
    <w:p w:rsidR="00D577FD" w:rsidRPr="00007E18" w:rsidRDefault="00D577FD" w:rsidP="00007E18">
      <w:pPr>
        <w:contextualSpacing/>
        <w:rPr>
          <w:rFonts w:ascii="Consolas" w:hAnsi="Consolas" w:cs="Consolas"/>
        </w:rPr>
      </w:pPr>
      <w:r w:rsidRPr="00007E18">
        <w:rPr>
          <w:rFonts w:ascii="Consolas" w:hAnsi="Consolas" w:cs="Consolas"/>
        </w:rPr>
        <w:t xml:space="preserve">        statsMenu.add_command(label=STATS_TOTAL_EMP_TEXT, underline=0, command=self.TotalEmployees)</w:t>
      </w:r>
    </w:p>
    <w:p w:rsidR="00D577FD" w:rsidRPr="00007E18" w:rsidRDefault="00D577FD" w:rsidP="00007E18">
      <w:pPr>
        <w:contextualSpacing/>
        <w:rPr>
          <w:rFonts w:ascii="Consolas" w:hAnsi="Consolas" w:cs="Consolas"/>
        </w:rPr>
      </w:pPr>
      <w:r w:rsidRPr="00007E18">
        <w:rPr>
          <w:rFonts w:ascii="Consolas" w:hAnsi="Consolas" w:cs="Consolas"/>
        </w:rPr>
        <w:t xml:space="preserve">        statsMenu.add_command(label=STATS_TOTAL_MALE_TEXT, underline=0, command=self.TotalMale)</w:t>
      </w:r>
    </w:p>
    <w:p w:rsidR="00D577FD" w:rsidRPr="00007E18" w:rsidRDefault="00D577FD" w:rsidP="00007E18">
      <w:pPr>
        <w:contextualSpacing/>
        <w:rPr>
          <w:rFonts w:ascii="Consolas" w:hAnsi="Consolas" w:cs="Consolas"/>
        </w:rPr>
      </w:pPr>
      <w:r w:rsidRPr="00007E18">
        <w:rPr>
          <w:rFonts w:ascii="Consolas" w:hAnsi="Consolas" w:cs="Consolas"/>
        </w:rPr>
        <w:lastRenderedPageBreak/>
        <w:t xml:space="preserve">        statsMenu.add_command(label=STATS_TOTAL_FEMALE_TEXT, underline=0, command=self.TotalFemale)</w:t>
      </w:r>
    </w:p>
    <w:p w:rsidR="00D577FD" w:rsidRPr="00007E18" w:rsidRDefault="00D577FD" w:rsidP="00007E18">
      <w:pPr>
        <w:contextualSpacing/>
        <w:rPr>
          <w:rFonts w:ascii="Consolas" w:hAnsi="Consolas" w:cs="Consolas"/>
        </w:rPr>
      </w:pPr>
      <w:r w:rsidRPr="00007E18">
        <w:rPr>
          <w:rFonts w:ascii="Consolas" w:hAnsi="Consolas" w:cs="Consolas"/>
        </w:rPr>
        <w:t xml:space="preserve">        statsMenu.add_command(label=STATS_TOTAL_SALARY_TEXT, underline=0, command=self.TotalSalary)</w:t>
      </w:r>
    </w:p>
    <w:p w:rsidR="00D577FD" w:rsidRPr="00007E18" w:rsidRDefault="00D577FD" w:rsidP="00007E18">
      <w:pPr>
        <w:contextualSpacing/>
        <w:rPr>
          <w:rFonts w:ascii="Consolas" w:hAnsi="Consolas" w:cs="Consolas"/>
        </w:rPr>
      </w:pPr>
      <w:r w:rsidRPr="00007E18">
        <w:rPr>
          <w:rFonts w:ascii="Consolas" w:hAnsi="Consolas" w:cs="Consolas"/>
        </w:rPr>
        <w:t xml:space="preserve">        statsMenu.add_command(label=STATS_TOTAL_TAX_TEXT, underline=0, command=self.TotalTax)</w:t>
      </w:r>
    </w:p>
    <w:p w:rsidR="00D577FD" w:rsidRPr="00007E18" w:rsidRDefault="00D577FD" w:rsidP="00007E18">
      <w:pPr>
        <w:contextualSpacing/>
        <w:rPr>
          <w:rFonts w:ascii="Consolas" w:hAnsi="Consolas" w:cs="Consolas"/>
        </w:rPr>
      </w:pPr>
      <w:r w:rsidRPr="00007E18">
        <w:rPr>
          <w:rFonts w:ascii="Consolas" w:hAnsi="Consolas" w:cs="Consolas"/>
        </w:rPr>
        <w:t xml:space="preserve">        statsMenu.add_command(label=STATS_AVERAGE_SALARY_TEXT, underline=0, command=self.AverageSalary)</w:t>
      </w:r>
    </w:p>
    <w:p w:rsidR="00D577FD" w:rsidRPr="00007E18" w:rsidRDefault="00D577FD" w:rsidP="00007E18">
      <w:pPr>
        <w:contextualSpacing/>
        <w:rPr>
          <w:rFonts w:ascii="Consolas" w:hAnsi="Consolas" w:cs="Consolas"/>
        </w:rPr>
      </w:pPr>
      <w:r w:rsidRPr="00007E18">
        <w:rPr>
          <w:rFonts w:ascii="Consolas" w:hAnsi="Consolas" w:cs="Consolas"/>
        </w:rPr>
        <w:t xml:space="preserve">        statsMenu.add_command(label=STATS_AVERAGE_TAX_TEXT, underline=0, command=self.AverageTax)</w:t>
      </w:r>
    </w:p>
    <w:p w:rsidR="00D577FD" w:rsidRPr="00007E18" w:rsidRDefault="00D577FD" w:rsidP="00007E18">
      <w:pPr>
        <w:contextualSpacing/>
        <w:rPr>
          <w:rFonts w:ascii="Consolas" w:hAnsi="Consolas" w:cs="Consolas"/>
        </w:rPr>
      </w:pPr>
    </w:p>
    <w:p w:rsidR="00D577FD" w:rsidRPr="00007E18" w:rsidRDefault="00D577FD" w:rsidP="00007E18">
      <w:pPr>
        <w:contextualSpacing/>
        <w:rPr>
          <w:rFonts w:ascii="Consolas" w:hAnsi="Consolas" w:cs="Consolas"/>
        </w:rPr>
      </w:pPr>
      <w:r w:rsidRPr="00007E18">
        <w:rPr>
          <w:rFonts w:ascii="Consolas" w:hAnsi="Consolas" w:cs="Consolas"/>
        </w:rPr>
        <w:t xml:space="preserve">        statsMenu.add_separator()</w:t>
      </w:r>
    </w:p>
    <w:p w:rsidR="00D577FD" w:rsidRPr="00007E18" w:rsidRDefault="00D577FD" w:rsidP="00007E18">
      <w:pPr>
        <w:contextualSpacing/>
        <w:rPr>
          <w:rFonts w:ascii="Consolas" w:hAnsi="Consolas" w:cs="Consolas"/>
        </w:rPr>
      </w:pPr>
      <w:r w:rsidRPr="00007E18">
        <w:rPr>
          <w:rFonts w:ascii="Consolas" w:hAnsi="Consolas" w:cs="Consolas"/>
        </w:rPr>
        <w:t xml:space="preserve">        </w:t>
      </w:r>
    </w:p>
    <w:p w:rsidR="00D577FD" w:rsidRPr="00007E18" w:rsidRDefault="00D577FD" w:rsidP="00007E18">
      <w:pPr>
        <w:contextualSpacing/>
        <w:rPr>
          <w:rFonts w:ascii="Consolas" w:hAnsi="Consolas" w:cs="Consolas"/>
        </w:rPr>
      </w:pPr>
      <w:r w:rsidRPr="00007E18">
        <w:rPr>
          <w:rFonts w:ascii="Consolas" w:hAnsi="Consolas" w:cs="Consolas"/>
        </w:rPr>
        <w:t xml:space="preserve">        menubar.add_cascade(label=DROPDOWN_FILE_TEXT, underline=0, menu=fileMenu)</w:t>
      </w:r>
    </w:p>
    <w:p w:rsidR="00D577FD" w:rsidRPr="00007E18" w:rsidRDefault="00D577FD" w:rsidP="00007E18">
      <w:pPr>
        <w:contextualSpacing/>
        <w:rPr>
          <w:rFonts w:ascii="Consolas" w:hAnsi="Consolas" w:cs="Consolas"/>
        </w:rPr>
      </w:pPr>
      <w:r w:rsidRPr="00007E18">
        <w:rPr>
          <w:rFonts w:ascii="Consolas" w:hAnsi="Consolas" w:cs="Consolas"/>
        </w:rPr>
        <w:t xml:space="preserve">        menubar.add_cascade(label=DROPDOWN_STATS_TEXT, underline=0, menu=statsMenu)</w:t>
      </w:r>
    </w:p>
    <w:p w:rsidR="00D577FD" w:rsidRPr="00007E18" w:rsidRDefault="00D577FD" w:rsidP="00007E18">
      <w:pPr>
        <w:contextualSpacing/>
        <w:rPr>
          <w:rFonts w:ascii="Consolas" w:hAnsi="Consolas" w:cs="Consolas"/>
        </w:rPr>
      </w:pPr>
    </w:p>
    <w:p w:rsidR="00D577FD" w:rsidRPr="00007E18" w:rsidRDefault="00D577FD" w:rsidP="00007E18">
      <w:pPr>
        <w:contextualSpacing/>
        <w:rPr>
          <w:rFonts w:ascii="Consolas" w:hAnsi="Consolas" w:cs="Consolas"/>
        </w:rPr>
      </w:pPr>
      <w:r w:rsidRPr="00007E18">
        <w:rPr>
          <w:rFonts w:ascii="Consolas" w:hAnsi="Consolas" w:cs="Consolas"/>
        </w:rPr>
        <w:t xml:space="preserve">        with open(LOG_FILENAME, APPEND_MODE) as f:</w:t>
      </w:r>
    </w:p>
    <w:p w:rsidR="00D577FD" w:rsidRPr="00007E18" w:rsidRDefault="00D577FD" w:rsidP="00007E18">
      <w:pPr>
        <w:contextualSpacing/>
        <w:rPr>
          <w:rFonts w:ascii="Consolas" w:hAnsi="Consolas" w:cs="Consolas"/>
        </w:rPr>
      </w:pPr>
      <w:r w:rsidRPr="00007E18">
        <w:rPr>
          <w:rFonts w:ascii="Consolas" w:hAnsi="Consolas" w:cs="Consolas"/>
        </w:rPr>
        <w:t xml:space="preserve">            f.write(TimeStamp() + MENUBAR_INITIALISED_TEXT)</w:t>
      </w:r>
    </w:p>
    <w:p w:rsidR="00D577FD" w:rsidRPr="00007E18" w:rsidRDefault="00D577FD" w:rsidP="00007E18">
      <w:pPr>
        <w:contextualSpacing/>
        <w:rPr>
          <w:rFonts w:ascii="Consolas" w:hAnsi="Consolas" w:cs="Consolas"/>
        </w:rPr>
      </w:pPr>
    </w:p>
    <w:p w:rsidR="00D577FD" w:rsidRPr="00007E18" w:rsidRDefault="00D577FD" w:rsidP="00007E18">
      <w:pPr>
        <w:contextualSpacing/>
        <w:rPr>
          <w:rFonts w:ascii="Consolas" w:hAnsi="Consolas" w:cs="Consolas"/>
        </w:rPr>
      </w:pPr>
      <w:r w:rsidRPr="00007E18">
        <w:rPr>
          <w:rFonts w:ascii="Consolas" w:hAnsi="Consolas" w:cs="Consolas"/>
        </w:rPr>
        <w:t xml:space="preserve">        TitleLabel = Label(text=SEARCH_FOR_TEXT + str(self.searchFor)</w:t>
      </w:r>
    </w:p>
    <w:p w:rsidR="00D577FD" w:rsidRPr="00007E18" w:rsidRDefault="00D577FD" w:rsidP="00007E18">
      <w:pPr>
        <w:contextualSpacing/>
        <w:rPr>
          <w:rFonts w:ascii="Consolas" w:hAnsi="Consolas" w:cs="Consolas"/>
        </w:rPr>
      </w:pPr>
      <w:r w:rsidRPr="00007E18">
        <w:rPr>
          <w:rFonts w:ascii="Consolas" w:hAnsi="Consolas" w:cs="Consolas"/>
        </w:rPr>
        <w:t xml:space="preserve">                           + SEARCH_FOR_IN_TEXT + str(self.searchIn) + SEARCH_FOR_END_TEXT, font=("Purisa", 16))</w:t>
      </w:r>
    </w:p>
    <w:p w:rsidR="00D577FD" w:rsidRPr="00007E18" w:rsidRDefault="00D577FD" w:rsidP="00007E18">
      <w:pPr>
        <w:contextualSpacing/>
        <w:rPr>
          <w:rFonts w:ascii="Consolas" w:hAnsi="Consolas" w:cs="Consolas"/>
        </w:rPr>
      </w:pPr>
    </w:p>
    <w:p w:rsidR="00D577FD" w:rsidRPr="00007E18" w:rsidRDefault="00D577FD" w:rsidP="00007E18">
      <w:pPr>
        <w:contextualSpacing/>
        <w:rPr>
          <w:rFonts w:ascii="Consolas" w:hAnsi="Consolas" w:cs="Consolas"/>
        </w:rPr>
      </w:pPr>
      <w:r w:rsidRPr="00007E18">
        <w:rPr>
          <w:rFonts w:ascii="Consolas" w:hAnsi="Consolas" w:cs="Consolas"/>
        </w:rPr>
        <w:t xml:space="preserve">        TitleLabel.pack()</w:t>
      </w:r>
    </w:p>
    <w:p w:rsidR="00D577FD" w:rsidRPr="00007E18" w:rsidRDefault="00D577FD" w:rsidP="00007E18">
      <w:pPr>
        <w:contextualSpacing/>
        <w:rPr>
          <w:rFonts w:ascii="Consolas" w:hAnsi="Consolas" w:cs="Consolas"/>
        </w:rPr>
      </w:pPr>
    </w:p>
    <w:p w:rsidR="00D577FD" w:rsidRPr="00007E18" w:rsidRDefault="00D577FD" w:rsidP="00007E18">
      <w:pPr>
        <w:contextualSpacing/>
        <w:rPr>
          <w:rFonts w:ascii="Consolas" w:hAnsi="Consolas" w:cs="Consolas"/>
        </w:rPr>
      </w:pPr>
      <w:r w:rsidRPr="00007E18">
        <w:rPr>
          <w:rFonts w:ascii="Consolas" w:hAnsi="Consolas" w:cs="Consolas"/>
        </w:rPr>
        <w:t xml:space="preserve">        AnchorLabel = Label(width=9)</w:t>
      </w:r>
    </w:p>
    <w:p w:rsidR="00D577FD" w:rsidRPr="00007E18" w:rsidRDefault="00D577FD" w:rsidP="00007E18">
      <w:pPr>
        <w:contextualSpacing/>
        <w:rPr>
          <w:rFonts w:ascii="Consolas" w:hAnsi="Consolas" w:cs="Consolas"/>
        </w:rPr>
      </w:pPr>
    </w:p>
    <w:p w:rsidR="00D577FD" w:rsidRPr="00007E18" w:rsidRDefault="00D577FD" w:rsidP="00007E18">
      <w:pPr>
        <w:contextualSpacing/>
        <w:rPr>
          <w:rFonts w:ascii="Consolas" w:hAnsi="Consolas" w:cs="Consolas"/>
        </w:rPr>
      </w:pPr>
      <w:r w:rsidRPr="00007E18">
        <w:rPr>
          <w:rFonts w:ascii="Consolas" w:hAnsi="Consolas" w:cs="Consolas"/>
        </w:rPr>
        <w:t xml:space="preserve">        AnchorLabel.pack(side=LEFT)</w:t>
      </w:r>
    </w:p>
    <w:p w:rsidR="00D577FD" w:rsidRPr="00007E18" w:rsidRDefault="00D577FD" w:rsidP="00007E18">
      <w:pPr>
        <w:contextualSpacing/>
        <w:rPr>
          <w:rFonts w:ascii="Consolas" w:hAnsi="Consolas" w:cs="Consolas"/>
        </w:rPr>
      </w:pPr>
    </w:p>
    <w:p w:rsidR="00D577FD" w:rsidRPr="00007E18" w:rsidRDefault="00D577FD" w:rsidP="00007E18">
      <w:pPr>
        <w:contextualSpacing/>
        <w:rPr>
          <w:rFonts w:ascii="Consolas" w:hAnsi="Consolas" w:cs="Consolas"/>
        </w:rPr>
      </w:pPr>
      <w:r w:rsidRPr="00007E18">
        <w:rPr>
          <w:rFonts w:ascii="Consolas" w:hAnsi="Consolas" w:cs="Consolas"/>
        </w:rPr>
        <w:t xml:space="preserve">        scrollbar = Scrollbar(self.parent)</w:t>
      </w:r>
    </w:p>
    <w:p w:rsidR="00D577FD" w:rsidRPr="00007E18" w:rsidRDefault="00D577FD" w:rsidP="00007E18">
      <w:pPr>
        <w:contextualSpacing/>
        <w:rPr>
          <w:rFonts w:ascii="Consolas" w:hAnsi="Consolas" w:cs="Consolas"/>
        </w:rPr>
      </w:pPr>
      <w:r w:rsidRPr="00007E18">
        <w:rPr>
          <w:rFonts w:ascii="Consolas" w:hAnsi="Consolas" w:cs="Consolas"/>
        </w:rPr>
        <w:t xml:space="preserve">        scrollbar.pack(side=RIGHT, fill=Y)</w:t>
      </w:r>
    </w:p>
    <w:p w:rsidR="00D577FD" w:rsidRPr="00007E18" w:rsidRDefault="00D577FD" w:rsidP="00007E18">
      <w:pPr>
        <w:contextualSpacing/>
        <w:rPr>
          <w:rFonts w:ascii="Consolas" w:hAnsi="Consolas" w:cs="Consolas"/>
        </w:rPr>
      </w:pPr>
    </w:p>
    <w:p w:rsidR="00D577FD" w:rsidRPr="00007E18" w:rsidRDefault="00D577FD" w:rsidP="00007E18">
      <w:pPr>
        <w:contextualSpacing/>
        <w:rPr>
          <w:rFonts w:ascii="Consolas" w:hAnsi="Consolas" w:cs="Consolas"/>
        </w:rPr>
      </w:pPr>
      <w:r w:rsidRPr="00007E18">
        <w:rPr>
          <w:rFonts w:ascii="Consolas" w:hAnsi="Consolas" w:cs="Consolas"/>
        </w:rPr>
        <w:t xml:space="preserve">        listboxOne = Listbox(self.parent, yscrollcommand=scrollbar.set)</w:t>
      </w:r>
    </w:p>
    <w:p w:rsidR="00D577FD" w:rsidRPr="00007E18" w:rsidRDefault="00D577FD" w:rsidP="00007E18">
      <w:pPr>
        <w:contextualSpacing/>
        <w:rPr>
          <w:rFonts w:ascii="Consolas" w:hAnsi="Consolas" w:cs="Consolas"/>
        </w:rPr>
      </w:pPr>
    </w:p>
    <w:p w:rsidR="00D577FD" w:rsidRPr="00007E18" w:rsidRDefault="00D577FD" w:rsidP="00007E18">
      <w:pPr>
        <w:contextualSpacing/>
        <w:rPr>
          <w:rFonts w:ascii="Consolas" w:hAnsi="Consolas" w:cs="Consolas"/>
        </w:rPr>
      </w:pPr>
      <w:r w:rsidRPr="00007E18">
        <w:rPr>
          <w:rFonts w:ascii="Consolas" w:hAnsi="Consolas" w:cs="Consolas"/>
        </w:rPr>
        <w:t xml:space="preserve">        listboxOne.insert(END, NAME_TEXT)</w:t>
      </w:r>
    </w:p>
    <w:p w:rsidR="00D577FD" w:rsidRPr="00007E18" w:rsidRDefault="00D577FD" w:rsidP="00007E18">
      <w:pPr>
        <w:contextualSpacing/>
        <w:rPr>
          <w:rFonts w:ascii="Consolas" w:hAnsi="Consolas" w:cs="Consolas"/>
        </w:rPr>
      </w:pPr>
      <w:r w:rsidRPr="00007E18">
        <w:rPr>
          <w:rFonts w:ascii="Consolas" w:hAnsi="Consolas" w:cs="Consolas"/>
        </w:rPr>
        <w:t xml:space="preserve">        listboxOne.insert(END, SPACE_TEXT)</w:t>
      </w:r>
    </w:p>
    <w:p w:rsidR="00D577FD" w:rsidRPr="00007E18" w:rsidRDefault="00D577FD" w:rsidP="00007E18">
      <w:pPr>
        <w:contextualSpacing/>
        <w:rPr>
          <w:rFonts w:ascii="Consolas" w:hAnsi="Consolas" w:cs="Consolas"/>
        </w:rPr>
      </w:pPr>
      <w:r w:rsidRPr="00007E18">
        <w:rPr>
          <w:rFonts w:ascii="Consolas" w:hAnsi="Consolas" w:cs="Consolas"/>
        </w:rPr>
        <w:t xml:space="preserve">     </w:t>
      </w:r>
    </w:p>
    <w:p w:rsidR="00D577FD" w:rsidRPr="00007E18" w:rsidRDefault="00D577FD" w:rsidP="00007E18">
      <w:pPr>
        <w:contextualSpacing/>
        <w:rPr>
          <w:rFonts w:ascii="Consolas" w:hAnsi="Consolas" w:cs="Consolas"/>
        </w:rPr>
      </w:pPr>
      <w:r w:rsidRPr="00007E18">
        <w:rPr>
          <w:rFonts w:ascii="Consolas" w:hAnsi="Consolas" w:cs="Consolas"/>
        </w:rPr>
        <w:t xml:space="preserve">        for i in range(len(self.names)):</w:t>
      </w:r>
    </w:p>
    <w:p w:rsidR="00D577FD" w:rsidRPr="00007E18" w:rsidRDefault="00D577FD" w:rsidP="00007E18">
      <w:pPr>
        <w:contextualSpacing/>
        <w:rPr>
          <w:rFonts w:ascii="Consolas" w:hAnsi="Consolas" w:cs="Consolas"/>
        </w:rPr>
      </w:pPr>
      <w:r w:rsidRPr="00007E18">
        <w:rPr>
          <w:rFonts w:ascii="Consolas" w:hAnsi="Consolas" w:cs="Consolas"/>
        </w:rPr>
        <w:t xml:space="preserve">            listboxOne.insert(END, self.names[i])</w:t>
      </w:r>
    </w:p>
    <w:p w:rsidR="00D577FD" w:rsidRPr="00007E18" w:rsidRDefault="00D577FD" w:rsidP="00007E18">
      <w:pPr>
        <w:contextualSpacing/>
        <w:rPr>
          <w:rFonts w:ascii="Consolas" w:hAnsi="Consolas" w:cs="Consolas"/>
        </w:rPr>
      </w:pPr>
      <w:r w:rsidRPr="00007E18">
        <w:rPr>
          <w:rFonts w:ascii="Consolas" w:hAnsi="Consolas" w:cs="Consolas"/>
        </w:rPr>
        <w:t xml:space="preserve">            listboxOne.pack(side=LEFT, fill=BOTH)</w:t>
      </w:r>
    </w:p>
    <w:p w:rsidR="00D577FD" w:rsidRPr="00007E18" w:rsidRDefault="00D577FD" w:rsidP="00007E18">
      <w:pPr>
        <w:contextualSpacing/>
        <w:rPr>
          <w:rFonts w:ascii="Consolas" w:hAnsi="Consolas" w:cs="Consolas"/>
        </w:rPr>
      </w:pPr>
    </w:p>
    <w:p w:rsidR="00D577FD" w:rsidRPr="00007E18" w:rsidRDefault="00D577FD" w:rsidP="00007E18">
      <w:pPr>
        <w:contextualSpacing/>
        <w:rPr>
          <w:rFonts w:ascii="Consolas" w:hAnsi="Consolas" w:cs="Consolas"/>
        </w:rPr>
      </w:pPr>
      <w:r w:rsidRPr="00007E18">
        <w:rPr>
          <w:rFonts w:ascii="Consolas" w:hAnsi="Consolas" w:cs="Consolas"/>
        </w:rPr>
        <w:t xml:space="preserve">        listboxOne.insert(END, SPACE_TEXT)</w:t>
      </w:r>
    </w:p>
    <w:p w:rsidR="00D577FD" w:rsidRPr="00007E18" w:rsidRDefault="00D577FD" w:rsidP="00007E18">
      <w:pPr>
        <w:contextualSpacing/>
        <w:rPr>
          <w:rFonts w:ascii="Consolas" w:hAnsi="Consolas" w:cs="Consolas"/>
        </w:rPr>
      </w:pPr>
    </w:p>
    <w:p w:rsidR="00D577FD" w:rsidRPr="00007E18" w:rsidRDefault="00D577FD" w:rsidP="00007E18">
      <w:pPr>
        <w:contextualSpacing/>
        <w:rPr>
          <w:rFonts w:ascii="Consolas" w:hAnsi="Consolas" w:cs="Consolas"/>
        </w:rPr>
      </w:pPr>
      <w:r w:rsidRPr="00007E18">
        <w:rPr>
          <w:rFonts w:ascii="Consolas" w:hAnsi="Consolas" w:cs="Consolas"/>
        </w:rPr>
        <w:t xml:space="preserve">        listboxTwo = Listbox(self.parent, yscrollcommand=scrollbar.set)</w:t>
      </w:r>
    </w:p>
    <w:p w:rsidR="00D577FD" w:rsidRPr="00007E18" w:rsidRDefault="00D577FD" w:rsidP="00007E18">
      <w:pPr>
        <w:contextualSpacing/>
        <w:rPr>
          <w:rFonts w:ascii="Consolas" w:hAnsi="Consolas" w:cs="Consolas"/>
        </w:rPr>
      </w:pPr>
    </w:p>
    <w:p w:rsidR="00D577FD" w:rsidRPr="00007E18" w:rsidRDefault="00D577FD" w:rsidP="00007E18">
      <w:pPr>
        <w:contextualSpacing/>
        <w:rPr>
          <w:rFonts w:ascii="Consolas" w:hAnsi="Consolas" w:cs="Consolas"/>
        </w:rPr>
      </w:pPr>
      <w:r w:rsidRPr="00007E18">
        <w:rPr>
          <w:rFonts w:ascii="Consolas" w:hAnsi="Consolas" w:cs="Consolas"/>
        </w:rPr>
        <w:lastRenderedPageBreak/>
        <w:t xml:space="preserve">        listboxTwo.insert(END, DEPARTMENT_TEXT)</w:t>
      </w:r>
    </w:p>
    <w:p w:rsidR="00D577FD" w:rsidRPr="00007E18" w:rsidRDefault="00D577FD" w:rsidP="00007E18">
      <w:pPr>
        <w:contextualSpacing/>
        <w:rPr>
          <w:rFonts w:ascii="Consolas" w:hAnsi="Consolas" w:cs="Consolas"/>
        </w:rPr>
      </w:pPr>
      <w:r w:rsidRPr="00007E18">
        <w:rPr>
          <w:rFonts w:ascii="Consolas" w:hAnsi="Consolas" w:cs="Consolas"/>
        </w:rPr>
        <w:t xml:space="preserve">        listboxTwo.insert(END, SPACE_TEXT)</w:t>
      </w:r>
    </w:p>
    <w:p w:rsidR="00D577FD" w:rsidRPr="00007E18" w:rsidRDefault="00D577FD" w:rsidP="00007E18">
      <w:pPr>
        <w:contextualSpacing/>
        <w:rPr>
          <w:rFonts w:ascii="Consolas" w:hAnsi="Consolas" w:cs="Consolas"/>
        </w:rPr>
      </w:pPr>
    </w:p>
    <w:p w:rsidR="00D577FD" w:rsidRPr="00007E18" w:rsidRDefault="00D577FD" w:rsidP="00007E18">
      <w:pPr>
        <w:contextualSpacing/>
        <w:rPr>
          <w:rFonts w:ascii="Consolas" w:hAnsi="Consolas" w:cs="Consolas"/>
        </w:rPr>
      </w:pPr>
      <w:r w:rsidRPr="00007E18">
        <w:rPr>
          <w:rFonts w:ascii="Consolas" w:hAnsi="Consolas" w:cs="Consolas"/>
        </w:rPr>
        <w:t xml:space="preserve">        for i in range(len(self.departments)):</w:t>
      </w:r>
    </w:p>
    <w:p w:rsidR="00D577FD" w:rsidRPr="00007E18" w:rsidRDefault="00D577FD" w:rsidP="00007E18">
      <w:pPr>
        <w:contextualSpacing/>
        <w:rPr>
          <w:rFonts w:ascii="Consolas" w:hAnsi="Consolas" w:cs="Consolas"/>
        </w:rPr>
      </w:pPr>
      <w:r w:rsidRPr="00007E18">
        <w:rPr>
          <w:rFonts w:ascii="Consolas" w:hAnsi="Consolas" w:cs="Consolas"/>
        </w:rPr>
        <w:t xml:space="preserve">            listboxTwo.insert(END, self.departments[i])</w:t>
      </w:r>
    </w:p>
    <w:p w:rsidR="00D577FD" w:rsidRPr="00007E18" w:rsidRDefault="00D577FD" w:rsidP="00007E18">
      <w:pPr>
        <w:contextualSpacing/>
        <w:rPr>
          <w:rFonts w:ascii="Consolas" w:hAnsi="Consolas" w:cs="Consolas"/>
        </w:rPr>
      </w:pPr>
      <w:r w:rsidRPr="00007E18">
        <w:rPr>
          <w:rFonts w:ascii="Consolas" w:hAnsi="Consolas" w:cs="Consolas"/>
        </w:rPr>
        <w:t xml:space="preserve">            listboxTwo.pack(side=LEFT, fill=BOTH)</w:t>
      </w:r>
    </w:p>
    <w:p w:rsidR="00D577FD" w:rsidRPr="00007E18" w:rsidRDefault="00D577FD" w:rsidP="00007E18">
      <w:pPr>
        <w:contextualSpacing/>
        <w:rPr>
          <w:rFonts w:ascii="Consolas" w:hAnsi="Consolas" w:cs="Consolas"/>
        </w:rPr>
      </w:pPr>
    </w:p>
    <w:p w:rsidR="00D577FD" w:rsidRPr="00007E18" w:rsidRDefault="00D577FD" w:rsidP="00007E18">
      <w:pPr>
        <w:contextualSpacing/>
        <w:rPr>
          <w:rFonts w:ascii="Consolas" w:hAnsi="Consolas" w:cs="Consolas"/>
        </w:rPr>
      </w:pPr>
      <w:r w:rsidRPr="00007E18">
        <w:rPr>
          <w:rFonts w:ascii="Consolas" w:hAnsi="Consolas" w:cs="Consolas"/>
        </w:rPr>
        <w:t xml:space="preserve">        listboxTwo.insert(END, SPACE_TEXT)</w:t>
      </w:r>
    </w:p>
    <w:p w:rsidR="00D577FD" w:rsidRPr="00007E18" w:rsidRDefault="00D577FD" w:rsidP="00007E18">
      <w:pPr>
        <w:contextualSpacing/>
        <w:rPr>
          <w:rFonts w:ascii="Consolas" w:hAnsi="Consolas" w:cs="Consolas"/>
        </w:rPr>
      </w:pPr>
    </w:p>
    <w:p w:rsidR="00D577FD" w:rsidRPr="00007E18" w:rsidRDefault="00D577FD" w:rsidP="00007E18">
      <w:pPr>
        <w:contextualSpacing/>
        <w:rPr>
          <w:rFonts w:ascii="Consolas" w:hAnsi="Consolas" w:cs="Consolas"/>
        </w:rPr>
      </w:pPr>
      <w:r w:rsidRPr="00007E18">
        <w:rPr>
          <w:rFonts w:ascii="Consolas" w:hAnsi="Consolas" w:cs="Consolas"/>
        </w:rPr>
        <w:t xml:space="preserve">        listboxThree = Listbox(self.parent, yscrollcommand=scrollbar.set)</w:t>
      </w:r>
    </w:p>
    <w:p w:rsidR="00D577FD" w:rsidRPr="00007E18" w:rsidRDefault="00D577FD" w:rsidP="00007E18">
      <w:pPr>
        <w:contextualSpacing/>
        <w:rPr>
          <w:rFonts w:ascii="Consolas" w:hAnsi="Consolas" w:cs="Consolas"/>
        </w:rPr>
      </w:pPr>
    </w:p>
    <w:p w:rsidR="00D577FD" w:rsidRPr="00007E18" w:rsidRDefault="00D577FD" w:rsidP="00007E18">
      <w:pPr>
        <w:contextualSpacing/>
        <w:rPr>
          <w:rFonts w:ascii="Consolas" w:hAnsi="Consolas" w:cs="Consolas"/>
        </w:rPr>
      </w:pPr>
      <w:r w:rsidRPr="00007E18">
        <w:rPr>
          <w:rFonts w:ascii="Consolas" w:hAnsi="Consolas" w:cs="Consolas"/>
        </w:rPr>
        <w:t xml:space="preserve">        listboxThree.insert(END, DOB_TEXT)</w:t>
      </w:r>
    </w:p>
    <w:p w:rsidR="00D577FD" w:rsidRPr="00007E18" w:rsidRDefault="00D577FD" w:rsidP="00007E18">
      <w:pPr>
        <w:contextualSpacing/>
        <w:rPr>
          <w:rFonts w:ascii="Consolas" w:hAnsi="Consolas" w:cs="Consolas"/>
        </w:rPr>
      </w:pPr>
      <w:r w:rsidRPr="00007E18">
        <w:rPr>
          <w:rFonts w:ascii="Consolas" w:hAnsi="Consolas" w:cs="Consolas"/>
        </w:rPr>
        <w:t xml:space="preserve">        listboxThree.insert(END, SPACE_TEXT)</w:t>
      </w:r>
    </w:p>
    <w:p w:rsidR="00D577FD" w:rsidRPr="00007E18" w:rsidRDefault="00D577FD" w:rsidP="00007E18">
      <w:pPr>
        <w:contextualSpacing/>
        <w:rPr>
          <w:rFonts w:ascii="Consolas" w:hAnsi="Consolas" w:cs="Consolas"/>
        </w:rPr>
      </w:pPr>
    </w:p>
    <w:p w:rsidR="00D577FD" w:rsidRPr="00007E18" w:rsidRDefault="00D577FD" w:rsidP="00007E18">
      <w:pPr>
        <w:contextualSpacing/>
        <w:rPr>
          <w:rFonts w:ascii="Consolas" w:hAnsi="Consolas" w:cs="Consolas"/>
        </w:rPr>
      </w:pPr>
      <w:r w:rsidRPr="00007E18">
        <w:rPr>
          <w:rFonts w:ascii="Consolas" w:hAnsi="Consolas" w:cs="Consolas"/>
        </w:rPr>
        <w:t xml:space="preserve">        for i in range(len(self.DOBs)):</w:t>
      </w:r>
    </w:p>
    <w:p w:rsidR="00D577FD" w:rsidRPr="00007E18" w:rsidRDefault="00D577FD" w:rsidP="00007E18">
      <w:pPr>
        <w:contextualSpacing/>
        <w:rPr>
          <w:rFonts w:ascii="Consolas" w:hAnsi="Consolas" w:cs="Consolas"/>
        </w:rPr>
      </w:pPr>
      <w:r w:rsidRPr="00007E18">
        <w:rPr>
          <w:rFonts w:ascii="Consolas" w:hAnsi="Consolas" w:cs="Consolas"/>
        </w:rPr>
        <w:t xml:space="preserve">            listboxThree.insert(END, self.DOBs[i])</w:t>
      </w:r>
    </w:p>
    <w:p w:rsidR="00D577FD" w:rsidRPr="00007E18" w:rsidRDefault="00D577FD" w:rsidP="00007E18">
      <w:pPr>
        <w:contextualSpacing/>
        <w:rPr>
          <w:rFonts w:ascii="Consolas" w:hAnsi="Consolas" w:cs="Consolas"/>
        </w:rPr>
      </w:pPr>
      <w:r w:rsidRPr="00007E18">
        <w:rPr>
          <w:rFonts w:ascii="Consolas" w:hAnsi="Consolas" w:cs="Consolas"/>
        </w:rPr>
        <w:t xml:space="preserve">            listboxThree.pack(side=LEFT, fill=BOTH)</w:t>
      </w:r>
    </w:p>
    <w:p w:rsidR="00D577FD" w:rsidRPr="00007E18" w:rsidRDefault="00D577FD" w:rsidP="00007E18">
      <w:pPr>
        <w:contextualSpacing/>
        <w:rPr>
          <w:rFonts w:ascii="Consolas" w:hAnsi="Consolas" w:cs="Consolas"/>
        </w:rPr>
      </w:pPr>
      <w:r w:rsidRPr="00007E18">
        <w:rPr>
          <w:rFonts w:ascii="Consolas" w:hAnsi="Consolas" w:cs="Consolas"/>
        </w:rPr>
        <w:t xml:space="preserve">            </w:t>
      </w:r>
    </w:p>
    <w:p w:rsidR="00D577FD" w:rsidRPr="00007E18" w:rsidRDefault="00D577FD" w:rsidP="00007E18">
      <w:pPr>
        <w:contextualSpacing/>
        <w:rPr>
          <w:rFonts w:ascii="Consolas" w:hAnsi="Consolas" w:cs="Consolas"/>
        </w:rPr>
      </w:pPr>
      <w:r w:rsidRPr="00007E18">
        <w:rPr>
          <w:rFonts w:ascii="Consolas" w:hAnsi="Consolas" w:cs="Consolas"/>
        </w:rPr>
        <w:t xml:space="preserve">        listboxThree.insert(END, SPACE_TEXT)</w:t>
      </w:r>
    </w:p>
    <w:p w:rsidR="00D577FD" w:rsidRPr="00007E18" w:rsidRDefault="00D577FD" w:rsidP="00007E18">
      <w:pPr>
        <w:contextualSpacing/>
        <w:rPr>
          <w:rFonts w:ascii="Consolas" w:hAnsi="Consolas" w:cs="Consolas"/>
        </w:rPr>
      </w:pPr>
    </w:p>
    <w:p w:rsidR="00D577FD" w:rsidRPr="00007E18" w:rsidRDefault="00D577FD" w:rsidP="00007E18">
      <w:pPr>
        <w:contextualSpacing/>
        <w:rPr>
          <w:rFonts w:ascii="Consolas" w:hAnsi="Consolas" w:cs="Consolas"/>
        </w:rPr>
      </w:pPr>
      <w:r w:rsidRPr="00007E18">
        <w:rPr>
          <w:rFonts w:ascii="Consolas" w:hAnsi="Consolas" w:cs="Consolas"/>
        </w:rPr>
        <w:t xml:space="preserve">        listboxFour = Listbox(self.parent, yscrollcommand=scrollbar.set)</w:t>
      </w:r>
    </w:p>
    <w:p w:rsidR="00D577FD" w:rsidRPr="00007E18" w:rsidRDefault="00D577FD" w:rsidP="00007E18">
      <w:pPr>
        <w:contextualSpacing/>
        <w:rPr>
          <w:rFonts w:ascii="Consolas" w:hAnsi="Consolas" w:cs="Consolas"/>
        </w:rPr>
      </w:pPr>
    </w:p>
    <w:p w:rsidR="00D577FD" w:rsidRPr="00007E18" w:rsidRDefault="00D577FD" w:rsidP="00007E18">
      <w:pPr>
        <w:contextualSpacing/>
        <w:rPr>
          <w:rFonts w:ascii="Consolas" w:hAnsi="Consolas" w:cs="Consolas"/>
        </w:rPr>
      </w:pPr>
      <w:r w:rsidRPr="00007E18">
        <w:rPr>
          <w:rFonts w:ascii="Consolas" w:hAnsi="Consolas" w:cs="Consolas"/>
        </w:rPr>
        <w:t xml:space="preserve">        listboxFour.insert(END, GENDER_TEXT)</w:t>
      </w:r>
    </w:p>
    <w:p w:rsidR="00D577FD" w:rsidRPr="00007E18" w:rsidRDefault="00D577FD" w:rsidP="00007E18">
      <w:pPr>
        <w:contextualSpacing/>
        <w:rPr>
          <w:rFonts w:ascii="Consolas" w:hAnsi="Consolas" w:cs="Consolas"/>
        </w:rPr>
      </w:pPr>
      <w:r w:rsidRPr="00007E18">
        <w:rPr>
          <w:rFonts w:ascii="Consolas" w:hAnsi="Consolas" w:cs="Consolas"/>
        </w:rPr>
        <w:t xml:space="preserve">        listboxFour.insert(END, SPACE_TEXT)</w:t>
      </w:r>
    </w:p>
    <w:p w:rsidR="00D577FD" w:rsidRPr="00007E18" w:rsidRDefault="00D577FD" w:rsidP="00007E18">
      <w:pPr>
        <w:contextualSpacing/>
        <w:rPr>
          <w:rFonts w:ascii="Consolas" w:hAnsi="Consolas" w:cs="Consolas"/>
        </w:rPr>
      </w:pPr>
    </w:p>
    <w:p w:rsidR="00D577FD" w:rsidRPr="00007E18" w:rsidRDefault="00D577FD" w:rsidP="00007E18">
      <w:pPr>
        <w:contextualSpacing/>
        <w:rPr>
          <w:rFonts w:ascii="Consolas" w:hAnsi="Consolas" w:cs="Consolas"/>
        </w:rPr>
      </w:pPr>
      <w:r w:rsidRPr="00007E18">
        <w:rPr>
          <w:rFonts w:ascii="Consolas" w:hAnsi="Consolas" w:cs="Consolas"/>
        </w:rPr>
        <w:t xml:space="preserve">        for i in range(len(self.genders)):</w:t>
      </w:r>
    </w:p>
    <w:p w:rsidR="00D577FD" w:rsidRPr="00007E18" w:rsidRDefault="00D577FD" w:rsidP="00007E18">
      <w:pPr>
        <w:contextualSpacing/>
        <w:rPr>
          <w:rFonts w:ascii="Consolas" w:hAnsi="Consolas" w:cs="Consolas"/>
        </w:rPr>
      </w:pPr>
      <w:r w:rsidRPr="00007E18">
        <w:rPr>
          <w:rFonts w:ascii="Consolas" w:hAnsi="Consolas" w:cs="Consolas"/>
        </w:rPr>
        <w:t xml:space="preserve">            if self.genders[i] == MALE_SINGLE_TEXT:</w:t>
      </w:r>
    </w:p>
    <w:p w:rsidR="00D577FD" w:rsidRPr="00007E18" w:rsidRDefault="00D577FD" w:rsidP="00007E18">
      <w:pPr>
        <w:contextualSpacing/>
        <w:rPr>
          <w:rFonts w:ascii="Consolas" w:hAnsi="Consolas" w:cs="Consolas"/>
        </w:rPr>
      </w:pPr>
      <w:r w:rsidRPr="00007E18">
        <w:rPr>
          <w:rFonts w:ascii="Consolas" w:hAnsi="Consolas" w:cs="Consolas"/>
        </w:rPr>
        <w:t xml:space="preserve">                listboxFour.insert(END, MALE_TEXT)</w:t>
      </w:r>
    </w:p>
    <w:p w:rsidR="00D577FD" w:rsidRPr="00007E18" w:rsidRDefault="00D577FD" w:rsidP="00007E18">
      <w:pPr>
        <w:contextualSpacing/>
        <w:rPr>
          <w:rFonts w:ascii="Consolas" w:hAnsi="Consolas" w:cs="Consolas"/>
        </w:rPr>
      </w:pPr>
      <w:r w:rsidRPr="00007E18">
        <w:rPr>
          <w:rFonts w:ascii="Consolas" w:hAnsi="Consolas" w:cs="Consolas"/>
        </w:rPr>
        <w:t xml:space="preserve">            else:</w:t>
      </w:r>
    </w:p>
    <w:p w:rsidR="00D577FD" w:rsidRPr="00007E18" w:rsidRDefault="00D577FD" w:rsidP="00007E18">
      <w:pPr>
        <w:contextualSpacing/>
        <w:rPr>
          <w:rFonts w:ascii="Consolas" w:hAnsi="Consolas" w:cs="Consolas"/>
        </w:rPr>
      </w:pPr>
      <w:r w:rsidRPr="00007E18">
        <w:rPr>
          <w:rFonts w:ascii="Consolas" w:hAnsi="Consolas" w:cs="Consolas"/>
        </w:rPr>
        <w:t xml:space="preserve">                listboxFour.insert(END, FEMALE_TEXT)</w:t>
      </w:r>
    </w:p>
    <w:p w:rsidR="00D577FD" w:rsidRPr="00007E18" w:rsidRDefault="00D577FD" w:rsidP="00007E18">
      <w:pPr>
        <w:contextualSpacing/>
        <w:rPr>
          <w:rFonts w:ascii="Consolas" w:hAnsi="Consolas" w:cs="Consolas"/>
        </w:rPr>
      </w:pPr>
      <w:r w:rsidRPr="00007E18">
        <w:rPr>
          <w:rFonts w:ascii="Consolas" w:hAnsi="Consolas" w:cs="Consolas"/>
        </w:rPr>
        <w:t xml:space="preserve">            listboxFour.pack(side=LEFT, fill=BOTH)</w:t>
      </w:r>
    </w:p>
    <w:p w:rsidR="00D577FD" w:rsidRPr="00007E18" w:rsidRDefault="00D577FD" w:rsidP="00007E18">
      <w:pPr>
        <w:contextualSpacing/>
        <w:rPr>
          <w:rFonts w:ascii="Consolas" w:hAnsi="Consolas" w:cs="Consolas"/>
        </w:rPr>
      </w:pPr>
      <w:r w:rsidRPr="00007E18">
        <w:rPr>
          <w:rFonts w:ascii="Consolas" w:hAnsi="Consolas" w:cs="Consolas"/>
        </w:rPr>
        <w:t xml:space="preserve">            </w:t>
      </w:r>
    </w:p>
    <w:p w:rsidR="00D577FD" w:rsidRPr="00007E18" w:rsidRDefault="00D577FD" w:rsidP="00007E18">
      <w:pPr>
        <w:contextualSpacing/>
        <w:rPr>
          <w:rFonts w:ascii="Consolas" w:hAnsi="Consolas" w:cs="Consolas"/>
        </w:rPr>
      </w:pPr>
      <w:r w:rsidRPr="00007E18">
        <w:rPr>
          <w:rFonts w:ascii="Consolas" w:hAnsi="Consolas" w:cs="Consolas"/>
        </w:rPr>
        <w:t xml:space="preserve">        listboxFour.insert(END, SPACE_TEXT)</w:t>
      </w:r>
    </w:p>
    <w:p w:rsidR="00D577FD" w:rsidRPr="00007E18" w:rsidRDefault="00D577FD" w:rsidP="00007E18">
      <w:pPr>
        <w:contextualSpacing/>
        <w:rPr>
          <w:rFonts w:ascii="Consolas" w:hAnsi="Consolas" w:cs="Consolas"/>
        </w:rPr>
      </w:pPr>
    </w:p>
    <w:p w:rsidR="00D577FD" w:rsidRPr="00007E18" w:rsidRDefault="00D577FD" w:rsidP="00007E18">
      <w:pPr>
        <w:contextualSpacing/>
        <w:rPr>
          <w:rFonts w:ascii="Consolas" w:hAnsi="Consolas" w:cs="Consolas"/>
        </w:rPr>
      </w:pPr>
      <w:r w:rsidRPr="00007E18">
        <w:rPr>
          <w:rFonts w:ascii="Consolas" w:hAnsi="Consolas" w:cs="Consolas"/>
        </w:rPr>
        <w:t xml:space="preserve">        listboxFive = Listbox(self.parent, yscrollcommand=scrollbar.set)</w:t>
      </w:r>
    </w:p>
    <w:p w:rsidR="00D577FD" w:rsidRPr="00007E18" w:rsidRDefault="00D577FD" w:rsidP="00007E18">
      <w:pPr>
        <w:contextualSpacing/>
        <w:rPr>
          <w:rFonts w:ascii="Consolas" w:hAnsi="Consolas" w:cs="Consolas"/>
        </w:rPr>
      </w:pPr>
    </w:p>
    <w:p w:rsidR="00D577FD" w:rsidRPr="00007E18" w:rsidRDefault="00D577FD" w:rsidP="00007E18">
      <w:pPr>
        <w:contextualSpacing/>
        <w:rPr>
          <w:rFonts w:ascii="Consolas" w:hAnsi="Consolas" w:cs="Consolas"/>
        </w:rPr>
      </w:pPr>
      <w:r w:rsidRPr="00007E18">
        <w:rPr>
          <w:rFonts w:ascii="Consolas" w:hAnsi="Consolas" w:cs="Consolas"/>
        </w:rPr>
        <w:t xml:space="preserve">        listboxFive.insert(END, SALARY_TEXT)</w:t>
      </w:r>
    </w:p>
    <w:p w:rsidR="00D577FD" w:rsidRPr="00007E18" w:rsidRDefault="00D577FD" w:rsidP="00007E18">
      <w:pPr>
        <w:contextualSpacing/>
        <w:rPr>
          <w:rFonts w:ascii="Consolas" w:hAnsi="Consolas" w:cs="Consolas"/>
        </w:rPr>
      </w:pPr>
      <w:r w:rsidRPr="00007E18">
        <w:rPr>
          <w:rFonts w:ascii="Consolas" w:hAnsi="Consolas" w:cs="Consolas"/>
        </w:rPr>
        <w:t xml:space="preserve">        listboxFive.insert(END, SPACE_TEXT)</w:t>
      </w:r>
    </w:p>
    <w:p w:rsidR="00D577FD" w:rsidRPr="00007E18" w:rsidRDefault="00D577FD" w:rsidP="00007E18">
      <w:pPr>
        <w:contextualSpacing/>
        <w:rPr>
          <w:rFonts w:ascii="Consolas" w:hAnsi="Consolas" w:cs="Consolas"/>
        </w:rPr>
      </w:pPr>
    </w:p>
    <w:p w:rsidR="00D577FD" w:rsidRPr="00007E18" w:rsidRDefault="00D577FD" w:rsidP="00007E18">
      <w:pPr>
        <w:contextualSpacing/>
        <w:rPr>
          <w:rFonts w:ascii="Consolas" w:hAnsi="Consolas" w:cs="Consolas"/>
        </w:rPr>
      </w:pPr>
      <w:r w:rsidRPr="00007E18">
        <w:rPr>
          <w:rFonts w:ascii="Consolas" w:hAnsi="Consolas" w:cs="Consolas"/>
        </w:rPr>
        <w:t xml:space="preserve">        for i in range(len(self.salaries)):</w:t>
      </w:r>
    </w:p>
    <w:p w:rsidR="00D577FD" w:rsidRPr="00007E18" w:rsidRDefault="00D577FD" w:rsidP="00007E18">
      <w:pPr>
        <w:contextualSpacing/>
        <w:rPr>
          <w:rFonts w:ascii="Consolas" w:hAnsi="Consolas" w:cs="Consolas"/>
        </w:rPr>
      </w:pPr>
      <w:r w:rsidRPr="00007E18">
        <w:rPr>
          <w:rFonts w:ascii="Consolas" w:hAnsi="Consolas" w:cs="Consolas"/>
        </w:rPr>
        <w:t xml:space="preserve">            Salary = str(self.salaries[i])</w:t>
      </w:r>
    </w:p>
    <w:p w:rsidR="00D577FD" w:rsidRPr="00007E18" w:rsidRDefault="00D577FD" w:rsidP="00007E18">
      <w:pPr>
        <w:contextualSpacing/>
        <w:rPr>
          <w:rFonts w:ascii="Consolas" w:hAnsi="Consolas" w:cs="Consolas"/>
        </w:rPr>
      </w:pPr>
      <w:r w:rsidRPr="00007E18">
        <w:rPr>
          <w:rFonts w:ascii="Consolas" w:hAnsi="Consolas" w:cs="Consolas"/>
        </w:rPr>
        <w:t xml:space="preserve">            Tax = str(CalculateTax(Salary))</w:t>
      </w:r>
    </w:p>
    <w:p w:rsidR="00D577FD" w:rsidRPr="00007E18" w:rsidRDefault="00D577FD" w:rsidP="00007E18">
      <w:pPr>
        <w:contextualSpacing/>
        <w:rPr>
          <w:rFonts w:ascii="Consolas" w:hAnsi="Consolas" w:cs="Consolas"/>
        </w:rPr>
      </w:pPr>
      <w:r w:rsidRPr="00007E18">
        <w:rPr>
          <w:rFonts w:ascii="Consolas" w:hAnsi="Consolas" w:cs="Consolas"/>
        </w:rPr>
        <w:t xml:space="preserve">            SalaryAndTax = Salary + " [" + Tax + "]"</w:t>
      </w:r>
    </w:p>
    <w:p w:rsidR="00D577FD" w:rsidRPr="00007E18" w:rsidRDefault="00D577FD" w:rsidP="00007E18">
      <w:pPr>
        <w:contextualSpacing/>
        <w:rPr>
          <w:rFonts w:ascii="Consolas" w:hAnsi="Consolas" w:cs="Consolas"/>
        </w:rPr>
      </w:pPr>
      <w:r w:rsidRPr="00007E18">
        <w:rPr>
          <w:rFonts w:ascii="Consolas" w:hAnsi="Consolas" w:cs="Consolas"/>
        </w:rPr>
        <w:t xml:space="preserve">            listboxFive.insert(END, SalaryAndTax )</w:t>
      </w:r>
    </w:p>
    <w:p w:rsidR="00D577FD" w:rsidRPr="00007E18" w:rsidRDefault="00D577FD" w:rsidP="00007E18">
      <w:pPr>
        <w:contextualSpacing/>
        <w:rPr>
          <w:rFonts w:ascii="Consolas" w:hAnsi="Consolas" w:cs="Consolas"/>
        </w:rPr>
      </w:pPr>
      <w:r w:rsidRPr="00007E18">
        <w:rPr>
          <w:rFonts w:ascii="Consolas" w:hAnsi="Consolas" w:cs="Consolas"/>
        </w:rPr>
        <w:t xml:space="preserve">            listboxFive.pack(side=LEFT, fill=BOTH)</w:t>
      </w:r>
    </w:p>
    <w:p w:rsidR="00D577FD" w:rsidRPr="00007E18" w:rsidRDefault="00D577FD" w:rsidP="00007E18">
      <w:pPr>
        <w:contextualSpacing/>
        <w:rPr>
          <w:rFonts w:ascii="Consolas" w:hAnsi="Consolas" w:cs="Consolas"/>
        </w:rPr>
      </w:pPr>
    </w:p>
    <w:p w:rsidR="00D577FD" w:rsidRPr="00007E18" w:rsidRDefault="00D577FD" w:rsidP="00007E18">
      <w:pPr>
        <w:contextualSpacing/>
        <w:rPr>
          <w:rFonts w:ascii="Consolas" w:hAnsi="Consolas" w:cs="Consolas"/>
        </w:rPr>
      </w:pPr>
      <w:r w:rsidRPr="00007E18">
        <w:rPr>
          <w:rFonts w:ascii="Consolas" w:hAnsi="Consolas" w:cs="Consolas"/>
        </w:rPr>
        <w:t xml:space="preserve">        listboxFive.insert(END, SPACE_TEXT)</w:t>
      </w:r>
    </w:p>
    <w:p w:rsidR="00D577FD" w:rsidRPr="00007E18" w:rsidRDefault="00D577FD" w:rsidP="00007E18">
      <w:pPr>
        <w:contextualSpacing/>
        <w:rPr>
          <w:rFonts w:ascii="Consolas" w:hAnsi="Consolas" w:cs="Consolas"/>
        </w:rPr>
      </w:pPr>
    </w:p>
    <w:p w:rsidR="00D577FD" w:rsidRPr="00007E18" w:rsidRDefault="00D577FD" w:rsidP="00007E18">
      <w:pPr>
        <w:contextualSpacing/>
        <w:rPr>
          <w:rFonts w:ascii="Consolas" w:hAnsi="Consolas" w:cs="Consolas"/>
        </w:rPr>
      </w:pPr>
      <w:r w:rsidRPr="00007E18">
        <w:rPr>
          <w:rFonts w:ascii="Consolas" w:hAnsi="Consolas" w:cs="Consolas"/>
        </w:rPr>
        <w:t xml:space="preserve">        listboxSix = Listbox(self.parent, yscrollcommand=scrollbar.set)</w:t>
      </w:r>
    </w:p>
    <w:p w:rsidR="00D577FD" w:rsidRPr="00007E18" w:rsidRDefault="00D577FD" w:rsidP="00007E18">
      <w:pPr>
        <w:contextualSpacing/>
        <w:rPr>
          <w:rFonts w:ascii="Consolas" w:hAnsi="Consolas" w:cs="Consolas"/>
        </w:rPr>
      </w:pPr>
    </w:p>
    <w:p w:rsidR="00D577FD" w:rsidRPr="00007E18" w:rsidRDefault="00D577FD" w:rsidP="00007E18">
      <w:pPr>
        <w:contextualSpacing/>
        <w:rPr>
          <w:rFonts w:ascii="Consolas" w:hAnsi="Consolas" w:cs="Consolas"/>
        </w:rPr>
      </w:pPr>
      <w:r w:rsidRPr="00007E18">
        <w:rPr>
          <w:rFonts w:ascii="Consolas" w:hAnsi="Consolas" w:cs="Consolas"/>
        </w:rPr>
        <w:t xml:space="preserve">        listboxSix.insert(END, EMP_CODE_TEXT)</w:t>
      </w:r>
    </w:p>
    <w:p w:rsidR="00D577FD" w:rsidRPr="00007E18" w:rsidRDefault="00D577FD" w:rsidP="00007E18">
      <w:pPr>
        <w:contextualSpacing/>
        <w:rPr>
          <w:rFonts w:ascii="Consolas" w:hAnsi="Consolas" w:cs="Consolas"/>
        </w:rPr>
      </w:pPr>
      <w:r w:rsidRPr="00007E18">
        <w:rPr>
          <w:rFonts w:ascii="Consolas" w:hAnsi="Consolas" w:cs="Consolas"/>
        </w:rPr>
        <w:t xml:space="preserve">        listboxSix.insert(END, SPACE_TEXT)</w:t>
      </w:r>
    </w:p>
    <w:p w:rsidR="00D577FD" w:rsidRPr="00007E18" w:rsidRDefault="00D577FD" w:rsidP="00007E18">
      <w:pPr>
        <w:contextualSpacing/>
        <w:rPr>
          <w:rFonts w:ascii="Consolas" w:hAnsi="Consolas" w:cs="Consolas"/>
        </w:rPr>
      </w:pPr>
    </w:p>
    <w:p w:rsidR="00D577FD" w:rsidRPr="00007E18" w:rsidRDefault="00D577FD" w:rsidP="00007E18">
      <w:pPr>
        <w:contextualSpacing/>
        <w:rPr>
          <w:rFonts w:ascii="Consolas" w:hAnsi="Consolas" w:cs="Consolas"/>
        </w:rPr>
      </w:pPr>
      <w:r w:rsidRPr="00007E18">
        <w:rPr>
          <w:rFonts w:ascii="Consolas" w:hAnsi="Consolas" w:cs="Consolas"/>
        </w:rPr>
        <w:t xml:space="preserve">        for i in range(len(self.codes)):</w:t>
      </w:r>
    </w:p>
    <w:p w:rsidR="00D577FD" w:rsidRPr="00007E18" w:rsidRDefault="00D577FD" w:rsidP="00007E18">
      <w:pPr>
        <w:contextualSpacing/>
        <w:rPr>
          <w:rFonts w:ascii="Consolas" w:hAnsi="Consolas" w:cs="Consolas"/>
        </w:rPr>
      </w:pPr>
      <w:r w:rsidRPr="00007E18">
        <w:rPr>
          <w:rFonts w:ascii="Consolas" w:hAnsi="Consolas" w:cs="Consolas"/>
        </w:rPr>
        <w:t xml:space="preserve">            listboxSix.insert(END, self.codes[i])</w:t>
      </w:r>
    </w:p>
    <w:p w:rsidR="00D577FD" w:rsidRPr="00007E18" w:rsidRDefault="00D577FD" w:rsidP="00007E18">
      <w:pPr>
        <w:contextualSpacing/>
        <w:rPr>
          <w:rFonts w:ascii="Consolas" w:hAnsi="Consolas" w:cs="Consolas"/>
        </w:rPr>
      </w:pPr>
      <w:r w:rsidRPr="00007E18">
        <w:rPr>
          <w:rFonts w:ascii="Consolas" w:hAnsi="Consolas" w:cs="Consolas"/>
        </w:rPr>
        <w:t xml:space="preserve">            listboxSix.pack(side=LEFT, fill=BOTH)</w:t>
      </w:r>
    </w:p>
    <w:p w:rsidR="00D577FD" w:rsidRPr="00007E18" w:rsidRDefault="00D577FD" w:rsidP="00007E18">
      <w:pPr>
        <w:contextualSpacing/>
        <w:rPr>
          <w:rFonts w:ascii="Consolas" w:hAnsi="Consolas" w:cs="Consolas"/>
        </w:rPr>
      </w:pPr>
    </w:p>
    <w:p w:rsidR="00D577FD" w:rsidRPr="00007E18" w:rsidRDefault="00D577FD" w:rsidP="00007E18">
      <w:pPr>
        <w:contextualSpacing/>
        <w:rPr>
          <w:rFonts w:ascii="Consolas" w:hAnsi="Consolas" w:cs="Consolas"/>
        </w:rPr>
      </w:pPr>
      <w:r w:rsidRPr="00007E18">
        <w:rPr>
          <w:rFonts w:ascii="Consolas" w:hAnsi="Consolas" w:cs="Consolas"/>
        </w:rPr>
        <w:t xml:space="preserve">        listboxSix.insert(END, SPACE_TEXT)</w:t>
      </w:r>
    </w:p>
    <w:p w:rsidR="00D577FD" w:rsidRPr="00007E18" w:rsidRDefault="00D577FD" w:rsidP="00007E18">
      <w:pPr>
        <w:contextualSpacing/>
        <w:rPr>
          <w:rFonts w:ascii="Consolas" w:hAnsi="Consolas" w:cs="Consolas"/>
        </w:rPr>
      </w:pPr>
    </w:p>
    <w:p w:rsidR="00D577FD" w:rsidRPr="00007E18" w:rsidRDefault="00D577FD" w:rsidP="00007E18">
      <w:pPr>
        <w:contextualSpacing/>
        <w:rPr>
          <w:rFonts w:ascii="Consolas" w:hAnsi="Consolas" w:cs="Consolas"/>
        </w:rPr>
      </w:pPr>
      <w:r w:rsidRPr="00007E18">
        <w:rPr>
          <w:rFonts w:ascii="Consolas" w:hAnsi="Consolas" w:cs="Consolas"/>
        </w:rPr>
        <w:t xml:space="preserve">        with open(LOG_FILENAME, APPEND_MODE) as f:</w:t>
      </w:r>
    </w:p>
    <w:p w:rsidR="00D577FD" w:rsidRPr="00007E18" w:rsidRDefault="00D577FD" w:rsidP="00007E18">
      <w:pPr>
        <w:contextualSpacing/>
        <w:rPr>
          <w:rFonts w:ascii="Consolas" w:hAnsi="Consolas" w:cs="Consolas"/>
        </w:rPr>
      </w:pPr>
      <w:r w:rsidRPr="00007E18">
        <w:rPr>
          <w:rFonts w:ascii="Consolas" w:hAnsi="Consolas" w:cs="Consolas"/>
        </w:rPr>
        <w:t xml:space="preserve">            f.write(TimeStamp() + INITIALISED_GRID_UI_TEXT)</w:t>
      </w:r>
    </w:p>
    <w:p w:rsidR="00D577FD" w:rsidRPr="00007E18" w:rsidRDefault="00D577FD" w:rsidP="00007E18">
      <w:pPr>
        <w:contextualSpacing/>
        <w:rPr>
          <w:rFonts w:ascii="Consolas" w:hAnsi="Consolas" w:cs="Consolas"/>
        </w:rPr>
      </w:pPr>
    </w:p>
    <w:p w:rsidR="00D577FD" w:rsidRPr="00007E18" w:rsidRDefault="00D577FD" w:rsidP="00007E18">
      <w:pPr>
        <w:contextualSpacing/>
        <w:rPr>
          <w:rFonts w:ascii="Consolas" w:hAnsi="Consolas" w:cs="Consolas"/>
        </w:rPr>
      </w:pPr>
      <w:r w:rsidRPr="00007E18">
        <w:rPr>
          <w:rFonts w:ascii="Consolas" w:hAnsi="Consolas" w:cs="Consolas"/>
        </w:rPr>
        <w:t xml:space="preserve">        scrollbar.config(command= self.yview)</w:t>
      </w:r>
    </w:p>
    <w:p w:rsidR="00D577FD" w:rsidRPr="00007E18" w:rsidRDefault="00D577FD" w:rsidP="00007E18">
      <w:pPr>
        <w:contextualSpacing/>
        <w:rPr>
          <w:rFonts w:ascii="Consolas" w:hAnsi="Consolas" w:cs="Consolas"/>
        </w:rPr>
      </w:pPr>
    </w:p>
    <w:p w:rsidR="00D577FD" w:rsidRPr="00007E18" w:rsidRDefault="00D577FD" w:rsidP="00007E18">
      <w:pPr>
        <w:contextualSpacing/>
        <w:rPr>
          <w:rFonts w:ascii="Consolas" w:hAnsi="Consolas" w:cs="Consolas"/>
        </w:rPr>
      </w:pPr>
      <w:r w:rsidRPr="00007E18">
        <w:rPr>
          <w:rFonts w:ascii="Consolas" w:hAnsi="Consolas" w:cs="Consolas"/>
        </w:rPr>
        <w:t xml:space="preserve">    def TotalEmployees(self):</w:t>
      </w:r>
    </w:p>
    <w:p w:rsidR="00D577FD" w:rsidRPr="00007E18" w:rsidRDefault="00D577FD" w:rsidP="00007E18">
      <w:pPr>
        <w:contextualSpacing/>
        <w:rPr>
          <w:rFonts w:ascii="Consolas" w:hAnsi="Consolas" w:cs="Consolas"/>
        </w:rPr>
      </w:pPr>
      <w:r w:rsidRPr="00007E18">
        <w:rPr>
          <w:rFonts w:ascii="Consolas" w:hAnsi="Consolas" w:cs="Consolas"/>
        </w:rPr>
        <w:t xml:space="preserve">        CreatePopup(STAT_TOTAL_EMP_TEXT + str(len(self.codes)))</w:t>
      </w:r>
    </w:p>
    <w:p w:rsidR="00D577FD" w:rsidRPr="00007E18" w:rsidRDefault="00D577FD" w:rsidP="00007E18">
      <w:pPr>
        <w:contextualSpacing/>
        <w:rPr>
          <w:rFonts w:ascii="Consolas" w:hAnsi="Consolas" w:cs="Consolas"/>
        </w:rPr>
      </w:pPr>
    </w:p>
    <w:p w:rsidR="00D577FD" w:rsidRPr="00007E18" w:rsidRDefault="00D577FD" w:rsidP="00007E18">
      <w:pPr>
        <w:contextualSpacing/>
        <w:rPr>
          <w:rFonts w:ascii="Consolas" w:hAnsi="Consolas" w:cs="Consolas"/>
        </w:rPr>
      </w:pPr>
      <w:r w:rsidRPr="00007E18">
        <w:rPr>
          <w:rFonts w:ascii="Consolas" w:hAnsi="Consolas" w:cs="Consolas"/>
        </w:rPr>
        <w:t xml:space="preserve">    def TotalFemale(self):</w:t>
      </w:r>
    </w:p>
    <w:p w:rsidR="00D577FD" w:rsidRPr="00007E18" w:rsidRDefault="00D577FD" w:rsidP="00007E18">
      <w:pPr>
        <w:contextualSpacing/>
        <w:rPr>
          <w:rFonts w:ascii="Consolas" w:hAnsi="Consolas" w:cs="Consolas"/>
        </w:rPr>
      </w:pPr>
      <w:r w:rsidRPr="00007E18">
        <w:rPr>
          <w:rFonts w:ascii="Consolas" w:hAnsi="Consolas" w:cs="Consolas"/>
        </w:rPr>
        <w:t xml:space="preserve">        TotalFemales = 0</w:t>
      </w:r>
    </w:p>
    <w:p w:rsidR="00D577FD" w:rsidRPr="00007E18" w:rsidRDefault="00D577FD" w:rsidP="00007E18">
      <w:pPr>
        <w:contextualSpacing/>
        <w:rPr>
          <w:rFonts w:ascii="Consolas" w:hAnsi="Consolas" w:cs="Consolas"/>
        </w:rPr>
      </w:pPr>
      <w:r w:rsidRPr="00007E18">
        <w:rPr>
          <w:rFonts w:ascii="Consolas" w:hAnsi="Consolas" w:cs="Consolas"/>
        </w:rPr>
        <w:t xml:space="preserve">        for i in range(len(self.genders)):</w:t>
      </w:r>
    </w:p>
    <w:p w:rsidR="00D577FD" w:rsidRPr="00007E18" w:rsidRDefault="00D577FD" w:rsidP="00007E18">
      <w:pPr>
        <w:contextualSpacing/>
        <w:rPr>
          <w:rFonts w:ascii="Consolas" w:hAnsi="Consolas" w:cs="Consolas"/>
        </w:rPr>
      </w:pPr>
      <w:r w:rsidRPr="00007E18">
        <w:rPr>
          <w:rFonts w:ascii="Consolas" w:hAnsi="Consolas" w:cs="Consolas"/>
        </w:rPr>
        <w:t xml:space="preserve">            if self.genders[i] == FEMALE_SINGLE_TEXT:</w:t>
      </w:r>
    </w:p>
    <w:p w:rsidR="00D577FD" w:rsidRPr="00007E18" w:rsidRDefault="00D577FD" w:rsidP="00007E18">
      <w:pPr>
        <w:contextualSpacing/>
        <w:rPr>
          <w:rFonts w:ascii="Consolas" w:hAnsi="Consolas" w:cs="Consolas"/>
        </w:rPr>
      </w:pPr>
      <w:r w:rsidRPr="00007E18">
        <w:rPr>
          <w:rFonts w:ascii="Consolas" w:hAnsi="Consolas" w:cs="Consolas"/>
        </w:rPr>
        <w:t xml:space="preserve">                TotalFemales += 1</w:t>
      </w:r>
    </w:p>
    <w:p w:rsidR="00D577FD" w:rsidRPr="00007E18" w:rsidRDefault="00D577FD" w:rsidP="00007E18">
      <w:pPr>
        <w:contextualSpacing/>
        <w:rPr>
          <w:rFonts w:ascii="Consolas" w:hAnsi="Consolas" w:cs="Consolas"/>
        </w:rPr>
      </w:pPr>
      <w:r w:rsidRPr="00007E18">
        <w:rPr>
          <w:rFonts w:ascii="Consolas" w:hAnsi="Consolas" w:cs="Consolas"/>
        </w:rPr>
        <w:t xml:space="preserve">        CreatePopup(STAT_TOTAL_FEMALE_TEXT + str(TotalFemales))</w:t>
      </w:r>
    </w:p>
    <w:p w:rsidR="00D577FD" w:rsidRPr="00007E18" w:rsidRDefault="00D577FD" w:rsidP="00007E18">
      <w:pPr>
        <w:contextualSpacing/>
        <w:rPr>
          <w:rFonts w:ascii="Consolas" w:hAnsi="Consolas" w:cs="Consolas"/>
        </w:rPr>
      </w:pPr>
    </w:p>
    <w:p w:rsidR="00D577FD" w:rsidRPr="00007E18" w:rsidRDefault="00D577FD" w:rsidP="00007E18">
      <w:pPr>
        <w:contextualSpacing/>
        <w:rPr>
          <w:rFonts w:ascii="Consolas" w:hAnsi="Consolas" w:cs="Consolas"/>
        </w:rPr>
      </w:pPr>
      <w:r w:rsidRPr="00007E18">
        <w:rPr>
          <w:rFonts w:ascii="Consolas" w:hAnsi="Consolas" w:cs="Consolas"/>
        </w:rPr>
        <w:t xml:space="preserve">    def TotalMale(self):</w:t>
      </w:r>
    </w:p>
    <w:p w:rsidR="00D577FD" w:rsidRPr="00007E18" w:rsidRDefault="00D577FD" w:rsidP="00007E18">
      <w:pPr>
        <w:contextualSpacing/>
        <w:rPr>
          <w:rFonts w:ascii="Consolas" w:hAnsi="Consolas" w:cs="Consolas"/>
        </w:rPr>
      </w:pPr>
      <w:r w:rsidRPr="00007E18">
        <w:rPr>
          <w:rFonts w:ascii="Consolas" w:hAnsi="Consolas" w:cs="Consolas"/>
        </w:rPr>
        <w:t xml:space="preserve">        TotalMales = 0</w:t>
      </w:r>
    </w:p>
    <w:p w:rsidR="00D577FD" w:rsidRPr="00007E18" w:rsidRDefault="00D577FD" w:rsidP="00007E18">
      <w:pPr>
        <w:contextualSpacing/>
        <w:rPr>
          <w:rFonts w:ascii="Consolas" w:hAnsi="Consolas" w:cs="Consolas"/>
        </w:rPr>
      </w:pPr>
      <w:r w:rsidRPr="00007E18">
        <w:rPr>
          <w:rFonts w:ascii="Consolas" w:hAnsi="Consolas" w:cs="Consolas"/>
        </w:rPr>
        <w:t xml:space="preserve">        for i in range(len(self.genders)):</w:t>
      </w:r>
    </w:p>
    <w:p w:rsidR="00D577FD" w:rsidRPr="00007E18" w:rsidRDefault="00D577FD" w:rsidP="00007E18">
      <w:pPr>
        <w:contextualSpacing/>
        <w:rPr>
          <w:rFonts w:ascii="Consolas" w:hAnsi="Consolas" w:cs="Consolas"/>
        </w:rPr>
      </w:pPr>
      <w:r w:rsidRPr="00007E18">
        <w:rPr>
          <w:rFonts w:ascii="Consolas" w:hAnsi="Consolas" w:cs="Consolas"/>
        </w:rPr>
        <w:t xml:space="preserve">            if self.genders[i] == MALE_SINGLE_TEXT:</w:t>
      </w:r>
    </w:p>
    <w:p w:rsidR="00D577FD" w:rsidRPr="00007E18" w:rsidRDefault="00D577FD" w:rsidP="00007E18">
      <w:pPr>
        <w:contextualSpacing/>
        <w:rPr>
          <w:rFonts w:ascii="Consolas" w:hAnsi="Consolas" w:cs="Consolas"/>
        </w:rPr>
      </w:pPr>
      <w:r w:rsidRPr="00007E18">
        <w:rPr>
          <w:rFonts w:ascii="Consolas" w:hAnsi="Consolas" w:cs="Consolas"/>
        </w:rPr>
        <w:t xml:space="preserve">                TotalMales += 1</w:t>
      </w:r>
    </w:p>
    <w:p w:rsidR="00D577FD" w:rsidRPr="00007E18" w:rsidRDefault="00D577FD" w:rsidP="00007E18">
      <w:pPr>
        <w:contextualSpacing/>
        <w:rPr>
          <w:rFonts w:ascii="Consolas" w:hAnsi="Consolas" w:cs="Consolas"/>
        </w:rPr>
      </w:pPr>
      <w:r w:rsidRPr="00007E18">
        <w:rPr>
          <w:rFonts w:ascii="Consolas" w:hAnsi="Consolas" w:cs="Consolas"/>
        </w:rPr>
        <w:t xml:space="preserve">        CreatePopup(STAT_TOTAL_MALE_TEXT + str(TotalMales))</w:t>
      </w:r>
    </w:p>
    <w:p w:rsidR="00D577FD" w:rsidRPr="00007E18" w:rsidRDefault="00D577FD" w:rsidP="00007E18">
      <w:pPr>
        <w:contextualSpacing/>
        <w:rPr>
          <w:rFonts w:ascii="Consolas" w:hAnsi="Consolas" w:cs="Consolas"/>
        </w:rPr>
      </w:pPr>
    </w:p>
    <w:p w:rsidR="00D577FD" w:rsidRPr="00007E18" w:rsidRDefault="00D577FD" w:rsidP="00007E18">
      <w:pPr>
        <w:contextualSpacing/>
        <w:rPr>
          <w:rFonts w:ascii="Consolas" w:hAnsi="Consolas" w:cs="Consolas"/>
        </w:rPr>
      </w:pPr>
      <w:r w:rsidRPr="00007E18">
        <w:rPr>
          <w:rFonts w:ascii="Consolas" w:hAnsi="Consolas" w:cs="Consolas"/>
        </w:rPr>
        <w:t xml:space="preserve">    def TotalSalary(self):</w:t>
      </w:r>
    </w:p>
    <w:p w:rsidR="00D577FD" w:rsidRPr="00007E18" w:rsidRDefault="00D577FD" w:rsidP="00007E18">
      <w:pPr>
        <w:contextualSpacing/>
        <w:rPr>
          <w:rFonts w:ascii="Consolas" w:hAnsi="Consolas" w:cs="Consolas"/>
        </w:rPr>
      </w:pPr>
      <w:r w:rsidRPr="00007E18">
        <w:rPr>
          <w:rFonts w:ascii="Consolas" w:hAnsi="Consolas" w:cs="Consolas"/>
        </w:rPr>
        <w:t xml:space="preserve">        TotalSalary = 0</w:t>
      </w:r>
    </w:p>
    <w:p w:rsidR="00D577FD" w:rsidRPr="00007E18" w:rsidRDefault="00D577FD" w:rsidP="00007E18">
      <w:pPr>
        <w:contextualSpacing/>
        <w:rPr>
          <w:rFonts w:ascii="Consolas" w:hAnsi="Consolas" w:cs="Consolas"/>
        </w:rPr>
      </w:pPr>
      <w:r w:rsidRPr="00007E18">
        <w:rPr>
          <w:rFonts w:ascii="Consolas" w:hAnsi="Consolas" w:cs="Consolas"/>
        </w:rPr>
        <w:t xml:space="preserve">        for salary in self.salaries:</w:t>
      </w:r>
    </w:p>
    <w:p w:rsidR="00D577FD" w:rsidRPr="00007E18" w:rsidRDefault="00D577FD" w:rsidP="00007E18">
      <w:pPr>
        <w:contextualSpacing/>
        <w:rPr>
          <w:rFonts w:ascii="Consolas" w:hAnsi="Consolas" w:cs="Consolas"/>
        </w:rPr>
      </w:pPr>
      <w:r w:rsidRPr="00007E18">
        <w:rPr>
          <w:rFonts w:ascii="Consolas" w:hAnsi="Consolas" w:cs="Consolas"/>
        </w:rPr>
        <w:t xml:space="preserve">            TotalSalary += int(salary)</w:t>
      </w:r>
    </w:p>
    <w:p w:rsidR="00D577FD" w:rsidRPr="00007E18" w:rsidRDefault="00D577FD" w:rsidP="00007E18">
      <w:pPr>
        <w:contextualSpacing/>
        <w:rPr>
          <w:rFonts w:ascii="Consolas" w:hAnsi="Consolas" w:cs="Consolas"/>
        </w:rPr>
      </w:pPr>
      <w:r w:rsidRPr="00007E18">
        <w:rPr>
          <w:rFonts w:ascii="Consolas" w:hAnsi="Consolas" w:cs="Consolas"/>
        </w:rPr>
        <w:t xml:space="preserve">        CreatePopup(STAT_TOTAL_SALARY_TEXT + str(TotalSalary))</w:t>
      </w:r>
    </w:p>
    <w:p w:rsidR="00D577FD" w:rsidRPr="00007E18" w:rsidRDefault="00D577FD" w:rsidP="00007E18">
      <w:pPr>
        <w:contextualSpacing/>
        <w:rPr>
          <w:rFonts w:ascii="Consolas" w:hAnsi="Consolas" w:cs="Consolas"/>
        </w:rPr>
      </w:pPr>
    </w:p>
    <w:p w:rsidR="00D577FD" w:rsidRPr="00007E18" w:rsidRDefault="00D577FD" w:rsidP="00007E18">
      <w:pPr>
        <w:contextualSpacing/>
        <w:rPr>
          <w:rFonts w:ascii="Consolas" w:hAnsi="Consolas" w:cs="Consolas"/>
        </w:rPr>
      </w:pPr>
      <w:r w:rsidRPr="00007E18">
        <w:rPr>
          <w:rFonts w:ascii="Consolas" w:hAnsi="Consolas" w:cs="Consolas"/>
        </w:rPr>
        <w:t xml:space="preserve">    def TotalTax(self):</w:t>
      </w:r>
    </w:p>
    <w:p w:rsidR="00D577FD" w:rsidRPr="00007E18" w:rsidRDefault="00D577FD" w:rsidP="00007E18">
      <w:pPr>
        <w:contextualSpacing/>
        <w:rPr>
          <w:rFonts w:ascii="Consolas" w:hAnsi="Consolas" w:cs="Consolas"/>
        </w:rPr>
      </w:pPr>
      <w:r w:rsidRPr="00007E18">
        <w:rPr>
          <w:rFonts w:ascii="Consolas" w:hAnsi="Consolas" w:cs="Consolas"/>
        </w:rPr>
        <w:t xml:space="preserve">        TotalTax = 0</w:t>
      </w:r>
    </w:p>
    <w:p w:rsidR="00D577FD" w:rsidRPr="00007E18" w:rsidRDefault="00D577FD" w:rsidP="00007E18">
      <w:pPr>
        <w:contextualSpacing/>
        <w:rPr>
          <w:rFonts w:ascii="Consolas" w:hAnsi="Consolas" w:cs="Consolas"/>
        </w:rPr>
      </w:pPr>
      <w:r w:rsidRPr="00007E18">
        <w:rPr>
          <w:rFonts w:ascii="Consolas" w:hAnsi="Consolas" w:cs="Consolas"/>
        </w:rPr>
        <w:t xml:space="preserve">        for salary in self.salaries:</w:t>
      </w:r>
    </w:p>
    <w:p w:rsidR="00D577FD" w:rsidRPr="00007E18" w:rsidRDefault="00D577FD" w:rsidP="00007E18">
      <w:pPr>
        <w:contextualSpacing/>
        <w:rPr>
          <w:rFonts w:ascii="Consolas" w:hAnsi="Consolas" w:cs="Consolas"/>
        </w:rPr>
      </w:pPr>
      <w:r w:rsidRPr="00007E18">
        <w:rPr>
          <w:rFonts w:ascii="Consolas" w:hAnsi="Consolas" w:cs="Consolas"/>
        </w:rPr>
        <w:t xml:space="preserve">            TotalTax += CalculateTax(salary)</w:t>
      </w:r>
    </w:p>
    <w:p w:rsidR="00D577FD" w:rsidRPr="00007E18" w:rsidRDefault="00D577FD" w:rsidP="00007E18">
      <w:pPr>
        <w:contextualSpacing/>
        <w:rPr>
          <w:rFonts w:ascii="Consolas" w:hAnsi="Consolas" w:cs="Consolas"/>
        </w:rPr>
      </w:pPr>
      <w:r w:rsidRPr="00007E18">
        <w:rPr>
          <w:rFonts w:ascii="Consolas" w:hAnsi="Consolas" w:cs="Consolas"/>
        </w:rPr>
        <w:t xml:space="preserve">        CreatePopup(STAT_TOTAL_TAX_TEXT + str(TotalTax))</w:t>
      </w:r>
    </w:p>
    <w:p w:rsidR="00D577FD" w:rsidRPr="00007E18" w:rsidRDefault="00D577FD" w:rsidP="00007E18">
      <w:pPr>
        <w:contextualSpacing/>
        <w:rPr>
          <w:rFonts w:ascii="Consolas" w:hAnsi="Consolas" w:cs="Consolas"/>
        </w:rPr>
      </w:pPr>
      <w:r w:rsidRPr="00007E18">
        <w:rPr>
          <w:rFonts w:ascii="Consolas" w:hAnsi="Consolas" w:cs="Consolas"/>
        </w:rPr>
        <w:t xml:space="preserve">        </w:t>
      </w:r>
    </w:p>
    <w:p w:rsidR="00D577FD" w:rsidRPr="00007E18" w:rsidRDefault="00D577FD" w:rsidP="00007E18">
      <w:pPr>
        <w:contextualSpacing/>
        <w:rPr>
          <w:rFonts w:ascii="Consolas" w:hAnsi="Consolas" w:cs="Consolas"/>
        </w:rPr>
      </w:pPr>
      <w:r w:rsidRPr="00007E18">
        <w:rPr>
          <w:rFonts w:ascii="Consolas" w:hAnsi="Consolas" w:cs="Consolas"/>
        </w:rPr>
        <w:t xml:space="preserve">    def AverageSalary(self):</w:t>
      </w:r>
    </w:p>
    <w:p w:rsidR="00D577FD" w:rsidRPr="00007E18" w:rsidRDefault="00D577FD" w:rsidP="00007E18">
      <w:pPr>
        <w:contextualSpacing/>
        <w:rPr>
          <w:rFonts w:ascii="Consolas" w:hAnsi="Consolas" w:cs="Consolas"/>
        </w:rPr>
      </w:pPr>
      <w:r w:rsidRPr="00007E18">
        <w:rPr>
          <w:rFonts w:ascii="Consolas" w:hAnsi="Consolas" w:cs="Consolas"/>
        </w:rPr>
        <w:lastRenderedPageBreak/>
        <w:t xml:space="preserve">        TotalSalary = 0</w:t>
      </w:r>
    </w:p>
    <w:p w:rsidR="00D577FD" w:rsidRPr="00007E18" w:rsidRDefault="00D577FD" w:rsidP="00007E18">
      <w:pPr>
        <w:contextualSpacing/>
        <w:rPr>
          <w:rFonts w:ascii="Consolas" w:hAnsi="Consolas" w:cs="Consolas"/>
        </w:rPr>
      </w:pPr>
      <w:r w:rsidRPr="00007E18">
        <w:rPr>
          <w:rFonts w:ascii="Consolas" w:hAnsi="Consolas" w:cs="Consolas"/>
        </w:rPr>
        <w:t xml:space="preserve">        for salary in self.salaries:</w:t>
      </w:r>
    </w:p>
    <w:p w:rsidR="00D577FD" w:rsidRPr="00007E18" w:rsidRDefault="00D577FD" w:rsidP="00007E18">
      <w:pPr>
        <w:contextualSpacing/>
        <w:rPr>
          <w:rFonts w:ascii="Consolas" w:hAnsi="Consolas" w:cs="Consolas"/>
        </w:rPr>
      </w:pPr>
      <w:r w:rsidRPr="00007E18">
        <w:rPr>
          <w:rFonts w:ascii="Consolas" w:hAnsi="Consolas" w:cs="Consolas"/>
        </w:rPr>
        <w:t xml:space="preserve">            TotalSalary += int(salary)</w:t>
      </w:r>
    </w:p>
    <w:p w:rsidR="00D577FD" w:rsidRPr="00007E18" w:rsidRDefault="00D577FD" w:rsidP="00007E18">
      <w:pPr>
        <w:contextualSpacing/>
        <w:rPr>
          <w:rFonts w:ascii="Consolas" w:hAnsi="Consolas" w:cs="Consolas"/>
        </w:rPr>
      </w:pPr>
      <w:r w:rsidRPr="00007E18">
        <w:rPr>
          <w:rFonts w:ascii="Consolas" w:hAnsi="Consolas" w:cs="Consolas"/>
        </w:rPr>
        <w:t xml:space="preserve">        AverageSalary = TotalSalary/len(self.salaries)</w:t>
      </w:r>
    </w:p>
    <w:p w:rsidR="00D577FD" w:rsidRPr="00007E18" w:rsidRDefault="00D577FD" w:rsidP="00007E18">
      <w:pPr>
        <w:contextualSpacing/>
        <w:rPr>
          <w:rFonts w:ascii="Consolas" w:hAnsi="Consolas" w:cs="Consolas"/>
        </w:rPr>
      </w:pPr>
      <w:r w:rsidRPr="00007E18">
        <w:rPr>
          <w:rFonts w:ascii="Consolas" w:hAnsi="Consolas" w:cs="Consolas"/>
        </w:rPr>
        <w:t xml:space="preserve">        CreatePopup(STAT_AVERAGE_SALARY_TEXT + str(AverageSalary))</w:t>
      </w:r>
    </w:p>
    <w:p w:rsidR="00D577FD" w:rsidRPr="00007E18" w:rsidRDefault="00D577FD" w:rsidP="00007E18">
      <w:pPr>
        <w:contextualSpacing/>
        <w:rPr>
          <w:rFonts w:ascii="Consolas" w:hAnsi="Consolas" w:cs="Consolas"/>
        </w:rPr>
      </w:pPr>
    </w:p>
    <w:p w:rsidR="00D577FD" w:rsidRPr="00007E18" w:rsidRDefault="00D577FD" w:rsidP="00007E18">
      <w:pPr>
        <w:contextualSpacing/>
        <w:rPr>
          <w:rFonts w:ascii="Consolas" w:hAnsi="Consolas" w:cs="Consolas"/>
        </w:rPr>
      </w:pPr>
      <w:r w:rsidRPr="00007E18">
        <w:rPr>
          <w:rFonts w:ascii="Consolas" w:hAnsi="Consolas" w:cs="Consolas"/>
        </w:rPr>
        <w:t xml:space="preserve">    def AverageTax(self):</w:t>
      </w:r>
    </w:p>
    <w:p w:rsidR="00D577FD" w:rsidRPr="00007E18" w:rsidRDefault="00D577FD" w:rsidP="00007E18">
      <w:pPr>
        <w:contextualSpacing/>
        <w:rPr>
          <w:rFonts w:ascii="Consolas" w:hAnsi="Consolas" w:cs="Consolas"/>
        </w:rPr>
      </w:pPr>
      <w:r w:rsidRPr="00007E18">
        <w:rPr>
          <w:rFonts w:ascii="Consolas" w:hAnsi="Consolas" w:cs="Consolas"/>
        </w:rPr>
        <w:t xml:space="preserve">        TotalTax = 0</w:t>
      </w:r>
    </w:p>
    <w:p w:rsidR="00D577FD" w:rsidRPr="00007E18" w:rsidRDefault="00D577FD" w:rsidP="00007E18">
      <w:pPr>
        <w:contextualSpacing/>
        <w:rPr>
          <w:rFonts w:ascii="Consolas" w:hAnsi="Consolas" w:cs="Consolas"/>
        </w:rPr>
      </w:pPr>
      <w:r w:rsidRPr="00007E18">
        <w:rPr>
          <w:rFonts w:ascii="Consolas" w:hAnsi="Consolas" w:cs="Consolas"/>
        </w:rPr>
        <w:t xml:space="preserve">        for salary in self.salaries:</w:t>
      </w:r>
    </w:p>
    <w:p w:rsidR="00D577FD" w:rsidRPr="00007E18" w:rsidRDefault="00D577FD" w:rsidP="00007E18">
      <w:pPr>
        <w:contextualSpacing/>
        <w:rPr>
          <w:rFonts w:ascii="Consolas" w:hAnsi="Consolas" w:cs="Consolas"/>
        </w:rPr>
      </w:pPr>
      <w:r w:rsidRPr="00007E18">
        <w:rPr>
          <w:rFonts w:ascii="Consolas" w:hAnsi="Consolas" w:cs="Consolas"/>
        </w:rPr>
        <w:t xml:space="preserve">            TotalTax += CalculateTax(salary)</w:t>
      </w:r>
    </w:p>
    <w:p w:rsidR="00D577FD" w:rsidRPr="00007E18" w:rsidRDefault="00D577FD" w:rsidP="00007E18">
      <w:pPr>
        <w:contextualSpacing/>
        <w:rPr>
          <w:rFonts w:ascii="Consolas" w:hAnsi="Consolas" w:cs="Consolas"/>
        </w:rPr>
      </w:pPr>
      <w:r w:rsidRPr="00007E18">
        <w:rPr>
          <w:rFonts w:ascii="Consolas" w:hAnsi="Consolas" w:cs="Consolas"/>
        </w:rPr>
        <w:t xml:space="preserve">        AverageTax = TotalTax/len(self.salaries)</w:t>
      </w:r>
    </w:p>
    <w:p w:rsidR="00D577FD" w:rsidRPr="00007E18" w:rsidRDefault="00D577FD" w:rsidP="00007E18">
      <w:pPr>
        <w:contextualSpacing/>
        <w:rPr>
          <w:rFonts w:ascii="Consolas" w:hAnsi="Consolas" w:cs="Consolas"/>
        </w:rPr>
      </w:pPr>
      <w:r w:rsidRPr="00007E18">
        <w:rPr>
          <w:rFonts w:ascii="Consolas" w:hAnsi="Consolas" w:cs="Consolas"/>
        </w:rPr>
        <w:t xml:space="preserve">        CreatePopup(STAT_AVERAGE_TAX_TEXT + str(AverageTax))</w:t>
      </w:r>
    </w:p>
    <w:p w:rsidR="00D577FD" w:rsidRPr="00007E18" w:rsidRDefault="00D577FD" w:rsidP="00007E18">
      <w:pPr>
        <w:contextualSpacing/>
        <w:rPr>
          <w:rFonts w:ascii="Consolas" w:hAnsi="Consolas" w:cs="Consolas"/>
        </w:rPr>
      </w:pPr>
    </w:p>
    <w:p w:rsidR="00D577FD" w:rsidRPr="00007E18" w:rsidRDefault="00D577FD" w:rsidP="00007E18">
      <w:pPr>
        <w:contextualSpacing/>
        <w:rPr>
          <w:rFonts w:ascii="Consolas" w:hAnsi="Consolas" w:cs="Consolas"/>
        </w:rPr>
      </w:pPr>
      <w:r w:rsidRPr="00007E18">
        <w:rPr>
          <w:rFonts w:ascii="Consolas" w:hAnsi="Consolas" w:cs="Consolas"/>
        </w:rPr>
        <w:t xml:space="preserve">    def yview(self, *args):</w:t>
      </w:r>
    </w:p>
    <w:p w:rsidR="00D577FD" w:rsidRPr="00007E18" w:rsidRDefault="00D577FD" w:rsidP="00007E18">
      <w:pPr>
        <w:contextualSpacing/>
        <w:rPr>
          <w:rFonts w:ascii="Consolas" w:hAnsi="Consolas" w:cs="Consolas"/>
        </w:rPr>
      </w:pPr>
      <w:r w:rsidRPr="00007E18">
        <w:rPr>
          <w:rFonts w:ascii="Consolas" w:hAnsi="Consolas" w:cs="Consolas"/>
        </w:rPr>
        <w:t xml:space="preserve">        apply(listboxOne.yview, args)</w:t>
      </w:r>
    </w:p>
    <w:p w:rsidR="00D577FD" w:rsidRPr="00007E18" w:rsidRDefault="00D577FD" w:rsidP="00007E18">
      <w:pPr>
        <w:contextualSpacing/>
        <w:rPr>
          <w:rFonts w:ascii="Consolas" w:hAnsi="Consolas" w:cs="Consolas"/>
        </w:rPr>
      </w:pPr>
      <w:r w:rsidRPr="00007E18">
        <w:rPr>
          <w:rFonts w:ascii="Consolas" w:hAnsi="Consolas" w:cs="Consolas"/>
        </w:rPr>
        <w:t xml:space="preserve">        apply(listboxTwo.yview, args)</w:t>
      </w:r>
    </w:p>
    <w:p w:rsidR="00D577FD" w:rsidRPr="00007E18" w:rsidRDefault="00D577FD" w:rsidP="00007E18">
      <w:pPr>
        <w:contextualSpacing/>
        <w:rPr>
          <w:rFonts w:ascii="Consolas" w:hAnsi="Consolas" w:cs="Consolas"/>
        </w:rPr>
      </w:pPr>
      <w:r w:rsidRPr="00007E18">
        <w:rPr>
          <w:rFonts w:ascii="Consolas" w:hAnsi="Consolas" w:cs="Consolas"/>
        </w:rPr>
        <w:t xml:space="preserve">        apply(listboxThree.yview, args)</w:t>
      </w:r>
    </w:p>
    <w:p w:rsidR="00D577FD" w:rsidRPr="00007E18" w:rsidRDefault="00D577FD" w:rsidP="00007E18">
      <w:pPr>
        <w:contextualSpacing/>
        <w:rPr>
          <w:rFonts w:ascii="Consolas" w:hAnsi="Consolas" w:cs="Consolas"/>
        </w:rPr>
      </w:pPr>
      <w:r w:rsidRPr="00007E18">
        <w:rPr>
          <w:rFonts w:ascii="Consolas" w:hAnsi="Consolas" w:cs="Consolas"/>
        </w:rPr>
        <w:t xml:space="preserve">        apply(listboxFour.yview, args)</w:t>
      </w:r>
    </w:p>
    <w:p w:rsidR="00D577FD" w:rsidRPr="00007E18" w:rsidRDefault="00D577FD" w:rsidP="00007E18">
      <w:pPr>
        <w:contextualSpacing/>
        <w:rPr>
          <w:rFonts w:ascii="Consolas" w:hAnsi="Consolas" w:cs="Consolas"/>
        </w:rPr>
      </w:pPr>
      <w:r w:rsidRPr="00007E18">
        <w:rPr>
          <w:rFonts w:ascii="Consolas" w:hAnsi="Consolas" w:cs="Consolas"/>
        </w:rPr>
        <w:t xml:space="preserve">        apply(listboxFive.yview, args)</w:t>
      </w:r>
    </w:p>
    <w:p w:rsidR="00D577FD" w:rsidRPr="00007E18" w:rsidRDefault="00D577FD" w:rsidP="00007E18">
      <w:pPr>
        <w:contextualSpacing/>
        <w:rPr>
          <w:rFonts w:ascii="Consolas" w:hAnsi="Consolas" w:cs="Consolas"/>
        </w:rPr>
      </w:pPr>
      <w:r w:rsidRPr="00007E18">
        <w:rPr>
          <w:rFonts w:ascii="Consolas" w:hAnsi="Consolas" w:cs="Consolas"/>
        </w:rPr>
        <w:t xml:space="preserve">        apply(listboxSix.yview, args)</w:t>
      </w:r>
    </w:p>
    <w:p w:rsidR="00D577FD" w:rsidRPr="00007E18" w:rsidRDefault="00D577FD" w:rsidP="00007E18">
      <w:pPr>
        <w:contextualSpacing/>
        <w:rPr>
          <w:rFonts w:ascii="Consolas" w:hAnsi="Consolas" w:cs="Consolas"/>
        </w:rPr>
      </w:pPr>
    </w:p>
    <w:p w:rsidR="00D577FD" w:rsidRPr="00007E18" w:rsidRDefault="00D577FD" w:rsidP="00007E18">
      <w:pPr>
        <w:contextualSpacing/>
        <w:rPr>
          <w:rFonts w:ascii="Consolas" w:hAnsi="Consolas" w:cs="Consolas"/>
        </w:rPr>
      </w:pPr>
      <w:r w:rsidRPr="00007E18">
        <w:rPr>
          <w:rFonts w:ascii="Consolas" w:hAnsi="Consolas" w:cs="Consolas"/>
        </w:rPr>
        <w:t xml:space="preserve">    def onBack(self):</w:t>
      </w:r>
    </w:p>
    <w:p w:rsidR="00D577FD" w:rsidRPr="00007E18" w:rsidRDefault="00D577FD" w:rsidP="00007E18">
      <w:pPr>
        <w:contextualSpacing/>
        <w:rPr>
          <w:rFonts w:ascii="Consolas" w:hAnsi="Consolas" w:cs="Consolas"/>
        </w:rPr>
      </w:pPr>
      <w:r w:rsidRPr="00007E18">
        <w:rPr>
          <w:rFonts w:ascii="Consolas" w:hAnsi="Consolas" w:cs="Consolas"/>
        </w:rPr>
        <w:t xml:space="preserve">        with open(LOG_FILENAME, APPEND_MODE) as f:</w:t>
      </w:r>
    </w:p>
    <w:p w:rsidR="00D577FD" w:rsidRPr="00007E18" w:rsidRDefault="00D577FD" w:rsidP="00007E18">
      <w:pPr>
        <w:contextualSpacing/>
        <w:rPr>
          <w:rFonts w:ascii="Consolas" w:hAnsi="Consolas" w:cs="Consolas"/>
        </w:rPr>
      </w:pPr>
      <w:r w:rsidRPr="00007E18">
        <w:rPr>
          <w:rFonts w:ascii="Consolas" w:hAnsi="Consolas" w:cs="Consolas"/>
        </w:rPr>
        <w:t xml:space="preserve">            f.write(TimeStamp() + BACK_SELECTED_TEXT)</w:t>
      </w:r>
    </w:p>
    <w:p w:rsidR="00D577FD" w:rsidRPr="00007E18" w:rsidRDefault="00D577FD" w:rsidP="00007E18">
      <w:pPr>
        <w:contextualSpacing/>
        <w:rPr>
          <w:rFonts w:ascii="Consolas" w:hAnsi="Consolas" w:cs="Consolas"/>
        </w:rPr>
      </w:pPr>
      <w:r w:rsidRPr="00007E18">
        <w:rPr>
          <w:rFonts w:ascii="Consolas" w:hAnsi="Consolas" w:cs="Consolas"/>
        </w:rPr>
        <w:t xml:space="preserve">        self.parent.destroy()</w:t>
      </w:r>
    </w:p>
    <w:p w:rsidR="00D577FD" w:rsidRPr="00007E18" w:rsidRDefault="00D577FD" w:rsidP="00007E18">
      <w:pPr>
        <w:contextualSpacing/>
        <w:rPr>
          <w:rFonts w:ascii="Consolas" w:hAnsi="Consolas" w:cs="Consolas"/>
        </w:rPr>
      </w:pPr>
      <w:r w:rsidRPr="00007E18">
        <w:rPr>
          <w:rFonts w:ascii="Consolas" w:hAnsi="Consolas" w:cs="Consolas"/>
        </w:rPr>
        <w:t xml:space="preserve">        with open(LOG_FILENAME, APPEND_MODE) as f:</w:t>
      </w:r>
    </w:p>
    <w:p w:rsidR="00D577FD" w:rsidRPr="00007E18" w:rsidRDefault="00D577FD" w:rsidP="00007E18">
      <w:pPr>
        <w:contextualSpacing/>
        <w:rPr>
          <w:rFonts w:ascii="Consolas" w:hAnsi="Consolas" w:cs="Consolas"/>
        </w:rPr>
      </w:pPr>
      <w:r w:rsidRPr="00007E18">
        <w:rPr>
          <w:rFonts w:ascii="Consolas" w:hAnsi="Consolas" w:cs="Consolas"/>
        </w:rPr>
        <w:t xml:space="preserve">            f.write(TimeStamp() + WINDOW_TERMINATED_TEXT)</w:t>
      </w:r>
    </w:p>
    <w:p w:rsidR="00D577FD" w:rsidRPr="00007E18" w:rsidRDefault="00D577FD" w:rsidP="00007E18">
      <w:pPr>
        <w:contextualSpacing/>
        <w:rPr>
          <w:rFonts w:ascii="Consolas" w:hAnsi="Consolas" w:cs="Consolas"/>
        </w:rPr>
      </w:pPr>
      <w:r w:rsidRPr="00007E18">
        <w:rPr>
          <w:rFonts w:ascii="Consolas" w:hAnsi="Consolas" w:cs="Consolas"/>
        </w:rPr>
        <w:t xml:space="preserve">        root =Tk()</w:t>
      </w:r>
    </w:p>
    <w:p w:rsidR="00D577FD" w:rsidRPr="00007E18" w:rsidRDefault="00D577FD" w:rsidP="00007E18">
      <w:pPr>
        <w:contextualSpacing/>
        <w:rPr>
          <w:rFonts w:ascii="Consolas" w:hAnsi="Consolas" w:cs="Consolas"/>
        </w:rPr>
      </w:pPr>
      <w:r w:rsidRPr="00007E18">
        <w:rPr>
          <w:rFonts w:ascii="Consolas" w:hAnsi="Consolas" w:cs="Consolas"/>
        </w:rPr>
        <w:t xml:space="preserve">        root.geometry(WINDOW_GEOMETRY)</w:t>
      </w:r>
    </w:p>
    <w:p w:rsidR="00D577FD" w:rsidRPr="00007E18" w:rsidRDefault="00D577FD" w:rsidP="00007E18">
      <w:pPr>
        <w:contextualSpacing/>
        <w:rPr>
          <w:rFonts w:ascii="Consolas" w:hAnsi="Consolas" w:cs="Consolas"/>
        </w:rPr>
      </w:pPr>
      <w:r w:rsidRPr="00007E18">
        <w:rPr>
          <w:rFonts w:ascii="Consolas" w:hAnsi="Consolas" w:cs="Consolas"/>
        </w:rPr>
        <w:t xml:space="preserve">        app = Splash(root)</w:t>
      </w:r>
    </w:p>
    <w:p w:rsidR="00D577FD" w:rsidRPr="00007E18" w:rsidRDefault="00D577FD" w:rsidP="00007E18">
      <w:pPr>
        <w:contextualSpacing/>
        <w:rPr>
          <w:rFonts w:ascii="Consolas" w:hAnsi="Consolas" w:cs="Consolas"/>
        </w:rPr>
      </w:pPr>
      <w:r w:rsidRPr="00007E18">
        <w:rPr>
          <w:rFonts w:ascii="Consolas" w:hAnsi="Consolas" w:cs="Consolas"/>
        </w:rPr>
        <w:t xml:space="preserve">        root.mainloop()</w:t>
      </w:r>
    </w:p>
    <w:p w:rsidR="00D577FD" w:rsidRPr="00007E18" w:rsidRDefault="00D577FD" w:rsidP="00007E18">
      <w:pPr>
        <w:contextualSpacing/>
        <w:rPr>
          <w:rFonts w:ascii="Consolas" w:hAnsi="Consolas" w:cs="Consolas"/>
        </w:rPr>
      </w:pPr>
    </w:p>
    <w:p w:rsidR="00D577FD" w:rsidRPr="00007E18" w:rsidRDefault="00D577FD" w:rsidP="00007E18">
      <w:pPr>
        <w:contextualSpacing/>
        <w:rPr>
          <w:rFonts w:ascii="Consolas" w:hAnsi="Consolas" w:cs="Consolas"/>
        </w:rPr>
      </w:pPr>
      <w:r w:rsidRPr="00007E18">
        <w:rPr>
          <w:rFonts w:ascii="Consolas" w:hAnsi="Consolas" w:cs="Consolas"/>
        </w:rPr>
        <w:t xml:space="preserve">    def Help(self):</w:t>
      </w:r>
    </w:p>
    <w:p w:rsidR="00D577FD" w:rsidRPr="00007E18" w:rsidRDefault="00D577FD" w:rsidP="00007E18">
      <w:pPr>
        <w:contextualSpacing/>
        <w:rPr>
          <w:rFonts w:ascii="Consolas" w:hAnsi="Consolas" w:cs="Consolas"/>
        </w:rPr>
      </w:pPr>
      <w:r w:rsidRPr="00007E18">
        <w:rPr>
          <w:rFonts w:ascii="Consolas" w:hAnsi="Consolas" w:cs="Consolas"/>
        </w:rPr>
        <w:t xml:space="preserve">        pass</w:t>
      </w:r>
    </w:p>
    <w:p w:rsidR="00D577FD" w:rsidRPr="00007E18" w:rsidRDefault="00D577FD" w:rsidP="00007E18">
      <w:pPr>
        <w:contextualSpacing/>
        <w:rPr>
          <w:rFonts w:ascii="Consolas" w:hAnsi="Consolas" w:cs="Consolas"/>
        </w:rPr>
      </w:pPr>
    </w:p>
    <w:p w:rsidR="00D577FD" w:rsidRPr="00007E18" w:rsidRDefault="00D577FD" w:rsidP="00007E18">
      <w:pPr>
        <w:contextualSpacing/>
        <w:rPr>
          <w:rFonts w:ascii="Consolas" w:hAnsi="Consolas" w:cs="Consolas"/>
        </w:rPr>
      </w:pPr>
      <w:r w:rsidRPr="00007E18">
        <w:rPr>
          <w:rFonts w:ascii="Consolas" w:hAnsi="Consolas" w:cs="Consolas"/>
        </w:rPr>
        <w:t>'''</w:t>
      </w:r>
    </w:p>
    <w:p w:rsidR="00D577FD" w:rsidRPr="00007E18" w:rsidRDefault="00D577FD" w:rsidP="00007E18">
      <w:pPr>
        <w:contextualSpacing/>
        <w:rPr>
          <w:rFonts w:ascii="Consolas" w:hAnsi="Consolas" w:cs="Consolas"/>
        </w:rPr>
      </w:pPr>
      <w:r w:rsidRPr="00007E18">
        <w:rPr>
          <w:rFonts w:ascii="Consolas" w:hAnsi="Consolas" w:cs="Consolas"/>
        </w:rPr>
        <w:t>This section is used for testing the GUI.</w:t>
      </w:r>
    </w:p>
    <w:p w:rsidR="00D577FD" w:rsidRPr="00007E18" w:rsidRDefault="00D577FD" w:rsidP="00007E18">
      <w:pPr>
        <w:contextualSpacing/>
        <w:rPr>
          <w:rFonts w:ascii="Consolas" w:hAnsi="Consolas" w:cs="Consolas"/>
        </w:rPr>
      </w:pPr>
      <w:r w:rsidRPr="00007E18">
        <w:rPr>
          <w:rFonts w:ascii="Consolas" w:hAnsi="Consolas" w:cs="Consolas"/>
        </w:rPr>
        <w:t>It passes generic results in to ensure</w:t>
      </w:r>
    </w:p>
    <w:p w:rsidR="00D577FD" w:rsidRPr="00007E18" w:rsidRDefault="00D577FD" w:rsidP="00007E18">
      <w:pPr>
        <w:contextualSpacing/>
        <w:rPr>
          <w:rFonts w:ascii="Consolas" w:hAnsi="Consolas" w:cs="Consolas"/>
        </w:rPr>
      </w:pPr>
      <w:r w:rsidRPr="00007E18">
        <w:rPr>
          <w:rFonts w:ascii="Consolas" w:hAnsi="Consolas" w:cs="Consolas"/>
        </w:rPr>
        <w:t>that everything is formated as it should</w:t>
      </w:r>
    </w:p>
    <w:p w:rsidR="00D577FD" w:rsidRPr="00007E18" w:rsidRDefault="00D577FD" w:rsidP="00007E18">
      <w:pPr>
        <w:contextualSpacing/>
        <w:rPr>
          <w:rFonts w:ascii="Consolas" w:hAnsi="Consolas" w:cs="Consolas"/>
        </w:rPr>
      </w:pPr>
      <w:r w:rsidRPr="00007E18">
        <w:rPr>
          <w:rFonts w:ascii="Consolas" w:hAnsi="Consolas" w:cs="Consolas"/>
        </w:rPr>
        <w:t>be.</w:t>
      </w:r>
    </w:p>
    <w:p w:rsidR="00D577FD" w:rsidRPr="00007E18" w:rsidRDefault="00D577FD" w:rsidP="00007E18">
      <w:pPr>
        <w:contextualSpacing/>
        <w:rPr>
          <w:rFonts w:ascii="Consolas" w:hAnsi="Consolas" w:cs="Consolas"/>
        </w:rPr>
      </w:pPr>
      <w:r w:rsidRPr="00007E18">
        <w:rPr>
          <w:rFonts w:ascii="Consolas" w:hAnsi="Consolas" w:cs="Consolas"/>
        </w:rPr>
        <w:t>=========================================</w:t>
      </w:r>
    </w:p>
    <w:p w:rsidR="00D577FD" w:rsidRPr="00007E18" w:rsidRDefault="00D577FD" w:rsidP="00007E18">
      <w:pPr>
        <w:contextualSpacing/>
        <w:rPr>
          <w:rFonts w:ascii="Consolas" w:hAnsi="Consolas" w:cs="Consolas"/>
        </w:rPr>
      </w:pPr>
    </w:p>
    <w:p w:rsidR="00D577FD" w:rsidRPr="00007E18" w:rsidRDefault="00D577FD" w:rsidP="00007E18">
      <w:pPr>
        <w:contextualSpacing/>
        <w:rPr>
          <w:rFonts w:ascii="Consolas" w:hAnsi="Consolas" w:cs="Consolas"/>
        </w:rPr>
      </w:pPr>
      <w:r w:rsidRPr="00007E18">
        <w:rPr>
          <w:rFonts w:ascii="Consolas" w:hAnsi="Consolas" w:cs="Consolas"/>
        </w:rPr>
        <w:t>alphabet = ['q','w','e','r','t','y','u','i','o','p','a','s','d','f','g','h','j','k','l','z','x','c','v','b','n','m']</w:t>
      </w:r>
    </w:p>
    <w:p w:rsidR="00D577FD" w:rsidRPr="00007E18" w:rsidRDefault="00D577FD" w:rsidP="00007E18">
      <w:pPr>
        <w:contextualSpacing/>
        <w:rPr>
          <w:rFonts w:ascii="Consolas" w:hAnsi="Consolas" w:cs="Consolas"/>
        </w:rPr>
      </w:pPr>
      <w:r w:rsidRPr="00007E18">
        <w:rPr>
          <w:rFonts w:ascii="Consolas" w:hAnsi="Consolas" w:cs="Consolas"/>
        </w:rPr>
        <w:t>names = []</w:t>
      </w:r>
    </w:p>
    <w:p w:rsidR="00D577FD" w:rsidRPr="00007E18" w:rsidRDefault="00D577FD" w:rsidP="00007E18">
      <w:pPr>
        <w:contextualSpacing/>
        <w:rPr>
          <w:rFonts w:ascii="Consolas" w:hAnsi="Consolas" w:cs="Consolas"/>
        </w:rPr>
      </w:pPr>
      <w:r w:rsidRPr="00007E18">
        <w:rPr>
          <w:rFonts w:ascii="Consolas" w:hAnsi="Consolas" w:cs="Consolas"/>
        </w:rPr>
        <w:t>departments = []</w:t>
      </w:r>
    </w:p>
    <w:p w:rsidR="00D577FD" w:rsidRPr="00007E18" w:rsidRDefault="00D577FD" w:rsidP="00007E18">
      <w:pPr>
        <w:contextualSpacing/>
        <w:rPr>
          <w:rFonts w:ascii="Consolas" w:hAnsi="Consolas" w:cs="Consolas"/>
        </w:rPr>
      </w:pPr>
      <w:r w:rsidRPr="00007E18">
        <w:rPr>
          <w:rFonts w:ascii="Consolas" w:hAnsi="Consolas" w:cs="Consolas"/>
        </w:rPr>
        <w:lastRenderedPageBreak/>
        <w:t>DOBs = []</w:t>
      </w:r>
    </w:p>
    <w:p w:rsidR="00D577FD" w:rsidRPr="00007E18" w:rsidRDefault="00D577FD" w:rsidP="00007E18">
      <w:pPr>
        <w:contextualSpacing/>
        <w:rPr>
          <w:rFonts w:ascii="Consolas" w:hAnsi="Consolas" w:cs="Consolas"/>
        </w:rPr>
      </w:pPr>
      <w:r w:rsidRPr="00007E18">
        <w:rPr>
          <w:rFonts w:ascii="Consolas" w:hAnsi="Consolas" w:cs="Consolas"/>
        </w:rPr>
        <w:t>genders = []</w:t>
      </w:r>
    </w:p>
    <w:p w:rsidR="00D577FD" w:rsidRPr="00007E18" w:rsidRDefault="00D577FD" w:rsidP="00007E18">
      <w:pPr>
        <w:contextualSpacing/>
        <w:rPr>
          <w:rFonts w:ascii="Consolas" w:hAnsi="Consolas" w:cs="Consolas"/>
        </w:rPr>
      </w:pPr>
      <w:r w:rsidRPr="00007E18">
        <w:rPr>
          <w:rFonts w:ascii="Consolas" w:hAnsi="Consolas" w:cs="Consolas"/>
        </w:rPr>
        <w:t>salaries = []</w:t>
      </w:r>
    </w:p>
    <w:p w:rsidR="00D577FD" w:rsidRPr="00007E18" w:rsidRDefault="00D577FD" w:rsidP="00007E18">
      <w:pPr>
        <w:contextualSpacing/>
        <w:rPr>
          <w:rFonts w:ascii="Consolas" w:hAnsi="Consolas" w:cs="Consolas"/>
        </w:rPr>
      </w:pPr>
      <w:r w:rsidRPr="00007E18">
        <w:rPr>
          <w:rFonts w:ascii="Consolas" w:hAnsi="Consolas" w:cs="Consolas"/>
        </w:rPr>
        <w:t>codes = []</w:t>
      </w:r>
    </w:p>
    <w:p w:rsidR="00D577FD" w:rsidRPr="00007E18" w:rsidRDefault="00D577FD" w:rsidP="00007E18">
      <w:pPr>
        <w:contextualSpacing/>
        <w:rPr>
          <w:rFonts w:ascii="Consolas" w:hAnsi="Consolas" w:cs="Consolas"/>
        </w:rPr>
      </w:pPr>
      <w:r w:rsidRPr="00007E18">
        <w:rPr>
          <w:rFonts w:ascii="Consolas" w:hAnsi="Consolas" w:cs="Consolas"/>
        </w:rPr>
        <w:t>SearchFor = "Meow"</w:t>
      </w:r>
    </w:p>
    <w:p w:rsidR="00D577FD" w:rsidRPr="00007E18" w:rsidRDefault="00D577FD" w:rsidP="00007E18">
      <w:pPr>
        <w:contextualSpacing/>
        <w:rPr>
          <w:rFonts w:ascii="Consolas" w:hAnsi="Consolas" w:cs="Consolas"/>
        </w:rPr>
      </w:pPr>
      <w:r w:rsidRPr="00007E18">
        <w:rPr>
          <w:rFonts w:ascii="Consolas" w:hAnsi="Consolas" w:cs="Consolas"/>
        </w:rPr>
        <w:t>SearchIn = "Cake"</w:t>
      </w:r>
    </w:p>
    <w:p w:rsidR="00D577FD" w:rsidRPr="00007E18" w:rsidRDefault="00D577FD" w:rsidP="00007E18">
      <w:pPr>
        <w:contextualSpacing/>
        <w:rPr>
          <w:rFonts w:ascii="Consolas" w:hAnsi="Consolas" w:cs="Consolas"/>
        </w:rPr>
      </w:pPr>
      <w:r w:rsidRPr="00007E18">
        <w:rPr>
          <w:rFonts w:ascii="Consolas" w:hAnsi="Consolas" w:cs="Consolas"/>
        </w:rPr>
        <w:t>for i in range(50):</w:t>
      </w:r>
    </w:p>
    <w:p w:rsidR="00D577FD" w:rsidRPr="00007E18" w:rsidRDefault="00D577FD" w:rsidP="00007E18">
      <w:pPr>
        <w:contextualSpacing/>
        <w:rPr>
          <w:rFonts w:ascii="Consolas" w:hAnsi="Consolas" w:cs="Consolas"/>
        </w:rPr>
      </w:pPr>
      <w:r w:rsidRPr="00007E18">
        <w:rPr>
          <w:rFonts w:ascii="Consolas" w:hAnsi="Consolas" w:cs="Consolas"/>
        </w:rPr>
        <w:t xml:space="preserve">    name = ""</w:t>
      </w:r>
    </w:p>
    <w:p w:rsidR="00D577FD" w:rsidRPr="00007E18" w:rsidRDefault="00D577FD" w:rsidP="00007E18">
      <w:pPr>
        <w:contextualSpacing/>
        <w:rPr>
          <w:rFonts w:ascii="Consolas" w:hAnsi="Consolas" w:cs="Consolas"/>
        </w:rPr>
      </w:pPr>
      <w:r w:rsidRPr="00007E18">
        <w:rPr>
          <w:rFonts w:ascii="Consolas" w:hAnsi="Consolas" w:cs="Consolas"/>
        </w:rPr>
        <w:t xml:space="preserve">    for i in range(random.randint(5,17)):</w:t>
      </w:r>
    </w:p>
    <w:p w:rsidR="00D577FD" w:rsidRPr="00007E18" w:rsidRDefault="00D577FD" w:rsidP="00007E18">
      <w:pPr>
        <w:contextualSpacing/>
        <w:rPr>
          <w:rFonts w:ascii="Consolas" w:hAnsi="Consolas" w:cs="Consolas"/>
        </w:rPr>
      </w:pPr>
      <w:r w:rsidRPr="00007E18">
        <w:rPr>
          <w:rFonts w:ascii="Consolas" w:hAnsi="Consolas" w:cs="Consolas"/>
        </w:rPr>
        <w:t xml:space="preserve">        name += alphabet[random.randint(0,25)]</w:t>
      </w:r>
    </w:p>
    <w:p w:rsidR="00D577FD" w:rsidRPr="00007E18" w:rsidRDefault="00D577FD" w:rsidP="00007E18">
      <w:pPr>
        <w:contextualSpacing/>
        <w:rPr>
          <w:rFonts w:ascii="Consolas" w:hAnsi="Consolas" w:cs="Consolas"/>
        </w:rPr>
      </w:pPr>
      <w:r w:rsidRPr="00007E18">
        <w:rPr>
          <w:rFonts w:ascii="Consolas" w:hAnsi="Consolas" w:cs="Consolas"/>
        </w:rPr>
        <w:t xml:space="preserve">    names.append(name)</w:t>
      </w:r>
    </w:p>
    <w:p w:rsidR="00D577FD" w:rsidRPr="00007E18" w:rsidRDefault="00D577FD" w:rsidP="00007E18">
      <w:pPr>
        <w:contextualSpacing/>
        <w:rPr>
          <w:rFonts w:ascii="Consolas" w:hAnsi="Consolas" w:cs="Consolas"/>
        </w:rPr>
      </w:pPr>
      <w:r w:rsidRPr="00007E18">
        <w:rPr>
          <w:rFonts w:ascii="Consolas" w:hAnsi="Consolas" w:cs="Consolas"/>
        </w:rPr>
        <w:t xml:space="preserve">    departments.append(random.randint(0,100000))</w:t>
      </w:r>
    </w:p>
    <w:p w:rsidR="00D577FD" w:rsidRPr="00007E18" w:rsidRDefault="00D577FD" w:rsidP="00007E18">
      <w:pPr>
        <w:contextualSpacing/>
        <w:rPr>
          <w:rFonts w:ascii="Consolas" w:hAnsi="Consolas" w:cs="Consolas"/>
        </w:rPr>
      </w:pPr>
      <w:r w:rsidRPr="00007E18">
        <w:rPr>
          <w:rFonts w:ascii="Consolas" w:hAnsi="Consolas" w:cs="Consolas"/>
        </w:rPr>
        <w:t xml:space="preserve">    DOBs.append(str(random.randint(1,31)) + "/" + str(random.randint(1,12)) + "/" + str(random.randint(1900,2014)))</w:t>
      </w:r>
    </w:p>
    <w:p w:rsidR="00D577FD" w:rsidRPr="00007E18" w:rsidRDefault="00D577FD" w:rsidP="00007E18">
      <w:pPr>
        <w:contextualSpacing/>
        <w:rPr>
          <w:rFonts w:ascii="Consolas" w:hAnsi="Consolas" w:cs="Consolas"/>
        </w:rPr>
      </w:pPr>
      <w:r w:rsidRPr="00007E18">
        <w:rPr>
          <w:rFonts w:ascii="Consolas" w:hAnsi="Consolas" w:cs="Consolas"/>
        </w:rPr>
        <w:t xml:space="preserve">    if random.randint(0,1) == 0:</w:t>
      </w:r>
    </w:p>
    <w:p w:rsidR="00D577FD" w:rsidRPr="00007E18" w:rsidRDefault="00D577FD" w:rsidP="00007E18">
      <w:pPr>
        <w:contextualSpacing/>
        <w:rPr>
          <w:rFonts w:ascii="Consolas" w:hAnsi="Consolas" w:cs="Consolas"/>
        </w:rPr>
      </w:pPr>
      <w:r w:rsidRPr="00007E18">
        <w:rPr>
          <w:rFonts w:ascii="Consolas" w:hAnsi="Consolas" w:cs="Consolas"/>
        </w:rPr>
        <w:t xml:space="preserve">        genders.append("M")</w:t>
      </w:r>
    </w:p>
    <w:p w:rsidR="00D577FD" w:rsidRPr="00007E18" w:rsidRDefault="00D577FD" w:rsidP="00007E18">
      <w:pPr>
        <w:contextualSpacing/>
        <w:rPr>
          <w:rFonts w:ascii="Consolas" w:hAnsi="Consolas" w:cs="Consolas"/>
        </w:rPr>
      </w:pPr>
      <w:r w:rsidRPr="00007E18">
        <w:rPr>
          <w:rFonts w:ascii="Consolas" w:hAnsi="Consolas" w:cs="Consolas"/>
        </w:rPr>
        <w:t xml:space="preserve">    else:</w:t>
      </w:r>
    </w:p>
    <w:p w:rsidR="00D577FD" w:rsidRPr="00007E18" w:rsidRDefault="00D577FD" w:rsidP="00007E18">
      <w:pPr>
        <w:contextualSpacing/>
        <w:rPr>
          <w:rFonts w:ascii="Consolas" w:hAnsi="Consolas" w:cs="Consolas"/>
        </w:rPr>
      </w:pPr>
      <w:r w:rsidRPr="00007E18">
        <w:rPr>
          <w:rFonts w:ascii="Consolas" w:hAnsi="Consolas" w:cs="Consolas"/>
        </w:rPr>
        <w:t xml:space="preserve">        genders.append("F")</w:t>
      </w:r>
    </w:p>
    <w:p w:rsidR="00D577FD" w:rsidRPr="00007E18" w:rsidRDefault="00D577FD" w:rsidP="00007E18">
      <w:pPr>
        <w:contextualSpacing/>
        <w:rPr>
          <w:rFonts w:ascii="Consolas" w:hAnsi="Consolas" w:cs="Consolas"/>
        </w:rPr>
      </w:pPr>
      <w:r w:rsidRPr="00007E18">
        <w:rPr>
          <w:rFonts w:ascii="Consolas" w:hAnsi="Consolas" w:cs="Consolas"/>
        </w:rPr>
        <w:t xml:space="preserve">    salaries.append(random.randint(0,10000000))</w:t>
      </w:r>
    </w:p>
    <w:p w:rsidR="00D577FD" w:rsidRPr="00007E18" w:rsidRDefault="00D577FD" w:rsidP="00007E18">
      <w:pPr>
        <w:contextualSpacing/>
        <w:rPr>
          <w:rFonts w:ascii="Consolas" w:hAnsi="Consolas" w:cs="Consolas"/>
        </w:rPr>
      </w:pPr>
      <w:r w:rsidRPr="00007E18">
        <w:rPr>
          <w:rFonts w:ascii="Consolas" w:hAnsi="Consolas" w:cs="Consolas"/>
        </w:rPr>
        <w:t xml:space="preserve">    codes.append("EMP" + str(random.randint(1000000,9999999)) + "E")</w:t>
      </w:r>
    </w:p>
    <w:p w:rsidR="00D577FD" w:rsidRPr="00007E18" w:rsidRDefault="00D577FD" w:rsidP="00007E18">
      <w:pPr>
        <w:contextualSpacing/>
        <w:rPr>
          <w:rFonts w:ascii="Consolas" w:hAnsi="Consolas" w:cs="Consolas"/>
        </w:rPr>
      </w:pPr>
      <w:r w:rsidRPr="00007E18">
        <w:rPr>
          <w:rFonts w:ascii="Consolas" w:hAnsi="Consolas" w:cs="Consolas"/>
        </w:rPr>
        <w:t>root = Tk()</w:t>
      </w:r>
    </w:p>
    <w:p w:rsidR="00D577FD" w:rsidRPr="00007E18" w:rsidRDefault="00D577FD" w:rsidP="00007E18">
      <w:pPr>
        <w:contextualSpacing/>
        <w:rPr>
          <w:rFonts w:ascii="Consolas" w:hAnsi="Consolas" w:cs="Consolas"/>
        </w:rPr>
      </w:pPr>
      <w:r w:rsidRPr="00007E18">
        <w:rPr>
          <w:rFonts w:ascii="Consolas" w:hAnsi="Consolas" w:cs="Consolas"/>
        </w:rPr>
        <w:t>root.geometry(WINDOW_GEOMETRY)</w:t>
      </w:r>
    </w:p>
    <w:p w:rsidR="00D577FD" w:rsidRPr="00007E18" w:rsidRDefault="00D577FD" w:rsidP="00007E18">
      <w:pPr>
        <w:contextualSpacing/>
        <w:rPr>
          <w:rFonts w:ascii="Consolas" w:hAnsi="Consolas" w:cs="Consolas"/>
        </w:rPr>
      </w:pPr>
      <w:r w:rsidRPr="00007E18">
        <w:rPr>
          <w:rFonts w:ascii="Consolas" w:hAnsi="Consolas" w:cs="Consolas"/>
        </w:rPr>
        <w:t>app = SearchResultsScreen(root, names, departments, DOBs, genders, salaries, codes, SearchIn, SearchFor)</w:t>
      </w:r>
    </w:p>
    <w:p w:rsidR="00D577FD" w:rsidRPr="00007E18" w:rsidRDefault="00D577FD" w:rsidP="00007E18">
      <w:pPr>
        <w:contextualSpacing/>
        <w:rPr>
          <w:rFonts w:ascii="Consolas" w:hAnsi="Consolas" w:cs="Consolas"/>
        </w:rPr>
      </w:pPr>
      <w:r w:rsidRPr="00007E18">
        <w:rPr>
          <w:rFonts w:ascii="Consolas" w:hAnsi="Consolas" w:cs="Consolas"/>
        </w:rPr>
        <w:t xml:space="preserve">                    </w:t>
      </w:r>
    </w:p>
    <w:p w:rsidR="00D577FD" w:rsidRPr="00007E18" w:rsidRDefault="00D577FD" w:rsidP="00007E18">
      <w:pPr>
        <w:contextualSpacing/>
        <w:rPr>
          <w:rFonts w:ascii="Consolas" w:hAnsi="Consolas" w:cs="Consolas"/>
        </w:rPr>
      </w:pPr>
      <w:r w:rsidRPr="00007E18">
        <w:rPr>
          <w:rFonts w:ascii="Consolas" w:hAnsi="Consolas" w:cs="Consolas"/>
        </w:rPr>
        <w:t>root.mainloop()</w:t>
      </w:r>
    </w:p>
    <w:p w:rsidR="00480E68" w:rsidRDefault="00480E68" w:rsidP="00FD2805">
      <w:pPr>
        <w:pStyle w:val="Heading2"/>
      </w:pPr>
      <w:bookmarkStart w:id="113" w:name="_Toc406682509"/>
      <w:r>
        <w:t>SearchResultsScreenStringsEnglish.py :</w:t>
      </w:r>
      <w:bookmarkEnd w:id="113"/>
    </w:p>
    <w:p w:rsidR="00C96584" w:rsidRPr="00991883" w:rsidRDefault="00C96584" w:rsidP="00C96584">
      <w:pPr>
        <w:contextualSpacing/>
        <w:rPr>
          <w:rFonts w:ascii="Consolas" w:hAnsi="Consolas" w:cs="Consolas"/>
        </w:rPr>
      </w:pPr>
      <w:r w:rsidRPr="00991883">
        <w:rPr>
          <w:rFonts w:ascii="Consolas" w:hAnsi="Consolas" w:cs="Consolas"/>
        </w:rPr>
        <w:t>#SearchResultsScreenStringsEnglish</w:t>
      </w:r>
    </w:p>
    <w:p w:rsidR="00C96584" w:rsidRPr="00991883" w:rsidRDefault="00C96584" w:rsidP="00C96584">
      <w:pPr>
        <w:contextualSpacing/>
        <w:rPr>
          <w:rFonts w:ascii="Consolas" w:hAnsi="Consolas" w:cs="Consolas"/>
        </w:rPr>
      </w:pPr>
    </w:p>
    <w:p w:rsidR="00C96584" w:rsidRPr="00991883" w:rsidRDefault="00C96584" w:rsidP="00C96584">
      <w:pPr>
        <w:contextualSpacing/>
        <w:rPr>
          <w:rFonts w:ascii="Consolas" w:hAnsi="Consolas" w:cs="Consolas"/>
        </w:rPr>
      </w:pPr>
      <w:r w:rsidRPr="00991883">
        <w:rPr>
          <w:rFonts w:ascii="Consolas" w:hAnsi="Consolas" w:cs="Consolas"/>
        </w:rPr>
        <w:t>NAME_TEXT = u"Name: "</w:t>
      </w:r>
    </w:p>
    <w:p w:rsidR="00C96584" w:rsidRPr="00991883" w:rsidRDefault="00C96584" w:rsidP="00C96584">
      <w:pPr>
        <w:contextualSpacing/>
        <w:rPr>
          <w:rFonts w:ascii="Consolas" w:hAnsi="Consolas" w:cs="Consolas"/>
        </w:rPr>
      </w:pPr>
      <w:r w:rsidRPr="00991883">
        <w:rPr>
          <w:rFonts w:ascii="Consolas" w:hAnsi="Consolas" w:cs="Consolas"/>
        </w:rPr>
        <w:t>DEPARTMENT_TEXT = u"Department: "</w:t>
      </w:r>
    </w:p>
    <w:p w:rsidR="00C96584" w:rsidRPr="00991883" w:rsidRDefault="00C96584" w:rsidP="00C96584">
      <w:pPr>
        <w:contextualSpacing/>
        <w:rPr>
          <w:rFonts w:ascii="Consolas" w:hAnsi="Consolas" w:cs="Consolas"/>
        </w:rPr>
      </w:pPr>
      <w:r w:rsidRPr="00991883">
        <w:rPr>
          <w:rFonts w:ascii="Consolas" w:hAnsi="Consolas" w:cs="Consolas"/>
        </w:rPr>
        <w:t>DOB_TEXT = u"DOB: "</w:t>
      </w:r>
    </w:p>
    <w:p w:rsidR="00C96584" w:rsidRPr="00991883" w:rsidRDefault="00C96584" w:rsidP="00C96584">
      <w:pPr>
        <w:contextualSpacing/>
        <w:rPr>
          <w:rFonts w:ascii="Consolas" w:hAnsi="Consolas" w:cs="Consolas"/>
        </w:rPr>
      </w:pPr>
      <w:r w:rsidRPr="00991883">
        <w:rPr>
          <w:rFonts w:ascii="Consolas" w:hAnsi="Consolas" w:cs="Consolas"/>
        </w:rPr>
        <w:t>EMP_CODE_TEXT = u"Employee Code: "</w:t>
      </w:r>
    </w:p>
    <w:p w:rsidR="00C96584" w:rsidRPr="00991883" w:rsidRDefault="00C96584" w:rsidP="00C96584">
      <w:pPr>
        <w:contextualSpacing/>
        <w:rPr>
          <w:rFonts w:ascii="Consolas" w:hAnsi="Consolas" w:cs="Consolas"/>
        </w:rPr>
      </w:pPr>
      <w:r w:rsidRPr="00991883">
        <w:rPr>
          <w:rFonts w:ascii="Consolas" w:hAnsi="Consolas" w:cs="Consolas"/>
        </w:rPr>
        <w:t>FEMALE_TEXT = u"Female"</w:t>
      </w:r>
    </w:p>
    <w:p w:rsidR="00C96584" w:rsidRPr="00991883" w:rsidRDefault="00C96584" w:rsidP="00C96584">
      <w:pPr>
        <w:contextualSpacing/>
        <w:rPr>
          <w:rFonts w:ascii="Consolas" w:hAnsi="Consolas" w:cs="Consolas"/>
        </w:rPr>
      </w:pPr>
      <w:r w:rsidRPr="00991883">
        <w:rPr>
          <w:rFonts w:ascii="Consolas" w:hAnsi="Consolas" w:cs="Consolas"/>
        </w:rPr>
        <w:t>FEMALE_SINGLE_TEXT = u"F"</w:t>
      </w:r>
    </w:p>
    <w:p w:rsidR="00C96584" w:rsidRPr="00991883" w:rsidRDefault="00C96584" w:rsidP="00C96584">
      <w:pPr>
        <w:contextualSpacing/>
        <w:rPr>
          <w:rFonts w:ascii="Consolas" w:hAnsi="Consolas" w:cs="Consolas"/>
        </w:rPr>
      </w:pPr>
      <w:r w:rsidRPr="00991883">
        <w:rPr>
          <w:rFonts w:ascii="Consolas" w:hAnsi="Consolas" w:cs="Consolas"/>
        </w:rPr>
        <w:t>GENDER_TEXT = u"Gender: "</w:t>
      </w:r>
    </w:p>
    <w:p w:rsidR="00C96584" w:rsidRPr="00991883" w:rsidRDefault="00C96584" w:rsidP="00C96584">
      <w:pPr>
        <w:contextualSpacing/>
        <w:rPr>
          <w:rFonts w:ascii="Consolas" w:hAnsi="Consolas" w:cs="Consolas"/>
        </w:rPr>
      </w:pPr>
      <w:r w:rsidRPr="00991883">
        <w:rPr>
          <w:rFonts w:ascii="Consolas" w:hAnsi="Consolas" w:cs="Consolas"/>
        </w:rPr>
        <w:t>HELP_TEXT = u"This is the results screen for your search."</w:t>
      </w:r>
    </w:p>
    <w:p w:rsidR="00C96584" w:rsidRPr="00991883" w:rsidRDefault="00C96584" w:rsidP="00C96584">
      <w:pPr>
        <w:contextualSpacing/>
        <w:rPr>
          <w:rFonts w:ascii="Consolas" w:hAnsi="Consolas" w:cs="Consolas"/>
        </w:rPr>
      </w:pPr>
      <w:r w:rsidRPr="00991883">
        <w:rPr>
          <w:rFonts w:ascii="Consolas" w:hAnsi="Consolas" w:cs="Consolas"/>
        </w:rPr>
        <w:t>MALE_TEXT = u"Male"</w:t>
      </w:r>
    </w:p>
    <w:p w:rsidR="00C96584" w:rsidRPr="00991883" w:rsidRDefault="00C96584" w:rsidP="00C96584">
      <w:pPr>
        <w:contextualSpacing/>
        <w:rPr>
          <w:rFonts w:ascii="Consolas" w:hAnsi="Consolas" w:cs="Consolas"/>
        </w:rPr>
      </w:pPr>
      <w:r w:rsidRPr="00991883">
        <w:rPr>
          <w:rFonts w:ascii="Consolas" w:hAnsi="Consolas" w:cs="Consolas"/>
        </w:rPr>
        <w:t>MALE_SINGLE_TEXT = u"M"</w:t>
      </w:r>
    </w:p>
    <w:p w:rsidR="00C96584" w:rsidRPr="00991883" w:rsidRDefault="00C96584" w:rsidP="00C96584">
      <w:pPr>
        <w:contextualSpacing/>
        <w:rPr>
          <w:rFonts w:ascii="Consolas" w:hAnsi="Consolas" w:cs="Consolas"/>
        </w:rPr>
      </w:pPr>
      <w:r w:rsidRPr="00991883">
        <w:rPr>
          <w:rFonts w:ascii="Consolas" w:hAnsi="Consolas" w:cs="Consolas"/>
        </w:rPr>
        <w:t>SALARY_TEXT = u"Salary: "</w:t>
      </w:r>
    </w:p>
    <w:p w:rsidR="00C96584" w:rsidRPr="00991883" w:rsidRDefault="00C96584" w:rsidP="00C96584">
      <w:pPr>
        <w:contextualSpacing/>
        <w:rPr>
          <w:rFonts w:ascii="Consolas" w:hAnsi="Consolas" w:cs="Consolas"/>
        </w:rPr>
      </w:pPr>
      <w:r w:rsidRPr="00991883">
        <w:rPr>
          <w:rFonts w:ascii="Consolas" w:hAnsi="Consolas" w:cs="Consolas"/>
        </w:rPr>
        <w:t>SPACE_TEXT = u"------------------------"</w:t>
      </w:r>
    </w:p>
    <w:p w:rsidR="00480E68" w:rsidRDefault="00480E68" w:rsidP="00FD2805">
      <w:pPr>
        <w:pStyle w:val="Heading2"/>
      </w:pPr>
      <w:bookmarkStart w:id="114" w:name="_Toc406682510"/>
      <w:r>
        <w:t>SearchResultsScreenStringsGerman.py :</w:t>
      </w:r>
      <w:bookmarkEnd w:id="114"/>
    </w:p>
    <w:p w:rsidR="00D8152B" w:rsidRPr="00D8152B" w:rsidRDefault="00D8152B" w:rsidP="00D8152B">
      <w:pPr>
        <w:contextualSpacing/>
        <w:rPr>
          <w:rFonts w:ascii="Consolas" w:hAnsi="Consolas" w:cs="Consolas"/>
        </w:rPr>
      </w:pPr>
      <w:r w:rsidRPr="00D8152B">
        <w:rPr>
          <w:rFonts w:ascii="Consolas" w:hAnsi="Consolas" w:cs="Consolas"/>
        </w:rPr>
        <w:t># -*- coding: utf-8 -*-</w:t>
      </w:r>
    </w:p>
    <w:p w:rsidR="00D8152B" w:rsidRPr="00D8152B" w:rsidRDefault="00D8152B" w:rsidP="00D8152B">
      <w:pPr>
        <w:contextualSpacing/>
        <w:rPr>
          <w:rFonts w:ascii="Consolas" w:hAnsi="Consolas" w:cs="Consolas"/>
        </w:rPr>
      </w:pPr>
      <w:r w:rsidRPr="00D8152B">
        <w:rPr>
          <w:rFonts w:ascii="Consolas" w:hAnsi="Consolas" w:cs="Consolas"/>
        </w:rPr>
        <w:t>#SearchResultsScreenStringsGerman</w:t>
      </w:r>
    </w:p>
    <w:p w:rsidR="00D8152B" w:rsidRPr="00D8152B" w:rsidRDefault="00D8152B" w:rsidP="00D8152B">
      <w:pPr>
        <w:contextualSpacing/>
        <w:rPr>
          <w:rFonts w:ascii="Consolas" w:hAnsi="Consolas" w:cs="Consolas"/>
        </w:rPr>
      </w:pPr>
    </w:p>
    <w:p w:rsidR="00D8152B" w:rsidRPr="00D8152B" w:rsidRDefault="00D8152B" w:rsidP="00D8152B">
      <w:pPr>
        <w:contextualSpacing/>
        <w:rPr>
          <w:rFonts w:ascii="Consolas" w:hAnsi="Consolas" w:cs="Consolas"/>
        </w:rPr>
      </w:pPr>
      <w:r w:rsidRPr="00D8152B">
        <w:rPr>
          <w:rFonts w:ascii="Consolas" w:hAnsi="Consolas" w:cs="Consolas"/>
        </w:rPr>
        <w:t>NAME_TEXT = u"Name: "</w:t>
      </w:r>
    </w:p>
    <w:p w:rsidR="00D8152B" w:rsidRPr="00D8152B" w:rsidRDefault="00D8152B" w:rsidP="00D8152B">
      <w:pPr>
        <w:contextualSpacing/>
        <w:rPr>
          <w:rFonts w:ascii="Consolas" w:hAnsi="Consolas" w:cs="Consolas"/>
        </w:rPr>
      </w:pPr>
      <w:r w:rsidRPr="00D8152B">
        <w:rPr>
          <w:rFonts w:ascii="Consolas" w:hAnsi="Consolas" w:cs="Consolas"/>
        </w:rPr>
        <w:t>DEPARTMENT_TEXT = u"Abteilung: "</w:t>
      </w:r>
    </w:p>
    <w:p w:rsidR="00D8152B" w:rsidRPr="00D8152B" w:rsidRDefault="00D8152B" w:rsidP="00D8152B">
      <w:pPr>
        <w:contextualSpacing/>
        <w:rPr>
          <w:rFonts w:ascii="Consolas" w:hAnsi="Consolas" w:cs="Consolas"/>
        </w:rPr>
      </w:pPr>
      <w:r w:rsidRPr="00D8152B">
        <w:rPr>
          <w:rFonts w:ascii="Consolas" w:hAnsi="Consolas" w:cs="Consolas"/>
        </w:rPr>
        <w:t>DOB_TEXT = u"DOB: "</w:t>
      </w:r>
    </w:p>
    <w:p w:rsidR="00D8152B" w:rsidRPr="00D8152B" w:rsidRDefault="00D8152B" w:rsidP="00D8152B">
      <w:pPr>
        <w:contextualSpacing/>
        <w:rPr>
          <w:rFonts w:ascii="Consolas" w:hAnsi="Consolas" w:cs="Consolas"/>
        </w:rPr>
      </w:pPr>
      <w:r w:rsidRPr="00D8152B">
        <w:rPr>
          <w:rFonts w:ascii="Consolas" w:hAnsi="Consolas" w:cs="Consolas"/>
        </w:rPr>
        <w:t>EMP_CODE_TEXT = u"Mitarbeiter-Code: "</w:t>
      </w:r>
    </w:p>
    <w:p w:rsidR="00D8152B" w:rsidRPr="00D8152B" w:rsidRDefault="00D8152B" w:rsidP="00D8152B">
      <w:pPr>
        <w:contextualSpacing/>
        <w:rPr>
          <w:rFonts w:ascii="Consolas" w:hAnsi="Consolas" w:cs="Consolas"/>
        </w:rPr>
      </w:pPr>
      <w:r w:rsidRPr="00D8152B">
        <w:rPr>
          <w:rFonts w:ascii="Consolas" w:hAnsi="Consolas" w:cs="Consolas"/>
        </w:rPr>
        <w:t>FEMALE_TEXT = u"Weiblich"</w:t>
      </w:r>
    </w:p>
    <w:p w:rsidR="00D8152B" w:rsidRPr="00D8152B" w:rsidRDefault="00D8152B" w:rsidP="00D8152B">
      <w:pPr>
        <w:contextualSpacing/>
        <w:rPr>
          <w:rFonts w:ascii="Consolas" w:hAnsi="Consolas" w:cs="Consolas"/>
        </w:rPr>
      </w:pPr>
      <w:r w:rsidRPr="00D8152B">
        <w:rPr>
          <w:rFonts w:ascii="Consolas" w:hAnsi="Consolas" w:cs="Consolas"/>
        </w:rPr>
        <w:t>FEMALE_SINGLE_TEXT = u"F"</w:t>
      </w:r>
    </w:p>
    <w:p w:rsidR="00D8152B" w:rsidRPr="00D8152B" w:rsidRDefault="00D8152B" w:rsidP="00D8152B">
      <w:pPr>
        <w:contextualSpacing/>
        <w:rPr>
          <w:rFonts w:ascii="Consolas" w:hAnsi="Consolas" w:cs="Consolas"/>
        </w:rPr>
      </w:pPr>
      <w:r w:rsidRPr="00D8152B">
        <w:rPr>
          <w:rFonts w:ascii="Consolas" w:hAnsi="Consolas" w:cs="Consolas"/>
        </w:rPr>
        <w:t>GENDER_TEXT = u"Gehalt: "</w:t>
      </w:r>
    </w:p>
    <w:p w:rsidR="00D8152B" w:rsidRPr="00D8152B" w:rsidRDefault="00D8152B" w:rsidP="00D8152B">
      <w:pPr>
        <w:contextualSpacing/>
        <w:rPr>
          <w:rFonts w:ascii="Consolas" w:hAnsi="Consolas" w:cs="Consolas"/>
        </w:rPr>
      </w:pPr>
      <w:r w:rsidRPr="00D8152B">
        <w:rPr>
          <w:rFonts w:ascii="Consolas" w:hAnsi="Consolas" w:cs="Consolas"/>
        </w:rPr>
        <w:t>HELP_TEXT = u"Dies ist der Bildschirm Ergebnisse für Ihre Suche."</w:t>
      </w:r>
    </w:p>
    <w:p w:rsidR="00D8152B" w:rsidRPr="00D8152B" w:rsidRDefault="00D8152B" w:rsidP="00D8152B">
      <w:pPr>
        <w:contextualSpacing/>
        <w:rPr>
          <w:rFonts w:ascii="Consolas" w:hAnsi="Consolas" w:cs="Consolas"/>
        </w:rPr>
      </w:pPr>
      <w:r w:rsidRPr="00D8152B">
        <w:rPr>
          <w:rFonts w:ascii="Consolas" w:hAnsi="Consolas" w:cs="Consolas"/>
        </w:rPr>
        <w:t>MALE_TEXT = u"Männchen"</w:t>
      </w:r>
    </w:p>
    <w:p w:rsidR="00D8152B" w:rsidRPr="00D8152B" w:rsidRDefault="00D8152B" w:rsidP="00D8152B">
      <w:pPr>
        <w:contextualSpacing/>
        <w:rPr>
          <w:rFonts w:ascii="Consolas" w:hAnsi="Consolas" w:cs="Consolas"/>
        </w:rPr>
      </w:pPr>
      <w:r w:rsidRPr="00D8152B">
        <w:rPr>
          <w:rFonts w:ascii="Consolas" w:hAnsi="Consolas" w:cs="Consolas"/>
        </w:rPr>
        <w:t>MALE_SINGLE_TEXT = u"M"</w:t>
      </w:r>
    </w:p>
    <w:p w:rsidR="00D8152B" w:rsidRPr="00D8152B" w:rsidRDefault="00D8152B" w:rsidP="00D8152B">
      <w:pPr>
        <w:contextualSpacing/>
        <w:rPr>
          <w:rFonts w:ascii="Consolas" w:hAnsi="Consolas" w:cs="Consolas"/>
        </w:rPr>
      </w:pPr>
      <w:r w:rsidRPr="00D8152B">
        <w:rPr>
          <w:rFonts w:ascii="Consolas" w:hAnsi="Consolas" w:cs="Consolas"/>
        </w:rPr>
        <w:t>SALARY_TEXT = u"Gehalt: "</w:t>
      </w:r>
    </w:p>
    <w:p w:rsidR="00D8152B" w:rsidRPr="00D8152B" w:rsidRDefault="00D8152B" w:rsidP="00D8152B">
      <w:pPr>
        <w:contextualSpacing/>
        <w:rPr>
          <w:rFonts w:ascii="Consolas" w:hAnsi="Consolas" w:cs="Consolas"/>
        </w:rPr>
      </w:pPr>
      <w:r w:rsidRPr="00D8152B">
        <w:rPr>
          <w:rFonts w:ascii="Consolas" w:hAnsi="Consolas" w:cs="Consolas"/>
        </w:rPr>
        <w:t>SPACE_TEXT = u"------------------------"</w:t>
      </w:r>
    </w:p>
    <w:p w:rsidR="00D8152B" w:rsidRPr="00D8152B" w:rsidRDefault="00D8152B" w:rsidP="00D8152B">
      <w:pPr>
        <w:contextualSpacing/>
        <w:rPr>
          <w:rFonts w:ascii="Consolas" w:hAnsi="Consolas" w:cs="Consolas"/>
        </w:rPr>
      </w:pPr>
      <w:r w:rsidRPr="00D8152B">
        <w:rPr>
          <w:rFonts w:ascii="Consolas" w:hAnsi="Consolas" w:cs="Consolas"/>
        </w:rPr>
        <w:t>STAT_AVERAGE_SALARY_TEXT = u"Durchschnittsgehalt : "</w:t>
      </w:r>
    </w:p>
    <w:p w:rsidR="00D8152B" w:rsidRPr="00D8152B" w:rsidRDefault="00D8152B" w:rsidP="00D8152B">
      <w:pPr>
        <w:contextualSpacing/>
        <w:rPr>
          <w:rFonts w:ascii="Consolas" w:hAnsi="Consolas" w:cs="Consolas"/>
        </w:rPr>
      </w:pPr>
      <w:r w:rsidRPr="00D8152B">
        <w:rPr>
          <w:rFonts w:ascii="Consolas" w:hAnsi="Consolas" w:cs="Consolas"/>
        </w:rPr>
        <w:t>STAT_AVERAGE_TAX_TEXT = u"Durchschnittliche Gebühr : "</w:t>
      </w:r>
    </w:p>
    <w:p w:rsidR="00D8152B" w:rsidRPr="00D8152B" w:rsidRDefault="00D8152B" w:rsidP="00D8152B">
      <w:pPr>
        <w:contextualSpacing/>
        <w:rPr>
          <w:rFonts w:ascii="Consolas" w:hAnsi="Consolas" w:cs="Consolas"/>
        </w:rPr>
      </w:pPr>
      <w:r w:rsidRPr="00D8152B">
        <w:rPr>
          <w:rFonts w:ascii="Consolas" w:hAnsi="Consolas" w:cs="Consolas"/>
        </w:rPr>
        <w:t>STAT_TOTAL_EMP_TEXT = u"Gesamtzahl der Beschäftigten : "</w:t>
      </w:r>
    </w:p>
    <w:p w:rsidR="00D8152B" w:rsidRPr="00D8152B" w:rsidRDefault="00D8152B" w:rsidP="00D8152B">
      <w:pPr>
        <w:contextualSpacing/>
        <w:rPr>
          <w:rFonts w:ascii="Consolas" w:hAnsi="Consolas" w:cs="Consolas"/>
        </w:rPr>
      </w:pPr>
      <w:r w:rsidRPr="00D8152B">
        <w:rPr>
          <w:rFonts w:ascii="Consolas" w:hAnsi="Consolas" w:cs="Consolas"/>
        </w:rPr>
        <w:t>STAT_TOTAL_FEMALE_TEXT = u"Gesamt Frauen : "</w:t>
      </w:r>
    </w:p>
    <w:p w:rsidR="00D8152B" w:rsidRPr="00D8152B" w:rsidRDefault="00D8152B" w:rsidP="00D8152B">
      <w:pPr>
        <w:contextualSpacing/>
        <w:rPr>
          <w:rFonts w:ascii="Consolas" w:hAnsi="Consolas" w:cs="Consolas"/>
        </w:rPr>
      </w:pPr>
      <w:r w:rsidRPr="00D8152B">
        <w:rPr>
          <w:rFonts w:ascii="Consolas" w:hAnsi="Consolas" w:cs="Consolas"/>
        </w:rPr>
        <w:t>STAT_TOTAL_MALE_TEXT = u"Gesamt Männer : "</w:t>
      </w:r>
    </w:p>
    <w:p w:rsidR="00D8152B" w:rsidRPr="00D8152B" w:rsidRDefault="00D8152B" w:rsidP="00D8152B">
      <w:pPr>
        <w:contextualSpacing/>
        <w:rPr>
          <w:rFonts w:ascii="Consolas" w:hAnsi="Consolas" w:cs="Consolas"/>
        </w:rPr>
      </w:pPr>
      <w:r w:rsidRPr="00D8152B">
        <w:rPr>
          <w:rFonts w:ascii="Consolas" w:hAnsi="Consolas" w:cs="Consolas"/>
        </w:rPr>
        <w:t>STATS_AVERAGE_SALARY_TEXT = u"Durchschnittsgehalt"</w:t>
      </w:r>
    </w:p>
    <w:p w:rsidR="00D8152B" w:rsidRPr="00D8152B" w:rsidRDefault="00D8152B" w:rsidP="00D8152B">
      <w:pPr>
        <w:contextualSpacing/>
        <w:rPr>
          <w:rFonts w:ascii="Consolas" w:hAnsi="Consolas" w:cs="Consolas"/>
        </w:rPr>
      </w:pPr>
      <w:r w:rsidRPr="00D8152B">
        <w:rPr>
          <w:rFonts w:ascii="Consolas" w:hAnsi="Consolas" w:cs="Consolas"/>
        </w:rPr>
        <w:t>STATS_AVERAGE_TAX_TEXT = u"Durchschnittliche Steuer"</w:t>
      </w:r>
    </w:p>
    <w:p w:rsidR="00D8152B" w:rsidRPr="00D8152B" w:rsidRDefault="00D8152B" w:rsidP="00D8152B">
      <w:pPr>
        <w:contextualSpacing/>
        <w:rPr>
          <w:rFonts w:ascii="Consolas" w:hAnsi="Consolas" w:cs="Consolas"/>
        </w:rPr>
      </w:pPr>
      <w:r w:rsidRPr="00D8152B">
        <w:rPr>
          <w:rFonts w:ascii="Consolas" w:hAnsi="Consolas" w:cs="Consolas"/>
        </w:rPr>
        <w:t>STATS_TOTAL_EMP_TEXT = u"Gesamtzahl der Beschäftigten"</w:t>
      </w:r>
    </w:p>
    <w:p w:rsidR="00D8152B" w:rsidRPr="00D8152B" w:rsidRDefault="00D8152B" w:rsidP="00D8152B">
      <w:pPr>
        <w:contextualSpacing/>
        <w:rPr>
          <w:rFonts w:ascii="Consolas" w:hAnsi="Consolas" w:cs="Consolas"/>
        </w:rPr>
      </w:pPr>
      <w:r w:rsidRPr="00D8152B">
        <w:rPr>
          <w:rFonts w:ascii="Consolas" w:hAnsi="Consolas" w:cs="Consolas"/>
        </w:rPr>
        <w:t>STATS_TOTAL_FEMALE_TEXT = u"Gesamt Frauen"</w:t>
      </w:r>
    </w:p>
    <w:p w:rsidR="00D8152B" w:rsidRPr="00D8152B" w:rsidRDefault="00D8152B" w:rsidP="00D8152B">
      <w:pPr>
        <w:contextualSpacing/>
        <w:rPr>
          <w:rFonts w:ascii="Consolas" w:hAnsi="Consolas" w:cs="Consolas"/>
        </w:rPr>
      </w:pPr>
      <w:r w:rsidRPr="00D8152B">
        <w:rPr>
          <w:rFonts w:ascii="Consolas" w:hAnsi="Consolas" w:cs="Consolas"/>
        </w:rPr>
        <w:t>STATS_TOTAL_MALE_TEXT = u"Gesamt Männer"</w:t>
      </w:r>
    </w:p>
    <w:p w:rsidR="00480E68" w:rsidRDefault="00480E68" w:rsidP="0097592C">
      <w:pPr>
        <w:pStyle w:val="Heading2"/>
      </w:pPr>
      <w:bookmarkStart w:id="115" w:name="_Toc406682511"/>
      <w:r>
        <w:t>StringsEnglish.py :</w:t>
      </w:r>
      <w:bookmarkEnd w:id="115"/>
    </w:p>
    <w:p w:rsidR="00C96584" w:rsidRPr="00991883" w:rsidRDefault="00C96584" w:rsidP="00991883">
      <w:pPr>
        <w:contextualSpacing/>
        <w:rPr>
          <w:rFonts w:ascii="Consolas" w:hAnsi="Consolas" w:cs="Consolas"/>
        </w:rPr>
      </w:pPr>
      <w:r w:rsidRPr="00991883">
        <w:rPr>
          <w:rFonts w:ascii="Consolas" w:hAnsi="Consolas" w:cs="Consolas"/>
        </w:rPr>
        <w:t>#CreateEmployeeScreen</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CES_BACK_BUTTON_TEXT = u"Back"</w:t>
      </w:r>
    </w:p>
    <w:p w:rsidR="00C96584" w:rsidRPr="00991883" w:rsidRDefault="00C96584" w:rsidP="00991883">
      <w:pPr>
        <w:contextualSpacing/>
        <w:rPr>
          <w:rFonts w:ascii="Consolas" w:hAnsi="Consolas" w:cs="Consolas"/>
        </w:rPr>
      </w:pPr>
      <w:r w:rsidRPr="00991883">
        <w:rPr>
          <w:rFonts w:ascii="Consolas" w:hAnsi="Consolas" w:cs="Consolas"/>
        </w:rPr>
        <w:t>CES_CODE_TEXT = u"Code"</w:t>
      </w:r>
    </w:p>
    <w:p w:rsidR="00C96584" w:rsidRPr="00991883" w:rsidRDefault="00C96584" w:rsidP="00991883">
      <w:pPr>
        <w:contextualSpacing/>
        <w:rPr>
          <w:rFonts w:ascii="Consolas" w:hAnsi="Consolas" w:cs="Consolas"/>
        </w:rPr>
      </w:pPr>
      <w:r w:rsidRPr="00991883">
        <w:rPr>
          <w:rFonts w:ascii="Consolas" w:hAnsi="Consolas" w:cs="Consolas"/>
        </w:rPr>
        <w:t>CES_DEPARTMENT_TEXT = u"Department"</w:t>
      </w:r>
    </w:p>
    <w:p w:rsidR="00C96584" w:rsidRPr="00991883" w:rsidRDefault="00C96584" w:rsidP="00991883">
      <w:pPr>
        <w:contextualSpacing/>
        <w:rPr>
          <w:rFonts w:ascii="Consolas" w:hAnsi="Consolas" w:cs="Consolas"/>
        </w:rPr>
      </w:pPr>
      <w:r w:rsidRPr="00991883">
        <w:rPr>
          <w:rFonts w:ascii="Consolas" w:hAnsi="Consolas" w:cs="Consolas"/>
        </w:rPr>
        <w:t>CES_DEPARTMENT_HELP_TEXT =u"This is the Employee's current Department"</w:t>
      </w:r>
    </w:p>
    <w:p w:rsidR="00C96584" w:rsidRPr="00991883" w:rsidRDefault="00C96584" w:rsidP="00991883">
      <w:pPr>
        <w:contextualSpacing/>
        <w:rPr>
          <w:rFonts w:ascii="Consolas" w:hAnsi="Consolas" w:cs="Consolas"/>
        </w:rPr>
      </w:pPr>
      <w:r w:rsidRPr="00991883">
        <w:rPr>
          <w:rFonts w:ascii="Consolas" w:hAnsi="Consolas" w:cs="Consolas"/>
        </w:rPr>
        <w:t>CES_DOB_TEXT = u"DOB"</w:t>
      </w:r>
    </w:p>
    <w:p w:rsidR="00C96584" w:rsidRPr="00991883" w:rsidRDefault="00C96584" w:rsidP="00991883">
      <w:pPr>
        <w:contextualSpacing/>
        <w:rPr>
          <w:rFonts w:ascii="Consolas" w:hAnsi="Consolas" w:cs="Consolas"/>
        </w:rPr>
      </w:pPr>
      <w:r w:rsidRPr="00991883">
        <w:rPr>
          <w:rFonts w:ascii="Consolas" w:hAnsi="Consolas" w:cs="Consolas"/>
        </w:rPr>
        <w:t>CES_DOB_HELP_TEXT = u"This is the Employee's Date of Birth"</w:t>
      </w:r>
    </w:p>
    <w:p w:rsidR="00C96584" w:rsidRPr="00991883" w:rsidRDefault="00C96584" w:rsidP="00991883">
      <w:pPr>
        <w:contextualSpacing/>
        <w:rPr>
          <w:rFonts w:ascii="Consolas" w:hAnsi="Consolas" w:cs="Consolas"/>
        </w:rPr>
      </w:pPr>
      <w:r w:rsidRPr="00991883">
        <w:rPr>
          <w:rFonts w:ascii="Consolas" w:hAnsi="Consolas" w:cs="Consolas"/>
        </w:rPr>
        <w:t>CES_GENDER_TEXT = u"Gender"</w:t>
      </w:r>
    </w:p>
    <w:p w:rsidR="00C96584" w:rsidRPr="00991883" w:rsidRDefault="00C96584" w:rsidP="00991883">
      <w:pPr>
        <w:contextualSpacing/>
        <w:rPr>
          <w:rFonts w:ascii="Consolas" w:hAnsi="Consolas" w:cs="Consolas"/>
        </w:rPr>
      </w:pPr>
      <w:r w:rsidRPr="00991883">
        <w:rPr>
          <w:rFonts w:ascii="Consolas" w:hAnsi="Consolas" w:cs="Consolas"/>
        </w:rPr>
        <w:t>CES_GENDER_HELP_TEXT = u"This is the Employee's Gender (M/F)"</w:t>
      </w:r>
    </w:p>
    <w:p w:rsidR="00C96584" w:rsidRPr="00991883" w:rsidRDefault="00C96584" w:rsidP="00991883">
      <w:pPr>
        <w:contextualSpacing/>
        <w:rPr>
          <w:rFonts w:ascii="Consolas" w:hAnsi="Consolas" w:cs="Consolas"/>
        </w:rPr>
      </w:pPr>
      <w:r w:rsidRPr="00991883">
        <w:rPr>
          <w:rFonts w:ascii="Consolas" w:hAnsi="Consolas" w:cs="Consolas"/>
        </w:rPr>
        <w:t>CES_HELP_TEXT = u"Here you can create a new Employee Record. Fill in the fields, and click 'Submit' to do so."</w:t>
      </w:r>
    </w:p>
    <w:p w:rsidR="00C96584" w:rsidRPr="00991883" w:rsidRDefault="00C96584" w:rsidP="00991883">
      <w:pPr>
        <w:contextualSpacing/>
        <w:rPr>
          <w:rFonts w:ascii="Consolas" w:hAnsi="Consolas" w:cs="Consolas"/>
        </w:rPr>
      </w:pPr>
      <w:r w:rsidRPr="00991883">
        <w:rPr>
          <w:rFonts w:ascii="Consolas" w:hAnsi="Consolas" w:cs="Consolas"/>
        </w:rPr>
        <w:t>CES_NAME_TEXT = u"Name"</w:t>
      </w:r>
    </w:p>
    <w:p w:rsidR="00C96584" w:rsidRPr="00991883" w:rsidRDefault="00C96584" w:rsidP="00991883">
      <w:pPr>
        <w:contextualSpacing/>
        <w:rPr>
          <w:rFonts w:ascii="Consolas" w:hAnsi="Consolas" w:cs="Consolas"/>
        </w:rPr>
      </w:pPr>
      <w:r w:rsidRPr="00991883">
        <w:rPr>
          <w:rFonts w:ascii="Consolas" w:hAnsi="Consolas" w:cs="Consolas"/>
        </w:rPr>
        <w:t>CES_NAME_HELP_TEXT = u"This is the Employee's Name - Forename &amp; Surname"</w:t>
      </w:r>
    </w:p>
    <w:p w:rsidR="00C96584" w:rsidRPr="00991883" w:rsidRDefault="00C96584" w:rsidP="00991883">
      <w:pPr>
        <w:contextualSpacing/>
        <w:rPr>
          <w:rFonts w:ascii="Consolas" w:hAnsi="Consolas" w:cs="Consolas"/>
        </w:rPr>
      </w:pPr>
      <w:r w:rsidRPr="00991883">
        <w:rPr>
          <w:rFonts w:ascii="Consolas" w:hAnsi="Consolas" w:cs="Consolas"/>
        </w:rPr>
        <w:t>CES_SALARY_TEXT = u"Salary"</w:t>
      </w:r>
    </w:p>
    <w:p w:rsidR="00C96584" w:rsidRPr="00991883" w:rsidRDefault="00C96584" w:rsidP="00991883">
      <w:pPr>
        <w:contextualSpacing/>
        <w:rPr>
          <w:rFonts w:ascii="Consolas" w:hAnsi="Consolas" w:cs="Consolas"/>
        </w:rPr>
      </w:pPr>
      <w:r w:rsidRPr="00991883">
        <w:rPr>
          <w:rFonts w:ascii="Consolas" w:hAnsi="Consolas" w:cs="Consolas"/>
        </w:rPr>
        <w:t>CES_SALARY_HELP_TEXT = u"This is the Employee's Salary per annum (Just a number : i.e. 23000)"</w:t>
      </w:r>
    </w:p>
    <w:p w:rsidR="00C96584" w:rsidRPr="00991883" w:rsidRDefault="00C96584" w:rsidP="00991883">
      <w:pPr>
        <w:contextualSpacing/>
        <w:rPr>
          <w:rFonts w:ascii="Consolas" w:hAnsi="Consolas" w:cs="Consolas"/>
        </w:rPr>
      </w:pPr>
      <w:r w:rsidRPr="00991883">
        <w:rPr>
          <w:rFonts w:ascii="Consolas" w:hAnsi="Consolas" w:cs="Consolas"/>
        </w:rPr>
        <w:t>CES_SUBMIT_BUTTON_TEXT = u"Submit"</w:t>
      </w:r>
    </w:p>
    <w:p w:rsidR="00C96584" w:rsidRPr="00991883" w:rsidRDefault="00C96584" w:rsidP="00991883">
      <w:pPr>
        <w:contextualSpacing/>
        <w:rPr>
          <w:rFonts w:ascii="Consolas" w:hAnsi="Consolas" w:cs="Consolas"/>
        </w:rPr>
      </w:pPr>
      <w:r w:rsidRPr="00991883">
        <w:rPr>
          <w:rFonts w:ascii="Consolas" w:hAnsi="Consolas" w:cs="Consolas"/>
        </w:rPr>
        <w:t>EMP_DEPARTMENT_LABEL_TEXT = u'Employee Department'</w:t>
      </w:r>
    </w:p>
    <w:p w:rsidR="00C96584" w:rsidRPr="00991883" w:rsidRDefault="00C96584" w:rsidP="00991883">
      <w:pPr>
        <w:contextualSpacing/>
        <w:rPr>
          <w:rFonts w:ascii="Consolas" w:hAnsi="Consolas" w:cs="Consolas"/>
        </w:rPr>
      </w:pPr>
      <w:r w:rsidRPr="00991883">
        <w:rPr>
          <w:rFonts w:ascii="Consolas" w:hAnsi="Consolas" w:cs="Consolas"/>
        </w:rPr>
        <w:t>EMP_DEPARTMENT_LABEL_TWO_TEXT = u'Reenter Department'</w:t>
      </w:r>
    </w:p>
    <w:p w:rsidR="00C96584" w:rsidRPr="00991883" w:rsidRDefault="00C96584" w:rsidP="00991883">
      <w:pPr>
        <w:contextualSpacing/>
        <w:rPr>
          <w:rFonts w:ascii="Consolas" w:hAnsi="Consolas" w:cs="Consolas"/>
        </w:rPr>
      </w:pPr>
      <w:r w:rsidRPr="00991883">
        <w:rPr>
          <w:rFonts w:ascii="Consolas" w:hAnsi="Consolas" w:cs="Consolas"/>
        </w:rPr>
        <w:t>EMP_DEPARTMENT_MISMATCH_TEXT = u"The Employee Departments didn't match."</w:t>
      </w:r>
    </w:p>
    <w:p w:rsidR="00C96584" w:rsidRPr="00991883" w:rsidRDefault="00C96584" w:rsidP="00991883">
      <w:pPr>
        <w:contextualSpacing/>
        <w:rPr>
          <w:rFonts w:ascii="Consolas" w:hAnsi="Consolas" w:cs="Consolas"/>
        </w:rPr>
      </w:pPr>
      <w:r w:rsidRPr="00991883">
        <w:rPr>
          <w:rFonts w:ascii="Consolas" w:hAnsi="Consolas" w:cs="Consolas"/>
        </w:rPr>
        <w:lastRenderedPageBreak/>
        <w:t>EMP_DOB_INVALID_TEXT = u"Please enter a valid DOB."</w:t>
      </w:r>
    </w:p>
    <w:p w:rsidR="00C96584" w:rsidRPr="00991883" w:rsidRDefault="00C96584" w:rsidP="00991883">
      <w:pPr>
        <w:contextualSpacing/>
        <w:rPr>
          <w:rFonts w:ascii="Consolas" w:hAnsi="Consolas" w:cs="Consolas"/>
        </w:rPr>
      </w:pPr>
      <w:r w:rsidRPr="00991883">
        <w:rPr>
          <w:rFonts w:ascii="Consolas" w:hAnsi="Consolas" w:cs="Consolas"/>
        </w:rPr>
        <w:t>EMP_DOB_LABEL_TEXT = u'Employee DOB (DD/MM/YYYY)'</w:t>
      </w:r>
    </w:p>
    <w:p w:rsidR="00C96584" w:rsidRPr="00991883" w:rsidRDefault="00C96584" w:rsidP="00991883">
      <w:pPr>
        <w:contextualSpacing/>
        <w:rPr>
          <w:rFonts w:ascii="Consolas" w:hAnsi="Consolas" w:cs="Consolas"/>
        </w:rPr>
      </w:pPr>
      <w:r w:rsidRPr="00991883">
        <w:rPr>
          <w:rFonts w:ascii="Consolas" w:hAnsi="Consolas" w:cs="Consolas"/>
        </w:rPr>
        <w:t>EMP_DOB_LABEL_TWO_TEXT = u'Reenter DOB (DD/MM/YYYY)'</w:t>
      </w:r>
    </w:p>
    <w:p w:rsidR="00C96584" w:rsidRPr="00991883" w:rsidRDefault="00C96584" w:rsidP="00991883">
      <w:pPr>
        <w:contextualSpacing/>
        <w:rPr>
          <w:rFonts w:ascii="Consolas" w:hAnsi="Consolas" w:cs="Consolas"/>
        </w:rPr>
      </w:pPr>
      <w:r w:rsidRPr="00991883">
        <w:rPr>
          <w:rFonts w:ascii="Consolas" w:hAnsi="Consolas" w:cs="Consolas"/>
        </w:rPr>
        <w:t>EMP_DOB_MISMATCH_TEXT = u"The Employee DOB's didn't match."</w:t>
      </w:r>
    </w:p>
    <w:p w:rsidR="00C96584" w:rsidRPr="00991883" w:rsidRDefault="00C96584" w:rsidP="00991883">
      <w:pPr>
        <w:contextualSpacing/>
        <w:rPr>
          <w:rFonts w:ascii="Consolas" w:hAnsi="Consolas" w:cs="Consolas"/>
        </w:rPr>
      </w:pPr>
      <w:r w:rsidRPr="00991883">
        <w:rPr>
          <w:rFonts w:ascii="Consolas" w:hAnsi="Consolas" w:cs="Consolas"/>
        </w:rPr>
        <w:t>EMP_GENDER_INVALID_TEXT = u"Please enter a valid gender."</w:t>
      </w:r>
    </w:p>
    <w:p w:rsidR="00C96584" w:rsidRPr="00991883" w:rsidRDefault="00C96584" w:rsidP="00991883">
      <w:pPr>
        <w:contextualSpacing/>
        <w:rPr>
          <w:rFonts w:ascii="Consolas" w:hAnsi="Consolas" w:cs="Consolas"/>
        </w:rPr>
      </w:pPr>
      <w:r w:rsidRPr="00991883">
        <w:rPr>
          <w:rFonts w:ascii="Consolas" w:hAnsi="Consolas" w:cs="Consolas"/>
        </w:rPr>
        <w:t>EMP_GENDER_LABEL_TEXT = u'Employee Gender'</w:t>
      </w:r>
    </w:p>
    <w:p w:rsidR="00C96584" w:rsidRPr="00991883" w:rsidRDefault="00C96584" w:rsidP="00991883">
      <w:pPr>
        <w:contextualSpacing/>
        <w:rPr>
          <w:rFonts w:ascii="Consolas" w:hAnsi="Consolas" w:cs="Consolas"/>
        </w:rPr>
      </w:pPr>
      <w:r w:rsidRPr="00991883">
        <w:rPr>
          <w:rFonts w:ascii="Consolas" w:hAnsi="Consolas" w:cs="Consolas"/>
        </w:rPr>
        <w:t>EMP_GENDER_LABEL_TWO_TEXT = u'Reenter Gender'</w:t>
      </w:r>
    </w:p>
    <w:p w:rsidR="00C96584" w:rsidRPr="00991883" w:rsidRDefault="00C96584" w:rsidP="00991883">
      <w:pPr>
        <w:contextualSpacing/>
        <w:rPr>
          <w:rFonts w:ascii="Consolas" w:hAnsi="Consolas" w:cs="Consolas"/>
        </w:rPr>
      </w:pPr>
      <w:r w:rsidRPr="00991883">
        <w:rPr>
          <w:rFonts w:ascii="Consolas" w:hAnsi="Consolas" w:cs="Consolas"/>
        </w:rPr>
        <w:t>EMP_GENDER_MISMATCH_TEXT = u"The Employee Genders didn't match."</w:t>
      </w:r>
    </w:p>
    <w:p w:rsidR="00C96584" w:rsidRPr="00991883" w:rsidRDefault="00C96584" w:rsidP="00991883">
      <w:pPr>
        <w:contextualSpacing/>
        <w:rPr>
          <w:rFonts w:ascii="Consolas" w:hAnsi="Consolas" w:cs="Consolas"/>
        </w:rPr>
      </w:pPr>
      <w:r w:rsidRPr="00991883">
        <w:rPr>
          <w:rFonts w:ascii="Consolas" w:hAnsi="Consolas" w:cs="Consolas"/>
        </w:rPr>
        <w:t>EMP_NAME_LABEL_TEXT = u'Employee Name'</w:t>
      </w:r>
    </w:p>
    <w:p w:rsidR="00C96584" w:rsidRPr="00991883" w:rsidRDefault="00C96584" w:rsidP="00991883">
      <w:pPr>
        <w:contextualSpacing/>
        <w:rPr>
          <w:rFonts w:ascii="Consolas" w:hAnsi="Consolas" w:cs="Consolas"/>
        </w:rPr>
      </w:pPr>
      <w:r w:rsidRPr="00991883">
        <w:rPr>
          <w:rFonts w:ascii="Consolas" w:hAnsi="Consolas" w:cs="Consolas"/>
        </w:rPr>
        <w:t>EMP_NAME_LABEL_TWO_TEXT = u'Reenter Name'</w:t>
      </w:r>
    </w:p>
    <w:p w:rsidR="00C96584" w:rsidRPr="00991883" w:rsidRDefault="00C96584" w:rsidP="00991883">
      <w:pPr>
        <w:contextualSpacing/>
        <w:rPr>
          <w:rFonts w:ascii="Consolas" w:hAnsi="Consolas" w:cs="Consolas"/>
        </w:rPr>
      </w:pPr>
      <w:r w:rsidRPr="00991883">
        <w:rPr>
          <w:rFonts w:ascii="Consolas" w:hAnsi="Consolas" w:cs="Consolas"/>
        </w:rPr>
        <w:t>EMP_NAME_MISMATCH_TEXT = u"The Employee Names didn't match."</w:t>
      </w:r>
    </w:p>
    <w:p w:rsidR="00C96584" w:rsidRPr="00991883" w:rsidRDefault="00C96584" w:rsidP="00991883">
      <w:pPr>
        <w:contextualSpacing/>
        <w:rPr>
          <w:rFonts w:ascii="Consolas" w:hAnsi="Consolas" w:cs="Consolas"/>
        </w:rPr>
      </w:pPr>
      <w:r w:rsidRPr="00991883">
        <w:rPr>
          <w:rFonts w:ascii="Consolas" w:hAnsi="Consolas" w:cs="Consolas"/>
        </w:rPr>
        <w:t>EMP_SALARY_INVALID_TEXT = u"Please enter a valid Salary."</w:t>
      </w:r>
    </w:p>
    <w:p w:rsidR="00C96584" w:rsidRPr="00991883" w:rsidRDefault="00C96584" w:rsidP="00991883">
      <w:pPr>
        <w:contextualSpacing/>
        <w:rPr>
          <w:rFonts w:ascii="Consolas" w:hAnsi="Consolas" w:cs="Consolas"/>
        </w:rPr>
      </w:pPr>
      <w:r w:rsidRPr="00991883">
        <w:rPr>
          <w:rFonts w:ascii="Consolas" w:hAnsi="Consolas" w:cs="Consolas"/>
        </w:rPr>
        <w:t>EMP_SALARY_LABEL_TEXT = u'Employee Salary'</w:t>
      </w:r>
    </w:p>
    <w:p w:rsidR="00C96584" w:rsidRPr="00991883" w:rsidRDefault="00C96584" w:rsidP="00991883">
      <w:pPr>
        <w:contextualSpacing/>
        <w:rPr>
          <w:rFonts w:ascii="Consolas" w:hAnsi="Consolas" w:cs="Consolas"/>
        </w:rPr>
      </w:pPr>
      <w:r w:rsidRPr="00991883">
        <w:rPr>
          <w:rFonts w:ascii="Consolas" w:hAnsi="Consolas" w:cs="Consolas"/>
        </w:rPr>
        <w:t>EMP_SALARY_LABEL_TWO_TEXT = u'Reenter Salary'</w:t>
      </w:r>
    </w:p>
    <w:p w:rsidR="00C96584" w:rsidRPr="00991883" w:rsidRDefault="00C96584" w:rsidP="00991883">
      <w:pPr>
        <w:contextualSpacing/>
        <w:rPr>
          <w:rFonts w:ascii="Consolas" w:hAnsi="Consolas" w:cs="Consolas"/>
        </w:rPr>
      </w:pPr>
      <w:r w:rsidRPr="00991883">
        <w:rPr>
          <w:rFonts w:ascii="Consolas" w:hAnsi="Consolas" w:cs="Consolas"/>
        </w:rPr>
        <w:t>EMP_SALARY_MISMATCH_TEXT = u"The Employee Salaries didn't match."</w:t>
      </w:r>
    </w:p>
    <w:p w:rsidR="00C96584" w:rsidRPr="00991883" w:rsidRDefault="00C96584" w:rsidP="00991883">
      <w:pPr>
        <w:contextualSpacing/>
        <w:rPr>
          <w:rFonts w:ascii="Consolas" w:hAnsi="Consolas" w:cs="Consolas"/>
        </w:rPr>
      </w:pPr>
      <w:r w:rsidRPr="00991883">
        <w:rPr>
          <w:rFonts w:ascii="Consolas" w:hAnsi="Consolas" w:cs="Consolas"/>
        </w:rPr>
        <w:t>NO_EMP_DEPARTMENT_TEXT = u"Please Enter/Confirm the Employee's Department."</w:t>
      </w:r>
    </w:p>
    <w:p w:rsidR="00C96584" w:rsidRPr="00991883" w:rsidRDefault="00C96584" w:rsidP="00991883">
      <w:pPr>
        <w:contextualSpacing/>
        <w:rPr>
          <w:rFonts w:ascii="Consolas" w:hAnsi="Consolas" w:cs="Consolas"/>
        </w:rPr>
      </w:pPr>
      <w:r w:rsidRPr="00991883">
        <w:rPr>
          <w:rFonts w:ascii="Consolas" w:hAnsi="Consolas" w:cs="Consolas"/>
        </w:rPr>
        <w:t>NO_EMP_DOB_TEXT = u"Please Enter/Confirm the Employee's DOB"</w:t>
      </w:r>
    </w:p>
    <w:p w:rsidR="00C96584" w:rsidRPr="00991883" w:rsidRDefault="00C96584" w:rsidP="00991883">
      <w:pPr>
        <w:contextualSpacing/>
        <w:rPr>
          <w:rFonts w:ascii="Consolas" w:hAnsi="Consolas" w:cs="Consolas"/>
        </w:rPr>
      </w:pPr>
      <w:r w:rsidRPr="00991883">
        <w:rPr>
          <w:rFonts w:ascii="Consolas" w:hAnsi="Consolas" w:cs="Consolas"/>
        </w:rPr>
        <w:t>NO_EMP_GENDER_TEXT = u"Please Enter/Confirm the Employee's Gender."</w:t>
      </w:r>
    </w:p>
    <w:p w:rsidR="00C96584" w:rsidRPr="00991883" w:rsidRDefault="00C96584" w:rsidP="00991883">
      <w:pPr>
        <w:contextualSpacing/>
        <w:rPr>
          <w:rFonts w:ascii="Consolas" w:hAnsi="Consolas" w:cs="Consolas"/>
        </w:rPr>
      </w:pPr>
      <w:r w:rsidRPr="00991883">
        <w:rPr>
          <w:rFonts w:ascii="Consolas" w:hAnsi="Consolas" w:cs="Consolas"/>
        </w:rPr>
        <w:t>NO_EMP_NAME_TEXT = u"Please Enter/Confirm the Employee's Name."</w:t>
      </w:r>
    </w:p>
    <w:p w:rsidR="00C96584" w:rsidRPr="00991883" w:rsidRDefault="00C96584" w:rsidP="00991883">
      <w:pPr>
        <w:contextualSpacing/>
        <w:rPr>
          <w:rFonts w:ascii="Consolas" w:hAnsi="Consolas" w:cs="Consolas"/>
        </w:rPr>
      </w:pPr>
      <w:r w:rsidRPr="00991883">
        <w:rPr>
          <w:rFonts w:ascii="Consolas" w:hAnsi="Consolas" w:cs="Consolas"/>
        </w:rPr>
        <w:t>NO_EMP_SALARY_TEXT = u"Please Enter/Confirm the Employee's Salary."</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#Dropdown Menus</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DROPDOWN_BACK_TEXT = u"Back"</w:t>
      </w:r>
    </w:p>
    <w:p w:rsidR="00C96584" w:rsidRPr="00991883" w:rsidRDefault="00C96584" w:rsidP="00991883">
      <w:pPr>
        <w:contextualSpacing/>
        <w:rPr>
          <w:rFonts w:ascii="Consolas" w:hAnsi="Consolas" w:cs="Consolas"/>
        </w:rPr>
      </w:pPr>
      <w:r w:rsidRPr="00991883">
        <w:rPr>
          <w:rFonts w:ascii="Consolas" w:hAnsi="Consolas" w:cs="Consolas"/>
        </w:rPr>
        <w:t>DROPDOWN_FILE_TEXT = u"File"</w:t>
      </w:r>
    </w:p>
    <w:p w:rsidR="00C96584" w:rsidRPr="00991883" w:rsidRDefault="00C96584" w:rsidP="00991883">
      <w:pPr>
        <w:contextualSpacing/>
        <w:rPr>
          <w:rFonts w:ascii="Consolas" w:hAnsi="Consolas" w:cs="Consolas"/>
        </w:rPr>
      </w:pPr>
      <w:r w:rsidRPr="00991883">
        <w:rPr>
          <w:rFonts w:ascii="Consolas" w:hAnsi="Consolas" w:cs="Consolas"/>
        </w:rPr>
        <w:t>DROPDOWN_HELP_TEXT = u"Help"</w:t>
      </w:r>
    </w:p>
    <w:p w:rsidR="00C96584" w:rsidRPr="00991883" w:rsidRDefault="00C96584" w:rsidP="00991883">
      <w:pPr>
        <w:contextualSpacing/>
        <w:rPr>
          <w:rFonts w:ascii="Consolas" w:hAnsi="Consolas" w:cs="Consolas"/>
        </w:rPr>
      </w:pPr>
      <w:r w:rsidRPr="00991883">
        <w:rPr>
          <w:rFonts w:ascii="Consolas" w:hAnsi="Consolas" w:cs="Consolas"/>
        </w:rPr>
        <w:t>DROPDOWN_LOGOUT_TEXT = u"Logout"</w:t>
      </w:r>
    </w:p>
    <w:p w:rsidR="00C96584" w:rsidRPr="00991883" w:rsidRDefault="00C96584" w:rsidP="00991883">
      <w:pPr>
        <w:contextualSpacing/>
        <w:rPr>
          <w:rFonts w:ascii="Consolas" w:hAnsi="Consolas" w:cs="Consolas"/>
        </w:rPr>
      </w:pPr>
      <w:r w:rsidRPr="00991883">
        <w:rPr>
          <w:rFonts w:ascii="Consolas" w:hAnsi="Consolas" w:cs="Consolas"/>
        </w:rPr>
        <w:t>DROPDOWN_QUIT_TEXT = u"Quit"</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#InitSetupPopup</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ADMIN_PASS_CREATION_HELP_TEXT = u"Please create an Administrator Password. This will be used to perform sensitive operations in the program."</w:t>
      </w:r>
    </w:p>
    <w:p w:rsidR="00C96584" w:rsidRPr="00991883" w:rsidRDefault="00C96584" w:rsidP="00991883">
      <w:pPr>
        <w:contextualSpacing/>
        <w:rPr>
          <w:rFonts w:ascii="Consolas" w:hAnsi="Consolas" w:cs="Consolas"/>
        </w:rPr>
      </w:pPr>
      <w:r w:rsidRPr="00991883">
        <w:rPr>
          <w:rFonts w:ascii="Consolas" w:hAnsi="Consolas" w:cs="Consolas"/>
        </w:rPr>
        <w:t>CREATE_ADMIN_PASS_TEXT = u"Please create an Administrator Password."</w:t>
      </w:r>
    </w:p>
    <w:p w:rsidR="00C96584" w:rsidRPr="00991883" w:rsidRDefault="00C96584" w:rsidP="00991883">
      <w:pPr>
        <w:contextualSpacing/>
        <w:rPr>
          <w:rFonts w:ascii="Consolas" w:hAnsi="Consolas" w:cs="Consolas"/>
        </w:rPr>
      </w:pPr>
      <w:r w:rsidRPr="00991883">
        <w:rPr>
          <w:rFonts w:ascii="Consolas" w:hAnsi="Consolas" w:cs="Consolas"/>
        </w:rPr>
        <w:t>ENTER_ADMIN_PASS_TEXT = u'Enter an Administrator Password'</w:t>
      </w:r>
    </w:p>
    <w:p w:rsidR="00C96584" w:rsidRPr="00991883" w:rsidRDefault="00C96584" w:rsidP="00991883">
      <w:pPr>
        <w:contextualSpacing/>
        <w:rPr>
          <w:rFonts w:ascii="Consolas" w:hAnsi="Consolas" w:cs="Consolas"/>
        </w:rPr>
      </w:pPr>
      <w:r w:rsidRPr="00991883">
        <w:rPr>
          <w:rFonts w:ascii="Consolas" w:hAnsi="Consolas" w:cs="Consolas"/>
        </w:rPr>
        <w:t>PASS_DIGIT_TEXT = u"Your password must contain at least 1 Digit."</w:t>
      </w:r>
    </w:p>
    <w:p w:rsidR="00C96584" w:rsidRPr="00991883" w:rsidRDefault="00C96584" w:rsidP="00991883">
      <w:pPr>
        <w:contextualSpacing/>
        <w:rPr>
          <w:rFonts w:ascii="Consolas" w:hAnsi="Consolas" w:cs="Consolas"/>
        </w:rPr>
      </w:pPr>
      <w:r w:rsidRPr="00991883">
        <w:rPr>
          <w:rFonts w:ascii="Consolas" w:hAnsi="Consolas" w:cs="Consolas"/>
        </w:rPr>
        <w:t>PASS_LOWERCASE_TEXT = u"Your password must contain at least 1 Lowercase letter."</w:t>
      </w:r>
    </w:p>
    <w:p w:rsidR="00C96584" w:rsidRPr="00991883" w:rsidRDefault="00C96584" w:rsidP="00991883">
      <w:pPr>
        <w:contextualSpacing/>
        <w:rPr>
          <w:rFonts w:ascii="Consolas" w:hAnsi="Consolas" w:cs="Consolas"/>
        </w:rPr>
      </w:pPr>
      <w:r w:rsidRPr="00991883">
        <w:rPr>
          <w:rFonts w:ascii="Consolas" w:hAnsi="Consolas" w:cs="Consolas"/>
        </w:rPr>
        <w:t>PASS_MISMATCH_TEXT = u"The Password Fields didn't match."</w:t>
      </w:r>
    </w:p>
    <w:p w:rsidR="00C96584" w:rsidRPr="00991883" w:rsidRDefault="00C96584" w:rsidP="00991883">
      <w:pPr>
        <w:contextualSpacing/>
        <w:rPr>
          <w:rFonts w:ascii="Consolas" w:hAnsi="Consolas" w:cs="Consolas"/>
        </w:rPr>
      </w:pPr>
      <w:r w:rsidRPr="00991883">
        <w:rPr>
          <w:rFonts w:ascii="Consolas" w:hAnsi="Consolas" w:cs="Consolas"/>
        </w:rPr>
        <w:t>PASS_TOO_SHORT_TEXT = u"Your password must contain at least 8 characters."</w:t>
      </w:r>
    </w:p>
    <w:p w:rsidR="00C96584" w:rsidRPr="00991883" w:rsidRDefault="00C96584" w:rsidP="00991883">
      <w:pPr>
        <w:contextualSpacing/>
        <w:rPr>
          <w:rFonts w:ascii="Consolas" w:hAnsi="Consolas" w:cs="Consolas"/>
        </w:rPr>
      </w:pPr>
      <w:r w:rsidRPr="00991883">
        <w:rPr>
          <w:rFonts w:ascii="Consolas" w:hAnsi="Consolas" w:cs="Consolas"/>
        </w:rPr>
        <w:t>PASS_UPPERCASE_TEXT = u"Your password must contain at least 1 Uppercase letter."</w:t>
      </w:r>
    </w:p>
    <w:p w:rsidR="00C96584" w:rsidRPr="00991883" w:rsidRDefault="00C96584" w:rsidP="00991883">
      <w:pPr>
        <w:contextualSpacing/>
        <w:rPr>
          <w:rFonts w:ascii="Consolas" w:hAnsi="Consolas" w:cs="Consolas"/>
        </w:rPr>
      </w:pPr>
      <w:r w:rsidRPr="00991883">
        <w:rPr>
          <w:rFonts w:ascii="Consolas" w:hAnsi="Consolas" w:cs="Consolas"/>
        </w:rPr>
        <w:t>REENTER_ADMIN_PASS_TEXT = u'Reenter Administrator Password'</w:t>
      </w:r>
    </w:p>
    <w:p w:rsidR="00C96584" w:rsidRPr="00991883" w:rsidRDefault="00C96584" w:rsidP="00991883">
      <w:pPr>
        <w:contextualSpacing/>
        <w:rPr>
          <w:rFonts w:ascii="Consolas" w:hAnsi="Consolas" w:cs="Consolas"/>
        </w:rPr>
      </w:pPr>
      <w:r w:rsidRPr="00991883">
        <w:rPr>
          <w:rFonts w:ascii="Consolas" w:hAnsi="Consolas" w:cs="Consolas"/>
        </w:rPr>
        <w:t>SUBMIT_BUTTON_TEXT = u"Submit"</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#Logging</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ACCOUNT_CREATION_INITIATED_TEXT = u" Account Creation initiated \n"</w:t>
      </w:r>
    </w:p>
    <w:p w:rsidR="00C96584" w:rsidRPr="00991883" w:rsidRDefault="00C96584" w:rsidP="00991883">
      <w:pPr>
        <w:contextualSpacing/>
        <w:rPr>
          <w:rFonts w:ascii="Consolas" w:hAnsi="Consolas" w:cs="Consolas"/>
        </w:rPr>
      </w:pPr>
      <w:r w:rsidRPr="00991883">
        <w:rPr>
          <w:rFonts w:ascii="Consolas" w:hAnsi="Consolas" w:cs="Consolas"/>
        </w:rPr>
        <w:t>ACCOUNT_CREATION_PASSWORD_MISMATCH_TEXT = u" Account Creation - Password Mismatch. \n"</w:t>
      </w:r>
    </w:p>
    <w:p w:rsidR="00C96584" w:rsidRPr="00991883" w:rsidRDefault="00C96584" w:rsidP="00991883">
      <w:pPr>
        <w:contextualSpacing/>
        <w:rPr>
          <w:rFonts w:ascii="Consolas" w:hAnsi="Consolas" w:cs="Consolas"/>
        </w:rPr>
      </w:pPr>
      <w:r w:rsidRPr="00991883">
        <w:rPr>
          <w:rFonts w:ascii="Consolas" w:hAnsi="Consolas" w:cs="Consolas"/>
        </w:rPr>
        <w:t>ADDED_TEXT = u" Added %s "</w:t>
      </w:r>
    </w:p>
    <w:p w:rsidR="00C96584" w:rsidRPr="00991883" w:rsidRDefault="00C96584" w:rsidP="00991883">
      <w:pPr>
        <w:contextualSpacing/>
        <w:rPr>
          <w:rFonts w:ascii="Consolas" w:hAnsi="Consolas" w:cs="Consolas"/>
        </w:rPr>
      </w:pPr>
      <w:r w:rsidRPr="00991883">
        <w:rPr>
          <w:rFonts w:ascii="Consolas" w:hAnsi="Consolas" w:cs="Consolas"/>
        </w:rPr>
        <w:t>ADMIN_PASS_CREATED_TEXT = u" Admin Password created. \n"</w:t>
      </w:r>
    </w:p>
    <w:p w:rsidR="00C96584" w:rsidRPr="00991883" w:rsidRDefault="00C96584" w:rsidP="00991883">
      <w:pPr>
        <w:contextualSpacing/>
        <w:rPr>
          <w:rFonts w:ascii="Consolas" w:hAnsi="Consolas" w:cs="Consolas"/>
        </w:rPr>
      </w:pPr>
      <w:r w:rsidRPr="00991883">
        <w:rPr>
          <w:rFonts w:ascii="Consolas" w:hAnsi="Consolas" w:cs="Consolas"/>
        </w:rPr>
        <w:t>ADMIN_PASS_HASH_LOADED_TEXT = u" Admin Pass Hash loaded. \n"</w:t>
      </w:r>
    </w:p>
    <w:p w:rsidR="00C96584" w:rsidRPr="00991883" w:rsidRDefault="00C96584" w:rsidP="00991883">
      <w:pPr>
        <w:contextualSpacing/>
        <w:rPr>
          <w:rFonts w:ascii="Consolas" w:hAnsi="Consolas" w:cs="Consolas"/>
        </w:rPr>
      </w:pPr>
      <w:r w:rsidRPr="00991883">
        <w:rPr>
          <w:rFonts w:ascii="Consolas" w:hAnsi="Consolas" w:cs="Consolas"/>
        </w:rPr>
        <w:t>ADMIN_PASS_CREATION_MISMATCH = u" Admin Pass Creation - Password Mismatch. \n"</w:t>
      </w:r>
    </w:p>
    <w:p w:rsidR="00C96584" w:rsidRPr="00991883" w:rsidRDefault="00C96584" w:rsidP="00991883">
      <w:pPr>
        <w:contextualSpacing/>
        <w:rPr>
          <w:rFonts w:ascii="Consolas" w:hAnsi="Consolas" w:cs="Consolas"/>
        </w:rPr>
      </w:pPr>
      <w:r w:rsidRPr="00991883">
        <w:rPr>
          <w:rFonts w:ascii="Consolas" w:hAnsi="Consolas" w:cs="Consolas"/>
        </w:rPr>
        <w:t>ATTEMPTED_LOGIN_USERNAME_TEXT = u" Attempted Login: Username = "</w:t>
      </w:r>
    </w:p>
    <w:p w:rsidR="00C96584" w:rsidRPr="00991883" w:rsidRDefault="00C96584" w:rsidP="00991883">
      <w:pPr>
        <w:contextualSpacing/>
        <w:rPr>
          <w:rFonts w:ascii="Consolas" w:hAnsi="Consolas" w:cs="Consolas"/>
        </w:rPr>
      </w:pPr>
      <w:r w:rsidRPr="00991883">
        <w:rPr>
          <w:rFonts w:ascii="Consolas" w:hAnsi="Consolas" w:cs="Consolas"/>
        </w:rPr>
        <w:t>ATTEMPTED_LOGIN_PASSWORD_TEXT = u" Attempted Login: Password = "</w:t>
      </w:r>
    </w:p>
    <w:p w:rsidR="00C96584" w:rsidRPr="00991883" w:rsidRDefault="00C96584" w:rsidP="00991883">
      <w:pPr>
        <w:contextualSpacing/>
        <w:rPr>
          <w:rFonts w:ascii="Consolas" w:hAnsi="Consolas" w:cs="Consolas"/>
        </w:rPr>
      </w:pPr>
      <w:r w:rsidRPr="00991883">
        <w:rPr>
          <w:rFonts w:ascii="Consolas" w:hAnsi="Consolas" w:cs="Consolas"/>
        </w:rPr>
        <w:t>BACK_SELECTED_TEXT = u" Back Selected \n"</w:t>
      </w:r>
    </w:p>
    <w:p w:rsidR="00C96584" w:rsidRPr="00991883" w:rsidRDefault="00C96584" w:rsidP="00991883">
      <w:pPr>
        <w:contextualSpacing/>
        <w:rPr>
          <w:rFonts w:ascii="Consolas" w:hAnsi="Consolas" w:cs="Consolas"/>
        </w:rPr>
      </w:pPr>
      <w:r w:rsidRPr="00991883">
        <w:rPr>
          <w:rFonts w:ascii="Consolas" w:hAnsi="Consolas" w:cs="Consolas"/>
        </w:rPr>
        <w:t>BACK_BUTTON_PRESSED_TEXT = u" Back Button Pressed\n"</w:t>
      </w:r>
    </w:p>
    <w:p w:rsidR="00C96584" w:rsidRPr="00991883" w:rsidRDefault="00C96584" w:rsidP="00991883">
      <w:pPr>
        <w:contextualSpacing/>
        <w:rPr>
          <w:rFonts w:ascii="Consolas" w:hAnsi="Consolas" w:cs="Consolas"/>
        </w:rPr>
      </w:pPr>
      <w:r w:rsidRPr="00991883">
        <w:rPr>
          <w:rFonts w:ascii="Consolas" w:hAnsi="Consolas" w:cs="Consolas"/>
        </w:rPr>
        <w:t>CREATE_EMPLOYEE_SELECTED_TEXT = u" Create Employee Selected"</w:t>
      </w:r>
    </w:p>
    <w:p w:rsidR="00C96584" w:rsidRPr="00991883" w:rsidRDefault="00C96584" w:rsidP="00991883">
      <w:pPr>
        <w:contextualSpacing/>
        <w:rPr>
          <w:rFonts w:ascii="Consolas" w:hAnsi="Consolas" w:cs="Consolas"/>
        </w:rPr>
      </w:pPr>
      <w:r w:rsidRPr="00991883">
        <w:rPr>
          <w:rFonts w:ascii="Consolas" w:hAnsi="Consolas" w:cs="Consolas"/>
        </w:rPr>
        <w:t>CREATED_EMPCOUNT_TEXT = u" Created EmpCount.txt\n"</w:t>
      </w:r>
    </w:p>
    <w:p w:rsidR="00C96584" w:rsidRPr="00991883" w:rsidRDefault="00C96584" w:rsidP="00991883">
      <w:pPr>
        <w:contextualSpacing/>
        <w:rPr>
          <w:rFonts w:ascii="Consolas" w:hAnsi="Consolas" w:cs="Consolas"/>
        </w:rPr>
      </w:pPr>
      <w:r w:rsidRPr="00991883">
        <w:rPr>
          <w:rFonts w:ascii="Consolas" w:hAnsi="Consolas" w:cs="Consolas"/>
        </w:rPr>
        <w:t>CREATED_LANGUAGE_FILE_TEXT = u" Created Language.txt\n"</w:t>
      </w:r>
    </w:p>
    <w:p w:rsidR="00C96584" w:rsidRPr="00991883" w:rsidRDefault="00C96584" w:rsidP="00991883">
      <w:pPr>
        <w:contextualSpacing/>
        <w:rPr>
          <w:rFonts w:ascii="Consolas" w:hAnsi="Consolas" w:cs="Consolas"/>
        </w:rPr>
      </w:pPr>
      <w:r w:rsidRPr="00991883">
        <w:rPr>
          <w:rFonts w:ascii="Consolas" w:hAnsi="Consolas" w:cs="Consolas"/>
        </w:rPr>
        <w:t>CREATED_INITIALSETUP_TEXT = u" Created InitialSetup.txt\n"</w:t>
      </w:r>
    </w:p>
    <w:p w:rsidR="00C96584" w:rsidRPr="00991883" w:rsidRDefault="00C96584" w:rsidP="00991883">
      <w:pPr>
        <w:contextualSpacing/>
        <w:rPr>
          <w:rFonts w:ascii="Consolas" w:hAnsi="Consolas" w:cs="Consolas"/>
        </w:rPr>
      </w:pPr>
      <w:r w:rsidRPr="00991883">
        <w:rPr>
          <w:rFonts w:ascii="Consolas" w:hAnsi="Consolas" w:cs="Consolas"/>
        </w:rPr>
        <w:t>CREATED_LOGINNAMES_TEXT = u" Created LoginNames.txt \n"</w:t>
      </w:r>
    </w:p>
    <w:p w:rsidR="00C96584" w:rsidRPr="00991883" w:rsidRDefault="00C96584" w:rsidP="00991883">
      <w:pPr>
        <w:contextualSpacing/>
        <w:rPr>
          <w:rFonts w:ascii="Consolas" w:hAnsi="Consolas" w:cs="Consolas"/>
        </w:rPr>
      </w:pPr>
      <w:r w:rsidRPr="00991883">
        <w:rPr>
          <w:rFonts w:ascii="Consolas" w:hAnsi="Consolas" w:cs="Consolas"/>
        </w:rPr>
        <w:t>CREATED_OR_WIPED_CURRENT_EMP_TEXT = u"Created/Wiped CurrentEmployee.txt\n"</w:t>
      </w:r>
    </w:p>
    <w:p w:rsidR="00C96584" w:rsidRPr="00991883" w:rsidRDefault="00C96584" w:rsidP="00991883">
      <w:pPr>
        <w:contextualSpacing/>
        <w:rPr>
          <w:rFonts w:ascii="Consolas" w:hAnsi="Consolas" w:cs="Consolas"/>
        </w:rPr>
      </w:pPr>
      <w:r w:rsidRPr="00991883">
        <w:rPr>
          <w:rFonts w:ascii="Consolas" w:hAnsi="Consolas" w:cs="Consolas"/>
        </w:rPr>
        <w:t>CREATED_TEXT = u" created. \n"</w:t>
      </w:r>
    </w:p>
    <w:p w:rsidR="00C96584" w:rsidRPr="00991883" w:rsidRDefault="00C96584" w:rsidP="00991883">
      <w:pPr>
        <w:contextualSpacing/>
        <w:rPr>
          <w:rFonts w:ascii="Consolas" w:hAnsi="Consolas" w:cs="Consolas"/>
        </w:rPr>
      </w:pPr>
      <w:r w:rsidRPr="00991883">
        <w:rPr>
          <w:rFonts w:ascii="Consolas" w:hAnsi="Consolas" w:cs="Consolas"/>
        </w:rPr>
        <w:t>CREATED_TOTALSALARY_TEXT = u" Created TotalSalary.txt\n"</w:t>
      </w:r>
    </w:p>
    <w:p w:rsidR="00C96584" w:rsidRPr="00991883" w:rsidRDefault="00C96584" w:rsidP="00991883">
      <w:pPr>
        <w:contextualSpacing/>
        <w:rPr>
          <w:rFonts w:ascii="Consolas" w:hAnsi="Consolas" w:cs="Consolas"/>
        </w:rPr>
      </w:pPr>
      <w:r w:rsidRPr="00991883">
        <w:rPr>
          <w:rFonts w:ascii="Consolas" w:hAnsi="Consolas" w:cs="Consolas"/>
        </w:rPr>
        <w:t>CREATED_TOTALEXPENDITURE_TEXT = u" Created TotalExpenditure.txt\n"</w:t>
      </w:r>
    </w:p>
    <w:p w:rsidR="00C96584" w:rsidRPr="00991883" w:rsidRDefault="00C96584" w:rsidP="00991883">
      <w:pPr>
        <w:contextualSpacing/>
        <w:rPr>
          <w:rFonts w:ascii="Consolas" w:hAnsi="Consolas" w:cs="Consolas"/>
        </w:rPr>
      </w:pPr>
      <w:r w:rsidRPr="00991883">
        <w:rPr>
          <w:rFonts w:ascii="Consolas" w:hAnsi="Consolas" w:cs="Consolas"/>
        </w:rPr>
        <w:t>CURRENT_EMPLOYEE_WIPED_TEXT = " wiped\n"</w:t>
      </w:r>
    </w:p>
    <w:p w:rsidR="00C96584" w:rsidRPr="00991883" w:rsidRDefault="00C96584" w:rsidP="00991883">
      <w:pPr>
        <w:contextualSpacing/>
        <w:rPr>
          <w:rFonts w:ascii="Consolas" w:hAnsi="Consolas" w:cs="Consolas"/>
        </w:rPr>
      </w:pPr>
      <w:r w:rsidRPr="00991883">
        <w:rPr>
          <w:rFonts w:ascii="Consolas" w:hAnsi="Consolas" w:cs="Consolas"/>
        </w:rPr>
        <w:t>EMP_DEPARTMENT_HELP_SELECTED_TEXT = u" EmpDepartment Help Selected \n"</w:t>
      </w:r>
    </w:p>
    <w:p w:rsidR="00C96584" w:rsidRPr="00991883" w:rsidRDefault="00C96584" w:rsidP="00991883">
      <w:pPr>
        <w:contextualSpacing/>
        <w:rPr>
          <w:rFonts w:ascii="Consolas" w:hAnsi="Consolas" w:cs="Consolas"/>
        </w:rPr>
      </w:pPr>
      <w:r w:rsidRPr="00991883">
        <w:rPr>
          <w:rFonts w:ascii="Consolas" w:hAnsi="Consolas" w:cs="Consolas"/>
        </w:rPr>
        <w:t>EMP_DOB_HELP_SELECTED_TEXT = u" EmpDOB Help Selected \n"</w:t>
      </w:r>
    </w:p>
    <w:p w:rsidR="00C96584" w:rsidRPr="00991883" w:rsidRDefault="00C96584" w:rsidP="00991883">
      <w:pPr>
        <w:contextualSpacing/>
        <w:rPr>
          <w:rFonts w:ascii="Consolas" w:hAnsi="Consolas" w:cs="Consolas"/>
        </w:rPr>
      </w:pPr>
      <w:r w:rsidRPr="00991883">
        <w:rPr>
          <w:rFonts w:ascii="Consolas" w:hAnsi="Consolas" w:cs="Consolas"/>
        </w:rPr>
        <w:t>EMP_GENDER_HELP_SELECTED_TEXT = u" EmpGender Help Selected \n"</w:t>
      </w:r>
    </w:p>
    <w:p w:rsidR="00C96584" w:rsidRPr="00991883" w:rsidRDefault="00C96584" w:rsidP="00991883">
      <w:pPr>
        <w:contextualSpacing/>
        <w:rPr>
          <w:rFonts w:ascii="Consolas" w:hAnsi="Consolas" w:cs="Consolas"/>
        </w:rPr>
      </w:pPr>
      <w:r w:rsidRPr="00991883">
        <w:rPr>
          <w:rFonts w:ascii="Consolas" w:hAnsi="Consolas" w:cs="Consolas"/>
        </w:rPr>
        <w:t>EMP_NAME_HELP_SELECTED_TEXT = u" EmpName Help Selected \n"</w:t>
      </w:r>
    </w:p>
    <w:p w:rsidR="00C96584" w:rsidRPr="00991883" w:rsidRDefault="00C96584" w:rsidP="00991883">
      <w:pPr>
        <w:contextualSpacing/>
        <w:rPr>
          <w:rFonts w:ascii="Consolas" w:hAnsi="Consolas" w:cs="Consolas"/>
        </w:rPr>
      </w:pPr>
      <w:r w:rsidRPr="00991883">
        <w:rPr>
          <w:rFonts w:ascii="Consolas" w:hAnsi="Consolas" w:cs="Consolas"/>
        </w:rPr>
        <w:t>EMP_PASS_HELP_PRESSED_TEXT = u" Emp Pass Help Button Pressed\n"</w:t>
      </w:r>
    </w:p>
    <w:p w:rsidR="00C96584" w:rsidRPr="00991883" w:rsidRDefault="00C96584" w:rsidP="00991883">
      <w:pPr>
        <w:contextualSpacing/>
        <w:rPr>
          <w:rFonts w:ascii="Consolas" w:hAnsi="Consolas" w:cs="Consolas"/>
        </w:rPr>
      </w:pPr>
      <w:r w:rsidRPr="00991883">
        <w:rPr>
          <w:rFonts w:ascii="Consolas" w:hAnsi="Consolas" w:cs="Consolas"/>
        </w:rPr>
        <w:t>EMP_SALARY_HELP_SELECTED_TEXT = u" EmpSalary Help Selected \n"</w:t>
      </w:r>
    </w:p>
    <w:p w:rsidR="00C96584" w:rsidRPr="00991883" w:rsidRDefault="00C96584" w:rsidP="00991883">
      <w:pPr>
        <w:contextualSpacing/>
        <w:rPr>
          <w:rFonts w:ascii="Consolas" w:hAnsi="Consolas" w:cs="Consolas"/>
        </w:rPr>
      </w:pPr>
      <w:r w:rsidRPr="00991883">
        <w:rPr>
          <w:rFonts w:ascii="Consolas" w:hAnsi="Consolas" w:cs="Consolas"/>
        </w:rPr>
        <w:t>FIRST_TIME_ADMIN_PASS_SETUP_TEXT = u" First time Admin password Setup\n"</w:t>
      </w:r>
    </w:p>
    <w:p w:rsidR="00C96584" w:rsidRPr="00991883" w:rsidRDefault="00C96584" w:rsidP="00991883">
      <w:pPr>
        <w:contextualSpacing/>
        <w:rPr>
          <w:rFonts w:ascii="Consolas" w:hAnsi="Consolas" w:cs="Consolas"/>
        </w:rPr>
      </w:pPr>
      <w:r w:rsidRPr="00991883">
        <w:rPr>
          <w:rFonts w:ascii="Consolas" w:hAnsi="Consolas" w:cs="Consolas"/>
        </w:rPr>
        <w:t>FORGOTTEN_PASS_PRESSED_TEXT = u" Forgotten Password Pressed\n"</w:t>
      </w:r>
    </w:p>
    <w:p w:rsidR="00C96584" w:rsidRPr="00991883" w:rsidRDefault="00C96584" w:rsidP="00991883">
      <w:pPr>
        <w:contextualSpacing/>
        <w:rPr>
          <w:rFonts w:ascii="Consolas" w:hAnsi="Consolas" w:cs="Consolas"/>
        </w:rPr>
      </w:pPr>
      <w:r w:rsidRPr="00991883">
        <w:rPr>
          <w:rFonts w:ascii="Consolas" w:hAnsi="Consolas" w:cs="Consolas"/>
        </w:rPr>
        <w:t>GOT_MAIN_EXCEPTION = u" Got exception on main handler \n"</w:t>
      </w:r>
    </w:p>
    <w:p w:rsidR="00C96584" w:rsidRPr="00991883" w:rsidRDefault="00C96584" w:rsidP="00991883">
      <w:pPr>
        <w:contextualSpacing/>
        <w:rPr>
          <w:rFonts w:ascii="Consolas" w:hAnsi="Consolas" w:cs="Consolas"/>
        </w:rPr>
      </w:pPr>
      <w:r w:rsidRPr="00991883">
        <w:rPr>
          <w:rFonts w:ascii="Consolas" w:hAnsi="Consolas" w:cs="Consolas"/>
        </w:rPr>
        <w:t>HELP_SELECTED_TEXT = u" Help Selected \n"</w:t>
      </w:r>
    </w:p>
    <w:p w:rsidR="00C96584" w:rsidRPr="00991883" w:rsidRDefault="00C96584" w:rsidP="00991883">
      <w:pPr>
        <w:contextualSpacing/>
        <w:rPr>
          <w:rFonts w:ascii="Consolas" w:hAnsi="Consolas" w:cs="Consolas"/>
        </w:rPr>
      </w:pPr>
      <w:r w:rsidRPr="00991883">
        <w:rPr>
          <w:rFonts w:ascii="Consolas" w:hAnsi="Consolas" w:cs="Consolas"/>
        </w:rPr>
        <w:t>INCORRECT_ADMIN_PASS_LOG_TEXT = u" Account Creation - Incorrect Admin pass. \n"</w:t>
      </w:r>
    </w:p>
    <w:p w:rsidR="00C96584" w:rsidRPr="00991883" w:rsidRDefault="00C96584" w:rsidP="00991883">
      <w:pPr>
        <w:contextualSpacing/>
        <w:rPr>
          <w:rFonts w:ascii="Consolas" w:hAnsi="Consolas" w:cs="Consolas"/>
        </w:rPr>
      </w:pPr>
      <w:r w:rsidRPr="00991883">
        <w:rPr>
          <w:rFonts w:ascii="Consolas" w:hAnsi="Consolas" w:cs="Consolas"/>
        </w:rPr>
        <w:t>INITIALISED_GRID_UI_TEXT = u" Initialised Grid. UI Initialisation Complete. \n"</w:t>
      </w:r>
    </w:p>
    <w:p w:rsidR="00C96584" w:rsidRPr="00991883" w:rsidRDefault="00C96584" w:rsidP="00991883">
      <w:pPr>
        <w:contextualSpacing/>
        <w:rPr>
          <w:rFonts w:ascii="Consolas" w:hAnsi="Consolas" w:cs="Consolas"/>
        </w:rPr>
      </w:pPr>
      <w:r w:rsidRPr="00991883">
        <w:rPr>
          <w:rFonts w:ascii="Consolas" w:hAnsi="Consolas" w:cs="Consolas"/>
        </w:rPr>
        <w:t>INITIALISING_INITSETUPPOPUP_TEXT = u" Initialising InitSetupPopup window.\n"</w:t>
      </w:r>
    </w:p>
    <w:p w:rsidR="00C96584" w:rsidRPr="00991883" w:rsidRDefault="00C96584" w:rsidP="00991883">
      <w:pPr>
        <w:contextualSpacing/>
        <w:rPr>
          <w:rFonts w:ascii="Consolas" w:hAnsi="Consolas" w:cs="Consolas"/>
        </w:rPr>
      </w:pPr>
      <w:r w:rsidRPr="00991883">
        <w:rPr>
          <w:rFonts w:ascii="Consolas" w:hAnsi="Consolas" w:cs="Consolas"/>
        </w:rPr>
        <w:t>INITIALISING_LOGINSCREEN_TEXT = u" Initialising LoginScreen UI \n"</w:t>
      </w:r>
    </w:p>
    <w:p w:rsidR="00C96584" w:rsidRPr="00991883" w:rsidRDefault="00C96584" w:rsidP="00991883">
      <w:pPr>
        <w:contextualSpacing/>
        <w:rPr>
          <w:rFonts w:ascii="Consolas" w:hAnsi="Consolas" w:cs="Consolas"/>
        </w:rPr>
      </w:pPr>
      <w:r w:rsidRPr="00991883">
        <w:rPr>
          <w:rFonts w:ascii="Consolas" w:hAnsi="Consolas" w:cs="Consolas"/>
        </w:rPr>
        <w:t>INITIALISING_WINDOW_TEXT = u" Initialising window with geometry: "</w:t>
      </w:r>
    </w:p>
    <w:p w:rsidR="00C96584" w:rsidRPr="00991883" w:rsidRDefault="00C96584" w:rsidP="00991883">
      <w:pPr>
        <w:contextualSpacing/>
        <w:rPr>
          <w:rFonts w:ascii="Consolas" w:hAnsi="Consolas" w:cs="Consolas"/>
        </w:rPr>
      </w:pPr>
      <w:r w:rsidRPr="00991883">
        <w:rPr>
          <w:rFonts w:ascii="Consolas" w:hAnsi="Consolas" w:cs="Consolas"/>
        </w:rPr>
        <w:t>INITIATING_FIRST_TIME_SETUP_TEXT = u" Initiating first-time setup\n"</w:t>
      </w:r>
    </w:p>
    <w:p w:rsidR="00C96584" w:rsidRPr="00991883" w:rsidRDefault="00C96584" w:rsidP="00991883">
      <w:pPr>
        <w:contextualSpacing/>
        <w:rPr>
          <w:rFonts w:ascii="Consolas" w:hAnsi="Consolas" w:cs="Consolas"/>
        </w:rPr>
      </w:pPr>
      <w:r w:rsidRPr="00991883">
        <w:rPr>
          <w:rFonts w:ascii="Consolas" w:hAnsi="Consolas" w:cs="Consolas"/>
        </w:rPr>
        <w:t>INSTANCE_OF_CREATELOGINSCREEN_TEXT = u" Instance of CreateEmployeeScreen Class initialised. Self : "</w:t>
      </w:r>
    </w:p>
    <w:p w:rsidR="00C96584" w:rsidRPr="00991883" w:rsidRDefault="00C96584" w:rsidP="00991883">
      <w:pPr>
        <w:contextualSpacing/>
        <w:rPr>
          <w:rFonts w:ascii="Consolas" w:hAnsi="Consolas" w:cs="Consolas"/>
        </w:rPr>
      </w:pPr>
      <w:r w:rsidRPr="00991883">
        <w:rPr>
          <w:rFonts w:ascii="Consolas" w:hAnsi="Consolas" w:cs="Consolas"/>
        </w:rPr>
        <w:t>INSTANCE_OF_CREATEEMPSCREEN_TEXT = u" Instance of CreateEmployeeScreen Class initialised. Self : "</w:t>
      </w:r>
    </w:p>
    <w:p w:rsidR="00C96584" w:rsidRPr="00991883" w:rsidRDefault="00C96584" w:rsidP="00991883">
      <w:pPr>
        <w:contextualSpacing/>
        <w:rPr>
          <w:rFonts w:ascii="Consolas" w:hAnsi="Consolas" w:cs="Consolas"/>
        </w:rPr>
      </w:pPr>
      <w:r w:rsidRPr="00991883">
        <w:rPr>
          <w:rFonts w:ascii="Consolas" w:hAnsi="Consolas" w:cs="Consolas"/>
        </w:rPr>
        <w:lastRenderedPageBreak/>
        <w:t>INSTANCE_OF_INITSETUPPOPUP_TEXT = u" Instance of InitSetupPopup Class initialised. Self : "</w:t>
      </w:r>
    </w:p>
    <w:p w:rsidR="00C96584" w:rsidRPr="00991883" w:rsidRDefault="00C96584" w:rsidP="00991883">
      <w:pPr>
        <w:contextualSpacing/>
        <w:rPr>
          <w:rFonts w:ascii="Consolas" w:hAnsi="Consolas" w:cs="Consolas"/>
        </w:rPr>
      </w:pPr>
      <w:r w:rsidRPr="00991883">
        <w:rPr>
          <w:rFonts w:ascii="Consolas" w:hAnsi="Consolas" w:cs="Consolas"/>
        </w:rPr>
        <w:t>LOADED_BUTTONS_TEXT = u" Loaded Buttons \n"</w:t>
      </w:r>
    </w:p>
    <w:p w:rsidR="00C96584" w:rsidRPr="00991883" w:rsidRDefault="00C96584" w:rsidP="00991883">
      <w:pPr>
        <w:contextualSpacing/>
        <w:rPr>
          <w:rFonts w:ascii="Consolas" w:hAnsi="Consolas" w:cs="Consolas"/>
        </w:rPr>
      </w:pPr>
      <w:r w:rsidRPr="00991883">
        <w:rPr>
          <w:rFonts w:ascii="Consolas" w:hAnsi="Consolas" w:cs="Consolas"/>
        </w:rPr>
        <w:t>LOADED_EMP_COUNT_TEXT = u" Loaded Employee Count\n"</w:t>
      </w:r>
    </w:p>
    <w:p w:rsidR="00C96584" w:rsidRPr="00991883" w:rsidRDefault="00C96584" w:rsidP="00991883">
      <w:pPr>
        <w:contextualSpacing/>
        <w:rPr>
          <w:rFonts w:ascii="Consolas" w:hAnsi="Consolas" w:cs="Consolas"/>
        </w:rPr>
      </w:pPr>
      <w:r w:rsidRPr="00991883">
        <w:rPr>
          <w:rFonts w:ascii="Consolas" w:hAnsi="Consolas" w:cs="Consolas"/>
        </w:rPr>
        <w:t>LOADED_EMP_DATABASE_TEXT = u" Loaded EmpDatabase.p \n"</w:t>
      </w:r>
    </w:p>
    <w:p w:rsidR="00C96584" w:rsidRPr="00991883" w:rsidRDefault="00C96584" w:rsidP="00991883">
      <w:pPr>
        <w:contextualSpacing/>
        <w:rPr>
          <w:rFonts w:ascii="Consolas" w:hAnsi="Consolas" w:cs="Consolas"/>
        </w:rPr>
      </w:pPr>
      <w:r w:rsidRPr="00991883">
        <w:rPr>
          <w:rFonts w:ascii="Consolas" w:hAnsi="Consolas" w:cs="Consolas"/>
        </w:rPr>
        <w:t>LOADED_LABELS_TEXT = u" Loaded Labels \n"</w:t>
      </w:r>
    </w:p>
    <w:p w:rsidR="00C96584" w:rsidRPr="00991883" w:rsidRDefault="00C96584" w:rsidP="00991883">
      <w:pPr>
        <w:contextualSpacing/>
        <w:rPr>
          <w:rFonts w:ascii="Consolas" w:hAnsi="Consolas" w:cs="Consolas"/>
        </w:rPr>
      </w:pPr>
      <w:r w:rsidRPr="00991883">
        <w:rPr>
          <w:rFonts w:ascii="Consolas" w:hAnsi="Consolas" w:cs="Consolas"/>
        </w:rPr>
        <w:t>LOADED_LOGIN_DICT_TEXT = u" Loaded LoginData.p \n"</w:t>
      </w:r>
    </w:p>
    <w:p w:rsidR="00C96584" w:rsidRPr="00991883" w:rsidRDefault="00C96584" w:rsidP="00991883">
      <w:pPr>
        <w:contextualSpacing/>
        <w:rPr>
          <w:rFonts w:ascii="Consolas" w:hAnsi="Consolas" w:cs="Consolas"/>
        </w:rPr>
      </w:pPr>
      <w:r w:rsidRPr="00991883">
        <w:rPr>
          <w:rFonts w:ascii="Consolas" w:hAnsi="Consolas" w:cs="Consolas"/>
        </w:rPr>
        <w:t>LOADED_TOTAL_EXPENDITURE_TEXT = u" Loaded Total Expenditure\n"</w:t>
      </w:r>
    </w:p>
    <w:p w:rsidR="00C96584" w:rsidRPr="00991883" w:rsidRDefault="00C96584" w:rsidP="00991883">
      <w:pPr>
        <w:contextualSpacing/>
        <w:rPr>
          <w:rFonts w:ascii="Consolas" w:hAnsi="Consolas" w:cs="Consolas"/>
        </w:rPr>
      </w:pPr>
      <w:r w:rsidRPr="00991883">
        <w:rPr>
          <w:rFonts w:ascii="Consolas" w:hAnsi="Consolas" w:cs="Consolas"/>
        </w:rPr>
        <w:t>LOADED_TOTAL_SALARY_TEXT = u" Loaded Total Salary\n"</w:t>
      </w:r>
    </w:p>
    <w:p w:rsidR="00C96584" w:rsidRPr="00991883" w:rsidRDefault="00C96584" w:rsidP="00991883">
      <w:pPr>
        <w:contextualSpacing/>
        <w:rPr>
          <w:rFonts w:ascii="Consolas" w:hAnsi="Consolas" w:cs="Consolas"/>
        </w:rPr>
      </w:pPr>
      <w:r w:rsidRPr="00991883">
        <w:rPr>
          <w:rFonts w:ascii="Consolas" w:hAnsi="Consolas" w:cs="Consolas"/>
        </w:rPr>
        <w:t>LOADING_VARIABLES_TEXT = u" Loading variables\n"</w:t>
      </w:r>
    </w:p>
    <w:p w:rsidR="00C96584" w:rsidRPr="00991883" w:rsidRDefault="00C96584" w:rsidP="00991883">
      <w:pPr>
        <w:contextualSpacing/>
        <w:rPr>
          <w:rFonts w:ascii="Consolas" w:hAnsi="Consolas" w:cs="Consolas"/>
        </w:rPr>
      </w:pPr>
      <w:r w:rsidRPr="00991883">
        <w:rPr>
          <w:rFonts w:ascii="Consolas" w:hAnsi="Consolas" w:cs="Consolas"/>
        </w:rPr>
        <w:t>LOGIN_BUTTON_PRESSED_TEXT = u" Login Button Pressed\n"</w:t>
      </w:r>
    </w:p>
    <w:p w:rsidR="00C96584" w:rsidRPr="00991883" w:rsidRDefault="00C96584" w:rsidP="00991883">
      <w:pPr>
        <w:contextualSpacing/>
        <w:rPr>
          <w:rFonts w:ascii="Consolas" w:hAnsi="Consolas" w:cs="Consolas"/>
        </w:rPr>
      </w:pPr>
      <w:r w:rsidRPr="00991883">
        <w:rPr>
          <w:rFonts w:ascii="Consolas" w:hAnsi="Consolas" w:cs="Consolas"/>
        </w:rPr>
        <w:t>LOGIN_HELP_PRESSED_TEXT = u" Login Help Option Pressed\n"</w:t>
      </w:r>
    </w:p>
    <w:p w:rsidR="00C96584" w:rsidRPr="00991883" w:rsidRDefault="00C96584" w:rsidP="00991883">
      <w:pPr>
        <w:contextualSpacing/>
        <w:rPr>
          <w:rFonts w:ascii="Consolas" w:hAnsi="Consolas" w:cs="Consolas"/>
        </w:rPr>
      </w:pPr>
      <w:r w:rsidRPr="00991883">
        <w:rPr>
          <w:rFonts w:ascii="Consolas" w:hAnsi="Consolas" w:cs="Consolas"/>
        </w:rPr>
        <w:t>LOGIN_HELP_TEXT = u"From here, you can log into your employee account. Both usernames, and passwords are case sensitive. To use the software, you will need to create an account."</w:t>
      </w:r>
    </w:p>
    <w:p w:rsidR="00C96584" w:rsidRPr="00991883" w:rsidRDefault="00C96584" w:rsidP="00991883">
      <w:pPr>
        <w:contextualSpacing/>
        <w:rPr>
          <w:rFonts w:ascii="Consolas" w:hAnsi="Consolas" w:cs="Consolas"/>
        </w:rPr>
      </w:pPr>
      <w:r w:rsidRPr="00991883">
        <w:rPr>
          <w:rFonts w:ascii="Consolas" w:hAnsi="Consolas" w:cs="Consolas"/>
        </w:rPr>
        <w:t>LOGINSCREEN_INITIALISED_TEXT_ONE = u" Instance of LoginScreen Class initialised. Self : "</w:t>
      </w:r>
    </w:p>
    <w:p w:rsidR="00C96584" w:rsidRPr="00991883" w:rsidRDefault="00C96584" w:rsidP="00991883">
      <w:pPr>
        <w:contextualSpacing/>
        <w:rPr>
          <w:rFonts w:ascii="Consolas" w:hAnsi="Consolas" w:cs="Consolas"/>
        </w:rPr>
      </w:pPr>
      <w:r w:rsidRPr="00991883">
        <w:rPr>
          <w:rFonts w:ascii="Consolas" w:hAnsi="Consolas" w:cs="Consolas"/>
        </w:rPr>
        <w:t>LOGINSCREEN_INITIALISED_TEXT_TWO = u" Parent: "</w:t>
      </w:r>
    </w:p>
    <w:p w:rsidR="00C96584" w:rsidRPr="00991883" w:rsidRDefault="00C96584" w:rsidP="00991883">
      <w:pPr>
        <w:contextualSpacing/>
        <w:rPr>
          <w:rFonts w:ascii="Consolas" w:hAnsi="Consolas" w:cs="Consolas"/>
        </w:rPr>
      </w:pPr>
      <w:r w:rsidRPr="00991883">
        <w:rPr>
          <w:rFonts w:ascii="Consolas" w:hAnsi="Consolas" w:cs="Consolas"/>
        </w:rPr>
        <w:t>LOGIN_WINDOW_TERMINATED_TEXT = u" Login Window Terminated\n"</w:t>
      </w:r>
    </w:p>
    <w:p w:rsidR="00C96584" w:rsidRPr="00991883" w:rsidRDefault="00C96584" w:rsidP="00991883">
      <w:pPr>
        <w:contextualSpacing/>
        <w:rPr>
          <w:rFonts w:ascii="Consolas" w:hAnsi="Consolas" w:cs="Consolas"/>
        </w:rPr>
      </w:pPr>
      <w:r w:rsidRPr="00991883">
        <w:rPr>
          <w:rFonts w:ascii="Consolas" w:hAnsi="Consolas" w:cs="Consolas"/>
        </w:rPr>
        <w:t>LOGOUT_SELECTED_TEXT = u" Logout selected\n"</w:t>
      </w:r>
    </w:p>
    <w:p w:rsidR="00C96584" w:rsidRPr="00991883" w:rsidRDefault="00C96584" w:rsidP="00991883">
      <w:pPr>
        <w:contextualSpacing/>
        <w:rPr>
          <w:rFonts w:ascii="Consolas" w:hAnsi="Consolas" w:cs="Consolas"/>
        </w:rPr>
      </w:pPr>
      <w:r w:rsidRPr="00991883">
        <w:rPr>
          <w:rFonts w:ascii="Consolas" w:hAnsi="Consolas" w:cs="Consolas"/>
        </w:rPr>
        <w:t>LOG_EMP_DEPARTMENT_MISMATCH_TEXT = u" Create Emp Issue: Department Mismatch \n"</w:t>
      </w:r>
    </w:p>
    <w:p w:rsidR="00C96584" w:rsidRPr="00991883" w:rsidRDefault="00C96584" w:rsidP="00991883">
      <w:pPr>
        <w:contextualSpacing/>
        <w:rPr>
          <w:rFonts w:ascii="Consolas" w:hAnsi="Consolas" w:cs="Consolas"/>
        </w:rPr>
      </w:pPr>
      <w:r w:rsidRPr="00991883">
        <w:rPr>
          <w:rFonts w:ascii="Consolas" w:hAnsi="Consolas" w:cs="Consolas"/>
        </w:rPr>
        <w:t>LOG_EMP_DOB_MISMATCH_TEXT = u" Create Emp Issue: DOB Mismatch \n"</w:t>
      </w:r>
    </w:p>
    <w:p w:rsidR="00C96584" w:rsidRPr="00991883" w:rsidRDefault="00C96584" w:rsidP="00991883">
      <w:pPr>
        <w:contextualSpacing/>
        <w:rPr>
          <w:rFonts w:ascii="Consolas" w:hAnsi="Consolas" w:cs="Consolas"/>
        </w:rPr>
      </w:pPr>
      <w:r w:rsidRPr="00991883">
        <w:rPr>
          <w:rFonts w:ascii="Consolas" w:hAnsi="Consolas" w:cs="Consolas"/>
        </w:rPr>
        <w:t>LOG_EMP_GENDER_MISMATCH_TEXT = u" Create Emp Issue: Gender Mismatch \n"</w:t>
      </w:r>
    </w:p>
    <w:p w:rsidR="00C96584" w:rsidRPr="00991883" w:rsidRDefault="00C96584" w:rsidP="00991883">
      <w:pPr>
        <w:contextualSpacing/>
        <w:rPr>
          <w:rFonts w:ascii="Consolas" w:hAnsi="Consolas" w:cs="Consolas"/>
        </w:rPr>
      </w:pPr>
      <w:r w:rsidRPr="00991883">
        <w:rPr>
          <w:rFonts w:ascii="Consolas" w:hAnsi="Consolas" w:cs="Consolas"/>
        </w:rPr>
        <w:t>LOG_EMP_NAME_MISMATCH_TEXT = u" Create Emp Issue: Name Mismatch \n"</w:t>
      </w:r>
    </w:p>
    <w:p w:rsidR="00C96584" w:rsidRPr="00991883" w:rsidRDefault="00C96584" w:rsidP="00991883">
      <w:pPr>
        <w:contextualSpacing/>
        <w:rPr>
          <w:rFonts w:ascii="Consolas" w:hAnsi="Consolas" w:cs="Consolas"/>
        </w:rPr>
      </w:pPr>
      <w:r w:rsidRPr="00991883">
        <w:rPr>
          <w:rFonts w:ascii="Consolas" w:hAnsi="Consolas" w:cs="Consolas"/>
        </w:rPr>
        <w:t>LOG_EMP_SALARY_MISMATCH_TEXT = u" Create Emp Issue: Salary Mismatch \n"</w:t>
      </w:r>
    </w:p>
    <w:p w:rsidR="00C96584" w:rsidRPr="00991883" w:rsidRDefault="00C96584" w:rsidP="00991883">
      <w:pPr>
        <w:contextualSpacing/>
        <w:rPr>
          <w:rFonts w:ascii="Consolas" w:hAnsi="Consolas" w:cs="Consolas"/>
        </w:rPr>
      </w:pPr>
      <w:r w:rsidRPr="00991883">
        <w:rPr>
          <w:rFonts w:ascii="Consolas" w:hAnsi="Consolas" w:cs="Consolas"/>
        </w:rPr>
        <w:t>LOG_INVALID_DOB_TEXT = u" Create Emp Issue: Invalid DOB \n"</w:t>
      </w:r>
    </w:p>
    <w:p w:rsidR="00C96584" w:rsidRPr="00991883" w:rsidRDefault="00C96584" w:rsidP="00991883">
      <w:pPr>
        <w:contextualSpacing/>
        <w:rPr>
          <w:rFonts w:ascii="Consolas" w:hAnsi="Consolas" w:cs="Consolas"/>
        </w:rPr>
      </w:pPr>
      <w:r w:rsidRPr="00991883">
        <w:rPr>
          <w:rFonts w:ascii="Consolas" w:hAnsi="Consolas" w:cs="Consolas"/>
        </w:rPr>
        <w:t>LOG_INVALID_GENDER_TEXT = u" Create Emp Issue: Invalid Gender \n"</w:t>
      </w:r>
    </w:p>
    <w:p w:rsidR="00C96584" w:rsidRPr="00991883" w:rsidRDefault="00C96584" w:rsidP="00991883">
      <w:pPr>
        <w:contextualSpacing/>
        <w:rPr>
          <w:rFonts w:ascii="Consolas" w:hAnsi="Consolas" w:cs="Consolas"/>
        </w:rPr>
      </w:pPr>
      <w:r w:rsidRPr="00991883">
        <w:rPr>
          <w:rFonts w:ascii="Consolas" w:hAnsi="Consolas" w:cs="Consolas"/>
        </w:rPr>
        <w:t>LOG_INVALID_SALARY_TEXT = u" Create Emp Issue: Invalid Salary \n"</w:t>
      </w:r>
    </w:p>
    <w:p w:rsidR="00C96584" w:rsidRPr="00991883" w:rsidRDefault="00C96584" w:rsidP="00991883">
      <w:pPr>
        <w:contextualSpacing/>
        <w:rPr>
          <w:rFonts w:ascii="Consolas" w:hAnsi="Consolas" w:cs="Consolas"/>
        </w:rPr>
      </w:pPr>
      <w:r w:rsidRPr="00991883">
        <w:rPr>
          <w:rFonts w:ascii="Consolas" w:hAnsi="Consolas" w:cs="Consolas"/>
        </w:rPr>
        <w:t>LOG_NO_EMP_DEPARTMENT_TEXT = u" Create Emp Issue: No Department \n"</w:t>
      </w:r>
    </w:p>
    <w:p w:rsidR="00C96584" w:rsidRPr="00991883" w:rsidRDefault="00C96584" w:rsidP="00991883">
      <w:pPr>
        <w:contextualSpacing/>
        <w:rPr>
          <w:rFonts w:ascii="Consolas" w:hAnsi="Consolas" w:cs="Consolas"/>
        </w:rPr>
      </w:pPr>
      <w:r w:rsidRPr="00991883">
        <w:rPr>
          <w:rFonts w:ascii="Consolas" w:hAnsi="Consolas" w:cs="Consolas"/>
        </w:rPr>
        <w:t>LOG_NO_DOB_TEXT = u" Create Emp Issue: No DOB \n"</w:t>
      </w:r>
    </w:p>
    <w:p w:rsidR="00C96584" w:rsidRPr="00991883" w:rsidRDefault="00C96584" w:rsidP="00991883">
      <w:pPr>
        <w:contextualSpacing/>
        <w:rPr>
          <w:rFonts w:ascii="Consolas" w:hAnsi="Consolas" w:cs="Consolas"/>
        </w:rPr>
      </w:pPr>
      <w:r w:rsidRPr="00991883">
        <w:rPr>
          <w:rFonts w:ascii="Consolas" w:hAnsi="Consolas" w:cs="Consolas"/>
        </w:rPr>
        <w:t>LOG_NO_EMP_GENDER_TEXT = u" Create Emp Issue: No Gender \n"</w:t>
      </w:r>
    </w:p>
    <w:p w:rsidR="00C96584" w:rsidRPr="00991883" w:rsidRDefault="00C96584" w:rsidP="00991883">
      <w:pPr>
        <w:contextualSpacing/>
        <w:rPr>
          <w:rFonts w:ascii="Consolas" w:hAnsi="Consolas" w:cs="Consolas"/>
        </w:rPr>
      </w:pPr>
      <w:r w:rsidRPr="00991883">
        <w:rPr>
          <w:rFonts w:ascii="Consolas" w:hAnsi="Consolas" w:cs="Consolas"/>
        </w:rPr>
        <w:t>LOG_NO_EMP_NAME_TEXT = u" Create Employee Issue: No Name \n"</w:t>
      </w:r>
    </w:p>
    <w:p w:rsidR="00C96584" w:rsidRPr="00991883" w:rsidRDefault="00C96584" w:rsidP="00991883">
      <w:pPr>
        <w:contextualSpacing/>
        <w:rPr>
          <w:rFonts w:ascii="Consolas" w:hAnsi="Consolas" w:cs="Consolas"/>
        </w:rPr>
      </w:pPr>
      <w:r w:rsidRPr="00991883">
        <w:rPr>
          <w:rFonts w:ascii="Consolas" w:hAnsi="Consolas" w:cs="Consolas"/>
        </w:rPr>
        <w:t>LOG_NO_EMP_SALARY_TEXT = u" Create Emp Issue: No Salary \n"</w:t>
      </w:r>
    </w:p>
    <w:p w:rsidR="00C96584" w:rsidRPr="00991883" w:rsidRDefault="00C96584" w:rsidP="00991883">
      <w:pPr>
        <w:contextualSpacing/>
        <w:rPr>
          <w:rFonts w:ascii="Consolas" w:hAnsi="Consolas" w:cs="Consolas"/>
        </w:rPr>
      </w:pPr>
      <w:r w:rsidRPr="00991883">
        <w:rPr>
          <w:rFonts w:ascii="Consolas" w:hAnsi="Consolas" w:cs="Consolas"/>
        </w:rPr>
        <w:t>MAIN_SCREEN_HELP_SELECTED_TEXT = u" Login Help Option Pressed\n"</w:t>
      </w:r>
    </w:p>
    <w:p w:rsidR="00C96584" w:rsidRPr="00991883" w:rsidRDefault="00C96584" w:rsidP="00991883">
      <w:pPr>
        <w:contextualSpacing/>
        <w:rPr>
          <w:rFonts w:ascii="Consolas" w:hAnsi="Consolas" w:cs="Consolas"/>
        </w:rPr>
      </w:pPr>
      <w:r w:rsidRPr="00991883">
        <w:rPr>
          <w:rFonts w:ascii="Consolas" w:hAnsi="Consolas" w:cs="Consolas"/>
        </w:rPr>
        <w:t>MAIN_WINDOW_TERMINATED_TEXT = u" Main Window Terminated\n"</w:t>
      </w:r>
    </w:p>
    <w:p w:rsidR="00C96584" w:rsidRPr="00991883" w:rsidRDefault="00C96584" w:rsidP="00991883">
      <w:pPr>
        <w:contextualSpacing/>
        <w:rPr>
          <w:rFonts w:ascii="Consolas" w:hAnsi="Consolas" w:cs="Consolas"/>
        </w:rPr>
      </w:pPr>
      <w:r w:rsidRPr="00991883">
        <w:rPr>
          <w:rFonts w:ascii="Consolas" w:hAnsi="Consolas" w:cs="Consolas"/>
        </w:rPr>
        <w:t>MENUBAR_INITIALISED_TEXT = u" Menubar Initialised \n"</w:t>
      </w:r>
    </w:p>
    <w:p w:rsidR="00C96584" w:rsidRPr="00991883" w:rsidRDefault="00C96584" w:rsidP="00991883">
      <w:pPr>
        <w:contextualSpacing/>
        <w:rPr>
          <w:rFonts w:ascii="Consolas" w:hAnsi="Consolas" w:cs="Consolas"/>
        </w:rPr>
      </w:pPr>
      <w:r w:rsidRPr="00991883">
        <w:rPr>
          <w:rFonts w:ascii="Consolas" w:hAnsi="Consolas" w:cs="Consolas"/>
        </w:rPr>
        <w:t>NEW_EMPLOYEE_ACCOUNT_TEXT = u" New Employee Account : "</w:t>
      </w:r>
    </w:p>
    <w:p w:rsidR="00C96584" w:rsidRPr="00991883" w:rsidRDefault="00C96584" w:rsidP="00991883">
      <w:pPr>
        <w:contextualSpacing/>
        <w:rPr>
          <w:rFonts w:ascii="Consolas" w:hAnsi="Consolas" w:cs="Consolas"/>
        </w:rPr>
      </w:pPr>
      <w:r w:rsidRPr="00991883">
        <w:rPr>
          <w:rFonts w:ascii="Consolas" w:hAnsi="Consolas" w:cs="Consolas"/>
        </w:rPr>
        <w:t>PARENT_TEXT = u" Parent: "</w:t>
      </w:r>
    </w:p>
    <w:p w:rsidR="00C96584" w:rsidRPr="00991883" w:rsidRDefault="00C96584" w:rsidP="00991883">
      <w:pPr>
        <w:contextualSpacing/>
        <w:rPr>
          <w:rFonts w:ascii="Consolas" w:hAnsi="Consolas" w:cs="Consolas"/>
        </w:rPr>
      </w:pPr>
      <w:r w:rsidRPr="00991883">
        <w:rPr>
          <w:rFonts w:ascii="Consolas" w:hAnsi="Consolas" w:cs="Consolas"/>
        </w:rPr>
        <w:t>PASSWORD_RECOVERY_WINDOW_INSTANCE_TEXT = u" Instance of PasswordRecoveryWindow Class initialised. Self : "</w:t>
      </w:r>
    </w:p>
    <w:p w:rsidR="00C96584" w:rsidRPr="00991883" w:rsidRDefault="00C96584" w:rsidP="00991883">
      <w:pPr>
        <w:contextualSpacing/>
        <w:rPr>
          <w:rFonts w:ascii="Consolas" w:hAnsi="Consolas" w:cs="Consolas"/>
        </w:rPr>
      </w:pPr>
      <w:r w:rsidRPr="00991883">
        <w:rPr>
          <w:rFonts w:ascii="Consolas" w:hAnsi="Consolas" w:cs="Consolas"/>
        </w:rPr>
        <w:t>QUIT_SELECTED_TEXT = u" Quit Selected \n"</w:t>
      </w:r>
    </w:p>
    <w:p w:rsidR="00C96584" w:rsidRPr="00991883" w:rsidRDefault="00C96584" w:rsidP="00991883">
      <w:pPr>
        <w:contextualSpacing/>
        <w:rPr>
          <w:rFonts w:ascii="Consolas" w:hAnsi="Consolas" w:cs="Consolas"/>
        </w:rPr>
      </w:pPr>
      <w:r w:rsidRPr="00991883">
        <w:rPr>
          <w:rFonts w:ascii="Consolas" w:hAnsi="Consolas" w:cs="Consolas"/>
        </w:rPr>
        <w:t>RECOVER_ACCOUNT_BUTTON_PRESSED = u" Recover Account Button Pressed\n"</w:t>
      </w:r>
    </w:p>
    <w:p w:rsidR="00C96584" w:rsidRPr="00991883" w:rsidRDefault="00C96584" w:rsidP="00991883">
      <w:pPr>
        <w:contextualSpacing/>
        <w:rPr>
          <w:rFonts w:ascii="Consolas" w:hAnsi="Consolas" w:cs="Consolas"/>
        </w:rPr>
      </w:pPr>
      <w:r w:rsidRPr="00991883">
        <w:rPr>
          <w:rFonts w:ascii="Consolas" w:hAnsi="Consolas" w:cs="Consolas"/>
        </w:rPr>
        <w:t>REGISTER_BUTTON_PRESSED_TEXT = u" Register Button Pressed\n"</w:t>
      </w:r>
    </w:p>
    <w:p w:rsidR="00C96584" w:rsidRPr="00991883" w:rsidRDefault="00C96584" w:rsidP="00991883">
      <w:pPr>
        <w:contextualSpacing/>
        <w:rPr>
          <w:rFonts w:ascii="Consolas" w:hAnsi="Consolas" w:cs="Consolas"/>
        </w:rPr>
      </w:pPr>
      <w:r w:rsidRPr="00991883">
        <w:rPr>
          <w:rFonts w:ascii="Consolas" w:hAnsi="Consolas" w:cs="Consolas"/>
        </w:rPr>
        <w:t>REGISTER_SCREEN_HELP_POPUP_TEXT = u"Here you can create your Employee account. You will require the administrator password to do so."</w:t>
      </w:r>
    </w:p>
    <w:p w:rsidR="00C96584" w:rsidRPr="00991883" w:rsidRDefault="00C96584" w:rsidP="00991883">
      <w:pPr>
        <w:contextualSpacing/>
        <w:rPr>
          <w:rFonts w:ascii="Consolas" w:hAnsi="Consolas" w:cs="Consolas"/>
        </w:rPr>
      </w:pPr>
      <w:r w:rsidRPr="00991883">
        <w:rPr>
          <w:rFonts w:ascii="Consolas" w:hAnsi="Consolas" w:cs="Consolas"/>
        </w:rPr>
        <w:lastRenderedPageBreak/>
        <w:t>REGISTERSCREEN_INSTANCE_CREATED_TEXT = u" Instance of RegisterScreen Class initialised. Self : "</w:t>
      </w:r>
    </w:p>
    <w:p w:rsidR="00C96584" w:rsidRPr="00991883" w:rsidRDefault="00C96584" w:rsidP="00991883">
      <w:pPr>
        <w:contextualSpacing/>
        <w:rPr>
          <w:rFonts w:ascii="Consolas" w:hAnsi="Consolas" w:cs="Consolas"/>
        </w:rPr>
      </w:pPr>
      <w:r w:rsidRPr="00991883">
        <w:rPr>
          <w:rFonts w:ascii="Consolas" w:hAnsi="Consolas" w:cs="Consolas"/>
        </w:rPr>
        <w:t>REGISTER_WINDOW_TERMINATED_TEXT = u" Register Window Terminated\n"</w:t>
      </w:r>
    </w:p>
    <w:p w:rsidR="00C96584" w:rsidRPr="00991883" w:rsidRDefault="00C96584" w:rsidP="00991883">
      <w:pPr>
        <w:contextualSpacing/>
        <w:rPr>
          <w:rFonts w:ascii="Consolas" w:hAnsi="Consolas" w:cs="Consolas"/>
        </w:rPr>
      </w:pPr>
      <w:r w:rsidRPr="00991883">
        <w:rPr>
          <w:rFonts w:ascii="Consolas" w:hAnsi="Consolas" w:cs="Consolas"/>
        </w:rPr>
        <w:t>RESTART_TEXT = u" =====RESTART=====\n"</w:t>
      </w:r>
    </w:p>
    <w:p w:rsidR="00C96584" w:rsidRPr="00991883" w:rsidRDefault="00C96584" w:rsidP="00991883">
      <w:pPr>
        <w:contextualSpacing/>
        <w:rPr>
          <w:rFonts w:ascii="Consolas" w:hAnsi="Consolas" w:cs="Consolas"/>
        </w:rPr>
      </w:pPr>
      <w:r w:rsidRPr="00991883">
        <w:rPr>
          <w:rFonts w:ascii="Consolas" w:hAnsi="Consolas" w:cs="Consolas"/>
        </w:rPr>
        <w:t>SAVED_NEW_DATABASE_TEXT = u" Saved new Database \n"</w:t>
      </w:r>
    </w:p>
    <w:p w:rsidR="00C96584" w:rsidRPr="00991883" w:rsidRDefault="00C96584" w:rsidP="00991883">
      <w:pPr>
        <w:contextualSpacing/>
        <w:rPr>
          <w:rFonts w:ascii="Consolas" w:hAnsi="Consolas" w:cs="Consolas"/>
        </w:rPr>
      </w:pPr>
      <w:r w:rsidRPr="00991883">
        <w:rPr>
          <w:rFonts w:ascii="Consolas" w:hAnsi="Consolas" w:cs="Consolas"/>
        </w:rPr>
        <w:t>SEARCHTYPEDROWPDOWN_MENU_INITIALISED_TEXT = u" SearchTypeDropdown Menu Initialised \n"</w:t>
      </w:r>
    </w:p>
    <w:p w:rsidR="00C96584" w:rsidRPr="00991883" w:rsidRDefault="00C96584" w:rsidP="00991883">
      <w:pPr>
        <w:contextualSpacing/>
        <w:rPr>
          <w:rFonts w:ascii="Consolas" w:hAnsi="Consolas" w:cs="Consolas"/>
        </w:rPr>
      </w:pPr>
      <w:r w:rsidRPr="00991883">
        <w:rPr>
          <w:rFonts w:ascii="Consolas" w:hAnsi="Consolas" w:cs="Consolas"/>
        </w:rPr>
        <w:t>SEARCH_EMPLOYEE_SELECTED_TEXT = u" Search Employees Selected\n"</w:t>
      </w:r>
    </w:p>
    <w:p w:rsidR="00C96584" w:rsidRPr="00991883" w:rsidRDefault="00C96584" w:rsidP="00991883">
      <w:pPr>
        <w:contextualSpacing/>
        <w:rPr>
          <w:rFonts w:ascii="Consolas" w:hAnsi="Consolas" w:cs="Consolas"/>
        </w:rPr>
      </w:pPr>
      <w:r w:rsidRPr="00991883">
        <w:rPr>
          <w:rFonts w:ascii="Consolas" w:hAnsi="Consolas" w:cs="Consolas"/>
        </w:rPr>
        <w:t>SEARCH_SELECTED_TEXT = u" Search Selected \n"</w:t>
      </w:r>
    </w:p>
    <w:p w:rsidR="00C96584" w:rsidRPr="00991883" w:rsidRDefault="00C96584" w:rsidP="00991883">
      <w:pPr>
        <w:contextualSpacing/>
        <w:rPr>
          <w:rFonts w:ascii="Consolas" w:hAnsi="Consolas" w:cs="Consolas"/>
        </w:rPr>
      </w:pPr>
      <w:r w:rsidRPr="00991883">
        <w:rPr>
          <w:rFonts w:ascii="Consolas" w:hAnsi="Consolas" w:cs="Consolas"/>
        </w:rPr>
        <w:t>SECURITY_HELP_BUTTON_PRESSED_TEXT = u" Security Help Button Pressed\n"</w:t>
      </w:r>
    </w:p>
    <w:p w:rsidR="00C96584" w:rsidRPr="00991883" w:rsidRDefault="00C96584" w:rsidP="00991883">
      <w:pPr>
        <w:contextualSpacing/>
        <w:rPr>
          <w:rFonts w:ascii="Consolas" w:hAnsi="Consolas" w:cs="Consolas"/>
        </w:rPr>
      </w:pPr>
      <w:r w:rsidRPr="00991883">
        <w:rPr>
          <w:rFonts w:ascii="Consolas" w:hAnsi="Consolas" w:cs="Consolas"/>
        </w:rPr>
        <w:t>SUBMIT_BUTTON_PRESSED_TEXT = u" Submit button pressed \n"</w:t>
      </w:r>
    </w:p>
    <w:p w:rsidR="00C96584" w:rsidRPr="00991883" w:rsidRDefault="00C96584" w:rsidP="00991883">
      <w:pPr>
        <w:contextualSpacing/>
        <w:rPr>
          <w:rFonts w:ascii="Consolas" w:hAnsi="Consolas" w:cs="Consolas"/>
        </w:rPr>
      </w:pPr>
      <w:r w:rsidRPr="00991883">
        <w:rPr>
          <w:rFonts w:ascii="Consolas" w:hAnsi="Consolas" w:cs="Consolas"/>
        </w:rPr>
        <w:t>SUCCESSFUL_LOGIN_TEXT = u" Successful Login. \n"</w:t>
      </w:r>
    </w:p>
    <w:p w:rsidR="00C96584" w:rsidRPr="00991883" w:rsidRDefault="00C96584" w:rsidP="00991883">
      <w:pPr>
        <w:contextualSpacing/>
        <w:rPr>
          <w:rFonts w:ascii="Consolas" w:hAnsi="Consolas" w:cs="Consolas"/>
        </w:rPr>
      </w:pPr>
      <w:r w:rsidRPr="00991883">
        <w:rPr>
          <w:rFonts w:ascii="Consolas" w:hAnsi="Consolas" w:cs="Consolas"/>
        </w:rPr>
        <w:t>UPDATED_CURRENT_EMPLOYEE_TEXT = u" Updated Current Employee.txt \n"</w:t>
      </w:r>
    </w:p>
    <w:p w:rsidR="00C96584" w:rsidRPr="00991883" w:rsidRDefault="00C96584" w:rsidP="00991883">
      <w:pPr>
        <w:contextualSpacing/>
        <w:rPr>
          <w:rFonts w:ascii="Consolas" w:hAnsi="Consolas" w:cs="Consolas"/>
        </w:rPr>
      </w:pPr>
      <w:r w:rsidRPr="00991883">
        <w:rPr>
          <w:rFonts w:ascii="Consolas" w:hAnsi="Consolas" w:cs="Consolas"/>
        </w:rPr>
        <w:t>WINDOW_TERMINATED_TEXT = u" Window Terminated \n"</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#LoginForm</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FORGOTTEN_PASS_BUTTON_TEXT = u"Forgotten Password"</w:t>
      </w:r>
    </w:p>
    <w:p w:rsidR="00C96584" w:rsidRPr="00991883" w:rsidRDefault="00C96584" w:rsidP="00991883">
      <w:pPr>
        <w:contextualSpacing/>
        <w:rPr>
          <w:rFonts w:ascii="Consolas" w:hAnsi="Consolas" w:cs="Consolas"/>
        </w:rPr>
      </w:pPr>
      <w:r w:rsidRPr="00991883">
        <w:rPr>
          <w:rFonts w:ascii="Consolas" w:hAnsi="Consolas" w:cs="Consolas"/>
        </w:rPr>
        <w:t>INVALID_LOGIN_TEXT = u"Invalid Username/Password"</w:t>
      </w:r>
    </w:p>
    <w:p w:rsidR="00C96584" w:rsidRPr="00991883" w:rsidRDefault="00C96584" w:rsidP="00991883">
      <w:pPr>
        <w:contextualSpacing/>
        <w:rPr>
          <w:rFonts w:ascii="Consolas" w:hAnsi="Consolas" w:cs="Consolas"/>
        </w:rPr>
      </w:pPr>
      <w:r w:rsidRPr="00991883">
        <w:rPr>
          <w:rFonts w:ascii="Consolas" w:hAnsi="Consolas" w:cs="Consolas"/>
        </w:rPr>
        <w:t>LOGIN_BUTTON_TEXT = u"Login"</w:t>
      </w:r>
    </w:p>
    <w:p w:rsidR="00C96584" w:rsidRPr="00991883" w:rsidRDefault="00C96584" w:rsidP="00991883">
      <w:pPr>
        <w:contextualSpacing/>
        <w:rPr>
          <w:rFonts w:ascii="Consolas" w:hAnsi="Consolas" w:cs="Consolas"/>
        </w:rPr>
      </w:pPr>
      <w:r w:rsidRPr="00991883">
        <w:rPr>
          <w:rFonts w:ascii="Consolas" w:hAnsi="Consolas" w:cs="Consolas"/>
        </w:rPr>
        <w:t>PASSWORD_LABEL_TEXT = u"Password"</w:t>
      </w:r>
    </w:p>
    <w:p w:rsidR="00C96584" w:rsidRPr="00991883" w:rsidRDefault="00C96584" w:rsidP="00991883">
      <w:pPr>
        <w:contextualSpacing/>
        <w:rPr>
          <w:rFonts w:ascii="Consolas" w:hAnsi="Consolas" w:cs="Consolas"/>
        </w:rPr>
      </w:pPr>
      <w:r w:rsidRPr="00991883">
        <w:rPr>
          <w:rFonts w:ascii="Consolas" w:hAnsi="Consolas" w:cs="Consolas"/>
        </w:rPr>
        <w:t>REGISTER_BUTTON_TEXT = u"Register New Employee Account"</w:t>
      </w:r>
    </w:p>
    <w:p w:rsidR="00C96584" w:rsidRPr="00991883" w:rsidRDefault="00C96584" w:rsidP="00991883">
      <w:pPr>
        <w:contextualSpacing/>
        <w:rPr>
          <w:rFonts w:ascii="Consolas" w:hAnsi="Consolas" w:cs="Consolas"/>
        </w:rPr>
      </w:pPr>
      <w:r w:rsidRPr="00991883">
        <w:rPr>
          <w:rFonts w:ascii="Consolas" w:hAnsi="Consolas" w:cs="Consolas"/>
        </w:rPr>
        <w:t>TITLE_LABEL_LEFT_TEXT = u" Employee \nTracker "</w:t>
      </w:r>
    </w:p>
    <w:p w:rsidR="00C96584" w:rsidRPr="00991883" w:rsidRDefault="00C96584" w:rsidP="00991883">
      <w:pPr>
        <w:contextualSpacing/>
        <w:rPr>
          <w:rFonts w:ascii="Consolas" w:hAnsi="Consolas" w:cs="Consolas"/>
        </w:rPr>
      </w:pPr>
      <w:r w:rsidRPr="00991883">
        <w:rPr>
          <w:rFonts w:ascii="Consolas" w:hAnsi="Consolas" w:cs="Consolas"/>
        </w:rPr>
        <w:t>TITLE_LABEL_RIGHT_TEXT = u"\nALPHA"</w:t>
      </w:r>
    </w:p>
    <w:p w:rsidR="00C96584" w:rsidRPr="00991883" w:rsidRDefault="00C96584" w:rsidP="00991883">
      <w:pPr>
        <w:contextualSpacing/>
        <w:rPr>
          <w:rFonts w:ascii="Consolas" w:hAnsi="Consolas" w:cs="Consolas"/>
        </w:rPr>
      </w:pPr>
      <w:r w:rsidRPr="00991883">
        <w:rPr>
          <w:rFonts w:ascii="Consolas" w:hAnsi="Consolas" w:cs="Consolas"/>
        </w:rPr>
        <w:t>USERNAME_LABEL_TEXT = u"Username"</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#MainScreen</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EMP_MENU_AMEND_TEXT = u"Amend a Field in a Record"</w:t>
      </w:r>
    </w:p>
    <w:p w:rsidR="00C96584" w:rsidRPr="00991883" w:rsidRDefault="00C96584" w:rsidP="00991883">
      <w:pPr>
        <w:contextualSpacing/>
        <w:rPr>
          <w:rFonts w:ascii="Consolas" w:hAnsi="Consolas" w:cs="Consolas"/>
        </w:rPr>
      </w:pPr>
      <w:r w:rsidRPr="00991883">
        <w:rPr>
          <w:rFonts w:ascii="Consolas" w:hAnsi="Consolas" w:cs="Consolas"/>
        </w:rPr>
        <w:t>EMP_MENU_CREATE_TEXT = u"Create new Employee Record"</w:t>
      </w:r>
    </w:p>
    <w:p w:rsidR="00C96584" w:rsidRPr="00991883" w:rsidRDefault="00C96584" w:rsidP="00991883">
      <w:pPr>
        <w:contextualSpacing/>
        <w:rPr>
          <w:rFonts w:ascii="Consolas" w:hAnsi="Consolas" w:cs="Consolas"/>
        </w:rPr>
      </w:pPr>
      <w:r w:rsidRPr="00991883">
        <w:rPr>
          <w:rFonts w:ascii="Consolas" w:hAnsi="Consolas" w:cs="Consolas"/>
        </w:rPr>
        <w:t>EMP_MENU_DELETE_TEXT = u"Delete an Employee Record"</w:t>
      </w:r>
    </w:p>
    <w:p w:rsidR="00C96584" w:rsidRPr="00991883" w:rsidRDefault="00C96584" w:rsidP="00991883">
      <w:pPr>
        <w:contextualSpacing/>
        <w:rPr>
          <w:rFonts w:ascii="Consolas" w:hAnsi="Consolas" w:cs="Consolas"/>
        </w:rPr>
      </w:pPr>
      <w:r w:rsidRPr="00991883">
        <w:rPr>
          <w:rFonts w:ascii="Consolas" w:hAnsi="Consolas" w:cs="Consolas"/>
        </w:rPr>
        <w:t>EMP_MENU_SEARCH_TEXT = u"Search for an Employee Record"</w:t>
      </w:r>
    </w:p>
    <w:p w:rsidR="00C96584" w:rsidRPr="00991883" w:rsidRDefault="00C96584" w:rsidP="00991883">
      <w:pPr>
        <w:contextualSpacing/>
        <w:rPr>
          <w:rFonts w:ascii="Consolas" w:hAnsi="Consolas" w:cs="Consolas"/>
        </w:rPr>
      </w:pPr>
      <w:r w:rsidRPr="00991883">
        <w:rPr>
          <w:rFonts w:ascii="Consolas" w:hAnsi="Consolas" w:cs="Consolas"/>
        </w:rPr>
        <w:t>EMP_SUBMENU_DEPARTMENT_TEXT = u"Department"</w:t>
      </w:r>
    </w:p>
    <w:p w:rsidR="00C96584" w:rsidRPr="00991883" w:rsidRDefault="00C96584" w:rsidP="00991883">
      <w:pPr>
        <w:contextualSpacing/>
        <w:rPr>
          <w:rFonts w:ascii="Consolas" w:hAnsi="Consolas" w:cs="Consolas"/>
        </w:rPr>
      </w:pPr>
      <w:r w:rsidRPr="00991883">
        <w:rPr>
          <w:rFonts w:ascii="Consolas" w:hAnsi="Consolas" w:cs="Consolas"/>
        </w:rPr>
        <w:t>EMP_SUBMENU_DOB_TEXT = u"DOB"</w:t>
      </w:r>
    </w:p>
    <w:p w:rsidR="00C96584" w:rsidRPr="00991883" w:rsidRDefault="00C96584" w:rsidP="00991883">
      <w:pPr>
        <w:contextualSpacing/>
        <w:rPr>
          <w:rFonts w:ascii="Consolas" w:hAnsi="Consolas" w:cs="Consolas"/>
        </w:rPr>
      </w:pPr>
      <w:r w:rsidRPr="00991883">
        <w:rPr>
          <w:rFonts w:ascii="Consolas" w:hAnsi="Consolas" w:cs="Consolas"/>
        </w:rPr>
        <w:t>EMP_SUBMENU_GENDER_TEXT = u"Gender"</w:t>
      </w:r>
    </w:p>
    <w:p w:rsidR="00C96584" w:rsidRPr="00991883" w:rsidRDefault="00C96584" w:rsidP="00991883">
      <w:pPr>
        <w:contextualSpacing/>
        <w:rPr>
          <w:rFonts w:ascii="Consolas" w:hAnsi="Consolas" w:cs="Consolas"/>
        </w:rPr>
      </w:pPr>
      <w:r w:rsidRPr="00991883">
        <w:rPr>
          <w:rFonts w:ascii="Consolas" w:hAnsi="Consolas" w:cs="Consolas"/>
        </w:rPr>
        <w:t>EMP_SUBMENU_NAME_TEXT = u"Name"</w:t>
      </w:r>
    </w:p>
    <w:p w:rsidR="00C96584" w:rsidRPr="00991883" w:rsidRDefault="00C96584" w:rsidP="00991883">
      <w:pPr>
        <w:contextualSpacing/>
        <w:rPr>
          <w:rFonts w:ascii="Consolas" w:hAnsi="Consolas" w:cs="Consolas"/>
        </w:rPr>
      </w:pPr>
      <w:r w:rsidRPr="00991883">
        <w:rPr>
          <w:rFonts w:ascii="Consolas" w:hAnsi="Consolas" w:cs="Consolas"/>
        </w:rPr>
        <w:t>EMP_SUBMENU_SALARY_TEXT = u"Salary"</w:t>
      </w:r>
    </w:p>
    <w:p w:rsidR="00C96584" w:rsidRPr="00991883" w:rsidRDefault="00C96584" w:rsidP="00991883">
      <w:pPr>
        <w:contextualSpacing/>
        <w:rPr>
          <w:rFonts w:ascii="Consolas" w:hAnsi="Consolas" w:cs="Consolas"/>
        </w:rPr>
      </w:pPr>
      <w:r w:rsidRPr="00991883">
        <w:rPr>
          <w:rFonts w:ascii="Consolas" w:hAnsi="Consolas" w:cs="Consolas"/>
        </w:rPr>
        <w:t>EXP_MENU_ADD_EXP_TEXT = u"Add Expenditure"</w:t>
      </w:r>
    </w:p>
    <w:p w:rsidR="00C96584" w:rsidRPr="00991883" w:rsidRDefault="00C96584" w:rsidP="00991883">
      <w:pPr>
        <w:contextualSpacing/>
        <w:rPr>
          <w:rFonts w:ascii="Consolas" w:hAnsi="Consolas" w:cs="Consolas"/>
        </w:rPr>
      </w:pPr>
      <w:r w:rsidRPr="00991883">
        <w:rPr>
          <w:rFonts w:ascii="Consolas" w:hAnsi="Consolas" w:cs="Consolas"/>
        </w:rPr>
        <w:t>EXP_MENU_DEDUCT_EXP_TEXT = u"Deduct Expenditure"</w:t>
      </w:r>
    </w:p>
    <w:p w:rsidR="00C96584" w:rsidRPr="00991883" w:rsidRDefault="00C96584" w:rsidP="00991883">
      <w:pPr>
        <w:contextualSpacing/>
        <w:rPr>
          <w:rFonts w:ascii="Consolas" w:hAnsi="Consolas" w:cs="Consolas"/>
        </w:rPr>
      </w:pPr>
      <w:r w:rsidRPr="00991883">
        <w:rPr>
          <w:rFonts w:ascii="Consolas" w:hAnsi="Consolas" w:cs="Consolas"/>
        </w:rPr>
        <w:t>EXP_MENU_TOTAL_TEXT = u"Total"</w:t>
      </w:r>
    </w:p>
    <w:p w:rsidR="00C96584" w:rsidRPr="00991883" w:rsidRDefault="00C96584" w:rsidP="00991883">
      <w:pPr>
        <w:contextualSpacing/>
        <w:rPr>
          <w:rFonts w:ascii="Consolas" w:hAnsi="Consolas" w:cs="Consolas"/>
        </w:rPr>
      </w:pPr>
      <w:r w:rsidRPr="00991883">
        <w:rPr>
          <w:rFonts w:ascii="Consolas" w:hAnsi="Consolas" w:cs="Consolas"/>
        </w:rPr>
        <w:t>EXP_SUBMENU_DAILY_TEXT = u"Daily"</w:t>
      </w:r>
    </w:p>
    <w:p w:rsidR="00C96584" w:rsidRPr="00991883" w:rsidRDefault="00C96584" w:rsidP="00991883">
      <w:pPr>
        <w:contextualSpacing/>
        <w:rPr>
          <w:rFonts w:ascii="Consolas" w:hAnsi="Consolas" w:cs="Consolas"/>
        </w:rPr>
      </w:pPr>
      <w:r w:rsidRPr="00991883">
        <w:rPr>
          <w:rFonts w:ascii="Consolas" w:hAnsi="Consolas" w:cs="Consolas"/>
        </w:rPr>
        <w:t>EXP_SUBMENU_MONTHLY_TEXT = u"Monthly"</w:t>
      </w:r>
    </w:p>
    <w:p w:rsidR="00C96584" w:rsidRPr="00991883" w:rsidRDefault="00C96584" w:rsidP="00991883">
      <w:pPr>
        <w:contextualSpacing/>
        <w:rPr>
          <w:rFonts w:ascii="Consolas" w:hAnsi="Consolas" w:cs="Consolas"/>
        </w:rPr>
      </w:pPr>
      <w:r w:rsidRPr="00991883">
        <w:rPr>
          <w:rFonts w:ascii="Consolas" w:hAnsi="Consolas" w:cs="Consolas"/>
        </w:rPr>
        <w:t>EXP_SUBMENU_WEEKLY_TEXT = u"Weekly"</w:t>
      </w:r>
    </w:p>
    <w:p w:rsidR="00C96584" w:rsidRPr="00991883" w:rsidRDefault="00C96584" w:rsidP="00991883">
      <w:pPr>
        <w:contextualSpacing/>
        <w:rPr>
          <w:rFonts w:ascii="Consolas" w:hAnsi="Consolas" w:cs="Consolas"/>
        </w:rPr>
      </w:pPr>
      <w:r w:rsidRPr="00991883">
        <w:rPr>
          <w:rFonts w:ascii="Consolas" w:hAnsi="Consolas" w:cs="Consolas"/>
        </w:rPr>
        <w:t>EXP_SUBMENU_YEARLY_TEXT = u"Yearly"</w:t>
      </w:r>
    </w:p>
    <w:p w:rsidR="00C96584" w:rsidRPr="00991883" w:rsidRDefault="00C96584" w:rsidP="00991883">
      <w:pPr>
        <w:contextualSpacing/>
        <w:rPr>
          <w:rFonts w:ascii="Consolas" w:hAnsi="Consolas" w:cs="Consolas"/>
        </w:rPr>
      </w:pPr>
      <w:r w:rsidRPr="00991883">
        <w:rPr>
          <w:rFonts w:ascii="Consolas" w:hAnsi="Consolas" w:cs="Consolas"/>
        </w:rPr>
        <w:t>MAIN_SCREEN_HELP_TEXT = u"This is the main screen. From here, you can perform numerous operations. Use the menu bar to find them."</w:t>
      </w:r>
    </w:p>
    <w:p w:rsidR="00C96584" w:rsidRPr="00991883" w:rsidRDefault="00C96584" w:rsidP="00991883">
      <w:pPr>
        <w:contextualSpacing/>
        <w:rPr>
          <w:rFonts w:ascii="Consolas" w:hAnsi="Consolas" w:cs="Consolas"/>
        </w:rPr>
      </w:pPr>
      <w:r w:rsidRPr="00991883">
        <w:rPr>
          <w:rFonts w:ascii="Consolas" w:hAnsi="Consolas" w:cs="Consolas"/>
        </w:rPr>
        <w:lastRenderedPageBreak/>
        <w:t>MENUBAR_EMPLOYEES_TEXT = u"Employees"</w:t>
      </w:r>
    </w:p>
    <w:p w:rsidR="00C96584" w:rsidRPr="00991883" w:rsidRDefault="00C96584" w:rsidP="00991883">
      <w:pPr>
        <w:contextualSpacing/>
        <w:rPr>
          <w:rFonts w:ascii="Consolas" w:hAnsi="Consolas" w:cs="Consolas"/>
        </w:rPr>
      </w:pPr>
      <w:r w:rsidRPr="00991883">
        <w:rPr>
          <w:rFonts w:ascii="Consolas" w:hAnsi="Consolas" w:cs="Consolas"/>
        </w:rPr>
        <w:t>MENUBAR_EXPENDITURE_TEXT = u"Expenditure"</w:t>
      </w:r>
    </w:p>
    <w:p w:rsidR="00C96584" w:rsidRPr="00991883" w:rsidRDefault="00C96584" w:rsidP="00991883">
      <w:pPr>
        <w:contextualSpacing/>
        <w:rPr>
          <w:rFonts w:ascii="Consolas" w:hAnsi="Consolas" w:cs="Consolas"/>
        </w:rPr>
      </w:pPr>
      <w:r w:rsidRPr="00991883">
        <w:rPr>
          <w:rFonts w:ascii="Consolas" w:hAnsi="Consolas" w:cs="Consolas"/>
        </w:rPr>
        <w:t>MENUBAR_FILE_TEXT = u"File"</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#PasswordRecoveryScreen</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BACK_BUTTON_TEXT = u"Back"</w:t>
      </w:r>
    </w:p>
    <w:p w:rsidR="00C96584" w:rsidRPr="00991883" w:rsidRDefault="00C96584" w:rsidP="00991883">
      <w:pPr>
        <w:contextualSpacing/>
        <w:rPr>
          <w:rFonts w:ascii="Consolas" w:hAnsi="Consolas" w:cs="Consolas"/>
        </w:rPr>
      </w:pPr>
      <w:r w:rsidRPr="00991883">
        <w:rPr>
          <w:rFonts w:ascii="Consolas" w:hAnsi="Consolas" w:cs="Consolas"/>
        </w:rPr>
        <w:t>EMPLOYEE_USERNAME_TEXT = u"Employee Username"</w:t>
      </w:r>
    </w:p>
    <w:p w:rsidR="00C96584" w:rsidRPr="00991883" w:rsidRDefault="00C96584" w:rsidP="00991883">
      <w:pPr>
        <w:contextualSpacing/>
        <w:rPr>
          <w:rFonts w:ascii="Consolas" w:hAnsi="Consolas" w:cs="Consolas"/>
        </w:rPr>
      </w:pPr>
      <w:r w:rsidRPr="00991883">
        <w:rPr>
          <w:rFonts w:ascii="Consolas" w:hAnsi="Consolas" w:cs="Consolas"/>
        </w:rPr>
        <w:t>FIRST_PET_TEXT = u"Name of First Pet"</w:t>
      </w:r>
    </w:p>
    <w:p w:rsidR="00C96584" w:rsidRPr="00991883" w:rsidRDefault="00C96584" w:rsidP="00991883">
      <w:pPr>
        <w:contextualSpacing/>
        <w:rPr>
          <w:rFonts w:ascii="Consolas" w:hAnsi="Consolas" w:cs="Consolas"/>
        </w:rPr>
      </w:pPr>
      <w:r w:rsidRPr="00991883">
        <w:rPr>
          <w:rFonts w:ascii="Consolas" w:hAnsi="Consolas" w:cs="Consolas"/>
        </w:rPr>
        <w:t>FIRST_STREET_TEXT = u"Street you first lived in"</w:t>
      </w:r>
    </w:p>
    <w:p w:rsidR="00C96584" w:rsidRPr="00991883" w:rsidRDefault="00C96584" w:rsidP="00991883">
      <w:pPr>
        <w:contextualSpacing/>
        <w:rPr>
          <w:rFonts w:ascii="Consolas" w:hAnsi="Consolas" w:cs="Consolas"/>
        </w:rPr>
      </w:pPr>
      <w:r w:rsidRPr="00991883">
        <w:rPr>
          <w:rFonts w:ascii="Consolas" w:hAnsi="Consolas" w:cs="Consolas"/>
        </w:rPr>
        <w:t>HELP_TEXT = u"Here, you can recover your Account password."</w:t>
      </w:r>
    </w:p>
    <w:p w:rsidR="00C96584" w:rsidRPr="00991883" w:rsidRDefault="00C96584" w:rsidP="00991883">
      <w:pPr>
        <w:contextualSpacing/>
        <w:rPr>
          <w:rFonts w:ascii="Consolas" w:hAnsi="Consolas" w:cs="Consolas"/>
        </w:rPr>
      </w:pPr>
      <w:r w:rsidRPr="00991883">
        <w:rPr>
          <w:rFonts w:ascii="Consolas" w:hAnsi="Consolas" w:cs="Consolas"/>
        </w:rPr>
        <w:t>MEMORABLE_PLACE_TEXT = u"Memorable Place"</w:t>
      </w:r>
    </w:p>
    <w:p w:rsidR="00C96584" w:rsidRPr="00991883" w:rsidRDefault="00C96584" w:rsidP="00991883">
      <w:pPr>
        <w:contextualSpacing/>
        <w:rPr>
          <w:rFonts w:ascii="Consolas" w:hAnsi="Consolas" w:cs="Consolas"/>
        </w:rPr>
      </w:pPr>
      <w:r w:rsidRPr="00991883">
        <w:rPr>
          <w:rFonts w:ascii="Consolas" w:hAnsi="Consolas" w:cs="Consolas"/>
        </w:rPr>
        <w:t>MOTHER_MAIDEN_NAME_TEXT = u"Mother's Maiden Name"</w:t>
      </w:r>
    </w:p>
    <w:p w:rsidR="00C96584" w:rsidRPr="00991883" w:rsidRDefault="00C96584" w:rsidP="00991883">
      <w:pPr>
        <w:contextualSpacing/>
        <w:rPr>
          <w:rFonts w:ascii="Consolas" w:hAnsi="Consolas" w:cs="Consolas"/>
        </w:rPr>
      </w:pPr>
      <w:r w:rsidRPr="00991883">
        <w:rPr>
          <w:rFonts w:ascii="Consolas" w:hAnsi="Consolas" w:cs="Consolas"/>
        </w:rPr>
        <w:t>NEW_PASSWORD_TEXT = u'New Password'</w:t>
      </w:r>
    </w:p>
    <w:p w:rsidR="00C96584" w:rsidRPr="00991883" w:rsidRDefault="00C96584" w:rsidP="00991883">
      <w:pPr>
        <w:contextualSpacing/>
        <w:rPr>
          <w:rFonts w:ascii="Consolas" w:hAnsi="Consolas" w:cs="Consolas"/>
        </w:rPr>
      </w:pPr>
      <w:r w:rsidRPr="00991883">
        <w:rPr>
          <w:rFonts w:ascii="Consolas" w:hAnsi="Consolas" w:cs="Consolas"/>
        </w:rPr>
        <w:t>RECOVER_PASSWORD_TEXT = u"Recover Password"</w:t>
      </w:r>
    </w:p>
    <w:p w:rsidR="00C96584" w:rsidRPr="00991883" w:rsidRDefault="00C96584" w:rsidP="00991883">
      <w:pPr>
        <w:contextualSpacing/>
        <w:rPr>
          <w:rFonts w:ascii="Consolas" w:hAnsi="Consolas" w:cs="Consolas"/>
        </w:rPr>
      </w:pPr>
      <w:r w:rsidRPr="00991883">
        <w:rPr>
          <w:rFonts w:ascii="Consolas" w:hAnsi="Consolas" w:cs="Consolas"/>
        </w:rPr>
        <w:t>REENTER_PASSWORD_TEXT = u'Reenter New Password'</w:t>
      </w:r>
    </w:p>
    <w:p w:rsidR="00C96584" w:rsidRPr="00991883" w:rsidRDefault="00C96584" w:rsidP="00991883">
      <w:pPr>
        <w:contextualSpacing/>
        <w:rPr>
          <w:rFonts w:ascii="Consolas" w:hAnsi="Consolas" w:cs="Consolas"/>
        </w:rPr>
      </w:pPr>
      <w:r w:rsidRPr="00991883">
        <w:rPr>
          <w:rFonts w:ascii="Consolas" w:hAnsi="Consolas" w:cs="Consolas"/>
        </w:rPr>
        <w:t>SECURITY_ANSWER_TEXT = u"Security Question Answer"</w:t>
      </w:r>
    </w:p>
    <w:p w:rsidR="00C96584" w:rsidRPr="00991883" w:rsidRDefault="00C96584" w:rsidP="00991883">
      <w:pPr>
        <w:contextualSpacing/>
        <w:rPr>
          <w:rFonts w:ascii="Consolas" w:hAnsi="Consolas" w:cs="Consolas"/>
        </w:rPr>
      </w:pPr>
      <w:r w:rsidRPr="00991883">
        <w:rPr>
          <w:rFonts w:ascii="Consolas" w:hAnsi="Consolas" w:cs="Consolas"/>
        </w:rPr>
        <w:t>SECURITY_QUESTION_TEXT = u'Security Question'</w:t>
      </w:r>
    </w:p>
    <w:p w:rsidR="00C96584" w:rsidRPr="00991883" w:rsidRDefault="00C96584" w:rsidP="00991883">
      <w:pPr>
        <w:contextualSpacing/>
        <w:rPr>
          <w:rFonts w:ascii="Consolas" w:hAnsi="Consolas" w:cs="Consolas"/>
        </w:rPr>
      </w:pPr>
    </w:p>
    <w:p w:rsidR="004A56DC" w:rsidRDefault="004A56DC"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#Popups</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POPUP_DISMISS_TEXT = u"Dismiss"</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#RegisterScreen</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ADMIN_PASS_LABEL_TEXT = u'Administrator Password'</w:t>
      </w:r>
    </w:p>
    <w:p w:rsidR="00C96584" w:rsidRPr="00991883" w:rsidRDefault="00C96584" w:rsidP="00991883">
      <w:pPr>
        <w:contextualSpacing/>
        <w:rPr>
          <w:rFonts w:ascii="Consolas" w:hAnsi="Consolas" w:cs="Consolas"/>
        </w:rPr>
      </w:pPr>
      <w:r w:rsidRPr="00991883">
        <w:rPr>
          <w:rFonts w:ascii="Consolas" w:hAnsi="Consolas" w:cs="Consolas"/>
        </w:rPr>
        <w:t>EMP_ACCOUNT_CREATED_TEXT = u"Employee Account Created."</w:t>
      </w:r>
    </w:p>
    <w:p w:rsidR="00C96584" w:rsidRPr="00991883" w:rsidRDefault="00C96584" w:rsidP="00991883">
      <w:pPr>
        <w:contextualSpacing/>
        <w:rPr>
          <w:rFonts w:ascii="Consolas" w:hAnsi="Consolas" w:cs="Consolas"/>
        </w:rPr>
      </w:pPr>
      <w:r w:rsidRPr="00991883">
        <w:rPr>
          <w:rFonts w:ascii="Consolas" w:hAnsi="Consolas" w:cs="Consolas"/>
        </w:rPr>
        <w:t>EMP_LOGIN_HELP_TEXT = u"This is the Employee's unique login."</w:t>
      </w:r>
    </w:p>
    <w:p w:rsidR="00C96584" w:rsidRPr="00991883" w:rsidRDefault="00C96584" w:rsidP="00991883">
      <w:pPr>
        <w:contextualSpacing/>
        <w:rPr>
          <w:rFonts w:ascii="Consolas" w:hAnsi="Consolas" w:cs="Consolas"/>
        </w:rPr>
      </w:pPr>
      <w:r w:rsidRPr="00991883">
        <w:rPr>
          <w:rFonts w:ascii="Consolas" w:hAnsi="Consolas" w:cs="Consolas"/>
        </w:rPr>
        <w:t>EMP_LOGIN_LABEL_TEXT = u'Employee Login'</w:t>
      </w:r>
    </w:p>
    <w:p w:rsidR="00C96584" w:rsidRPr="00991883" w:rsidRDefault="00C96584" w:rsidP="00991883">
      <w:pPr>
        <w:contextualSpacing/>
        <w:rPr>
          <w:rFonts w:ascii="Consolas" w:hAnsi="Consolas" w:cs="Consolas"/>
        </w:rPr>
      </w:pPr>
      <w:r w:rsidRPr="00991883">
        <w:rPr>
          <w:rFonts w:ascii="Consolas" w:hAnsi="Consolas" w:cs="Consolas"/>
        </w:rPr>
        <w:t>EMP_LOGIN_LABEL_TWO_TEXT = u'Reenter Employee Login'</w:t>
      </w:r>
    </w:p>
    <w:p w:rsidR="00C96584" w:rsidRPr="00991883" w:rsidRDefault="00C96584" w:rsidP="00991883">
      <w:pPr>
        <w:contextualSpacing/>
        <w:rPr>
          <w:rFonts w:ascii="Consolas" w:hAnsi="Consolas" w:cs="Consolas"/>
        </w:rPr>
      </w:pPr>
      <w:r w:rsidRPr="00991883">
        <w:rPr>
          <w:rFonts w:ascii="Consolas" w:hAnsi="Consolas" w:cs="Consolas"/>
        </w:rPr>
        <w:t>EMP_PASS_HELP_TEXT = u"Employee Passwords must be 8 Characters Long, and contain at least 1 uppercase character, 1 lowercase character and 1 digit."</w:t>
      </w:r>
    </w:p>
    <w:p w:rsidR="00C96584" w:rsidRPr="00991883" w:rsidRDefault="00C96584" w:rsidP="00991883">
      <w:pPr>
        <w:contextualSpacing/>
        <w:rPr>
          <w:rFonts w:ascii="Consolas" w:hAnsi="Consolas" w:cs="Consolas"/>
        </w:rPr>
      </w:pPr>
      <w:r w:rsidRPr="00991883">
        <w:rPr>
          <w:rFonts w:ascii="Consolas" w:hAnsi="Consolas" w:cs="Consolas"/>
        </w:rPr>
        <w:t>EMP_PASS_LABEL_TEXT = u'Employee Password'</w:t>
      </w:r>
    </w:p>
    <w:p w:rsidR="00C96584" w:rsidRPr="00991883" w:rsidRDefault="00C96584" w:rsidP="00991883">
      <w:pPr>
        <w:contextualSpacing/>
        <w:rPr>
          <w:rFonts w:ascii="Consolas" w:hAnsi="Consolas" w:cs="Consolas"/>
        </w:rPr>
      </w:pPr>
      <w:r w:rsidRPr="00991883">
        <w:rPr>
          <w:rFonts w:ascii="Consolas" w:hAnsi="Consolas" w:cs="Consolas"/>
        </w:rPr>
        <w:t>EMP_PASS_LABEL_TWO_TEXT = u'Reenter Employee Password'</w:t>
      </w:r>
    </w:p>
    <w:p w:rsidR="00C96584" w:rsidRPr="00991883" w:rsidRDefault="00C96584" w:rsidP="00991883">
      <w:pPr>
        <w:contextualSpacing/>
        <w:rPr>
          <w:rFonts w:ascii="Consolas" w:hAnsi="Consolas" w:cs="Consolas"/>
        </w:rPr>
      </w:pPr>
      <w:r w:rsidRPr="00991883">
        <w:rPr>
          <w:rFonts w:ascii="Consolas" w:hAnsi="Consolas" w:cs="Consolas"/>
        </w:rPr>
        <w:t>HELP_OPTION_TEXT = u"Here you can create a new Employee Account. Fill in the fields, and click 'Submit' to do so."</w:t>
      </w:r>
    </w:p>
    <w:p w:rsidR="00C96584" w:rsidRPr="00991883" w:rsidRDefault="00C96584" w:rsidP="00991883">
      <w:pPr>
        <w:contextualSpacing/>
        <w:rPr>
          <w:rFonts w:ascii="Consolas" w:hAnsi="Consolas" w:cs="Consolas"/>
        </w:rPr>
      </w:pPr>
      <w:r w:rsidRPr="00991883">
        <w:rPr>
          <w:rFonts w:ascii="Consolas" w:hAnsi="Consolas" w:cs="Consolas"/>
        </w:rPr>
        <w:t>INCORRECT_ADMIN_PASS_TEXT = u"Incorrect Admin Password"</w:t>
      </w:r>
    </w:p>
    <w:p w:rsidR="00C96584" w:rsidRPr="00991883" w:rsidRDefault="00C96584" w:rsidP="00991883">
      <w:pPr>
        <w:contextualSpacing/>
        <w:rPr>
          <w:rFonts w:ascii="Consolas" w:hAnsi="Consolas" w:cs="Consolas"/>
        </w:rPr>
      </w:pPr>
      <w:r w:rsidRPr="00991883">
        <w:rPr>
          <w:rFonts w:ascii="Consolas" w:hAnsi="Consolas" w:cs="Consolas"/>
        </w:rPr>
        <w:t>LOGIN_FIELD_MISMATCH_TEXT = u"The Login fields didn't match."</w:t>
      </w:r>
    </w:p>
    <w:p w:rsidR="00C96584" w:rsidRPr="00991883" w:rsidRDefault="00C96584" w:rsidP="00991883">
      <w:pPr>
        <w:contextualSpacing/>
        <w:rPr>
          <w:rFonts w:ascii="Consolas" w:hAnsi="Consolas" w:cs="Consolas"/>
        </w:rPr>
      </w:pPr>
      <w:r w:rsidRPr="00991883">
        <w:rPr>
          <w:rFonts w:ascii="Consolas" w:hAnsi="Consolas" w:cs="Consolas"/>
        </w:rPr>
        <w:t>LOGIN_FIELD_MISSING_TEXT = u"Please Enter an Employee Login"</w:t>
      </w:r>
    </w:p>
    <w:p w:rsidR="00C96584" w:rsidRPr="00991883" w:rsidRDefault="00C96584" w:rsidP="00991883">
      <w:pPr>
        <w:contextualSpacing/>
        <w:rPr>
          <w:rFonts w:ascii="Consolas" w:hAnsi="Consolas" w:cs="Consolas"/>
        </w:rPr>
      </w:pPr>
      <w:r w:rsidRPr="00991883">
        <w:rPr>
          <w:rFonts w:ascii="Consolas" w:hAnsi="Consolas" w:cs="Consolas"/>
        </w:rPr>
        <w:t>PASS_DIGIT_TEXT = u"Your password must contain at least 1 Digit."</w:t>
      </w:r>
    </w:p>
    <w:p w:rsidR="00C96584" w:rsidRPr="00991883" w:rsidRDefault="00C96584" w:rsidP="00991883">
      <w:pPr>
        <w:contextualSpacing/>
        <w:rPr>
          <w:rFonts w:ascii="Consolas" w:hAnsi="Consolas" w:cs="Consolas"/>
        </w:rPr>
      </w:pPr>
      <w:r w:rsidRPr="00991883">
        <w:rPr>
          <w:rFonts w:ascii="Consolas" w:hAnsi="Consolas" w:cs="Consolas"/>
        </w:rPr>
        <w:t>PASS_LENGTH_TEXT = u"Your password must contain at least 8 characters."</w:t>
      </w:r>
    </w:p>
    <w:p w:rsidR="00C96584" w:rsidRPr="00991883" w:rsidRDefault="00C96584" w:rsidP="00991883">
      <w:pPr>
        <w:contextualSpacing/>
        <w:rPr>
          <w:rFonts w:ascii="Consolas" w:hAnsi="Consolas" w:cs="Consolas"/>
        </w:rPr>
      </w:pPr>
      <w:r w:rsidRPr="00991883">
        <w:rPr>
          <w:rFonts w:ascii="Consolas" w:hAnsi="Consolas" w:cs="Consolas"/>
        </w:rPr>
        <w:t>PASS_LOWERCASE_TEXT = u"Your password must contain at least 1 Lowercase letter."</w:t>
      </w:r>
    </w:p>
    <w:p w:rsidR="00C96584" w:rsidRPr="00991883" w:rsidRDefault="00C96584" w:rsidP="00991883">
      <w:pPr>
        <w:contextualSpacing/>
        <w:rPr>
          <w:rFonts w:ascii="Consolas" w:hAnsi="Consolas" w:cs="Consolas"/>
        </w:rPr>
      </w:pPr>
      <w:r w:rsidRPr="00991883">
        <w:rPr>
          <w:rFonts w:ascii="Consolas" w:hAnsi="Consolas" w:cs="Consolas"/>
        </w:rPr>
        <w:t>PASS_MISMATCH_TEXT = u"The Password Fields didn't match."</w:t>
      </w:r>
    </w:p>
    <w:p w:rsidR="00C96584" w:rsidRPr="00991883" w:rsidRDefault="00C96584" w:rsidP="00991883">
      <w:pPr>
        <w:contextualSpacing/>
        <w:rPr>
          <w:rFonts w:ascii="Consolas" w:hAnsi="Consolas" w:cs="Consolas"/>
        </w:rPr>
      </w:pPr>
      <w:r w:rsidRPr="00991883">
        <w:rPr>
          <w:rFonts w:ascii="Consolas" w:hAnsi="Consolas" w:cs="Consolas"/>
        </w:rPr>
        <w:lastRenderedPageBreak/>
        <w:t>PASS_UPPERCASE_TEXT = u"Your password must contain at least 1 Uppercase letter."</w:t>
      </w:r>
    </w:p>
    <w:p w:rsidR="00C96584" w:rsidRPr="00991883" w:rsidRDefault="00C96584" w:rsidP="00991883">
      <w:pPr>
        <w:contextualSpacing/>
        <w:rPr>
          <w:rFonts w:ascii="Consolas" w:hAnsi="Consolas" w:cs="Consolas"/>
        </w:rPr>
      </w:pPr>
      <w:r w:rsidRPr="00991883">
        <w:rPr>
          <w:rFonts w:ascii="Consolas" w:hAnsi="Consolas" w:cs="Consolas"/>
        </w:rPr>
        <w:t>SECURITY_LABEL_TEXT = u"Security Question : "</w:t>
      </w:r>
    </w:p>
    <w:p w:rsidR="00C96584" w:rsidRPr="00991883" w:rsidRDefault="00C96584" w:rsidP="00991883">
      <w:pPr>
        <w:contextualSpacing/>
        <w:rPr>
          <w:rFonts w:ascii="Consolas" w:hAnsi="Consolas" w:cs="Consolas"/>
        </w:rPr>
      </w:pPr>
      <w:r w:rsidRPr="00991883">
        <w:rPr>
          <w:rFonts w:ascii="Consolas" w:hAnsi="Consolas" w:cs="Consolas"/>
        </w:rPr>
        <w:t>SECURITY_ANSWER_LABEL_TEXT = u"Security Answer : "</w:t>
      </w:r>
    </w:p>
    <w:p w:rsidR="00C96584" w:rsidRPr="00991883" w:rsidRDefault="00C96584" w:rsidP="00991883">
      <w:pPr>
        <w:contextualSpacing/>
        <w:rPr>
          <w:rFonts w:ascii="Consolas" w:hAnsi="Consolas" w:cs="Consolas"/>
        </w:rPr>
      </w:pPr>
      <w:r w:rsidRPr="00991883">
        <w:rPr>
          <w:rFonts w:ascii="Consolas" w:hAnsi="Consolas" w:cs="Consolas"/>
        </w:rPr>
        <w:t>SECURITY_HELP_TEXT = u"This is used to recover your password."</w:t>
      </w:r>
    </w:p>
    <w:p w:rsidR="00C96584" w:rsidRPr="00991883" w:rsidRDefault="00C96584" w:rsidP="00991883">
      <w:pPr>
        <w:contextualSpacing/>
        <w:rPr>
          <w:rFonts w:ascii="Consolas" w:hAnsi="Consolas" w:cs="Consolas"/>
        </w:rPr>
      </w:pPr>
      <w:r w:rsidRPr="00991883">
        <w:rPr>
          <w:rFonts w:ascii="Consolas" w:hAnsi="Consolas" w:cs="Consolas"/>
        </w:rPr>
        <w:t>SECURITY_QUESTION_TEXT = u"Security Question"</w:t>
      </w:r>
    </w:p>
    <w:p w:rsidR="00C96584" w:rsidRPr="00991883" w:rsidRDefault="00C96584" w:rsidP="00991883">
      <w:pPr>
        <w:contextualSpacing/>
        <w:rPr>
          <w:rFonts w:ascii="Consolas" w:hAnsi="Consolas" w:cs="Consolas"/>
        </w:rPr>
      </w:pPr>
      <w:r w:rsidRPr="00991883">
        <w:rPr>
          <w:rFonts w:ascii="Consolas" w:hAnsi="Consolas" w:cs="Consolas"/>
        </w:rPr>
        <w:t>SECURITY_QUESTION_ANSWER_TEXT = u"Security Answer"</w:t>
      </w:r>
    </w:p>
    <w:p w:rsidR="00C96584" w:rsidRPr="00991883" w:rsidRDefault="00C96584" w:rsidP="00991883">
      <w:pPr>
        <w:contextualSpacing/>
        <w:rPr>
          <w:rFonts w:ascii="Consolas" w:hAnsi="Consolas" w:cs="Consolas"/>
        </w:rPr>
      </w:pPr>
      <w:r w:rsidRPr="00991883">
        <w:rPr>
          <w:rFonts w:ascii="Consolas" w:hAnsi="Consolas" w:cs="Consolas"/>
        </w:rPr>
        <w:t>SECURITY_VAR_FIRST_PET_TEXT = u"Name of First Pet"</w:t>
      </w:r>
    </w:p>
    <w:p w:rsidR="00C96584" w:rsidRPr="00991883" w:rsidRDefault="00C96584" w:rsidP="00991883">
      <w:pPr>
        <w:contextualSpacing/>
        <w:rPr>
          <w:rFonts w:ascii="Consolas" w:hAnsi="Consolas" w:cs="Consolas"/>
        </w:rPr>
      </w:pPr>
      <w:r w:rsidRPr="00991883">
        <w:rPr>
          <w:rFonts w:ascii="Consolas" w:hAnsi="Consolas" w:cs="Consolas"/>
        </w:rPr>
        <w:t>SECURITY_VAR_FIRST_STREET_TEXT = u"Street you first lived in"</w:t>
      </w:r>
    </w:p>
    <w:p w:rsidR="00C96584" w:rsidRPr="00991883" w:rsidRDefault="00C96584" w:rsidP="00991883">
      <w:pPr>
        <w:contextualSpacing/>
        <w:rPr>
          <w:rFonts w:ascii="Consolas" w:hAnsi="Consolas" w:cs="Consolas"/>
        </w:rPr>
      </w:pPr>
      <w:r w:rsidRPr="00991883">
        <w:rPr>
          <w:rFonts w:ascii="Consolas" w:hAnsi="Consolas" w:cs="Consolas"/>
        </w:rPr>
        <w:t>SECURITY_VAR_MAIDEN_NAME_TEXT = u"Mother's Maiden Name"</w:t>
      </w:r>
    </w:p>
    <w:p w:rsidR="00C96584" w:rsidRPr="00991883" w:rsidRDefault="00C96584" w:rsidP="00991883">
      <w:pPr>
        <w:contextualSpacing/>
        <w:rPr>
          <w:rFonts w:ascii="Consolas" w:hAnsi="Consolas" w:cs="Consolas"/>
        </w:rPr>
      </w:pPr>
      <w:r w:rsidRPr="00991883">
        <w:rPr>
          <w:rFonts w:ascii="Consolas" w:hAnsi="Consolas" w:cs="Consolas"/>
        </w:rPr>
        <w:t>SECURITY_VAR_MEMORABLE_TEXT = u"Memorable Place"</w:t>
      </w:r>
    </w:p>
    <w:p w:rsidR="00C96584" w:rsidRPr="00991883" w:rsidRDefault="00C96584" w:rsidP="00991883">
      <w:pPr>
        <w:contextualSpacing/>
        <w:rPr>
          <w:rFonts w:ascii="Consolas" w:hAnsi="Consolas" w:cs="Consolas"/>
        </w:rPr>
      </w:pPr>
      <w:r w:rsidRPr="00991883">
        <w:rPr>
          <w:rFonts w:ascii="Consolas" w:hAnsi="Consolas" w:cs="Consolas"/>
        </w:rPr>
        <w:t>USERNAME_IN_USE_TEXT = u"That Employee Login is already in use."</w:t>
      </w:r>
    </w:p>
    <w:p w:rsidR="00C96584" w:rsidRPr="00991883" w:rsidRDefault="00C96584" w:rsidP="00991883">
      <w:pPr>
        <w:contextualSpacing/>
        <w:rPr>
          <w:rFonts w:ascii="Consolas" w:hAnsi="Consolas" w:cs="Consolas"/>
        </w:rPr>
      </w:pPr>
      <w:r w:rsidRPr="00991883">
        <w:rPr>
          <w:rFonts w:ascii="Consolas" w:hAnsi="Consolas" w:cs="Consolas"/>
        </w:rPr>
        <w:t>USERNAME_RESERVED_TEXT = u"That Employee Login is reserved."</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#SearchEmployeeScreen</w:t>
      </w:r>
    </w:p>
    <w:p w:rsidR="00C96584" w:rsidRPr="00991883" w:rsidRDefault="00C96584" w:rsidP="00991883">
      <w:pPr>
        <w:contextualSpacing/>
        <w:rPr>
          <w:rFonts w:ascii="Consolas" w:hAnsi="Consolas" w:cs="Consolas"/>
        </w:rPr>
      </w:pPr>
      <w:r w:rsidRPr="00991883">
        <w:rPr>
          <w:rFonts w:ascii="Consolas" w:hAnsi="Consolas" w:cs="Consolas"/>
        </w:rPr>
        <w:t xml:space="preserve"> </w:t>
      </w:r>
    </w:p>
    <w:p w:rsidR="00C96584" w:rsidRPr="00991883" w:rsidRDefault="00C96584" w:rsidP="00991883">
      <w:pPr>
        <w:contextualSpacing/>
        <w:rPr>
          <w:rFonts w:ascii="Consolas" w:hAnsi="Consolas" w:cs="Consolas"/>
        </w:rPr>
      </w:pPr>
      <w:r w:rsidRPr="00991883">
        <w:rPr>
          <w:rFonts w:ascii="Consolas" w:hAnsi="Consolas" w:cs="Consolas"/>
        </w:rPr>
        <w:t>BACK_BUTTON_TEXT = u"Back"</w:t>
      </w:r>
    </w:p>
    <w:p w:rsidR="00C96584" w:rsidRPr="00991883" w:rsidRDefault="00C96584" w:rsidP="00991883">
      <w:pPr>
        <w:contextualSpacing/>
        <w:rPr>
          <w:rFonts w:ascii="Consolas" w:hAnsi="Consolas" w:cs="Consolas"/>
        </w:rPr>
      </w:pPr>
      <w:r w:rsidRPr="00991883">
        <w:rPr>
          <w:rFonts w:ascii="Consolas" w:hAnsi="Consolas" w:cs="Consolas"/>
        </w:rPr>
        <w:t>DROPDOWN_DEPARTMENT_TEXT = u"Department"</w:t>
      </w:r>
    </w:p>
    <w:p w:rsidR="00C96584" w:rsidRPr="00991883" w:rsidRDefault="00C96584" w:rsidP="00991883">
      <w:pPr>
        <w:contextualSpacing/>
        <w:rPr>
          <w:rFonts w:ascii="Consolas" w:hAnsi="Consolas" w:cs="Consolas"/>
        </w:rPr>
      </w:pPr>
      <w:r w:rsidRPr="00991883">
        <w:rPr>
          <w:rFonts w:ascii="Consolas" w:hAnsi="Consolas" w:cs="Consolas"/>
        </w:rPr>
        <w:t>DROPDOWN_DOB_TEXT = u"DOB"</w:t>
      </w:r>
    </w:p>
    <w:p w:rsidR="00C96584" w:rsidRPr="00991883" w:rsidRDefault="00C96584" w:rsidP="00991883">
      <w:pPr>
        <w:contextualSpacing/>
        <w:rPr>
          <w:rFonts w:ascii="Consolas" w:hAnsi="Consolas" w:cs="Consolas"/>
        </w:rPr>
      </w:pPr>
      <w:r w:rsidRPr="00991883">
        <w:rPr>
          <w:rFonts w:ascii="Consolas" w:hAnsi="Consolas" w:cs="Consolas"/>
        </w:rPr>
        <w:t>DROPDOWN_EMPCODE_TEXT = u"Employee Code"</w:t>
      </w:r>
    </w:p>
    <w:p w:rsidR="00C96584" w:rsidRPr="00991883" w:rsidRDefault="00C96584" w:rsidP="00991883">
      <w:pPr>
        <w:contextualSpacing/>
        <w:rPr>
          <w:rFonts w:ascii="Consolas" w:hAnsi="Consolas" w:cs="Consolas"/>
        </w:rPr>
      </w:pPr>
      <w:r w:rsidRPr="00991883">
        <w:rPr>
          <w:rFonts w:ascii="Consolas" w:hAnsi="Consolas" w:cs="Consolas"/>
        </w:rPr>
        <w:t>DROPDOWN_NAME_TEXT = u"Name"</w:t>
      </w:r>
    </w:p>
    <w:p w:rsidR="00C96584" w:rsidRPr="00991883" w:rsidRDefault="00C96584" w:rsidP="00991883">
      <w:pPr>
        <w:contextualSpacing/>
        <w:rPr>
          <w:rFonts w:ascii="Consolas" w:hAnsi="Consolas" w:cs="Consolas"/>
        </w:rPr>
      </w:pPr>
      <w:r w:rsidRPr="00991883">
        <w:rPr>
          <w:rFonts w:ascii="Consolas" w:hAnsi="Consolas" w:cs="Consolas"/>
        </w:rPr>
        <w:t>DROPDOWN_SALARY_TEXT = u"Salary"</w:t>
      </w:r>
    </w:p>
    <w:p w:rsidR="00C96584" w:rsidRPr="00991883" w:rsidRDefault="00C96584" w:rsidP="00991883">
      <w:pPr>
        <w:contextualSpacing/>
        <w:rPr>
          <w:rFonts w:ascii="Consolas" w:hAnsi="Consolas" w:cs="Consolas"/>
        </w:rPr>
      </w:pPr>
      <w:r w:rsidRPr="00991883">
        <w:rPr>
          <w:rFonts w:ascii="Consolas" w:hAnsi="Consolas" w:cs="Consolas"/>
        </w:rPr>
        <w:t>REGISTER_BUTTON_TEXT = u"Create Account"</w:t>
      </w:r>
    </w:p>
    <w:p w:rsidR="00C96584" w:rsidRPr="00991883" w:rsidRDefault="00C96584" w:rsidP="00991883">
      <w:pPr>
        <w:contextualSpacing/>
        <w:rPr>
          <w:rFonts w:ascii="Consolas" w:hAnsi="Consolas" w:cs="Consolas"/>
        </w:rPr>
      </w:pPr>
      <w:r w:rsidRPr="00991883">
        <w:rPr>
          <w:rFonts w:ascii="Consolas" w:hAnsi="Consolas" w:cs="Consolas"/>
        </w:rPr>
        <w:t>SEARCH_BUTTON_TEXT = u"Search"</w:t>
      </w:r>
    </w:p>
    <w:p w:rsidR="00C96584" w:rsidRPr="00991883" w:rsidRDefault="00C96584" w:rsidP="00991883">
      <w:pPr>
        <w:contextualSpacing/>
        <w:rPr>
          <w:rFonts w:ascii="Consolas" w:hAnsi="Consolas" w:cs="Consolas"/>
        </w:rPr>
      </w:pPr>
      <w:r w:rsidRPr="00991883">
        <w:rPr>
          <w:rFonts w:ascii="Consolas" w:hAnsi="Consolas" w:cs="Consolas"/>
        </w:rPr>
        <w:t>SEARCH_BY_TEXT = u"Search By: "</w:t>
      </w:r>
    </w:p>
    <w:p w:rsidR="00C96584" w:rsidRPr="00991883" w:rsidRDefault="00C96584" w:rsidP="00991883">
      <w:pPr>
        <w:contextualSpacing/>
        <w:rPr>
          <w:rFonts w:ascii="Consolas" w:hAnsi="Consolas" w:cs="Consolas"/>
        </w:rPr>
      </w:pPr>
      <w:r w:rsidRPr="00991883">
        <w:rPr>
          <w:rFonts w:ascii="Consolas" w:hAnsi="Consolas" w:cs="Consolas"/>
        </w:rPr>
        <w:t>SEARCH_FOR_TEXT = u"Search For: "</w:t>
      </w:r>
    </w:p>
    <w:p w:rsidR="00C96584" w:rsidRPr="00991883" w:rsidRDefault="00C96584" w:rsidP="00991883">
      <w:pPr>
        <w:contextualSpacing/>
        <w:rPr>
          <w:rFonts w:ascii="Consolas" w:hAnsi="Consolas" w:cs="Consolas"/>
        </w:rPr>
      </w:pPr>
      <w:r w:rsidRPr="00991883">
        <w:rPr>
          <w:rFonts w:ascii="Consolas" w:hAnsi="Consolas" w:cs="Consolas"/>
        </w:rPr>
        <w:t>SEARCH_FOR_EMPLOYEES_TEXT = u"Search for Employees : "</w:t>
      </w:r>
    </w:p>
    <w:p w:rsidR="00C96584" w:rsidRDefault="00C96584" w:rsidP="00C96584"/>
    <w:p w:rsidR="00C96584" w:rsidRDefault="00C96584" w:rsidP="00C96584"/>
    <w:p w:rsidR="00C96584" w:rsidRDefault="00C96584" w:rsidP="00C96584"/>
    <w:p w:rsidR="00C96584" w:rsidRPr="00C96584" w:rsidRDefault="00C96584" w:rsidP="00C96584"/>
    <w:p w:rsidR="00480E68" w:rsidRDefault="00480E68" w:rsidP="00FD2805">
      <w:pPr>
        <w:pStyle w:val="Heading2"/>
      </w:pPr>
      <w:bookmarkStart w:id="116" w:name="_Toc406682512"/>
      <w:r>
        <w:t>StringsGerman.py :</w:t>
      </w:r>
      <w:bookmarkEnd w:id="116"/>
    </w:p>
    <w:p w:rsidR="00C96584" w:rsidRPr="00991883" w:rsidRDefault="00C96584" w:rsidP="00991883">
      <w:pPr>
        <w:contextualSpacing/>
        <w:rPr>
          <w:rFonts w:ascii="Consolas" w:hAnsi="Consolas" w:cs="Consolas"/>
        </w:rPr>
      </w:pPr>
      <w:r w:rsidRPr="00991883">
        <w:rPr>
          <w:rFonts w:ascii="Consolas" w:hAnsi="Consolas" w:cs="Consolas"/>
        </w:rPr>
        <w:t># -*- coding: utf-8 -*-</w:t>
      </w:r>
    </w:p>
    <w:p w:rsidR="00C96584" w:rsidRPr="00991883" w:rsidRDefault="00C96584" w:rsidP="00991883">
      <w:pPr>
        <w:contextualSpacing/>
        <w:rPr>
          <w:rFonts w:ascii="Consolas" w:hAnsi="Consolas" w:cs="Consolas"/>
        </w:rPr>
      </w:pPr>
      <w:r w:rsidRPr="00991883">
        <w:rPr>
          <w:rFonts w:ascii="Consolas" w:hAnsi="Consolas" w:cs="Consolas"/>
        </w:rPr>
        <w:t>#CreateEmployeeScreen</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CES_BACK_BUTTON_TEXT = u"Zurück"</w:t>
      </w:r>
    </w:p>
    <w:p w:rsidR="00C96584" w:rsidRPr="00991883" w:rsidRDefault="00C96584" w:rsidP="00991883">
      <w:pPr>
        <w:contextualSpacing/>
        <w:rPr>
          <w:rFonts w:ascii="Consolas" w:hAnsi="Consolas" w:cs="Consolas"/>
        </w:rPr>
      </w:pPr>
      <w:r w:rsidRPr="00991883">
        <w:rPr>
          <w:rFonts w:ascii="Consolas" w:hAnsi="Consolas" w:cs="Consolas"/>
        </w:rPr>
        <w:t>CES_CODE_TEXT = u"Code"</w:t>
      </w:r>
    </w:p>
    <w:p w:rsidR="00C96584" w:rsidRPr="00991883" w:rsidRDefault="00C96584" w:rsidP="00991883">
      <w:pPr>
        <w:contextualSpacing/>
        <w:rPr>
          <w:rFonts w:ascii="Consolas" w:hAnsi="Consolas" w:cs="Consolas"/>
        </w:rPr>
      </w:pPr>
      <w:r w:rsidRPr="00991883">
        <w:rPr>
          <w:rFonts w:ascii="Consolas" w:hAnsi="Consolas" w:cs="Consolas"/>
        </w:rPr>
        <w:t>CES_DEPARTMENT_TEXT = u"Abteilung"</w:t>
      </w:r>
    </w:p>
    <w:p w:rsidR="00C96584" w:rsidRPr="00991883" w:rsidRDefault="00C96584" w:rsidP="00991883">
      <w:pPr>
        <w:contextualSpacing/>
        <w:rPr>
          <w:rFonts w:ascii="Consolas" w:hAnsi="Consolas" w:cs="Consolas"/>
        </w:rPr>
      </w:pPr>
      <w:r w:rsidRPr="00991883">
        <w:rPr>
          <w:rFonts w:ascii="Consolas" w:hAnsi="Consolas" w:cs="Consolas"/>
        </w:rPr>
        <w:t>CES_DEPARTMENT_HELP_TEXT =u"Das ist aktuelle Abteilung des Mitarbeiters"</w:t>
      </w:r>
    </w:p>
    <w:p w:rsidR="00C96584" w:rsidRPr="00991883" w:rsidRDefault="00C96584" w:rsidP="00991883">
      <w:pPr>
        <w:contextualSpacing/>
        <w:rPr>
          <w:rFonts w:ascii="Consolas" w:hAnsi="Consolas" w:cs="Consolas"/>
        </w:rPr>
      </w:pPr>
      <w:r w:rsidRPr="00991883">
        <w:rPr>
          <w:rFonts w:ascii="Consolas" w:hAnsi="Consolas" w:cs="Consolas"/>
        </w:rPr>
        <w:t>CES_DOB_TEXT = u"DOB"</w:t>
      </w:r>
    </w:p>
    <w:p w:rsidR="00C96584" w:rsidRPr="00991883" w:rsidRDefault="00C96584" w:rsidP="00991883">
      <w:pPr>
        <w:contextualSpacing/>
        <w:rPr>
          <w:rFonts w:ascii="Consolas" w:hAnsi="Consolas" w:cs="Consolas"/>
        </w:rPr>
      </w:pPr>
      <w:r w:rsidRPr="00991883">
        <w:rPr>
          <w:rFonts w:ascii="Consolas" w:hAnsi="Consolas" w:cs="Consolas"/>
        </w:rPr>
        <w:t>CES_DOB_HELP_TEXT = u"Dies ist der Mitarbeiter Geburtsdatum"</w:t>
      </w:r>
    </w:p>
    <w:p w:rsidR="00C96584" w:rsidRPr="00991883" w:rsidRDefault="00C96584" w:rsidP="00991883">
      <w:pPr>
        <w:contextualSpacing/>
        <w:rPr>
          <w:rFonts w:ascii="Consolas" w:hAnsi="Consolas" w:cs="Consolas"/>
        </w:rPr>
      </w:pPr>
      <w:r w:rsidRPr="00991883">
        <w:rPr>
          <w:rFonts w:ascii="Consolas" w:hAnsi="Consolas" w:cs="Consolas"/>
        </w:rPr>
        <w:t>CES_GENDER_TEXT = u"Geschlecht"</w:t>
      </w:r>
    </w:p>
    <w:p w:rsidR="00C96584" w:rsidRPr="00991883" w:rsidRDefault="00C96584" w:rsidP="00991883">
      <w:pPr>
        <w:contextualSpacing/>
        <w:rPr>
          <w:rFonts w:ascii="Consolas" w:hAnsi="Consolas" w:cs="Consolas"/>
        </w:rPr>
      </w:pPr>
      <w:r w:rsidRPr="00991883">
        <w:rPr>
          <w:rFonts w:ascii="Consolas" w:hAnsi="Consolas" w:cs="Consolas"/>
        </w:rPr>
        <w:t>CES_GENDER_HELP_TEXT = u"Dies ist die Mitarbeiter-Geschlecht (M/F)"</w:t>
      </w:r>
    </w:p>
    <w:p w:rsidR="00C96584" w:rsidRPr="00991883" w:rsidRDefault="00C96584" w:rsidP="00991883">
      <w:pPr>
        <w:contextualSpacing/>
        <w:rPr>
          <w:rFonts w:ascii="Consolas" w:hAnsi="Consolas" w:cs="Consolas"/>
        </w:rPr>
      </w:pPr>
      <w:r w:rsidRPr="00991883">
        <w:rPr>
          <w:rFonts w:ascii="Consolas" w:hAnsi="Consolas" w:cs="Consolas"/>
        </w:rPr>
        <w:lastRenderedPageBreak/>
        <w:t>CES_HELP_TEXT = u"Hier können Sie eine neue Mitarbeiterdatensatz erstellen. Füllen Sie die Felder aus und klicken Sie auf 'einreichenn', um dies zu tun."</w:t>
      </w:r>
    </w:p>
    <w:p w:rsidR="00C96584" w:rsidRPr="00991883" w:rsidRDefault="00C96584" w:rsidP="00991883">
      <w:pPr>
        <w:contextualSpacing/>
        <w:rPr>
          <w:rFonts w:ascii="Consolas" w:hAnsi="Consolas" w:cs="Consolas"/>
        </w:rPr>
      </w:pPr>
      <w:r w:rsidRPr="00991883">
        <w:rPr>
          <w:rFonts w:ascii="Consolas" w:hAnsi="Consolas" w:cs="Consolas"/>
        </w:rPr>
        <w:t>CES_NAME_TEXT = u"Name"</w:t>
      </w:r>
    </w:p>
    <w:p w:rsidR="00C96584" w:rsidRPr="00991883" w:rsidRDefault="00C96584" w:rsidP="00991883">
      <w:pPr>
        <w:contextualSpacing/>
        <w:rPr>
          <w:rFonts w:ascii="Consolas" w:hAnsi="Consolas" w:cs="Consolas"/>
        </w:rPr>
      </w:pPr>
      <w:r w:rsidRPr="00991883">
        <w:rPr>
          <w:rFonts w:ascii="Consolas" w:hAnsi="Consolas" w:cs="Consolas"/>
        </w:rPr>
        <w:t>CES_NAME_HELP_TEXT = u"Dies ist den Namen des Mitarbeiters - Vorname &amp; Name"</w:t>
      </w:r>
    </w:p>
    <w:p w:rsidR="00C96584" w:rsidRPr="00991883" w:rsidRDefault="00C96584" w:rsidP="00991883">
      <w:pPr>
        <w:contextualSpacing/>
        <w:rPr>
          <w:rFonts w:ascii="Consolas" w:hAnsi="Consolas" w:cs="Consolas"/>
        </w:rPr>
      </w:pPr>
      <w:r w:rsidRPr="00991883">
        <w:rPr>
          <w:rFonts w:ascii="Consolas" w:hAnsi="Consolas" w:cs="Consolas"/>
        </w:rPr>
        <w:t>CES_SALARY_TEXT = u"Gehalt"</w:t>
      </w:r>
    </w:p>
    <w:p w:rsidR="00C96584" w:rsidRPr="00991883" w:rsidRDefault="00C96584" w:rsidP="00991883">
      <w:pPr>
        <w:contextualSpacing/>
        <w:rPr>
          <w:rFonts w:ascii="Consolas" w:hAnsi="Consolas" w:cs="Consolas"/>
        </w:rPr>
      </w:pPr>
      <w:r w:rsidRPr="00991883">
        <w:rPr>
          <w:rFonts w:ascii="Consolas" w:hAnsi="Consolas" w:cs="Consolas"/>
        </w:rPr>
        <w:t>CES_SALARY_HELP_TEXT = u"Dies ist die Mitarbeiter-Gehalt pro Jahr (nur eine Nummer: 23000)"</w:t>
      </w:r>
    </w:p>
    <w:p w:rsidR="00C96584" w:rsidRPr="00991883" w:rsidRDefault="00C96584" w:rsidP="00991883">
      <w:pPr>
        <w:contextualSpacing/>
        <w:rPr>
          <w:rFonts w:ascii="Consolas" w:hAnsi="Consolas" w:cs="Consolas"/>
        </w:rPr>
      </w:pPr>
      <w:r w:rsidRPr="00991883">
        <w:rPr>
          <w:rFonts w:ascii="Consolas" w:hAnsi="Consolas" w:cs="Consolas"/>
        </w:rPr>
        <w:t>CES_SUBMIT_BUTTON_TEXT = u"einreichen"</w:t>
      </w:r>
    </w:p>
    <w:p w:rsidR="00C96584" w:rsidRPr="00991883" w:rsidRDefault="00C96584" w:rsidP="00991883">
      <w:pPr>
        <w:contextualSpacing/>
        <w:rPr>
          <w:rFonts w:ascii="Consolas" w:hAnsi="Consolas" w:cs="Consolas"/>
        </w:rPr>
      </w:pPr>
      <w:r w:rsidRPr="00991883">
        <w:rPr>
          <w:rFonts w:ascii="Consolas" w:hAnsi="Consolas" w:cs="Consolas"/>
        </w:rPr>
        <w:t>EMP_DEPARTMENT_LABEL_TEXT = u'Mitarbeiter Abteilung'</w:t>
      </w:r>
    </w:p>
    <w:p w:rsidR="00C96584" w:rsidRPr="00991883" w:rsidRDefault="00C96584" w:rsidP="00991883">
      <w:pPr>
        <w:contextualSpacing/>
        <w:rPr>
          <w:rFonts w:ascii="Consolas" w:hAnsi="Consolas" w:cs="Consolas"/>
        </w:rPr>
      </w:pPr>
      <w:r w:rsidRPr="00991883">
        <w:rPr>
          <w:rFonts w:ascii="Consolas" w:hAnsi="Consolas" w:cs="Consolas"/>
        </w:rPr>
        <w:t>EMP_DEPARTMENT_LABEL_TWO_TEXT = u'Erneute Abteilung'</w:t>
      </w:r>
    </w:p>
    <w:p w:rsidR="00C96584" w:rsidRPr="00991883" w:rsidRDefault="00C96584" w:rsidP="00991883">
      <w:pPr>
        <w:contextualSpacing/>
        <w:rPr>
          <w:rFonts w:ascii="Consolas" w:hAnsi="Consolas" w:cs="Consolas"/>
        </w:rPr>
      </w:pPr>
      <w:r w:rsidRPr="00991883">
        <w:rPr>
          <w:rFonts w:ascii="Consolas" w:hAnsi="Consolas" w:cs="Consolas"/>
        </w:rPr>
        <w:t>EMP_DEPARTMENT_MISMATCH_TEXT = u"Der Mitarbeiter Abteilungen nicht überein."</w:t>
      </w:r>
    </w:p>
    <w:p w:rsidR="00C96584" w:rsidRPr="00991883" w:rsidRDefault="00C96584" w:rsidP="00991883">
      <w:pPr>
        <w:contextualSpacing/>
        <w:rPr>
          <w:rFonts w:ascii="Consolas" w:hAnsi="Consolas" w:cs="Consolas"/>
        </w:rPr>
      </w:pPr>
      <w:r w:rsidRPr="00991883">
        <w:rPr>
          <w:rFonts w:ascii="Consolas" w:hAnsi="Consolas" w:cs="Consolas"/>
        </w:rPr>
        <w:t>EMP_DOB_INVALID_TEXT = u"Bitte geben Sie eine gültige DOB."</w:t>
      </w:r>
    </w:p>
    <w:p w:rsidR="00C96584" w:rsidRPr="00991883" w:rsidRDefault="00C96584" w:rsidP="00991883">
      <w:pPr>
        <w:contextualSpacing/>
        <w:rPr>
          <w:rFonts w:ascii="Consolas" w:hAnsi="Consolas" w:cs="Consolas"/>
        </w:rPr>
      </w:pPr>
      <w:r w:rsidRPr="00991883">
        <w:rPr>
          <w:rFonts w:ascii="Consolas" w:hAnsi="Consolas" w:cs="Consolas"/>
        </w:rPr>
        <w:t>EMP_DOB_LABEL_TEXT = u'Mitarbeiter DOB (TT/MM/JJJJ)'</w:t>
      </w:r>
    </w:p>
    <w:p w:rsidR="00C96584" w:rsidRPr="00991883" w:rsidRDefault="00C96584" w:rsidP="00991883">
      <w:pPr>
        <w:contextualSpacing/>
        <w:rPr>
          <w:rFonts w:ascii="Consolas" w:hAnsi="Consolas" w:cs="Consolas"/>
        </w:rPr>
      </w:pPr>
      <w:r w:rsidRPr="00991883">
        <w:rPr>
          <w:rFonts w:ascii="Consolas" w:hAnsi="Consolas" w:cs="Consolas"/>
        </w:rPr>
        <w:t>EMP_DOB_LABEL_TWO_TEXT = u'Erneute DOB (TT/MM/JJJJ)'</w:t>
      </w:r>
    </w:p>
    <w:p w:rsidR="00C96584" w:rsidRPr="00991883" w:rsidRDefault="00C96584" w:rsidP="00991883">
      <w:pPr>
        <w:contextualSpacing/>
        <w:rPr>
          <w:rFonts w:ascii="Consolas" w:hAnsi="Consolas" w:cs="Consolas"/>
        </w:rPr>
      </w:pPr>
      <w:r w:rsidRPr="00991883">
        <w:rPr>
          <w:rFonts w:ascii="Consolas" w:hAnsi="Consolas" w:cs="Consolas"/>
        </w:rPr>
        <w:t>EMP_DOB_MISMATCH_TEXT = u"Der Mitarbeiter DOB nicht überein."</w:t>
      </w:r>
    </w:p>
    <w:p w:rsidR="00C96584" w:rsidRPr="00991883" w:rsidRDefault="00C96584" w:rsidP="00991883">
      <w:pPr>
        <w:contextualSpacing/>
        <w:rPr>
          <w:rFonts w:ascii="Consolas" w:hAnsi="Consolas" w:cs="Consolas"/>
        </w:rPr>
      </w:pPr>
      <w:r w:rsidRPr="00991883">
        <w:rPr>
          <w:rFonts w:ascii="Consolas" w:hAnsi="Consolas" w:cs="Consolas"/>
        </w:rPr>
        <w:t>EMP_GENDER_INVALID_TEXT = u"Bitte geben Sie eine gültige Geschlecht."</w:t>
      </w:r>
    </w:p>
    <w:p w:rsidR="00C96584" w:rsidRPr="00991883" w:rsidRDefault="00C96584" w:rsidP="00991883">
      <w:pPr>
        <w:contextualSpacing/>
        <w:rPr>
          <w:rFonts w:ascii="Consolas" w:hAnsi="Consolas" w:cs="Consolas"/>
        </w:rPr>
      </w:pPr>
      <w:r w:rsidRPr="00991883">
        <w:rPr>
          <w:rFonts w:ascii="Consolas" w:hAnsi="Consolas" w:cs="Consolas"/>
        </w:rPr>
        <w:t>EMP_GENDER_LABEL_TEXT = u'Mitarbeiter Geschlecht'</w:t>
      </w:r>
    </w:p>
    <w:p w:rsidR="00C96584" w:rsidRPr="00991883" w:rsidRDefault="00C96584" w:rsidP="00991883">
      <w:pPr>
        <w:contextualSpacing/>
        <w:rPr>
          <w:rFonts w:ascii="Consolas" w:hAnsi="Consolas" w:cs="Consolas"/>
        </w:rPr>
      </w:pPr>
      <w:r w:rsidRPr="00991883">
        <w:rPr>
          <w:rFonts w:ascii="Consolas" w:hAnsi="Consolas" w:cs="Consolas"/>
        </w:rPr>
        <w:t>EMP_GENDER_LABEL_TWO_TEXT = u'Erneute Geschlecht'</w:t>
      </w:r>
    </w:p>
    <w:p w:rsidR="00C96584" w:rsidRPr="00991883" w:rsidRDefault="00C96584" w:rsidP="00991883">
      <w:pPr>
        <w:contextualSpacing/>
        <w:rPr>
          <w:rFonts w:ascii="Consolas" w:hAnsi="Consolas" w:cs="Consolas"/>
        </w:rPr>
      </w:pPr>
      <w:r w:rsidRPr="00991883">
        <w:rPr>
          <w:rFonts w:ascii="Consolas" w:hAnsi="Consolas" w:cs="Consolas"/>
        </w:rPr>
        <w:t>EMP_GENDER_MISMATCH_TEXT = u"Der Mitarbeiter Genders nicht überein."</w:t>
      </w:r>
    </w:p>
    <w:p w:rsidR="00C96584" w:rsidRPr="00991883" w:rsidRDefault="00C96584" w:rsidP="00991883">
      <w:pPr>
        <w:contextualSpacing/>
        <w:rPr>
          <w:rFonts w:ascii="Consolas" w:hAnsi="Consolas" w:cs="Consolas"/>
        </w:rPr>
      </w:pPr>
      <w:r w:rsidRPr="00991883">
        <w:rPr>
          <w:rFonts w:ascii="Consolas" w:hAnsi="Consolas" w:cs="Consolas"/>
        </w:rPr>
        <w:t>EMP_NAME_LABEL_TEXT = u'Name des Mitarbeiters'</w:t>
      </w:r>
    </w:p>
    <w:p w:rsidR="00C96584" w:rsidRPr="00991883" w:rsidRDefault="00C96584" w:rsidP="00991883">
      <w:pPr>
        <w:contextualSpacing/>
        <w:rPr>
          <w:rFonts w:ascii="Consolas" w:hAnsi="Consolas" w:cs="Consolas"/>
        </w:rPr>
      </w:pPr>
      <w:r w:rsidRPr="00991883">
        <w:rPr>
          <w:rFonts w:ascii="Consolas" w:hAnsi="Consolas" w:cs="Consolas"/>
        </w:rPr>
        <w:t>EMP_NAME_LABEL_TWO_TEXT = u'Erneute Namens'</w:t>
      </w:r>
    </w:p>
    <w:p w:rsidR="00C96584" w:rsidRPr="00991883" w:rsidRDefault="00C96584" w:rsidP="00991883">
      <w:pPr>
        <w:contextualSpacing/>
        <w:rPr>
          <w:rFonts w:ascii="Consolas" w:hAnsi="Consolas" w:cs="Consolas"/>
        </w:rPr>
      </w:pPr>
      <w:r w:rsidRPr="00991883">
        <w:rPr>
          <w:rFonts w:ascii="Consolas" w:hAnsi="Consolas" w:cs="Consolas"/>
        </w:rPr>
        <w:t>EMP_NAME_MISMATCH_TEXT = u"Die Mitarbeiternamen stimmen nicht überein."</w:t>
      </w:r>
    </w:p>
    <w:p w:rsidR="00C96584" w:rsidRPr="00991883" w:rsidRDefault="00C96584" w:rsidP="00991883">
      <w:pPr>
        <w:contextualSpacing/>
        <w:rPr>
          <w:rFonts w:ascii="Consolas" w:hAnsi="Consolas" w:cs="Consolas"/>
        </w:rPr>
      </w:pPr>
      <w:r w:rsidRPr="00991883">
        <w:rPr>
          <w:rFonts w:ascii="Consolas" w:hAnsi="Consolas" w:cs="Consolas"/>
        </w:rPr>
        <w:t>EMP_SALARY_INVALID_TEXT = u"Bitte geben Sie eine gültige Gehalt."</w:t>
      </w:r>
    </w:p>
    <w:p w:rsidR="00C96584" w:rsidRPr="00991883" w:rsidRDefault="00C96584" w:rsidP="00991883">
      <w:pPr>
        <w:contextualSpacing/>
        <w:rPr>
          <w:rFonts w:ascii="Consolas" w:hAnsi="Consolas" w:cs="Consolas"/>
        </w:rPr>
      </w:pPr>
      <w:r w:rsidRPr="00991883">
        <w:rPr>
          <w:rFonts w:ascii="Consolas" w:hAnsi="Consolas" w:cs="Consolas"/>
        </w:rPr>
        <w:t>EMP_SALARY_LABEL_TEXT = u'Mitarbeiter Gehalts'</w:t>
      </w:r>
    </w:p>
    <w:p w:rsidR="00C96584" w:rsidRPr="00991883" w:rsidRDefault="00C96584" w:rsidP="00991883">
      <w:pPr>
        <w:contextualSpacing/>
        <w:rPr>
          <w:rFonts w:ascii="Consolas" w:hAnsi="Consolas" w:cs="Consolas"/>
        </w:rPr>
      </w:pPr>
      <w:r w:rsidRPr="00991883">
        <w:rPr>
          <w:rFonts w:ascii="Consolas" w:hAnsi="Consolas" w:cs="Consolas"/>
        </w:rPr>
        <w:t>EMP_SALARY_LABEL_TWO_TEXT = u'Erneute Gehalts'</w:t>
      </w:r>
    </w:p>
    <w:p w:rsidR="00C96584" w:rsidRPr="00991883" w:rsidRDefault="00C96584" w:rsidP="00991883">
      <w:pPr>
        <w:contextualSpacing/>
        <w:rPr>
          <w:rFonts w:ascii="Consolas" w:hAnsi="Consolas" w:cs="Consolas"/>
        </w:rPr>
      </w:pPr>
      <w:r w:rsidRPr="00991883">
        <w:rPr>
          <w:rFonts w:ascii="Consolas" w:hAnsi="Consolas" w:cs="Consolas"/>
        </w:rPr>
        <w:t>EMP_SALARY_MISMATCH_TEXT = u"Die Gehälter der Beschäftigten nicht überein."</w:t>
      </w:r>
    </w:p>
    <w:p w:rsidR="00C96584" w:rsidRPr="00991883" w:rsidRDefault="00C96584" w:rsidP="00991883">
      <w:pPr>
        <w:contextualSpacing/>
        <w:rPr>
          <w:rFonts w:ascii="Consolas" w:hAnsi="Consolas" w:cs="Consolas"/>
        </w:rPr>
      </w:pPr>
      <w:r w:rsidRPr="00991883">
        <w:rPr>
          <w:rFonts w:ascii="Consolas" w:hAnsi="Consolas" w:cs="Consolas"/>
        </w:rPr>
        <w:t>NO_EMP_DEPARTMENT_TEXT = u"Bitte eingeben / Bestätigen des Mitarbeiters Abteilung."</w:t>
      </w:r>
    </w:p>
    <w:p w:rsidR="00C96584" w:rsidRPr="00991883" w:rsidRDefault="00C96584" w:rsidP="00991883">
      <w:pPr>
        <w:contextualSpacing/>
        <w:rPr>
          <w:rFonts w:ascii="Consolas" w:hAnsi="Consolas" w:cs="Consolas"/>
        </w:rPr>
      </w:pPr>
      <w:r w:rsidRPr="00991883">
        <w:rPr>
          <w:rFonts w:ascii="Consolas" w:hAnsi="Consolas" w:cs="Consolas"/>
        </w:rPr>
        <w:t>NO_EMP_DOB_TEXT = u"Bitte eingeben / Bestätigen des Mitarbeiters DOB"</w:t>
      </w:r>
    </w:p>
    <w:p w:rsidR="00C96584" w:rsidRPr="00991883" w:rsidRDefault="00C96584" w:rsidP="00991883">
      <w:pPr>
        <w:contextualSpacing/>
        <w:rPr>
          <w:rFonts w:ascii="Consolas" w:hAnsi="Consolas" w:cs="Consolas"/>
        </w:rPr>
      </w:pPr>
      <w:r w:rsidRPr="00991883">
        <w:rPr>
          <w:rFonts w:ascii="Consolas" w:hAnsi="Consolas" w:cs="Consolas"/>
        </w:rPr>
        <w:t>NO_EMP_GENDER_TEXT = u"Bitte eingeben / Bestätigen des Arbeitnehmers Geschlecht."</w:t>
      </w:r>
    </w:p>
    <w:p w:rsidR="00C96584" w:rsidRPr="00991883" w:rsidRDefault="00C96584" w:rsidP="00991883">
      <w:pPr>
        <w:contextualSpacing/>
        <w:rPr>
          <w:rFonts w:ascii="Consolas" w:hAnsi="Consolas" w:cs="Consolas"/>
        </w:rPr>
      </w:pPr>
      <w:r w:rsidRPr="00991883">
        <w:rPr>
          <w:rFonts w:ascii="Consolas" w:hAnsi="Consolas" w:cs="Consolas"/>
        </w:rPr>
        <w:t>NO_EMP_NAME_TEXT = u"Bitte eingeben / bestätigen den Namen des Mitarbeiters."</w:t>
      </w:r>
    </w:p>
    <w:p w:rsidR="00C96584" w:rsidRPr="00991883" w:rsidRDefault="00C96584" w:rsidP="00991883">
      <w:pPr>
        <w:contextualSpacing/>
        <w:rPr>
          <w:rFonts w:ascii="Consolas" w:hAnsi="Consolas" w:cs="Consolas"/>
        </w:rPr>
      </w:pPr>
      <w:r w:rsidRPr="00991883">
        <w:rPr>
          <w:rFonts w:ascii="Consolas" w:hAnsi="Consolas" w:cs="Consolas"/>
        </w:rPr>
        <w:t>NO_EMP_SALARY_TEXT = u"Bitte eingeben / Bestätigen des Mitarbeiters Gehalt."</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#Dropdown Menus</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DROPDOWN_BACK_TEXT = u"Zurück"</w:t>
      </w:r>
    </w:p>
    <w:p w:rsidR="00C96584" w:rsidRPr="00991883" w:rsidRDefault="00C96584" w:rsidP="00991883">
      <w:pPr>
        <w:contextualSpacing/>
        <w:rPr>
          <w:rFonts w:ascii="Consolas" w:hAnsi="Consolas" w:cs="Consolas"/>
        </w:rPr>
      </w:pPr>
      <w:r w:rsidRPr="00991883">
        <w:rPr>
          <w:rFonts w:ascii="Consolas" w:hAnsi="Consolas" w:cs="Consolas"/>
        </w:rPr>
        <w:t>DROPDOWN_FILE_TEXT = u"Datei"</w:t>
      </w:r>
    </w:p>
    <w:p w:rsidR="00C96584" w:rsidRPr="00991883" w:rsidRDefault="00C96584" w:rsidP="00991883">
      <w:pPr>
        <w:contextualSpacing/>
        <w:rPr>
          <w:rFonts w:ascii="Consolas" w:hAnsi="Consolas" w:cs="Consolas"/>
        </w:rPr>
      </w:pPr>
      <w:r w:rsidRPr="00991883">
        <w:rPr>
          <w:rFonts w:ascii="Consolas" w:hAnsi="Consolas" w:cs="Consolas"/>
        </w:rPr>
        <w:t>DROPDOWN_HELP_TEXT = u"Hilfe"</w:t>
      </w:r>
    </w:p>
    <w:p w:rsidR="00C96584" w:rsidRPr="00991883" w:rsidRDefault="00C96584" w:rsidP="00991883">
      <w:pPr>
        <w:contextualSpacing/>
        <w:rPr>
          <w:rFonts w:ascii="Consolas" w:hAnsi="Consolas" w:cs="Consolas"/>
        </w:rPr>
      </w:pPr>
      <w:r w:rsidRPr="00991883">
        <w:rPr>
          <w:rFonts w:ascii="Consolas" w:hAnsi="Consolas" w:cs="Consolas"/>
        </w:rPr>
        <w:t>DROPDOWN_LOGOUT_TEXT = u"Abmelden"</w:t>
      </w:r>
    </w:p>
    <w:p w:rsidR="00C96584" w:rsidRPr="00991883" w:rsidRDefault="00C96584" w:rsidP="00991883">
      <w:pPr>
        <w:contextualSpacing/>
        <w:rPr>
          <w:rFonts w:ascii="Consolas" w:hAnsi="Consolas" w:cs="Consolas"/>
        </w:rPr>
      </w:pPr>
      <w:r w:rsidRPr="00991883">
        <w:rPr>
          <w:rFonts w:ascii="Consolas" w:hAnsi="Consolas" w:cs="Consolas"/>
        </w:rPr>
        <w:t>DROPDOWN_QUIT_TEXT = u"Verlassen"</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#InitSetupPopup</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ADMIN_PASS_CREATION_HELP_TEXT = u"Bitte erstellen Sie ein Administrator-Passwort. Dies wird verwendet, um sensible Operationen im Programm durchzuführen."</w:t>
      </w:r>
    </w:p>
    <w:p w:rsidR="00C96584" w:rsidRPr="00991883" w:rsidRDefault="00C96584" w:rsidP="00991883">
      <w:pPr>
        <w:contextualSpacing/>
        <w:rPr>
          <w:rFonts w:ascii="Consolas" w:hAnsi="Consolas" w:cs="Consolas"/>
        </w:rPr>
      </w:pPr>
      <w:r w:rsidRPr="00991883">
        <w:rPr>
          <w:rFonts w:ascii="Consolas" w:hAnsi="Consolas" w:cs="Consolas"/>
        </w:rPr>
        <w:t>CREATE_ADMIN_PASS_TEXT = u"Bitte erstellen Sie ein Administrator-Passwort."</w:t>
      </w:r>
    </w:p>
    <w:p w:rsidR="00C96584" w:rsidRPr="00991883" w:rsidRDefault="00C96584" w:rsidP="00991883">
      <w:pPr>
        <w:contextualSpacing/>
        <w:rPr>
          <w:rFonts w:ascii="Consolas" w:hAnsi="Consolas" w:cs="Consolas"/>
        </w:rPr>
      </w:pPr>
      <w:r w:rsidRPr="00991883">
        <w:rPr>
          <w:rFonts w:ascii="Consolas" w:hAnsi="Consolas" w:cs="Consolas"/>
        </w:rPr>
        <w:t>ENTER_ADMIN_PASS_TEXT = u'Geben Sie einen Administrator-Passwort'</w:t>
      </w:r>
    </w:p>
    <w:p w:rsidR="00C96584" w:rsidRPr="00991883" w:rsidRDefault="00C96584" w:rsidP="00991883">
      <w:pPr>
        <w:contextualSpacing/>
        <w:rPr>
          <w:rFonts w:ascii="Consolas" w:hAnsi="Consolas" w:cs="Consolas"/>
        </w:rPr>
      </w:pPr>
      <w:r w:rsidRPr="00991883">
        <w:rPr>
          <w:rFonts w:ascii="Consolas" w:hAnsi="Consolas" w:cs="Consolas"/>
        </w:rPr>
        <w:t>PASS_DIGIT_TEXT = u"Ihr Passwort muss mindestens 1 Ziffer enthalten."</w:t>
      </w:r>
    </w:p>
    <w:p w:rsidR="00C96584" w:rsidRPr="00991883" w:rsidRDefault="00C96584" w:rsidP="00991883">
      <w:pPr>
        <w:contextualSpacing/>
        <w:rPr>
          <w:rFonts w:ascii="Consolas" w:hAnsi="Consolas" w:cs="Consolas"/>
        </w:rPr>
      </w:pPr>
      <w:r w:rsidRPr="00991883">
        <w:rPr>
          <w:rFonts w:ascii="Consolas" w:hAnsi="Consolas" w:cs="Consolas"/>
        </w:rPr>
        <w:t>PASS_LOWERCASE_TEXT = u"Ihr Passwort muss mindestens 1 Kleinbuchstaben enthalten."</w:t>
      </w:r>
    </w:p>
    <w:p w:rsidR="00C96584" w:rsidRPr="00991883" w:rsidRDefault="00C96584" w:rsidP="00991883">
      <w:pPr>
        <w:contextualSpacing/>
        <w:rPr>
          <w:rFonts w:ascii="Consolas" w:hAnsi="Consolas" w:cs="Consolas"/>
        </w:rPr>
      </w:pPr>
      <w:r w:rsidRPr="00991883">
        <w:rPr>
          <w:rFonts w:ascii="Consolas" w:hAnsi="Consolas" w:cs="Consolas"/>
        </w:rPr>
        <w:t>PASS_MISMATCH_TEXT = u"Die Felder Passwort stimmen nicht überein."</w:t>
      </w:r>
    </w:p>
    <w:p w:rsidR="00C96584" w:rsidRPr="00991883" w:rsidRDefault="00C96584" w:rsidP="00991883">
      <w:pPr>
        <w:contextualSpacing/>
        <w:rPr>
          <w:rFonts w:ascii="Consolas" w:hAnsi="Consolas" w:cs="Consolas"/>
        </w:rPr>
      </w:pPr>
      <w:r w:rsidRPr="00991883">
        <w:rPr>
          <w:rFonts w:ascii="Consolas" w:hAnsi="Consolas" w:cs="Consolas"/>
        </w:rPr>
        <w:t>PASS_TOO_SHORT_TEXT = u"Ihr Passwort muss mindestens 8 Zeichen enthalten."</w:t>
      </w:r>
    </w:p>
    <w:p w:rsidR="00C96584" w:rsidRPr="00991883" w:rsidRDefault="00C96584" w:rsidP="00991883">
      <w:pPr>
        <w:contextualSpacing/>
        <w:rPr>
          <w:rFonts w:ascii="Consolas" w:hAnsi="Consolas" w:cs="Consolas"/>
        </w:rPr>
      </w:pPr>
      <w:r w:rsidRPr="00991883">
        <w:rPr>
          <w:rFonts w:ascii="Consolas" w:hAnsi="Consolas" w:cs="Consolas"/>
        </w:rPr>
        <w:t>PASS_UPPERCASE_TEXT = u"Ihr Passwort muss mindestens 1 Großbuchstaben enthalten."</w:t>
      </w:r>
    </w:p>
    <w:p w:rsidR="00C96584" w:rsidRPr="00991883" w:rsidRDefault="00C96584" w:rsidP="00991883">
      <w:pPr>
        <w:contextualSpacing/>
        <w:rPr>
          <w:rFonts w:ascii="Consolas" w:hAnsi="Consolas" w:cs="Consolas"/>
        </w:rPr>
      </w:pPr>
      <w:r w:rsidRPr="00991883">
        <w:rPr>
          <w:rFonts w:ascii="Consolas" w:hAnsi="Consolas" w:cs="Consolas"/>
        </w:rPr>
        <w:t>REENTER_ADMIN_PASS_TEXT = u'Administrator-Passwort erneut eingeben'</w:t>
      </w:r>
    </w:p>
    <w:p w:rsidR="00C96584" w:rsidRPr="00991883" w:rsidRDefault="00C96584" w:rsidP="00991883">
      <w:pPr>
        <w:contextualSpacing/>
        <w:rPr>
          <w:rFonts w:ascii="Consolas" w:hAnsi="Consolas" w:cs="Consolas"/>
        </w:rPr>
      </w:pPr>
      <w:r w:rsidRPr="00991883">
        <w:rPr>
          <w:rFonts w:ascii="Consolas" w:hAnsi="Consolas" w:cs="Consolas"/>
        </w:rPr>
        <w:t>SUBMIT_BUTTON_TEXT = u"Einreichen"</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#LoginForm</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FORGOTTEN_PASS_BUTTON_TEXT = u"Passwort vergessen"</w:t>
      </w:r>
    </w:p>
    <w:p w:rsidR="00C96584" w:rsidRPr="00991883" w:rsidRDefault="00C96584" w:rsidP="00991883">
      <w:pPr>
        <w:contextualSpacing/>
        <w:rPr>
          <w:rFonts w:ascii="Consolas" w:hAnsi="Consolas" w:cs="Consolas"/>
        </w:rPr>
      </w:pPr>
      <w:r w:rsidRPr="00991883">
        <w:rPr>
          <w:rFonts w:ascii="Consolas" w:hAnsi="Consolas" w:cs="Consolas"/>
        </w:rPr>
        <w:t>INVALID_LOGIN_TEXT = u"Benutzername / Kennwort ungültig"</w:t>
      </w:r>
    </w:p>
    <w:p w:rsidR="00C96584" w:rsidRPr="00991883" w:rsidRDefault="00C96584" w:rsidP="00991883">
      <w:pPr>
        <w:contextualSpacing/>
        <w:rPr>
          <w:rFonts w:ascii="Consolas" w:hAnsi="Consolas" w:cs="Consolas"/>
        </w:rPr>
      </w:pPr>
      <w:r w:rsidRPr="00991883">
        <w:rPr>
          <w:rFonts w:ascii="Consolas" w:hAnsi="Consolas" w:cs="Consolas"/>
        </w:rPr>
        <w:t>LOGIN_BUTTON_TEXT = u"Login"</w:t>
      </w:r>
    </w:p>
    <w:p w:rsidR="00C96584" w:rsidRPr="00991883" w:rsidRDefault="00C96584" w:rsidP="00991883">
      <w:pPr>
        <w:contextualSpacing/>
        <w:rPr>
          <w:rFonts w:ascii="Consolas" w:hAnsi="Consolas" w:cs="Consolas"/>
        </w:rPr>
      </w:pPr>
      <w:r w:rsidRPr="00991883">
        <w:rPr>
          <w:rFonts w:ascii="Consolas" w:hAnsi="Consolas" w:cs="Consolas"/>
        </w:rPr>
        <w:t>LOGIN_HELP_TEXT = u"Von hier aus können Sie in Ihre Mitarbeiter-Account einloggen. Beide Benutzernamen, Passwörter und Kleinschreibung. Um die Software zu nutzen, müssen Sie ein Konto erstellen."</w:t>
      </w:r>
    </w:p>
    <w:p w:rsidR="00C96584" w:rsidRPr="00991883" w:rsidRDefault="00C96584" w:rsidP="00991883">
      <w:pPr>
        <w:contextualSpacing/>
        <w:rPr>
          <w:rFonts w:ascii="Consolas" w:hAnsi="Consolas" w:cs="Consolas"/>
        </w:rPr>
      </w:pPr>
      <w:r w:rsidRPr="00991883">
        <w:rPr>
          <w:rFonts w:ascii="Consolas" w:hAnsi="Consolas" w:cs="Consolas"/>
        </w:rPr>
        <w:t>PASSWORD_LABEL_TEXT = u"Passwort"</w:t>
      </w:r>
    </w:p>
    <w:p w:rsidR="00C96584" w:rsidRPr="00991883" w:rsidRDefault="00C96584" w:rsidP="00991883">
      <w:pPr>
        <w:contextualSpacing/>
        <w:rPr>
          <w:rFonts w:ascii="Consolas" w:hAnsi="Consolas" w:cs="Consolas"/>
        </w:rPr>
      </w:pPr>
      <w:r w:rsidRPr="00991883">
        <w:rPr>
          <w:rFonts w:ascii="Consolas" w:hAnsi="Consolas" w:cs="Consolas"/>
        </w:rPr>
        <w:t>REGISTER_BUTTON_TEXT = u"Registrieren Neuer Mitarbeiter Konto"</w:t>
      </w:r>
    </w:p>
    <w:p w:rsidR="00C96584" w:rsidRPr="00991883" w:rsidRDefault="00C96584" w:rsidP="00991883">
      <w:pPr>
        <w:contextualSpacing/>
        <w:rPr>
          <w:rFonts w:ascii="Consolas" w:hAnsi="Consolas" w:cs="Consolas"/>
        </w:rPr>
      </w:pPr>
      <w:r w:rsidRPr="00991883">
        <w:rPr>
          <w:rFonts w:ascii="Consolas" w:hAnsi="Consolas" w:cs="Consolas"/>
        </w:rPr>
        <w:t>TITLE_LABEL_LEFT_TEXT = u" Mitarbeiter \nTracker "</w:t>
      </w:r>
    </w:p>
    <w:p w:rsidR="00C96584" w:rsidRPr="00991883" w:rsidRDefault="00C96584" w:rsidP="00991883">
      <w:pPr>
        <w:contextualSpacing/>
        <w:rPr>
          <w:rFonts w:ascii="Consolas" w:hAnsi="Consolas" w:cs="Consolas"/>
        </w:rPr>
      </w:pPr>
      <w:r w:rsidRPr="00991883">
        <w:rPr>
          <w:rFonts w:ascii="Consolas" w:hAnsi="Consolas" w:cs="Consolas"/>
        </w:rPr>
        <w:t>TITLE_LABEL_RIGHT_TEXT = u"\nALPHA"</w:t>
      </w:r>
    </w:p>
    <w:p w:rsidR="00C96584" w:rsidRPr="00991883" w:rsidRDefault="00C96584" w:rsidP="00991883">
      <w:pPr>
        <w:contextualSpacing/>
        <w:rPr>
          <w:rFonts w:ascii="Consolas" w:hAnsi="Consolas" w:cs="Consolas"/>
        </w:rPr>
      </w:pPr>
      <w:r w:rsidRPr="00991883">
        <w:rPr>
          <w:rFonts w:ascii="Consolas" w:hAnsi="Consolas" w:cs="Consolas"/>
        </w:rPr>
        <w:t>USERNAME_LABEL_TEXT = u"Benutzername"</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#MainScreen</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EMP_MENU_AMEND_TEXT = u"Änderung eines Feld in einem Datensatz"</w:t>
      </w:r>
    </w:p>
    <w:p w:rsidR="00C96584" w:rsidRPr="00991883" w:rsidRDefault="00C96584" w:rsidP="00991883">
      <w:pPr>
        <w:contextualSpacing/>
        <w:rPr>
          <w:rFonts w:ascii="Consolas" w:hAnsi="Consolas" w:cs="Consolas"/>
        </w:rPr>
      </w:pPr>
      <w:r w:rsidRPr="00991883">
        <w:rPr>
          <w:rFonts w:ascii="Consolas" w:hAnsi="Consolas" w:cs="Consolas"/>
        </w:rPr>
        <w:t>EMP_MENU_CREATE_TEXT = u"Neue Mitarbeiterdatensatz"</w:t>
      </w:r>
    </w:p>
    <w:p w:rsidR="00C96584" w:rsidRPr="00991883" w:rsidRDefault="00C96584" w:rsidP="00991883">
      <w:pPr>
        <w:contextualSpacing/>
        <w:rPr>
          <w:rFonts w:ascii="Consolas" w:hAnsi="Consolas" w:cs="Consolas"/>
        </w:rPr>
      </w:pPr>
      <w:r w:rsidRPr="00991883">
        <w:rPr>
          <w:rFonts w:ascii="Consolas" w:hAnsi="Consolas" w:cs="Consolas"/>
        </w:rPr>
        <w:t>EMP_MENU_DELETE_TEXT = u"Löschen eines Mitarbeiterdatensatz"</w:t>
      </w:r>
    </w:p>
    <w:p w:rsidR="00C96584" w:rsidRPr="00991883" w:rsidRDefault="00C96584" w:rsidP="00991883">
      <w:pPr>
        <w:contextualSpacing/>
        <w:rPr>
          <w:rFonts w:ascii="Consolas" w:hAnsi="Consolas" w:cs="Consolas"/>
        </w:rPr>
      </w:pPr>
      <w:r w:rsidRPr="00991883">
        <w:rPr>
          <w:rFonts w:ascii="Consolas" w:hAnsi="Consolas" w:cs="Consolas"/>
        </w:rPr>
        <w:t>EMP_MENU_SEARCH_TEXT = u"Nach einem Mitarbeiter Rekord"</w:t>
      </w:r>
    </w:p>
    <w:p w:rsidR="00C96584" w:rsidRPr="00991883" w:rsidRDefault="00C96584" w:rsidP="00991883">
      <w:pPr>
        <w:contextualSpacing/>
        <w:rPr>
          <w:rFonts w:ascii="Consolas" w:hAnsi="Consolas" w:cs="Consolas"/>
        </w:rPr>
      </w:pPr>
      <w:r w:rsidRPr="00991883">
        <w:rPr>
          <w:rFonts w:ascii="Consolas" w:hAnsi="Consolas" w:cs="Consolas"/>
        </w:rPr>
        <w:t>EMP_SUBMENU_DEPARTMENT_TEXT = u"Abteilung"</w:t>
      </w:r>
    </w:p>
    <w:p w:rsidR="00C96584" w:rsidRPr="00991883" w:rsidRDefault="00C96584" w:rsidP="00991883">
      <w:pPr>
        <w:contextualSpacing/>
        <w:rPr>
          <w:rFonts w:ascii="Consolas" w:hAnsi="Consolas" w:cs="Consolas"/>
        </w:rPr>
      </w:pPr>
      <w:r w:rsidRPr="00991883">
        <w:rPr>
          <w:rFonts w:ascii="Consolas" w:hAnsi="Consolas" w:cs="Consolas"/>
        </w:rPr>
        <w:t>EMP_SUBMENU_DOB_TEXT = u"DOB"</w:t>
      </w:r>
    </w:p>
    <w:p w:rsidR="00C96584" w:rsidRPr="00991883" w:rsidRDefault="00C96584" w:rsidP="00991883">
      <w:pPr>
        <w:contextualSpacing/>
        <w:rPr>
          <w:rFonts w:ascii="Consolas" w:hAnsi="Consolas" w:cs="Consolas"/>
        </w:rPr>
      </w:pPr>
      <w:r w:rsidRPr="00991883">
        <w:rPr>
          <w:rFonts w:ascii="Consolas" w:hAnsi="Consolas" w:cs="Consolas"/>
        </w:rPr>
        <w:t>EMP_SUBMENU_GENDER_TEXT = u"Geschlecht"</w:t>
      </w:r>
    </w:p>
    <w:p w:rsidR="00C96584" w:rsidRPr="00991883" w:rsidRDefault="00C96584" w:rsidP="00991883">
      <w:pPr>
        <w:contextualSpacing/>
        <w:rPr>
          <w:rFonts w:ascii="Consolas" w:hAnsi="Consolas" w:cs="Consolas"/>
        </w:rPr>
      </w:pPr>
      <w:r w:rsidRPr="00991883">
        <w:rPr>
          <w:rFonts w:ascii="Consolas" w:hAnsi="Consolas" w:cs="Consolas"/>
        </w:rPr>
        <w:t>EMP_SUBMENU_NAME_TEXT = u"Name"</w:t>
      </w:r>
    </w:p>
    <w:p w:rsidR="00C96584" w:rsidRPr="00991883" w:rsidRDefault="00C96584" w:rsidP="00991883">
      <w:pPr>
        <w:contextualSpacing/>
        <w:rPr>
          <w:rFonts w:ascii="Consolas" w:hAnsi="Consolas" w:cs="Consolas"/>
        </w:rPr>
      </w:pPr>
      <w:r w:rsidRPr="00991883">
        <w:rPr>
          <w:rFonts w:ascii="Consolas" w:hAnsi="Consolas" w:cs="Consolas"/>
        </w:rPr>
        <w:t>EMP_SUBMENU_SALARY_TEXT = u"Gehalt"</w:t>
      </w:r>
    </w:p>
    <w:p w:rsidR="00C96584" w:rsidRPr="00991883" w:rsidRDefault="00C96584" w:rsidP="00991883">
      <w:pPr>
        <w:contextualSpacing/>
        <w:rPr>
          <w:rFonts w:ascii="Consolas" w:hAnsi="Consolas" w:cs="Consolas"/>
        </w:rPr>
      </w:pPr>
      <w:r w:rsidRPr="00991883">
        <w:rPr>
          <w:rFonts w:ascii="Consolas" w:hAnsi="Consolas" w:cs="Consolas"/>
        </w:rPr>
        <w:t>EXP_MENU_ADD_EXP_TEXT = u"Ausgaben hinzufügen"</w:t>
      </w:r>
    </w:p>
    <w:p w:rsidR="00C96584" w:rsidRPr="00991883" w:rsidRDefault="00C96584" w:rsidP="00991883">
      <w:pPr>
        <w:contextualSpacing/>
        <w:rPr>
          <w:rFonts w:ascii="Consolas" w:hAnsi="Consolas" w:cs="Consolas"/>
        </w:rPr>
      </w:pPr>
      <w:r w:rsidRPr="00991883">
        <w:rPr>
          <w:rFonts w:ascii="Consolas" w:hAnsi="Consolas" w:cs="Consolas"/>
        </w:rPr>
        <w:t>EXP_MENU_DEDUCT_EXP_TEXT = u"Ausgaben abziehen"</w:t>
      </w:r>
    </w:p>
    <w:p w:rsidR="00C96584" w:rsidRPr="00991883" w:rsidRDefault="00C96584" w:rsidP="00991883">
      <w:pPr>
        <w:contextualSpacing/>
        <w:rPr>
          <w:rFonts w:ascii="Consolas" w:hAnsi="Consolas" w:cs="Consolas"/>
        </w:rPr>
      </w:pPr>
      <w:r w:rsidRPr="00991883">
        <w:rPr>
          <w:rFonts w:ascii="Consolas" w:hAnsi="Consolas" w:cs="Consolas"/>
        </w:rPr>
        <w:t>EXP_MENU_TOTAL_TEXT = u"Gesamt"</w:t>
      </w:r>
    </w:p>
    <w:p w:rsidR="00C96584" w:rsidRPr="00991883" w:rsidRDefault="00C96584" w:rsidP="00991883">
      <w:pPr>
        <w:contextualSpacing/>
        <w:rPr>
          <w:rFonts w:ascii="Consolas" w:hAnsi="Consolas" w:cs="Consolas"/>
        </w:rPr>
      </w:pPr>
      <w:r w:rsidRPr="00991883">
        <w:rPr>
          <w:rFonts w:ascii="Consolas" w:hAnsi="Consolas" w:cs="Consolas"/>
        </w:rPr>
        <w:lastRenderedPageBreak/>
        <w:t>EXP_SUBMENU_DAILY_TEXT = u"Täglich"</w:t>
      </w:r>
    </w:p>
    <w:p w:rsidR="00C96584" w:rsidRPr="00991883" w:rsidRDefault="00C96584" w:rsidP="00991883">
      <w:pPr>
        <w:contextualSpacing/>
        <w:rPr>
          <w:rFonts w:ascii="Consolas" w:hAnsi="Consolas" w:cs="Consolas"/>
        </w:rPr>
      </w:pPr>
      <w:r w:rsidRPr="00991883">
        <w:rPr>
          <w:rFonts w:ascii="Consolas" w:hAnsi="Consolas" w:cs="Consolas"/>
        </w:rPr>
        <w:t>EXP_SUBMENU_MONTHLY_TEXT = u"Monatlich"</w:t>
      </w:r>
    </w:p>
    <w:p w:rsidR="00C96584" w:rsidRPr="00991883" w:rsidRDefault="00C96584" w:rsidP="00991883">
      <w:pPr>
        <w:contextualSpacing/>
        <w:rPr>
          <w:rFonts w:ascii="Consolas" w:hAnsi="Consolas" w:cs="Consolas"/>
        </w:rPr>
      </w:pPr>
      <w:r w:rsidRPr="00991883">
        <w:rPr>
          <w:rFonts w:ascii="Consolas" w:hAnsi="Consolas" w:cs="Consolas"/>
        </w:rPr>
        <w:t>EXP_SUBMENU_WEEKLY_TEXT = u"Wöchentlich"</w:t>
      </w:r>
    </w:p>
    <w:p w:rsidR="00C96584" w:rsidRPr="00991883" w:rsidRDefault="00C96584" w:rsidP="00991883">
      <w:pPr>
        <w:contextualSpacing/>
        <w:rPr>
          <w:rFonts w:ascii="Consolas" w:hAnsi="Consolas" w:cs="Consolas"/>
        </w:rPr>
      </w:pPr>
      <w:r w:rsidRPr="00991883">
        <w:rPr>
          <w:rFonts w:ascii="Consolas" w:hAnsi="Consolas" w:cs="Consolas"/>
        </w:rPr>
        <w:t>EXP_SUBMENU_YEARLY_TEXT = u"Jährlich"</w:t>
      </w:r>
    </w:p>
    <w:p w:rsidR="00C96584" w:rsidRPr="00991883" w:rsidRDefault="00C96584" w:rsidP="00991883">
      <w:pPr>
        <w:contextualSpacing/>
        <w:rPr>
          <w:rFonts w:ascii="Consolas" w:hAnsi="Consolas" w:cs="Consolas"/>
        </w:rPr>
      </w:pPr>
      <w:r w:rsidRPr="00991883">
        <w:rPr>
          <w:rFonts w:ascii="Consolas" w:hAnsi="Consolas" w:cs="Consolas"/>
        </w:rPr>
        <w:t>MAIN_SCREEN_HELP_TEXT = u"Dies ist der Hauptbildschirm . Von hier aus können zahlreiche Operationen durchführen können. Verwenden Sie die Menüleiste, um sie zu finden."</w:t>
      </w:r>
    </w:p>
    <w:p w:rsidR="00C96584" w:rsidRPr="00991883" w:rsidRDefault="00C96584" w:rsidP="00991883">
      <w:pPr>
        <w:contextualSpacing/>
        <w:rPr>
          <w:rFonts w:ascii="Consolas" w:hAnsi="Consolas" w:cs="Consolas"/>
        </w:rPr>
      </w:pPr>
      <w:r w:rsidRPr="00991883">
        <w:rPr>
          <w:rFonts w:ascii="Consolas" w:hAnsi="Consolas" w:cs="Consolas"/>
        </w:rPr>
        <w:t>MENUBAR_EMPLOYEES_TEXT = u"Mitarbeiter"</w:t>
      </w:r>
    </w:p>
    <w:p w:rsidR="00C96584" w:rsidRPr="00991883" w:rsidRDefault="00C96584" w:rsidP="00991883">
      <w:pPr>
        <w:contextualSpacing/>
        <w:rPr>
          <w:rFonts w:ascii="Consolas" w:hAnsi="Consolas" w:cs="Consolas"/>
        </w:rPr>
      </w:pPr>
      <w:r w:rsidRPr="00991883">
        <w:rPr>
          <w:rFonts w:ascii="Consolas" w:hAnsi="Consolas" w:cs="Consolas"/>
        </w:rPr>
        <w:t>MENUBAR_EXPENDITURE_TEXT = u"Ausgaben"</w:t>
      </w:r>
    </w:p>
    <w:p w:rsidR="00C96584" w:rsidRPr="00991883" w:rsidRDefault="00C96584" w:rsidP="00991883">
      <w:pPr>
        <w:contextualSpacing/>
        <w:rPr>
          <w:rFonts w:ascii="Consolas" w:hAnsi="Consolas" w:cs="Consolas"/>
        </w:rPr>
      </w:pPr>
      <w:r w:rsidRPr="00991883">
        <w:rPr>
          <w:rFonts w:ascii="Consolas" w:hAnsi="Consolas" w:cs="Consolas"/>
        </w:rPr>
        <w:t>MENUBAR_FILE_TEXT = u"Datei"</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#PasswordRecoveryScreen</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BACK_BUTTON_TEXT = u"Zurück"</w:t>
      </w:r>
    </w:p>
    <w:p w:rsidR="00C96584" w:rsidRPr="00991883" w:rsidRDefault="00C96584" w:rsidP="00991883">
      <w:pPr>
        <w:contextualSpacing/>
        <w:rPr>
          <w:rFonts w:ascii="Consolas" w:hAnsi="Consolas" w:cs="Consolas"/>
        </w:rPr>
      </w:pPr>
      <w:r w:rsidRPr="00991883">
        <w:rPr>
          <w:rFonts w:ascii="Consolas" w:hAnsi="Consolas" w:cs="Consolas"/>
        </w:rPr>
        <w:t>EMPLOYEE_USERNAME_TEXT = u"Benutzername Mitarbeiter"</w:t>
      </w:r>
    </w:p>
    <w:p w:rsidR="00C96584" w:rsidRPr="00991883" w:rsidRDefault="00C96584" w:rsidP="00991883">
      <w:pPr>
        <w:contextualSpacing/>
        <w:rPr>
          <w:rFonts w:ascii="Consolas" w:hAnsi="Consolas" w:cs="Consolas"/>
        </w:rPr>
      </w:pPr>
      <w:r w:rsidRPr="00991883">
        <w:rPr>
          <w:rFonts w:ascii="Consolas" w:hAnsi="Consolas" w:cs="Consolas"/>
        </w:rPr>
        <w:t>FIRST_PET_TEXT = u"Name des ersten Haustieres"</w:t>
      </w:r>
    </w:p>
    <w:p w:rsidR="00C96584" w:rsidRPr="00991883" w:rsidRDefault="00C96584" w:rsidP="00991883">
      <w:pPr>
        <w:contextualSpacing/>
        <w:rPr>
          <w:rFonts w:ascii="Consolas" w:hAnsi="Consolas" w:cs="Consolas"/>
        </w:rPr>
      </w:pPr>
      <w:r w:rsidRPr="00991883">
        <w:rPr>
          <w:rFonts w:ascii="Consolas" w:hAnsi="Consolas" w:cs="Consolas"/>
        </w:rPr>
        <w:t>FIRST_STREET_TEXT = u"Straße zunächst in gelebt"</w:t>
      </w:r>
    </w:p>
    <w:p w:rsidR="00C96584" w:rsidRPr="00991883" w:rsidRDefault="00C96584" w:rsidP="00991883">
      <w:pPr>
        <w:contextualSpacing/>
        <w:rPr>
          <w:rFonts w:ascii="Consolas" w:hAnsi="Consolas" w:cs="Consolas"/>
        </w:rPr>
      </w:pPr>
      <w:r w:rsidRPr="00991883">
        <w:rPr>
          <w:rFonts w:ascii="Consolas" w:hAnsi="Consolas" w:cs="Consolas"/>
        </w:rPr>
        <w:t>HELP_TEXT = u"Hier können Sie Ihr Konto-Passwort wiederherzustellen."</w:t>
      </w:r>
    </w:p>
    <w:p w:rsidR="00C96584" w:rsidRPr="00991883" w:rsidRDefault="00C96584" w:rsidP="00991883">
      <w:pPr>
        <w:contextualSpacing/>
        <w:rPr>
          <w:rFonts w:ascii="Consolas" w:hAnsi="Consolas" w:cs="Consolas"/>
        </w:rPr>
      </w:pPr>
      <w:r w:rsidRPr="00991883">
        <w:rPr>
          <w:rFonts w:ascii="Consolas" w:hAnsi="Consolas" w:cs="Consolas"/>
        </w:rPr>
        <w:t>MEMORABLE_PLACE_TEXT = u"Denkwürdige Platz"</w:t>
      </w:r>
    </w:p>
    <w:p w:rsidR="00C96584" w:rsidRPr="00991883" w:rsidRDefault="00C96584" w:rsidP="00991883">
      <w:pPr>
        <w:contextualSpacing/>
        <w:rPr>
          <w:rFonts w:ascii="Consolas" w:hAnsi="Consolas" w:cs="Consolas"/>
        </w:rPr>
      </w:pPr>
      <w:r w:rsidRPr="00991883">
        <w:rPr>
          <w:rFonts w:ascii="Consolas" w:hAnsi="Consolas" w:cs="Consolas"/>
        </w:rPr>
        <w:t>MOTHER_MAIDEN_NAME_TEXT = u"Mädchenname der Mutter"</w:t>
      </w:r>
    </w:p>
    <w:p w:rsidR="00C96584" w:rsidRPr="00991883" w:rsidRDefault="00C96584" w:rsidP="00991883">
      <w:pPr>
        <w:contextualSpacing/>
        <w:rPr>
          <w:rFonts w:ascii="Consolas" w:hAnsi="Consolas" w:cs="Consolas"/>
        </w:rPr>
      </w:pPr>
      <w:r w:rsidRPr="00991883">
        <w:rPr>
          <w:rFonts w:ascii="Consolas" w:hAnsi="Consolas" w:cs="Consolas"/>
        </w:rPr>
        <w:t>NEW_PASSWORD_TEXT = u'Neues Passwort'</w:t>
      </w:r>
    </w:p>
    <w:p w:rsidR="00C96584" w:rsidRPr="00991883" w:rsidRDefault="00C96584" w:rsidP="00991883">
      <w:pPr>
        <w:contextualSpacing/>
        <w:rPr>
          <w:rFonts w:ascii="Consolas" w:hAnsi="Consolas" w:cs="Consolas"/>
        </w:rPr>
      </w:pPr>
      <w:r w:rsidRPr="00991883">
        <w:rPr>
          <w:rFonts w:ascii="Consolas" w:hAnsi="Consolas" w:cs="Consolas"/>
        </w:rPr>
        <w:t>RECOVER_PASSWORD_TEXT = u"Passwort wiederherstellen"</w:t>
      </w:r>
    </w:p>
    <w:p w:rsidR="00C96584" w:rsidRPr="00991883" w:rsidRDefault="00C96584" w:rsidP="00991883">
      <w:pPr>
        <w:contextualSpacing/>
        <w:rPr>
          <w:rFonts w:ascii="Consolas" w:hAnsi="Consolas" w:cs="Consolas"/>
        </w:rPr>
      </w:pPr>
      <w:r w:rsidRPr="00991883">
        <w:rPr>
          <w:rFonts w:ascii="Consolas" w:hAnsi="Consolas" w:cs="Consolas"/>
        </w:rPr>
        <w:t>REENTER_PASSWORD_TEXT = u'Neues Passwort erneut'</w:t>
      </w:r>
    </w:p>
    <w:p w:rsidR="00C96584" w:rsidRPr="00991883" w:rsidRDefault="00C96584" w:rsidP="00991883">
      <w:pPr>
        <w:contextualSpacing/>
        <w:rPr>
          <w:rFonts w:ascii="Consolas" w:hAnsi="Consolas" w:cs="Consolas"/>
        </w:rPr>
      </w:pPr>
      <w:r w:rsidRPr="00991883">
        <w:rPr>
          <w:rFonts w:ascii="Consolas" w:hAnsi="Consolas" w:cs="Consolas"/>
        </w:rPr>
        <w:t>SECURITY_ANSWER_TEXT = u"Sicherheitsfrage beantworten"</w:t>
      </w:r>
    </w:p>
    <w:p w:rsidR="00C96584" w:rsidRPr="00991883" w:rsidRDefault="00C96584" w:rsidP="00991883">
      <w:pPr>
        <w:contextualSpacing/>
        <w:rPr>
          <w:rFonts w:ascii="Consolas" w:hAnsi="Consolas" w:cs="Consolas"/>
        </w:rPr>
      </w:pPr>
      <w:r w:rsidRPr="00991883">
        <w:rPr>
          <w:rFonts w:ascii="Consolas" w:hAnsi="Consolas" w:cs="Consolas"/>
        </w:rPr>
        <w:t>SECURITY_QUESTION_TEXT = u'Sicherheitsfrage'</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#Popups</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POPUP_DISMISS_TEXT = u"Entlassen"</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#RegisterScreen</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ADMIN_PASS_LABEL_TEXT = u'Administrator-Passwort'</w:t>
      </w:r>
    </w:p>
    <w:p w:rsidR="00C96584" w:rsidRPr="00991883" w:rsidRDefault="00C96584" w:rsidP="00991883">
      <w:pPr>
        <w:contextualSpacing/>
        <w:rPr>
          <w:rFonts w:ascii="Consolas" w:hAnsi="Consolas" w:cs="Consolas"/>
        </w:rPr>
      </w:pPr>
      <w:r w:rsidRPr="00991883">
        <w:rPr>
          <w:rFonts w:ascii="Consolas" w:hAnsi="Consolas" w:cs="Consolas"/>
        </w:rPr>
        <w:t>EMP_ACCOUNT_CREATED_TEXT = u"Mitarbeiter Konto erstellt."</w:t>
      </w:r>
    </w:p>
    <w:p w:rsidR="00C96584" w:rsidRPr="00991883" w:rsidRDefault="00C96584" w:rsidP="00991883">
      <w:pPr>
        <w:contextualSpacing/>
        <w:rPr>
          <w:rFonts w:ascii="Consolas" w:hAnsi="Consolas" w:cs="Consolas"/>
        </w:rPr>
      </w:pPr>
      <w:r w:rsidRPr="00991883">
        <w:rPr>
          <w:rFonts w:ascii="Consolas" w:hAnsi="Consolas" w:cs="Consolas"/>
        </w:rPr>
        <w:t>EMP_LOGIN_HELP_TEXT = u"Dies ist die Mitarbeiter-Login einmalig."</w:t>
      </w:r>
    </w:p>
    <w:p w:rsidR="00C96584" w:rsidRPr="00991883" w:rsidRDefault="00C96584" w:rsidP="00991883">
      <w:pPr>
        <w:contextualSpacing/>
        <w:rPr>
          <w:rFonts w:ascii="Consolas" w:hAnsi="Consolas" w:cs="Consolas"/>
        </w:rPr>
      </w:pPr>
      <w:r w:rsidRPr="00991883">
        <w:rPr>
          <w:rFonts w:ascii="Consolas" w:hAnsi="Consolas" w:cs="Consolas"/>
        </w:rPr>
        <w:t>EMP_LOGIN_LABEL_TEXT = u'Mitarbeiter-Login'</w:t>
      </w:r>
    </w:p>
    <w:p w:rsidR="00C96584" w:rsidRPr="00991883" w:rsidRDefault="00C96584" w:rsidP="00991883">
      <w:pPr>
        <w:contextualSpacing/>
        <w:rPr>
          <w:rFonts w:ascii="Consolas" w:hAnsi="Consolas" w:cs="Consolas"/>
        </w:rPr>
      </w:pPr>
      <w:r w:rsidRPr="00991883">
        <w:rPr>
          <w:rFonts w:ascii="Consolas" w:hAnsi="Consolas" w:cs="Consolas"/>
        </w:rPr>
        <w:t>EMP_LOGIN_LABEL_TWO_TEXT = u'Erneute Mitarbeiter Login'</w:t>
      </w:r>
    </w:p>
    <w:p w:rsidR="00C96584" w:rsidRPr="00991883" w:rsidRDefault="00C96584" w:rsidP="00991883">
      <w:pPr>
        <w:contextualSpacing/>
        <w:rPr>
          <w:rFonts w:ascii="Consolas" w:hAnsi="Consolas" w:cs="Consolas"/>
        </w:rPr>
      </w:pPr>
      <w:r w:rsidRPr="00991883">
        <w:rPr>
          <w:rFonts w:ascii="Consolas" w:hAnsi="Consolas" w:cs="Consolas"/>
        </w:rPr>
        <w:t>EMP_PASS_HELP_TEXT = u"Mitarbeiter Passwörter müssen 8 Zeichen lang sein und mindestens 1 Großbuchstaben, 1 Kleinbuchstaben und 1 Digit."</w:t>
      </w:r>
    </w:p>
    <w:p w:rsidR="00C96584" w:rsidRPr="00991883" w:rsidRDefault="00C96584" w:rsidP="00991883">
      <w:pPr>
        <w:contextualSpacing/>
        <w:rPr>
          <w:rFonts w:ascii="Consolas" w:hAnsi="Consolas" w:cs="Consolas"/>
        </w:rPr>
      </w:pPr>
      <w:r w:rsidRPr="00991883">
        <w:rPr>
          <w:rFonts w:ascii="Consolas" w:hAnsi="Consolas" w:cs="Consolas"/>
        </w:rPr>
        <w:t>EMP_PASS_LABEL_TEXT = u'Mitarbeiter Passwort'</w:t>
      </w:r>
    </w:p>
    <w:p w:rsidR="00C96584" w:rsidRPr="00991883" w:rsidRDefault="00C96584" w:rsidP="00991883">
      <w:pPr>
        <w:contextualSpacing/>
        <w:rPr>
          <w:rFonts w:ascii="Consolas" w:hAnsi="Consolas" w:cs="Consolas"/>
        </w:rPr>
      </w:pPr>
      <w:r w:rsidRPr="00991883">
        <w:rPr>
          <w:rFonts w:ascii="Consolas" w:hAnsi="Consolas" w:cs="Consolas"/>
        </w:rPr>
        <w:t>EMP_PASS_LABEL_TWO_TEXT = u'Erneute Mitarbeiter-Passwort'</w:t>
      </w:r>
    </w:p>
    <w:p w:rsidR="00C96584" w:rsidRPr="00991883" w:rsidRDefault="00C96584" w:rsidP="00991883">
      <w:pPr>
        <w:contextualSpacing/>
        <w:rPr>
          <w:rFonts w:ascii="Consolas" w:hAnsi="Consolas" w:cs="Consolas"/>
        </w:rPr>
      </w:pPr>
      <w:r w:rsidRPr="00991883">
        <w:rPr>
          <w:rFonts w:ascii="Consolas" w:hAnsi="Consolas" w:cs="Consolas"/>
        </w:rPr>
        <w:t>HELP_OPTION_TEXT = u"Hier können Sie ein neues Mitarbeiterkonto erstellen. Füllen Sie die Felder aus und klicken Sie auf 'Einreichen', um dies zu tun."</w:t>
      </w:r>
    </w:p>
    <w:p w:rsidR="00C96584" w:rsidRPr="00991883" w:rsidRDefault="00C96584" w:rsidP="00991883">
      <w:pPr>
        <w:contextualSpacing/>
        <w:rPr>
          <w:rFonts w:ascii="Consolas" w:hAnsi="Consolas" w:cs="Consolas"/>
        </w:rPr>
      </w:pPr>
      <w:r w:rsidRPr="00991883">
        <w:rPr>
          <w:rFonts w:ascii="Consolas" w:hAnsi="Consolas" w:cs="Consolas"/>
        </w:rPr>
        <w:t>INCORRECT_ADMIN_PASS_TEXT = u"Falsche Admin-Kennwort"</w:t>
      </w:r>
    </w:p>
    <w:p w:rsidR="00C96584" w:rsidRPr="00991883" w:rsidRDefault="00C96584" w:rsidP="00991883">
      <w:pPr>
        <w:contextualSpacing/>
        <w:rPr>
          <w:rFonts w:ascii="Consolas" w:hAnsi="Consolas" w:cs="Consolas"/>
        </w:rPr>
      </w:pPr>
      <w:r w:rsidRPr="00991883">
        <w:rPr>
          <w:rFonts w:ascii="Consolas" w:hAnsi="Consolas" w:cs="Consolas"/>
        </w:rPr>
        <w:t>GIN_FIELD_MISMATCH_TEXT = u"Die Login-Felder stimmen nicht überein."</w:t>
      </w:r>
    </w:p>
    <w:p w:rsidR="00C96584" w:rsidRPr="00991883" w:rsidRDefault="00C96584" w:rsidP="00991883">
      <w:pPr>
        <w:contextualSpacing/>
        <w:rPr>
          <w:rFonts w:ascii="Consolas" w:hAnsi="Consolas" w:cs="Consolas"/>
        </w:rPr>
      </w:pPr>
      <w:r w:rsidRPr="00991883">
        <w:rPr>
          <w:rFonts w:ascii="Consolas" w:hAnsi="Consolas" w:cs="Consolas"/>
        </w:rPr>
        <w:t>LOGIN_FIELD_MISSING_TEXT = u"Bitte geben Sie eine Mitarbeiter Login"</w:t>
      </w:r>
    </w:p>
    <w:p w:rsidR="00C96584" w:rsidRPr="00991883" w:rsidRDefault="00C96584" w:rsidP="00991883">
      <w:pPr>
        <w:contextualSpacing/>
        <w:rPr>
          <w:rFonts w:ascii="Consolas" w:hAnsi="Consolas" w:cs="Consolas"/>
        </w:rPr>
      </w:pPr>
      <w:r w:rsidRPr="00991883">
        <w:rPr>
          <w:rFonts w:ascii="Consolas" w:hAnsi="Consolas" w:cs="Consolas"/>
        </w:rPr>
        <w:lastRenderedPageBreak/>
        <w:t>PASS_DIGIT_TEXT = u"Ihr Passwort muss mindestens 1 Ziffer enthalten."</w:t>
      </w:r>
    </w:p>
    <w:p w:rsidR="00C96584" w:rsidRPr="00991883" w:rsidRDefault="00C96584" w:rsidP="00991883">
      <w:pPr>
        <w:contextualSpacing/>
        <w:rPr>
          <w:rFonts w:ascii="Consolas" w:hAnsi="Consolas" w:cs="Consolas"/>
        </w:rPr>
      </w:pPr>
      <w:r w:rsidRPr="00991883">
        <w:rPr>
          <w:rFonts w:ascii="Consolas" w:hAnsi="Consolas" w:cs="Consolas"/>
        </w:rPr>
        <w:t>PASS_LENGTH_TEXT = u"Ihr Passwort muss mindestens 8 Zeichen enthalten."</w:t>
      </w:r>
    </w:p>
    <w:p w:rsidR="00C96584" w:rsidRPr="00991883" w:rsidRDefault="00C96584" w:rsidP="00991883">
      <w:pPr>
        <w:contextualSpacing/>
        <w:rPr>
          <w:rFonts w:ascii="Consolas" w:hAnsi="Consolas" w:cs="Consolas"/>
        </w:rPr>
      </w:pPr>
      <w:r w:rsidRPr="00991883">
        <w:rPr>
          <w:rFonts w:ascii="Consolas" w:hAnsi="Consolas" w:cs="Consolas"/>
        </w:rPr>
        <w:t>PASS_LOWERCASE_TEXT = u"Ihr Passwort muss mindestens 1 Kleinbuchstaben enthalten."</w:t>
      </w:r>
    </w:p>
    <w:p w:rsidR="00C96584" w:rsidRPr="00991883" w:rsidRDefault="00C96584" w:rsidP="00991883">
      <w:pPr>
        <w:contextualSpacing/>
        <w:rPr>
          <w:rFonts w:ascii="Consolas" w:hAnsi="Consolas" w:cs="Consolas"/>
        </w:rPr>
      </w:pPr>
      <w:r w:rsidRPr="00991883">
        <w:rPr>
          <w:rFonts w:ascii="Consolas" w:hAnsi="Consolas" w:cs="Consolas"/>
        </w:rPr>
        <w:t>PASS_MISMATCH_TEXT = u"Die Felder Passwort stimmen nicht überein."</w:t>
      </w:r>
    </w:p>
    <w:p w:rsidR="00C96584" w:rsidRPr="00991883" w:rsidRDefault="00C96584" w:rsidP="00991883">
      <w:pPr>
        <w:contextualSpacing/>
        <w:rPr>
          <w:rFonts w:ascii="Consolas" w:hAnsi="Consolas" w:cs="Consolas"/>
        </w:rPr>
      </w:pPr>
      <w:r w:rsidRPr="00991883">
        <w:rPr>
          <w:rFonts w:ascii="Consolas" w:hAnsi="Consolas" w:cs="Consolas"/>
        </w:rPr>
        <w:t>PASS_UPPERCASE_TEXT = u"Ihr Passwort muss mindestens 1 Großbuchstaben enthalten."</w:t>
      </w:r>
    </w:p>
    <w:p w:rsidR="00C96584" w:rsidRPr="00991883" w:rsidRDefault="00C96584" w:rsidP="00991883">
      <w:pPr>
        <w:contextualSpacing/>
        <w:rPr>
          <w:rFonts w:ascii="Consolas" w:hAnsi="Consolas" w:cs="Consolas"/>
        </w:rPr>
      </w:pPr>
      <w:r w:rsidRPr="00991883">
        <w:rPr>
          <w:rFonts w:ascii="Consolas" w:hAnsi="Consolas" w:cs="Consolas"/>
        </w:rPr>
        <w:t>SECURITY_LABEL_TEXT = u"Sicherheitsfrage : "</w:t>
      </w:r>
    </w:p>
    <w:p w:rsidR="00C96584" w:rsidRPr="00991883" w:rsidRDefault="00C96584" w:rsidP="00991883">
      <w:pPr>
        <w:contextualSpacing/>
        <w:rPr>
          <w:rFonts w:ascii="Consolas" w:hAnsi="Consolas" w:cs="Consolas"/>
        </w:rPr>
      </w:pPr>
      <w:r w:rsidRPr="00991883">
        <w:rPr>
          <w:rFonts w:ascii="Consolas" w:hAnsi="Consolas" w:cs="Consolas"/>
        </w:rPr>
        <w:t>SECURITY_ANSWER_LABEL_TEXT = u"Sicherheits Antwort : "</w:t>
      </w:r>
    </w:p>
    <w:p w:rsidR="00C96584" w:rsidRPr="00991883" w:rsidRDefault="00C96584" w:rsidP="00991883">
      <w:pPr>
        <w:contextualSpacing/>
        <w:rPr>
          <w:rFonts w:ascii="Consolas" w:hAnsi="Consolas" w:cs="Consolas"/>
        </w:rPr>
      </w:pPr>
      <w:r w:rsidRPr="00991883">
        <w:rPr>
          <w:rFonts w:ascii="Consolas" w:hAnsi="Consolas" w:cs="Consolas"/>
        </w:rPr>
        <w:t>SECURITY_HELP_TEXT = u"Diese wird verwendet, um Ihr Passwort wiederherzustellen."</w:t>
      </w:r>
    </w:p>
    <w:p w:rsidR="00C96584" w:rsidRPr="00991883" w:rsidRDefault="00C96584" w:rsidP="00991883">
      <w:pPr>
        <w:contextualSpacing/>
        <w:rPr>
          <w:rFonts w:ascii="Consolas" w:hAnsi="Consolas" w:cs="Consolas"/>
        </w:rPr>
      </w:pPr>
      <w:r w:rsidRPr="00991883">
        <w:rPr>
          <w:rFonts w:ascii="Consolas" w:hAnsi="Consolas" w:cs="Consolas"/>
        </w:rPr>
        <w:t>SECURITY_QUESTION_TEXT = u"Sicherheitsfrage"</w:t>
      </w:r>
    </w:p>
    <w:p w:rsidR="00C96584" w:rsidRPr="00991883" w:rsidRDefault="00C96584" w:rsidP="00991883">
      <w:pPr>
        <w:contextualSpacing/>
        <w:rPr>
          <w:rFonts w:ascii="Consolas" w:hAnsi="Consolas" w:cs="Consolas"/>
        </w:rPr>
      </w:pPr>
      <w:r w:rsidRPr="00991883">
        <w:rPr>
          <w:rFonts w:ascii="Consolas" w:hAnsi="Consolas" w:cs="Consolas"/>
        </w:rPr>
        <w:t>SECURITY_QUESTION_ANSWER_TEXT = u"Sicherheits Antwort"</w:t>
      </w:r>
    </w:p>
    <w:p w:rsidR="00C96584" w:rsidRPr="00991883" w:rsidRDefault="00C96584" w:rsidP="00991883">
      <w:pPr>
        <w:contextualSpacing/>
        <w:rPr>
          <w:rFonts w:ascii="Consolas" w:hAnsi="Consolas" w:cs="Consolas"/>
        </w:rPr>
      </w:pPr>
      <w:r w:rsidRPr="00991883">
        <w:rPr>
          <w:rFonts w:ascii="Consolas" w:hAnsi="Consolas" w:cs="Consolas"/>
        </w:rPr>
        <w:t>SECURITY_VAR_FIRST_PET_TEXT = u"Name des ersten Haustieres"</w:t>
      </w:r>
    </w:p>
    <w:p w:rsidR="00C96584" w:rsidRPr="00991883" w:rsidRDefault="00C96584" w:rsidP="00991883">
      <w:pPr>
        <w:contextualSpacing/>
        <w:rPr>
          <w:rFonts w:ascii="Consolas" w:hAnsi="Consolas" w:cs="Consolas"/>
        </w:rPr>
      </w:pPr>
      <w:r w:rsidRPr="00991883">
        <w:rPr>
          <w:rFonts w:ascii="Consolas" w:hAnsi="Consolas" w:cs="Consolas"/>
        </w:rPr>
        <w:t>SECURITY_VAR_FIRST_STREET_TEXT = u"Straße zunächst in gelebt"</w:t>
      </w:r>
    </w:p>
    <w:p w:rsidR="00C96584" w:rsidRPr="00991883" w:rsidRDefault="00C96584" w:rsidP="00991883">
      <w:pPr>
        <w:contextualSpacing/>
        <w:rPr>
          <w:rFonts w:ascii="Consolas" w:hAnsi="Consolas" w:cs="Consolas"/>
        </w:rPr>
      </w:pPr>
      <w:r w:rsidRPr="00991883">
        <w:rPr>
          <w:rFonts w:ascii="Consolas" w:hAnsi="Consolas" w:cs="Consolas"/>
        </w:rPr>
        <w:t>SECURITY_VAR_MAIDEN_NAME_TEXT = u"Mädchenname der Mutter"</w:t>
      </w:r>
    </w:p>
    <w:p w:rsidR="00C96584" w:rsidRPr="00991883" w:rsidRDefault="00C96584" w:rsidP="00991883">
      <w:pPr>
        <w:contextualSpacing/>
        <w:rPr>
          <w:rFonts w:ascii="Consolas" w:hAnsi="Consolas" w:cs="Consolas"/>
        </w:rPr>
      </w:pPr>
      <w:r w:rsidRPr="00991883">
        <w:rPr>
          <w:rFonts w:ascii="Consolas" w:hAnsi="Consolas" w:cs="Consolas"/>
        </w:rPr>
        <w:t>SECURITY_VAR_MEMORABLE_TEXT = u"Denkwürdige Platz"</w:t>
      </w:r>
    </w:p>
    <w:p w:rsidR="00C96584" w:rsidRPr="00991883" w:rsidRDefault="00C96584" w:rsidP="00991883">
      <w:pPr>
        <w:contextualSpacing/>
        <w:rPr>
          <w:rFonts w:ascii="Consolas" w:hAnsi="Consolas" w:cs="Consolas"/>
        </w:rPr>
      </w:pPr>
      <w:r w:rsidRPr="00991883">
        <w:rPr>
          <w:rFonts w:ascii="Consolas" w:hAnsi="Consolas" w:cs="Consolas"/>
        </w:rPr>
        <w:t>USERNAME_IN_USE_TEXT = u"Dass Mitarbeiter Login ist bereits im Einsatz."</w:t>
      </w:r>
    </w:p>
    <w:p w:rsidR="00C96584" w:rsidRPr="00991883" w:rsidRDefault="00C96584" w:rsidP="00991883">
      <w:pPr>
        <w:contextualSpacing/>
        <w:rPr>
          <w:rFonts w:ascii="Consolas" w:hAnsi="Consolas" w:cs="Consolas"/>
        </w:rPr>
      </w:pPr>
      <w:r w:rsidRPr="00991883">
        <w:rPr>
          <w:rFonts w:ascii="Consolas" w:hAnsi="Consolas" w:cs="Consolas"/>
        </w:rPr>
        <w:t>USERNAME_RESERVED_TEXT = u"Dass Mitarbeiter Login ist reserviert."</w:t>
      </w:r>
    </w:p>
    <w:p w:rsidR="00C96584" w:rsidRPr="00991883" w:rsidRDefault="00C96584" w:rsidP="00991883">
      <w:pPr>
        <w:contextualSpacing/>
        <w:rPr>
          <w:rFonts w:ascii="Consolas" w:hAnsi="Consolas" w:cs="Consolas"/>
        </w:rPr>
      </w:pPr>
    </w:p>
    <w:p w:rsidR="00C96584" w:rsidRPr="00991883" w:rsidRDefault="00C96584" w:rsidP="00991883">
      <w:pPr>
        <w:contextualSpacing/>
        <w:rPr>
          <w:rFonts w:ascii="Consolas" w:hAnsi="Consolas" w:cs="Consolas"/>
        </w:rPr>
      </w:pPr>
      <w:r w:rsidRPr="00991883">
        <w:rPr>
          <w:rFonts w:ascii="Consolas" w:hAnsi="Consolas" w:cs="Consolas"/>
        </w:rPr>
        <w:t>#SearchEmployeeScreen</w:t>
      </w:r>
    </w:p>
    <w:p w:rsidR="00C96584" w:rsidRPr="00991883" w:rsidRDefault="00C96584" w:rsidP="00991883">
      <w:pPr>
        <w:contextualSpacing/>
        <w:rPr>
          <w:rFonts w:ascii="Consolas" w:hAnsi="Consolas" w:cs="Consolas"/>
        </w:rPr>
      </w:pPr>
      <w:r w:rsidRPr="00991883">
        <w:rPr>
          <w:rFonts w:ascii="Consolas" w:hAnsi="Consolas" w:cs="Consolas"/>
        </w:rPr>
        <w:t xml:space="preserve"> </w:t>
      </w:r>
    </w:p>
    <w:p w:rsidR="00C96584" w:rsidRPr="00991883" w:rsidRDefault="00C96584" w:rsidP="00991883">
      <w:pPr>
        <w:contextualSpacing/>
        <w:rPr>
          <w:rFonts w:ascii="Consolas" w:hAnsi="Consolas" w:cs="Consolas"/>
        </w:rPr>
      </w:pPr>
      <w:r w:rsidRPr="00991883">
        <w:rPr>
          <w:rFonts w:ascii="Consolas" w:hAnsi="Consolas" w:cs="Consolas"/>
        </w:rPr>
        <w:t>BACK_BUTTON_TEXT = u"Zurück"</w:t>
      </w:r>
    </w:p>
    <w:p w:rsidR="00C96584" w:rsidRPr="00991883" w:rsidRDefault="00C96584" w:rsidP="00991883">
      <w:pPr>
        <w:contextualSpacing/>
        <w:rPr>
          <w:rFonts w:ascii="Consolas" w:hAnsi="Consolas" w:cs="Consolas"/>
        </w:rPr>
      </w:pPr>
      <w:r w:rsidRPr="00991883">
        <w:rPr>
          <w:rFonts w:ascii="Consolas" w:hAnsi="Consolas" w:cs="Consolas"/>
        </w:rPr>
        <w:t>DROPDOWN_DEPARTMENT_TEXT = u"Abteilung"</w:t>
      </w:r>
    </w:p>
    <w:p w:rsidR="00C96584" w:rsidRPr="00991883" w:rsidRDefault="00C96584" w:rsidP="00991883">
      <w:pPr>
        <w:contextualSpacing/>
        <w:rPr>
          <w:rFonts w:ascii="Consolas" w:hAnsi="Consolas" w:cs="Consolas"/>
        </w:rPr>
      </w:pPr>
      <w:r w:rsidRPr="00991883">
        <w:rPr>
          <w:rFonts w:ascii="Consolas" w:hAnsi="Consolas" w:cs="Consolas"/>
        </w:rPr>
        <w:t>DROPDOWN_DOB_TEXT = u"DOB"</w:t>
      </w:r>
    </w:p>
    <w:p w:rsidR="00C96584" w:rsidRPr="00991883" w:rsidRDefault="00C96584" w:rsidP="00991883">
      <w:pPr>
        <w:contextualSpacing/>
        <w:rPr>
          <w:rFonts w:ascii="Consolas" w:hAnsi="Consolas" w:cs="Consolas"/>
        </w:rPr>
      </w:pPr>
      <w:r w:rsidRPr="00991883">
        <w:rPr>
          <w:rFonts w:ascii="Consolas" w:hAnsi="Consolas" w:cs="Consolas"/>
        </w:rPr>
        <w:t>DROPDOWN_EMPCODE_TEXT = u"Mitarbeiter-Code"</w:t>
      </w:r>
    </w:p>
    <w:p w:rsidR="00C96584" w:rsidRPr="00991883" w:rsidRDefault="00C96584" w:rsidP="00991883">
      <w:pPr>
        <w:contextualSpacing/>
        <w:rPr>
          <w:rFonts w:ascii="Consolas" w:hAnsi="Consolas" w:cs="Consolas"/>
        </w:rPr>
      </w:pPr>
      <w:r w:rsidRPr="00991883">
        <w:rPr>
          <w:rFonts w:ascii="Consolas" w:hAnsi="Consolas" w:cs="Consolas"/>
        </w:rPr>
        <w:t>DROPDOWN_NAME_TEXT = u"Name"</w:t>
      </w:r>
    </w:p>
    <w:p w:rsidR="00C96584" w:rsidRPr="00991883" w:rsidRDefault="00C96584" w:rsidP="00991883">
      <w:pPr>
        <w:contextualSpacing/>
        <w:rPr>
          <w:rFonts w:ascii="Consolas" w:hAnsi="Consolas" w:cs="Consolas"/>
        </w:rPr>
      </w:pPr>
      <w:r w:rsidRPr="00991883">
        <w:rPr>
          <w:rFonts w:ascii="Consolas" w:hAnsi="Consolas" w:cs="Consolas"/>
        </w:rPr>
        <w:t>DROPDOWN_SALARY_TEXT = u"Gehalt"</w:t>
      </w:r>
    </w:p>
    <w:p w:rsidR="00C96584" w:rsidRPr="00991883" w:rsidRDefault="00C96584" w:rsidP="00991883">
      <w:pPr>
        <w:contextualSpacing/>
        <w:rPr>
          <w:rFonts w:ascii="Consolas" w:hAnsi="Consolas" w:cs="Consolas"/>
        </w:rPr>
      </w:pPr>
      <w:r w:rsidRPr="00991883">
        <w:rPr>
          <w:rFonts w:ascii="Consolas" w:hAnsi="Consolas" w:cs="Consolas"/>
        </w:rPr>
        <w:t>REGISTER_BUTTON_TEXT = u"Benutzerkonto erstellen"</w:t>
      </w:r>
    </w:p>
    <w:p w:rsidR="00C96584" w:rsidRPr="00991883" w:rsidRDefault="00C96584" w:rsidP="00991883">
      <w:pPr>
        <w:contextualSpacing/>
        <w:rPr>
          <w:rFonts w:ascii="Consolas" w:hAnsi="Consolas" w:cs="Consolas"/>
        </w:rPr>
      </w:pPr>
      <w:r w:rsidRPr="00991883">
        <w:rPr>
          <w:rFonts w:ascii="Consolas" w:hAnsi="Consolas" w:cs="Consolas"/>
        </w:rPr>
        <w:t>SEARCH_BUTTON_TEXT = u"Suche"</w:t>
      </w:r>
    </w:p>
    <w:p w:rsidR="00C96584" w:rsidRPr="00991883" w:rsidRDefault="00C96584" w:rsidP="00991883">
      <w:pPr>
        <w:contextualSpacing/>
        <w:rPr>
          <w:rFonts w:ascii="Consolas" w:hAnsi="Consolas" w:cs="Consolas"/>
        </w:rPr>
      </w:pPr>
      <w:r w:rsidRPr="00991883">
        <w:rPr>
          <w:rFonts w:ascii="Consolas" w:hAnsi="Consolas" w:cs="Consolas"/>
        </w:rPr>
        <w:t>SEARCH_BY_TEXT = u"Suchen nach:"</w:t>
      </w:r>
    </w:p>
    <w:p w:rsidR="00C96584" w:rsidRPr="00991883" w:rsidRDefault="00C96584" w:rsidP="00991883">
      <w:pPr>
        <w:contextualSpacing/>
        <w:rPr>
          <w:rFonts w:ascii="Consolas" w:hAnsi="Consolas" w:cs="Consolas"/>
        </w:rPr>
      </w:pPr>
      <w:r w:rsidRPr="00991883">
        <w:rPr>
          <w:rFonts w:ascii="Consolas" w:hAnsi="Consolas" w:cs="Consolas"/>
        </w:rPr>
        <w:t>SEARCH_FOR_TEXT = u"Suche Für: "</w:t>
      </w:r>
    </w:p>
    <w:p w:rsidR="00C96584" w:rsidRPr="00991883" w:rsidRDefault="00C96584" w:rsidP="00991883">
      <w:pPr>
        <w:contextualSpacing/>
        <w:rPr>
          <w:rFonts w:ascii="Consolas" w:hAnsi="Consolas" w:cs="Consolas"/>
        </w:rPr>
      </w:pPr>
      <w:r w:rsidRPr="00991883">
        <w:rPr>
          <w:rFonts w:ascii="Consolas" w:hAnsi="Consolas" w:cs="Consolas"/>
        </w:rPr>
        <w:t>SEARCH_FOR_EMPLOYEES_TEXT = u"Suche nach Mi</w:t>
      </w:r>
      <w:r w:rsidR="00991883" w:rsidRPr="00991883">
        <w:rPr>
          <w:rFonts w:ascii="Consolas" w:hAnsi="Consolas" w:cs="Consolas"/>
        </w:rPr>
        <w:t>tarbeitern: "</w:t>
      </w:r>
    </w:p>
    <w:p w:rsidR="00480E68" w:rsidRDefault="00480E68" w:rsidP="00FD2805">
      <w:pPr>
        <w:pStyle w:val="Heading2"/>
      </w:pPr>
      <w:bookmarkStart w:id="117" w:name="_Toc406682513"/>
      <w:r>
        <w:t>TimeStamp.py :</w:t>
      </w:r>
      <w:bookmarkEnd w:id="117"/>
    </w:p>
    <w:p w:rsidR="00991883" w:rsidRPr="00991883" w:rsidRDefault="00991883" w:rsidP="00991883">
      <w:pPr>
        <w:contextualSpacing/>
        <w:rPr>
          <w:rFonts w:ascii="Consolas" w:hAnsi="Consolas" w:cs="Consolas"/>
        </w:rPr>
      </w:pPr>
      <w:r w:rsidRPr="00991883">
        <w:rPr>
          <w:rFonts w:ascii="Consolas" w:hAnsi="Consolas" w:cs="Consolas"/>
        </w:rPr>
        <w:t>from Constants import *</w:t>
      </w:r>
    </w:p>
    <w:p w:rsidR="00991883" w:rsidRPr="00991883" w:rsidRDefault="00991883" w:rsidP="00991883">
      <w:pPr>
        <w:contextualSpacing/>
        <w:rPr>
          <w:rFonts w:ascii="Consolas" w:hAnsi="Consolas" w:cs="Consolas"/>
        </w:rPr>
      </w:pPr>
    </w:p>
    <w:p w:rsidR="00991883" w:rsidRPr="00991883" w:rsidRDefault="00991883" w:rsidP="00991883">
      <w:pPr>
        <w:contextualSpacing/>
        <w:rPr>
          <w:rFonts w:ascii="Consolas" w:hAnsi="Consolas" w:cs="Consolas"/>
        </w:rPr>
      </w:pPr>
      <w:r w:rsidRPr="00991883">
        <w:rPr>
          <w:rFonts w:ascii="Consolas" w:hAnsi="Consolas" w:cs="Consolas"/>
        </w:rPr>
        <w:t>import datetime</w:t>
      </w:r>
    </w:p>
    <w:p w:rsidR="00991883" w:rsidRPr="00991883" w:rsidRDefault="00991883" w:rsidP="00991883">
      <w:pPr>
        <w:contextualSpacing/>
        <w:rPr>
          <w:rFonts w:ascii="Consolas" w:hAnsi="Consolas" w:cs="Consolas"/>
        </w:rPr>
      </w:pPr>
      <w:r w:rsidRPr="00991883">
        <w:rPr>
          <w:rFonts w:ascii="Consolas" w:hAnsi="Consolas" w:cs="Consolas"/>
        </w:rPr>
        <w:t>import time</w:t>
      </w:r>
    </w:p>
    <w:p w:rsidR="00991883" w:rsidRPr="00991883" w:rsidRDefault="00991883" w:rsidP="00991883">
      <w:pPr>
        <w:contextualSpacing/>
        <w:rPr>
          <w:rFonts w:ascii="Consolas" w:hAnsi="Consolas" w:cs="Consolas"/>
        </w:rPr>
      </w:pPr>
    </w:p>
    <w:p w:rsidR="00991883" w:rsidRPr="00991883" w:rsidRDefault="00991883" w:rsidP="00991883">
      <w:pPr>
        <w:contextualSpacing/>
        <w:rPr>
          <w:rFonts w:ascii="Consolas" w:hAnsi="Consolas" w:cs="Consolas"/>
        </w:rPr>
      </w:pPr>
      <w:r w:rsidRPr="00991883">
        <w:rPr>
          <w:rFonts w:ascii="Consolas" w:hAnsi="Consolas" w:cs="Consolas"/>
        </w:rPr>
        <w:t>def TimeStamp():</w:t>
      </w:r>
    </w:p>
    <w:p w:rsidR="00991883" w:rsidRPr="00991883" w:rsidRDefault="00991883" w:rsidP="00991883">
      <w:pPr>
        <w:contextualSpacing/>
        <w:rPr>
          <w:rFonts w:ascii="Consolas" w:hAnsi="Consolas" w:cs="Consolas"/>
        </w:rPr>
      </w:pPr>
      <w:r w:rsidRPr="00991883">
        <w:rPr>
          <w:rFonts w:ascii="Consolas" w:hAnsi="Consolas" w:cs="Consolas"/>
        </w:rPr>
        <w:t xml:space="preserve">    with open(CURRENT_EMP_FILENAME, READ_MODE) as f:</w:t>
      </w:r>
    </w:p>
    <w:p w:rsidR="00991883" w:rsidRPr="00991883" w:rsidRDefault="00991883" w:rsidP="00991883">
      <w:pPr>
        <w:contextualSpacing/>
        <w:rPr>
          <w:rFonts w:ascii="Consolas" w:hAnsi="Consolas" w:cs="Consolas"/>
        </w:rPr>
      </w:pPr>
      <w:r w:rsidRPr="00991883">
        <w:rPr>
          <w:rFonts w:ascii="Consolas" w:hAnsi="Consolas" w:cs="Consolas"/>
        </w:rPr>
        <w:t xml:space="preserve">        Username = f.readline()</w:t>
      </w:r>
    </w:p>
    <w:p w:rsidR="00991883" w:rsidRPr="00991883" w:rsidRDefault="00991883" w:rsidP="00991883">
      <w:pPr>
        <w:contextualSpacing/>
        <w:rPr>
          <w:rFonts w:ascii="Consolas" w:hAnsi="Consolas" w:cs="Consolas"/>
        </w:rPr>
      </w:pPr>
      <w:r w:rsidRPr="00991883">
        <w:rPr>
          <w:rFonts w:ascii="Consolas" w:hAnsi="Consolas" w:cs="Consolas"/>
        </w:rPr>
        <w:t xml:space="preserve">    ts = time.time()</w:t>
      </w:r>
    </w:p>
    <w:p w:rsidR="00FB2AD4" w:rsidRPr="00C46BB9" w:rsidRDefault="00991883" w:rsidP="00C46BB9">
      <w:pPr>
        <w:contextualSpacing/>
        <w:rPr>
          <w:rFonts w:ascii="Consolas" w:hAnsi="Consolas" w:cs="Consolas"/>
        </w:rPr>
      </w:pPr>
      <w:r w:rsidRPr="00991883">
        <w:rPr>
          <w:rFonts w:ascii="Consolas" w:hAnsi="Consolas" w:cs="Consolas"/>
        </w:rPr>
        <w:t xml:space="preserve">    return "[" + str(datetime.datetime.fromtimestamp(ts).strftime('%Y-%m-%d %H:%M:%S')) + "]" + " [" + Username + "]"    </w:t>
      </w:r>
    </w:p>
    <w:p w:rsidR="007E71E1" w:rsidRDefault="009A6275" w:rsidP="007E71E1">
      <w:pPr>
        <w:pStyle w:val="Heading1"/>
      </w:pPr>
      <w:bookmarkStart w:id="118" w:name="_Toc406682514"/>
      <w:r>
        <w:lastRenderedPageBreak/>
        <w:t>Section 5 – Testing :</w:t>
      </w:r>
      <w:bookmarkEnd w:id="118"/>
    </w:p>
    <w:p w:rsidR="00FB2AD4" w:rsidRDefault="00FB2AD4" w:rsidP="00FD2805">
      <w:pPr>
        <w:pStyle w:val="Heading2"/>
      </w:pPr>
      <w:bookmarkStart w:id="119" w:name="_Toc406682515"/>
      <w:r>
        <w:t>Test Plan –</w:t>
      </w:r>
      <w:bookmarkEnd w:id="119"/>
    </w:p>
    <w:p w:rsidR="00A925C4" w:rsidRDefault="00A925C4" w:rsidP="00A925C4">
      <w:pPr>
        <w:pStyle w:val="Heading3"/>
      </w:pPr>
      <w:bookmarkStart w:id="120" w:name="_Toc406682516"/>
      <w:r>
        <w:t>Main.py :</w:t>
      </w:r>
      <w:bookmarkEnd w:id="120"/>
    </w:p>
    <w:p w:rsidR="00A925C4" w:rsidRPr="00A925C4" w:rsidRDefault="00A925C4" w:rsidP="00A925C4"/>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6"/>
        <w:gridCol w:w="1560"/>
        <w:gridCol w:w="2469"/>
        <w:gridCol w:w="1925"/>
      </w:tblGrid>
      <w:tr w:rsidR="00A925C4" w:rsidRPr="00B15C59" w:rsidTr="00AD2CFD">
        <w:tc>
          <w:tcPr>
            <w:tcW w:w="976" w:type="dxa"/>
            <w:shd w:val="clear" w:color="auto" w:fill="FFFF00"/>
          </w:tcPr>
          <w:p w:rsidR="00A925C4" w:rsidRPr="00B15C59" w:rsidRDefault="00A925C4" w:rsidP="00A925C4">
            <w:pPr>
              <w:jc w:val="center"/>
              <w:rPr>
                <w:b/>
              </w:rPr>
            </w:pPr>
            <w:r w:rsidRPr="00B15C59">
              <w:rPr>
                <w:b/>
              </w:rPr>
              <w:t xml:space="preserve">Test </w:t>
            </w:r>
            <w:r w:rsidRPr="00B15C59">
              <w:rPr>
                <w:b/>
              </w:rPr>
              <w:br/>
              <w:t>number</w:t>
            </w:r>
          </w:p>
        </w:tc>
        <w:tc>
          <w:tcPr>
            <w:tcW w:w="1560" w:type="dxa"/>
            <w:shd w:val="clear" w:color="auto" w:fill="FFFF00"/>
          </w:tcPr>
          <w:p w:rsidR="00A925C4" w:rsidRPr="00B15C59" w:rsidRDefault="00A925C4" w:rsidP="00A925C4">
            <w:pPr>
              <w:jc w:val="center"/>
              <w:rPr>
                <w:b/>
              </w:rPr>
            </w:pPr>
            <w:r w:rsidRPr="00B15C59">
              <w:rPr>
                <w:b/>
              </w:rPr>
              <w:t>What is being tested?</w:t>
            </w:r>
          </w:p>
        </w:tc>
        <w:tc>
          <w:tcPr>
            <w:tcW w:w="2469" w:type="dxa"/>
            <w:shd w:val="clear" w:color="auto" w:fill="FFFF00"/>
          </w:tcPr>
          <w:p w:rsidR="00A925C4" w:rsidRPr="00B15C59" w:rsidRDefault="00A925C4" w:rsidP="00A925C4">
            <w:pPr>
              <w:jc w:val="center"/>
              <w:rPr>
                <w:b/>
              </w:rPr>
            </w:pPr>
            <w:r w:rsidRPr="00B15C59">
              <w:rPr>
                <w:b/>
              </w:rPr>
              <w:t xml:space="preserve">Test </w:t>
            </w:r>
            <w:r>
              <w:rPr>
                <w:b/>
              </w:rPr>
              <w:t>data</w:t>
            </w:r>
          </w:p>
        </w:tc>
        <w:tc>
          <w:tcPr>
            <w:tcW w:w="1925" w:type="dxa"/>
            <w:shd w:val="clear" w:color="auto" w:fill="FFFF00"/>
          </w:tcPr>
          <w:p w:rsidR="00A925C4" w:rsidRPr="00B15C59" w:rsidRDefault="00A925C4" w:rsidP="00A925C4">
            <w:pPr>
              <w:jc w:val="center"/>
              <w:rPr>
                <w:b/>
              </w:rPr>
            </w:pPr>
            <w:r w:rsidRPr="00B15C59">
              <w:rPr>
                <w:b/>
              </w:rPr>
              <w:t>Expected result</w:t>
            </w:r>
          </w:p>
        </w:tc>
      </w:tr>
      <w:tr w:rsidR="00A925C4" w:rsidTr="00AD2CFD">
        <w:trPr>
          <w:trHeight w:val="331"/>
        </w:trPr>
        <w:tc>
          <w:tcPr>
            <w:tcW w:w="976" w:type="dxa"/>
          </w:tcPr>
          <w:p w:rsidR="00A925C4" w:rsidRDefault="00A925C4" w:rsidP="00A925C4">
            <w:pPr>
              <w:pStyle w:val="ListParagraph"/>
              <w:ind w:left="0"/>
              <w:jc w:val="center"/>
            </w:pPr>
            <w:r>
              <w:t>1</w:t>
            </w:r>
          </w:p>
        </w:tc>
        <w:tc>
          <w:tcPr>
            <w:tcW w:w="1560" w:type="dxa"/>
          </w:tcPr>
          <w:p w:rsidR="00A925C4" w:rsidRDefault="003416DE" w:rsidP="00A925C4">
            <w:pPr>
              <w:pStyle w:val="ListParagraph"/>
              <w:ind w:left="0"/>
              <w:jc w:val="center"/>
            </w:pPr>
            <w:r>
              <w:t>Mainloop</w:t>
            </w:r>
          </w:p>
        </w:tc>
        <w:tc>
          <w:tcPr>
            <w:tcW w:w="2469" w:type="dxa"/>
          </w:tcPr>
          <w:p w:rsidR="00A925C4" w:rsidRDefault="003416DE" w:rsidP="00A925C4">
            <w:pPr>
              <w:pStyle w:val="ListParagraph"/>
              <w:ind w:left="0"/>
              <w:jc w:val="center"/>
            </w:pPr>
            <w:r>
              <w:t>No errors, ran as is. (normal test data)</w:t>
            </w:r>
          </w:p>
        </w:tc>
        <w:tc>
          <w:tcPr>
            <w:tcW w:w="1925" w:type="dxa"/>
          </w:tcPr>
          <w:p w:rsidR="00A925C4" w:rsidRDefault="003416DE" w:rsidP="003416DE">
            <w:pPr>
              <w:pStyle w:val="ListParagraph"/>
              <w:ind w:left="0"/>
              <w:jc w:val="center"/>
            </w:pPr>
            <w:r>
              <w:t>Program runs as normal.</w:t>
            </w:r>
          </w:p>
        </w:tc>
      </w:tr>
      <w:tr w:rsidR="00A925C4" w:rsidTr="00AD2CFD">
        <w:tc>
          <w:tcPr>
            <w:tcW w:w="976" w:type="dxa"/>
          </w:tcPr>
          <w:p w:rsidR="00A925C4" w:rsidRDefault="00A925C4" w:rsidP="00A925C4">
            <w:pPr>
              <w:pStyle w:val="ListParagraph"/>
              <w:ind w:left="0"/>
              <w:jc w:val="center"/>
            </w:pPr>
            <w:r>
              <w:t>2</w:t>
            </w:r>
          </w:p>
        </w:tc>
        <w:tc>
          <w:tcPr>
            <w:tcW w:w="1560" w:type="dxa"/>
          </w:tcPr>
          <w:p w:rsidR="00A925C4" w:rsidRDefault="003416DE" w:rsidP="00A925C4">
            <w:pPr>
              <w:pStyle w:val="ListParagraph"/>
              <w:ind w:left="0"/>
              <w:jc w:val="center"/>
            </w:pPr>
            <w:r>
              <w:t>Mainloop (try except clause and logging)</w:t>
            </w:r>
          </w:p>
        </w:tc>
        <w:tc>
          <w:tcPr>
            <w:tcW w:w="2469" w:type="dxa"/>
          </w:tcPr>
          <w:p w:rsidR="00A925C4" w:rsidRDefault="003416DE" w:rsidP="00A925C4">
            <w:pPr>
              <w:pStyle w:val="ListParagraph"/>
              <w:ind w:left="0"/>
              <w:jc w:val="center"/>
            </w:pPr>
            <w:r>
              <w:t>Deliberate runtime error included in program (erroneous test data)</w:t>
            </w:r>
          </w:p>
        </w:tc>
        <w:tc>
          <w:tcPr>
            <w:tcW w:w="1925" w:type="dxa"/>
          </w:tcPr>
          <w:p w:rsidR="00A925C4" w:rsidRDefault="003416DE" w:rsidP="003416DE">
            <w:pPr>
              <w:pStyle w:val="ListParagraph"/>
              <w:ind w:left="0"/>
              <w:jc w:val="center"/>
            </w:pPr>
            <w:r>
              <w:t xml:space="preserve">Program continues to run to whatever extent, but logs an error. </w:t>
            </w:r>
          </w:p>
        </w:tc>
      </w:tr>
    </w:tbl>
    <w:p w:rsidR="00A925C4" w:rsidRDefault="00A925C4" w:rsidP="00A925C4"/>
    <w:p w:rsidR="00A925C4" w:rsidRDefault="00A925C4" w:rsidP="00A925C4">
      <w:pPr>
        <w:pStyle w:val="Heading3"/>
      </w:pPr>
      <w:bookmarkStart w:id="121" w:name="_Toc406682517"/>
      <w:r>
        <w:t>Main.pyc :</w:t>
      </w:r>
      <w:bookmarkEnd w:id="121"/>
    </w:p>
    <w:p w:rsidR="00A925C4" w:rsidRPr="00A925C4" w:rsidRDefault="00A925C4" w:rsidP="00A925C4"/>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6"/>
        <w:gridCol w:w="1560"/>
        <w:gridCol w:w="2469"/>
        <w:gridCol w:w="1925"/>
      </w:tblGrid>
      <w:tr w:rsidR="00A925C4" w:rsidRPr="00B15C59" w:rsidTr="00AD2CFD">
        <w:tc>
          <w:tcPr>
            <w:tcW w:w="976" w:type="dxa"/>
            <w:shd w:val="clear" w:color="auto" w:fill="FFFF00"/>
          </w:tcPr>
          <w:p w:rsidR="00A925C4" w:rsidRPr="00B15C59" w:rsidRDefault="00A925C4" w:rsidP="00A925C4">
            <w:pPr>
              <w:jc w:val="center"/>
              <w:rPr>
                <w:b/>
              </w:rPr>
            </w:pPr>
            <w:r w:rsidRPr="00B15C59">
              <w:rPr>
                <w:b/>
              </w:rPr>
              <w:t xml:space="preserve">Test </w:t>
            </w:r>
            <w:r w:rsidRPr="00B15C59">
              <w:rPr>
                <w:b/>
              </w:rPr>
              <w:br/>
              <w:t>number</w:t>
            </w:r>
          </w:p>
        </w:tc>
        <w:tc>
          <w:tcPr>
            <w:tcW w:w="1560" w:type="dxa"/>
            <w:shd w:val="clear" w:color="auto" w:fill="FFFF00"/>
          </w:tcPr>
          <w:p w:rsidR="00A925C4" w:rsidRPr="00B15C59" w:rsidRDefault="00A925C4" w:rsidP="00A925C4">
            <w:pPr>
              <w:jc w:val="center"/>
              <w:rPr>
                <w:b/>
              </w:rPr>
            </w:pPr>
            <w:r w:rsidRPr="00B15C59">
              <w:rPr>
                <w:b/>
              </w:rPr>
              <w:t>What is being tested?</w:t>
            </w:r>
          </w:p>
        </w:tc>
        <w:tc>
          <w:tcPr>
            <w:tcW w:w="2469" w:type="dxa"/>
            <w:shd w:val="clear" w:color="auto" w:fill="FFFF00"/>
          </w:tcPr>
          <w:p w:rsidR="00A925C4" w:rsidRPr="00B15C59" w:rsidRDefault="00A925C4" w:rsidP="00A925C4">
            <w:pPr>
              <w:jc w:val="center"/>
              <w:rPr>
                <w:b/>
              </w:rPr>
            </w:pPr>
            <w:r w:rsidRPr="00B15C59">
              <w:rPr>
                <w:b/>
              </w:rPr>
              <w:t xml:space="preserve">Test </w:t>
            </w:r>
            <w:r>
              <w:rPr>
                <w:b/>
              </w:rPr>
              <w:t>data</w:t>
            </w:r>
          </w:p>
        </w:tc>
        <w:tc>
          <w:tcPr>
            <w:tcW w:w="1925" w:type="dxa"/>
            <w:shd w:val="clear" w:color="auto" w:fill="FFFF00"/>
          </w:tcPr>
          <w:p w:rsidR="00A925C4" w:rsidRPr="00B15C59" w:rsidRDefault="00A925C4" w:rsidP="00A925C4">
            <w:pPr>
              <w:jc w:val="center"/>
              <w:rPr>
                <w:b/>
              </w:rPr>
            </w:pPr>
            <w:r w:rsidRPr="00B15C59">
              <w:rPr>
                <w:b/>
              </w:rPr>
              <w:t>Expected result</w:t>
            </w:r>
          </w:p>
        </w:tc>
      </w:tr>
      <w:tr w:rsidR="00A925C4" w:rsidTr="00AD2CFD">
        <w:trPr>
          <w:trHeight w:val="331"/>
        </w:trPr>
        <w:tc>
          <w:tcPr>
            <w:tcW w:w="976" w:type="dxa"/>
          </w:tcPr>
          <w:p w:rsidR="00A925C4" w:rsidRDefault="00A925C4" w:rsidP="00A925C4">
            <w:pPr>
              <w:pStyle w:val="ListParagraph"/>
              <w:ind w:left="0"/>
              <w:jc w:val="center"/>
            </w:pPr>
            <w:r>
              <w:t>1</w:t>
            </w:r>
          </w:p>
        </w:tc>
        <w:tc>
          <w:tcPr>
            <w:tcW w:w="1560" w:type="dxa"/>
          </w:tcPr>
          <w:p w:rsidR="00A925C4" w:rsidRDefault="003416DE" w:rsidP="00A925C4">
            <w:pPr>
              <w:pStyle w:val="ListParagraph"/>
              <w:ind w:left="0"/>
              <w:jc w:val="center"/>
            </w:pPr>
            <w:r>
              <w:t>Mainloop</w:t>
            </w:r>
          </w:p>
        </w:tc>
        <w:tc>
          <w:tcPr>
            <w:tcW w:w="2469" w:type="dxa"/>
          </w:tcPr>
          <w:p w:rsidR="00A925C4" w:rsidRDefault="003416DE" w:rsidP="003416DE">
            <w:pPr>
              <w:pStyle w:val="ListParagraph"/>
              <w:ind w:left="0"/>
              <w:jc w:val="center"/>
            </w:pPr>
            <w:r>
              <w:t xml:space="preserve">No errors, ran as is. </w:t>
            </w:r>
          </w:p>
          <w:p w:rsidR="003416DE" w:rsidRDefault="003416DE" w:rsidP="003416DE">
            <w:pPr>
              <w:pStyle w:val="ListParagraph"/>
              <w:ind w:left="0"/>
              <w:jc w:val="center"/>
            </w:pPr>
            <w:r>
              <w:t>(normal test data)</w:t>
            </w:r>
          </w:p>
        </w:tc>
        <w:tc>
          <w:tcPr>
            <w:tcW w:w="1925" w:type="dxa"/>
          </w:tcPr>
          <w:p w:rsidR="00A925C4" w:rsidRDefault="003416DE" w:rsidP="00A925C4">
            <w:pPr>
              <w:pStyle w:val="ListParagraph"/>
              <w:ind w:left="0"/>
              <w:jc w:val="center"/>
            </w:pPr>
            <w:r>
              <w:t>Program runs as normal, but without a console window appearing.</w:t>
            </w:r>
          </w:p>
        </w:tc>
      </w:tr>
    </w:tbl>
    <w:p w:rsidR="00A925C4" w:rsidRPr="00A925C4" w:rsidRDefault="00A925C4" w:rsidP="00A925C4"/>
    <w:p w:rsidR="00D95661" w:rsidRDefault="00D95661" w:rsidP="00D95661">
      <w:pPr>
        <w:pStyle w:val="Heading3"/>
      </w:pPr>
      <w:bookmarkStart w:id="122" w:name="_Toc406682518"/>
      <w:r>
        <w:t>InitialSetup.py :</w:t>
      </w:r>
      <w:bookmarkEnd w:id="122"/>
    </w:p>
    <w:p w:rsidR="007E2A84" w:rsidRPr="007E2A84" w:rsidRDefault="007E2A84" w:rsidP="007E2A84"/>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6"/>
        <w:gridCol w:w="1604"/>
        <w:gridCol w:w="2469"/>
        <w:gridCol w:w="1925"/>
      </w:tblGrid>
      <w:tr w:rsidR="007E2A84" w:rsidRPr="00B15C59" w:rsidTr="00AD2CFD">
        <w:tc>
          <w:tcPr>
            <w:tcW w:w="976" w:type="dxa"/>
            <w:shd w:val="clear" w:color="auto" w:fill="FFFF00"/>
          </w:tcPr>
          <w:p w:rsidR="007E2A84" w:rsidRPr="00B15C59" w:rsidRDefault="007E2A84" w:rsidP="00A925C4">
            <w:pPr>
              <w:jc w:val="center"/>
              <w:rPr>
                <w:b/>
              </w:rPr>
            </w:pPr>
            <w:r w:rsidRPr="00B15C59">
              <w:rPr>
                <w:b/>
              </w:rPr>
              <w:t xml:space="preserve">Test </w:t>
            </w:r>
            <w:r w:rsidRPr="00B15C59">
              <w:rPr>
                <w:b/>
              </w:rPr>
              <w:br/>
              <w:t>number</w:t>
            </w:r>
          </w:p>
        </w:tc>
        <w:tc>
          <w:tcPr>
            <w:tcW w:w="1560" w:type="dxa"/>
            <w:shd w:val="clear" w:color="auto" w:fill="FFFF00"/>
          </w:tcPr>
          <w:p w:rsidR="007E2A84" w:rsidRPr="00B15C59" w:rsidRDefault="007E2A84" w:rsidP="00A925C4">
            <w:pPr>
              <w:jc w:val="center"/>
              <w:rPr>
                <w:b/>
              </w:rPr>
            </w:pPr>
            <w:r w:rsidRPr="00B15C59">
              <w:rPr>
                <w:b/>
              </w:rPr>
              <w:t>What is being tested?</w:t>
            </w:r>
          </w:p>
        </w:tc>
        <w:tc>
          <w:tcPr>
            <w:tcW w:w="2469" w:type="dxa"/>
            <w:shd w:val="clear" w:color="auto" w:fill="FFFF00"/>
          </w:tcPr>
          <w:p w:rsidR="007E2A84" w:rsidRPr="00B15C59" w:rsidRDefault="007E2A84" w:rsidP="00A925C4">
            <w:pPr>
              <w:jc w:val="center"/>
              <w:rPr>
                <w:b/>
              </w:rPr>
            </w:pPr>
            <w:r w:rsidRPr="00B15C59">
              <w:rPr>
                <w:b/>
              </w:rPr>
              <w:t xml:space="preserve">Test </w:t>
            </w:r>
            <w:r>
              <w:rPr>
                <w:b/>
              </w:rPr>
              <w:t>data</w:t>
            </w:r>
          </w:p>
        </w:tc>
        <w:tc>
          <w:tcPr>
            <w:tcW w:w="1925" w:type="dxa"/>
            <w:shd w:val="clear" w:color="auto" w:fill="FFFF00"/>
          </w:tcPr>
          <w:p w:rsidR="007E2A84" w:rsidRPr="00B15C59" w:rsidRDefault="007E2A84" w:rsidP="00A925C4">
            <w:pPr>
              <w:jc w:val="center"/>
              <w:rPr>
                <w:b/>
              </w:rPr>
            </w:pPr>
            <w:r w:rsidRPr="00B15C59">
              <w:rPr>
                <w:b/>
              </w:rPr>
              <w:t>Expected result</w:t>
            </w:r>
          </w:p>
        </w:tc>
      </w:tr>
      <w:tr w:rsidR="007E2A84" w:rsidTr="00AD2CFD">
        <w:trPr>
          <w:trHeight w:val="331"/>
        </w:trPr>
        <w:tc>
          <w:tcPr>
            <w:tcW w:w="976" w:type="dxa"/>
          </w:tcPr>
          <w:p w:rsidR="007E2A84" w:rsidRDefault="007E2A84" w:rsidP="00A925C4">
            <w:pPr>
              <w:pStyle w:val="ListParagraph"/>
              <w:ind w:left="0"/>
              <w:jc w:val="center"/>
            </w:pPr>
            <w:r>
              <w:t>1</w:t>
            </w:r>
          </w:p>
        </w:tc>
        <w:tc>
          <w:tcPr>
            <w:tcW w:w="1560" w:type="dxa"/>
          </w:tcPr>
          <w:p w:rsidR="007E2A84" w:rsidRDefault="003416DE" w:rsidP="00A925C4">
            <w:pPr>
              <w:pStyle w:val="ListParagraph"/>
              <w:ind w:left="0"/>
              <w:jc w:val="center"/>
            </w:pPr>
            <w:r>
              <w:t>File Creation</w:t>
            </w:r>
          </w:p>
        </w:tc>
        <w:tc>
          <w:tcPr>
            <w:tcW w:w="2469" w:type="dxa"/>
          </w:tcPr>
          <w:p w:rsidR="007E2A84" w:rsidRDefault="003416DE" w:rsidP="003416DE">
            <w:pPr>
              <w:pStyle w:val="ListParagraph"/>
              <w:ind w:left="0"/>
              <w:jc w:val="center"/>
            </w:pPr>
            <w:r>
              <w:t>Ran as is. InitialSetup.txt does not exist.</w:t>
            </w:r>
          </w:p>
          <w:p w:rsidR="000B7B01" w:rsidRDefault="000B7B01" w:rsidP="003416DE">
            <w:pPr>
              <w:pStyle w:val="ListParagraph"/>
              <w:ind w:left="0"/>
              <w:jc w:val="center"/>
            </w:pPr>
            <w:r>
              <w:t>(normal test data)</w:t>
            </w:r>
          </w:p>
        </w:tc>
        <w:tc>
          <w:tcPr>
            <w:tcW w:w="1925" w:type="dxa"/>
          </w:tcPr>
          <w:p w:rsidR="007E2A84" w:rsidRDefault="003416DE" w:rsidP="00A925C4">
            <w:pPr>
              <w:pStyle w:val="ListParagraph"/>
              <w:ind w:left="0"/>
              <w:jc w:val="center"/>
            </w:pPr>
            <w:r>
              <w:t xml:space="preserve">Creates the relevant files, and writes the correct values to the respective files. </w:t>
            </w:r>
          </w:p>
          <w:p w:rsidR="003416DE" w:rsidRDefault="003416DE" w:rsidP="00A925C4">
            <w:pPr>
              <w:pStyle w:val="ListParagraph"/>
              <w:ind w:left="0"/>
              <w:jc w:val="center"/>
            </w:pPr>
            <w:r>
              <w:t xml:space="preserve">Creates InitialSetup.txt and writes the value </w:t>
            </w:r>
            <w:r>
              <w:lastRenderedPageBreak/>
              <w:t>True</w:t>
            </w:r>
          </w:p>
        </w:tc>
      </w:tr>
      <w:tr w:rsidR="007E2A84" w:rsidTr="00AD2CFD">
        <w:tc>
          <w:tcPr>
            <w:tcW w:w="976" w:type="dxa"/>
          </w:tcPr>
          <w:p w:rsidR="007E2A84" w:rsidRDefault="007E2A84" w:rsidP="00A925C4">
            <w:pPr>
              <w:pStyle w:val="ListParagraph"/>
              <w:ind w:left="0"/>
              <w:jc w:val="center"/>
            </w:pPr>
            <w:r>
              <w:lastRenderedPageBreak/>
              <w:t>2</w:t>
            </w:r>
          </w:p>
        </w:tc>
        <w:tc>
          <w:tcPr>
            <w:tcW w:w="1560" w:type="dxa"/>
          </w:tcPr>
          <w:p w:rsidR="007E2A84" w:rsidRDefault="003416DE" w:rsidP="00A925C4">
            <w:pPr>
              <w:pStyle w:val="ListParagraph"/>
              <w:ind w:left="0"/>
              <w:jc w:val="center"/>
            </w:pPr>
            <w:r>
              <w:t>Initialisation of InitSetupPopup</w:t>
            </w:r>
          </w:p>
        </w:tc>
        <w:tc>
          <w:tcPr>
            <w:tcW w:w="2469" w:type="dxa"/>
          </w:tcPr>
          <w:p w:rsidR="007E2A84" w:rsidRDefault="003416DE" w:rsidP="00A925C4">
            <w:pPr>
              <w:pStyle w:val="ListParagraph"/>
              <w:ind w:left="0"/>
              <w:jc w:val="center"/>
            </w:pPr>
            <w:r>
              <w:t>Ran as is. InitialSetup.txt does not exist.</w:t>
            </w:r>
          </w:p>
          <w:p w:rsidR="000B7B01" w:rsidRDefault="000B7B01" w:rsidP="00A925C4">
            <w:pPr>
              <w:pStyle w:val="ListParagraph"/>
              <w:ind w:left="0"/>
              <w:jc w:val="center"/>
            </w:pPr>
            <w:r>
              <w:t>(normal test data)</w:t>
            </w:r>
          </w:p>
        </w:tc>
        <w:tc>
          <w:tcPr>
            <w:tcW w:w="1925" w:type="dxa"/>
          </w:tcPr>
          <w:p w:rsidR="007E2A84" w:rsidRDefault="003416DE" w:rsidP="00A925C4">
            <w:pPr>
              <w:pStyle w:val="ListParagraph"/>
              <w:ind w:left="0"/>
              <w:jc w:val="center"/>
            </w:pPr>
            <w:r>
              <w:t>InitSetupPopup window is initialised without error.</w:t>
            </w:r>
          </w:p>
        </w:tc>
      </w:tr>
      <w:tr w:rsidR="007E2A84" w:rsidTr="00AD2CFD">
        <w:tc>
          <w:tcPr>
            <w:tcW w:w="976" w:type="dxa"/>
          </w:tcPr>
          <w:p w:rsidR="007E2A84" w:rsidRDefault="007E2A84" w:rsidP="00A925C4">
            <w:pPr>
              <w:pStyle w:val="ListParagraph"/>
              <w:ind w:left="0"/>
              <w:jc w:val="center"/>
            </w:pPr>
            <w:r>
              <w:t>3</w:t>
            </w:r>
          </w:p>
        </w:tc>
        <w:tc>
          <w:tcPr>
            <w:tcW w:w="1560" w:type="dxa"/>
          </w:tcPr>
          <w:p w:rsidR="007E2A84" w:rsidRDefault="003416DE" w:rsidP="00A925C4">
            <w:pPr>
              <w:pStyle w:val="ListParagraph"/>
              <w:ind w:left="0"/>
              <w:jc w:val="center"/>
            </w:pPr>
            <w:r>
              <w:t xml:space="preserve"> Setup</w:t>
            </w:r>
          </w:p>
        </w:tc>
        <w:tc>
          <w:tcPr>
            <w:tcW w:w="2469" w:type="dxa"/>
          </w:tcPr>
          <w:p w:rsidR="007E2A84" w:rsidRDefault="003416DE" w:rsidP="00A925C4">
            <w:pPr>
              <w:pStyle w:val="ListParagraph"/>
              <w:ind w:left="0"/>
              <w:jc w:val="center"/>
            </w:pPr>
            <w:r>
              <w:t>Ran as is. InitialSetup.txt contains the value, True.</w:t>
            </w:r>
          </w:p>
          <w:p w:rsidR="000B7B01" w:rsidRDefault="000B7B01" w:rsidP="00A925C4">
            <w:pPr>
              <w:pStyle w:val="ListParagraph"/>
              <w:ind w:left="0"/>
              <w:jc w:val="center"/>
            </w:pPr>
            <w:r>
              <w:t>(normal test data)</w:t>
            </w:r>
          </w:p>
        </w:tc>
        <w:tc>
          <w:tcPr>
            <w:tcW w:w="1925" w:type="dxa"/>
          </w:tcPr>
          <w:p w:rsidR="007E2A84" w:rsidRDefault="003416DE" w:rsidP="00A925C4">
            <w:pPr>
              <w:pStyle w:val="ListParagraph"/>
              <w:ind w:left="0"/>
              <w:jc w:val="center"/>
            </w:pPr>
            <w:r>
              <w:t>Initial setup is ‘bypassed’ and passes control to LoginForm. InitSetupPopup isn’t initialised.</w:t>
            </w:r>
          </w:p>
        </w:tc>
      </w:tr>
    </w:tbl>
    <w:p w:rsidR="007E2A84" w:rsidRDefault="007E2A84" w:rsidP="007E2A84"/>
    <w:p w:rsidR="00A925C4" w:rsidRDefault="00A925C4" w:rsidP="00A925C4">
      <w:pPr>
        <w:pStyle w:val="Heading3"/>
      </w:pPr>
      <w:bookmarkStart w:id="123" w:name="_Toc406682519"/>
      <w:r>
        <w:t>InitSetupPopup.py :</w:t>
      </w:r>
      <w:bookmarkEnd w:id="123"/>
    </w:p>
    <w:p w:rsidR="00A925C4" w:rsidRPr="00A925C4" w:rsidRDefault="00A925C4" w:rsidP="00A925C4"/>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6"/>
        <w:gridCol w:w="1560"/>
        <w:gridCol w:w="2469"/>
        <w:gridCol w:w="1925"/>
      </w:tblGrid>
      <w:tr w:rsidR="00A925C4" w:rsidRPr="00B15C59" w:rsidTr="00AD2CFD">
        <w:tc>
          <w:tcPr>
            <w:tcW w:w="976" w:type="dxa"/>
            <w:shd w:val="clear" w:color="auto" w:fill="FFFF00"/>
          </w:tcPr>
          <w:p w:rsidR="00A925C4" w:rsidRPr="00B15C59" w:rsidRDefault="00A925C4" w:rsidP="00A925C4">
            <w:pPr>
              <w:jc w:val="center"/>
              <w:rPr>
                <w:b/>
              </w:rPr>
            </w:pPr>
            <w:r w:rsidRPr="00B15C59">
              <w:rPr>
                <w:b/>
              </w:rPr>
              <w:t xml:space="preserve">Test </w:t>
            </w:r>
            <w:r w:rsidRPr="00B15C59">
              <w:rPr>
                <w:b/>
              </w:rPr>
              <w:br/>
              <w:t>number</w:t>
            </w:r>
          </w:p>
        </w:tc>
        <w:tc>
          <w:tcPr>
            <w:tcW w:w="1560" w:type="dxa"/>
            <w:shd w:val="clear" w:color="auto" w:fill="FFFF00"/>
          </w:tcPr>
          <w:p w:rsidR="00A925C4" w:rsidRPr="00B15C59" w:rsidRDefault="00A925C4" w:rsidP="00A925C4">
            <w:pPr>
              <w:jc w:val="center"/>
              <w:rPr>
                <w:b/>
              </w:rPr>
            </w:pPr>
            <w:r w:rsidRPr="00B15C59">
              <w:rPr>
                <w:b/>
              </w:rPr>
              <w:t>What is being tested?</w:t>
            </w:r>
          </w:p>
        </w:tc>
        <w:tc>
          <w:tcPr>
            <w:tcW w:w="2469" w:type="dxa"/>
            <w:shd w:val="clear" w:color="auto" w:fill="FFFF00"/>
          </w:tcPr>
          <w:p w:rsidR="00A925C4" w:rsidRPr="00B15C59" w:rsidRDefault="00A925C4" w:rsidP="00A925C4">
            <w:pPr>
              <w:jc w:val="center"/>
              <w:rPr>
                <w:b/>
              </w:rPr>
            </w:pPr>
            <w:r w:rsidRPr="00B15C59">
              <w:rPr>
                <w:b/>
              </w:rPr>
              <w:t xml:space="preserve">Test </w:t>
            </w:r>
            <w:r>
              <w:rPr>
                <w:b/>
              </w:rPr>
              <w:t>data</w:t>
            </w:r>
          </w:p>
        </w:tc>
        <w:tc>
          <w:tcPr>
            <w:tcW w:w="1925" w:type="dxa"/>
            <w:shd w:val="clear" w:color="auto" w:fill="FFFF00"/>
          </w:tcPr>
          <w:p w:rsidR="00A925C4" w:rsidRPr="00B15C59" w:rsidRDefault="00A925C4" w:rsidP="00A925C4">
            <w:pPr>
              <w:jc w:val="center"/>
              <w:rPr>
                <w:b/>
              </w:rPr>
            </w:pPr>
            <w:r w:rsidRPr="00B15C59">
              <w:rPr>
                <w:b/>
              </w:rPr>
              <w:t>Expected result</w:t>
            </w:r>
          </w:p>
        </w:tc>
      </w:tr>
      <w:tr w:rsidR="00A925C4" w:rsidTr="00AD2CFD">
        <w:trPr>
          <w:trHeight w:val="85"/>
        </w:trPr>
        <w:tc>
          <w:tcPr>
            <w:tcW w:w="976" w:type="dxa"/>
          </w:tcPr>
          <w:p w:rsidR="00A925C4" w:rsidRDefault="00A925C4" w:rsidP="00A925C4">
            <w:pPr>
              <w:pStyle w:val="ListParagraph"/>
              <w:ind w:left="0"/>
              <w:jc w:val="center"/>
            </w:pPr>
            <w:r>
              <w:t>1</w:t>
            </w:r>
          </w:p>
        </w:tc>
        <w:tc>
          <w:tcPr>
            <w:tcW w:w="1560" w:type="dxa"/>
          </w:tcPr>
          <w:p w:rsidR="00A925C4" w:rsidRDefault="00A925C4" w:rsidP="00A925C4">
            <w:pPr>
              <w:pStyle w:val="ListParagraph"/>
              <w:ind w:left="0"/>
              <w:jc w:val="center"/>
            </w:pPr>
            <w:r>
              <w:t>The protocol upon attempting to close the window</w:t>
            </w:r>
          </w:p>
        </w:tc>
        <w:tc>
          <w:tcPr>
            <w:tcW w:w="2469" w:type="dxa"/>
          </w:tcPr>
          <w:p w:rsidR="00A925C4" w:rsidRDefault="00A925C4" w:rsidP="00A925C4">
            <w:pPr>
              <w:pStyle w:val="ListParagraph"/>
              <w:ind w:left="0"/>
              <w:jc w:val="center"/>
            </w:pPr>
            <w:r>
              <w:t>Pressing the close button in the top right</w:t>
            </w:r>
          </w:p>
          <w:p w:rsidR="000B7B01" w:rsidRDefault="000B7B01" w:rsidP="00A925C4">
            <w:pPr>
              <w:pStyle w:val="ListParagraph"/>
              <w:ind w:left="0"/>
              <w:jc w:val="center"/>
            </w:pPr>
            <w:r>
              <w:t>(normal test data)</w:t>
            </w:r>
          </w:p>
        </w:tc>
        <w:tc>
          <w:tcPr>
            <w:tcW w:w="1925" w:type="dxa"/>
          </w:tcPr>
          <w:p w:rsidR="00A925C4" w:rsidRDefault="00A925C4" w:rsidP="00A925C4">
            <w:pPr>
              <w:pStyle w:val="ListParagraph"/>
              <w:ind w:left="0"/>
              <w:jc w:val="center"/>
            </w:pPr>
            <w:r>
              <w:t>Popup explaining that the window cannot be closed until an administrator password has been created.</w:t>
            </w:r>
          </w:p>
        </w:tc>
      </w:tr>
      <w:tr w:rsidR="00A925C4" w:rsidTr="00AD2CFD">
        <w:tc>
          <w:tcPr>
            <w:tcW w:w="976" w:type="dxa"/>
          </w:tcPr>
          <w:p w:rsidR="00A925C4" w:rsidRDefault="00A925C4" w:rsidP="00A925C4">
            <w:pPr>
              <w:pStyle w:val="ListParagraph"/>
              <w:ind w:left="0"/>
              <w:jc w:val="center"/>
            </w:pPr>
            <w:r>
              <w:t>2</w:t>
            </w:r>
          </w:p>
        </w:tc>
        <w:tc>
          <w:tcPr>
            <w:tcW w:w="1560" w:type="dxa"/>
          </w:tcPr>
          <w:p w:rsidR="00A925C4" w:rsidRDefault="00A925C4" w:rsidP="00A925C4">
            <w:pPr>
              <w:pStyle w:val="ListParagraph"/>
              <w:ind w:left="0"/>
              <w:jc w:val="center"/>
            </w:pPr>
            <w:r>
              <w:t>The protocol upon attempting to close the window</w:t>
            </w:r>
          </w:p>
        </w:tc>
        <w:tc>
          <w:tcPr>
            <w:tcW w:w="2469" w:type="dxa"/>
          </w:tcPr>
          <w:p w:rsidR="00A925C4" w:rsidRDefault="00A925C4" w:rsidP="00A925C4">
            <w:pPr>
              <w:pStyle w:val="ListParagraph"/>
              <w:ind w:left="0"/>
              <w:jc w:val="center"/>
            </w:pPr>
            <w:r>
              <w:t>Alt + F4</w:t>
            </w:r>
          </w:p>
          <w:p w:rsidR="000B7B01" w:rsidRDefault="000B7B01" w:rsidP="00A925C4">
            <w:pPr>
              <w:pStyle w:val="ListParagraph"/>
              <w:ind w:left="0"/>
              <w:jc w:val="center"/>
            </w:pPr>
            <w:r>
              <w:t>(normal test data)</w:t>
            </w:r>
          </w:p>
        </w:tc>
        <w:tc>
          <w:tcPr>
            <w:tcW w:w="1925" w:type="dxa"/>
          </w:tcPr>
          <w:p w:rsidR="00A925C4" w:rsidRDefault="00A925C4" w:rsidP="00A925C4">
            <w:pPr>
              <w:pStyle w:val="ListParagraph"/>
              <w:ind w:left="0"/>
              <w:jc w:val="center"/>
            </w:pPr>
            <w:r>
              <w:t>Popup explaining that the window cannot be closed until an administrator password has been created.</w:t>
            </w:r>
          </w:p>
        </w:tc>
      </w:tr>
      <w:tr w:rsidR="00A925C4" w:rsidTr="00AD2CFD">
        <w:tc>
          <w:tcPr>
            <w:tcW w:w="976" w:type="dxa"/>
          </w:tcPr>
          <w:p w:rsidR="00A925C4" w:rsidRDefault="00A925C4" w:rsidP="00A925C4">
            <w:pPr>
              <w:pStyle w:val="ListParagraph"/>
              <w:ind w:left="0"/>
              <w:jc w:val="center"/>
            </w:pPr>
            <w:r>
              <w:t>3</w:t>
            </w:r>
          </w:p>
        </w:tc>
        <w:tc>
          <w:tcPr>
            <w:tcW w:w="1560" w:type="dxa"/>
          </w:tcPr>
          <w:p w:rsidR="00A925C4" w:rsidRDefault="00A925C4" w:rsidP="00A925C4">
            <w:pPr>
              <w:pStyle w:val="ListParagraph"/>
              <w:ind w:left="0"/>
              <w:jc w:val="center"/>
            </w:pPr>
            <w:r>
              <w:t>The protocol upon attempting to close the window</w:t>
            </w:r>
          </w:p>
        </w:tc>
        <w:tc>
          <w:tcPr>
            <w:tcW w:w="2469" w:type="dxa"/>
          </w:tcPr>
          <w:p w:rsidR="00A925C4" w:rsidRDefault="00A925C4" w:rsidP="00A925C4">
            <w:pPr>
              <w:pStyle w:val="ListParagraph"/>
              <w:ind w:left="0"/>
              <w:jc w:val="center"/>
            </w:pPr>
            <w:r>
              <w:t>Closing the process through process manager (ctrl + alt + del)</w:t>
            </w:r>
          </w:p>
          <w:p w:rsidR="000B7B01" w:rsidRDefault="000B7B01" w:rsidP="00A925C4">
            <w:pPr>
              <w:pStyle w:val="ListParagraph"/>
              <w:ind w:left="0"/>
              <w:jc w:val="center"/>
            </w:pPr>
            <w:r>
              <w:t>(normal test data)</w:t>
            </w:r>
          </w:p>
        </w:tc>
        <w:tc>
          <w:tcPr>
            <w:tcW w:w="1925" w:type="dxa"/>
          </w:tcPr>
          <w:p w:rsidR="00A925C4" w:rsidRDefault="00A925C4" w:rsidP="00A925C4">
            <w:pPr>
              <w:pStyle w:val="ListParagraph"/>
              <w:ind w:left="0"/>
              <w:jc w:val="center"/>
            </w:pPr>
            <w:r>
              <w:t>Popup explaining that the window cannot be closed until an administrator password has been created.</w:t>
            </w:r>
          </w:p>
        </w:tc>
      </w:tr>
    </w:tbl>
    <w:p w:rsidR="00A925C4" w:rsidRPr="007E2A84" w:rsidRDefault="00A925C4" w:rsidP="007E2A84"/>
    <w:p w:rsidR="00FB2AD4" w:rsidRDefault="00FB2AD4" w:rsidP="00FB2AD4">
      <w:pPr>
        <w:pStyle w:val="Heading3"/>
      </w:pPr>
      <w:bookmarkStart w:id="124" w:name="_Toc406682520"/>
      <w:r>
        <w:lastRenderedPageBreak/>
        <w:t>LoginForm.py :</w:t>
      </w:r>
      <w:bookmarkEnd w:id="124"/>
    </w:p>
    <w:p w:rsidR="00FB2AD4" w:rsidRPr="00FB2AD4" w:rsidRDefault="00FB2AD4" w:rsidP="00FB2AD4"/>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6"/>
        <w:gridCol w:w="1560"/>
        <w:gridCol w:w="2469"/>
        <w:gridCol w:w="1925"/>
      </w:tblGrid>
      <w:tr w:rsidR="00D95661" w:rsidRPr="00B15C59" w:rsidTr="00AD2CFD">
        <w:tc>
          <w:tcPr>
            <w:tcW w:w="976" w:type="dxa"/>
            <w:shd w:val="clear" w:color="auto" w:fill="FFFF00"/>
          </w:tcPr>
          <w:p w:rsidR="00D95661" w:rsidRPr="00B15C59" w:rsidRDefault="00D95661" w:rsidP="00A925C4">
            <w:pPr>
              <w:jc w:val="center"/>
              <w:rPr>
                <w:b/>
              </w:rPr>
            </w:pPr>
            <w:r w:rsidRPr="00B15C59">
              <w:rPr>
                <w:b/>
              </w:rPr>
              <w:t xml:space="preserve">Test </w:t>
            </w:r>
            <w:r w:rsidRPr="00B15C59">
              <w:rPr>
                <w:b/>
              </w:rPr>
              <w:br/>
              <w:t>number</w:t>
            </w:r>
          </w:p>
        </w:tc>
        <w:tc>
          <w:tcPr>
            <w:tcW w:w="1560" w:type="dxa"/>
            <w:shd w:val="clear" w:color="auto" w:fill="FFFF00"/>
          </w:tcPr>
          <w:p w:rsidR="00D95661" w:rsidRPr="00B15C59" w:rsidRDefault="00D95661" w:rsidP="00A925C4">
            <w:pPr>
              <w:jc w:val="center"/>
              <w:rPr>
                <w:b/>
              </w:rPr>
            </w:pPr>
            <w:r w:rsidRPr="00B15C59">
              <w:rPr>
                <w:b/>
              </w:rPr>
              <w:t>What is being tested?</w:t>
            </w:r>
          </w:p>
        </w:tc>
        <w:tc>
          <w:tcPr>
            <w:tcW w:w="2469" w:type="dxa"/>
            <w:shd w:val="clear" w:color="auto" w:fill="FFFF00"/>
          </w:tcPr>
          <w:p w:rsidR="00D95661" w:rsidRPr="00B15C59" w:rsidRDefault="00D95661" w:rsidP="00A925C4">
            <w:pPr>
              <w:jc w:val="center"/>
              <w:rPr>
                <w:b/>
              </w:rPr>
            </w:pPr>
            <w:r w:rsidRPr="00B15C59">
              <w:rPr>
                <w:b/>
              </w:rPr>
              <w:t xml:space="preserve">Test </w:t>
            </w:r>
            <w:r>
              <w:rPr>
                <w:b/>
              </w:rPr>
              <w:t>data</w:t>
            </w:r>
          </w:p>
        </w:tc>
        <w:tc>
          <w:tcPr>
            <w:tcW w:w="1925" w:type="dxa"/>
            <w:shd w:val="clear" w:color="auto" w:fill="FFFF00"/>
          </w:tcPr>
          <w:p w:rsidR="00D95661" w:rsidRPr="00B15C59" w:rsidRDefault="00D95661" w:rsidP="00A925C4">
            <w:pPr>
              <w:jc w:val="center"/>
              <w:rPr>
                <w:b/>
              </w:rPr>
            </w:pPr>
            <w:r w:rsidRPr="00B15C59">
              <w:rPr>
                <w:b/>
              </w:rPr>
              <w:t>Expected result</w:t>
            </w:r>
          </w:p>
        </w:tc>
      </w:tr>
      <w:tr w:rsidR="00D95661" w:rsidTr="00AD2CFD">
        <w:trPr>
          <w:trHeight w:val="576"/>
        </w:trPr>
        <w:tc>
          <w:tcPr>
            <w:tcW w:w="976" w:type="dxa"/>
          </w:tcPr>
          <w:p w:rsidR="00D95661" w:rsidRDefault="00D95661" w:rsidP="00A925C4">
            <w:pPr>
              <w:pStyle w:val="ListParagraph"/>
              <w:ind w:left="0"/>
              <w:jc w:val="center"/>
            </w:pPr>
            <w:r>
              <w:t>1</w:t>
            </w:r>
          </w:p>
        </w:tc>
        <w:tc>
          <w:tcPr>
            <w:tcW w:w="1560" w:type="dxa"/>
          </w:tcPr>
          <w:p w:rsidR="00D95661" w:rsidRDefault="00D95661" w:rsidP="00A925C4">
            <w:pPr>
              <w:pStyle w:val="ListParagraph"/>
              <w:ind w:left="0"/>
              <w:jc w:val="center"/>
            </w:pPr>
            <w:r>
              <w:t>The login system</w:t>
            </w:r>
          </w:p>
        </w:tc>
        <w:tc>
          <w:tcPr>
            <w:tcW w:w="2469" w:type="dxa"/>
          </w:tcPr>
          <w:p w:rsidR="00D95661" w:rsidRDefault="00D95661" w:rsidP="00FB2AD4">
            <w:pPr>
              <w:pStyle w:val="ListParagraph"/>
              <w:ind w:left="0"/>
              <w:jc w:val="center"/>
            </w:pPr>
            <w:r>
              <w:t>Username = “User”, pw = “test” (normal test data)</w:t>
            </w:r>
          </w:p>
        </w:tc>
        <w:tc>
          <w:tcPr>
            <w:tcW w:w="1925" w:type="dxa"/>
          </w:tcPr>
          <w:p w:rsidR="00D95661" w:rsidRDefault="00D95661" w:rsidP="00A925C4">
            <w:pPr>
              <w:pStyle w:val="ListParagraph"/>
              <w:ind w:left="0"/>
              <w:jc w:val="center"/>
            </w:pPr>
            <w:r>
              <w:t>The user should be logged in. Screen transitions to MainScreen.</w:t>
            </w:r>
          </w:p>
        </w:tc>
      </w:tr>
      <w:tr w:rsidR="00D95661" w:rsidTr="00AD2CFD">
        <w:tc>
          <w:tcPr>
            <w:tcW w:w="976" w:type="dxa"/>
          </w:tcPr>
          <w:p w:rsidR="00D95661" w:rsidRDefault="00D95661" w:rsidP="00A925C4">
            <w:pPr>
              <w:pStyle w:val="ListParagraph"/>
              <w:ind w:left="0"/>
              <w:jc w:val="center"/>
            </w:pPr>
            <w:r>
              <w:t>2</w:t>
            </w:r>
          </w:p>
        </w:tc>
        <w:tc>
          <w:tcPr>
            <w:tcW w:w="1560" w:type="dxa"/>
          </w:tcPr>
          <w:p w:rsidR="00D95661" w:rsidRDefault="00D95661" w:rsidP="00A925C4">
            <w:pPr>
              <w:pStyle w:val="ListParagraph"/>
              <w:ind w:left="0"/>
              <w:jc w:val="center"/>
            </w:pPr>
            <w:r>
              <w:t>The login system</w:t>
            </w:r>
          </w:p>
        </w:tc>
        <w:tc>
          <w:tcPr>
            <w:tcW w:w="2469" w:type="dxa"/>
          </w:tcPr>
          <w:p w:rsidR="00D95661" w:rsidRDefault="00D95661" w:rsidP="00A925C4">
            <w:pPr>
              <w:pStyle w:val="ListParagraph"/>
              <w:ind w:left="0"/>
              <w:jc w:val="center"/>
            </w:pPr>
            <w:r>
              <w:t>Username = “User”, pw = “incorrect” (erroneous test data)</w:t>
            </w:r>
          </w:p>
        </w:tc>
        <w:tc>
          <w:tcPr>
            <w:tcW w:w="1925" w:type="dxa"/>
          </w:tcPr>
          <w:p w:rsidR="00D95661" w:rsidRDefault="00D95661" w:rsidP="00A925C4">
            <w:pPr>
              <w:pStyle w:val="ListParagraph"/>
              <w:ind w:left="0"/>
              <w:jc w:val="center"/>
            </w:pPr>
            <w:r>
              <w:t>The password is wrong so the user should see an error message. Popup created with the CreatePopup function. This popup should be dismissable.</w:t>
            </w:r>
          </w:p>
        </w:tc>
      </w:tr>
      <w:tr w:rsidR="00D95661" w:rsidTr="00AD2CFD">
        <w:tc>
          <w:tcPr>
            <w:tcW w:w="976" w:type="dxa"/>
          </w:tcPr>
          <w:p w:rsidR="00D95661" w:rsidRDefault="00D95661" w:rsidP="00A925C4">
            <w:pPr>
              <w:pStyle w:val="ListParagraph"/>
              <w:ind w:left="0"/>
              <w:jc w:val="center"/>
            </w:pPr>
            <w:r>
              <w:t>3</w:t>
            </w:r>
          </w:p>
        </w:tc>
        <w:tc>
          <w:tcPr>
            <w:tcW w:w="1560" w:type="dxa"/>
          </w:tcPr>
          <w:p w:rsidR="00D95661" w:rsidRDefault="00D95661" w:rsidP="00A925C4">
            <w:pPr>
              <w:pStyle w:val="ListParagraph"/>
              <w:ind w:left="0"/>
              <w:jc w:val="center"/>
            </w:pPr>
            <w:r>
              <w:t>The login system</w:t>
            </w:r>
          </w:p>
        </w:tc>
        <w:tc>
          <w:tcPr>
            <w:tcW w:w="2469" w:type="dxa"/>
          </w:tcPr>
          <w:p w:rsidR="00D95661" w:rsidRDefault="00D95661" w:rsidP="00A925C4">
            <w:pPr>
              <w:pStyle w:val="ListParagraph"/>
              <w:ind w:left="0"/>
              <w:jc w:val="center"/>
            </w:pPr>
            <w:r>
              <w:t>Username = “Admin”, pw = adminpass (normal test data)</w:t>
            </w:r>
          </w:p>
        </w:tc>
        <w:tc>
          <w:tcPr>
            <w:tcW w:w="1925" w:type="dxa"/>
          </w:tcPr>
          <w:p w:rsidR="00D95661" w:rsidRDefault="00D95661" w:rsidP="00A925C4">
            <w:pPr>
              <w:pStyle w:val="ListParagraph"/>
              <w:ind w:left="0"/>
              <w:jc w:val="center"/>
            </w:pPr>
            <w:r>
              <w:t>The Admin password is correct, The number of unsuccessful login attempts should be reset, and a popup should be created to confirm this.</w:t>
            </w:r>
          </w:p>
        </w:tc>
      </w:tr>
    </w:tbl>
    <w:p w:rsidR="00AA278E" w:rsidRDefault="00AA278E" w:rsidP="00A925C4">
      <w:pPr>
        <w:pStyle w:val="Heading3"/>
      </w:pPr>
    </w:p>
    <w:p w:rsidR="00D95661" w:rsidRDefault="00A925C4" w:rsidP="00A925C4">
      <w:pPr>
        <w:pStyle w:val="Heading3"/>
      </w:pPr>
      <w:bookmarkStart w:id="125" w:name="_Toc406682521"/>
      <w:r>
        <w:t>RegisterScreen.py :</w:t>
      </w:r>
      <w:bookmarkEnd w:id="125"/>
    </w:p>
    <w:p w:rsidR="00A925C4" w:rsidRPr="00A925C4" w:rsidRDefault="00A925C4" w:rsidP="00A925C4"/>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6"/>
        <w:gridCol w:w="1560"/>
        <w:gridCol w:w="2469"/>
        <w:gridCol w:w="1925"/>
      </w:tblGrid>
      <w:tr w:rsidR="00A925C4" w:rsidRPr="00B15C59" w:rsidTr="00AD2CFD">
        <w:tc>
          <w:tcPr>
            <w:tcW w:w="976" w:type="dxa"/>
            <w:shd w:val="clear" w:color="auto" w:fill="FFFF00"/>
          </w:tcPr>
          <w:p w:rsidR="00A925C4" w:rsidRPr="00B15C59" w:rsidRDefault="00A925C4" w:rsidP="00A925C4">
            <w:pPr>
              <w:jc w:val="center"/>
              <w:rPr>
                <w:b/>
              </w:rPr>
            </w:pPr>
            <w:r w:rsidRPr="00B15C59">
              <w:rPr>
                <w:b/>
              </w:rPr>
              <w:t xml:space="preserve">Test </w:t>
            </w:r>
            <w:r w:rsidRPr="00B15C59">
              <w:rPr>
                <w:b/>
              </w:rPr>
              <w:br/>
              <w:t>number</w:t>
            </w:r>
          </w:p>
        </w:tc>
        <w:tc>
          <w:tcPr>
            <w:tcW w:w="1560" w:type="dxa"/>
            <w:shd w:val="clear" w:color="auto" w:fill="FFFF00"/>
          </w:tcPr>
          <w:p w:rsidR="00A925C4" w:rsidRPr="00B15C59" w:rsidRDefault="00A925C4" w:rsidP="00A925C4">
            <w:pPr>
              <w:jc w:val="center"/>
              <w:rPr>
                <w:b/>
              </w:rPr>
            </w:pPr>
            <w:r w:rsidRPr="00B15C59">
              <w:rPr>
                <w:b/>
              </w:rPr>
              <w:t>What is being tested?</w:t>
            </w:r>
          </w:p>
        </w:tc>
        <w:tc>
          <w:tcPr>
            <w:tcW w:w="2469" w:type="dxa"/>
            <w:shd w:val="clear" w:color="auto" w:fill="FFFF00"/>
          </w:tcPr>
          <w:p w:rsidR="00A925C4" w:rsidRPr="00B15C59" w:rsidRDefault="00A925C4" w:rsidP="00A925C4">
            <w:pPr>
              <w:jc w:val="center"/>
              <w:rPr>
                <w:b/>
              </w:rPr>
            </w:pPr>
            <w:r w:rsidRPr="00B15C59">
              <w:rPr>
                <w:b/>
              </w:rPr>
              <w:t xml:space="preserve">Test </w:t>
            </w:r>
            <w:r>
              <w:rPr>
                <w:b/>
              </w:rPr>
              <w:t>data</w:t>
            </w:r>
          </w:p>
        </w:tc>
        <w:tc>
          <w:tcPr>
            <w:tcW w:w="1925" w:type="dxa"/>
            <w:shd w:val="clear" w:color="auto" w:fill="FFFF00"/>
          </w:tcPr>
          <w:p w:rsidR="00A925C4" w:rsidRPr="00B15C59" w:rsidRDefault="00A925C4" w:rsidP="00A925C4">
            <w:pPr>
              <w:jc w:val="center"/>
              <w:rPr>
                <w:b/>
              </w:rPr>
            </w:pPr>
            <w:r w:rsidRPr="00B15C59">
              <w:rPr>
                <w:b/>
              </w:rPr>
              <w:t>Expected result</w:t>
            </w:r>
          </w:p>
        </w:tc>
      </w:tr>
      <w:tr w:rsidR="00A925C4" w:rsidTr="00AD2CFD">
        <w:trPr>
          <w:trHeight w:val="331"/>
        </w:trPr>
        <w:tc>
          <w:tcPr>
            <w:tcW w:w="976" w:type="dxa"/>
          </w:tcPr>
          <w:p w:rsidR="00A925C4" w:rsidRDefault="00A925C4" w:rsidP="00A925C4">
            <w:pPr>
              <w:pStyle w:val="ListParagraph"/>
              <w:ind w:left="0"/>
              <w:jc w:val="center"/>
            </w:pPr>
            <w:r>
              <w:t>1</w:t>
            </w:r>
          </w:p>
        </w:tc>
        <w:tc>
          <w:tcPr>
            <w:tcW w:w="1560" w:type="dxa"/>
          </w:tcPr>
          <w:p w:rsidR="00A925C4" w:rsidRDefault="00B05CF1" w:rsidP="00A925C4">
            <w:pPr>
              <w:pStyle w:val="ListParagraph"/>
              <w:ind w:left="0"/>
              <w:jc w:val="center"/>
            </w:pPr>
            <w:r>
              <w:t>Validation &amp; Verification</w:t>
            </w:r>
          </w:p>
        </w:tc>
        <w:tc>
          <w:tcPr>
            <w:tcW w:w="2469" w:type="dxa"/>
          </w:tcPr>
          <w:p w:rsidR="00A925C4" w:rsidRDefault="00B05CF1" w:rsidP="00B05CF1">
            <w:pPr>
              <w:pStyle w:val="ListParagraph"/>
              <w:ind w:left="0"/>
              <w:jc w:val="center"/>
            </w:pPr>
            <w:r>
              <w:t>Name : “Bob”</w:t>
            </w:r>
            <w:r>
              <w:br/>
              <w:t>Reenter : “Bob”</w:t>
            </w:r>
          </w:p>
          <w:p w:rsidR="00B05CF1" w:rsidRDefault="00B05CF1" w:rsidP="00B05CF1">
            <w:pPr>
              <w:pStyle w:val="ListParagraph"/>
              <w:ind w:left="0"/>
              <w:jc w:val="center"/>
            </w:pPr>
            <w:r>
              <w:t>(normal test data)</w:t>
            </w:r>
          </w:p>
        </w:tc>
        <w:tc>
          <w:tcPr>
            <w:tcW w:w="1925" w:type="dxa"/>
          </w:tcPr>
          <w:p w:rsidR="00A925C4" w:rsidRDefault="00B05CF1" w:rsidP="00A925C4">
            <w:pPr>
              <w:pStyle w:val="ListParagraph"/>
              <w:ind w:left="0"/>
              <w:jc w:val="center"/>
            </w:pPr>
            <w:r>
              <w:t xml:space="preserve">No error returned regarding name. </w:t>
            </w:r>
          </w:p>
        </w:tc>
      </w:tr>
      <w:tr w:rsidR="00A925C4" w:rsidTr="00AD2CFD">
        <w:tc>
          <w:tcPr>
            <w:tcW w:w="976" w:type="dxa"/>
          </w:tcPr>
          <w:p w:rsidR="00A925C4" w:rsidRDefault="00A925C4" w:rsidP="00A925C4">
            <w:pPr>
              <w:pStyle w:val="ListParagraph"/>
              <w:ind w:left="0"/>
              <w:jc w:val="center"/>
            </w:pPr>
            <w:r>
              <w:t>2</w:t>
            </w:r>
          </w:p>
        </w:tc>
        <w:tc>
          <w:tcPr>
            <w:tcW w:w="1560" w:type="dxa"/>
          </w:tcPr>
          <w:p w:rsidR="00A925C4" w:rsidRDefault="00B05CF1" w:rsidP="00A925C4">
            <w:pPr>
              <w:pStyle w:val="ListParagraph"/>
              <w:ind w:left="0"/>
              <w:jc w:val="center"/>
            </w:pPr>
            <w:r>
              <w:t>Validation &amp; Verification</w:t>
            </w:r>
          </w:p>
        </w:tc>
        <w:tc>
          <w:tcPr>
            <w:tcW w:w="2469" w:type="dxa"/>
          </w:tcPr>
          <w:p w:rsidR="00A925C4" w:rsidRDefault="00B05CF1" w:rsidP="00A925C4">
            <w:pPr>
              <w:pStyle w:val="ListParagraph"/>
              <w:ind w:left="0"/>
              <w:jc w:val="center"/>
            </w:pPr>
            <w:r>
              <w:t>Name: “Bob”</w:t>
            </w:r>
          </w:p>
          <w:p w:rsidR="00B05CF1" w:rsidRDefault="00B05CF1" w:rsidP="00A925C4">
            <w:pPr>
              <w:pStyle w:val="ListParagraph"/>
              <w:ind w:left="0"/>
              <w:jc w:val="center"/>
            </w:pPr>
            <w:r>
              <w:t>Reenter: “John”</w:t>
            </w:r>
          </w:p>
          <w:p w:rsidR="00B05CF1" w:rsidRDefault="00B05CF1" w:rsidP="00A925C4">
            <w:pPr>
              <w:pStyle w:val="ListParagraph"/>
              <w:ind w:left="0"/>
              <w:jc w:val="center"/>
            </w:pPr>
            <w:r>
              <w:t>(erroneous test data)</w:t>
            </w:r>
          </w:p>
        </w:tc>
        <w:tc>
          <w:tcPr>
            <w:tcW w:w="1925" w:type="dxa"/>
          </w:tcPr>
          <w:p w:rsidR="00A925C4" w:rsidRDefault="00B05CF1" w:rsidP="00A925C4">
            <w:pPr>
              <w:pStyle w:val="ListParagraph"/>
              <w:ind w:left="0"/>
              <w:jc w:val="center"/>
            </w:pPr>
            <w:r>
              <w:t xml:space="preserve">Verification error, names didn’t match. Popup </w:t>
            </w:r>
            <w:r>
              <w:lastRenderedPageBreak/>
              <w:t>created to inform user.</w:t>
            </w:r>
          </w:p>
        </w:tc>
      </w:tr>
      <w:tr w:rsidR="00B05CF1" w:rsidTr="00AD2CFD">
        <w:tc>
          <w:tcPr>
            <w:tcW w:w="976" w:type="dxa"/>
          </w:tcPr>
          <w:p w:rsidR="00B05CF1" w:rsidRDefault="00B05CF1" w:rsidP="00A925C4">
            <w:pPr>
              <w:pStyle w:val="ListParagraph"/>
              <w:ind w:left="0"/>
              <w:jc w:val="center"/>
            </w:pPr>
            <w:r>
              <w:lastRenderedPageBreak/>
              <w:t>3</w:t>
            </w:r>
          </w:p>
        </w:tc>
        <w:tc>
          <w:tcPr>
            <w:tcW w:w="1560" w:type="dxa"/>
          </w:tcPr>
          <w:p w:rsidR="00B05CF1" w:rsidRDefault="00B05CF1" w:rsidP="00A925C4">
            <w:pPr>
              <w:pStyle w:val="ListParagraph"/>
              <w:ind w:left="0"/>
              <w:jc w:val="center"/>
            </w:pPr>
            <w:r>
              <w:t>Validation &amp; Verification</w:t>
            </w:r>
          </w:p>
        </w:tc>
        <w:tc>
          <w:tcPr>
            <w:tcW w:w="2469" w:type="dxa"/>
          </w:tcPr>
          <w:p w:rsidR="00B05CF1" w:rsidRDefault="00B05CF1" w:rsidP="00A925C4">
            <w:pPr>
              <w:pStyle w:val="ListParagraph"/>
              <w:ind w:left="0"/>
              <w:jc w:val="center"/>
            </w:pPr>
            <w:r>
              <w:t>Name : “”</w:t>
            </w:r>
          </w:p>
          <w:p w:rsidR="00B05CF1" w:rsidRDefault="00B05CF1" w:rsidP="00A925C4">
            <w:pPr>
              <w:pStyle w:val="ListParagraph"/>
              <w:ind w:left="0"/>
              <w:jc w:val="center"/>
            </w:pPr>
            <w:r>
              <w:t>Reender : “”</w:t>
            </w:r>
          </w:p>
          <w:p w:rsidR="00B05CF1" w:rsidRDefault="00B05CF1" w:rsidP="00A925C4">
            <w:pPr>
              <w:pStyle w:val="ListParagraph"/>
              <w:ind w:left="0"/>
              <w:jc w:val="center"/>
            </w:pPr>
            <w:r>
              <w:t>(erroneous test data)</w:t>
            </w:r>
          </w:p>
        </w:tc>
        <w:tc>
          <w:tcPr>
            <w:tcW w:w="1925" w:type="dxa"/>
          </w:tcPr>
          <w:p w:rsidR="00B05CF1" w:rsidRDefault="00B05CF1" w:rsidP="00A925C4">
            <w:pPr>
              <w:pStyle w:val="ListParagraph"/>
              <w:ind w:left="0"/>
              <w:jc w:val="center"/>
            </w:pPr>
            <w:r>
              <w:t>Validation error, user must enter a name. Popup created to inform user.</w:t>
            </w:r>
          </w:p>
        </w:tc>
      </w:tr>
      <w:tr w:rsidR="00A925C4" w:rsidTr="00AD2CFD">
        <w:tc>
          <w:tcPr>
            <w:tcW w:w="976" w:type="dxa"/>
          </w:tcPr>
          <w:p w:rsidR="00A925C4" w:rsidRDefault="00B05CF1" w:rsidP="00A925C4">
            <w:pPr>
              <w:pStyle w:val="ListParagraph"/>
              <w:ind w:left="0"/>
              <w:jc w:val="center"/>
            </w:pPr>
            <w:r>
              <w:t>4</w:t>
            </w:r>
          </w:p>
        </w:tc>
        <w:tc>
          <w:tcPr>
            <w:tcW w:w="1560" w:type="dxa"/>
          </w:tcPr>
          <w:p w:rsidR="00A925C4" w:rsidRDefault="00B05CF1" w:rsidP="00A925C4">
            <w:pPr>
              <w:pStyle w:val="ListParagraph"/>
              <w:ind w:left="0"/>
              <w:jc w:val="center"/>
            </w:pPr>
            <w:r>
              <w:t>Validation &amp; Verification</w:t>
            </w:r>
          </w:p>
        </w:tc>
        <w:tc>
          <w:tcPr>
            <w:tcW w:w="2469" w:type="dxa"/>
          </w:tcPr>
          <w:p w:rsidR="00A925C4" w:rsidRDefault="00B05CF1" w:rsidP="00A925C4">
            <w:pPr>
              <w:pStyle w:val="ListParagraph"/>
              <w:ind w:left="0"/>
              <w:jc w:val="center"/>
            </w:pPr>
            <w:r>
              <w:t>Password : “ilovecats”</w:t>
            </w:r>
          </w:p>
          <w:p w:rsidR="00B05CF1" w:rsidRDefault="00B05CF1" w:rsidP="00A925C4">
            <w:pPr>
              <w:pStyle w:val="ListParagraph"/>
              <w:ind w:left="0"/>
              <w:jc w:val="center"/>
            </w:pPr>
            <w:r>
              <w:t>Reenter Password : “ilovecats”</w:t>
            </w:r>
          </w:p>
          <w:p w:rsidR="00013E16" w:rsidRDefault="00013E16" w:rsidP="00013E16">
            <w:pPr>
              <w:pStyle w:val="ListParagraph"/>
              <w:ind w:left="0"/>
              <w:jc w:val="center"/>
            </w:pPr>
            <w:r>
              <w:t>(erroneous test data)</w:t>
            </w:r>
          </w:p>
        </w:tc>
        <w:tc>
          <w:tcPr>
            <w:tcW w:w="1925" w:type="dxa"/>
          </w:tcPr>
          <w:p w:rsidR="00A925C4" w:rsidRDefault="00B05CF1" w:rsidP="00A925C4">
            <w:pPr>
              <w:pStyle w:val="ListParagraph"/>
              <w:ind w:left="0"/>
              <w:jc w:val="center"/>
            </w:pPr>
            <w:r>
              <w:t>Validation error,  Password must contain one or more digits, capital and lowercase letters, and be at least 8 characters in length. Popup created to inform user.</w:t>
            </w:r>
          </w:p>
        </w:tc>
      </w:tr>
      <w:tr w:rsidR="00B05CF1" w:rsidTr="00AD2CFD">
        <w:tc>
          <w:tcPr>
            <w:tcW w:w="976" w:type="dxa"/>
          </w:tcPr>
          <w:p w:rsidR="00B05CF1" w:rsidRDefault="00B05CF1" w:rsidP="00A925C4">
            <w:pPr>
              <w:pStyle w:val="ListParagraph"/>
              <w:ind w:left="0"/>
              <w:jc w:val="center"/>
            </w:pPr>
            <w:r>
              <w:t>5</w:t>
            </w:r>
          </w:p>
        </w:tc>
        <w:tc>
          <w:tcPr>
            <w:tcW w:w="1560" w:type="dxa"/>
          </w:tcPr>
          <w:p w:rsidR="00B05CF1" w:rsidRDefault="00B05CF1" w:rsidP="00A925C4">
            <w:pPr>
              <w:pStyle w:val="ListParagraph"/>
              <w:ind w:left="0"/>
              <w:jc w:val="center"/>
            </w:pPr>
            <w:r>
              <w:t>Validation &amp; Verification</w:t>
            </w:r>
          </w:p>
        </w:tc>
        <w:tc>
          <w:tcPr>
            <w:tcW w:w="2469" w:type="dxa"/>
          </w:tcPr>
          <w:p w:rsidR="00B05CF1" w:rsidRDefault="00B05CF1" w:rsidP="00A925C4">
            <w:pPr>
              <w:pStyle w:val="ListParagraph"/>
              <w:ind w:left="0"/>
              <w:jc w:val="center"/>
            </w:pPr>
            <w:r>
              <w:t>Password : “</w:t>
            </w:r>
            <w:r w:rsidR="00013E16">
              <w:t>Password999”</w:t>
            </w:r>
          </w:p>
          <w:p w:rsidR="00013E16" w:rsidRDefault="00013E16" w:rsidP="00013E16">
            <w:pPr>
              <w:pStyle w:val="ListParagraph"/>
              <w:ind w:left="0"/>
              <w:jc w:val="center"/>
            </w:pPr>
            <w:r>
              <w:t>Reenter Password : “Password999”</w:t>
            </w:r>
          </w:p>
          <w:p w:rsidR="00013E16" w:rsidRDefault="00013E16" w:rsidP="00013E16">
            <w:pPr>
              <w:pStyle w:val="ListParagraph"/>
              <w:ind w:left="0"/>
              <w:jc w:val="center"/>
            </w:pPr>
            <w:r>
              <w:t>(normal test data)</w:t>
            </w:r>
          </w:p>
        </w:tc>
        <w:tc>
          <w:tcPr>
            <w:tcW w:w="1925" w:type="dxa"/>
          </w:tcPr>
          <w:p w:rsidR="00B05CF1" w:rsidRDefault="00013E16" w:rsidP="00A925C4">
            <w:pPr>
              <w:pStyle w:val="ListParagraph"/>
              <w:ind w:left="0"/>
              <w:jc w:val="center"/>
            </w:pPr>
            <w:r>
              <w:t>No error returned.</w:t>
            </w:r>
          </w:p>
        </w:tc>
      </w:tr>
      <w:tr w:rsidR="00B05CF1" w:rsidTr="00AD2CFD">
        <w:tc>
          <w:tcPr>
            <w:tcW w:w="976" w:type="dxa"/>
          </w:tcPr>
          <w:p w:rsidR="00B05CF1" w:rsidRDefault="00B05CF1" w:rsidP="00A925C4">
            <w:pPr>
              <w:pStyle w:val="ListParagraph"/>
              <w:ind w:left="0"/>
              <w:jc w:val="center"/>
            </w:pPr>
            <w:r>
              <w:t>6</w:t>
            </w:r>
          </w:p>
        </w:tc>
        <w:tc>
          <w:tcPr>
            <w:tcW w:w="1560" w:type="dxa"/>
          </w:tcPr>
          <w:p w:rsidR="00B05CF1" w:rsidRDefault="00B05CF1" w:rsidP="00A925C4">
            <w:pPr>
              <w:pStyle w:val="ListParagraph"/>
              <w:ind w:left="0"/>
              <w:jc w:val="center"/>
            </w:pPr>
            <w:r>
              <w:t>Validation &amp; Verification</w:t>
            </w:r>
          </w:p>
        </w:tc>
        <w:tc>
          <w:tcPr>
            <w:tcW w:w="2469" w:type="dxa"/>
          </w:tcPr>
          <w:p w:rsidR="00B05CF1" w:rsidRDefault="00013E16" w:rsidP="00A925C4">
            <w:pPr>
              <w:pStyle w:val="ListParagraph"/>
              <w:ind w:left="0"/>
              <w:jc w:val="center"/>
            </w:pPr>
            <w:r>
              <w:t>Password: “”</w:t>
            </w:r>
          </w:p>
          <w:p w:rsidR="00013E16" w:rsidRDefault="00013E16" w:rsidP="00A925C4">
            <w:pPr>
              <w:pStyle w:val="ListParagraph"/>
              <w:ind w:left="0"/>
              <w:jc w:val="center"/>
            </w:pPr>
            <w:r>
              <w:t>Reenter Password : “”</w:t>
            </w:r>
          </w:p>
          <w:p w:rsidR="000B7B01" w:rsidRDefault="000B7B01" w:rsidP="00A925C4">
            <w:pPr>
              <w:pStyle w:val="ListParagraph"/>
              <w:ind w:left="0"/>
              <w:jc w:val="center"/>
            </w:pPr>
            <w:r>
              <w:t>(erroneous test data)</w:t>
            </w:r>
          </w:p>
        </w:tc>
        <w:tc>
          <w:tcPr>
            <w:tcW w:w="1925" w:type="dxa"/>
          </w:tcPr>
          <w:p w:rsidR="00B05CF1" w:rsidRDefault="00013E16" w:rsidP="00A925C4">
            <w:pPr>
              <w:pStyle w:val="ListParagraph"/>
              <w:ind w:left="0"/>
              <w:jc w:val="center"/>
            </w:pPr>
            <w:r>
              <w:t>Validation error, user must enter a password. Popup created to inform user.</w:t>
            </w:r>
          </w:p>
        </w:tc>
      </w:tr>
      <w:tr w:rsidR="00B05CF1" w:rsidTr="00AD2CFD">
        <w:tc>
          <w:tcPr>
            <w:tcW w:w="976" w:type="dxa"/>
          </w:tcPr>
          <w:p w:rsidR="00B05CF1" w:rsidRDefault="00B05CF1" w:rsidP="00A925C4">
            <w:pPr>
              <w:pStyle w:val="ListParagraph"/>
              <w:ind w:left="0"/>
              <w:jc w:val="center"/>
            </w:pPr>
            <w:r>
              <w:t>7</w:t>
            </w:r>
          </w:p>
        </w:tc>
        <w:tc>
          <w:tcPr>
            <w:tcW w:w="1560" w:type="dxa"/>
          </w:tcPr>
          <w:p w:rsidR="00B05CF1" w:rsidRDefault="00B05CF1" w:rsidP="00A925C4">
            <w:pPr>
              <w:pStyle w:val="ListParagraph"/>
              <w:ind w:left="0"/>
              <w:jc w:val="center"/>
            </w:pPr>
            <w:r>
              <w:t>Validation &amp; Verification</w:t>
            </w:r>
          </w:p>
        </w:tc>
        <w:tc>
          <w:tcPr>
            <w:tcW w:w="2469" w:type="dxa"/>
          </w:tcPr>
          <w:p w:rsidR="00B05CF1" w:rsidRDefault="00013E16" w:rsidP="00A925C4">
            <w:pPr>
              <w:pStyle w:val="ListParagraph"/>
              <w:ind w:left="0"/>
              <w:jc w:val="center"/>
            </w:pPr>
            <w:r>
              <w:t>Password : “Password999”</w:t>
            </w:r>
          </w:p>
          <w:p w:rsidR="00013E16" w:rsidRDefault="00013E16" w:rsidP="00A925C4">
            <w:pPr>
              <w:pStyle w:val="ListParagraph"/>
              <w:ind w:left="0"/>
              <w:jc w:val="center"/>
            </w:pPr>
            <w:r>
              <w:t>Reenter Password : “Penguin”</w:t>
            </w:r>
          </w:p>
          <w:p w:rsidR="000B7B01" w:rsidRDefault="000B7B01" w:rsidP="00A925C4">
            <w:pPr>
              <w:pStyle w:val="ListParagraph"/>
              <w:ind w:left="0"/>
              <w:jc w:val="center"/>
            </w:pPr>
            <w:r>
              <w:t>(erroneous test data)</w:t>
            </w:r>
          </w:p>
        </w:tc>
        <w:tc>
          <w:tcPr>
            <w:tcW w:w="1925" w:type="dxa"/>
          </w:tcPr>
          <w:p w:rsidR="00B05CF1" w:rsidRDefault="00013E16" w:rsidP="00A925C4">
            <w:pPr>
              <w:pStyle w:val="ListParagraph"/>
              <w:ind w:left="0"/>
              <w:jc w:val="center"/>
            </w:pPr>
            <w:r>
              <w:t>Verification error, Passwords didn’t match. Popup created to inform user.</w:t>
            </w:r>
          </w:p>
        </w:tc>
      </w:tr>
      <w:tr w:rsidR="00B05CF1" w:rsidTr="00AD2CFD">
        <w:tc>
          <w:tcPr>
            <w:tcW w:w="976" w:type="dxa"/>
          </w:tcPr>
          <w:p w:rsidR="00B05CF1" w:rsidRDefault="00B05CF1" w:rsidP="00A925C4">
            <w:pPr>
              <w:pStyle w:val="ListParagraph"/>
              <w:ind w:left="0"/>
              <w:jc w:val="center"/>
            </w:pPr>
            <w:r>
              <w:t>8</w:t>
            </w:r>
          </w:p>
        </w:tc>
        <w:tc>
          <w:tcPr>
            <w:tcW w:w="1560" w:type="dxa"/>
          </w:tcPr>
          <w:p w:rsidR="00B05CF1" w:rsidRDefault="00B05CF1" w:rsidP="00A925C4">
            <w:pPr>
              <w:pStyle w:val="ListParagraph"/>
              <w:ind w:left="0"/>
              <w:jc w:val="center"/>
            </w:pPr>
            <w:r>
              <w:t>Validation &amp; Verification</w:t>
            </w:r>
          </w:p>
        </w:tc>
        <w:tc>
          <w:tcPr>
            <w:tcW w:w="2469" w:type="dxa"/>
          </w:tcPr>
          <w:p w:rsidR="00B05CF1" w:rsidRDefault="00013E16" w:rsidP="00A925C4">
            <w:pPr>
              <w:pStyle w:val="ListParagraph"/>
              <w:ind w:left="0"/>
              <w:jc w:val="center"/>
            </w:pPr>
            <w:r>
              <w:t>Admin Password : “”</w:t>
            </w:r>
          </w:p>
          <w:p w:rsidR="000B7B01" w:rsidRDefault="000B7B01" w:rsidP="00A925C4">
            <w:pPr>
              <w:pStyle w:val="ListParagraph"/>
              <w:ind w:left="0"/>
              <w:jc w:val="center"/>
            </w:pPr>
            <w:r>
              <w:t>(erroneous test data)</w:t>
            </w:r>
          </w:p>
        </w:tc>
        <w:tc>
          <w:tcPr>
            <w:tcW w:w="1925" w:type="dxa"/>
          </w:tcPr>
          <w:p w:rsidR="00B05CF1" w:rsidRDefault="00013E16" w:rsidP="00A925C4">
            <w:pPr>
              <w:pStyle w:val="ListParagraph"/>
              <w:ind w:left="0"/>
              <w:jc w:val="center"/>
            </w:pPr>
            <w:r>
              <w:t>Validation error, user must enter the admin password. Popup created to inform user,</w:t>
            </w:r>
          </w:p>
        </w:tc>
      </w:tr>
      <w:tr w:rsidR="00B05CF1" w:rsidTr="00AD2CFD">
        <w:tc>
          <w:tcPr>
            <w:tcW w:w="976" w:type="dxa"/>
          </w:tcPr>
          <w:p w:rsidR="00B05CF1" w:rsidRDefault="00B05CF1" w:rsidP="00A925C4">
            <w:pPr>
              <w:pStyle w:val="ListParagraph"/>
              <w:ind w:left="0"/>
              <w:jc w:val="center"/>
            </w:pPr>
            <w:r>
              <w:t>9</w:t>
            </w:r>
          </w:p>
        </w:tc>
        <w:tc>
          <w:tcPr>
            <w:tcW w:w="1560" w:type="dxa"/>
          </w:tcPr>
          <w:p w:rsidR="00B05CF1" w:rsidRDefault="00B05CF1" w:rsidP="00A925C4">
            <w:pPr>
              <w:pStyle w:val="ListParagraph"/>
              <w:ind w:left="0"/>
              <w:jc w:val="center"/>
            </w:pPr>
            <w:r>
              <w:t>Validation &amp; Verification</w:t>
            </w:r>
          </w:p>
        </w:tc>
        <w:tc>
          <w:tcPr>
            <w:tcW w:w="2469" w:type="dxa"/>
          </w:tcPr>
          <w:p w:rsidR="00B05CF1" w:rsidRDefault="00013E16" w:rsidP="00A925C4">
            <w:pPr>
              <w:pStyle w:val="ListParagraph"/>
              <w:ind w:left="0"/>
              <w:jc w:val="center"/>
            </w:pPr>
            <w:r>
              <w:t>Admin Password : “admin password”</w:t>
            </w:r>
          </w:p>
          <w:p w:rsidR="000B7B01" w:rsidRDefault="000B7B01" w:rsidP="000B7B01">
            <w:pPr>
              <w:pStyle w:val="ListParagraph"/>
              <w:ind w:left="0"/>
              <w:jc w:val="center"/>
            </w:pPr>
            <w:r>
              <w:t>(normal test data)</w:t>
            </w:r>
          </w:p>
        </w:tc>
        <w:tc>
          <w:tcPr>
            <w:tcW w:w="1925" w:type="dxa"/>
          </w:tcPr>
          <w:p w:rsidR="00B05CF1" w:rsidRDefault="00013E16" w:rsidP="00A925C4">
            <w:pPr>
              <w:pStyle w:val="ListParagraph"/>
              <w:ind w:left="0"/>
              <w:jc w:val="center"/>
            </w:pPr>
            <w:r>
              <w:t xml:space="preserve">No error returned. Account created, and LoginForm </w:t>
            </w:r>
            <w:r>
              <w:lastRenderedPageBreak/>
              <w:t>initialised from root. RegisterScreen destroyed.</w:t>
            </w:r>
          </w:p>
          <w:p w:rsidR="00013E16" w:rsidRDefault="00013E16" w:rsidP="00A925C4">
            <w:pPr>
              <w:pStyle w:val="ListParagraph"/>
              <w:ind w:left="0"/>
              <w:jc w:val="center"/>
            </w:pPr>
          </w:p>
        </w:tc>
      </w:tr>
    </w:tbl>
    <w:p w:rsidR="00A925C4" w:rsidRDefault="00A925C4" w:rsidP="00A925C4"/>
    <w:p w:rsidR="00A925C4" w:rsidRDefault="00A925C4" w:rsidP="00A925C4">
      <w:pPr>
        <w:pStyle w:val="Heading3"/>
      </w:pPr>
      <w:bookmarkStart w:id="126" w:name="_Toc406682522"/>
      <w:r>
        <w:t>MainScreen.py :</w:t>
      </w:r>
      <w:bookmarkEnd w:id="126"/>
    </w:p>
    <w:p w:rsidR="00C46BB9" w:rsidRPr="00C46BB9" w:rsidRDefault="00C46BB9" w:rsidP="00C46BB9"/>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6"/>
        <w:gridCol w:w="1560"/>
        <w:gridCol w:w="2469"/>
        <w:gridCol w:w="1925"/>
      </w:tblGrid>
      <w:tr w:rsidR="00C46BB9" w:rsidRPr="00B15C59" w:rsidTr="003416DE">
        <w:tc>
          <w:tcPr>
            <w:tcW w:w="976" w:type="dxa"/>
            <w:shd w:val="clear" w:color="auto" w:fill="FFFF00"/>
          </w:tcPr>
          <w:p w:rsidR="00C46BB9" w:rsidRPr="00B15C59" w:rsidRDefault="00C46BB9" w:rsidP="003416DE">
            <w:pPr>
              <w:jc w:val="center"/>
              <w:rPr>
                <w:b/>
              </w:rPr>
            </w:pPr>
            <w:r w:rsidRPr="00B15C59">
              <w:rPr>
                <w:b/>
              </w:rPr>
              <w:t xml:space="preserve">Test </w:t>
            </w:r>
            <w:r w:rsidRPr="00B15C59">
              <w:rPr>
                <w:b/>
              </w:rPr>
              <w:br/>
              <w:t>number</w:t>
            </w:r>
          </w:p>
        </w:tc>
        <w:tc>
          <w:tcPr>
            <w:tcW w:w="1560" w:type="dxa"/>
            <w:shd w:val="clear" w:color="auto" w:fill="FFFF00"/>
          </w:tcPr>
          <w:p w:rsidR="00C46BB9" w:rsidRPr="00B15C59" w:rsidRDefault="00C46BB9" w:rsidP="003416DE">
            <w:pPr>
              <w:jc w:val="center"/>
              <w:rPr>
                <w:b/>
              </w:rPr>
            </w:pPr>
            <w:r w:rsidRPr="00B15C59">
              <w:rPr>
                <w:b/>
              </w:rPr>
              <w:t>What is being tested?</w:t>
            </w:r>
          </w:p>
        </w:tc>
        <w:tc>
          <w:tcPr>
            <w:tcW w:w="2469" w:type="dxa"/>
            <w:shd w:val="clear" w:color="auto" w:fill="FFFF00"/>
          </w:tcPr>
          <w:p w:rsidR="00C46BB9" w:rsidRPr="00B15C59" w:rsidRDefault="00C46BB9" w:rsidP="003416DE">
            <w:pPr>
              <w:jc w:val="center"/>
              <w:rPr>
                <w:b/>
              </w:rPr>
            </w:pPr>
            <w:r w:rsidRPr="00B15C59">
              <w:rPr>
                <w:b/>
              </w:rPr>
              <w:t xml:space="preserve">Test </w:t>
            </w:r>
            <w:r>
              <w:rPr>
                <w:b/>
              </w:rPr>
              <w:t>data</w:t>
            </w:r>
          </w:p>
        </w:tc>
        <w:tc>
          <w:tcPr>
            <w:tcW w:w="1925" w:type="dxa"/>
            <w:shd w:val="clear" w:color="auto" w:fill="FFFF00"/>
          </w:tcPr>
          <w:p w:rsidR="00C46BB9" w:rsidRPr="00B15C59" w:rsidRDefault="00C46BB9" w:rsidP="003416DE">
            <w:pPr>
              <w:jc w:val="center"/>
              <w:rPr>
                <w:b/>
              </w:rPr>
            </w:pPr>
            <w:r w:rsidRPr="00B15C59">
              <w:rPr>
                <w:b/>
              </w:rPr>
              <w:t>Expected result</w:t>
            </w:r>
          </w:p>
        </w:tc>
      </w:tr>
      <w:tr w:rsidR="00C46BB9" w:rsidTr="003416DE">
        <w:trPr>
          <w:trHeight w:val="331"/>
        </w:trPr>
        <w:tc>
          <w:tcPr>
            <w:tcW w:w="976" w:type="dxa"/>
          </w:tcPr>
          <w:p w:rsidR="00C46BB9" w:rsidRDefault="00C46BB9" w:rsidP="003416DE">
            <w:pPr>
              <w:pStyle w:val="ListParagraph"/>
              <w:ind w:left="0"/>
              <w:jc w:val="center"/>
            </w:pPr>
            <w:r>
              <w:t>1</w:t>
            </w:r>
          </w:p>
        </w:tc>
        <w:tc>
          <w:tcPr>
            <w:tcW w:w="1560" w:type="dxa"/>
          </w:tcPr>
          <w:p w:rsidR="00C46BB9" w:rsidRDefault="001D10BB" w:rsidP="003416DE">
            <w:pPr>
              <w:pStyle w:val="ListParagraph"/>
              <w:ind w:left="0"/>
              <w:jc w:val="center"/>
            </w:pPr>
            <w:r>
              <w:t>Yearly Expenditure Function</w:t>
            </w:r>
          </w:p>
        </w:tc>
        <w:tc>
          <w:tcPr>
            <w:tcW w:w="2469" w:type="dxa"/>
          </w:tcPr>
          <w:p w:rsidR="00C46BB9" w:rsidRDefault="001D10BB" w:rsidP="003416DE">
            <w:pPr>
              <w:pStyle w:val="ListParagraph"/>
              <w:ind w:left="0"/>
              <w:jc w:val="center"/>
            </w:pPr>
            <w:r>
              <w:t>Menu option selected</w:t>
            </w:r>
          </w:p>
          <w:p w:rsidR="001D10BB" w:rsidRDefault="001D10BB" w:rsidP="003416DE">
            <w:pPr>
              <w:pStyle w:val="ListParagraph"/>
              <w:ind w:left="0"/>
              <w:jc w:val="center"/>
            </w:pPr>
            <w:r>
              <w:t>(normal ‘test data’)</w:t>
            </w:r>
          </w:p>
        </w:tc>
        <w:tc>
          <w:tcPr>
            <w:tcW w:w="1925" w:type="dxa"/>
          </w:tcPr>
          <w:p w:rsidR="00C46BB9" w:rsidRDefault="001D10BB" w:rsidP="003416DE">
            <w:pPr>
              <w:pStyle w:val="ListParagraph"/>
              <w:ind w:left="0"/>
              <w:jc w:val="center"/>
            </w:pPr>
            <w:r>
              <w:t>Yearly Expenditure Displayed in a popup box.</w:t>
            </w:r>
          </w:p>
        </w:tc>
      </w:tr>
      <w:tr w:rsidR="00C46BB9" w:rsidTr="003416DE">
        <w:tc>
          <w:tcPr>
            <w:tcW w:w="976" w:type="dxa"/>
          </w:tcPr>
          <w:p w:rsidR="00C46BB9" w:rsidRDefault="00C46BB9" w:rsidP="003416DE">
            <w:pPr>
              <w:pStyle w:val="ListParagraph"/>
              <w:ind w:left="0"/>
              <w:jc w:val="center"/>
            </w:pPr>
            <w:r>
              <w:t>2</w:t>
            </w:r>
          </w:p>
        </w:tc>
        <w:tc>
          <w:tcPr>
            <w:tcW w:w="1560" w:type="dxa"/>
          </w:tcPr>
          <w:p w:rsidR="00C46BB9" w:rsidRDefault="001D10BB" w:rsidP="003416DE">
            <w:pPr>
              <w:pStyle w:val="ListParagraph"/>
              <w:ind w:left="0"/>
              <w:jc w:val="center"/>
            </w:pPr>
            <w:r>
              <w:t>Biannual Expenditure Function</w:t>
            </w:r>
          </w:p>
        </w:tc>
        <w:tc>
          <w:tcPr>
            <w:tcW w:w="2469" w:type="dxa"/>
          </w:tcPr>
          <w:p w:rsidR="001D10BB" w:rsidRDefault="001D10BB" w:rsidP="001D10BB">
            <w:pPr>
              <w:pStyle w:val="ListParagraph"/>
              <w:ind w:left="0"/>
              <w:jc w:val="center"/>
            </w:pPr>
            <w:r>
              <w:t>Menu option selected</w:t>
            </w:r>
          </w:p>
          <w:p w:rsidR="00C46BB9" w:rsidRDefault="001D10BB" w:rsidP="001D10BB">
            <w:pPr>
              <w:pStyle w:val="ListParagraph"/>
              <w:ind w:left="0"/>
              <w:jc w:val="center"/>
            </w:pPr>
            <w:r>
              <w:t>(normal ‘test data’)</w:t>
            </w:r>
          </w:p>
        </w:tc>
        <w:tc>
          <w:tcPr>
            <w:tcW w:w="1925" w:type="dxa"/>
          </w:tcPr>
          <w:p w:rsidR="00C46BB9" w:rsidRDefault="001D10BB" w:rsidP="003416DE">
            <w:pPr>
              <w:pStyle w:val="ListParagraph"/>
              <w:ind w:left="0"/>
              <w:jc w:val="center"/>
            </w:pPr>
            <w:r>
              <w:t>Biannual Expenditure Displayed in a popup box.</w:t>
            </w:r>
          </w:p>
        </w:tc>
      </w:tr>
      <w:tr w:rsidR="00C46BB9" w:rsidTr="003416DE">
        <w:tc>
          <w:tcPr>
            <w:tcW w:w="976" w:type="dxa"/>
          </w:tcPr>
          <w:p w:rsidR="00C46BB9" w:rsidRDefault="00C46BB9" w:rsidP="003416DE">
            <w:pPr>
              <w:pStyle w:val="ListParagraph"/>
              <w:ind w:left="0"/>
              <w:jc w:val="center"/>
            </w:pPr>
            <w:r>
              <w:t>3</w:t>
            </w:r>
          </w:p>
        </w:tc>
        <w:tc>
          <w:tcPr>
            <w:tcW w:w="1560" w:type="dxa"/>
          </w:tcPr>
          <w:p w:rsidR="00C46BB9" w:rsidRDefault="001D10BB" w:rsidP="003416DE">
            <w:pPr>
              <w:pStyle w:val="ListParagraph"/>
              <w:ind w:left="0"/>
              <w:jc w:val="center"/>
            </w:pPr>
            <w:r>
              <w:t>Quarterly Expenditure Function</w:t>
            </w:r>
          </w:p>
        </w:tc>
        <w:tc>
          <w:tcPr>
            <w:tcW w:w="2469" w:type="dxa"/>
          </w:tcPr>
          <w:p w:rsidR="001D10BB" w:rsidRDefault="001D10BB" w:rsidP="001D10BB">
            <w:pPr>
              <w:pStyle w:val="ListParagraph"/>
              <w:ind w:left="0"/>
              <w:jc w:val="center"/>
            </w:pPr>
            <w:r>
              <w:t>Menu option selected</w:t>
            </w:r>
          </w:p>
          <w:p w:rsidR="00C46BB9" w:rsidRDefault="001D10BB" w:rsidP="001D10BB">
            <w:pPr>
              <w:pStyle w:val="ListParagraph"/>
              <w:ind w:left="0"/>
              <w:jc w:val="center"/>
            </w:pPr>
            <w:r>
              <w:t>(normal ‘test data’)</w:t>
            </w:r>
          </w:p>
        </w:tc>
        <w:tc>
          <w:tcPr>
            <w:tcW w:w="1925" w:type="dxa"/>
          </w:tcPr>
          <w:p w:rsidR="00C46BB9" w:rsidRDefault="001D10BB" w:rsidP="003416DE">
            <w:pPr>
              <w:pStyle w:val="ListParagraph"/>
              <w:ind w:left="0"/>
              <w:jc w:val="center"/>
            </w:pPr>
            <w:r>
              <w:t>Quarterly Expenditure Displayed in a popup box.</w:t>
            </w:r>
          </w:p>
        </w:tc>
      </w:tr>
      <w:tr w:rsidR="001D10BB" w:rsidTr="003416DE">
        <w:tc>
          <w:tcPr>
            <w:tcW w:w="976" w:type="dxa"/>
          </w:tcPr>
          <w:p w:rsidR="001D10BB" w:rsidRDefault="001D10BB" w:rsidP="003416DE">
            <w:pPr>
              <w:pStyle w:val="ListParagraph"/>
              <w:ind w:left="0"/>
              <w:jc w:val="center"/>
            </w:pPr>
            <w:r>
              <w:t>4</w:t>
            </w:r>
          </w:p>
        </w:tc>
        <w:tc>
          <w:tcPr>
            <w:tcW w:w="1560" w:type="dxa"/>
          </w:tcPr>
          <w:p w:rsidR="001D10BB" w:rsidRDefault="001D10BB" w:rsidP="003416DE">
            <w:pPr>
              <w:pStyle w:val="ListParagraph"/>
              <w:ind w:left="0"/>
              <w:jc w:val="center"/>
            </w:pPr>
            <w:r>
              <w:t>Monthly Expenditure</w:t>
            </w:r>
          </w:p>
          <w:p w:rsidR="001D10BB" w:rsidRDefault="001D10BB" w:rsidP="003416DE">
            <w:pPr>
              <w:pStyle w:val="ListParagraph"/>
              <w:ind w:left="0"/>
              <w:jc w:val="center"/>
            </w:pPr>
            <w:r>
              <w:t>Function</w:t>
            </w:r>
          </w:p>
        </w:tc>
        <w:tc>
          <w:tcPr>
            <w:tcW w:w="2469" w:type="dxa"/>
          </w:tcPr>
          <w:p w:rsidR="001D10BB" w:rsidRDefault="001D10BB" w:rsidP="001D10BB">
            <w:pPr>
              <w:pStyle w:val="ListParagraph"/>
              <w:ind w:left="0"/>
              <w:jc w:val="center"/>
            </w:pPr>
            <w:r>
              <w:t>Menu option selected</w:t>
            </w:r>
          </w:p>
          <w:p w:rsidR="001D10BB" w:rsidRDefault="001D10BB" w:rsidP="001D10BB">
            <w:pPr>
              <w:pStyle w:val="ListParagraph"/>
              <w:ind w:left="0"/>
              <w:jc w:val="center"/>
            </w:pPr>
            <w:r>
              <w:t>(normal ‘test data’)</w:t>
            </w:r>
          </w:p>
        </w:tc>
        <w:tc>
          <w:tcPr>
            <w:tcW w:w="1925" w:type="dxa"/>
          </w:tcPr>
          <w:p w:rsidR="001D10BB" w:rsidRDefault="001D10BB" w:rsidP="003416DE">
            <w:pPr>
              <w:pStyle w:val="ListParagraph"/>
              <w:ind w:left="0"/>
              <w:jc w:val="center"/>
            </w:pPr>
            <w:r>
              <w:t>Monthly Expenditure Displayed in a popup box.</w:t>
            </w:r>
          </w:p>
        </w:tc>
      </w:tr>
      <w:tr w:rsidR="001D10BB" w:rsidTr="003416DE">
        <w:tc>
          <w:tcPr>
            <w:tcW w:w="976" w:type="dxa"/>
          </w:tcPr>
          <w:p w:rsidR="001D10BB" w:rsidRDefault="001D10BB" w:rsidP="001D10BB">
            <w:pPr>
              <w:pStyle w:val="ListParagraph"/>
              <w:ind w:left="0"/>
              <w:jc w:val="center"/>
            </w:pPr>
            <w:r>
              <w:t>5</w:t>
            </w:r>
          </w:p>
        </w:tc>
        <w:tc>
          <w:tcPr>
            <w:tcW w:w="1560" w:type="dxa"/>
          </w:tcPr>
          <w:p w:rsidR="001D10BB" w:rsidRDefault="001D10BB" w:rsidP="001D10BB">
            <w:pPr>
              <w:pStyle w:val="ListParagraph"/>
              <w:ind w:left="0"/>
              <w:jc w:val="center"/>
            </w:pPr>
            <w:r>
              <w:t>Weekly Expenditure Function</w:t>
            </w:r>
          </w:p>
        </w:tc>
        <w:tc>
          <w:tcPr>
            <w:tcW w:w="2469" w:type="dxa"/>
          </w:tcPr>
          <w:p w:rsidR="001D10BB" w:rsidRDefault="001D10BB" w:rsidP="001D10BB">
            <w:pPr>
              <w:pStyle w:val="ListParagraph"/>
              <w:ind w:left="0"/>
              <w:jc w:val="center"/>
            </w:pPr>
            <w:r>
              <w:t>Menu option selected</w:t>
            </w:r>
          </w:p>
          <w:p w:rsidR="001D10BB" w:rsidRDefault="001D10BB" w:rsidP="001D10BB">
            <w:pPr>
              <w:pStyle w:val="ListParagraph"/>
              <w:ind w:left="0"/>
              <w:jc w:val="center"/>
            </w:pPr>
            <w:r>
              <w:t>(normal ‘test data’)</w:t>
            </w:r>
          </w:p>
        </w:tc>
        <w:tc>
          <w:tcPr>
            <w:tcW w:w="1925" w:type="dxa"/>
          </w:tcPr>
          <w:p w:rsidR="001D10BB" w:rsidRDefault="001D10BB" w:rsidP="003416DE">
            <w:pPr>
              <w:pStyle w:val="ListParagraph"/>
              <w:ind w:left="0"/>
              <w:jc w:val="center"/>
            </w:pPr>
            <w:r>
              <w:t>Weekly Expenditure Displayed in a popup box.</w:t>
            </w:r>
          </w:p>
        </w:tc>
      </w:tr>
      <w:tr w:rsidR="001D10BB" w:rsidTr="003416DE">
        <w:tc>
          <w:tcPr>
            <w:tcW w:w="976" w:type="dxa"/>
          </w:tcPr>
          <w:p w:rsidR="001D10BB" w:rsidRDefault="001D10BB" w:rsidP="001D10BB">
            <w:pPr>
              <w:pStyle w:val="ListParagraph"/>
              <w:ind w:left="0"/>
              <w:jc w:val="center"/>
            </w:pPr>
            <w:r>
              <w:t>6</w:t>
            </w:r>
          </w:p>
        </w:tc>
        <w:tc>
          <w:tcPr>
            <w:tcW w:w="1560" w:type="dxa"/>
          </w:tcPr>
          <w:p w:rsidR="001D10BB" w:rsidRDefault="001D10BB" w:rsidP="003416DE">
            <w:pPr>
              <w:pStyle w:val="ListParagraph"/>
              <w:ind w:left="0"/>
              <w:jc w:val="center"/>
            </w:pPr>
            <w:r>
              <w:t>Daily Expenditure Function</w:t>
            </w:r>
          </w:p>
        </w:tc>
        <w:tc>
          <w:tcPr>
            <w:tcW w:w="2469" w:type="dxa"/>
          </w:tcPr>
          <w:p w:rsidR="001D10BB" w:rsidRDefault="001D10BB" w:rsidP="001D10BB">
            <w:pPr>
              <w:pStyle w:val="ListParagraph"/>
              <w:ind w:left="0"/>
              <w:jc w:val="center"/>
            </w:pPr>
            <w:r>
              <w:t>Menu option selected</w:t>
            </w:r>
          </w:p>
          <w:p w:rsidR="001D10BB" w:rsidRDefault="001D10BB" w:rsidP="001D10BB">
            <w:pPr>
              <w:pStyle w:val="ListParagraph"/>
              <w:ind w:left="0"/>
              <w:jc w:val="center"/>
            </w:pPr>
            <w:r>
              <w:t>(normal ‘test data’)</w:t>
            </w:r>
          </w:p>
        </w:tc>
        <w:tc>
          <w:tcPr>
            <w:tcW w:w="1925" w:type="dxa"/>
          </w:tcPr>
          <w:p w:rsidR="001D10BB" w:rsidRDefault="001D10BB" w:rsidP="003416DE">
            <w:pPr>
              <w:pStyle w:val="ListParagraph"/>
              <w:ind w:left="0"/>
              <w:jc w:val="center"/>
            </w:pPr>
            <w:r>
              <w:t>Daily Expenditure Displayed in a popup box.</w:t>
            </w:r>
          </w:p>
        </w:tc>
      </w:tr>
      <w:tr w:rsidR="001D10BB" w:rsidTr="003416DE">
        <w:tc>
          <w:tcPr>
            <w:tcW w:w="976" w:type="dxa"/>
          </w:tcPr>
          <w:p w:rsidR="001D10BB" w:rsidRDefault="001D10BB" w:rsidP="001D10BB">
            <w:pPr>
              <w:pStyle w:val="ListParagraph"/>
              <w:ind w:left="0"/>
              <w:jc w:val="center"/>
            </w:pPr>
            <w:r>
              <w:t>7</w:t>
            </w:r>
          </w:p>
        </w:tc>
        <w:tc>
          <w:tcPr>
            <w:tcW w:w="1560" w:type="dxa"/>
          </w:tcPr>
          <w:p w:rsidR="001D10BB" w:rsidRDefault="001D10BB" w:rsidP="003416DE">
            <w:pPr>
              <w:pStyle w:val="ListParagraph"/>
              <w:ind w:left="0"/>
              <w:jc w:val="center"/>
            </w:pPr>
            <w:r>
              <w:t>Employee Count Function</w:t>
            </w:r>
          </w:p>
        </w:tc>
        <w:tc>
          <w:tcPr>
            <w:tcW w:w="2469" w:type="dxa"/>
          </w:tcPr>
          <w:p w:rsidR="001D10BB" w:rsidRDefault="001D10BB" w:rsidP="001D10BB">
            <w:pPr>
              <w:pStyle w:val="ListParagraph"/>
              <w:ind w:left="0"/>
              <w:jc w:val="center"/>
            </w:pPr>
            <w:r>
              <w:t>Menu option selected</w:t>
            </w:r>
          </w:p>
          <w:p w:rsidR="001D10BB" w:rsidRDefault="001D10BB" w:rsidP="001D10BB">
            <w:pPr>
              <w:pStyle w:val="ListParagraph"/>
              <w:ind w:left="0"/>
              <w:jc w:val="center"/>
            </w:pPr>
            <w:r>
              <w:t>(normal ‘test data’)</w:t>
            </w:r>
          </w:p>
        </w:tc>
        <w:tc>
          <w:tcPr>
            <w:tcW w:w="1925" w:type="dxa"/>
          </w:tcPr>
          <w:p w:rsidR="001D10BB" w:rsidRDefault="001D10BB" w:rsidP="003416DE">
            <w:pPr>
              <w:pStyle w:val="ListParagraph"/>
              <w:ind w:left="0"/>
              <w:jc w:val="center"/>
            </w:pPr>
            <w:r>
              <w:t>Employee Count Displayed in a popup box.</w:t>
            </w:r>
          </w:p>
        </w:tc>
      </w:tr>
      <w:tr w:rsidR="001D10BB" w:rsidTr="003416DE">
        <w:tc>
          <w:tcPr>
            <w:tcW w:w="976" w:type="dxa"/>
          </w:tcPr>
          <w:p w:rsidR="001D10BB" w:rsidRDefault="001D10BB" w:rsidP="001D10BB">
            <w:pPr>
              <w:pStyle w:val="ListParagraph"/>
              <w:ind w:left="0"/>
              <w:jc w:val="center"/>
            </w:pPr>
            <w:r>
              <w:t>8</w:t>
            </w:r>
          </w:p>
        </w:tc>
        <w:tc>
          <w:tcPr>
            <w:tcW w:w="1560" w:type="dxa"/>
          </w:tcPr>
          <w:p w:rsidR="001D10BB" w:rsidRDefault="001D10BB" w:rsidP="003416DE">
            <w:pPr>
              <w:pStyle w:val="ListParagraph"/>
              <w:ind w:left="0"/>
              <w:jc w:val="center"/>
            </w:pPr>
            <w:r>
              <w:t xml:space="preserve">Total Expenditure </w:t>
            </w:r>
            <w:r>
              <w:lastRenderedPageBreak/>
              <w:t>Function</w:t>
            </w:r>
          </w:p>
        </w:tc>
        <w:tc>
          <w:tcPr>
            <w:tcW w:w="2469" w:type="dxa"/>
          </w:tcPr>
          <w:p w:rsidR="001D10BB" w:rsidRDefault="001D10BB" w:rsidP="001D10BB">
            <w:pPr>
              <w:pStyle w:val="ListParagraph"/>
              <w:ind w:left="0"/>
              <w:jc w:val="center"/>
            </w:pPr>
            <w:r>
              <w:lastRenderedPageBreak/>
              <w:t>Menu option selected</w:t>
            </w:r>
          </w:p>
          <w:p w:rsidR="001D10BB" w:rsidRDefault="001D10BB" w:rsidP="001D10BB">
            <w:pPr>
              <w:pStyle w:val="ListParagraph"/>
              <w:ind w:left="0"/>
              <w:jc w:val="center"/>
            </w:pPr>
            <w:r>
              <w:t>(normal ‘test data’)</w:t>
            </w:r>
          </w:p>
        </w:tc>
        <w:tc>
          <w:tcPr>
            <w:tcW w:w="1925" w:type="dxa"/>
          </w:tcPr>
          <w:p w:rsidR="001D10BB" w:rsidRDefault="001D10BB" w:rsidP="003416DE">
            <w:pPr>
              <w:pStyle w:val="ListParagraph"/>
              <w:ind w:left="0"/>
              <w:jc w:val="center"/>
            </w:pPr>
            <w:r>
              <w:t xml:space="preserve">Total Expenditure Displayed in a </w:t>
            </w:r>
            <w:r>
              <w:lastRenderedPageBreak/>
              <w:t>popup box.</w:t>
            </w:r>
          </w:p>
        </w:tc>
      </w:tr>
      <w:tr w:rsidR="001D10BB" w:rsidTr="003416DE">
        <w:tc>
          <w:tcPr>
            <w:tcW w:w="976" w:type="dxa"/>
          </w:tcPr>
          <w:p w:rsidR="001D10BB" w:rsidRDefault="001D10BB" w:rsidP="001D10BB">
            <w:pPr>
              <w:pStyle w:val="ListParagraph"/>
              <w:ind w:left="0"/>
              <w:jc w:val="center"/>
            </w:pPr>
            <w:r>
              <w:lastRenderedPageBreak/>
              <w:t>9</w:t>
            </w:r>
          </w:p>
        </w:tc>
        <w:tc>
          <w:tcPr>
            <w:tcW w:w="1560" w:type="dxa"/>
          </w:tcPr>
          <w:p w:rsidR="001D10BB" w:rsidRDefault="001D10BB" w:rsidP="003416DE">
            <w:pPr>
              <w:pStyle w:val="ListParagraph"/>
              <w:ind w:left="0"/>
              <w:jc w:val="center"/>
            </w:pPr>
            <w:r>
              <w:t>Total Salary Function</w:t>
            </w:r>
          </w:p>
        </w:tc>
        <w:tc>
          <w:tcPr>
            <w:tcW w:w="2469" w:type="dxa"/>
          </w:tcPr>
          <w:p w:rsidR="001D10BB" w:rsidRDefault="001D10BB" w:rsidP="001D10BB">
            <w:pPr>
              <w:pStyle w:val="ListParagraph"/>
              <w:ind w:left="0"/>
              <w:jc w:val="center"/>
            </w:pPr>
            <w:r>
              <w:t>Menu option selected</w:t>
            </w:r>
          </w:p>
          <w:p w:rsidR="001D10BB" w:rsidRDefault="001D10BB" w:rsidP="001D10BB">
            <w:pPr>
              <w:pStyle w:val="ListParagraph"/>
              <w:ind w:left="0"/>
              <w:jc w:val="center"/>
            </w:pPr>
            <w:r>
              <w:t>(normal ‘test data’)</w:t>
            </w:r>
          </w:p>
        </w:tc>
        <w:tc>
          <w:tcPr>
            <w:tcW w:w="1925" w:type="dxa"/>
          </w:tcPr>
          <w:p w:rsidR="001D10BB" w:rsidRDefault="001D10BB" w:rsidP="003416DE">
            <w:pPr>
              <w:pStyle w:val="ListParagraph"/>
              <w:ind w:left="0"/>
              <w:jc w:val="center"/>
            </w:pPr>
            <w:r>
              <w:t>Total Salary Displayed in a popup box.</w:t>
            </w:r>
          </w:p>
        </w:tc>
      </w:tr>
    </w:tbl>
    <w:p w:rsidR="005751E8" w:rsidRDefault="005751E8" w:rsidP="005751E8">
      <w:pPr>
        <w:pStyle w:val="Heading3"/>
      </w:pPr>
      <w:bookmarkStart w:id="127" w:name="_Toc406682523"/>
      <w:r>
        <w:t>CreateEmployeeScreen.py :</w:t>
      </w:r>
      <w:bookmarkEnd w:id="127"/>
    </w:p>
    <w:p w:rsidR="005751E8" w:rsidRPr="00C46BB9" w:rsidRDefault="005751E8" w:rsidP="005751E8"/>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6"/>
        <w:gridCol w:w="1560"/>
        <w:gridCol w:w="2469"/>
        <w:gridCol w:w="1925"/>
      </w:tblGrid>
      <w:tr w:rsidR="005751E8" w:rsidRPr="00B15C59" w:rsidTr="001D10BB">
        <w:tc>
          <w:tcPr>
            <w:tcW w:w="976" w:type="dxa"/>
            <w:shd w:val="clear" w:color="auto" w:fill="FFFF00"/>
          </w:tcPr>
          <w:p w:rsidR="005751E8" w:rsidRPr="00B15C59" w:rsidRDefault="005751E8" w:rsidP="001D10BB">
            <w:pPr>
              <w:jc w:val="center"/>
              <w:rPr>
                <w:b/>
              </w:rPr>
            </w:pPr>
            <w:r w:rsidRPr="00B15C59">
              <w:rPr>
                <w:b/>
              </w:rPr>
              <w:t xml:space="preserve">Test </w:t>
            </w:r>
            <w:r w:rsidRPr="00B15C59">
              <w:rPr>
                <w:b/>
              </w:rPr>
              <w:br/>
              <w:t>number</w:t>
            </w:r>
          </w:p>
        </w:tc>
        <w:tc>
          <w:tcPr>
            <w:tcW w:w="1560" w:type="dxa"/>
            <w:shd w:val="clear" w:color="auto" w:fill="FFFF00"/>
          </w:tcPr>
          <w:p w:rsidR="005751E8" w:rsidRPr="00B15C59" w:rsidRDefault="005751E8" w:rsidP="001D10BB">
            <w:pPr>
              <w:jc w:val="center"/>
              <w:rPr>
                <w:b/>
              </w:rPr>
            </w:pPr>
            <w:r w:rsidRPr="00B15C59">
              <w:rPr>
                <w:b/>
              </w:rPr>
              <w:t>What is being tested?</w:t>
            </w:r>
          </w:p>
        </w:tc>
        <w:tc>
          <w:tcPr>
            <w:tcW w:w="2469" w:type="dxa"/>
            <w:shd w:val="clear" w:color="auto" w:fill="FFFF00"/>
          </w:tcPr>
          <w:p w:rsidR="005751E8" w:rsidRPr="00B15C59" w:rsidRDefault="005751E8" w:rsidP="001D10BB">
            <w:pPr>
              <w:jc w:val="center"/>
              <w:rPr>
                <w:b/>
              </w:rPr>
            </w:pPr>
            <w:r w:rsidRPr="00B15C59">
              <w:rPr>
                <w:b/>
              </w:rPr>
              <w:t xml:space="preserve">Test </w:t>
            </w:r>
            <w:r>
              <w:rPr>
                <w:b/>
              </w:rPr>
              <w:t>data</w:t>
            </w:r>
          </w:p>
        </w:tc>
        <w:tc>
          <w:tcPr>
            <w:tcW w:w="1925" w:type="dxa"/>
            <w:shd w:val="clear" w:color="auto" w:fill="FFFF00"/>
          </w:tcPr>
          <w:p w:rsidR="005751E8" w:rsidRPr="00B15C59" w:rsidRDefault="005751E8" w:rsidP="001D10BB">
            <w:pPr>
              <w:jc w:val="center"/>
              <w:rPr>
                <w:b/>
              </w:rPr>
            </w:pPr>
            <w:r w:rsidRPr="00B15C59">
              <w:rPr>
                <w:b/>
              </w:rPr>
              <w:t>Expected result</w:t>
            </w:r>
          </w:p>
        </w:tc>
      </w:tr>
      <w:tr w:rsidR="005751E8" w:rsidTr="001D10BB">
        <w:trPr>
          <w:trHeight w:val="331"/>
        </w:trPr>
        <w:tc>
          <w:tcPr>
            <w:tcW w:w="976" w:type="dxa"/>
          </w:tcPr>
          <w:p w:rsidR="005751E8" w:rsidRDefault="005751E8" w:rsidP="001D10BB">
            <w:pPr>
              <w:pStyle w:val="ListParagraph"/>
              <w:ind w:left="0"/>
              <w:jc w:val="center"/>
            </w:pPr>
            <w:r>
              <w:t>1</w:t>
            </w:r>
          </w:p>
        </w:tc>
        <w:tc>
          <w:tcPr>
            <w:tcW w:w="1560" w:type="dxa"/>
          </w:tcPr>
          <w:p w:rsidR="003E499D" w:rsidRDefault="003E499D" w:rsidP="003E499D">
            <w:pPr>
              <w:pStyle w:val="ListParagraph"/>
              <w:ind w:left="0"/>
              <w:jc w:val="center"/>
            </w:pPr>
            <w:r>
              <w:t>Validation &amp; Verification</w:t>
            </w:r>
          </w:p>
        </w:tc>
        <w:tc>
          <w:tcPr>
            <w:tcW w:w="2469" w:type="dxa"/>
          </w:tcPr>
          <w:p w:rsidR="005751E8" w:rsidRDefault="00F80ECF" w:rsidP="001D10BB">
            <w:pPr>
              <w:pStyle w:val="ListParagraph"/>
              <w:ind w:left="0"/>
              <w:jc w:val="center"/>
            </w:pPr>
            <w:r>
              <w:t>Employee Name : “Bob”</w:t>
            </w:r>
          </w:p>
          <w:p w:rsidR="00F80ECF" w:rsidRDefault="00F80ECF" w:rsidP="001D10BB">
            <w:pPr>
              <w:pStyle w:val="ListParagraph"/>
              <w:ind w:left="0"/>
              <w:jc w:val="center"/>
            </w:pPr>
            <w:r>
              <w:t>Reenter Name : “Bob”</w:t>
            </w:r>
          </w:p>
          <w:p w:rsidR="00F80ECF" w:rsidRDefault="00F80ECF" w:rsidP="001D10BB">
            <w:pPr>
              <w:pStyle w:val="ListParagraph"/>
              <w:ind w:left="0"/>
              <w:jc w:val="center"/>
            </w:pPr>
            <w:r>
              <w:t>(normal test data)</w:t>
            </w:r>
          </w:p>
        </w:tc>
        <w:tc>
          <w:tcPr>
            <w:tcW w:w="1925" w:type="dxa"/>
          </w:tcPr>
          <w:p w:rsidR="005751E8" w:rsidRDefault="00F80ECF" w:rsidP="001D10BB">
            <w:pPr>
              <w:pStyle w:val="ListParagraph"/>
              <w:ind w:left="0"/>
              <w:jc w:val="center"/>
            </w:pPr>
            <w:r>
              <w:t>No error thrown up regarding name.</w:t>
            </w:r>
          </w:p>
        </w:tc>
      </w:tr>
      <w:tr w:rsidR="005751E8" w:rsidTr="001D10BB">
        <w:tc>
          <w:tcPr>
            <w:tcW w:w="976" w:type="dxa"/>
          </w:tcPr>
          <w:p w:rsidR="005751E8" w:rsidRDefault="005751E8" w:rsidP="001D10BB">
            <w:pPr>
              <w:pStyle w:val="ListParagraph"/>
              <w:ind w:left="0"/>
              <w:jc w:val="center"/>
            </w:pPr>
            <w:r>
              <w:t>2</w:t>
            </w:r>
          </w:p>
        </w:tc>
        <w:tc>
          <w:tcPr>
            <w:tcW w:w="1560" w:type="dxa"/>
          </w:tcPr>
          <w:p w:rsidR="005751E8" w:rsidRDefault="003E499D" w:rsidP="001D10BB">
            <w:pPr>
              <w:pStyle w:val="ListParagraph"/>
              <w:ind w:left="0"/>
              <w:jc w:val="center"/>
            </w:pPr>
            <w:r>
              <w:t>Validation &amp; Verification</w:t>
            </w:r>
          </w:p>
        </w:tc>
        <w:tc>
          <w:tcPr>
            <w:tcW w:w="2469" w:type="dxa"/>
          </w:tcPr>
          <w:p w:rsidR="005751E8" w:rsidRDefault="00F80ECF" w:rsidP="001D10BB">
            <w:pPr>
              <w:pStyle w:val="ListParagraph"/>
              <w:ind w:left="0"/>
              <w:jc w:val="center"/>
            </w:pPr>
            <w:r>
              <w:t>Employee Name : “Bob”</w:t>
            </w:r>
            <w:r>
              <w:br/>
              <w:t>Reenter Name : “John”</w:t>
            </w:r>
          </w:p>
          <w:p w:rsidR="00F80ECF" w:rsidRDefault="00F80ECF" w:rsidP="001D10BB">
            <w:pPr>
              <w:pStyle w:val="ListParagraph"/>
              <w:ind w:left="0"/>
              <w:jc w:val="center"/>
            </w:pPr>
            <w:r>
              <w:t>(erroneous test data)</w:t>
            </w:r>
          </w:p>
        </w:tc>
        <w:tc>
          <w:tcPr>
            <w:tcW w:w="1925" w:type="dxa"/>
          </w:tcPr>
          <w:p w:rsidR="005751E8" w:rsidRDefault="00F80ECF" w:rsidP="001D10BB">
            <w:pPr>
              <w:pStyle w:val="ListParagraph"/>
              <w:ind w:left="0"/>
              <w:jc w:val="center"/>
            </w:pPr>
            <w:r>
              <w:t>Names mismatch, error displayed in Popup box.</w:t>
            </w:r>
          </w:p>
        </w:tc>
      </w:tr>
      <w:tr w:rsidR="005751E8" w:rsidTr="001D10BB">
        <w:tc>
          <w:tcPr>
            <w:tcW w:w="976" w:type="dxa"/>
          </w:tcPr>
          <w:p w:rsidR="005751E8" w:rsidRDefault="005751E8" w:rsidP="001D10BB">
            <w:pPr>
              <w:pStyle w:val="ListParagraph"/>
              <w:ind w:left="0"/>
              <w:jc w:val="center"/>
            </w:pPr>
            <w:r>
              <w:t>3</w:t>
            </w:r>
          </w:p>
        </w:tc>
        <w:tc>
          <w:tcPr>
            <w:tcW w:w="1560" w:type="dxa"/>
          </w:tcPr>
          <w:p w:rsidR="005751E8" w:rsidRDefault="003E499D" w:rsidP="001D10BB">
            <w:pPr>
              <w:pStyle w:val="ListParagraph"/>
              <w:ind w:left="0"/>
              <w:jc w:val="center"/>
            </w:pPr>
            <w:r>
              <w:t>Validation &amp; Verification</w:t>
            </w:r>
          </w:p>
        </w:tc>
        <w:tc>
          <w:tcPr>
            <w:tcW w:w="2469" w:type="dxa"/>
          </w:tcPr>
          <w:p w:rsidR="005751E8" w:rsidRDefault="00F80ECF" w:rsidP="001D10BB">
            <w:pPr>
              <w:pStyle w:val="ListParagraph"/>
              <w:ind w:left="0"/>
              <w:jc w:val="center"/>
            </w:pPr>
            <w:r>
              <w:t>Employee Department : “IT”</w:t>
            </w:r>
            <w:r>
              <w:br/>
              <w:t>Reenter Department : “IT”</w:t>
            </w:r>
          </w:p>
          <w:p w:rsidR="00F80ECF" w:rsidRDefault="00F80ECF" w:rsidP="001D10BB">
            <w:pPr>
              <w:pStyle w:val="ListParagraph"/>
              <w:ind w:left="0"/>
              <w:jc w:val="center"/>
            </w:pPr>
            <w:r>
              <w:t>(normal test data)</w:t>
            </w:r>
          </w:p>
        </w:tc>
        <w:tc>
          <w:tcPr>
            <w:tcW w:w="1925" w:type="dxa"/>
          </w:tcPr>
          <w:p w:rsidR="005751E8" w:rsidRDefault="00F712EC" w:rsidP="001D10BB">
            <w:pPr>
              <w:pStyle w:val="ListParagraph"/>
              <w:ind w:left="0"/>
              <w:jc w:val="center"/>
            </w:pPr>
            <w:r>
              <w:t>No error thrown up regarding department.</w:t>
            </w:r>
          </w:p>
        </w:tc>
      </w:tr>
      <w:tr w:rsidR="003E499D" w:rsidTr="001D10BB">
        <w:tc>
          <w:tcPr>
            <w:tcW w:w="976" w:type="dxa"/>
          </w:tcPr>
          <w:p w:rsidR="003E499D" w:rsidRDefault="003E499D" w:rsidP="001D10BB">
            <w:pPr>
              <w:pStyle w:val="ListParagraph"/>
              <w:ind w:left="0"/>
              <w:jc w:val="center"/>
            </w:pPr>
            <w:r>
              <w:t>4</w:t>
            </w:r>
          </w:p>
        </w:tc>
        <w:tc>
          <w:tcPr>
            <w:tcW w:w="1560" w:type="dxa"/>
          </w:tcPr>
          <w:p w:rsidR="003E499D" w:rsidRDefault="003E499D" w:rsidP="001D10BB">
            <w:pPr>
              <w:pStyle w:val="ListParagraph"/>
              <w:ind w:left="0"/>
              <w:jc w:val="center"/>
            </w:pPr>
            <w:r>
              <w:t>Validation &amp; Verification</w:t>
            </w:r>
          </w:p>
        </w:tc>
        <w:tc>
          <w:tcPr>
            <w:tcW w:w="2469" w:type="dxa"/>
          </w:tcPr>
          <w:p w:rsidR="003E499D" w:rsidRDefault="00F712EC" w:rsidP="001D10BB">
            <w:pPr>
              <w:pStyle w:val="ListParagraph"/>
              <w:ind w:left="0"/>
              <w:jc w:val="center"/>
            </w:pPr>
            <w:r>
              <w:t>Employee Department : “IT”</w:t>
            </w:r>
          </w:p>
          <w:p w:rsidR="00F712EC" w:rsidRDefault="00F712EC" w:rsidP="001D10BB">
            <w:pPr>
              <w:pStyle w:val="ListParagraph"/>
              <w:ind w:left="0"/>
              <w:jc w:val="center"/>
            </w:pPr>
            <w:r>
              <w:t xml:space="preserve">Reenter Department : </w:t>
            </w:r>
          </w:p>
          <w:p w:rsidR="00F712EC" w:rsidRDefault="00F712EC" w:rsidP="001D10BB">
            <w:pPr>
              <w:pStyle w:val="ListParagraph"/>
              <w:ind w:left="0"/>
              <w:jc w:val="center"/>
            </w:pPr>
            <w:r>
              <w:t>“Management”</w:t>
            </w:r>
            <w:r>
              <w:br/>
              <w:t>(erroneous test data)</w:t>
            </w:r>
          </w:p>
        </w:tc>
        <w:tc>
          <w:tcPr>
            <w:tcW w:w="1925" w:type="dxa"/>
          </w:tcPr>
          <w:p w:rsidR="003E499D" w:rsidRDefault="00F712EC" w:rsidP="001D10BB">
            <w:pPr>
              <w:pStyle w:val="ListParagraph"/>
              <w:ind w:left="0"/>
              <w:jc w:val="center"/>
            </w:pPr>
            <w:r>
              <w:t>Departments mismatch, error displayed in Popup box.</w:t>
            </w:r>
          </w:p>
        </w:tc>
      </w:tr>
      <w:tr w:rsidR="003E499D" w:rsidTr="001D10BB">
        <w:tc>
          <w:tcPr>
            <w:tcW w:w="976" w:type="dxa"/>
          </w:tcPr>
          <w:p w:rsidR="003E499D" w:rsidRDefault="003E499D" w:rsidP="001D10BB">
            <w:pPr>
              <w:pStyle w:val="ListParagraph"/>
              <w:ind w:left="0"/>
              <w:jc w:val="center"/>
            </w:pPr>
            <w:r>
              <w:t>5</w:t>
            </w:r>
          </w:p>
        </w:tc>
        <w:tc>
          <w:tcPr>
            <w:tcW w:w="1560" w:type="dxa"/>
          </w:tcPr>
          <w:p w:rsidR="003E499D" w:rsidRDefault="003E499D" w:rsidP="001D10BB">
            <w:pPr>
              <w:pStyle w:val="ListParagraph"/>
              <w:ind w:left="0"/>
              <w:jc w:val="center"/>
            </w:pPr>
            <w:r>
              <w:t>Validation &amp; Verification</w:t>
            </w:r>
          </w:p>
        </w:tc>
        <w:tc>
          <w:tcPr>
            <w:tcW w:w="2469" w:type="dxa"/>
          </w:tcPr>
          <w:p w:rsidR="00F712EC" w:rsidRDefault="00F712EC" w:rsidP="00F712EC">
            <w:pPr>
              <w:pStyle w:val="ListParagraph"/>
              <w:ind w:left="0"/>
              <w:jc w:val="center"/>
            </w:pPr>
            <w:r>
              <w:t xml:space="preserve">Employee DOB : </w:t>
            </w:r>
            <w:r>
              <w:br/>
              <w:t>“10/10/1990”</w:t>
            </w:r>
            <w:r>
              <w:br/>
              <w:t>Reenter DOB : “10/10/1990”</w:t>
            </w:r>
          </w:p>
          <w:p w:rsidR="003E499D" w:rsidRDefault="00F712EC" w:rsidP="00F712EC">
            <w:pPr>
              <w:pStyle w:val="ListParagraph"/>
              <w:ind w:left="0"/>
              <w:jc w:val="center"/>
            </w:pPr>
            <w:r>
              <w:t>(normal test data)</w:t>
            </w:r>
            <w:r>
              <w:br/>
            </w:r>
          </w:p>
        </w:tc>
        <w:tc>
          <w:tcPr>
            <w:tcW w:w="1925" w:type="dxa"/>
          </w:tcPr>
          <w:p w:rsidR="003E499D" w:rsidRDefault="00F712EC" w:rsidP="001D10BB">
            <w:pPr>
              <w:pStyle w:val="ListParagraph"/>
              <w:ind w:left="0"/>
              <w:jc w:val="center"/>
            </w:pPr>
            <w:r>
              <w:t>No error thrown up regarding department.</w:t>
            </w:r>
          </w:p>
        </w:tc>
      </w:tr>
      <w:tr w:rsidR="003E499D" w:rsidTr="001D10BB">
        <w:tc>
          <w:tcPr>
            <w:tcW w:w="976" w:type="dxa"/>
          </w:tcPr>
          <w:p w:rsidR="003E499D" w:rsidRDefault="003E499D" w:rsidP="001D10BB">
            <w:pPr>
              <w:pStyle w:val="ListParagraph"/>
              <w:ind w:left="0"/>
              <w:jc w:val="center"/>
            </w:pPr>
            <w:r>
              <w:t>6</w:t>
            </w:r>
          </w:p>
        </w:tc>
        <w:tc>
          <w:tcPr>
            <w:tcW w:w="1560" w:type="dxa"/>
          </w:tcPr>
          <w:p w:rsidR="003E499D" w:rsidRDefault="003E499D" w:rsidP="001D10BB">
            <w:pPr>
              <w:pStyle w:val="ListParagraph"/>
              <w:ind w:left="0"/>
              <w:jc w:val="center"/>
            </w:pPr>
            <w:r>
              <w:t>Validation &amp; Verification</w:t>
            </w:r>
          </w:p>
        </w:tc>
        <w:tc>
          <w:tcPr>
            <w:tcW w:w="2469" w:type="dxa"/>
          </w:tcPr>
          <w:p w:rsidR="003E499D" w:rsidRDefault="00F712EC" w:rsidP="001D10BB">
            <w:pPr>
              <w:pStyle w:val="ListParagraph"/>
              <w:ind w:left="0"/>
              <w:jc w:val="center"/>
            </w:pPr>
            <w:r>
              <w:t>Employee DOB : “10/10/1990”</w:t>
            </w:r>
            <w:r>
              <w:br/>
              <w:t>Reenter DOB : “11/10/1990”</w:t>
            </w:r>
          </w:p>
          <w:p w:rsidR="00F712EC" w:rsidRDefault="00F712EC" w:rsidP="001D10BB">
            <w:pPr>
              <w:pStyle w:val="ListParagraph"/>
              <w:ind w:left="0"/>
              <w:jc w:val="center"/>
            </w:pPr>
            <w:r>
              <w:t>(erroneous test data)</w:t>
            </w:r>
          </w:p>
        </w:tc>
        <w:tc>
          <w:tcPr>
            <w:tcW w:w="1925" w:type="dxa"/>
          </w:tcPr>
          <w:p w:rsidR="003E499D" w:rsidRDefault="00F712EC" w:rsidP="001D10BB">
            <w:pPr>
              <w:pStyle w:val="ListParagraph"/>
              <w:ind w:left="0"/>
              <w:jc w:val="center"/>
            </w:pPr>
            <w:r>
              <w:t>DOB mismatch, error displayed in popup box.</w:t>
            </w:r>
          </w:p>
        </w:tc>
      </w:tr>
      <w:tr w:rsidR="003E499D" w:rsidTr="001D10BB">
        <w:tc>
          <w:tcPr>
            <w:tcW w:w="976" w:type="dxa"/>
          </w:tcPr>
          <w:p w:rsidR="003E499D" w:rsidRDefault="003E499D" w:rsidP="001D10BB">
            <w:pPr>
              <w:pStyle w:val="ListParagraph"/>
              <w:ind w:left="0"/>
              <w:jc w:val="center"/>
            </w:pPr>
            <w:r>
              <w:t>7</w:t>
            </w:r>
          </w:p>
        </w:tc>
        <w:tc>
          <w:tcPr>
            <w:tcW w:w="1560" w:type="dxa"/>
          </w:tcPr>
          <w:p w:rsidR="003E499D" w:rsidRDefault="003E499D" w:rsidP="00AA278E">
            <w:pPr>
              <w:pStyle w:val="ListParagraph"/>
              <w:ind w:left="0"/>
              <w:jc w:val="center"/>
            </w:pPr>
            <w:r>
              <w:t>Validation &amp; Verification</w:t>
            </w:r>
          </w:p>
        </w:tc>
        <w:tc>
          <w:tcPr>
            <w:tcW w:w="2469" w:type="dxa"/>
          </w:tcPr>
          <w:p w:rsidR="00F712EC" w:rsidRDefault="00F712EC" w:rsidP="00F712EC">
            <w:pPr>
              <w:pStyle w:val="ListParagraph"/>
              <w:ind w:left="0"/>
              <w:jc w:val="center"/>
            </w:pPr>
            <w:r>
              <w:t>Employee DOB:</w:t>
            </w:r>
          </w:p>
          <w:p w:rsidR="00F712EC" w:rsidRDefault="00F712EC" w:rsidP="00F712EC">
            <w:pPr>
              <w:pStyle w:val="ListParagraph"/>
              <w:ind w:left="0"/>
              <w:jc w:val="center"/>
            </w:pPr>
            <w:r>
              <w:t>“10/31/2015”</w:t>
            </w:r>
          </w:p>
          <w:p w:rsidR="00F712EC" w:rsidRDefault="00F712EC" w:rsidP="00F712EC">
            <w:pPr>
              <w:pStyle w:val="ListParagraph"/>
              <w:ind w:left="0"/>
              <w:jc w:val="center"/>
            </w:pPr>
            <w:r>
              <w:t xml:space="preserve">Reenter DOB : </w:t>
            </w:r>
          </w:p>
          <w:p w:rsidR="00F712EC" w:rsidRDefault="00F712EC" w:rsidP="00F712EC">
            <w:pPr>
              <w:pStyle w:val="ListParagraph"/>
              <w:ind w:left="0"/>
              <w:jc w:val="center"/>
            </w:pPr>
            <w:r>
              <w:t>“10/31/2015”</w:t>
            </w:r>
          </w:p>
          <w:p w:rsidR="00F712EC" w:rsidRDefault="00F712EC" w:rsidP="00F712EC">
            <w:pPr>
              <w:pStyle w:val="ListParagraph"/>
              <w:ind w:left="0"/>
              <w:jc w:val="center"/>
            </w:pPr>
            <w:r>
              <w:t>(erroneous test data)</w:t>
            </w:r>
          </w:p>
        </w:tc>
        <w:tc>
          <w:tcPr>
            <w:tcW w:w="1925" w:type="dxa"/>
          </w:tcPr>
          <w:p w:rsidR="003E499D" w:rsidRDefault="00F712EC" w:rsidP="001D10BB">
            <w:pPr>
              <w:pStyle w:val="ListParagraph"/>
              <w:ind w:left="0"/>
              <w:jc w:val="center"/>
            </w:pPr>
            <w:r>
              <w:t>DOB invalid, error displayed in popup box.</w:t>
            </w:r>
          </w:p>
        </w:tc>
      </w:tr>
      <w:tr w:rsidR="003E499D" w:rsidTr="001D10BB">
        <w:tc>
          <w:tcPr>
            <w:tcW w:w="976" w:type="dxa"/>
          </w:tcPr>
          <w:p w:rsidR="003E499D" w:rsidRDefault="003E499D" w:rsidP="00AA278E">
            <w:pPr>
              <w:pStyle w:val="ListParagraph"/>
              <w:ind w:left="0"/>
              <w:jc w:val="center"/>
            </w:pPr>
            <w:r>
              <w:lastRenderedPageBreak/>
              <w:t>8</w:t>
            </w:r>
          </w:p>
        </w:tc>
        <w:tc>
          <w:tcPr>
            <w:tcW w:w="1560" w:type="dxa"/>
          </w:tcPr>
          <w:p w:rsidR="003E499D" w:rsidRDefault="003E499D" w:rsidP="00AA278E">
            <w:pPr>
              <w:pStyle w:val="ListParagraph"/>
              <w:ind w:left="0"/>
              <w:jc w:val="center"/>
            </w:pPr>
            <w:r>
              <w:t>Validation &amp; Verification</w:t>
            </w:r>
          </w:p>
        </w:tc>
        <w:tc>
          <w:tcPr>
            <w:tcW w:w="2469" w:type="dxa"/>
          </w:tcPr>
          <w:p w:rsidR="003E499D" w:rsidRDefault="00F712EC" w:rsidP="001D10BB">
            <w:pPr>
              <w:pStyle w:val="ListParagraph"/>
              <w:ind w:left="0"/>
              <w:jc w:val="center"/>
            </w:pPr>
            <w:r>
              <w:t xml:space="preserve">Employee Gender : </w:t>
            </w:r>
          </w:p>
          <w:p w:rsidR="00F712EC" w:rsidRDefault="00F712EC" w:rsidP="00F712EC">
            <w:pPr>
              <w:pStyle w:val="ListParagraph"/>
              <w:ind w:left="0"/>
              <w:jc w:val="center"/>
            </w:pPr>
            <w:r>
              <w:t>“M”</w:t>
            </w:r>
          </w:p>
          <w:p w:rsidR="00F712EC" w:rsidRDefault="00F712EC" w:rsidP="00F712EC">
            <w:pPr>
              <w:pStyle w:val="ListParagraph"/>
              <w:ind w:left="0"/>
              <w:jc w:val="center"/>
            </w:pPr>
            <w:r>
              <w:t xml:space="preserve">Reenter Gender : </w:t>
            </w:r>
          </w:p>
          <w:p w:rsidR="00F712EC" w:rsidRDefault="00F712EC" w:rsidP="00F712EC">
            <w:pPr>
              <w:pStyle w:val="ListParagraph"/>
              <w:ind w:left="0"/>
              <w:jc w:val="center"/>
            </w:pPr>
            <w:r>
              <w:t>“M”</w:t>
            </w:r>
          </w:p>
          <w:p w:rsidR="00F712EC" w:rsidRDefault="00F712EC" w:rsidP="00F712EC">
            <w:pPr>
              <w:pStyle w:val="ListParagraph"/>
              <w:ind w:left="0"/>
              <w:jc w:val="center"/>
            </w:pPr>
            <w:r>
              <w:t>(normal  test data)</w:t>
            </w:r>
          </w:p>
        </w:tc>
        <w:tc>
          <w:tcPr>
            <w:tcW w:w="1925" w:type="dxa"/>
          </w:tcPr>
          <w:p w:rsidR="003E499D" w:rsidRDefault="00F712EC" w:rsidP="001D10BB">
            <w:pPr>
              <w:pStyle w:val="ListParagraph"/>
              <w:ind w:left="0"/>
              <w:jc w:val="center"/>
            </w:pPr>
            <w:r>
              <w:t>No error thrown up regarding gender.</w:t>
            </w:r>
          </w:p>
        </w:tc>
      </w:tr>
      <w:tr w:rsidR="003E499D" w:rsidTr="001D10BB">
        <w:tc>
          <w:tcPr>
            <w:tcW w:w="976" w:type="dxa"/>
          </w:tcPr>
          <w:p w:rsidR="003E499D" w:rsidRDefault="003E499D" w:rsidP="00AA278E">
            <w:pPr>
              <w:pStyle w:val="ListParagraph"/>
              <w:ind w:left="0"/>
              <w:jc w:val="center"/>
            </w:pPr>
            <w:r>
              <w:t>9</w:t>
            </w:r>
          </w:p>
        </w:tc>
        <w:tc>
          <w:tcPr>
            <w:tcW w:w="1560" w:type="dxa"/>
          </w:tcPr>
          <w:p w:rsidR="003E499D" w:rsidRDefault="003E499D" w:rsidP="00AA278E">
            <w:pPr>
              <w:pStyle w:val="ListParagraph"/>
              <w:ind w:left="0"/>
              <w:jc w:val="center"/>
            </w:pPr>
            <w:r>
              <w:t>Validation &amp; Verification</w:t>
            </w:r>
          </w:p>
        </w:tc>
        <w:tc>
          <w:tcPr>
            <w:tcW w:w="2469" w:type="dxa"/>
          </w:tcPr>
          <w:p w:rsidR="003E499D" w:rsidRDefault="00F712EC" w:rsidP="001D10BB">
            <w:pPr>
              <w:pStyle w:val="ListParagraph"/>
              <w:ind w:left="0"/>
              <w:jc w:val="center"/>
            </w:pPr>
            <w:r>
              <w:t xml:space="preserve">Employee Gender : </w:t>
            </w:r>
          </w:p>
          <w:p w:rsidR="00F712EC" w:rsidRDefault="00F712EC" w:rsidP="001D10BB">
            <w:pPr>
              <w:pStyle w:val="ListParagraph"/>
              <w:ind w:left="0"/>
              <w:jc w:val="center"/>
            </w:pPr>
            <w:r>
              <w:t>“M”</w:t>
            </w:r>
          </w:p>
          <w:p w:rsidR="00F712EC" w:rsidRDefault="00F712EC" w:rsidP="001D10BB">
            <w:pPr>
              <w:pStyle w:val="ListParagraph"/>
              <w:ind w:left="0"/>
              <w:jc w:val="center"/>
            </w:pPr>
            <w:r>
              <w:t xml:space="preserve">Reenter Gender : </w:t>
            </w:r>
          </w:p>
          <w:p w:rsidR="00F712EC" w:rsidRDefault="00F712EC" w:rsidP="001D10BB">
            <w:pPr>
              <w:pStyle w:val="ListParagraph"/>
              <w:ind w:left="0"/>
              <w:jc w:val="center"/>
            </w:pPr>
            <w:r>
              <w:t>“F”</w:t>
            </w:r>
          </w:p>
          <w:p w:rsidR="00F712EC" w:rsidRDefault="00F712EC" w:rsidP="001D10BB">
            <w:pPr>
              <w:pStyle w:val="ListParagraph"/>
              <w:ind w:left="0"/>
              <w:jc w:val="center"/>
            </w:pPr>
            <w:r>
              <w:t>(erroneous test data)</w:t>
            </w:r>
          </w:p>
        </w:tc>
        <w:tc>
          <w:tcPr>
            <w:tcW w:w="1925" w:type="dxa"/>
          </w:tcPr>
          <w:p w:rsidR="003E499D" w:rsidRDefault="00F712EC" w:rsidP="001D10BB">
            <w:pPr>
              <w:pStyle w:val="ListParagraph"/>
              <w:ind w:left="0"/>
              <w:jc w:val="center"/>
            </w:pPr>
            <w:r>
              <w:t>Genders mismatch, error displayed in popup box.</w:t>
            </w:r>
          </w:p>
        </w:tc>
      </w:tr>
      <w:tr w:rsidR="003E499D" w:rsidTr="001D10BB">
        <w:tc>
          <w:tcPr>
            <w:tcW w:w="976" w:type="dxa"/>
          </w:tcPr>
          <w:p w:rsidR="003E499D" w:rsidRDefault="003E499D" w:rsidP="001D10BB">
            <w:pPr>
              <w:pStyle w:val="ListParagraph"/>
              <w:ind w:left="0"/>
              <w:jc w:val="center"/>
            </w:pPr>
            <w:r>
              <w:t>10</w:t>
            </w:r>
          </w:p>
        </w:tc>
        <w:tc>
          <w:tcPr>
            <w:tcW w:w="1560" w:type="dxa"/>
          </w:tcPr>
          <w:p w:rsidR="003E499D" w:rsidRDefault="003E499D" w:rsidP="00AA278E">
            <w:pPr>
              <w:pStyle w:val="ListParagraph"/>
              <w:ind w:left="0"/>
              <w:jc w:val="center"/>
            </w:pPr>
            <w:r>
              <w:t>Validation &amp; Verification</w:t>
            </w:r>
          </w:p>
        </w:tc>
        <w:tc>
          <w:tcPr>
            <w:tcW w:w="2469" w:type="dxa"/>
          </w:tcPr>
          <w:p w:rsidR="003E499D" w:rsidRDefault="00F712EC" w:rsidP="001D10BB">
            <w:pPr>
              <w:pStyle w:val="ListParagraph"/>
              <w:ind w:left="0"/>
              <w:jc w:val="center"/>
            </w:pPr>
            <w:r>
              <w:t>Employee Gender : “X”</w:t>
            </w:r>
          </w:p>
          <w:p w:rsidR="00F712EC" w:rsidRDefault="00F712EC" w:rsidP="001D10BB">
            <w:pPr>
              <w:pStyle w:val="ListParagraph"/>
              <w:ind w:left="0"/>
              <w:jc w:val="center"/>
            </w:pPr>
            <w:r>
              <w:t>Reenter Gender : “X”</w:t>
            </w:r>
          </w:p>
          <w:p w:rsidR="00F712EC" w:rsidRDefault="00F712EC" w:rsidP="001D10BB">
            <w:pPr>
              <w:pStyle w:val="ListParagraph"/>
              <w:ind w:left="0"/>
              <w:jc w:val="center"/>
            </w:pPr>
            <w:r>
              <w:t>(erroneous test data)</w:t>
            </w:r>
          </w:p>
        </w:tc>
        <w:tc>
          <w:tcPr>
            <w:tcW w:w="1925" w:type="dxa"/>
          </w:tcPr>
          <w:p w:rsidR="003E499D" w:rsidRDefault="00F712EC" w:rsidP="001D10BB">
            <w:pPr>
              <w:pStyle w:val="ListParagraph"/>
              <w:ind w:left="0"/>
              <w:jc w:val="center"/>
            </w:pPr>
            <w:r>
              <w:t>Gender invalid, error displayed in popup box.</w:t>
            </w:r>
          </w:p>
        </w:tc>
      </w:tr>
      <w:tr w:rsidR="003E499D" w:rsidTr="001D10BB">
        <w:tc>
          <w:tcPr>
            <w:tcW w:w="976" w:type="dxa"/>
          </w:tcPr>
          <w:p w:rsidR="003E499D" w:rsidRDefault="003E499D" w:rsidP="001D10BB">
            <w:pPr>
              <w:pStyle w:val="ListParagraph"/>
              <w:ind w:left="0"/>
              <w:jc w:val="center"/>
            </w:pPr>
            <w:r>
              <w:t>11</w:t>
            </w:r>
          </w:p>
        </w:tc>
        <w:tc>
          <w:tcPr>
            <w:tcW w:w="1560" w:type="dxa"/>
          </w:tcPr>
          <w:p w:rsidR="003E499D" w:rsidRDefault="003E499D" w:rsidP="00AA278E">
            <w:pPr>
              <w:pStyle w:val="ListParagraph"/>
              <w:ind w:left="0"/>
              <w:jc w:val="center"/>
            </w:pPr>
            <w:r>
              <w:t>Validation &amp; Verification</w:t>
            </w:r>
          </w:p>
        </w:tc>
        <w:tc>
          <w:tcPr>
            <w:tcW w:w="2469" w:type="dxa"/>
          </w:tcPr>
          <w:p w:rsidR="003E499D" w:rsidRDefault="00F712EC" w:rsidP="001D10BB">
            <w:pPr>
              <w:pStyle w:val="ListParagraph"/>
              <w:ind w:left="0"/>
              <w:jc w:val="center"/>
            </w:pPr>
            <w:r>
              <w:t>Employee Salary : “1000”</w:t>
            </w:r>
          </w:p>
          <w:p w:rsidR="00F712EC" w:rsidRDefault="00F712EC" w:rsidP="001D10BB">
            <w:pPr>
              <w:pStyle w:val="ListParagraph"/>
              <w:ind w:left="0"/>
              <w:jc w:val="center"/>
            </w:pPr>
            <w:r>
              <w:t>Reenter Salary : “1000”</w:t>
            </w:r>
          </w:p>
          <w:p w:rsidR="00F712EC" w:rsidRDefault="00F712EC" w:rsidP="001D10BB">
            <w:pPr>
              <w:pStyle w:val="ListParagraph"/>
              <w:ind w:left="0"/>
              <w:jc w:val="center"/>
            </w:pPr>
            <w:r>
              <w:t>(normal test data)</w:t>
            </w:r>
          </w:p>
        </w:tc>
        <w:tc>
          <w:tcPr>
            <w:tcW w:w="1925" w:type="dxa"/>
          </w:tcPr>
          <w:p w:rsidR="003E499D" w:rsidRDefault="00F712EC" w:rsidP="001D10BB">
            <w:pPr>
              <w:pStyle w:val="ListParagraph"/>
              <w:ind w:left="0"/>
              <w:jc w:val="center"/>
            </w:pPr>
            <w:r>
              <w:t>No error thrown up regarding Salary.</w:t>
            </w:r>
          </w:p>
        </w:tc>
      </w:tr>
      <w:tr w:rsidR="003E499D" w:rsidTr="001D10BB">
        <w:tc>
          <w:tcPr>
            <w:tcW w:w="976" w:type="dxa"/>
          </w:tcPr>
          <w:p w:rsidR="003E499D" w:rsidRDefault="003E499D" w:rsidP="001D10BB">
            <w:pPr>
              <w:pStyle w:val="ListParagraph"/>
              <w:ind w:left="0"/>
              <w:jc w:val="center"/>
            </w:pPr>
            <w:r>
              <w:t>12</w:t>
            </w:r>
          </w:p>
        </w:tc>
        <w:tc>
          <w:tcPr>
            <w:tcW w:w="1560" w:type="dxa"/>
          </w:tcPr>
          <w:p w:rsidR="003E499D" w:rsidRDefault="003E499D" w:rsidP="00AA278E">
            <w:pPr>
              <w:pStyle w:val="ListParagraph"/>
              <w:ind w:left="0"/>
              <w:jc w:val="center"/>
            </w:pPr>
            <w:r>
              <w:t>Validation &amp; Verification</w:t>
            </w:r>
          </w:p>
        </w:tc>
        <w:tc>
          <w:tcPr>
            <w:tcW w:w="2469" w:type="dxa"/>
          </w:tcPr>
          <w:p w:rsidR="003E499D" w:rsidRDefault="00F712EC" w:rsidP="001D10BB">
            <w:pPr>
              <w:pStyle w:val="ListParagraph"/>
              <w:ind w:left="0"/>
              <w:jc w:val="center"/>
            </w:pPr>
            <w:r>
              <w:t>Employee Salary : “1000”</w:t>
            </w:r>
          </w:p>
          <w:p w:rsidR="00F712EC" w:rsidRDefault="00F712EC" w:rsidP="001D10BB">
            <w:pPr>
              <w:pStyle w:val="ListParagraph"/>
              <w:ind w:left="0"/>
              <w:jc w:val="center"/>
            </w:pPr>
            <w:r>
              <w:t>Reenter Salary : “10343”</w:t>
            </w:r>
          </w:p>
          <w:p w:rsidR="00F712EC" w:rsidRDefault="00F712EC" w:rsidP="001D10BB">
            <w:pPr>
              <w:pStyle w:val="ListParagraph"/>
              <w:ind w:left="0"/>
              <w:jc w:val="center"/>
            </w:pPr>
            <w:r>
              <w:t>(erroneous test data)</w:t>
            </w:r>
          </w:p>
        </w:tc>
        <w:tc>
          <w:tcPr>
            <w:tcW w:w="1925" w:type="dxa"/>
          </w:tcPr>
          <w:p w:rsidR="003E499D" w:rsidRDefault="00AA278E" w:rsidP="001D10BB">
            <w:pPr>
              <w:pStyle w:val="ListParagraph"/>
              <w:ind w:left="0"/>
              <w:jc w:val="center"/>
            </w:pPr>
            <w:r>
              <w:t>Salary mismatch, error displayed in popup box.</w:t>
            </w:r>
          </w:p>
        </w:tc>
      </w:tr>
      <w:tr w:rsidR="003E499D" w:rsidTr="001D10BB">
        <w:tc>
          <w:tcPr>
            <w:tcW w:w="976" w:type="dxa"/>
          </w:tcPr>
          <w:p w:rsidR="003E499D" w:rsidRDefault="003E499D" w:rsidP="001D10BB">
            <w:pPr>
              <w:pStyle w:val="ListParagraph"/>
              <w:ind w:left="0"/>
              <w:jc w:val="center"/>
            </w:pPr>
            <w:r>
              <w:t>13</w:t>
            </w:r>
          </w:p>
        </w:tc>
        <w:tc>
          <w:tcPr>
            <w:tcW w:w="1560" w:type="dxa"/>
          </w:tcPr>
          <w:p w:rsidR="003E499D" w:rsidRDefault="003E499D" w:rsidP="00AA278E">
            <w:pPr>
              <w:pStyle w:val="ListParagraph"/>
              <w:ind w:left="0"/>
              <w:jc w:val="center"/>
            </w:pPr>
            <w:r>
              <w:t>Validation &amp; Verification</w:t>
            </w:r>
          </w:p>
        </w:tc>
        <w:tc>
          <w:tcPr>
            <w:tcW w:w="2469" w:type="dxa"/>
          </w:tcPr>
          <w:p w:rsidR="003E499D" w:rsidRDefault="00AA278E" w:rsidP="001D10BB">
            <w:pPr>
              <w:pStyle w:val="ListParagraph"/>
              <w:ind w:left="0"/>
              <w:jc w:val="center"/>
            </w:pPr>
            <w:r>
              <w:t>Employee Salary : “penguin”</w:t>
            </w:r>
          </w:p>
          <w:p w:rsidR="00AA278E" w:rsidRDefault="00AA278E" w:rsidP="001D10BB">
            <w:pPr>
              <w:pStyle w:val="ListParagraph"/>
              <w:ind w:left="0"/>
              <w:jc w:val="center"/>
            </w:pPr>
            <w:r>
              <w:t>Reenter Salary : “penguin”</w:t>
            </w:r>
          </w:p>
          <w:p w:rsidR="00AA278E" w:rsidRDefault="00AA278E" w:rsidP="001D10BB">
            <w:pPr>
              <w:pStyle w:val="ListParagraph"/>
              <w:ind w:left="0"/>
              <w:jc w:val="center"/>
            </w:pPr>
            <w:r>
              <w:t>(erroneous test data)</w:t>
            </w:r>
          </w:p>
        </w:tc>
        <w:tc>
          <w:tcPr>
            <w:tcW w:w="1925" w:type="dxa"/>
          </w:tcPr>
          <w:p w:rsidR="003E499D" w:rsidRDefault="00AA278E" w:rsidP="001D10BB">
            <w:pPr>
              <w:pStyle w:val="ListParagraph"/>
              <w:ind w:left="0"/>
              <w:jc w:val="center"/>
            </w:pPr>
            <w:r>
              <w:t>Salary invalid, error displayed in popup box.</w:t>
            </w:r>
          </w:p>
        </w:tc>
      </w:tr>
    </w:tbl>
    <w:p w:rsidR="005751E8" w:rsidRDefault="005751E8" w:rsidP="005751E8">
      <w:pPr>
        <w:pStyle w:val="Heading3"/>
      </w:pPr>
      <w:bookmarkStart w:id="128" w:name="_Toc406682524"/>
      <w:r>
        <w:t>SearchEmployeeScreen.py :</w:t>
      </w:r>
      <w:bookmarkEnd w:id="128"/>
    </w:p>
    <w:p w:rsidR="005751E8" w:rsidRPr="00C46BB9" w:rsidRDefault="005751E8" w:rsidP="005751E8"/>
    <w:tbl>
      <w:tblPr>
        <w:tblpPr w:leftFromText="180" w:rightFromText="180" w:vertAnchor="text" w:tblpY="1"/>
        <w:tblOverlap w:val="neve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6"/>
        <w:gridCol w:w="1560"/>
        <w:gridCol w:w="2469"/>
        <w:gridCol w:w="1925"/>
      </w:tblGrid>
      <w:tr w:rsidR="005751E8" w:rsidRPr="00B15C59" w:rsidTr="00AA278E">
        <w:tc>
          <w:tcPr>
            <w:tcW w:w="976" w:type="dxa"/>
            <w:shd w:val="clear" w:color="auto" w:fill="FFFF00"/>
          </w:tcPr>
          <w:p w:rsidR="005751E8" w:rsidRPr="00B15C59" w:rsidRDefault="005751E8" w:rsidP="00AA278E">
            <w:pPr>
              <w:jc w:val="center"/>
              <w:rPr>
                <w:b/>
              </w:rPr>
            </w:pPr>
            <w:r w:rsidRPr="00B15C59">
              <w:rPr>
                <w:b/>
              </w:rPr>
              <w:t xml:space="preserve">Test </w:t>
            </w:r>
            <w:r w:rsidRPr="00B15C59">
              <w:rPr>
                <w:b/>
              </w:rPr>
              <w:br/>
              <w:t>number</w:t>
            </w:r>
          </w:p>
        </w:tc>
        <w:tc>
          <w:tcPr>
            <w:tcW w:w="1560" w:type="dxa"/>
            <w:shd w:val="clear" w:color="auto" w:fill="FFFF00"/>
          </w:tcPr>
          <w:p w:rsidR="005751E8" w:rsidRPr="00B15C59" w:rsidRDefault="005751E8" w:rsidP="00AA278E">
            <w:pPr>
              <w:jc w:val="center"/>
              <w:rPr>
                <w:b/>
              </w:rPr>
            </w:pPr>
            <w:r w:rsidRPr="00B15C59">
              <w:rPr>
                <w:b/>
              </w:rPr>
              <w:t>What is being tested?</w:t>
            </w:r>
          </w:p>
        </w:tc>
        <w:tc>
          <w:tcPr>
            <w:tcW w:w="2469" w:type="dxa"/>
            <w:shd w:val="clear" w:color="auto" w:fill="FFFF00"/>
          </w:tcPr>
          <w:p w:rsidR="005751E8" w:rsidRPr="00B15C59" w:rsidRDefault="005751E8" w:rsidP="00AA278E">
            <w:pPr>
              <w:jc w:val="center"/>
              <w:rPr>
                <w:b/>
              </w:rPr>
            </w:pPr>
            <w:r w:rsidRPr="00B15C59">
              <w:rPr>
                <w:b/>
              </w:rPr>
              <w:t xml:space="preserve">Test </w:t>
            </w:r>
            <w:r>
              <w:rPr>
                <w:b/>
              </w:rPr>
              <w:t>data</w:t>
            </w:r>
          </w:p>
        </w:tc>
        <w:tc>
          <w:tcPr>
            <w:tcW w:w="1925" w:type="dxa"/>
            <w:shd w:val="clear" w:color="auto" w:fill="FFFF00"/>
          </w:tcPr>
          <w:p w:rsidR="005751E8" w:rsidRPr="00B15C59" w:rsidRDefault="005751E8" w:rsidP="00AA278E">
            <w:pPr>
              <w:jc w:val="center"/>
              <w:rPr>
                <w:b/>
              </w:rPr>
            </w:pPr>
            <w:r w:rsidRPr="00B15C59">
              <w:rPr>
                <w:b/>
              </w:rPr>
              <w:t>Expected result</w:t>
            </w:r>
          </w:p>
        </w:tc>
      </w:tr>
      <w:tr w:rsidR="005751E8" w:rsidTr="00AA278E">
        <w:trPr>
          <w:trHeight w:val="331"/>
        </w:trPr>
        <w:tc>
          <w:tcPr>
            <w:tcW w:w="976" w:type="dxa"/>
          </w:tcPr>
          <w:p w:rsidR="005751E8" w:rsidRDefault="005751E8" w:rsidP="00AA278E">
            <w:pPr>
              <w:pStyle w:val="ListParagraph"/>
              <w:ind w:left="0"/>
              <w:jc w:val="center"/>
            </w:pPr>
            <w:r>
              <w:t>1</w:t>
            </w:r>
          </w:p>
        </w:tc>
        <w:tc>
          <w:tcPr>
            <w:tcW w:w="1560" w:type="dxa"/>
          </w:tcPr>
          <w:p w:rsidR="005751E8" w:rsidRDefault="00AA278E" w:rsidP="00AA278E">
            <w:pPr>
              <w:pStyle w:val="ListParagraph"/>
              <w:ind w:left="0"/>
              <w:jc w:val="center"/>
            </w:pPr>
            <w:r>
              <w:t>Validation &amp; Verification</w:t>
            </w:r>
          </w:p>
        </w:tc>
        <w:tc>
          <w:tcPr>
            <w:tcW w:w="2469" w:type="dxa"/>
          </w:tcPr>
          <w:p w:rsidR="005751E8" w:rsidRDefault="00AA278E" w:rsidP="00AA278E">
            <w:pPr>
              <w:pStyle w:val="ListParagraph"/>
              <w:ind w:left="0"/>
              <w:jc w:val="center"/>
            </w:pPr>
            <w:r>
              <w:t>Dropdown : &lt;Name&gt;</w:t>
            </w:r>
          </w:p>
          <w:p w:rsidR="00AA278E" w:rsidRDefault="00AA278E" w:rsidP="00AA278E">
            <w:pPr>
              <w:pStyle w:val="ListParagraph"/>
              <w:ind w:left="0"/>
              <w:jc w:val="center"/>
            </w:pPr>
            <w:r>
              <w:t>Search for : Dave</w:t>
            </w:r>
          </w:p>
          <w:p w:rsidR="00AA278E" w:rsidRDefault="00AA278E" w:rsidP="00AA278E">
            <w:pPr>
              <w:pStyle w:val="ListParagraph"/>
              <w:ind w:left="0"/>
              <w:jc w:val="center"/>
            </w:pPr>
            <w:r>
              <w:t>(normal test data)</w:t>
            </w:r>
          </w:p>
        </w:tc>
        <w:tc>
          <w:tcPr>
            <w:tcW w:w="1925" w:type="dxa"/>
          </w:tcPr>
          <w:p w:rsidR="005751E8" w:rsidRDefault="00AA278E" w:rsidP="00AA278E">
            <w:pPr>
              <w:pStyle w:val="ListParagraph"/>
              <w:ind w:left="0"/>
              <w:jc w:val="center"/>
            </w:pPr>
            <w:r>
              <w:t>No error regarding search criteria.</w:t>
            </w:r>
          </w:p>
        </w:tc>
      </w:tr>
      <w:tr w:rsidR="005751E8" w:rsidTr="00AA278E">
        <w:tc>
          <w:tcPr>
            <w:tcW w:w="976" w:type="dxa"/>
          </w:tcPr>
          <w:p w:rsidR="005751E8" w:rsidRDefault="005751E8" w:rsidP="00AA278E">
            <w:pPr>
              <w:pStyle w:val="ListParagraph"/>
              <w:ind w:left="0"/>
              <w:jc w:val="center"/>
            </w:pPr>
            <w:r>
              <w:t>2</w:t>
            </w:r>
          </w:p>
        </w:tc>
        <w:tc>
          <w:tcPr>
            <w:tcW w:w="1560" w:type="dxa"/>
          </w:tcPr>
          <w:p w:rsidR="005751E8" w:rsidRDefault="00AA278E" w:rsidP="00AA278E">
            <w:pPr>
              <w:pStyle w:val="ListParagraph"/>
              <w:ind w:left="0"/>
              <w:jc w:val="center"/>
            </w:pPr>
            <w:r>
              <w:t>Validation &amp; Verification</w:t>
            </w:r>
          </w:p>
        </w:tc>
        <w:tc>
          <w:tcPr>
            <w:tcW w:w="2469" w:type="dxa"/>
          </w:tcPr>
          <w:p w:rsidR="005751E8" w:rsidRDefault="00AA278E" w:rsidP="00AA278E">
            <w:pPr>
              <w:pStyle w:val="ListParagraph"/>
              <w:ind w:left="0"/>
              <w:jc w:val="center"/>
            </w:pPr>
            <w:r>
              <w:t>Dropdown : &lt;Department&gt;</w:t>
            </w:r>
          </w:p>
          <w:p w:rsidR="00AA278E" w:rsidRDefault="00AA278E" w:rsidP="00AA278E">
            <w:pPr>
              <w:pStyle w:val="ListParagraph"/>
              <w:ind w:left="0"/>
              <w:jc w:val="center"/>
            </w:pPr>
            <w:r>
              <w:t>Search for : “IT”</w:t>
            </w:r>
          </w:p>
          <w:p w:rsidR="00AA278E" w:rsidRDefault="00AA278E" w:rsidP="00AA278E">
            <w:pPr>
              <w:pStyle w:val="ListParagraph"/>
              <w:ind w:left="0"/>
              <w:jc w:val="center"/>
            </w:pPr>
            <w:r>
              <w:t>(normal test data)</w:t>
            </w:r>
          </w:p>
        </w:tc>
        <w:tc>
          <w:tcPr>
            <w:tcW w:w="1925" w:type="dxa"/>
          </w:tcPr>
          <w:p w:rsidR="005751E8" w:rsidRDefault="00AA278E" w:rsidP="00AA278E">
            <w:pPr>
              <w:pStyle w:val="ListParagraph"/>
              <w:ind w:left="0"/>
              <w:jc w:val="center"/>
            </w:pPr>
            <w:r>
              <w:t>No error regarding search criteria.</w:t>
            </w:r>
          </w:p>
        </w:tc>
      </w:tr>
      <w:tr w:rsidR="005751E8" w:rsidTr="00AA278E">
        <w:tc>
          <w:tcPr>
            <w:tcW w:w="976" w:type="dxa"/>
          </w:tcPr>
          <w:p w:rsidR="005751E8" w:rsidRDefault="005751E8" w:rsidP="00AA278E">
            <w:pPr>
              <w:pStyle w:val="ListParagraph"/>
              <w:ind w:left="0"/>
              <w:jc w:val="center"/>
            </w:pPr>
            <w:r>
              <w:t>3</w:t>
            </w:r>
          </w:p>
        </w:tc>
        <w:tc>
          <w:tcPr>
            <w:tcW w:w="1560" w:type="dxa"/>
          </w:tcPr>
          <w:p w:rsidR="005751E8" w:rsidRDefault="00AA278E" w:rsidP="00AA278E">
            <w:pPr>
              <w:pStyle w:val="ListParagraph"/>
              <w:ind w:left="0"/>
              <w:jc w:val="center"/>
            </w:pPr>
            <w:r>
              <w:t>Validation &amp; Verification</w:t>
            </w:r>
          </w:p>
        </w:tc>
        <w:tc>
          <w:tcPr>
            <w:tcW w:w="2469" w:type="dxa"/>
          </w:tcPr>
          <w:p w:rsidR="005751E8" w:rsidRDefault="00AA278E" w:rsidP="00AA278E">
            <w:pPr>
              <w:pStyle w:val="ListParagraph"/>
              <w:ind w:left="0"/>
              <w:jc w:val="center"/>
            </w:pPr>
            <w:r>
              <w:t>Dropdown : &lt;DOB&gt;</w:t>
            </w:r>
          </w:p>
          <w:p w:rsidR="00AA278E" w:rsidRDefault="00AA278E" w:rsidP="00AA278E">
            <w:pPr>
              <w:pStyle w:val="ListParagraph"/>
              <w:ind w:left="0"/>
              <w:jc w:val="center"/>
            </w:pPr>
            <w:r>
              <w:t>Search for : “10/10/1990”</w:t>
            </w:r>
          </w:p>
          <w:p w:rsidR="00AA278E" w:rsidRDefault="00AA278E" w:rsidP="00AA278E">
            <w:pPr>
              <w:pStyle w:val="ListParagraph"/>
              <w:ind w:left="0"/>
              <w:jc w:val="center"/>
            </w:pPr>
            <w:r>
              <w:t>(normal test data)</w:t>
            </w:r>
          </w:p>
        </w:tc>
        <w:tc>
          <w:tcPr>
            <w:tcW w:w="1925" w:type="dxa"/>
          </w:tcPr>
          <w:p w:rsidR="005751E8" w:rsidRDefault="00AA278E" w:rsidP="00AA278E">
            <w:pPr>
              <w:pStyle w:val="ListParagraph"/>
              <w:ind w:left="0"/>
              <w:jc w:val="center"/>
            </w:pPr>
            <w:r>
              <w:t>No error regarding search criteria.</w:t>
            </w:r>
          </w:p>
        </w:tc>
      </w:tr>
      <w:tr w:rsidR="00AA278E" w:rsidTr="00AA278E">
        <w:tc>
          <w:tcPr>
            <w:tcW w:w="976" w:type="dxa"/>
          </w:tcPr>
          <w:p w:rsidR="00AA278E" w:rsidRDefault="00AA278E" w:rsidP="00AA278E">
            <w:pPr>
              <w:pStyle w:val="ListParagraph"/>
              <w:ind w:left="0"/>
              <w:jc w:val="center"/>
            </w:pPr>
            <w:r>
              <w:t>4</w:t>
            </w:r>
          </w:p>
        </w:tc>
        <w:tc>
          <w:tcPr>
            <w:tcW w:w="1560" w:type="dxa"/>
          </w:tcPr>
          <w:p w:rsidR="00AA278E" w:rsidRDefault="00AA278E" w:rsidP="00AA278E">
            <w:pPr>
              <w:pStyle w:val="ListParagraph"/>
              <w:ind w:left="0"/>
              <w:jc w:val="center"/>
            </w:pPr>
            <w:r>
              <w:t xml:space="preserve">Validation &amp; </w:t>
            </w:r>
            <w:r>
              <w:lastRenderedPageBreak/>
              <w:t>Verification</w:t>
            </w:r>
          </w:p>
        </w:tc>
        <w:tc>
          <w:tcPr>
            <w:tcW w:w="2469" w:type="dxa"/>
          </w:tcPr>
          <w:p w:rsidR="00AA278E" w:rsidRDefault="00AA278E" w:rsidP="00AA278E">
            <w:pPr>
              <w:pStyle w:val="ListParagraph"/>
              <w:ind w:left="0"/>
              <w:jc w:val="center"/>
            </w:pPr>
            <w:r>
              <w:lastRenderedPageBreak/>
              <w:t>Dropdown : &lt;Salary&gt;</w:t>
            </w:r>
          </w:p>
          <w:p w:rsidR="00AA278E" w:rsidRDefault="00AA278E" w:rsidP="00AA278E">
            <w:pPr>
              <w:pStyle w:val="ListParagraph"/>
              <w:ind w:left="0"/>
              <w:jc w:val="center"/>
            </w:pPr>
            <w:r>
              <w:lastRenderedPageBreak/>
              <w:t>Search for:</w:t>
            </w:r>
          </w:p>
          <w:p w:rsidR="00AA278E" w:rsidRDefault="00AA278E" w:rsidP="00AA278E">
            <w:pPr>
              <w:pStyle w:val="ListParagraph"/>
              <w:ind w:left="0"/>
              <w:jc w:val="center"/>
            </w:pPr>
            <w:r>
              <w:t>“10000”</w:t>
            </w:r>
          </w:p>
          <w:p w:rsidR="00AA278E" w:rsidRDefault="00AA278E" w:rsidP="00AA278E">
            <w:pPr>
              <w:pStyle w:val="ListParagraph"/>
              <w:ind w:left="0"/>
              <w:jc w:val="center"/>
            </w:pPr>
            <w:r>
              <w:t>(normal test data)</w:t>
            </w:r>
          </w:p>
        </w:tc>
        <w:tc>
          <w:tcPr>
            <w:tcW w:w="1925" w:type="dxa"/>
          </w:tcPr>
          <w:p w:rsidR="00AA278E" w:rsidRDefault="00AA278E" w:rsidP="00AA278E">
            <w:pPr>
              <w:pStyle w:val="ListParagraph"/>
              <w:ind w:left="0"/>
              <w:jc w:val="center"/>
            </w:pPr>
            <w:r>
              <w:lastRenderedPageBreak/>
              <w:t xml:space="preserve">No error regarding </w:t>
            </w:r>
            <w:r>
              <w:lastRenderedPageBreak/>
              <w:t>search criteria.</w:t>
            </w:r>
          </w:p>
        </w:tc>
      </w:tr>
      <w:tr w:rsidR="00AA278E" w:rsidTr="00AA278E">
        <w:tc>
          <w:tcPr>
            <w:tcW w:w="976" w:type="dxa"/>
          </w:tcPr>
          <w:p w:rsidR="00AA278E" w:rsidRDefault="00AA278E" w:rsidP="00AA278E">
            <w:pPr>
              <w:pStyle w:val="ListParagraph"/>
              <w:ind w:left="0"/>
              <w:jc w:val="center"/>
            </w:pPr>
            <w:r>
              <w:lastRenderedPageBreak/>
              <w:t>5</w:t>
            </w:r>
          </w:p>
        </w:tc>
        <w:tc>
          <w:tcPr>
            <w:tcW w:w="1560" w:type="dxa"/>
          </w:tcPr>
          <w:p w:rsidR="00AA278E" w:rsidRDefault="00AA278E" w:rsidP="00AA278E">
            <w:pPr>
              <w:pStyle w:val="ListParagraph"/>
              <w:ind w:left="0"/>
              <w:jc w:val="center"/>
            </w:pPr>
            <w:r>
              <w:t>Validation &amp; Verification</w:t>
            </w:r>
          </w:p>
        </w:tc>
        <w:tc>
          <w:tcPr>
            <w:tcW w:w="2469" w:type="dxa"/>
          </w:tcPr>
          <w:p w:rsidR="00AA278E" w:rsidRDefault="00AA278E" w:rsidP="00AA278E">
            <w:pPr>
              <w:pStyle w:val="ListParagraph"/>
              <w:ind w:left="0"/>
              <w:jc w:val="center"/>
            </w:pPr>
            <w:r>
              <w:t>Dropdown : &lt;Employee Code&gt;</w:t>
            </w:r>
          </w:p>
          <w:p w:rsidR="00AA278E" w:rsidRDefault="00AA278E" w:rsidP="00AA278E">
            <w:pPr>
              <w:pStyle w:val="ListParagraph"/>
              <w:ind w:left="0"/>
              <w:jc w:val="center"/>
            </w:pPr>
            <w:r>
              <w:t xml:space="preserve">Search for: </w:t>
            </w:r>
          </w:p>
          <w:p w:rsidR="00AA278E" w:rsidRDefault="00AA278E" w:rsidP="00AA278E">
            <w:pPr>
              <w:pStyle w:val="ListParagraph"/>
              <w:ind w:left="0"/>
              <w:jc w:val="center"/>
            </w:pPr>
            <w:r>
              <w:t>“EMP2765736E”</w:t>
            </w:r>
          </w:p>
          <w:p w:rsidR="00AA278E" w:rsidRDefault="00AA278E" w:rsidP="00AA278E">
            <w:pPr>
              <w:pStyle w:val="ListParagraph"/>
              <w:ind w:left="0"/>
              <w:jc w:val="center"/>
            </w:pPr>
            <w:r>
              <w:t>(normal test data)</w:t>
            </w:r>
          </w:p>
        </w:tc>
        <w:tc>
          <w:tcPr>
            <w:tcW w:w="1925" w:type="dxa"/>
          </w:tcPr>
          <w:p w:rsidR="00AA278E" w:rsidRDefault="00AA278E" w:rsidP="00AA278E">
            <w:pPr>
              <w:pStyle w:val="ListParagraph"/>
              <w:ind w:left="0"/>
              <w:jc w:val="center"/>
            </w:pPr>
            <w:r>
              <w:t>No error regarding search criteria.</w:t>
            </w:r>
          </w:p>
        </w:tc>
      </w:tr>
      <w:tr w:rsidR="00AA278E" w:rsidTr="00AA278E">
        <w:tc>
          <w:tcPr>
            <w:tcW w:w="976" w:type="dxa"/>
          </w:tcPr>
          <w:p w:rsidR="00AA278E" w:rsidRDefault="00AA278E" w:rsidP="00AA278E">
            <w:pPr>
              <w:pStyle w:val="ListParagraph"/>
              <w:ind w:left="0"/>
              <w:jc w:val="center"/>
            </w:pPr>
            <w:r>
              <w:t>6</w:t>
            </w:r>
          </w:p>
        </w:tc>
        <w:tc>
          <w:tcPr>
            <w:tcW w:w="1560" w:type="dxa"/>
          </w:tcPr>
          <w:p w:rsidR="00AA278E" w:rsidRDefault="00AA278E" w:rsidP="00AA278E">
            <w:pPr>
              <w:pStyle w:val="ListParagraph"/>
              <w:ind w:left="0"/>
              <w:jc w:val="center"/>
            </w:pPr>
            <w:r>
              <w:t>Validation &amp; Verification</w:t>
            </w:r>
          </w:p>
        </w:tc>
        <w:tc>
          <w:tcPr>
            <w:tcW w:w="2469" w:type="dxa"/>
          </w:tcPr>
          <w:p w:rsidR="00AA278E" w:rsidRDefault="00AA278E" w:rsidP="00AA278E">
            <w:pPr>
              <w:pStyle w:val="ListParagraph"/>
              <w:ind w:left="0"/>
              <w:jc w:val="center"/>
            </w:pPr>
            <w:r>
              <w:t>Dropdown : &lt;Employee Code&gt;</w:t>
            </w:r>
          </w:p>
          <w:p w:rsidR="00AA278E" w:rsidRDefault="00AA278E" w:rsidP="00AA278E">
            <w:pPr>
              <w:pStyle w:val="ListParagraph"/>
              <w:ind w:left="0"/>
              <w:jc w:val="center"/>
            </w:pPr>
            <w:r>
              <w:t>Search for:</w:t>
            </w:r>
          </w:p>
          <w:p w:rsidR="00AA278E" w:rsidRDefault="00AA278E" w:rsidP="00AA278E">
            <w:pPr>
              <w:pStyle w:val="ListParagraph"/>
              <w:ind w:left="0"/>
              <w:jc w:val="center"/>
            </w:pPr>
            <w:r>
              <w:t>“E”</w:t>
            </w:r>
          </w:p>
          <w:p w:rsidR="00AA278E" w:rsidRDefault="00AA278E" w:rsidP="00AA278E">
            <w:pPr>
              <w:pStyle w:val="ListParagraph"/>
              <w:ind w:left="0"/>
              <w:jc w:val="center"/>
            </w:pPr>
            <w:r>
              <w:t>(normal test data)</w:t>
            </w:r>
          </w:p>
        </w:tc>
        <w:tc>
          <w:tcPr>
            <w:tcW w:w="1925" w:type="dxa"/>
          </w:tcPr>
          <w:p w:rsidR="00AA278E" w:rsidRDefault="00AA278E" w:rsidP="00AA278E">
            <w:pPr>
              <w:pStyle w:val="ListParagraph"/>
              <w:ind w:left="0"/>
              <w:jc w:val="center"/>
            </w:pPr>
            <w:r>
              <w:t>ALL employee records should be displayed on the results screen.</w:t>
            </w:r>
          </w:p>
        </w:tc>
      </w:tr>
    </w:tbl>
    <w:p w:rsidR="00AA278E" w:rsidRDefault="00AA278E" w:rsidP="005751E8">
      <w:pPr>
        <w:pStyle w:val="Heading3"/>
      </w:pPr>
    </w:p>
    <w:p w:rsidR="00AA278E" w:rsidRDefault="00AA278E" w:rsidP="005751E8">
      <w:pPr>
        <w:pStyle w:val="Heading3"/>
      </w:pPr>
    </w:p>
    <w:p w:rsidR="00AA278E" w:rsidRDefault="00AA278E" w:rsidP="005751E8">
      <w:pPr>
        <w:pStyle w:val="Heading3"/>
      </w:pPr>
    </w:p>
    <w:p w:rsidR="00CB0011" w:rsidRDefault="00AA278E" w:rsidP="005751E8">
      <w:pPr>
        <w:pStyle w:val="Heading3"/>
      </w:pPr>
      <w:r>
        <w:br w:type="textWrapping" w:clear="all"/>
      </w:r>
    </w:p>
    <w:p w:rsidR="00CB0011" w:rsidRDefault="00CB0011" w:rsidP="005751E8">
      <w:pPr>
        <w:pStyle w:val="Heading3"/>
      </w:pPr>
      <w:bookmarkStart w:id="129" w:name="_Toc406682525"/>
      <w:r>
        <w:t>SearchResultsScreen.py :</w:t>
      </w:r>
      <w:bookmarkEnd w:id="129"/>
    </w:p>
    <w:tbl>
      <w:tblPr>
        <w:tblpPr w:leftFromText="180" w:rightFromText="180" w:vertAnchor="text" w:tblpY="1"/>
        <w:tblOverlap w:val="neve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6"/>
        <w:gridCol w:w="1560"/>
        <w:gridCol w:w="2469"/>
        <w:gridCol w:w="1925"/>
      </w:tblGrid>
      <w:tr w:rsidR="00CB0011" w:rsidRPr="00B15C59" w:rsidTr="00AB02C8">
        <w:tc>
          <w:tcPr>
            <w:tcW w:w="976" w:type="dxa"/>
            <w:shd w:val="clear" w:color="auto" w:fill="FFFF00"/>
          </w:tcPr>
          <w:p w:rsidR="00CB0011" w:rsidRPr="00B15C59" w:rsidRDefault="00CB0011" w:rsidP="00AB02C8">
            <w:pPr>
              <w:jc w:val="center"/>
              <w:rPr>
                <w:b/>
              </w:rPr>
            </w:pPr>
            <w:r w:rsidRPr="00B15C59">
              <w:rPr>
                <w:b/>
              </w:rPr>
              <w:t xml:space="preserve">Test </w:t>
            </w:r>
            <w:r w:rsidRPr="00B15C59">
              <w:rPr>
                <w:b/>
              </w:rPr>
              <w:br/>
              <w:t>number</w:t>
            </w:r>
          </w:p>
        </w:tc>
        <w:tc>
          <w:tcPr>
            <w:tcW w:w="1560" w:type="dxa"/>
            <w:shd w:val="clear" w:color="auto" w:fill="FFFF00"/>
          </w:tcPr>
          <w:p w:rsidR="00CB0011" w:rsidRPr="00B15C59" w:rsidRDefault="00CB0011" w:rsidP="00AB02C8">
            <w:pPr>
              <w:jc w:val="center"/>
              <w:rPr>
                <w:b/>
              </w:rPr>
            </w:pPr>
            <w:r w:rsidRPr="00B15C59">
              <w:rPr>
                <w:b/>
              </w:rPr>
              <w:t>What is being tested?</w:t>
            </w:r>
          </w:p>
        </w:tc>
        <w:tc>
          <w:tcPr>
            <w:tcW w:w="2469" w:type="dxa"/>
            <w:shd w:val="clear" w:color="auto" w:fill="FFFF00"/>
          </w:tcPr>
          <w:p w:rsidR="00CB0011" w:rsidRPr="00B15C59" w:rsidRDefault="00CB0011" w:rsidP="00AB02C8">
            <w:pPr>
              <w:jc w:val="center"/>
              <w:rPr>
                <w:b/>
              </w:rPr>
            </w:pPr>
            <w:r w:rsidRPr="00B15C59">
              <w:rPr>
                <w:b/>
              </w:rPr>
              <w:t xml:space="preserve">Test </w:t>
            </w:r>
            <w:r>
              <w:rPr>
                <w:b/>
              </w:rPr>
              <w:t>data</w:t>
            </w:r>
          </w:p>
        </w:tc>
        <w:tc>
          <w:tcPr>
            <w:tcW w:w="1925" w:type="dxa"/>
            <w:shd w:val="clear" w:color="auto" w:fill="FFFF00"/>
          </w:tcPr>
          <w:p w:rsidR="00CB0011" w:rsidRPr="00B15C59" w:rsidRDefault="00CB0011" w:rsidP="00AB02C8">
            <w:pPr>
              <w:jc w:val="center"/>
              <w:rPr>
                <w:b/>
              </w:rPr>
            </w:pPr>
            <w:r w:rsidRPr="00B15C59">
              <w:rPr>
                <w:b/>
              </w:rPr>
              <w:t>Expected result</w:t>
            </w:r>
          </w:p>
        </w:tc>
      </w:tr>
      <w:tr w:rsidR="004D1A3B" w:rsidRPr="00B15C59" w:rsidTr="004D1A3B">
        <w:tc>
          <w:tcPr>
            <w:tcW w:w="976" w:type="dxa"/>
            <w:shd w:val="clear" w:color="auto" w:fill="auto"/>
          </w:tcPr>
          <w:p w:rsidR="004D1A3B" w:rsidRPr="004D1A3B" w:rsidRDefault="004D1A3B" w:rsidP="00AB02C8">
            <w:pPr>
              <w:jc w:val="center"/>
            </w:pPr>
            <w:r w:rsidRPr="004D1A3B">
              <w:t>1</w:t>
            </w:r>
          </w:p>
        </w:tc>
        <w:tc>
          <w:tcPr>
            <w:tcW w:w="1560" w:type="dxa"/>
            <w:shd w:val="clear" w:color="auto" w:fill="auto"/>
          </w:tcPr>
          <w:p w:rsidR="004D1A3B" w:rsidRPr="004D1A3B" w:rsidRDefault="004D1A3B" w:rsidP="00AB02C8">
            <w:pPr>
              <w:jc w:val="center"/>
            </w:pPr>
            <w:r>
              <w:t>Statistics Menu</w:t>
            </w:r>
          </w:p>
        </w:tc>
        <w:tc>
          <w:tcPr>
            <w:tcW w:w="2469" w:type="dxa"/>
            <w:shd w:val="clear" w:color="auto" w:fill="auto"/>
          </w:tcPr>
          <w:p w:rsidR="004D1A3B" w:rsidRDefault="004D1A3B" w:rsidP="00AB02C8">
            <w:pPr>
              <w:contextualSpacing/>
              <w:jc w:val="center"/>
            </w:pPr>
            <w:r>
              <w:t>Total Employees</w:t>
            </w:r>
          </w:p>
          <w:p w:rsidR="004D1A3B" w:rsidRPr="004D1A3B" w:rsidRDefault="004D1A3B" w:rsidP="00AB02C8">
            <w:pPr>
              <w:contextualSpacing/>
              <w:jc w:val="center"/>
            </w:pPr>
            <w:r>
              <w:t>(normal test data)</w:t>
            </w:r>
          </w:p>
        </w:tc>
        <w:tc>
          <w:tcPr>
            <w:tcW w:w="1925" w:type="dxa"/>
            <w:shd w:val="clear" w:color="auto" w:fill="auto"/>
          </w:tcPr>
          <w:p w:rsidR="004D1A3B" w:rsidRPr="004D1A3B" w:rsidRDefault="004D1A3B" w:rsidP="00AB02C8">
            <w:pPr>
              <w:jc w:val="center"/>
            </w:pPr>
            <w:r>
              <w:t>Popup displaying Total Employee count.</w:t>
            </w:r>
          </w:p>
        </w:tc>
      </w:tr>
      <w:tr w:rsidR="00CB0011" w:rsidTr="00AB02C8">
        <w:trPr>
          <w:trHeight w:val="331"/>
        </w:trPr>
        <w:tc>
          <w:tcPr>
            <w:tcW w:w="976" w:type="dxa"/>
          </w:tcPr>
          <w:p w:rsidR="00CB0011" w:rsidRDefault="004D1A3B" w:rsidP="00AB02C8">
            <w:pPr>
              <w:pStyle w:val="ListParagraph"/>
              <w:ind w:left="0"/>
              <w:jc w:val="center"/>
            </w:pPr>
            <w:r>
              <w:t>2</w:t>
            </w:r>
          </w:p>
        </w:tc>
        <w:tc>
          <w:tcPr>
            <w:tcW w:w="1560" w:type="dxa"/>
          </w:tcPr>
          <w:p w:rsidR="00CB0011" w:rsidRDefault="00CB0011" w:rsidP="00AB02C8">
            <w:pPr>
              <w:pStyle w:val="ListParagraph"/>
              <w:ind w:left="0"/>
              <w:jc w:val="center"/>
            </w:pPr>
            <w:r>
              <w:t>Statistics Menu</w:t>
            </w:r>
          </w:p>
        </w:tc>
        <w:tc>
          <w:tcPr>
            <w:tcW w:w="2469" w:type="dxa"/>
          </w:tcPr>
          <w:p w:rsidR="00CB0011" w:rsidRDefault="00CB0011" w:rsidP="00AB02C8">
            <w:pPr>
              <w:pStyle w:val="ListParagraph"/>
              <w:ind w:left="0"/>
              <w:jc w:val="center"/>
            </w:pPr>
            <w:r>
              <w:t>Total Male</w:t>
            </w:r>
          </w:p>
          <w:p w:rsidR="004D1A3B" w:rsidRDefault="004D1A3B" w:rsidP="00AB02C8">
            <w:pPr>
              <w:pStyle w:val="ListParagraph"/>
              <w:ind w:left="0"/>
              <w:jc w:val="center"/>
            </w:pPr>
            <w:r>
              <w:t>(normal test data)</w:t>
            </w:r>
          </w:p>
        </w:tc>
        <w:tc>
          <w:tcPr>
            <w:tcW w:w="1925" w:type="dxa"/>
          </w:tcPr>
          <w:p w:rsidR="00CB0011" w:rsidRDefault="00CB0011" w:rsidP="00AB02C8">
            <w:pPr>
              <w:pStyle w:val="ListParagraph"/>
              <w:ind w:left="0"/>
              <w:jc w:val="center"/>
            </w:pPr>
            <w:r>
              <w:t>Popup displaying Total Male count.</w:t>
            </w:r>
          </w:p>
        </w:tc>
      </w:tr>
      <w:tr w:rsidR="00CB0011" w:rsidTr="00AB02C8">
        <w:tc>
          <w:tcPr>
            <w:tcW w:w="976" w:type="dxa"/>
          </w:tcPr>
          <w:p w:rsidR="00CB0011" w:rsidRDefault="004D1A3B" w:rsidP="00AB02C8">
            <w:pPr>
              <w:pStyle w:val="ListParagraph"/>
              <w:ind w:left="0"/>
              <w:jc w:val="center"/>
            </w:pPr>
            <w:r>
              <w:t>3</w:t>
            </w:r>
          </w:p>
        </w:tc>
        <w:tc>
          <w:tcPr>
            <w:tcW w:w="1560" w:type="dxa"/>
          </w:tcPr>
          <w:p w:rsidR="00CB0011" w:rsidRDefault="00CB0011" w:rsidP="00AB02C8">
            <w:pPr>
              <w:pStyle w:val="ListParagraph"/>
              <w:ind w:left="0"/>
              <w:jc w:val="center"/>
            </w:pPr>
            <w:r>
              <w:t>Statistics Menu</w:t>
            </w:r>
          </w:p>
        </w:tc>
        <w:tc>
          <w:tcPr>
            <w:tcW w:w="2469" w:type="dxa"/>
          </w:tcPr>
          <w:p w:rsidR="00CB0011" w:rsidRDefault="00CB0011" w:rsidP="00AB02C8">
            <w:pPr>
              <w:pStyle w:val="ListParagraph"/>
              <w:ind w:left="0"/>
              <w:jc w:val="center"/>
            </w:pPr>
            <w:r>
              <w:t>Total Female</w:t>
            </w:r>
          </w:p>
          <w:p w:rsidR="004D1A3B" w:rsidRDefault="004D1A3B" w:rsidP="00AB02C8">
            <w:pPr>
              <w:pStyle w:val="ListParagraph"/>
              <w:ind w:left="0"/>
              <w:jc w:val="center"/>
            </w:pPr>
            <w:r>
              <w:t>(normal test data)</w:t>
            </w:r>
          </w:p>
        </w:tc>
        <w:tc>
          <w:tcPr>
            <w:tcW w:w="1925" w:type="dxa"/>
          </w:tcPr>
          <w:p w:rsidR="00CB0011" w:rsidRDefault="00CB0011" w:rsidP="004D1A3B">
            <w:pPr>
              <w:pStyle w:val="ListParagraph"/>
              <w:ind w:left="0"/>
              <w:jc w:val="center"/>
            </w:pPr>
            <w:r>
              <w:t>Popup displaying Total Female count.</w:t>
            </w:r>
          </w:p>
        </w:tc>
      </w:tr>
      <w:tr w:rsidR="00CB0011" w:rsidTr="00AB02C8">
        <w:tc>
          <w:tcPr>
            <w:tcW w:w="976" w:type="dxa"/>
          </w:tcPr>
          <w:p w:rsidR="00CB0011" w:rsidRDefault="004D1A3B" w:rsidP="00AB02C8">
            <w:pPr>
              <w:pStyle w:val="ListParagraph"/>
              <w:ind w:left="0"/>
              <w:jc w:val="center"/>
            </w:pPr>
            <w:r>
              <w:t>4</w:t>
            </w:r>
          </w:p>
        </w:tc>
        <w:tc>
          <w:tcPr>
            <w:tcW w:w="1560" w:type="dxa"/>
          </w:tcPr>
          <w:p w:rsidR="00CB0011" w:rsidRDefault="00CB0011" w:rsidP="00AB02C8">
            <w:pPr>
              <w:pStyle w:val="ListParagraph"/>
              <w:ind w:left="0"/>
              <w:jc w:val="center"/>
            </w:pPr>
            <w:r>
              <w:t>Statistics Menu</w:t>
            </w:r>
          </w:p>
        </w:tc>
        <w:tc>
          <w:tcPr>
            <w:tcW w:w="2469" w:type="dxa"/>
          </w:tcPr>
          <w:p w:rsidR="00CB0011" w:rsidRDefault="00CB0011" w:rsidP="00AB02C8">
            <w:pPr>
              <w:pStyle w:val="ListParagraph"/>
              <w:ind w:left="0"/>
              <w:jc w:val="center"/>
            </w:pPr>
            <w:r>
              <w:t>Total Salary</w:t>
            </w:r>
          </w:p>
          <w:p w:rsidR="004D1A3B" w:rsidRDefault="004D1A3B" w:rsidP="00AB02C8">
            <w:pPr>
              <w:pStyle w:val="ListParagraph"/>
              <w:ind w:left="0"/>
              <w:jc w:val="center"/>
            </w:pPr>
            <w:r>
              <w:t>(normal test data)</w:t>
            </w:r>
          </w:p>
        </w:tc>
        <w:tc>
          <w:tcPr>
            <w:tcW w:w="1925" w:type="dxa"/>
          </w:tcPr>
          <w:p w:rsidR="00CB0011" w:rsidRDefault="00CB0011" w:rsidP="00AB02C8">
            <w:pPr>
              <w:pStyle w:val="ListParagraph"/>
              <w:ind w:left="0"/>
              <w:jc w:val="center"/>
            </w:pPr>
            <w:r>
              <w:t>Popup displaying Total Salary.</w:t>
            </w:r>
          </w:p>
        </w:tc>
      </w:tr>
      <w:tr w:rsidR="00CB0011" w:rsidTr="00AB02C8">
        <w:tc>
          <w:tcPr>
            <w:tcW w:w="976" w:type="dxa"/>
          </w:tcPr>
          <w:p w:rsidR="00CB0011" w:rsidRDefault="004D1A3B" w:rsidP="00AB02C8">
            <w:pPr>
              <w:pStyle w:val="ListParagraph"/>
              <w:ind w:left="0"/>
              <w:jc w:val="center"/>
            </w:pPr>
            <w:r>
              <w:t>5</w:t>
            </w:r>
          </w:p>
        </w:tc>
        <w:tc>
          <w:tcPr>
            <w:tcW w:w="1560" w:type="dxa"/>
          </w:tcPr>
          <w:p w:rsidR="00CB0011" w:rsidRDefault="00CB0011" w:rsidP="00AB02C8">
            <w:pPr>
              <w:pStyle w:val="ListParagraph"/>
              <w:ind w:left="0"/>
              <w:jc w:val="center"/>
            </w:pPr>
            <w:r>
              <w:t>Statistics Menu</w:t>
            </w:r>
          </w:p>
        </w:tc>
        <w:tc>
          <w:tcPr>
            <w:tcW w:w="2469" w:type="dxa"/>
          </w:tcPr>
          <w:p w:rsidR="00CB0011" w:rsidRDefault="00CB0011" w:rsidP="00AB02C8">
            <w:pPr>
              <w:pStyle w:val="ListParagraph"/>
              <w:ind w:left="0"/>
              <w:jc w:val="center"/>
            </w:pPr>
            <w:r>
              <w:t>Total Tax</w:t>
            </w:r>
          </w:p>
          <w:p w:rsidR="004D1A3B" w:rsidRDefault="004D1A3B" w:rsidP="00AB02C8">
            <w:pPr>
              <w:pStyle w:val="ListParagraph"/>
              <w:ind w:left="0"/>
              <w:jc w:val="center"/>
            </w:pPr>
            <w:r>
              <w:t>(normal test data)</w:t>
            </w:r>
          </w:p>
        </w:tc>
        <w:tc>
          <w:tcPr>
            <w:tcW w:w="1925" w:type="dxa"/>
          </w:tcPr>
          <w:p w:rsidR="00CB0011" w:rsidRDefault="00CB0011" w:rsidP="00AB02C8">
            <w:pPr>
              <w:pStyle w:val="ListParagraph"/>
              <w:ind w:left="0"/>
              <w:jc w:val="center"/>
            </w:pPr>
            <w:r>
              <w:t>Popup displaying Total Tax.</w:t>
            </w:r>
          </w:p>
        </w:tc>
      </w:tr>
      <w:tr w:rsidR="00CB0011" w:rsidTr="00AB02C8">
        <w:tc>
          <w:tcPr>
            <w:tcW w:w="976" w:type="dxa"/>
          </w:tcPr>
          <w:p w:rsidR="00CB0011" w:rsidRDefault="004D1A3B" w:rsidP="00AB02C8">
            <w:pPr>
              <w:pStyle w:val="ListParagraph"/>
              <w:ind w:left="0"/>
              <w:jc w:val="center"/>
            </w:pPr>
            <w:r>
              <w:t>6</w:t>
            </w:r>
          </w:p>
        </w:tc>
        <w:tc>
          <w:tcPr>
            <w:tcW w:w="1560" w:type="dxa"/>
          </w:tcPr>
          <w:p w:rsidR="00CB0011" w:rsidRDefault="00CB0011" w:rsidP="00AB02C8">
            <w:pPr>
              <w:pStyle w:val="ListParagraph"/>
              <w:ind w:left="0"/>
              <w:jc w:val="center"/>
            </w:pPr>
            <w:r>
              <w:t>Statistics Menu</w:t>
            </w:r>
          </w:p>
        </w:tc>
        <w:tc>
          <w:tcPr>
            <w:tcW w:w="2469" w:type="dxa"/>
          </w:tcPr>
          <w:p w:rsidR="00CB0011" w:rsidRDefault="00CB0011" w:rsidP="00AB02C8">
            <w:pPr>
              <w:pStyle w:val="ListParagraph"/>
              <w:ind w:left="0"/>
              <w:jc w:val="center"/>
            </w:pPr>
            <w:r>
              <w:t>Average Salary</w:t>
            </w:r>
          </w:p>
          <w:p w:rsidR="004D1A3B" w:rsidRDefault="004D1A3B" w:rsidP="00AB02C8">
            <w:pPr>
              <w:pStyle w:val="ListParagraph"/>
              <w:ind w:left="0"/>
              <w:jc w:val="center"/>
            </w:pPr>
            <w:r>
              <w:t>(normal test data)</w:t>
            </w:r>
          </w:p>
        </w:tc>
        <w:tc>
          <w:tcPr>
            <w:tcW w:w="1925" w:type="dxa"/>
          </w:tcPr>
          <w:p w:rsidR="00CB0011" w:rsidRDefault="00CB0011" w:rsidP="00AB02C8">
            <w:pPr>
              <w:pStyle w:val="ListParagraph"/>
              <w:ind w:left="0"/>
              <w:jc w:val="center"/>
            </w:pPr>
            <w:r>
              <w:t>Popup displaying Average Salary.</w:t>
            </w:r>
          </w:p>
        </w:tc>
      </w:tr>
      <w:tr w:rsidR="00CB0011" w:rsidTr="00AB02C8">
        <w:tc>
          <w:tcPr>
            <w:tcW w:w="976" w:type="dxa"/>
          </w:tcPr>
          <w:p w:rsidR="00CB0011" w:rsidRDefault="004D1A3B" w:rsidP="00AB02C8">
            <w:pPr>
              <w:pStyle w:val="ListParagraph"/>
              <w:ind w:left="0"/>
              <w:jc w:val="center"/>
            </w:pPr>
            <w:r>
              <w:t>7</w:t>
            </w:r>
          </w:p>
        </w:tc>
        <w:tc>
          <w:tcPr>
            <w:tcW w:w="1560" w:type="dxa"/>
          </w:tcPr>
          <w:p w:rsidR="00CB0011" w:rsidRDefault="00CB0011" w:rsidP="00AB02C8">
            <w:pPr>
              <w:pStyle w:val="ListParagraph"/>
              <w:ind w:left="0"/>
              <w:jc w:val="center"/>
            </w:pPr>
            <w:r>
              <w:t>Statistics Menu</w:t>
            </w:r>
          </w:p>
        </w:tc>
        <w:tc>
          <w:tcPr>
            <w:tcW w:w="2469" w:type="dxa"/>
          </w:tcPr>
          <w:p w:rsidR="00CB0011" w:rsidRDefault="00CB0011" w:rsidP="00AB02C8">
            <w:pPr>
              <w:pStyle w:val="ListParagraph"/>
              <w:ind w:left="0"/>
              <w:jc w:val="center"/>
            </w:pPr>
            <w:r>
              <w:t>Average Tax</w:t>
            </w:r>
          </w:p>
          <w:p w:rsidR="004D1A3B" w:rsidRDefault="004D1A3B" w:rsidP="00AB02C8">
            <w:pPr>
              <w:pStyle w:val="ListParagraph"/>
              <w:ind w:left="0"/>
              <w:jc w:val="center"/>
            </w:pPr>
            <w:r>
              <w:t>(normal test data)</w:t>
            </w:r>
          </w:p>
        </w:tc>
        <w:tc>
          <w:tcPr>
            <w:tcW w:w="1925" w:type="dxa"/>
          </w:tcPr>
          <w:p w:rsidR="00CB0011" w:rsidRDefault="00CB0011" w:rsidP="00AB02C8">
            <w:pPr>
              <w:pStyle w:val="ListParagraph"/>
              <w:ind w:left="0"/>
              <w:jc w:val="center"/>
            </w:pPr>
            <w:r>
              <w:t>Popup displaying Average Tax.</w:t>
            </w:r>
          </w:p>
        </w:tc>
      </w:tr>
    </w:tbl>
    <w:p w:rsidR="00CB0011" w:rsidRDefault="00CB0011" w:rsidP="00CB0011"/>
    <w:p w:rsidR="00CB0011" w:rsidRPr="00CB0011" w:rsidRDefault="00CB0011" w:rsidP="00CB0011"/>
    <w:p w:rsidR="00CB0011" w:rsidRDefault="00CB0011" w:rsidP="005751E8">
      <w:pPr>
        <w:pStyle w:val="Heading3"/>
      </w:pPr>
    </w:p>
    <w:p w:rsidR="00CB0011" w:rsidRDefault="00CB0011" w:rsidP="005751E8">
      <w:pPr>
        <w:pStyle w:val="Heading3"/>
      </w:pPr>
    </w:p>
    <w:p w:rsidR="00CB0011" w:rsidRDefault="00CB0011" w:rsidP="005751E8">
      <w:pPr>
        <w:pStyle w:val="Heading3"/>
      </w:pPr>
    </w:p>
    <w:p w:rsidR="004D1A3B" w:rsidRDefault="004D1A3B" w:rsidP="005751E8">
      <w:pPr>
        <w:pStyle w:val="Heading3"/>
      </w:pPr>
    </w:p>
    <w:p w:rsidR="004D1A3B" w:rsidRDefault="004D1A3B" w:rsidP="00FD2805"/>
    <w:p w:rsidR="00FD2805" w:rsidRDefault="00FD2805" w:rsidP="005751E8">
      <w:pPr>
        <w:pStyle w:val="Heading3"/>
      </w:pPr>
    </w:p>
    <w:p w:rsidR="00FD2805" w:rsidRDefault="00FD2805" w:rsidP="005751E8">
      <w:pPr>
        <w:pStyle w:val="Heading3"/>
      </w:pPr>
    </w:p>
    <w:p w:rsidR="00FD2805" w:rsidRDefault="00FD2805" w:rsidP="005751E8">
      <w:pPr>
        <w:pStyle w:val="Heading3"/>
      </w:pPr>
    </w:p>
    <w:p w:rsidR="00FD2805" w:rsidRDefault="00FD2805" w:rsidP="005751E8">
      <w:pPr>
        <w:pStyle w:val="Heading3"/>
      </w:pPr>
    </w:p>
    <w:p w:rsidR="00FD2805" w:rsidRDefault="00FD2805" w:rsidP="005751E8">
      <w:pPr>
        <w:pStyle w:val="Heading3"/>
      </w:pPr>
    </w:p>
    <w:p w:rsidR="00FD2805" w:rsidRDefault="00FD2805" w:rsidP="005751E8">
      <w:pPr>
        <w:pStyle w:val="Heading3"/>
      </w:pPr>
    </w:p>
    <w:p w:rsidR="008B1DD9" w:rsidRDefault="008B1DD9" w:rsidP="005751E8">
      <w:pPr>
        <w:pStyle w:val="Heading3"/>
      </w:pPr>
    </w:p>
    <w:p w:rsidR="008B1DD9" w:rsidRPr="008B1DD9" w:rsidRDefault="008B1DD9" w:rsidP="008B1DD9"/>
    <w:p w:rsidR="008B1DD9" w:rsidRDefault="008B1DD9" w:rsidP="008B1DD9"/>
    <w:p w:rsidR="008B1DD9" w:rsidRDefault="008B1DD9" w:rsidP="008B1DD9"/>
    <w:p w:rsidR="008B1DD9" w:rsidRDefault="008B1DD9" w:rsidP="008B1DD9"/>
    <w:p w:rsidR="005751E8" w:rsidRDefault="00FD2805" w:rsidP="005751E8">
      <w:pPr>
        <w:pStyle w:val="Heading3"/>
      </w:pPr>
      <w:bookmarkStart w:id="130" w:name="_Toc406682526"/>
      <w:r>
        <w:lastRenderedPageBreak/>
        <w:t>A</w:t>
      </w:r>
      <w:r w:rsidR="005751E8">
        <w:t>mendEmployeeScreen.py :</w:t>
      </w:r>
      <w:bookmarkEnd w:id="130"/>
    </w:p>
    <w:p w:rsidR="005751E8" w:rsidRPr="00C46BB9" w:rsidRDefault="005751E8" w:rsidP="005751E8"/>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6"/>
        <w:gridCol w:w="1560"/>
        <w:gridCol w:w="2469"/>
        <w:gridCol w:w="1925"/>
      </w:tblGrid>
      <w:tr w:rsidR="005751E8" w:rsidRPr="00B15C59" w:rsidTr="001D10BB">
        <w:tc>
          <w:tcPr>
            <w:tcW w:w="976" w:type="dxa"/>
            <w:shd w:val="clear" w:color="auto" w:fill="FFFF00"/>
          </w:tcPr>
          <w:p w:rsidR="005751E8" w:rsidRPr="00B15C59" w:rsidRDefault="005751E8" w:rsidP="001D10BB">
            <w:pPr>
              <w:jc w:val="center"/>
              <w:rPr>
                <w:b/>
              </w:rPr>
            </w:pPr>
            <w:r w:rsidRPr="00B15C59">
              <w:rPr>
                <w:b/>
              </w:rPr>
              <w:t xml:space="preserve">Test </w:t>
            </w:r>
            <w:r w:rsidRPr="00B15C59">
              <w:rPr>
                <w:b/>
              </w:rPr>
              <w:br/>
              <w:t>number</w:t>
            </w:r>
          </w:p>
        </w:tc>
        <w:tc>
          <w:tcPr>
            <w:tcW w:w="1560" w:type="dxa"/>
            <w:shd w:val="clear" w:color="auto" w:fill="FFFF00"/>
          </w:tcPr>
          <w:p w:rsidR="005751E8" w:rsidRPr="00B15C59" w:rsidRDefault="005751E8" w:rsidP="001D10BB">
            <w:pPr>
              <w:jc w:val="center"/>
              <w:rPr>
                <w:b/>
              </w:rPr>
            </w:pPr>
            <w:r w:rsidRPr="00B15C59">
              <w:rPr>
                <w:b/>
              </w:rPr>
              <w:t>What is being tested?</w:t>
            </w:r>
          </w:p>
        </w:tc>
        <w:tc>
          <w:tcPr>
            <w:tcW w:w="2469" w:type="dxa"/>
            <w:shd w:val="clear" w:color="auto" w:fill="FFFF00"/>
          </w:tcPr>
          <w:p w:rsidR="005751E8" w:rsidRPr="00B15C59" w:rsidRDefault="005751E8" w:rsidP="001D10BB">
            <w:pPr>
              <w:jc w:val="center"/>
              <w:rPr>
                <w:b/>
              </w:rPr>
            </w:pPr>
            <w:r w:rsidRPr="00B15C59">
              <w:rPr>
                <w:b/>
              </w:rPr>
              <w:t xml:space="preserve">Test </w:t>
            </w:r>
            <w:r>
              <w:rPr>
                <w:b/>
              </w:rPr>
              <w:t>data</w:t>
            </w:r>
          </w:p>
        </w:tc>
        <w:tc>
          <w:tcPr>
            <w:tcW w:w="1925" w:type="dxa"/>
            <w:shd w:val="clear" w:color="auto" w:fill="FFFF00"/>
          </w:tcPr>
          <w:p w:rsidR="005751E8" w:rsidRPr="00B15C59" w:rsidRDefault="005751E8" w:rsidP="001D10BB">
            <w:pPr>
              <w:jc w:val="center"/>
              <w:rPr>
                <w:b/>
              </w:rPr>
            </w:pPr>
            <w:r w:rsidRPr="00B15C59">
              <w:rPr>
                <w:b/>
              </w:rPr>
              <w:t>Expected result</w:t>
            </w:r>
          </w:p>
        </w:tc>
      </w:tr>
      <w:tr w:rsidR="005751E8" w:rsidTr="001D10BB">
        <w:trPr>
          <w:trHeight w:val="331"/>
        </w:trPr>
        <w:tc>
          <w:tcPr>
            <w:tcW w:w="976" w:type="dxa"/>
          </w:tcPr>
          <w:p w:rsidR="005751E8" w:rsidRDefault="005751E8" w:rsidP="001D10BB">
            <w:pPr>
              <w:pStyle w:val="ListParagraph"/>
              <w:ind w:left="0"/>
              <w:jc w:val="center"/>
            </w:pPr>
            <w:r>
              <w:t>1</w:t>
            </w:r>
          </w:p>
        </w:tc>
        <w:tc>
          <w:tcPr>
            <w:tcW w:w="1560" w:type="dxa"/>
          </w:tcPr>
          <w:p w:rsidR="005751E8" w:rsidRDefault="00AA278E" w:rsidP="001D10BB">
            <w:pPr>
              <w:pStyle w:val="ListParagraph"/>
              <w:ind w:left="0"/>
              <w:jc w:val="center"/>
            </w:pPr>
            <w:r>
              <w:t>Functionality</w:t>
            </w:r>
          </w:p>
        </w:tc>
        <w:tc>
          <w:tcPr>
            <w:tcW w:w="2469" w:type="dxa"/>
          </w:tcPr>
          <w:p w:rsidR="005751E8" w:rsidRDefault="00AA278E" w:rsidP="001D10BB">
            <w:pPr>
              <w:pStyle w:val="ListParagraph"/>
              <w:ind w:left="0"/>
              <w:jc w:val="center"/>
            </w:pPr>
            <w:r>
              <w:t>Employee Code : &lt;Valid Employee Code&gt;</w:t>
            </w:r>
          </w:p>
          <w:p w:rsidR="00AA278E" w:rsidRDefault="00AA278E" w:rsidP="001D10BB">
            <w:pPr>
              <w:pStyle w:val="ListParagraph"/>
              <w:ind w:left="0"/>
              <w:jc w:val="center"/>
            </w:pPr>
            <w:r>
              <w:t>Dropdown : &lt;Name&gt;</w:t>
            </w:r>
          </w:p>
          <w:p w:rsidR="00AA278E" w:rsidRDefault="00AA278E" w:rsidP="001D10BB">
            <w:pPr>
              <w:pStyle w:val="ListParagraph"/>
              <w:ind w:left="0"/>
              <w:jc w:val="center"/>
            </w:pPr>
            <w:r>
              <w:t>Amend to : “Bob”</w:t>
            </w:r>
          </w:p>
          <w:p w:rsidR="00D069C4" w:rsidRDefault="00D069C4" w:rsidP="001D10BB">
            <w:pPr>
              <w:pStyle w:val="ListParagraph"/>
              <w:ind w:left="0"/>
              <w:jc w:val="center"/>
            </w:pPr>
            <w:r>
              <w:t>(normal test data)</w:t>
            </w:r>
          </w:p>
        </w:tc>
        <w:tc>
          <w:tcPr>
            <w:tcW w:w="1925" w:type="dxa"/>
          </w:tcPr>
          <w:p w:rsidR="005751E8" w:rsidRDefault="00AA278E" w:rsidP="001D10BB">
            <w:pPr>
              <w:pStyle w:val="ListParagraph"/>
              <w:ind w:left="0"/>
              <w:jc w:val="center"/>
            </w:pPr>
            <w:r>
              <w:t>No error should be thrown up. Employee record should have the current name field replaced with “Bob”</w:t>
            </w:r>
          </w:p>
        </w:tc>
      </w:tr>
    </w:tbl>
    <w:p w:rsidR="00AA278E" w:rsidRDefault="00AA278E" w:rsidP="00AA278E">
      <w:r>
        <w:t>*Only one test is required because each amendment follows the same algorithm. Hence, if one case works, all cases will work.</w:t>
      </w:r>
    </w:p>
    <w:p w:rsidR="005751E8" w:rsidRDefault="00AA278E" w:rsidP="005751E8">
      <w:pPr>
        <w:pStyle w:val="Heading3"/>
      </w:pPr>
      <w:bookmarkStart w:id="131" w:name="_Toc406682527"/>
      <w:r>
        <w:t>D</w:t>
      </w:r>
      <w:r w:rsidR="005751E8">
        <w:t>eleteEmployeeScreen.py :</w:t>
      </w:r>
      <w:bookmarkEnd w:id="131"/>
    </w:p>
    <w:p w:rsidR="005751E8" w:rsidRPr="00C46BB9" w:rsidRDefault="005751E8" w:rsidP="005751E8"/>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6"/>
        <w:gridCol w:w="1560"/>
        <w:gridCol w:w="2469"/>
        <w:gridCol w:w="1925"/>
      </w:tblGrid>
      <w:tr w:rsidR="005751E8" w:rsidRPr="00B15C59" w:rsidTr="001D10BB">
        <w:tc>
          <w:tcPr>
            <w:tcW w:w="976" w:type="dxa"/>
            <w:shd w:val="clear" w:color="auto" w:fill="FFFF00"/>
          </w:tcPr>
          <w:p w:rsidR="005751E8" w:rsidRPr="00B15C59" w:rsidRDefault="005751E8" w:rsidP="001D10BB">
            <w:pPr>
              <w:jc w:val="center"/>
              <w:rPr>
                <w:b/>
              </w:rPr>
            </w:pPr>
            <w:r w:rsidRPr="00B15C59">
              <w:rPr>
                <w:b/>
              </w:rPr>
              <w:t xml:space="preserve">Test </w:t>
            </w:r>
            <w:r w:rsidRPr="00B15C59">
              <w:rPr>
                <w:b/>
              </w:rPr>
              <w:br/>
              <w:t>number</w:t>
            </w:r>
          </w:p>
        </w:tc>
        <w:tc>
          <w:tcPr>
            <w:tcW w:w="1560" w:type="dxa"/>
            <w:shd w:val="clear" w:color="auto" w:fill="FFFF00"/>
          </w:tcPr>
          <w:p w:rsidR="005751E8" w:rsidRPr="00B15C59" w:rsidRDefault="005751E8" w:rsidP="001D10BB">
            <w:pPr>
              <w:jc w:val="center"/>
              <w:rPr>
                <w:b/>
              </w:rPr>
            </w:pPr>
            <w:r w:rsidRPr="00B15C59">
              <w:rPr>
                <w:b/>
              </w:rPr>
              <w:t>What is being tested?</w:t>
            </w:r>
          </w:p>
        </w:tc>
        <w:tc>
          <w:tcPr>
            <w:tcW w:w="2469" w:type="dxa"/>
            <w:shd w:val="clear" w:color="auto" w:fill="FFFF00"/>
          </w:tcPr>
          <w:p w:rsidR="005751E8" w:rsidRPr="00B15C59" w:rsidRDefault="005751E8" w:rsidP="001D10BB">
            <w:pPr>
              <w:jc w:val="center"/>
              <w:rPr>
                <w:b/>
              </w:rPr>
            </w:pPr>
            <w:r w:rsidRPr="00B15C59">
              <w:rPr>
                <w:b/>
              </w:rPr>
              <w:t xml:space="preserve">Test </w:t>
            </w:r>
            <w:r>
              <w:rPr>
                <w:b/>
              </w:rPr>
              <w:t>data</w:t>
            </w:r>
          </w:p>
        </w:tc>
        <w:tc>
          <w:tcPr>
            <w:tcW w:w="1925" w:type="dxa"/>
            <w:shd w:val="clear" w:color="auto" w:fill="FFFF00"/>
          </w:tcPr>
          <w:p w:rsidR="005751E8" w:rsidRPr="00B15C59" w:rsidRDefault="005751E8" w:rsidP="001D10BB">
            <w:pPr>
              <w:jc w:val="center"/>
              <w:rPr>
                <w:b/>
              </w:rPr>
            </w:pPr>
            <w:r w:rsidRPr="00B15C59">
              <w:rPr>
                <w:b/>
              </w:rPr>
              <w:t>Expected result</w:t>
            </w:r>
          </w:p>
        </w:tc>
      </w:tr>
      <w:tr w:rsidR="00B906B5" w:rsidTr="001D10BB">
        <w:trPr>
          <w:trHeight w:val="331"/>
        </w:trPr>
        <w:tc>
          <w:tcPr>
            <w:tcW w:w="976" w:type="dxa"/>
          </w:tcPr>
          <w:p w:rsidR="00B906B5" w:rsidRDefault="00B906B5" w:rsidP="001D10BB">
            <w:pPr>
              <w:pStyle w:val="ListParagraph"/>
              <w:ind w:left="0"/>
              <w:jc w:val="center"/>
            </w:pPr>
            <w:r>
              <w:t>1</w:t>
            </w:r>
          </w:p>
        </w:tc>
        <w:tc>
          <w:tcPr>
            <w:tcW w:w="1560" w:type="dxa"/>
          </w:tcPr>
          <w:p w:rsidR="00B906B5" w:rsidRDefault="00B906B5" w:rsidP="009772F7">
            <w:pPr>
              <w:pStyle w:val="ListParagraph"/>
              <w:ind w:left="0"/>
              <w:jc w:val="center"/>
            </w:pPr>
            <w:r>
              <w:t>Functionality</w:t>
            </w:r>
          </w:p>
        </w:tc>
        <w:tc>
          <w:tcPr>
            <w:tcW w:w="2469" w:type="dxa"/>
          </w:tcPr>
          <w:p w:rsidR="00B906B5" w:rsidRDefault="00B906B5" w:rsidP="009772F7">
            <w:pPr>
              <w:pStyle w:val="ListParagraph"/>
              <w:ind w:left="0"/>
              <w:jc w:val="center"/>
            </w:pPr>
            <w:r>
              <w:t>Employee Code : &lt;Valid Employee Code&gt;</w:t>
            </w:r>
          </w:p>
          <w:p w:rsidR="00B906B5" w:rsidRDefault="00B906B5" w:rsidP="009772F7">
            <w:pPr>
              <w:pStyle w:val="ListParagraph"/>
              <w:ind w:left="0"/>
              <w:jc w:val="center"/>
            </w:pPr>
            <w:r>
              <w:t>Reenter Employee Code: &lt;Valid Employee Code&gt;</w:t>
            </w:r>
          </w:p>
          <w:p w:rsidR="00B906B5" w:rsidRDefault="00B906B5" w:rsidP="009772F7">
            <w:pPr>
              <w:pStyle w:val="ListParagraph"/>
              <w:ind w:left="0"/>
              <w:jc w:val="center"/>
            </w:pPr>
            <w:r>
              <w:t>Administrator Password : &lt;Admin Password&gt;</w:t>
            </w:r>
          </w:p>
          <w:p w:rsidR="00B906B5" w:rsidRDefault="00B906B5" w:rsidP="009772F7">
            <w:pPr>
              <w:pStyle w:val="ListParagraph"/>
              <w:ind w:left="0"/>
              <w:jc w:val="center"/>
            </w:pPr>
            <w:r>
              <w:t>(normal test data)</w:t>
            </w:r>
          </w:p>
        </w:tc>
        <w:tc>
          <w:tcPr>
            <w:tcW w:w="1925" w:type="dxa"/>
          </w:tcPr>
          <w:p w:rsidR="00B906B5" w:rsidRDefault="00B906B5" w:rsidP="00B906B5">
            <w:pPr>
              <w:pStyle w:val="ListParagraph"/>
              <w:ind w:left="0"/>
              <w:jc w:val="center"/>
            </w:pPr>
            <w:r>
              <w:t>No error should be thrown up. Employee record should have the been deleted. Total expenditure will account for the change in salary, and Employee count will be decremented by 1.</w:t>
            </w:r>
          </w:p>
        </w:tc>
      </w:tr>
    </w:tbl>
    <w:p w:rsidR="00AA278E" w:rsidRDefault="00AA278E" w:rsidP="000B7B01">
      <w:r>
        <w:t>*Only one test is required because each amendment follows the same algorithm. Hence, if one case works, all cases will work.</w:t>
      </w:r>
    </w:p>
    <w:p w:rsidR="005751E8" w:rsidRDefault="005751E8" w:rsidP="005751E8">
      <w:pPr>
        <w:pStyle w:val="Heading3"/>
      </w:pPr>
      <w:bookmarkStart w:id="132" w:name="_Toc406682528"/>
      <w:r>
        <w:t>AddExpenditureScreen.py :</w:t>
      </w:r>
      <w:bookmarkEnd w:id="132"/>
    </w:p>
    <w:p w:rsidR="005751E8" w:rsidRPr="00C46BB9" w:rsidRDefault="005751E8" w:rsidP="005751E8"/>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6"/>
        <w:gridCol w:w="1560"/>
        <w:gridCol w:w="2469"/>
        <w:gridCol w:w="1925"/>
      </w:tblGrid>
      <w:tr w:rsidR="005751E8" w:rsidRPr="00B15C59" w:rsidTr="001D10BB">
        <w:tc>
          <w:tcPr>
            <w:tcW w:w="976" w:type="dxa"/>
            <w:shd w:val="clear" w:color="auto" w:fill="FFFF00"/>
          </w:tcPr>
          <w:p w:rsidR="005751E8" w:rsidRPr="00B15C59" w:rsidRDefault="005751E8" w:rsidP="001D10BB">
            <w:pPr>
              <w:jc w:val="center"/>
              <w:rPr>
                <w:b/>
              </w:rPr>
            </w:pPr>
            <w:r w:rsidRPr="00B15C59">
              <w:rPr>
                <w:b/>
              </w:rPr>
              <w:t xml:space="preserve">Test </w:t>
            </w:r>
            <w:r w:rsidRPr="00B15C59">
              <w:rPr>
                <w:b/>
              </w:rPr>
              <w:br/>
              <w:t>number</w:t>
            </w:r>
          </w:p>
        </w:tc>
        <w:tc>
          <w:tcPr>
            <w:tcW w:w="1560" w:type="dxa"/>
            <w:shd w:val="clear" w:color="auto" w:fill="FFFF00"/>
          </w:tcPr>
          <w:p w:rsidR="005751E8" w:rsidRPr="00B15C59" w:rsidRDefault="005751E8" w:rsidP="001D10BB">
            <w:pPr>
              <w:jc w:val="center"/>
              <w:rPr>
                <w:b/>
              </w:rPr>
            </w:pPr>
            <w:r w:rsidRPr="00B15C59">
              <w:rPr>
                <w:b/>
              </w:rPr>
              <w:t>What is being tested?</w:t>
            </w:r>
          </w:p>
        </w:tc>
        <w:tc>
          <w:tcPr>
            <w:tcW w:w="2469" w:type="dxa"/>
            <w:shd w:val="clear" w:color="auto" w:fill="FFFF00"/>
          </w:tcPr>
          <w:p w:rsidR="005751E8" w:rsidRPr="00B15C59" w:rsidRDefault="005751E8" w:rsidP="001D10BB">
            <w:pPr>
              <w:jc w:val="center"/>
              <w:rPr>
                <w:b/>
              </w:rPr>
            </w:pPr>
            <w:r w:rsidRPr="00B15C59">
              <w:rPr>
                <w:b/>
              </w:rPr>
              <w:t xml:space="preserve">Test </w:t>
            </w:r>
            <w:r>
              <w:rPr>
                <w:b/>
              </w:rPr>
              <w:t>data</w:t>
            </w:r>
          </w:p>
        </w:tc>
        <w:tc>
          <w:tcPr>
            <w:tcW w:w="1925" w:type="dxa"/>
            <w:shd w:val="clear" w:color="auto" w:fill="FFFF00"/>
          </w:tcPr>
          <w:p w:rsidR="005751E8" w:rsidRPr="00B15C59" w:rsidRDefault="005751E8" w:rsidP="001D10BB">
            <w:pPr>
              <w:jc w:val="center"/>
              <w:rPr>
                <w:b/>
              </w:rPr>
            </w:pPr>
            <w:r w:rsidRPr="00B15C59">
              <w:rPr>
                <w:b/>
              </w:rPr>
              <w:t>Expected result</w:t>
            </w:r>
          </w:p>
        </w:tc>
      </w:tr>
      <w:tr w:rsidR="005751E8" w:rsidTr="001D10BB">
        <w:trPr>
          <w:trHeight w:val="331"/>
        </w:trPr>
        <w:tc>
          <w:tcPr>
            <w:tcW w:w="976" w:type="dxa"/>
          </w:tcPr>
          <w:p w:rsidR="005751E8" w:rsidRDefault="005751E8" w:rsidP="001D10BB">
            <w:pPr>
              <w:pStyle w:val="ListParagraph"/>
              <w:ind w:left="0"/>
              <w:jc w:val="center"/>
            </w:pPr>
            <w:r>
              <w:t>1</w:t>
            </w:r>
          </w:p>
        </w:tc>
        <w:tc>
          <w:tcPr>
            <w:tcW w:w="1560" w:type="dxa"/>
          </w:tcPr>
          <w:p w:rsidR="005751E8" w:rsidRDefault="00B906B5" w:rsidP="001D10BB">
            <w:pPr>
              <w:pStyle w:val="ListParagraph"/>
              <w:ind w:left="0"/>
              <w:jc w:val="center"/>
            </w:pPr>
            <w:r>
              <w:t>Functionality</w:t>
            </w:r>
          </w:p>
        </w:tc>
        <w:tc>
          <w:tcPr>
            <w:tcW w:w="2469" w:type="dxa"/>
          </w:tcPr>
          <w:p w:rsidR="005751E8" w:rsidRDefault="00B906B5" w:rsidP="001D10BB">
            <w:pPr>
              <w:pStyle w:val="ListParagraph"/>
              <w:ind w:left="0"/>
              <w:jc w:val="center"/>
            </w:pPr>
            <w:r>
              <w:t>Expenditure to Add : “10000”</w:t>
            </w:r>
          </w:p>
          <w:p w:rsidR="00B906B5" w:rsidRDefault="00B906B5" w:rsidP="001D10BB">
            <w:pPr>
              <w:pStyle w:val="ListParagraph"/>
              <w:ind w:left="0"/>
              <w:jc w:val="center"/>
            </w:pPr>
            <w:r>
              <w:t>Reenter Expenditure :</w:t>
            </w:r>
          </w:p>
          <w:p w:rsidR="00B906B5" w:rsidRDefault="00B906B5" w:rsidP="001D10BB">
            <w:pPr>
              <w:pStyle w:val="ListParagraph"/>
              <w:ind w:left="0"/>
              <w:jc w:val="center"/>
            </w:pPr>
            <w:r>
              <w:lastRenderedPageBreak/>
              <w:t>“10000”</w:t>
            </w:r>
          </w:p>
          <w:p w:rsidR="00B906B5" w:rsidRDefault="00B906B5" w:rsidP="001D10BB">
            <w:pPr>
              <w:pStyle w:val="ListParagraph"/>
              <w:ind w:left="0"/>
              <w:jc w:val="center"/>
            </w:pPr>
            <w:r>
              <w:t>Reason :</w:t>
            </w:r>
          </w:p>
          <w:p w:rsidR="00B906B5" w:rsidRDefault="00B906B5" w:rsidP="001D10BB">
            <w:pPr>
              <w:pStyle w:val="ListParagraph"/>
              <w:ind w:left="0"/>
              <w:jc w:val="center"/>
            </w:pPr>
            <w:r>
              <w:t>“Test”</w:t>
            </w:r>
          </w:p>
          <w:p w:rsidR="00B906B5" w:rsidRDefault="00B906B5" w:rsidP="001D10BB">
            <w:pPr>
              <w:pStyle w:val="ListParagraph"/>
              <w:ind w:left="0"/>
              <w:jc w:val="center"/>
            </w:pPr>
            <w:r>
              <w:t>Administrator Password : &lt;Admin Password&gt;</w:t>
            </w:r>
          </w:p>
          <w:p w:rsidR="000B7B01" w:rsidRDefault="000B7B01" w:rsidP="001D10BB">
            <w:pPr>
              <w:pStyle w:val="ListParagraph"/>
              <w:ind w:left="0"/>
              <w:jc w:val="center"/>
            </w:pPr>
            <w:r>
              <w:t>(normal test data)</w:t>
            </w:r>
          </w:p>
        </w:tc>
        <w:tc>
          <w:tcPr>
            <w:tcW w:w="1925" w:type="dxa"/>
          </w:tcPr>
          <w:p w:rsidR="005751E8" w:rsidRDefault="00B906B5" w:rsidP="001D10BB">
            <w:pPr>
              <w:pStyle w:val="ListParagraph"/>
              <w:ind w:left="0"/>
              <w:jc w:val="center"/>
            </w:pPr>
            <w:r>
              <w:lastRenderedPageBreak/>
              <w:t xml:space="preserve">No error should be thrown up. Total Expenditure will </w:t>
            </w:r>
            <w:r>
              <w:lastRenderedPageBreak/>
              <w:t>be incremented by 10000, and the reason will be logged in the log file.</w:t>
            </w:r>
          </w:p>
        </w:tc>
      </w:tr>
      <w:tr w:rsidR="00B906B5" w:rsidTr="001D10BB">
        <w:trPr>
          <w:trHeight w:val="331"/>
        </w:trPr>
        <w:tc>
          <w:tcPr>
            <w:tcW w:w="976" w:type="dxa"/>
          </w:tcPr>
          <w:p w:rsidR="00B906B5" w:rsidRDefault="00B906B5" w:rsidP="009772F7">
            <w:pPr>
              <w:pStyle w:val="ListParagraph"/>
              <w:ind w:left="0"/>
              <w:jc w:val="center"/>
            </w:pPr>
            <w:r>
              <w:lastRenderedPageBreak/>
              <w:t>2</w:t>
            </w:r>
          </w:p>
        </w:tc>
        <w:tc>
          <w:tcPr>
            <w:tcW w:w="1560" w:type="dxa"/>
          </w:tcPr>
          <w:p w:rsidR="00B906B5" w:rsidRDefault="00B906B5" w:rsidP="009772F7">
            <w:pPr>
              <w:pStyle w:val="ListParagraph"/>
              <w:ind w:left="0"/>
              <w:jc w:val="center"/>
            </w:pPr>
            <w:r>
              <w:t>Functionality</w:t>
            </w:r>
          </w:p>
        </w:tc>
        <w:tc>
          <w:tcPr>
            <w:tcW w:w="2469" w:type="dxa"/>
          </w:tcPr>
          <w:p w:rsidR="00B906B5" w:rsidRDefault="00B906B5" w:rsidP="009772F7">
            <w:pPr>
              <w:pStyle w:val="ListParagraph"/>
              <w:ind w:left="0"/>
              <w:jc w:val="center"/>
            </w:pPr>
            <w:r>
              <w:t>Expenditure to Add : “10000”</w:t>
            </w:r>
          </w:p>
          <w:p w:rsidR="00B906B5" w:rsidRDefault="00B906B5" w:rsidP="009772F7">
            <w:pPr>
              <w:pStyle w:val="ListParagraph"/>
              <w:ind w:left="0"/>
              <w:jc w:val="center"/>
            </w:pPr>
            <w:r>
              <w:t>Reenter Expenditure :</w:t>
            </w:r>
          </w:p>
          <w:p w:rsidR="00B906B5" w:rsidRDefault="00B906B5" w:rsidP="009772F7">
            <w:pPr>
              <w:pStyle w:val="ListParagraph"/>
              <w:ind w:left="0"/>
              <w:jc w:val="center"/>
            </w:pPr>
            <w:r>
              <w:t>“10000”</w:t>
            </w:r>
          </w:p>
          <w:p w:rsidR="00B906B5" w:rsidRDefault="00B906B5" w:rsidP="009772F7">
            <w:pPr>
              <w:pStyle w:val="ListParagraph"/>
              <w:ind w:left="0"/>
              <w:jc w:val="center"/>
            </w:pPr>
            <w:r>
              <w:t>Reason :</w:t>
            </w:r>
          </w:p>
          <w:p w:rsidR="00B906B5" w:rsidRDefault="00B906B5" w:rsidP="009772F7">
            <w:pPr>
              <w:pStyle w:val="ListParagraph"/>
              <w:ind w:left="0"/>
              <w:jc w:val="center"/>
            </w:pPr>
            <w:r>
              <w:t>“Test”</w:t>
            </w:r>
          </w:p>
          <w:p w:rsidR="00B906B5" w:rsidRDefault="00B906B5" w:rsidP="009772F7">
            <w:pPr>
              <w:pStyle w:val="ListParagraph"/>
              <w:ind w:left="0"/>
              <w:jc w:val="center"/>
            </w:pPr>
            <w:r>
              <w:t>Administrator Password : &lt; Wrong Password&gt;</w:t>
            </w:r>
          </w:p>
          <w:p w:rsidR="000B7B01" w:rsidRDefault="000B7B01" w:rsidP="009772F7">
            <w:pPr>
              <w:pStyle w:val="ListParagraph"/>
              <w:ind w:left="0"/>
              <w:jc w:val="center"/>
            </w:pPr>
            <w:r>
              <w:t>(erroneous test data)</w:t>
            </w:r>
          </w:p>
        </w:tc>
        <w:tc>
          <w:tcPr>
            <w:tcW w:w="1925" w:type="dxa"/>
          </w:tcPr>
          <w:p w:rsidR="00B906B5" w:rsidRDefault="00B906B5" w:rsidP="009772F7">
            <w:pPr>
              <w:pStyle w:val="ListParagraph"/>
              <w:ind w:left="0"/>
              <w:jc w:val="center"/>
            </w:pPr>
            <w:r>
              <w:t>Invalid admin password. Error displayed in popup box.</w:t>
            </w:r>
          </w:p>
        </w:tc>
      </w:tr>
    </w:tbl>
    <w:p w:rsidR="00B906B5" w:rsidRDefault="00AA278E" w:rsidP="00B906B5">
      <w:r>
        <w:t xml:space="preserve">*Only </w:t>
      </w:r>
      <w:r w:rsidR="00B906B5">
        <w:t>two</w:t>
      </w:r>
      <w:r>
        <w:t xml:space="preserve"> test</w:t>
      </w:r>
      <w:r w:rsidR="00B906B5">
        <w:t>s are</w:t>
      </w:r>
      <w:r>
        <w:t xml:space="preserve"> required because each amendment follows t</w:t>
      </w:r>
      <w:r w:rsidR="00B906B5">
        <w:t>he same algorithm. Hence, if the two</w:t>
      </w:r>
      <w:r>
        <w:t xml:space="preserve"> case</w:t>
      </w:r>
      <w:r w:rsidR="00B906B5">
        <w:t>s work, all cases will work.</w:t>
      </w:r>
    </w:p>
    <w:p w:rsidR="005751E8" w:rsidRDefault="005751E8" w:rsidP="005751E8">
      <w:pPr>
        <w:pStyle w:val="Heading3"/>
      </w:pPr>
      <w:bookmarkStart w:id="133" w:name="_Toc406682529"/>
      <w:r>
        <w:t>DeductExpenditureScreen.py :</w:t>
      </w:r>
      <w:bookmarkEnd w:id="133"/>
    </w:p>
    <w:p w:rsidR="005751E8" w:rsidRPr="00C46BB9" w:rsidRDefault="005751E8" w:rsidP="005751E8"/>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6"/>
        <w:gridCol w:w="1560"/>
        <w:gridCol w:w="2469"/>
        <w:gridCol w:w="1925"/>
      </w:tblGrid>
      <w:tr w:rsidR="005751E8" w:rsidRPr="00B15C59" w:rsidTr="001D10BB">
        <w:tc>
          <w:tcPr>
            <w:tcW w:w="976" w:type="dxa"/>
            <w:shd w:val="clear" w:color="auto" w:fill="FFFF00"/>
          </w:tcPr>
          <w:p w:rsidR="005751E8" w:rsidRPr="00B15C59" w:rsidRDefault="005751E8" w:rsidP="001D10BB">
            <w:pPr>
              <w:jc w:val="center"/>
              <w:rPr>
                <w:b/>
              </w:rPr>
            </w:pPr>
            <w:r w:rsidRPr="00B15C59">
              <w:rPr>
                <w:b/>
              </w:rPr>
              <w:t xml:space="preserve">Test </w:t>
            </w:r>
            <w:r w:rsidRPr="00B15C59">
              <w:rPr>
                <w:b/>
              </w:rPr>
              <w:br/>
              <w:t>number</w:t>
            </w:r>
          </w:p>
        </w:tc>
        <w:tc>
          <w:tcPr>
            <w:tcW w:w="1560" w:type="dxa"/>
            <w:shd w:val="clear" w:color="auto" w:fill="FFFF00"/>
          </w:tcPr>
          <w:p w:rsidR="005751E8" w:rsidRPr="00B15C59" w:rsidRDefault="005751E8" w:rsidP="001D10BB">
            <w:pPr>
              <w:jc w:val="center"/>
              <w:rPr>
                <w:b/>
              </w:rPr>
            </w:pPr>
            <w:r w:rsidRPr="00B15C59">
              <w:rPr>
                <w:b/>
              </w:rPr>
              <w:t>What is being tested?</w:t>
            </w:r>
          </w:p>
        </w:tc>
        <w:tc>
          <w:tcPr>
            <w:tcW w:w="2469" w:type="dxa"/>
            <w:shd w:val="clear" w:color="auto" w:fill="FFFF00"/>
          </w:tcPr>
          <w:p w:rsidR="005751E8" w:rsidRPr="00B15C59" w:rsidRDefault="005751E8" w:rsidP="001D10BB">
            <w:pPr>
              <w:jc w:val="center"/>
              <w:rPr>
                <w:b/>
              </w:rPr>
            </w:pPr>
            <w:r w:rsidRPr="00B15C59">
              <w:rPr>
                <w:b/>
              </w:rPr>
              <w:t xml:space="preserve">Test </w:t>
            </w:r>
            <w:r>
              <w:rPr>
                <w:b/>
              </w:rPr>
              <w:t>data</w:t>
            </w:r>
          </w:p>
        </w:tc>
        <w:tc>
          <w:tcPr>
            <w:tcW w:w="1925" w:type="dxa"/>
            <w:shd w:val="clear" w:color="auto" w:fill="FFFF00"/>
          </w:tcPr>
          <w:p w:rsidR="005751E8" w:rsidRPr="00B15C59" w:rsidRDefault="005751E8" w:rsidP="001D10BB">
            <w:pPr>
              <w:jc w:val="center"/>
              <w:rPr>
                <w:b/>
              </w:rPr>
            </w:pPr>
            <w:r w:rsidRPr="00B15C59">
              <w:rPr>
                <w:b/>
              </w:rPr>
              <w:t>Expected result</w:t>
            </w:r>
          </w:p>
        </w:tc>
      </w:tr>
      <w:tr w:rsidR="00B906B5" w:rsidTr="001D10BB">
        <w:trPr>
          <w:trHeight w:val="331"/>
        </w:trPr>
        <w:tc>
          <w:tcPr>
            <w:tcW w:w="976" w:type="dxa"/>
          </w:tcPr>
          <w:p w:rsidR="00B906B5" w:rsidRDefault="00B906B5" w:rsidP="009772F7">
            <w:pPr>
              <w:pStyle w:val="ListParagraph"/>
              <w:ind w:left="0"/>
              <w:jc w:val="center"/>
            </w:pPr>
            <w:r>
              <w:t>1</w:t>
            </w:r>
          </w:p>
        </w:tc>
        <w:tc>
          <w:tcPr>
            <w:tcW w:w="1560" w:type="dxa"/>
          </w:tcPr>
          <w:p w:rsidR="00B906B5" w:rsidRDefault="00B906B5" w:rsidP="009772F7">
            <w:pPr>
              <w:pStyle w:val="ListParagraph"/>
              <w:ind w:left="0"/>
              <w:jc w:val="center"/>
            </w:pPr>
            <w:r>
              <w:t>Functionality</w:t>
            </w:r>
          </w:p>
        </w:tc>
        <w:tc>
          <w:tcPr>
            <w:tcW w:w="2469" w:type="dxa"/>
          </w:tcPr>
          <w:p w:rsidR="00B906B5" w:rsidRDefault="00B906B5" w:rsidP="009772F7">
            <w:pPr>
              <w:pStyle w:val="ListParagraph"/>
              <w:ind w:left="0"/>
              <w:jc w:val="center"/>
            </w:pPr>
            <w:r>
              <w:t>Expenditure to Deduct : “10000”</w:t>
            </w:r>
          </w:p>
          <w:p w:rsidR="00B906B5" w:rsidRDefault="00B906B5" w:rsidP="009772F7">
            <w:pPr>
              <w:pStyle w:val="ListParagraph"/>
              <w:ind w:left="0"/>
              <w:jc w:val="center"/>
            </w:pPr>
            <w:r>
              <w:t>Reenter Expenditure :</w:t>
            </w:r>
          </w:p>
          <w:p w:rsidR="00B906B5" w:rsidRDefault="00B906B5" w:rsidP="009772F7">
            <w:pPr>
              <w:pStyle w:val="ListParagraph"/>
              <w:ind w:left="0"/>
              <w:jc w:val="center"/>
            </w:pPr>
            <w:r>
              <w:t>“10000”</w:t>
            </w:r>
          </w:p>
          <w:p w:rsidR="00B906B5" w:rsidRDefault="00B906B5" w:rsidP="009772F7">
            <w:pPr>
              <w:pStyle w:val="ListParagraph"/>
              <w:ind w:left="0"/>
              <w:jc w:val="center"/>
            </w:pPr>
            <w:r>
              <w:t>Reason :</w:t>
            </w:r>
          </w:p>
          <w:p w:rsidR="00B906B5" w:rsidRDefault="00B906B5" w:rsidP="009772F7">
            <w:pPr>
              <w:pStyle w:val="ListParagraph"/>
              <w:ind w:left="0"/>
              <w:jc w:val="center"/>
            </w:pPr>
            <w:r>
              <w:t>“Test”</w:t>
            </w:r>
          </w:p>
          <w:p w:rsidR="00B906B5" w:rsidRDefault="00B906B5" w:rsidP="009772F7">
            <w:pPr>
              <w:pStyle w:val="ListParagraph"/>
              <w:ind w:left="0"/>
              <w:jc w:val="center"/>
            </w:pPr>
            <w:r>
              <w:t>Administrator Password : &lt;Admin Password&gt;</w:t>
            </w:r>
          </w:p>
          <w:p w:rsidR="000B7B01" w:rsidRDefault="000B7B01" w:rsidP="009772F7">
            <w:pPr>
              <w:pStyle w:val="ListParagraph"/>
              <w:ind w:left="0"/>
              <w:jc w:val="center"/>
            </w:pPr>
            <w:r>
              <w:t>(normal test data)</w:t>
            </w:r>
          </w:p>
        </w:tc>
        <w:tc>
          <w:tcPr>
            <w:tcW w:w="1925" w:type="dxa"/>
          </w:tcPr>
          <w:p w:rsidR="00B906B5" w:rsidRDefault="00B906B5" w:rsidP="00B906B5">
            <w:pPr>
              <w:pStyle w:val="ListParagraph"/>
              <w:ind w:left="0"/>
              <w:jc w:val="center"/>
            </w:pPr>
            <w:r>
              <w:t>No error should be thrown up. Total Expenditure will be decremented by 10000, and the reason will be logged in the log file.</w:t>
            </w:r>
          </w:p>
        </w:tc>
      </w:tr>
      <w:tr w:rsidR="00B906B5" w:rsidTr="001D10BB">
        <w:trPr>
          <w:trHeight w:val="331"/>
        </w:trPr>
        <w:tc>
          <w:tcPr>
            <w:tcW w:w="976" w:type="dxa"/>
          </w:tcPr>
          <w:p w:rsidR="00B906B5" w:rsidRDefault="00B906B5" w:rsidP="009772F7">
            <w:pPr>
              <w:pStyle w:val="ListParagraph"/>
              <w:ind w:left="0"/>
              <w:jc w:val="center"/>
            </w:pPr>
            <w:r>
              <w:t>2</w:t>
            </w:r>
          </w:p>
        </w:tc>
        <w:tc>
          <w:tcPr>
            <w:tcW w:w="1560" w:type="dxa"/>
          </w:tcPr>
          <w:p w:rsidR="00B906B5" w:rsidRDefault="00B906B5" w:rsidP="009772F7">
            <w:pPr>
              <w:pStyle w:val="ListParagraph"/>
              <w:ind w:left="0"/>
              <w:jc w:val="center"/>
            </w:pPr>
            <w:r>
              <w:t>Functionality</w:t>
            </w:r>
          </w:p>
        </w:tc>
        <w:tc>
          <w:tcPr>
            <w:tcW w:w="2469" w:type="dxa"/>
          </w:tcPr>
          <w:p w:rsidR="00B906B5" w:rsidRDefault="00B906B5" w:rsidP="009772F7">
            <w:pPr>
              <w:pStyle w:val="ListParagraph"/>
              <w:ind w:left="0"/>
              <w:jc w:val="center"/>
            </w:pPr>
            <w:r>
              <w:t>Expenditure to Deduct : “10000”</w:t>
            </w:r>
          </w:p>
          <w:p w:rsidR="00B906B5" w:rsidRDefault="00B906B5" w:rsidP="009772F7">
            <w:pPr>
              <w:pStyle w:val="ListParagraph"/>
              <w:ind w:left="0"/>
              <w:jc w:val="center"/>
            </w:pPr>
            <w:r>
              <w:t>Reenter Expenditure :</w:t>
            </w:r>
          </w:p>
          <w:p w:rsidR="00B906B5" w:rsidRDefault="00B906B5" w:rsidP="009772F7">
            <w:pPr>
              <w:pStyle w:val="ListParagraph"/>
              <w:ind w:left="0"/>
              <w:jc w:val="center"/>
            </w:pPr>
            <w:r>
              <w:t>“10000”</w:t>
            </w:r>
          </w:p>
          <w:p w:rsidR="00B906B5" w:rsidRDefault="00B906B5" w:rsidP="009772F7">
            <w:pPr>
              <w:pStyle w:val="ListParagraph"/>
              <w:ind w:left="0"/>
              <w:jc w:val="center"/>
            </w:pPr>
            <w:r>
              <w:t>Reason :</w:t>
            </w:r>
          </w:p>
          <w:p w:rsidR="00B906B5" w:rsidRDefault="00B906B5" w:rsidP="009772F7">
            <w:pPr>
              <w:pStyle w:val="ListParagraph"/>
              <w:ind w:left="0"/>
              <w:jc w:val="center"/>
            </w:pPr>
            <w:r>
              <w:t>“Test”</w:t>
            </w:r>
          </w:p>
          <w:p w:rsidR="00B906B5" w:rsidRDefault="00B906B5" w:rsidP="009772F7">
            <w:pPr>
              <w:pStyle w:val="ListParagraph"/>
              <w:ind w:left="0"/>
              <w:jc w:val="center"/>
            </w:pPr>
            <w:r>
              <w:t>Administrator Password : &lt; Wrong Password&gt;</w:t>
            </w:r>
          </w:p>
          <w:p w:rsidR="000B7B01" w:rsidRDefault="000B7B01" w:rsidP="009772F7">
            <w:pPr>
              <w:pStyle w:val="ListParagraph"/>
              <w:ind w:left="0"/>
              <w:jc w:val="center"/>
            </w:pPr>
            <w:r>
              <w:t>(erroneous test data)</w:t>
            </w:r>
          </w:p>
        </w:tc>
        <w:tc>
          <w:tcPr>
            <w:tcW w:w="1925" w:type="dxa"/>
          </w:tcPr>
          <w:p w:rsidR="00B906B5" w:rsidRDefault="00B906B5" w:rsidP="009772F7">
            <w:pPr>
              <w:pStyle w:val="ListParagraph"/>
              <w:ind w:left="0"/>
              <w:jc w:val="center"/>
            </w:pPr>
            <w:r>
              <w:t>Invalid admin password. Error displayed in popup box.</w:t>
            </w:r>
          </w:p>
        </w:tc>
      </w:tr>
    </w:tbl>
    <w:p w:rsidR="00B906B5" w:rsidRDefault="00B906B5" w:rsidP="00B906B5">
      <w:r>
        <w:t>*Only two tests are required because each amendment follows the same algorithm. Hence, if the two cases work, all cases will work.</w:t>
      </w:r>
    </w:p>
    <w:p w:rsidR="005751E8" w:rsidRDefault="005751E8" w:rsidP="003416DE"/>
    <w:p w:rsidR="00013E16" w:rsidRDefault="00013E16" w:rsidP="00FD2805">
      <w:pPr>
        <w:pStyle w:val="Heading2"/>
      </w:pPr>
      <w:bookmarkStart w:id="134" w:name="_Toc406682530"/>
      <w:r>
        <w:lastRenderedPageBreak/>
        <w:t>Test Evidence –</w:t>
      </w:r>
      <w:bookmarkEnd w:id="134"/>
    </w:p>
    <w:p w:rsidR="00013E16" w:rsidRDefault="00FF7577" w:rsidP="00F80ECF">
      <w:pPr>
        <w:pStyle w:val="Heading3"/>
      </w:pPr>
      <w:bookmarkStart w:id="135" w:name="_Toc406682531"/>
      <w:r>
        <w:t>Main.py :</w:t>
      </w:r>
      <w:bookmarkEnd w:id="135"/>
    </w:p>
    <w:p w:rsidR="000641DA" w:rsidRDefault="000641DA" w:rsidP="000641DA">
      <w:pPr>
        <w:pStyle w:val="Heading4"/>
      </w:pPr>
      <w:r>
        <w:t xml:space="preserve">Test 1 – </w:t>
      </w:r>
    </w:p>
    <w:p w:rsidR="000641DA" w:rsidRDefault="000641DA" w:rsidP="000641DA">
      <w:r>
        <w:rPr>
          <w:noProof/>
          <w:lang w:eastAsia="en-GB"/>
        </w:rPr>
        <w:drawing>
          <wp:inline distT="0" distB="0" distL="0" distR="0" wp14:anchorId="4AAF0D29" wp14:editId="3898B02B">
            <wp:extent cx="5727700" cy="4088765"/>
            <wp:effectExtent l="0" t="0" r="6350" b="698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7700" cy="4088765"/>
                    </a:xfrm>
                    <a:prstGeom prst="rect">
                      <a:avLst/>
                    </a:prstGeom>
                    <a:noFill/>
                    <a:ln>
                      <a:noFill/>
                    </a:ln>
                  </pic:spPr>
                </pic:pic>
              </a:graphicData>
            </a:graphic>
          </wp:inline>
        </w:drawing>
      </w:r>
    </w:p>
    <w:p w:rsidR="000641DA" w:rsidRDefault="000641DA" w:rsidP="000641DA">
      <w:pPr>
        <w:pStyle w:val="Heading4"/>
      </w:pPr>
      <w:r>
        <w:t>Test 2 –</w:t>
      </w:r>
    </w:p>
    <w:p w:rsidR="000641DA" w:rsidRPr="000641DA" w:rsidRDefault="000641DA" w:rsidP="000641DA"/>
    <w:p w:rsidR="000641DA" w:rsidRDefault="000641DA" w:rsidP="000641DA">
      <w:pPr>
        <w:pStyle w:val="Heading3"/>
      </w:pPr>
      <w:bookmarkStart w:id="136" w:name="_Toc406682532"/>
      <w:r>
        <w:t>Main.pyc :</w:t>
      </w:r>
      <w:bookmarkEnd w:id="136"/>
    </w:p>
    <w:p w:rsidR="000641DA" w:rsidRDefault="000641DA" w:rsidP="000641DA">
      <w:pPr>
        <w:pStyle w:val="Heading3"/>
      </w:pPr>
      <w:bookmarkStart w:id="137" w:name="_Toc406682533"/>
      <w:r>
        <w:t>InitialSetup.py :</w:t>
      </w:r>
      <w:bookmarkEnd w:id="137"/>
    </w:p>
    <w:p w:rsidR="000641DA" w:rsidRPr="00C85ECA" w:rsidRDefault="00C85ECA" w:rsidP="00C85ECA">
      <w:pPr>
        <w:pStyle w:val="NoSpacing"/>
      </w:pPr>
      <w:r w:rsidRPr="00C85ECA">
        <w:rPr>
          <w:rStyle w:val="Heading4Char"/>
        </w:rPr>
        <w:t>Test 1 –</w:t>
      </w:r>
      <w:r>
        <w:t xml:space="preserve"> </w:t>
      </w:r>
      <w:r w:rsidRPr="00C85ECA">
        <w:t>No evidence can be shown for these tests, but InitSetupPopup is synonymous of the success of InitialSetup.</w:t>
      </w:r>
    </w:p>
    <w:p w:rsidR="00C85ECA" w:rsidRDefault="00C85ECA" w:rsidP="00C85ECA"/>
    <w:p w:rsidR="00C85ECA" w:rsidRDefault="00C85ECA" w:rsidP="00C85ECA">
      <w:pPr>
        <w:pStyle w:val="Heading3"/>
      </w:pPr>
      <w:bookmarkStart w:id="138" w:name="_Toc406682534"/>
      <w:r>
        <w:lastRenderedPageBreak/>
        <w:t>InitSetupPopup.py :</w:t>
      </w:r>
      <w:bookmarkEnd w:id="138"/>
    </w:p>
    <w:p w:rsidR="00C85ECA" w:rsidRDefault="00C85ECA" w:rsidP="00C85ECA">
      <w:pPr>
        <w:pStyle w:val="Heading4"/>
      </w:pPr>
      <w:r>
        <w:t>Test 1 –</w:t>
      </w:r>
    </w:p>
    <w:p w:rsidR="00C85ECA" w:rsidRPr="00C85ECA" w:rsidRDefault="00C85ECA" w:rsidP="00C85ECA">
      <w:r>
        <w:rPr>
          <w:noProof/>
          <w:lang w:eastAsia="en-GB"/>
        </w:rPr>
        <w:drawing>
          <wp:inline distT="0" distB="0" distL="0" distR="0" wp14:anchorId="54AB2608" wp14:editId="44DED487">
            <wp:extent cx="5727700" cy="4088765"/>
            <wp:effectExtent l="0" t="0" r="6350" b="698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4088765"/>
                    </a:xfrm>
                    <a:prstGeom prst="rect">
                      <a:avLst/>
                    </a:prstGeom>
                    <a:noFill/>
                    <a:ln>
                      <a:noFill/>
                    </a:ln>
                  </pic:spPr>
                </pic:pic>
              </a:graphicData>
            </a:graphic>
          </wp:inline>
        </w:drawing>
      </w:r>
    </w:p>
    <w:p w:rsidR="00C85ECA" w:rsidRPr="00C85ECA" w:rsidRDefault="00C85ECA" w:rsidP="00C85ECA">
      <w:r w:rsidRPr="00C85ECA">
        <w:t xml:space="preserve">The success of Tests 2 and 3 </w:t>
      </w:r>
      <w:r>
        <w:t>is</w:t>
      </w:r>
      <w:r w:rsidRPr="00C85ECA">
        <w:t xml:space="preserve"> implied by the success of Test 1.</w:t>
      </w:r>
    </w:p>
    <w:p w:rsidR="00C85ECA" w:rsidRDefault="00C85ECA" w:rsidP="00C85ECA">
      <w:pPr>
        <w:pStyle w:val="Heading3"/>
      </w:pPr>
      <w:bookmarkStart w:id="139" w:name="_Toc406682535"/>
      <w:r>
        <w:lastRenderedPageBreak/>
        <w:t>LoginForm.py :</w:t>
      </w:r>
      <w:bookmarkEnd w:id="139"/>
    </w:p>
    <w:p w:rsidR="00C85ECA" w:rsidRDefault="00C85ECA" w:rsidP="00C85ECA">
      <w:pPr>
        <w:pStyle w:val="Heading4"/>
      </w:pPr>
      <w:r>
        <w:t>Test 1 –</w:t>
      </w:r>
    </w:p>
    <w:p w:rsidR="009772F7" w:rsidRPr="009772F7" w:rsidRDefault="009772F7" w:rsidP="009772F7">
      <w:r>
        <w:rPr>
          <w:noProof/>
          <w:lang w:eastAsia="en-GB"/>
        </w:rPr>
        <w:drawing>
          <wp:inline distT="0" distB="0" distL="0" distR="0" wp14:anchorId="338C0DCB" wp14:editId="1EF9FAEA">
            <wp:extent cx="5727700" cy="4131945"/>
            <wp:effectExtent l="0" t="0" r="6350" b="1905"/>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4131945"/>
                    </a:xfrm>
                    <a:prstGeom prst="rect">
                      <a:avLst/>
                    </a:prstGeom>
                    <a:noFill/>
                    <a:ln>
                      <a:noFill/>
                    </a:ln>
                  </pic:spPr>
                </pic:pic>
              </a:graphicData>
            </a:graphic>
          </wp:inline>
        </w:drawing>
      </w:r>
      <w:r>
        <w:rPr>
          <w:noProof/>
          <w:lang w:eastAsia="en-GB"/>
        </w:rPr>
        <w:drawing>
          <wp:inline distT="0" distB="0" distL="0" distR="0" wp14:anchorId="771BB87F" wp14:editId="7D81EA00">
            <wp:extent cx="5727700" cy="4123690"/>
            <wp:effectExtent l="0" t="0" r="635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4123690"/>
                    </a:xfrm>
                    <a:prstGeom prst="rect">
                      <a:avLst/>
                    </a:prstGeom>
                    <a:noFill/>
                    <a:ln>
                      <a:noFill/>
                    </a:ln>
                  </pic:spPr>
                </pic:pic>
              </a:graphicData>
            </a:graphic>
          </wp:inline>
        </w:drawing>
      </w:r>
    </w:p>
    <w:p w:rsidR="00C85ECA" w:rsidRDefault="00C85ECA" w:rsidP="00C85ECA">
      <w:pPr>
        <w:pStyle w:val="Heading4"/>
      </w:pPr>
      <w:r>
        <w:lastRenderedPageBreak/>
        <w:t>Test 2 –</w:t>
      </w:r>
    </w:p>
    <w:p w:rsidR="009772F7" w:rsidRPr="009772F7" w:rsidRDefault="009772F7" w:rsidP="009772F7">
      <w:r>
        <w:rPr>
          <w:noProof/>
          <w:lang w:eastAsia="en-GB"/>
        </w:rPr>
        <w:drawing>
          <wp:inline distT="0" distB="0" distL="0" distR="0" wp14:anchorId="7BFB0A97" wp14:editId="68D24827">
            <wp:extent cx="5727700" cy="4088765"/>
            <wp:effectExtent l="0" t="0" r="6350" b="698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4088765"/>
                    </a:xfrm>
                    <a:prstGeom prst="rect">
                      <a:avLst/>
                    </a:prstGeom>
                    <a:noFill/>
                    <a:ln>
                      <a:noFill/>
                    </a:ln>
                  </pic:spPr>
                </pic:pic>
              </a:graphicData>
            </a:graphic>
          </wp:inline>
        </w:drawing>
      </w:r>
    </w:p>
    <w:p w:rsidR="00C85ECA" w:rsidRDefault="00C85ECA" w:rsidP="00C85ECA">
      <w:pPr>
        <w:pStyle w:val="Heading4"/>
      </w:pPr>
      <w:r>
        <w:lastRenderedPageBreak/>
        <w:t>Test 3 –</w:t>
      </w:r>
    </w:p>
    <w:p w:rsidR="009772F7" w:rsidRDefault="009772F7" w:rsidP="00C85ECA">
      <w:r>
        <w:rPr>
          <w:noProof/>
          <w:lang w:eastAsia="en-GB"/>
        </w:rPr>
        <w:drawing>
          <wp:inline distT="0" distB="0" distL="0" distR="0" wp14:anchorId="6626DF66" wp14:editId="7C554715">
            <wp:extent cx="5727700" cy="4080510"/>
            <wp:effectExtent l="0" t="0" r="635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4080510"/>
                    </a:xfrm>
                    <a:prstGeom prst="rect">
                      <a:avLst/>
                    </a:prstGeom>
                    <a:noFill/>
                    <a:ln>
                      <a:noFill/>
                    </a:ln>
                  </pic:spPr>
                </pic:pic>
              </a:graphicData>
            </a:graphic>
          </wp:inline>
        </w:drawing>
      </w:r>
      <w:r>
        <w:rPr>
          <w:noProof/>
          <w:lang w:eastAsia="en-GB"/>
        </w:rPr>
        <w:drawing>
          <wp:inline distT="0" distB="0" distL="0" distR="0" wp14:anchorId="6E94FA92" wp14:editId="645D9C50">
            <wp:extent cx="5727700" cy="4097655"/>
            <wp:effectExtent l="0" t="0" r="635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4097655"/>
                    </a:xfrm>
                    <a:prstGeom prst="rect">
                      <a:avLst/>
                    </a:prstGeom>
                    <a:noFill/>
                    <a:ln>
                      <a:noFill/>
                    </a:ln>
                  </pic:spPr>
                </pic:pic>
              </a:graphicData>
            </a:graphic>
          </wp:inline>
        </w:drawing>
      </w:r>
    </w:p>
    <w:p w:rsidR="009772F7" w:rsidRDefault="009772F7" w:rsidP="009772F7">
      <w:pPr>
        <w:pStyle w:val="Heading3"/>
      </w:pPr>
      <w:bookmarkStart w:id="140" w:name="_Toc406682536"/>
      <w:r>
        <w:lastRenderedPageBreak/>
        <w:t>RegisterScreen.py</w:t>
      </w:r>
      <w:bookmarkEnd w:id="140"/>
    </w:p>
    <w:p w:rsidR="009772F7" w:rsidRDefault="009772F7" w:rsidP="009772F7">
      <w:pPr>
        <w:pStyle w:val="Heading4"/>
      </w:pPr>
      <w:r>
        <w:t>Test 1 –</w:t>
      </w:r>
    </w:p>
    <w:p w:rsidR="009772F7" w:rsidRPr="009772F7" w:rsidRDefault="009772F7" w:rsidP="009772F7">
      <w:r>
        <w:rPr>
          <w:noProof/>
          <w:lang w:eastAsia="en-GB"/>
        </w:rPr>
        <w:drawing>
          <wp:inline distT="0" distB="0" distL="0" distR="0" wp14:anchorId="76428AD7" wp14:editId="71D55BE1">
            <wp:extent cx="5724525" cy="4133850"/>
            <wp:effectExtent l="0" t="0" r="952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4133850"/>
                    </a:xfrm>
                    <a:prstGeom prst="rect">
                      <a:avLst/>
                    </a:prstGeom>
                    <a:noFill/>
                    <a:ln>
                      <a:noFill/>
                    </a:ln>
                  </pic:spPr>
                </pic:pic>
              </a:graphicData>
            </a:graphic>
          </wp:inline>
        </w:drawing>
      </w:r>
    </w:p>
    <w:p w:rsidR="009772F7" w:rsidRDefault="009772F7" w:rsidP="009772F7">
      <w:pPr>
        <w:pStyle w:val="Heading4"/>
      </w:pPr>
      <w:r>
        <w:lastRenderedPageBreak/>
        <w:t>Test 2 –</w:t>
      </w:r>
    </w:p>
    <w:p w:rsidR="009772F7" w:rsidRPr="009772F7" w:rsidRDefault="009772F7" w:rsidP="009772F7">
      <w:r>
        <w:rPr>
          <w:noProof/>
          <w:lang w:eastAsia="en-GB"/>
        </w:rPr>
        <w:drawing>
          <wp:inline distT="0" distB="0" distL="0" distR="0" wp14:anchorId="2132B7A8" wp14:editId="31BC77AE">
            <wp:extent cx="5724525" cy="4114800"/>
            <wp:effectExtent l="0" t="0" r="9525"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4114800"/>
                    </a:xfrm>
                    <a:prstGeom prst="rect">
                      <a:avLst/>
                    </a:prstGeom>
                    <a:noFill/>
                    <a:ln>
                      <a:noFill/>
                    </a:ln>
                  </pic:spPr>
                </pic:pic>
              </a:graphicData>
            </a:graphic>
          </wp:inline>
        </w:drawing>
      </w:r>
    </w:p>
    <w:p w:rsidR="009772F7" w:rsidRDefault="009772F7" w:rsidP="009772F7">
      <w:pPr>
        <w:pStyle w:val="Heading4"/>
      </w:pPr>
      <w:r>
        <w:t>Test 3 –</w:t>
      </w:r>
    </w:p>
    <w:p w:rsidR="009772F7" w:rsidRPr="009772F7" w:rsidRDefault="009772F7" w:rsidP="009772F7">
      <w:r>
        <w:rPr>
          <w:noProof/>
          <w:lang w:eastAsia="en-GB"/>
        </w:rPr>
        <w:drawing>
          <wp:inline distT="0" distB="0" distL="0" distR="0" wp14:anchorId="26482B46" wp14:editId="39B0E6D6">
            <wp:extent cx="5727700" cy="4105910"/>
            <wp:effectExtent l="0" t="0" r="6350" b="889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4105910"/>
                    </a:xfrm>
                    <a:prstGeom prst="rect">
                      <a:avLst/>
                    </a:prstGeom>
                    <a:noFill/>
                    <a:ln>
                      <a:noFill/>
                    </a:ln>
                  </pic:spPr>
                </pic:pic>
              </a:graphicData>
            </a:graphic>
          </wp:inline>
        </w:drawing>
      </w:r>
    </w:p>
    <w:p w:rsidR="009772F7" w:rsidRDefault="009772F7" w:rsidP="009772F7">
      <w:pPr>
        <w:pStyle w:val="Heading4"/>
      </w:pPr>
      <w:r>
        <w:lastRenderedPageBreak/>
        <w:t>Test 4 –</w:t>
      </w:r>
    </w:p>
    <w:p w:rsidR="009772F7" w:rsidRDefault="009772F7" w:rsidP="009772F7">
      <w:r>
        <w:rPr>
          <w:noProof/>
          <w:lang w:eastAsia="en-GB"/>
        </w:rPr>
        <w:drawing>
          <wp:inline distT="0" distB="0" distL="0" distR="0" wp14:anchorId="52946161" wp14:editId="2168A493">
            <wp:extent cx="5727700" cy="4097655"/>
            <wp:effectExtent l="0" t="0" r="635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4097655"/>
                    </a:xfrm>
                    <a:prstGeom prst="rect">
                      <a:avLst/>
                    </a:prstGeom>
                    <a:noFill/>
                    <a:ln>
                      <a:noFill/>
                    </a:ln>
                  </pic:spPr>
                </pic:pic>
              </a:graphicData>
            </a:graphic>
          </wp:inline>
        </w:drawing>
      </w:r>
    </w:p>
    <w:p w:rsidR="009772F7" w:rsidRDefault="009772F7" w:rsidP="009772F7">
      <w:pPr>
        <w:pStyle w:val="Heading4"/>
      </w:pPr>
      <w:r>
        <w:t>Test 5 –</w:t>
      </w:r>
    </w:p>
    <w:p w:rsidR="002C5EB1" w:rsidRPr="002C5EB1" w:rsidRDefault="002C5EB1" w:rsidP="002C5EB1">
      <w:r>
        <w:rPr>
          <w:noProof/>
          <w:lang w:eastAsia="en-GB"/>
        </w:rPr>
        <w:drawing>
          <wp:inline distT="0" distB="0" distL="0" distR="0" wp14:anchorId="467E692E" wp14:editId="7A95D203">
            <wp:extent cx="5727700" cy="4123690"/>
            <wp:effectExtent l="0" t="0" r="635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4123690"/>
                    </a:xfrm>
                    <a:prstGeom prst="rect">
                      <a:avLst/>
                    </a:prstGeom>
                    <a:noFill/>
                    <a:ln>
                      <a:noFill/>
                    </a:ln>
                  </pic:spPr>
                </pic:pic>
              </a:graphicData>
            </a:graphic>
          </wp:inline>
        </w:drawing>
      </w:r>
    </w:p>
    <w:p w:rsidR="009772F7" w:rsidRDefault="009772F7" w:rsidP="009772F7">
      <w:pPr>
        <w:pStyle w:val="Heading4"/>
      </w:pPr>
      <w:r>
        <w:lastRenderedPageBreak/>
        <w:t>Test 6 –</w:t>
      </w:r>
      <w:r w:rsidR="002C5EB1">
        <w:rPr>
          <w:noProof/>
          <w:lang w:eastAsia="en-GB"/>
        </w:rPr>
        <w:drawing>
          <wp:inline distT="0" distB="0" distL="0" distR="0" wp14:anchorId="60A6C828" wp14:editId="7959852A">
            <wp:extent cx="5727700" cy="4114800"/>
            <wp:effectExtent l="0" t="0" r="635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4114800"/>
                    </a:xfrm>
                    <a:prstGeom prst="rect">
                      <a:avLst/>
                    </a:prstGeom>
                    <a:noFill/>
                    <a:ln>
                      <a:noFill/>
                    </a:ln>
                  </pic:spPr>
                </pic:pic>
              </a:graphicData>
            </a:graphic>
          </wp:inline>
        </w:drawing>
      </w:r>
    </w:p>
    <w:p w:rsidR="009772F7" w:rsidRDefault="009772F7" w:rsidP="009772F7">
      <w:pPr>
        <w:pStyle w:val="Heading4"/>
      </w:pPr>
      <w:r>
        <w:t>Test 7–</w:t>
      </w:r>
    </w:p>
    <w:p w:rsidR="002C5EB1" w:rsidRPr="002C5EB1" w:rsidRDefault="002C5EB1" w:rsidP="002C5EB1">
      <w:r>
        <w:rPr>
          <w:noProof/>
          <w:lang w:eastAsia="en-GB"/>
        </w:rPr>
        <w:drawing>
          <wp:inline distT="0" distB="0" distL="0" distR="0" wp14:anchorId="7A5685E7" wp14:editId="645BF39D">
            <wp:extent cx="5727700" cy="4123690"/>
            <wp:effectExtent l="0" t="0" r="635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4123690"/>
                    </a:xfrm>
                    <a:prstGeom prst="rect">
                      <a:avLst/>
                    </a:prstGeom>
                    <a:noFill/>
                    <a:ln>
                      <a:noFill/>
                    </a:ln>
                  </pic:spPr>
                </pic:pic>
              </a:graphicData>
            </a:graphic>
          </wp:inline>
        </w:drawing>
      </w:r>
    </w:p>
    <w:p w:rsidR="009772F7" w:rsidRDefault="009772F7" w:rsidP="009772F7">
      <w:pPr>
        <w:pStyle w:val="Heading4"/>
      </w:pPr>
      <w:r>
        <w:lastRenderedPageBreak/>
        <w:t>Test 8 –</w:t>
      </w:r>
    </w:p>
    <w:p w:rsidR="002C5EB1" w:rsidRPr="002C5EB1" w:rsidRDefault="002C5EB1" w:rsidP="002C5EB1">
      <w:r>
        <w:rPr>
          <w:noProof/>
          <w:lang w:eastAsia="en-GB"/>
        </w:rPr>
        <w:drawing>
          <wp:inline distT="0" distB="0" distL="0" distR="0" wp14:anchorId="369DC240" wp14:editId="5D31E086">
            <wp:extent cx="5727700" cy="4114800"/>
            <wp:effectExtent l="0" t="0" r="635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4114800"/>
                    </a:xfrm>
                    <a:prstGeom prst="rect">
                      <a:avLst/>
                    </a:prstGeom>
                    <a:noFill/>
                    <a:ln>
                      <a:noFill/>
                    </a:ln>
                  </pic:spPr>
                </pic:pic>
              </a:graphicData>
            </a:graphic>
          </wp:inline>
        </w:drawing>
      </w:r>
    </w:p>
    <w:p w:rsidR="009772F7" w:rsidRDefault="002C5EB1" w:rsidP="002C5EB1">
      <w:pPr>
        <w:pStyle w:val="Heading4"/>
      </w:pPr>
      <w:r>
        <w:t>Test 9 –</w:t>
      </w:r>
    </w:p>
    <w:p w:rsidR="002C5EB1" w:rsidRDefault="002C5EB1" w:rsidP="002C5EB1">
      <w:r>
        <w:rPr>
          <w:noProof/>
          <w:lang w:eastAsia="en-GB"/>
        </w:rPr>
        <w:drawing>
          <wp:inline distT="0" distB="0" distL="0" distR="0" wp14:anchorId="5D7F5543" wp14:editId="78F6CA59">
            <wp:extent cx="5727700" cy="4045585"/>
            <wp:effectExtent l="0" t="0" r="6350"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4045585"/>
                    </a:xfrm>
                    <a:prstGeom prst="rect">
                      <a:avLst/>
                    </a:prstGeom>
                    <a:noFill/>
                    <a:ln>
                      <a:noFill/>
                    </a:ln>
                  </pic:spPr>
                </pic:pic>
              </a:graphicData>
            </a:graphic>
          </wp:inline>
        </w:drawing>
      </w:r>
    </w:p>
    <w:p w:rsidR="002C5EB1" w:rsidRDefault="002C5EB1" w:rsidP="002C5EB1">
      <w:r>
        <w:rPr>
          <w:noProof/>
          <w:lang w:eastAsia="en-GB"/>
        </w:rPr>
        <w:lastRenderedPageBreak/>
        <w:drawing>
          <wp:inline distT="0" distB="0" distL="0" distR="0" wp14:anchorId="2EBD9E76" wp14:editId="3B74DE86">
            <wp:extent cx="5727700" cy="4123690"/>
            <wp:effectExtent l="0" t="0" r="635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7700" cy="4123690"/>
                    </a:xfrm>
                    <a:prstGeom prst="rect">
                      <a:avLst/>
                    </a:prstGeom>
                    <a:noFill/>
                    <a:ln>
                      <a:noFill/>
                    </a:ln>
                  </pic:spPr>
                </pic:pic>
              </a:graphicData>
            </a:graphic>
          </wp:inline>
        </w:drawing>
      </w:r>
    </w:p>
    <w:p w:rsidR="002C5EB1" w:rsidRDefault="002C5EB1" w:rsidP="002C5EB1">
      <w:pPr>
        <w:pStyle w:val="Heading3"/>
      </w:pPr>
      <w:bookmarkStart w:id="141" w:name="_Toc406682537"/>
      <w:r>
        <w:lastRenderedPageBreak/>
        <w:t>MainScreen.py :</w:t>
      </w:r>
      <w:bookmarkEnd w:id="141"/>
    </w:p>
    <w:p w:rsidR="002C5EB1" w:rsidRDefault="002C5EB1" w:rsidP="002C5EB1">
      <w:pPr>
        <w:pStyle w:val="Heading4"/>
      </w:pPr>
      <w:r>
        <w:t>Test 1 –</w:t>
      </w:r>
    </w:p>
    <w:p w:rsidR="002C5EB1" w:rsidRPr="002C5EB1" w:rsidRDefault="002C5EB1" w:rsidP="002C5EB1">
      <w:r>
        <w:rPr>
          <w:noProof/>
          <w:lang w:eastAsia="en-GB"/>
        </w:rPr>
        <w:drawing>
          <wp:inline distT="0" distB="0" distL="0" distR="0" wp14:anchorId="0D89835D" wp14:editId="6F81419A">
            <wp:extent cx="5727700" cy="4088765"/>
            <wp:effectExtent l="0" t="0" r="6350" b="6985"/>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4088765"/>
                    </a:xfrm>
                    <a:prstGeom prst="rect">
                      <a:avLst/>
                    </a:prstGeom>
                    <a:noFill/>
                    <a:ln>
                      <a:noFill/>
                    </a:ln>
                  </pic:spPr>
                </pic:pic>
              </a:graphicData>
            </a:graphic>
          </wp:inline>
        </w:drawing>
      </w:r>
    </w:p>
    <w:p w:rsidR="002C5EB1" w:rsidRDefault="002C5EB1" w:rsidP="002C5EB1">
      <w:pPr>
        <w:pStyle w:val="Heading4"/>
      </w:pPr>
      <w:r>
        <w:lastRenderedPageBreak/>
        <w:t>Test 2 –</w:t>
      </w:r>
    </w:p>
    <w:p w:rsidR="002C5EB1" w:rsidRPr="002C5EB1" w:rsidRDefault="002C5EB1" w:rsidP="002C5EB1">
      <w:r>
        <w:rPr>
          <w:noProof/>
          <w:lang w:eastAsia="en-GB"/>
        </w:rPr>
        <w:drawing>
          <wp:inline distT="0" distB="0" distL="0" distR="0" wp14:anchorId="4CBEA156" wp14:editId="48404BC4">
            <wp:extent cx="5727700" cy="4088765"/>
            <wp:effectExtent l="0" t="0" r="6350" b="6985"/>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0" cy="4088765"/>
                    </a:xfrm>
                    <a:prstGeom prst="rect">
                      <a:avLst/>
                    </a:prstGeom>
                    <a:noFill/>
                    <a:ln>
                      <a:noFill/>
                    </a:ln>
                  </pic:spPr>
                </pic:pic>
              </a:graphicData>
            </a:graphic>
          </wp:inline>
        </w:drawing>
      </w:r>
    </w:p>
    <w:p w:rsidR="002C5EB1" w:rsidRDefault="002C5EB1" w:rsidP="002C5EB1">
      <w:pPr>
        <w:pStyle w:val="Heading4"/>
      </w:pPr>
      <w:r>
        <w:t>Test 3 –</w:t>
      </w:r>
    </w:p>
    <w:p w:rsidR="002C5EB1" w:rsidRPr="002C5EB1" w:rsidRDefault="002C5EB1" w:rsidP="002C5EB1">
      <w:r>
        <w:rPr>
          <w:noProof/>
          <w:lang w:eastAsia="en-GB"/>
        </w:rPr>
        <w:drawing>
          <wp:inline distT="0" distB="0" distL="0" distR="0" wp14:anchorId="65A76AC7" wp14:editId="62B8468F">
            <wp:extent cx="5727700" cy="4105910"/>
            <wp:effectExtent l="0" t="0" r="6350" b="889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4105910"/>
                    </a:xfrm>
                    <a:prstGeom prst="rect">
                      <a:avLst/>
                    </a:prstGeom>
                    <a:noFill/>
                    <a:ln>
                      <a:noFill/>
                    </a:ln>
                  </pic:spPr>
                </pic:pic>
              </a:graphicData>
            </a:graphic>
          </wp:inline>
        </w:drawing>
      </w:r>
    </w:p>
    <w:p w:rsidR="002C5EB1" w:rsidRDefault="002C5EB1" w:rsidP="002C5EB1">
      <w:pPr>
        <w:pStyle w:val="Heading4"/>
      </w:pPr>
      <w:r>
        <w:lastRenderedPageBreak/>
        <w:t>Test 4 –</w:t>
      </w:r>
    </w:p>
    <w:p w:rsidR="002C5EB1" w:rsidRPr="002C5EB1" w:rsidRDefault="002C5EB1" w:rsidP="002C5EB1">
      <w:r>
        <w:rPr>
          <w:noProof/>
          <w:lang w:eastAsia="en-GB"/>
        </w:rPr>
        <w:drawing>
          <wp:inline distT="0" distB="0" distL="0" distR="0" wp14:anchorId="5277B5DD" wp14:editId="5588B7ED">
            <wp:extent cx="5727700" cy="4114800"/>
            <wp:effectExtent l="0" t="0" r="635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4114800"/>
                    </a:xfrm>
                    <a:prstGeom prst="rect">
                      <a:avLst/>
                    </a:prstGeom>
                    <a:noFill/>
                    <a:ln>
                      <a:noFill/>
                    </a:ln>
                  </pic:spPr>
                </pic:pic>
              </a:graphicData>
            </a:graphic>
          </wp:inline>
        </w:drawing>
      </w:r>
    </w:p>
    <w:p w:rsidR="002C5EB1" w:rsidRDefault="002C5EB1" w:rsidP="002C5EB1">
      <w:pPr>
        <w:pStyle w:val="Heading4"/>
      </w:pPr>
      <w:r>
        <w:t>Test 5 –</w:t>
      </w:r>
    </w:p>
    <w:p w:rsidR="002C5EB1" w:rsidRPr="002C5EB1" w:rsidRDefault="002C5EB1" w:rsidP="002C5EB1">
      <w:r>
        <w:rPr>
          <w:noProof/>
          <w:lang w:eastAsia="en-GB"/>
        </w:rPr>
        <w:drawing>
          <wp:inline distT="0" distB="0" distL="0" distR="0" wp14:anchorId="7904D45D" wp14:editId="4953E8BF">
            <wp:extent cx="5724525" cy="4114800"/>
            <wp:effectExtent l="0" t="0" r="9525"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4114800"/>
                    </a:xfrm>
                    <a:prstGeom prst="rect">
                      <a:avLst/>
                    </a:prstGeom>
                    <a:noFill/>
                    <a:ln>
                      <a:noFill/>
                    </a:ln>
                  </pic:spPr>
                </pic:pic>
              </a:graphicData>
            </a:graphic>
          </wp:inline>
        </w:drawing>
      </w:r>
    </w:p>
    <w:p w:rsidR="002C5EB1" w:rsidRDefault="002C5EB1" w:rsidP="002C5EB1">
      <w:pPr>
        <w:pStyle w:val="Heading4"/>
      </w:pPr>
      <w:r>
        <w:lastRenderedPageBreak/>
        <w:t>Test 6 –</w:t>
      </w:r>
    </w:p>
    <w:p w:rsidR="002C5EB1" w:rsidRPr="002C5EB1" w:rsidRDefault="002C5EB1" w:rsidP="002C5EB1">
      <w:r>
        <w:rPr>
          <w:noProof/>
          <w:lang w:eastAsia="en-GB"/>
        </w:rPr>
        <w:drawing>
          <wp:inline distT="0" distB="0" distL="0" distR="0" wp14:anchorId="3314D60F" wp14:editId="4164BBCA">
            <wp:extent cx="5727700" cy="4088765"/>
            <wp:effectExtent l="0" t="0" r="6350" b="698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4088765"/>
                    </a:xfrm>
                    <a:prstGeom prst="rect">
                      <a:avLst/>
                    </a:prstGeom>
                    <a:noFill/>
                    <a:ln>
                      <a:noFill/>
                    </a:ln>
                  </pic:spPr>
                </pic:pic>
              </a:graphicData>
            </a:graphic>
          </wp:inline>
        </w:drawing>
      </w:r>
    </w:p>
    <w:p w:rsidR="002C5EB1" w:rsidRDefault="002C5EB1" w:rsidP="002C5EB1">
      <w:pPr>
        <w:pStyle w:val="Heading4"/>
      </w:pPr>
      <w:r>
        <w:t>Test 7 –</w:t>
      </w:r>
    </w:p>
    <w:p w:rsidR="002C5EB1" w:rsidRPr="002C5EB1" w:rsidRDefault="002C5EB1" w:rsidP="002C5EB1">
      <w:r>
        <w:rPr>
          <w:noProof/>
          <w:lang w:eastAsia="en-GB"/>
        </w:rPr>
        <w:drawing>
          <wp:inline distT="0" distB="0" distL="0" distR="0" wp14:anchorId="50851304" wp14:editId="1C376A1B">
            <wp:extent cx="5727700" cy="4131945"/>
            <wp:effectExtent l="0" t="0" r="6350" b="190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4131945"/>
                    </a:xfrm>
                    <a:prstGeom prst="rect">
                      <a:avLst/>
                    </a:prstGeom>
                    <a:noFill/>
                    <a:ln>
                      <a:noFill/>
                    </a:ln>
                  </pic:spPr>
                </pic:pic>
              </a:graphicData>
            </a:graphic>
          </wp:inline>
        </w:drawing>
      </w:r>
    </w:p>
    <w:p w:rsidR="002C5EB1" w:rsidRDefault="002C5EB1" w:rsidP="002C5EB1">
      <w:pPr>
        <w:pStyle w:val="Heading4"/>
      </w:pPr>
      <w:r>
        <w:lastRenderedPageBreak/>
        <w:t>Test 8 –</w:t>
      </w:r>
    </w:p>
    <w:p w:rsidR="002C5EB1" w:rsidRPr="002C5EB1" w:rsidRDefault="00C2719D" w:rsidP="002C5EB1">
      <w:r>
        <w:rPr>
          <w:noProof/>
          <w:lang w:eastAsia="en-GB"/>
        </w:rPr>
        <w:drawing>
          <wp:inline distT="0" distB="0" distL="0" distR="0" wp14:anchorId="14EE45A2" wp14:editId="13F217B2">
            <wp:extent cx="5727700" cy="4105910"/>
            <wp:effectExtent l="0" t="0" r="635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4105910"/>
                    </a:xfrm>
                    <a:prstGeom prst="rect">
                      <a:avLst/>
                    </a:prstGeom>
                    <a:noFill/>
                    <a:ln>
                      <a:noFill/>
                    </a:ln>
                  </pic:spPr>
                </pic:pic>
              </a:graphicData>
            </a:graphic>
          </wp:inline>
        </w:drawing>
      </w:r>
    </w:p>
    <w:p w:rsidR="002C5EB1" w:rsidRDefault="002C5EB1" w:rsidP="002C5EB1">
      <w:pPr>
        <w:pStyle w:val="Heading4"/>
      </w:pPr>
      <w:r>
        <w:t>Test 9 –</w:t>
      </w:r>
    </w:p>
    <w:p w:rsidR="002C5EB1" w:rsidRPr="002C5EB1" w:rsidRDefault="002C5EB1" w:rsidP="002C5EB1">
      <w:r>
        <w:rPr>
          <w:noProof/>
          <w:lang w:eastAsia="en-GB"/>
        </w:rPr>
        <w:drawing>
          <wp:inline distT="0" distB="0" distL="0" distR="0" wp14:anchorId="4983B1D9" wp14:editId="5C4AB5C9">
            <wp:extent cx="5727700" cy="4097655"/>
            <wp:effectExtent l="0" t="0" r="635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4097655"/>
                    </a:xfrm>
                    <a:prstGeom prst="rect">
                      <a:avLst/>
                    </a:prstGeom>
                    <a:noFill/>
                    <a:ln>
                      <a:noFill/>
                    </a:ln>
                  </pic:spPr>
                </pic:pic>
              </a:graphicData>
            </a:graphic>
          </wp:inline>
        </w:drawing>
      </w:r>
    </w:p>
    <w:p w:rsidR="002C5EB1" w:rsidRDefault="00C2719D" w:rsidP="00C2719D">
      <w:pPr>
        <w:pStyle w:val="Heading3"/>
      </w:pPr>
      <w:bookmarkStart w:id="142" w:name="_Toc406682538"/>
      <w:r>
        <w:lastRenderedPageBreak/>
        <w:t>CreateEmployeeScreen.py :</w:t>
      </w:r>
      <w:bookmarkEnd w:id="142"/>
    </w:p>
    <w:p w:rsidR="00C2719D" w:rsidRDefault="00C2719D" w:rsidP="00C2719D">
      <w:pPr>
        <w:pStyle w:val="Heading4"/>
      </w:pPr>
      <w:r>
        <w:t>Test 1 –</w:t>
      </w:r>
    </w:p>
    <w:p w:rsidR="00C2719D" w:rsidRDefault="00C2719D" w:rsidP="00C2719D">
      <w:r>
        <w:rPr>
          <w:noProof/>
          <w:lang w:eastAsia="en-GB"/>
        </w:rPr>
        <w:drawing>
          <wp:inline distT="0" distB="0" distL="0" distR="0" wp14:anchorId="392CC5B3" wp14:editId="05A92A2A">
            <wp:extent cx="5724525" cy="413385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4133850"/>
                    </a:xfrm>
                    <a:prstGeom prst="rect">
                      <a:avLst/>
                    </a:prstGeom>
                    <a:noFill/>
                    <a:ln>
                      <a:noFill/>
                    </a:ln>
                  </pic:spPr>
                </pic:pic>
              </a:graphicData>
            </a:graphic>
          </wp:inline>
        </w:drawing>
      </w:r>
    </w:p>
    <w:p w:rsidR="00C2719D" w:rsidRDefault="00C2719D" w:rsidP="00C2719D">
      <w:pPr>
        <w:pStyle w:val="Heading4"/>
      </w:pPr>
      <w:r>
        <w:lastRenderedPageBreak/>
        <w:t>Test 2 –</w:t>
      </w:r>
    </w:p>
    <w:p w:rsidR="00C2719D" w:rsidRPr="00C2719D" w:rsidRDefault="00C2719D" w:rsidP="00C2719D">
      <w:r>
        <w:rPr>
          <w:noProof/>
          <w:lang w:eastAsia="en-GB"/>
        </w:rPr>
        <w:drawing>
          <wp:inline distT="0" distB="0" distL="0" distR="0" wp14:anchorId="45C34155" wp14:editId="6EAE3CEE">
            <wp:extent cx="5727700" cy="4088765"/>
            <wp:effectExtent l="0" t="0" r="6350" b="698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7700" cy="4088765"/>
                    </a:xfrm>
                    <a:prstGeom prst="rect">
                      <a:avLst/>
                    </a:prstGeom>
                    <a:noFill/>
                    <a:ln>
                      <a:noFill/>
                    </a:ln>
                  </pic:spPr>
                </pic:pic>
              </a:graphicData>
            </a:graphic>
          </wp:inline>
        </w:drawing>
      </w:r>
    </w:p>
    <w:p w:rsidR="00C2719D" w:rsidRDefault="00C2719D" w:rsidP="00C2719D">
      <w:pPr>
        <w:pStyle w:val="Heading4"/>
      </w:pPr>
      <w:r>
        <w:t>Test 3 –</w:t>
      </w:r>
    </w:p>
    <w:p w:rsidR="00561A5B" w:rsidRPr="00561A5B" w:rsidRDefault="00561A5B" w:rsidP="00561A5B">
      <w:r>
        <w:rPr>
          <w:noProof/>
          <w:lang w:eastAsia="en-GB"/>
        </w:rPr>
        <w:drawing>
          <wp:inline distT="0" distB="0" distL="0" distR="0" wp14:anchorId="2D647B9C" wp14:editId="02E6E0F9">
            <wp:extent cx="5730875" cy="4083050"/>
            <wp:effectExtent l="0" t="0" r="3175"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875" cy="4083050"/>
                    </a:xfrm>
                    <a:prstGeom prst="rect">
                      <a:avLst/>
                    </a:prstGeom>
                    <a:noFill/>
                    <a:ln>
                      <a:noFill/>
                    </a:ln>
                  </pic:spPr>
                </pic:pic>
              </a:graphicData>
            </a:graphic>
          </wp:inline>
        </w:drawing>
      </w:r>
    </w:p>
    <w:p w:rsidR="00C2719D" w:rsidRDefault="00C2719D" w:rsidP="00C2719D">
      <w:pPr>
        <w:pStyle w:val="Heading4"/>
      </w:pPr>
      <w:r>
        <w:lastRenderedPageBreak/>
        <w:t>Test 4 –</w:t>
      </w:r>
    </w:p>
    <w:p w:rsidR="00C2719D" w:rsidRDefault="00561A5B" w:rsidP="00C2719D">
      <w:r>
        <w:rPr>
          <w:noProof/>
          <w:lang w:eastAsia="en-GB"/>
        </w:rPr>
        <w:drawing>
          <wp:inline distT="0" distB="0" distL="0" distR="0" wp14:anchorId="6E516701" wp14:editId="43E97432">
            <wp:extent cx="5720080" cy="41148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0080" cy="4114800"/>
                    </a:xfrm>
                    <a:prstGeom prst="rect">
                      <a:avLst/>
                    </a:prstGeom>
                    <a:noFill/>
                    <a:ln>
                      <a:noFill/>
                    </a:ln>
                  </pic:spPr>
                </pic:pic>
              </a:graphicData>
            </a:graphic>
          </wp:inline>
        </w:drawing>
      </w:r>
    </w:p>
    <w:p w:rsidR="00561A5B" w:rsidRDefault="00561A5B" w:rsidP="00561A5B">
      <w:pPr>
        <w:pStyle w:val="Heading4"/>
      </w:pPr>
      <w:r>
        <w:t>Test 5 –</w:t>
      </w:r>
    </w:p>
    <w:p w:rsidR="0074437E" w:rsidRPr="0074437E" w:rsidRDefault="0074437E" w:rsidP="0074437E">
      <w:r>
        <w:rPr>
          <w:noProof/>
          <w:lang w:eastAsia="en-GB"/>
        </w:rPr>
        <w:drawing>
          <wp:inline distT="0" distB="0" distL="0" distR="0" wp14:anchorId="6E1B830B" wp14:editId="307F37E1">
            <wp:extent cx="5720080" cy="410400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0080" cy="4104005"/>
                    </a:xfrm>
                    <a:prstGeom prst="rect">
                      <a:avLst/>
                    </a:prstGeom>
                    <a:noFill/>
                    <a:ln>
                      <a:noFill/>
                    </a:ln>
                  </pic:spPr>
                </pic:pic>
              </a:graphicData>
            </a:graphic>
          </wp:inline>
        </w:drawing>
      </w:r>
    </w:p>
    <w:p w:rsidR="00561A5B" w:rsidRDefault="00561A5B" w:rsidP="00561A5B">
      <w:pPr>
        <w:pStyle w:val="Heading4"/>
      </w:pPr>
      <w:r>
        <w:lastRenderedPageBreak/>
        <w:t>Test 6 –</w:t>
      </w:r>
    </w:p>
    <w:p w:rsidR="0074437E" w:rsidRPr="0074437E" w:rsidRDefault="0074437E" w:rsidP="0074437E">
      <w:r>
        <w:rPr>
          <w:noProof/>
          <w:lang w:eastAsia="en-GB"/>
        </w:rPr>
        <w:drawing>
          <wp:inline distT="0" distB="0" distL="0" distR="0" wp14:anchorId="1B8F8862" wp14:editId="6C6FE2AD">
            <wp:extent cx="5730875" cy="4093845"/>
            <wp:effectExtent l="0" t="0" r="3175" b="190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875" cy="4093845"/>
                    </a:xfrm>
                    <a:prstGeom prst="rect">
                      <a:avLst/>
                    </a:prstGeom>
                    <a:noFill/>
                    <a:ln>
                      <a:noFill/>
                    </a:ln>
                  </pic:spPr>
                </pic:pic>
              </a:graphicData>
            </a:graphic>
          </wp:inline>
        </w:drawing>
      </w:r>
    </w:p>
    <w:p w:rsidR="00561A5B" w:rsidRDefault="00561A5B" w:rsidP="00561A5B">
      <w:pPr>
        <w:pStyle w:val="Heading4"/>
      </w:pPr>
      <w:r>
        <w:t>Test 7 –</w:t>
      </w:r>
    </w:p>
    <w:p w:rsidR="0074437E" w:rsidRPr="0074437E" w:rsidRDefault="0074437E" w:rsidP="0074437E">
      <w:r>
        <w:rPr>
          <w:noProof/>
          <w:lang w:eastAsia="en-GB"/>
        </w:rPr>
        <w:drawing>
          <wp:inline distT="0" distB="0" distL="0" distR="0" wp14:anchorId="1B580734" wp14:editId="1B190F37">
            <wp:extent cx="5730875" cy="4104005"/>
            <wp:effectExtent l="0" t="0" r="317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875" cy="4104005"/>
                    </a:xfrm>
                    <a:prstGeom prst="rect">
                      <a:avLst/>
                    </a:prstGeom>
                    <a:noFill/>
                    <a:ln>
                      <a:noFill/>
                    </a:ln>
                  </pic:spPr>
                </pic:pic>
              </a:graphicData>
            </a:graphic>
          </wp:inline>
        </w:drawing>
      </w:r>
    </w:p>
    <w:p w:rsidR="00561A5B" w:rsidRDefault="00561A5B" w:rsidP="00561A5B">
      <w:pPr>
        <w:pStyle w:val="Heading4"/>
      </w:pPr>
      <w:r>
        <w:lastRenderedPageBreak/>
        <w:t>Test 8 –</w:t>
      </w:r>
    </w:p>
    <w:p w:rsidR="0074437E" w:rsidRPr="0074437E" w:rsidRDefault="0074437E" w:rsidP="0074437E">
      <w:r>
        <w:rPr>
          <w:noProof/>
          <w:lang w:eastAsia="en-GB"/>
        </w:rPr>
        <w:drawing>
          <wp:inline distT="0" distB="0" distL="0" distR="0" wp14:anchorId="2B6962BC" wp14:editId="04FD9127">
            <wp:extent cx="5720080" cy="4125595"/>
            <wp:effectExtent l="0" t="0" r="0" b="825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0080" cy="4125595"/>
                    </a:xfrm>
                    <a:prstGeom prst="rect">
                      <a:avLst/>
                    </a:prstGeom>
                    <a:noFill/>
                    <a:ln>
                      <a:noFill/>
                    </a:ln>
                  </pic:spPr>
                </pic:pic>
              </a:graphicData>
            </a:graphic>
          </wp:inline>
        </w:drawing>
      </w:r>
    </w:p>
    <w:p w:rsidR="00561A5B" w:rsidRDefault="00561A5B" w:rsidP="00561A5B">
      <w:pPr>
        <w:pStyle w:val="Heading4"/>
      </w:pPr>
      <w:r>
        <w:t>Test 9 –</w:t>
      </w:r>
    </w:p>
    <w:p w:rsidR="0074437E" w:rsidRPr="0074437E" w:rsidRDefault="0074437E" w:rsidP="0074437E">
      <w:r>
        <w:rPr>
          <w:noProof/>
          <w:lang w:eastAsia="en-GB"/>
        </w:rPr>
        <w:drawing>
          <wp:inline distT="0" distB="0" distL="0" distR="0" wp14:anchorId="0EB64A41" wp14:editId="024B653A">
            <wp:extent cx="5730875" cy="4135755"/>
            <wp:effectExtent l="0" t="0" r="317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875" cy="4135755"/>
                    </a:xfrm>
                    <a:prstGeom prst="rect">
                      <a:avLst/>
                    </a:prstGeom>
                    <a:noFill/>
                    <a:ln>
                      <a:noFill/>
                    </a:ln>
                  </pic:spPr>
                </pic:pic>
              </a:graphicData>
            </a:graphic>
          </wp:inline>
        </w:drawing>
      </w:r>
    </w:p>
    <w:p w:rsidR="00561A5B" w:rsidRDefault="00561A5B" w:rsidP="00561A5B">
      <w:pPr>
        <w:pStyle w:val="Heading4"/>
      </w:pPr>
      <w:r>
        <w:lastRenderedPageBreak/>
        <w:t>Test 10 –</w:t>
      </w:r>
    </w:p>
    <w:p w:rsidR="0074437E" w:rsidRPr="0074437E" w:rsidRDefault="0074437E" w:rsidP="0074437E">
      <w:r>
        <w:rPr>
          <w:noProof/>
          <w:lang w:eastAsia="en-GB"/>
        </w:rPr>
        <w:drawing>
          <wp:inline distT="0" distB="0" distL="0" distR="0" wp14:anchorId="21770BBC" wp14:editId="6F09DE79">
            <wp:extent cx="5730875" cy="4104005"/>
            <wp:effectExtent l="0" t="0" r="317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0875" cy="4104005"/>
                    </a:xfrm>
                    <a:prstGeom prst="rect">
                      <a:avLst/>
                    </a:prstGeom>
                    <a:noFill/>
                    <a:ln>
                      <a:noFill/>
                    </a:ln>
                  </pic:spPr>
                </pic:pic>
              </a:graphicData>
            </a:graphic>
          </wp:inline>
        </w:drawing>
      </w:r>
    </w:p>
    <w:p w:rsidR="00561A5B" w:rsidRDefault="00561A5B" w:rsidP="00561A5B">
      <w:pPr>
        <w:pStyle w:val="Heading4"/>
      </w:pPr>
      <w:r>
        <w:t>Test 11 –</w:t>
      </w:r>
    </w:p>
    <w:p w:rsidR="0074437E" w:rsidRDefault="0074437E" w:rsidP="0074437E">
      <w:r>
        <w:rPr>
          <w:noProof/>
          <w:lang w:eastAsia="en-GB"/>
        </w:rPr>
        <w:drawing>
          <wp:inline distT="0" distB="0" distL="0" distR="0" wp14:anchorId="68A8BB1F" wp14:editId="2C1F7525">
            <wp:extent cx="5730875" cy="4093845"/>
            <wp:effectExtent l="0" t="0" r="3175" b="190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0875" cy="4093845"/>
                    </a:xfrm>
                    <a:prstGeom prst="rect">
                      <a:avLst/>
                    </a:prstGeom>
                    <a:noFill/>
                    <a:ln>
                      <a:noFill/>
                    </a:ln>
                  </pic:spPr>
                </pic:pic>
              </a:graphicData>
            </a:graphic>
          </wp:inline>
        </w:drawing>
      </w:r>
    </w:p>
    <w:p w:rsidR="0074437E" w:rsidRPr="0074437E" w:rsidRDefault="0074437E" w:rsidP="0074437E">
      <w:r>
        <w:rPr>
          <w:noProof/>
          <w:lang w:eastAsia="en-GB"/>
        </w:rPr>
        <w:lastRenderedPageBreak/>
        <w:drawing>
          <wp:inline distT="0" distB="0" distL="0" distR="0" wp14:anchorId="4DDDE0F6" wp14:editId="540C1302">
            <wp:extent cx="5730875" cy="4083050"/>
            <wp:effectExtent l="0" t="0" r="317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0875" cy="4083050"/>
                    </a:xfrm>
                    <a:prstGeom prst="rect">
                      <a:avLst/>
                    </a:prstGeom>
                    <a:noFill/>
                    <a:ln>
                      <a:noFill/>
                    </a:ln>
                  </pic:spPr>
                </pic:pic>
              </a:graphicData>
            </a:graphic>
          </wp:inline>
        </w:drawing>
      </w:r>
    </w:p>
    <w:p w:rsidR="00561A5B" w:rsidRDefault="0074437E" w:rsidP="0074437E">
      <w:pPr>
        <w:pStyle w:val="Heading4"/>
      </w:pPr>
      <w:r>
        <w:t>Test 12 –</w:t>
      </w:r>
    </w:p>
    <w:p w:rsidR="0074437E" w:rsidRDefault="0074437E" w:rsidP="0074437E">
      <w:r>
        <w:rPr>
          <w:noProof/>
          <w:lang w:eastAsia="en-GB"/>
        </w:rPr>
        <w:drawing>
          <wp:inline distT="0" distB="0" distL="0" distR="0" wp14:anchorId="6E42252A" wp14:editId="7A98BC9B">
            <wp:extent cx="5730875" cy="4114800"/>
            <wp:effectExtent l="0" t="0" r="317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0875" cy="4114800"/>
                    </a:xfrm>
                    <a:prstGeom prst="rect">
                      <a:avLst/>
                    </a:prstGeom>
                    <a:noFill/>
                    <a:ln>
                      <a:noFill/>
                    </a:ln>
                  </pic:spPr>
                </pic:pic>
              </a:graphicData>
            </a:graphic>
          </wp:inline>
        </w:drawing>
      </w:r>
    </w:p>
    <w:p w:rsidR="0074437E" w:rsidRDefault="0074437E" w:rsidP="0074437E">
      <w:pPr>
        <w:pStyle w:val="Heading4"/>
      </w:pPr>
      <w:r>
        <w:lastRenderedPageBreak/>
        <w:t>Test 13 –</w:t>
      </w:r>
    </w:p>
    <w:p w:rsidR="0074437E" w:rsidRPr="0074437E" w:rsidRDefault="0074437E" w:rsidP="0074437E">
      <w:r>
        <w:rPr>
          <w:noProof/>
          <w:lang w:eastAsia="en-GB"/>
        </w:rPr>
        <w:drawing>
          <wp:inline distT="0" distB="0" distL="0" distR="0" wp14:anchorId="50888C5B" wp14:editId="217D5740">
            <wp:extent cx="5720080" cy="4093845"/>
            <wp:effectExtent l="0" t="0" r="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0080" cy="4093845"/>
                    </a:xfrm>
                    <a:prstGeom prst="rect">
                      <a:avLst/>
                    </a:prstGeom>
                    <a:noFill/>
                    <a:ln>
                      <a:noFill/>
                    </a:ln>
                  </pic:spPr>
                </pic:pic>
              </a:graphicData>
            </a:graphic>
          </wp:inline>
        </w:drawing>
      </w:r>
    </w:p>
    <w:p w:rsidR="00C85ECA" w:rsidRDefault="00834B6B" w:rsidP="00834B6B">
      <w:pPr>
        <w:pStyle w:val="Heading3"/>
      </w:pPr>
      <w:bookmarkStart w:id="143" w:name="_Toc406682539"/>
      <w:r>
        <w:lastRenderedPageBreak/>
        <w:t>SearchEmployeeScreen.py :</w:t>
      </w:r>
      <w:bookmarkEnd w:id="143"/>
    </w:p>
    <w:p w:rsidR="00834B6B" w:rsidRDefault="00834B6B" w:rsidP="00834B6B">
      <w:pPr>
        <w:pStyle w:val="Heading4"/>
      </w:pPr>
      <w:r>
        <w:t>Test 1 –</w:t>
      </w:r>
    </w:p>
    <w:p w:rsidR="00834B6B" w:rsidRDefault="00834B6B" w:rsidP="00834B6B">
      <w:r>
        <w:rPr>
          <w:noProof/>
          <w:lang w:eastAsia="en-GB"/>
        </w:rPr>
        <w:drawing>
          <wp:inline distT="0" distB="0" distL="0" distR="0" wp14:anchorId="60890412" wp14:editId="036E0DDF">
            <wp:extent cx="5720080" cy="411480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0080" cy="4114800"/>
                    </a:xfrm>
                    <a:prstGeom prst="rect">
                      <a:avLst/>
                    </a:prstGeom>
                    <a:noFill/>
                    <a:ln>
                      <a:noFill/>
                    </a:ln>
                  </pic:spPr>
                </pic:pic>
              </a:graphicData>
            </a:graphic>
          </wp:inline>
        </w:drawing>
      </w:r>
    </w:p>
    <w:p w:rsidR="00834B6B" w:rsidRPr="00834B6B" w:rsidRDefault="00834B6B" w:rsidP="00494E58">
      <w:bookmarkStart w:id="144" w:name="_Toc405473243"/>
      <w:bookmarkStart w:id="145" w:name="_Toc406075232"/>
      <w:r>
        <w:rPr>
          <w:noProof/>
          <w:lang w:eastAsia="en-GB"/>
        </w:rPr>
        <w:lastRenderedPageBreak/>
        <w:drawing>
          <wp:inline distT="0" distB="0" distL="0" distR="0" wp14:anchorId="3016C3A2" wp14:editId="745BEA5A">
            <wp:extent cx="5720080" cy="4146550"/>
            <wp:effectExtent l="0" t="0" r="0" b="635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0080" cy="4146550"/>
                    </a:xfrm>
                    <a:prstGeom prst="rect">
                      <a:avLst/>
                    </a:prstGeom>
                    <a:noFill/>
                    <a:ln>
                      <a:noFill/>
                    </a:ln>
                  </pic:spPr>
                </pic:pic>
              </a:graphicData>
            </a:graphic>
          </wp:inline>
        </w:drawing>
      </w:r>
      <w:bookmarkEnd w:id="144"/>
      <w:bookmarkEnd w:id="145"/>
    </w:p>
    <w:p w:rsidR="00C85ECA" w:rsidRDefault="00834B6B" w:rsidP="00834B6B">
      <w:pPr>
        <w:pStyle w:val="Heading4"/>
      </w:pPr>
      <w:r>
        <w:t>Test 2 –</w:t>
      </w:r>
    </w:p>
    <w:p w:rsidR="00834B6B" w:rsidRDefault="00834B6B" w:rsidP="00834B6B">
      <w:r>
        <w:object w:dxaOrig="13635" w:dyaOrig="97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324pt" o:ole="">
            <v:imagedata r:id="rId65" o:title=""/>
          </v:shape>
          <o:OLEObject Type="Embed" ProgID="PBrush" ShapeID="_x0000_i1025" DrawAspect="Content" ObjectID="_1480424360" r:id="rId66"/>
        </w:object>
      </w:r>
    </w:p>
    <w:p w:rsidR="00834B6B" w:rsidRDefault="00834B6B" w:rsidP="00834B6B">
      <w:r>
        <w:rPr>
          <w:noProof/>
          <w:lang w:eastAsia="en-GB"/>
        </w:rPr>
        <w:lastRenderedPageBreak/>
        <w:drawing>
          <wp:inline distT="0" distB="0" distL="0" distR="0" wp14:anchorId="053A69FF" wp14:editId="2D01134F">
            <wp:extent cx="5720080" cy="4093845"/>
            <wp:effectExtent l="0" t="0" r="0" b="190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0080" cy="4093845"/>
                    </a:xfrm>
                    <a:prstGeom prst="rect">
                      <a:avLst/>
                    </a:prstGeom>
                    <a:noFill/>
                    <a:ln>
                      <a:noFill/>
                    </a:ln>
                  </pic:spPr>
                </pic:pic>
              </a:graphicData>
            </a:graphic>
          </wp:inline>
        </w:drawing>
      </w:r>
    </w:p>
    <w:p w:rsidR="00834B6B" w:rsidRDefault="00834B6B" w:rsidP="00834B6B">
      <w:pPr>
        <w:pStyle w:val="Heading4"/>
      </w:pPr>
      <w:r>
        <w:t>Test 3 –</w:t>
      </w:r>
    </w:p>
    <w:p w:rsidR="00834B6B" w:rsidRDefault="00834B6B" w:rsidP="00834B6B">
      <w:r>
        <w:rPr>
          <w:noProof/>
          <w:lang w:eastAsia="en-GB"/>
        </w:rPr>
        <w:drawing>
          <wp:inline distT="0" distB="0" distL="0" distR="0" wp14:anchorId="1D4E95F8" wp14:editId="6ADBFD85">
            <wp:extent cx="5730875" cy="4093845"/>
            <wp:effectExtent l="0" t="0" r="3175" b="190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0875" cy="4093845"/>
                    </a:xfrm>
                    <a:prstGeom prst="rect">
                      <a:avLst/>
                    </a:prstGeom>
                    <a:noFill/>
                    <a:ln>
                      <a:noFill/>
                    </a:ln>
                  </pic:spPr>
                </pic:pic>
              </a:graphicData>
            </a:graphic>
          </wp:inline>
        </w:drawing>
      </w:r>
    </w:p>
    <w:p w:rsidR="00834B6B" w:rsidRPr="00834B6B" w:rsidRDefault="00834B6B" w:rsidP="00834B6B">
      <w:r>
        <w:rPr>
          <w:noProof/>
          <w:lang w:eastAsia="en-GB"/>
        </w:rPr>
        <w:lastRenderedPageBreak/>
        <w:drawing>
          <wp:inline distT="0" distB="0" distL="0" distR="0" wp14:anchorId="1499BA86" wp14:editId="68956D09">
            <wp:extent cx="5730875" cy="4104005"/>
            <wp:effectExtent l="0" t="0" r="3175"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0875" cy="4104005"/>
                    </a:xfrm>
                    <a:prstGeom prst="rect">
                      <a:avLst/>
                    </a:prstGeom>
                    <a:noFill/>
                    <a:ln>
                      <a:noFill/>
                    </a:ln>
                  </pic:spPr>
                </pic:pic>
              </a:graphicData>
            </a:graphic>
          </wp:inline>
        </w:drawing>
      </w:r>
    </w:p>
    <w:p w:rsidR="00834B6B" w:rsidRDefault="00834B6B" w:rsidP="00834B6B">
      <w:pPr>
        <w:pStyle w:val="Heading4"/>
      </w:pPr>
      <w:r>
        <w:t>Test 4 –</w:t>
      </w:r>
    </w:p>
    <w:p w:rsidR="00834B6B" w:rsidRPr="00834B6B" w:rsidRDefault="00834B6B" w:rsidP="00834B6B">
      <w:r>
        <w:rPr>
          <w:noProof/>
          <w:lang w:eastAsia="en-GB"/>
        </w:rPr>
        <w:drawing>
          <wp:inline distT="0" distB="0" distL="0" distR="0" wp14:anchorId="4784E19D" wp14:editId="4FD01ABA">
            <wp:extent cx="5730875" cy="4125595"/>
            <wp:effectExtent l="0" t="0" r="3175" b="825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0875" cy="4125595"/>
                    </a:xfrm>
                    <a:prstGeom prst="rect">
                      <a:avLst/>
                    </a:prstGeom>
                    <a:noFill/>
                    <a:ln>
                      <a:noFill/>
                    </a:ln>
                  </pic:spPr>
                </pic:pic>
              </a:graphicData>
            </a:graphic>
          </wp:inline>
        </w:drawing>
      </w:r>
    </w:p>
    <w:p w:rsidR="00834B6B" w:rsidRDefault="00834B6B" w:rsidP="00834B6B">
      <w:r>
        <w:rPr>
          <w:noProof/>
          <w:lang w:eastAsia="en-GB"/>
        </w:rPr>
        <w:lastRenderedPageBreak/>
        <w:drawing>
          <wp:inline distT="0" distB="0" distL="0" distR="0" wp14:anchorId="7D9E317A" wp14:editId="38DD0257">
            <wp:extent cx="5720080" cy="408305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0080" cy="4083050"/>
                    </a:xfrm>
                    <a:prstGeom prst="rect">
                      <a:avLst/>
                    </a:prstGeom>
                    <a:noFill/>
                    <a:ln>
                      <a:noFill/>
                    </a:ln>
                  </pic:spPr>
                </pic:pic>
              </a:graphicData>
            </a:graphic>
          </wp:inline>
        </w:drawing>
      </w:r>
    </w:p>
    <w:p w:rsidR="00834B6B" w:rsidRDefault="00834B6B" w:rsidP="00834B6B">
      <w:pPr>
        <w:pStyle w:val="Heading4"/>
      </w:pPr>
      <w:r>
        <w:t>Test 5 –</w:t>
      </w:r>
    </w:p>
    <w:p w:rsidR="00834B6B" w:rsidRPr="00834B6B" w:rsidRDefault="00834B6B" w:rsidP="00834B6B">
      <w:r>
        <w:rPr>
          <w:noProof/>
          <w:lang w:eastAsia="en-GB"/>
        </w:rPr>
        <w:drawing>
          <wp:inline distT="0" distB="0" distL="0" distR="0" wp14:anchorId="11AFA889" wp14:editId="1AE15CF3">
            <wp:extent cx="5730875" cy="4114800"/>
            <wp:effectExtent l="0" t="0" r="317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0875" cy="4114800"/>
                    </a:xfrm>
                    <a:prstGeom prst="rect">
                      <a:avLst/>
                    </a:prstGeom>
                    <a:noFill/>
                    <a:ln>
                      <a:noFill/>
                    </a:ln>
                  </pic:spPr>
                </pic:pic>
              </a:graphicData>
            </a:graphic>
          </wp:inline>
        </w:drawing>
      </w:r>
    </w:p>
    <w:p w:rsidR="00834B6B" w:rsidRDefault="00834B6B" w:rsidP="00834B6B">
      <w:r>
        <w:rPr>
          <w:noProof/>
          <w:lang w:eastAsia="en-GB"/>
        </w:rPr>
        <w:lastRenderedPageBreak/>
        <w:drawing>
          <wp:inline distT="0" distB="0" distL="0" distR="0" wp14:anchorId="52B78D33" wp14:editId="66B0BCD6">
            <wp:extent cx="5730875" cy="4093845"/>
            <wp:effectExtent l="0" t="0" r="3175" b="190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0875" cy="4093845"/>
                    </a:xfrm>
                    <a:prstGeom prst="rect">
                      <a:avLst/>
                    </a:prstGeom>
                    <a:noFill/>
                    <a:ln>
                      <a:noFill/>
                    </a:ln>
                  </pic:spPr>
                </pic:pic>
              </a:graphicData>
            </a:graphic>
          </wp:inline>
        </w:drawing>
      </w:r>
    </w:p>
    <w:p w:rsidR="00834B6B" w:rsidRDefault="00834B6B" w:rsidP="00834B6B">
      <w:pPr>
        <w:pStyle w:val="Heading4"/>
      </w:pPr>
      <w:r>
        <w:t>Test 6 –</w:t>
      </w:r>
    </w:p>
    <w:p w:rsidR="00834B6B" w:rsidRDefault="00834B6B" w:rsidP="00834B6B">
      <w:r>
        <w:rPr>
          <w:noProof/>
          <w:lang w:eastAsia="en-GB"/>
        </w:rPr>
        <w:drawing>
          <wp:inline distT="0" distB="0" distL="0" distR="0" wp14:anchorId="25493962" wp14:editId="052B1DB3">
            <wp:extent cx="5720080" cy="4125595"/>
            <wp:effectExtent l="0" t="0" r="0" b="825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0080" cy="4125595"/>
                    </a:xfrm>
                    <a:prstGeom prst="rect">
                      <a:avLst/>
                    </a:prstGeom>
                    <a:noFill/>
                    <a:ln>
                      <a:noFill/>
                    </a:ln>
                  </pic:spPr>
                </pic:pic>
              </a:graphicData>
            </a:graphic>
          </wp:inline>
        </w:drawing>
      </w:r>
    </w:p>
    <w:p w:rsidR="00834B6B" w:rsidRDefault="00834B6B" w:rsidP="00834B6B">
      <w:r>
        <w:rPr>
          <w:noProof/>
          <w:lang w:eastAsia="en-GB"/>
        </w:rPr>
        <w:lastRenderedPageBreak/>
        <w:drawing>
          <wp:inline distT="0" distB="0" distL="0" distR="0" wp14:anchorId="621F1F3C" wp14:editId="5EFE3E60">
            <wp:extent cx="5720080" cy="4093845"/>
            <wp:effectExtent l="0" t="0" r="0" b="190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0080" cy="4093845"/>
                    </a:xfrm>
                    <a:prstGeom prst="rect">
                      <a:avLst/>
                    </a:prstGeom>
                    <a:noFill/>
                    <a:ln>
                      <a:noFill/>
                    </a:ln>
                  </pic:spPr>
                </pic:pic>
              </a:graphicData>
            </a:graphic>
          </wp:inline>
        </w:drawing>
      </w:r>
    </w:p>
    <w:p w:rsidR="004D1A3B" w:rsidRDefault="004D1A3B" w:rsidP="00834B6B">
      <w:pPr>
        <w:pStyle w:val="Heading3"/>
      </w:pPr>
      <w:bookmarkStart w:id="146" w:name="_Toc406682540"/>
      <w:r>
        <w:lastRenderedPageBreak/>
        <w:t>SearchResultsScreen.py :</w:t>
      </w:r>
      <w:bookmarkEnd w:id="146"/>
    </w:p>
    <w:p w:rsidR="004D1A3B" w:rsidRDefault="004D1A3B" w:rsidP="004D1A3B">
      <w:pPr>
        <w:pStyle w:val="Heading4"/>
      </w:pPr>
      <w:r>
        <w:t>Test 1 –</w:t>
      </w:r>
    </w:p>
    <w:p w:rsidR="004D1A3B" w:rsidRDefault="004D1A3B" w:rsidP="004D1A3B">
      <w:r>
        <w:rPr>
          <w:noProof/>
          <w:lang w:eastAsia="en-GB"/>
        </w:rPr>
        <w:drawing>
          <wp:inline distT="0" distB="0" distL="0" distR="0" wp14:anchorId="5AABD332" wp14:editId="0CD21BB4">
            <wp:extent cx="5720080" cy="4114800"/>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0080" cy="4114800"/>
                    </a:xfrm>
                    <a:prstGeom prst="rect">
                      <a:avLst/>
                    </a:prstGeom>
                    <a:noFill/>
                    <a:ln>
                      <a:noFill/>
                    </a:ln>
                  </pic:spPr>
                </pic:pic>
              </a:graphicData>
            </a:graphic>
          </wp:inline>
        </w:drawing>
      </w:r>
    </w:p>
    <w:p w:rsidR="004D1A3B" w:rsidRDefault="004D1A3B" w:rsidP="004D1A3B">
      <w:pPr>
        <w:pStyle w:val="Heading4"/>
      </w:pPr>
      <w:r>
        <w:lastRenderedPageBreak/>
        <w:t>Test 2 –</w:t>
      </w:r>
    </w:p>
    <w:p w:rsidR="004D1A3B" w:rsidRDefault="004D1A3B" w:rsidP="004D1A3B">
      <w:pPr>
        <w:rPr>
          <w:noProof/>
          <w:lang w:eastAsia="en-GB"/>
        </w:rPr>
      </w:pPr>
      <w:r>
        <w:rPr>
          <w:noProof/>
          <w:lang w:eastAsia="en-GB"/>
        </w:rPr>
        <w:drawing>
          <wp:inline distT="0" distB="0" distL="0" distR="0" wp14:anchorId="737D8980" wp14:editId="3210EDC9">
            <wp:extent cx="5730875" cy="4093845"/>
            <wp:effectExtent l="0" t="0" r="3175" b="190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0875" cy="4093845"/>
                    </a:xfrm>
                    <a:prstGeom prst="rect">
                      <a:avLst/>
                    </a:prstGeom>
                    <a:noFill/>
                    <a:ln>
                      <a:noFill/>
                    </a:ln>
                  </pic:spPr>
                </pic:pic>
              </a:graphicData>
            </a:graphic>
          </wp:inline>
        </w:drawing>
      </w:r>
    </w:p>
    <w:p w:rsidR="004D1A3B" w:rsidRDefault="004D1A3B" w:rsidP="004D1A3B">
      <w:pPr>
        <w:pStyle w:val="Heading4"/>
      </w:pPr>
      <w:r>
        <w:t>Test 3 –</w:t>
      </w:r>
    </w:p>
    <w:p w:rsidR="004D1A3B" w:rsidRDefault="004D1A3B" w:rsidP="004D1A3B">
      <w:r>
        <w:rPr>
          <w:noProof/>
          <w:lang w:eastAsia="en-GB"/>
        </w:rPr>
        <w:drawing>
          <wp:inline distT="0" distB="0" distL="0" distR="0" wp14:anchorId="4E7EFC47" wp14:editId="78A11BD6">
            <wp:extent cx="5730875" cy="4125595"/>
            <wp:effectExtent l="0" t="0" r="3175" b="825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0875" cy="4125595"/>
                    </a:xfrm>
                    <a:prstGeom prst="rect">
                      <a:avLst/>
                    </a:prstGeom>
                    <a:noFill/>
                    <a:ln>
                      <a:noFill/>
                    </a:ln>
                  </pic:spPr>
                </pic:pic>
              </a:graphicData>
            </a:graphic>
          </wp:inline>
        </w:drawing>
      </w:r>
    </w:p>
    <w:p w:rsidR="004D1A3B" w:rsidRDefault="004D1A3B" w:rsidP="004D1A3B">
      <w:pPr>
        <w:pStyle w:val="Heading4"/>
      </w:pPr>
      <w:r>
        <w:lastRenderedPageBreak/>
        <w:t>Test 4 –</w:t>
      </w:r>
    </w:p>
    <w:p w:rsidR="004D1A3B" w:rsidRDefault="00E305A4" w:rsidP="004D1A3B">
      <w:r>
        <w:rPr>
          <w:noProof/>
          <w:lang w:eastAsia="en-GB"/>
        </w:rPr>
        <w:drawing>
          <wp:inline distT="0" distB="0" distL="0" distR="0" wp14:anchorId="57B5DE19" wp14:editId="77163A92">
            <wp:extent cx="5720080" cy="4104005"/>
            <wp:effectExtent l="0" t="0" r="0"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0080" cy="4104005"/>
                    </a:xfrm>
                    <a:prstGeom prst="rect">
                      <a:avLst/>
                    </a:prstGeom>
                    <a:noFill/>
                    <a:ln>
                      <a:noFill/>
                    </a:ln>
                  </pic:spPr>
                </pic:pic>
              </a:graphicData>
            </a:graphic>
          </wp:inline>
        </w:drawing>
      </w:r>
    </w:p>
    <w:p w:rsidR="00E305A4" w:rsidRDefault="00E305A4" w:rsidP="00E305A4">
      <w:pPr>
        <w:pStyle w:val="Heading4"/>
      </w:pPr>
      <w:r>
        <w:t>Test 5 –</w:t>
      </w:r>
    </w:p>
    <w:p w:rsidR="00E305A4" w:rsidRDefault="00E305A4" w:rsidP="00E305A4">
      <w:r>
        <w:rPr>
          <w:noProof/>
          <w:lang w:eastAsia="en-GB"/>
        </w:rPr>
        <w:drawing>
          <wp:inline distT="0" distB="0" distL="0" distR="0" wp14:anchorId="2AD1FCE9" wp14:editId="54E03283">
            <wp:extent cx="5730875" cy="4083050"/>
            <wp:effectExtent l="0" t="0" r="3175"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0875" cy="4083050"/>
                    </a:xfrm>
                    <a:prstGeom prst="rect">
                      <a:avLst/>
                    </a:prstGeom>
                    <a:noFill/>
                    <a:ln>
                      <a:noFill/>
                    </a:ln>
                  </pic:spPr>
                </pic:pic>
              </a:graphicData>
            </a:graphic>
          </wp:inline>
        </w:drawing>
      </w:r>
    </w:p>
    <w:p w:rsidR="00E305A4" w:rsidRDefault="00E305A4" w:rsidP="00E305A4">
      <w:pPr>
        <w:pStyle w:val="Heading4"/>
      </w:pPr>
      <w:r>
        <w:lastRenderedPageBreak/>
        <w:t>Test 6 –</w:t>
      </w:r>
    </w:p>
    <w:p w:rsidR="00E305A4" w:rsidRDefault="00E305A4" w:rsidP="00E305A4">
      <w:r>
        <w:rPr>
          <w:noProof/>
          <w:lang w:eastAsia="en-GB"/>
        </w:rPr>
        <w:drawing>
          <wp:inline distT="0" distB="0" distL="0" distR="0" wp14:anchorId="37FEAA73" wp14:editId="3FDDD5F8">
            <wp:extent cx="5730875" cy="4104005"/>
            <wp:effectExtent l="0" t="0" r="3175"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0875" cy="4104005"/>
                    </a:xfrm>
                    <a:prstGeom prst="rect">
                      <a:avLst/>
                    </a:prstGeom>
                    <a:noFill/>
                    <a:ln>
                      <a:noFill/>
                    </a:ln>
                  </pic:spPr>
                </pic:pic>
              </a:graphicData>
            </a:graphic>
          </wp:inline>
        </w:drawing>
      </w:r>
    </w:p>
    <w:p w:rsidR="00E305A4" w:rsidRDefault="00E305A4" w:rsidP="00E305A4">
      <w:pPr>
        <w:pStyle w:val="Heading4"/>
      </w:pPr>
      <w:r>
        <w:t>Test 7 –</w:t>
      </w:r>
    </w:p>
    <w:p w:rsidR="00E305A4" w:rsidRPr="00E305A4" w:rsidRDefault="00E305A4" w:rsidP="00E305A4">
      <w:r>
        <w:rPr>
          <w:noProof/>
          <w:lang w:eastAsia="en-GB"/>
        </w:rPr>
        <w:drawing>
          <wp:inline distT="0" distB="0" distL="0" distR="0" wp14:anchorId="3C665CEA" wp14:editId="3E076456">
            <wp:extent cx="5730875" cy="4135755"/>
            <wp:effectExtent l="0" t="0" r="317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0875" cy="4135755"/>
                    </a:xfrm>
                    <a:prstGeom prst="rect">
                      <a:avLst/>
                    </a:prstGeom>
                    <a:noFill/>
                    <a:ln>
                      <a:noFill/>
                    </a:ln>
                  </pic:spPr>
                </pic:pic>
              </a:graphicData>
            </a:graphic>
          </wp:inline>
        </w:drawing>
      </w:r>
    </w:p>
    <w:p w:rsidR="00834B6B" w:rsidRDefault="00834B6B" w:rsidP="00834B6B">
      <w:pPr>
        <w:pStyle w:val="Heading3"/>
      </w:pPr>
      <w:bookmarkStart w:id="147" w:name="_Toc406682541"/>
      <w:r>
        <w:lastRenderedPageBreak/>
        <w:t>AmendEmployeeScreen.py :</w:t>
      </w:r>
      <w:bookmarkEnd w:id="147"/>
    </w:p>
    <w:p w:rsidR="00834B6B" w:rsidRPr="00834B6B" w:rsidRDefault="00834B6B" w:rsidP="00834B6B">
      <w:pPr>
        <w:pStyle w:val="Heading4"/>
      </w:pPr>
      <w:r>
        <w:t>Test 1 -</w:t>
      </w:r>
    </w:p>
    <w:p w:rsidR="00834B6B" w:rsidRDefault="00834B6B" w:rsidP="00834B6B">
      <w:r>
        <w:rPr>
          <w:noProof/>
          <w:lang w:eastAsia="en-GB"/>
        </w:rPr>
        <w:drawing>
          <wp:inline distT="0" distB="0" distL="0" distR="0" wp14:anchorId="3CA0FD3A" wp14:editId="071F6693">
            <wp:extent cx="5730875" cy="4125595"/>
            <wp:effectExtent l="0" t="0" r="3175"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0875" cy="4125595"/>
                    </a:xfrm>
                    <a:prstGeom prst="rect">
                      <a:avLst/>
                    </a:prstGeom>
                    <a:noFill/>
                    <a:ln>
                      <a:noFill/>
                    </a:ln>
                  </pic:spPr>
                </pic:pic>
              </a:graphicData>
            </a:graphic>
          </wp:inline>
        </w:drawing>
      </w:r>
    </w:p>
    <w:p w:rsidR="00834B6B" w:rsidRDefault="00834B6B" w:rsidP="00834B6B">
      <w:pPr>
        <w:pStyle w:val="Heading3"/>
      </w:pPr>
      <w:bookmarkStart w:id="148" w:name="_Toc406682542"/>
      <w:r>
        <w:lastRenderedPageBreak/>
        <w:t>DeleteEmployeeScreen.py :</w:t>
      </w:r>
      <w:bookmarkEnd w:id="148"/>
    </w:p>
    <w:p w:rsidR="00834B6B" w:rsidRPr="00834B6B" w:rsidRDefault="00834B6B" w:rsidP="00834B6B">
      <w:pPr>
        <w:pStyle w:val="Heading4"/>
      </w:pPr>
      <w:r>
        <w:t>Test 1 -</w:t>
      </w:r>
    </w:p>
    <w:p w:rsidR="00834B6B" w:rsidRDefault="00834B6B" w:rsidP="00834B6B">
      <w:r>
        <w:rPr>
          <w:noProof/>
          <w:lang w:eastAsia="en-GB"/>
        </w:rPr>
        <w:drawing>
          <wp:inline distT="0" distB="0" distL="0" distR="0" wp14:anchorId="5AAEDA56" wp14:editId="00FAF348">
            <wp:extent cx="5720080" cy="4125595"/>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0080" cy="4125595"/>
                    </a:xfrm>
                    <a:prstGeom prst="rect">
                      <a:avLst/>
                    </a:prstGeom>
                    <a:noFill/>
                    <a:ln>
                      <a:noFill/>
                    </a:ln>
                  </pic:spPr>
                </pic:pic>
              </a:graphicData>
            </a:graphic>
          </wp:inline>
        </w:drawing>
      </w:r>
    </w:p>
    <w:p w:rsidR="000A2B0B" w:rsidRDefault="001A038E" w:rsidP="00AF6AB4">
      <w:pPr>
        <w:pStyle w:val="Heading3"/>
      </w:pPr>
      <w:bookmarkStart w:id="149" w:name="_Toc406682543"/>
      <w:r>
        <w:lastRenderedPageBreak/>
        <w:t>AddExpenditureScreen.py :</w:t>
      </w:r>
      <w:bookmarkEnd w:id="149"/>
    </w:p>
    <w:p w:rsidR="001A038E" w:rsidRPr="001A038E" w:rsidRDefault="001A038E" w:rsidP="001A038E">
      <w:pPr>
        <w:pStyle w:val="Heading4"/>
      </w:pPr>
      <w:r w:rsidRPr="001A038E">
        <w:t>Test 1 -</w:t>
      </w:r>
    </w:p>
    <w:p w:rsidR="001A038E" w:rsidRDefault="001A038E" w:rsidP="001A038E">
      <w:r>
        <w:rPr>
          <w:noProof/>
          <w:lang w:eastAsia="en-GB"/>
        </w:rPr>
        <w:drawing>
          <wp:inline distT="0" distB="0" distL="0" distR="0" wp14:anchorId="3653C30F" wp14:editId="466EEF3E">
            <wp:extent cx="5720080" cy="408305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0080" cy="4083050"/>
                    </a:xfrm>
                    <a:prstGeom prst="rect">
                      <a:avLst/>
                    </a:prstGeom>
                    <a:noFill/>
                    <a:ln>
                      <a:noFill/>
                    </a:ln>
                  </pic:spPr>
                </pic:pic>
              </a:graphicData>
            </a:graphic>
          </wp:inline>
        </w:drawing>
      </w:r>
    </w:p>
    <w:p w:rsidR="001A038E" w:rsidRDefault="001A038E" w:rsidP="001A038E">
      <w:pPr>
        <w:pStyle w:val="Heading4"/>
      </w:pPr>
      <w:r>
        <w:lastRenderedPageBreak/>
        <w:t>Test 2 –</w:t>
      </w:r>
    </w:p>
    <w:p w:rsidR="001A038E" w:rsidRPr="001A038E" w:rsidRDefault="001A038E" w:rsidP="001A038E">
      <w:r>
        <w:rPr>
          <w:noProof/>
          <w:lang w:eastAsia="en-GB"/>
        </w:rPr>
        <w:drawing>
          <wp:inline distT="0" distB="0" distL="0" distR="0" wp14:anchorId="28DCE5D5" wp14:editId="3D69DAB8">
            <wp:extent cx="5720080" cy="4146550"/>
            <wp:effectExtent l="0" t="0" r="0" b="635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0080" cy="4146550"/>
                    </a:xfrm>
                    <a:prstGeom prst="rect">
                      <a:avLst/>
                    </a:prstGeom>
                    <a:noFill/>
                    <a:ln>
                      <a:noFill/>
                    </a:ln>
                  </pic:spPr>
                </pic:pic>
              </a:graphicData>
            </a:graphic>
          </wp:inline>
        </w:drawing>
      </w:r>
    </w:p>
    <w:p w:rsidR="001A038E" w:rsidRDefault="001A038E" w:rsidP="001A038E">
      <w:pPr>
        <w:pStyle w:val="Heading3"/>
      </w:pPr>
      <w:bookmarkStart w:id="150" w:name="_Toc406682544"/>
      <w:r>
        <w:lastRenderedPageBreak/>
        <w:t>DeductExpenditureScreen.py :</w:t>
      </w:r>
      <w:bookmarkEnd w:id="150"/>
    </w:p>
    <w:p w:rsidR="001A038E" w:rsidRDefault="001A038E" w:rsidP="001A038E">
      <w:pPr>
        <w:pStyle w:val="Heading4"/>
      </w:pPr>
      <w:r>
        <w:t>Test 1 –</w:t>
      </w:r>
    </w:p>
    <w:p w:rsidR="001A038E" w:rsidRPr="001A038E" w:rsidRDefault="001A038E" w:rsidP="001A038E">
      <w:r>
        <w:rPr>
          <w:noProof/>
          <w:lang w:eastAsia="en-GB"/>
        </w:rPr>
        <w:drawing>
          <wp:inline distT="0" distB="0" distL="0" distR="0" wp14:anchorId="20F8A37B" wp14:editId="7DA468F7">
            <wp:extent cx="5730875" cy="4104005"/>
            <wp:effectExtent l="0" t="0" r="317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0875" cy="4104005"/>
                    </a:xfrm>
                    <a:prstGeom prst="rect">
                      <a:avLst/>
                    </a:prstGeom>
                    <a:noFill/>
                    <a:ln>
                      <a:noFill/>
                    </a:ln>
                  </pic:spPr>
                </pic:pic>
              </a:graphicData>
            </a:graphic>
          </wp:inline>
        </w:drawing>
      </w:r>
    </w:p>
    <w:p w:rsidR="001A038E" w:rsidRDefault="001A038E" w:rsidP="001A038E">
      <w:pPr>
        <w:pStyle w:val="Heading4"/>
      </w:pPr>
      <w:r>
        <w:lastRenderedPageBreak/>
        <w:t>Test 2 –</w:t>
      </w:r>
    </w:p>
    <w:p w:rsidR="001A038E" w:rsidRPr="001A038E" w:rsidRDefault="001A038E" w:rsidP="001A038E">
      <w:r>
        <w:rPr>
          <w:noProof/>
          <w:lang w:eastAsia="en-GB"/>
        </w:rPr>
        <w:drawing>
          <wp:inline distT="0" distB="0" distL="0" distR="0" wp14:anchorId="275BD048" wp14:editId="08521A13">
            <wp:extent cx="5720080" cy="408305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0080" cy="4083050"/>
                    </a:xfrm>
                    <a:prstGeom prst="rect">
                      <a:avLst/>
                    </a:prstGeom>
                    <a:noFill/>
                    <a:ln>
                      <a:noFill/>
                    </a:ln>
                  </pic:spPr>
                </pic:pic>
              </a:graphicData>
            </a:graphic>
          </wp:inline>
        </w:drawing>
      </w:r>
    </w:p>
    <w:p w:rsidR="005751E8" w:rsidRDefault="005751E8" w:rsidP="00FD2805">
      <w:pPr>
        <w:pStyle w:val="Heading2"/>
      </w:pPr>
      <w:bookmarkStart w:id="151" w:name="_Toc406682545"/>
      <w:r>
        <w:t>Test Data &amp;  Testing Log -</w:t>
      </w:r>
      <w:bookmarkEnd w:id="151"/>
      <w:r>
        <w:t xml:space="preserve"> </w:t>
      </w:r>
    </w:p>
    <w:p w:rsidR="00E305A4" w:rsidRPr="00E305A4" w:rsidRDefault="005751E8" w:rsidP="00E305A4">
      <w:r>
        <w:t>Both of the above are contained within Appendix I and II respectively. They contain detailed information regarding the tests performed, and the test data used.</w:t>
      </w:r>
    </w:p>
    <w:p w:rsidR="00FD2805" w:rsidRDefault="00FD2805" w:rsidP="00FD2805"/>
    <w:p w:rsidR="00FD2805" w:rsidRDefault="00FD2805" w:rsidP="00FD2805"/>
    <w:p w:rsidR="00FD2805" w:rsidRPr="00FD2805" w:rsidRDefault="00FD2805" w:rsidP="00FD2805"/>
    <w:p w:rsidR="00FD2805" w:rsidRDefault="00FD2805" w:rsidP="00FD2805">
      <w:pPr>
        <w:rPr>
          <w:sz w:val="48"/>
        </w:rPr>
      </w:pPr>
    </w:p>
    <w:p w:rsidR="00FD2805" w:rsidRDefault="00FD2805" w:rsidP="00FD2805">
      <w:pPr>
        <w:pStyle w:val="NoSpacing"/>
      </w:pPr>
    </w:p>
    <w:p w:rsidR="00FD2805" w:rsidRDefault="00FD2805" w:rsidP="00FD2805">
      <w:pPr>
        <w:pStyle w:val="NoSpacing"/>
      </w:pPr>
    </w:p>
    <w:p w:rsidR="00FD2805" w:rsidRDefault="00FD2805" w:rsidP="00FD2805">
      <w:pPr>
        <w:pStyle w:val="NoSpacing"/>
      </w:pPr>
    </w:p>
    <w:p w:rsidR="00FD2805" w:rsidRDefault="00FD2805" w:rsidP="00FD2805">
      <w:pPr>
        <w:pStyle w:val="NoSpacing"/>
      </w:pPr>
    </w:p>
    <w:p w:rsidR="00FD2805" w:rsidRDefault="00FD2805" w:rsidP="00FD2805">
      <w:pPr>
        <w:pStyle w:val="NoSpacing"/>
      </w:pPr>
    </w:p>
    <w:p w:rsidR="00FD2805" w:rsidRDefault="00FD2805" w:rsidP="00FD2805">
      <w:pPr>
        <w:pStyle w:val="NoSpacing"/>
      </w:pPr>
    </w:p>
    <w:p w:rsidR="0002578E" w:rsidRDefault="0002578E" w:rsidP="0002578E">
      <w:pPr>
        <w:pStyle w:val="Heading1"/>
      </w:pPr>
      <w:bookmarkStart w:id="152" w:name="_Toc406682546"/>
      <w:r>
        <w:lastRenderedPageBreak/>
        <w:t>Section 6 – Evaluation –</w:t>
      </w:r>
      <w:bookmarkEnd w:id="152"/>
    </w:p>
    <w:p w:rsidR="0002578E" w:rsidRDefault="0002578E" w:rsidP="0002578E">
      <w:pPr>
        <w:pStyle w:val="Heading2"/>
      </w:pPr>
      <w:bookmarkStart w:id="153" w:name="_Toc406682547"/>
      <w:r>
        <w:t>Degree of Success:</w:t>
      </w:r>
      <w:bookmarkEnd w:id="153"/>
    </w:p>
    <w:p w:rsidR="0002578E" w:rsidRPr="0002578E" w:rsidRDefault="0002578E" w:rsidP="0002578E"/>
    <w:p w:rsidR="0002578E" w:rsidRDefault="0002578E" w:rsidP="0002578E">
      <w:pPr>
        <w:rPr>
          <w:b/>
          <w:u w:val="single"/>
        </w:rPr>
      </w:pPr>
      <w:r>
        <w:rPr>
          <w:rFonts w:cstheme="minorHAnsi"/>
          <w:b/>
          <w:u w:val="single"/>
        </w:rPr>
        <w:t xml:space="preserve">Requirement One : </w:t>
      </w:r>
      <w:r w:rsidRPr="006A2AAA">
        <w:rPr>
          <w:b/>
          <w:u w:val="single"/>
        </w:rPr>
        <w:t>Handle a basic login system</w:t>
      </w:r>
      <w:r>
        <w:rPr>
          <w:b/>
          <w:u w:val="single"/>
        </w:rPr>
        <w:t>–</w:t>
      </w:r>
    </w:p>
    <w:p w:rsidR="0002578E" w:rsidRDefault="0002578E" w:rsidP="0002578E">
      <w:r>
        <w:t>My program handles a login system, that stores and accesses multiple user logins, with additional logins being possible to be created. As well as this, it features security via hashing and also storage in a binary format. As well as this, it handles a system lock function, which will automatically lock the system after 10 failed login attempts. This can be reset by the Administrator. This requirement has been met fully.</w:t>
      </w:r>
    </w:p>
    <w:p w:rsidR="0002578E" w:rsidRDefault="0002578E" w:rsidP="0002578E">
      <w:pPr>
        <w:rPr>
          <w:rFonts w:cstheme="minorHAnsi"/>
          <w:b/>
          <w:u w:val="single"/>
        </w:rPr>
      </w:pPr>
      <w:r>
        <w:rPr>
          <w:b/>
          <w:u w:val="single"/>
        </w:rPr>
        <w:t xml:space="preserve">Requirement Two : </w:t>
      </w:r>
      <w:r w:rsidRPr="006A2AAA">
        <w:rPr>
          <w:rFonts w:cstheme="minorHAnsi"/>
          <w:b/>
          <w:u w:val="single"/>
        </w:rPr>
        <w:t>Create, Amend, Cha</w:t>
      </w:r>
      <w:r>
        <w:rPr>
          <w:rFonts w:cstheme="minorHAnsi"/>
          <w:b/>
          <w:u w:val="single"/>
        </w:rPr>
        <w:t>nge and Delete Employee Records –</w:t>
      </w:r>
    </w:p>
    <w:p w:rsidR="0002578E" w:rsidRDefault="0002578E" w:rsidP="0002578E">
      <w:r>
        <w:t>My program allows the user to create, amend and delete employee records, and each of these is handled successfully by the program. This requirement has been met fully.</w:t>
      </w:r>
    </w:p>
    <w:p w:rsidR="0002578E" w:rsidRDefault="0002578E" w:rsidP="0002578E">
      <w:pPr>
        <w:rPr>
          <w:rFonts w:cstheme="minorHAnsi"/>
          <w:b/>
          <w:u w:val="single"/>
        </w:rPr>
      </w:pPr>
      <w:r w:rsidRPr="00B31FA2">
        <w:rPr>
          <w:rFonts w:cstheme="minorHAnsi"/>
          <w:b/>
          <w:u w:val="single"/>
        </w:rPr>
        <w:t xml:space="preserve">Requirement Three : Display all employee records simultaneously </w:t>
      </w:r>
      <w:r>
        <w:rPr>
          <w:rFonts w:cstheme="minorHAnsi"/>
          <w:b/>
          <w:u w:val="single"/>
        </w:rPr>
        <w:t>–</w:t>
      </w:r>
    </w:p>
    <w:p w:rsidR="0002578E" w:rsidRDefault="0002578E" w:rsidP="0002578E">
      <w:r>
        <w:t>The search function in my program allows the user to display all record simultaneously by searching the “Employee Code” field for “E”. This requirement has been met fully.</w:t>
      </w:r>
    </w:p>
    <w:p w:rsidR="0002578E" w:rsidRDefault="0002578E" w:rsidP="0002578E">
      <w:pPr>
        <w:rPr>
          <w:rFonts w:cstheme="minorHAnsi"/>
          <w:b/>
          <w:u w:val="single"/>
        </w:rPr>
      </w:pPr>
      <w:r>
        <w:rPr>
          <w:rFonts w:cstheme="minorHAnsi"/>
          <w:b/>
          <w:u w:val="single"/>
        </w:rPr>
        <w:t>Requirement Four : Provide a basic record-searching functionality –</w:t>
      </w:r>
    </w:p>
    <w:p w:rsidR="0002578E" w:rsidRDefault="0002578E" w:rsidP="0002578E">
      <w:r>
        <w:t>There is a search function in my program that allows the user to search the employee database for all fields. There are numerous different ways to search. This requirement has been met fully.</w:t>
      </w:r>
    </w:p>
    <w:p w:rsidR="0002578E" w:rsidRDefault="0002578E" w:rsidP="0002578E">
      <w:pPr>
        <w:rPr>
          <w:rFonts w:cstheme="minorHAnsi"/>
          <w:b/>
          <w:u w:val="single"/>
        </w:rPr>
      </w:pPr>
      <w:r>
        <w:rPr>
          <w:rFonts w:cstheme="minorHAnsi"/>
          <w:b/>
          <w:u w:val="single"/>
        </w:rPr>
        <w:t>Requirement Five : Track and Display the total employee count –</w:t>
      </w:r>
    </w:p>
    <w:p w:rsidR="0002578E" w:rsidRPr="00B31FA2" w:rsidRDefault="0002578E" w:rsidP="0002578E">
      <w:r>
        <w:t>The total employee count is tracked by my program, and can be displayed via the main screen.</w:t>
      </w:r>
      <w:r w:rsidR="00694D04">
        <w:t xml:space="preserve"> It is stored in a text file in the program directory.</w:t>
      </w:r>
      <w:r>
        <w:t xml:space="preserve"> This requirement has been met fully.</w:t>
      </w:r>
    </w:p>
    <w:p w:rsidR="0002578E" w:rsidRDefault="0002578E" w:rsidP="0002578E">
      <w:pPr>
        <w:rPr>
          <w:rFonts w:cstheme="minorHAnsi"/>
          <w:b/>
          <w:u w:val="single"/>
        </w:rPr>
      </w:pPr>
      <w:r>
        <w:rPr>
          <w:rFonts w:cstheme="minorHAnsi"/>
          <w:b/>
          <w:u w:val="single"/>
        </w:rPr>
        <w:t>Requirement Six : Track and Display the total salary –</w:t>
      </w:r>
    </w:p>
    <w:p w:rsidR="0002578E" w:rsidRDefault="0002578E" w:rsidP="0002578E">
      <w:r>
        <w:t>The total salary is tracked by my program, and can be displayed via the main screen.</w:t>
      </w:r>
      <w:r w:rsidR="00694D04">
        <w:t xml:space="preserve"> It is calculated every time the salary is requested.</w:t>
      </w:r>
      <w:r>
        <w:t xml:space="preserve"> This requirement has been met fully.</w:t>
      </w:r>
    </w:p>
    <w:p w:rsidR="0002578E" w:rsidRDefault="0002578E" w:rsidP="0002578E">
      <w:pPr>
        <w:rPr>
          <w:rFonts w:cstheme="minorHAnsi"/>
          <w:b/>
          <w:u w:val="single"/>
        </w:rPr>
      </w:pPr>
      <w:r>
        <w:rPr>
          <w:rFonts w:cstheme="minorHAnsi"/>
          <w:b/>
          <w:u w:val="single"/>
        </w:rPr>
        <w:t xml:space="preserve">Requirement Seven : </w:t>
      </w:r>
      <w:r w:rsidRPr="00CB1E7F">
        <w:rPr>
          <w:rFonts w:cstheme="minorHAnsi"/>
          <w:b/>
          <w:u w:val="single"/>
        </w:rPr>
        <w:t>Track and display the total expenditure, allowing for expendi</w:t>
      </w:r>
      <w:r>
        <w:rPr>
          <w:rFonts w:cstheme="minorHAnsi"/>
          <w:b/>
          <w:u w:val="single"/>
        </w:rPr>
        <w:t xml:space="preserve">ture to be added and taken away – </w:t>
      </w:r>
    </w:p>
    <w:p w:rsidR="00694D04" w:rsidRPr="00CB1E7F" w:rsidRDefault="00694D04" w:rsidP="00694D04">
      <w:r>
        <w:t>The total expenditure is tracked by my program, and can be displayed via the main screen. It is calculated every time it is requested, and the expenditure (salary noninclusive) is stored in a text file. This requirement has been met fully.</w:t>
      </w:r>
    </w:p>
    <w:p w:rsidR="0002578E" w:rsidRDefault="0002578E" w:rsidP="0002578E">
      <w:pPr>
        <w:rPr>
          <w:rFonts w:cstheme="minorHAnsi"/>
          <w:b/>
          <w:u w:val="single"/>
        </w:rPr>
      </w:pPr>
      <w:r>
        <w:rPr>
          <w:b/>
          <w:u w:val="single"/>
        </w:rPr>
        <w:t xml:space="preserve">Requirement Eight </w:t>
      </w:r>
      <w:r w:rsidRPr="00CB1E7F">
        <w:rPr>
          <w:b/>
          <w:u w:val="single"/>
        </w:rPr>
        <w:t>:</w:t>
      </w:r>
      <w:r w:rsidRPr="00CB1E7F">
        <w:rPr>
          <w:rFonts w:cstheme="minorHAnsi"/>
          <w:b/>
          <w:u w:val="single"/>
        </w:rPr>
        <w:t xml:space="preserve"> Process expenditure, giving daily, weekly, monthly and yearly expenditure </w:t>
      </w:r>
      <w:r>
        <w:rPr>
          <w:rFonts w:cstheme="minorHAnsi"/>
          <w:b/>
          <w:u w:val="single"/>
        </w:rPr>
        <w:t>–</w:t>
      </w:r>
    </w:p>
    <w:p w:rsidR="00694D04" w:rsidRDefault="00694D04" w:rsidP="00694D04">
      <w:r>
        <w:t>Expenditure can be displayed as Daily, weekly, monthly, quarterly, biannually and yearly. This requirement has been met fully.</w:t>
      </w:r>
    </w:p>
    <w:p w:rsidR="0002578E" w:rsidRDefault="0002578E" w:rsidP="0002578E">
      <w:pPr>
        <w:rPr>
          <w:rFonts w:cstheme="minorHAnsi"/>
        </w:rPr>
      </w:pPr>
      <w:r>
        <w:rPr>
          <w:rFonts w:cstheme="minorHAnsi"/>
          <w:b/>
          <w:u w:val="single"/>
        </w:rPr>
        <w:lastRenderedPageBreak/>
        <w:t xml:space="preserve">Requirement Nine : </w:t>
      </w:r>
      <w:r w:rsidRPr="000608C3">
        <w:rPr>
          <w:rFonts w:cstheme="minorHAnsi"/>
          <w:b/>
          <w:u w:val="single"/>
        </w:rPr>
        <w:t>Provide format, presence and type checks, and support double-entry verification</w:t>
      </w:r>
      <w:r>
        <w:rPr>
          <w:rFonts w:cstheme="minorHAnsi"/>
          <w:b/>
          <w:u w:val="single"/>
        </w:rPr>
        <w:t xml:space="preserve"> –</w:t>
      </w:r>
    </w:p>
    <w:p w:rsidR="00694D04" w:rsidRPr="0002578E" w:rsidRDefault="00694D04" w:rsidP="00694D04">
      <w:r>
        <w:t>Every entry required by my program is thoroughly validated, being checked for presence, type and format validation, as well as double-entry verification as and when required. This requirement has been met fully.</w:t>
      </w:r>
    </w:p>
    <w:p w:rsidR="0002578E" w:rsidRDefault="0002578E" w:rsidP="0002578E">
      <w:pPr>
        <w:rPr>
          <w:rFonts w:cstheme="minorHAnsi"/>
          <w:b/>
          <w:u w:val="single"/>
        </w:rPr>
      </w:pPr>
      <w:r w:rsidRPr="00203B8E">
        <w:rPr>
          <w:rFonts w:cstheme="minorHAnsi"/>
          <w:b/>
          <w:u w:val="single"/>
        </w:rPr>
        <w:t xml:space="preserve">Requirement </w:t>
      </w:r>
      <w:r>
        <w:rPr>
          <w:rFonts w:cstheme="minorHAnsi"/>
          <w:b/>
          <w:u w:val="single"/>
        </w:rPr>
        <w:t>Eleven</w:t>
      </w:r>
      <w:r w:rsidRPr="00203B8E">
        <w:rPr>
          <w:rFonts w:cstheme="minorHAnsi"/>
          <w:b/>
          <w:u w:val="single"/>
        </w:rPr>
        <w:t>: Be simple and easy to grasp –</w:t>
      </w:r>
    </w:p>
    <w:p w:rsidR="00694D04" w:rsidRPr="00203B8E" w:rsidRDefault="00694D04" w:rsidP="00694D04">
      <w:r>
        <w:t>My program utilises a simple GUI, which can be easily picked up by the end user. There is a plethora of on-screen help and troubleshooting, should an issue arise during the course of using the program. The GUI also hinges somewhat off of common GUIs, utilising a File menu, as well as other such things. This allows the user to This is sufficient to make the program simple and easy to grasp and use. This requirement has been met fully.</w:t>
      </w:r>
    </w:p>
    <w:p w:rsidR="0002578E" w:rsidRDefault="0002578E" w:rsidP="0002578E">
      <w:pPr>
        <w:rPr>
          <w:rFonts w:cstheme="minorHAnsi"/>
          <w:i/>
        </w:rPr>
      </w:pPr>
      <w:r>
        <w:rPr>
          <w:rFonts w:cstheme="minorHAnsi"/>
          <w:b/>
          <w:u w:val="single"/>
        </w:rPr>
        <w:t xml:space="preserve">Requirement Twelve : </w:t>
      </w:r>
      <w:r w:rsidRPr="000608C3">
        <w:rPr>
          <w:rFonts w:cstheme="minorHAnsi"/>
          <w:b/>
          <w:u w:val="single"/>
        </w:rPr>
        <w:t>Be quick to use, and time-efficient –</w:t>
      </w:r>
    </w:p>
    <w:p w:rsidR="0002578E" w:rsidRDefault="00694D04" w:rsidP="0002578E">
      <w:r>
        <w:t xml:space="preserve">As stated with the evaluation of requirement eleven, </w:t>
      </w:r>
      <w:r w:rsidR="0097143F">
        <w:t>my program utilises a user-friendly GUI, that allows for quick and efficient use of the system. Moreover, I feel that this requirement has been met fully.</w:t>
      </w:r>
    </w:p>
    <w:p w:rsidR="0097143F" w:rsidRDefault="0097143F" w:rsidP="0097143F">
      <w:pPr>
        <w:pStyle w:val="Heading2"/>
      </w:pPr>
      <w:bookmarkStart w:id="154" w:name="_Toc406682548"/>
      <w:r>
        <w:t>End User’s Response:</w:t>
      </w:r>
      <w:bookmarkEnd w:id="154"/>
    </w:p>
    <w:p w:rsidR="0097143F" w:rsidRDefault="0097143F" w:rsidP="0097143F"/>
    <w:p w:rsidR="0097143F" w:rsidRPr="0097143F" w:rsidRDefault="0097143F" w:rsidP="0097143F">
      <w:r>
        <w:rPr>
          <w:noProof/>
          <w:lang w:eastAsia="en-GB"/>
        </w:rPr>
        <w:drawing>
          <wp:inline distT="0" distB="0" distL="0" distR="0" wp14:anchorId="5E4F2054" wp14:editId="1C981BD2">
            <wp:extent cx="5734050" cy="1724025"/>
            <wp:effectExtent l="0" t="0" r="0" b="9525"/>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4050" cy="1724025"/>
                    </a:xfrm>
                    <a:prstGeom prst="rect">
                      <a:avLst/>
                    </a:prstGeom>
                    <a:noFill/>
                    <a:ln>
                      <a:noFill/>
                    </a:ln>
                  </pic:spPr>
                </pic:pic>
              </a:graphicData>
            </a:graphic>
          </wp:inline>
        </w:drawing>
      </w:r>
    </w:p>
    <w:p w:rsidR="004623F2" w:rsidRDefault="0097143F" w:rsidP="004623F2">
      <w:r>
        <w:t>Above is the End-user’s response to the system that I created. Thankfully, they have confirmed that they are happy with the end-product, and can see no further improvements that require implementation before t</w:t>
      </w:r>
      <w:r w:rsidR="004623F2">
        <w:t>he system can be put into use.</w:t>
      </w:r>
    </w:p>
    <w:p w:rsidR="0097143F" w:rsidRDefault="0097143F" w:rsidP="0097143F">
      <w:pPr>
        <w:pStyle w:val="Heading2"/>
      </w:pPr>
      <w:bookmarkStart w:id="155" w:name="_Toc406682549"/>
      <w:r>
        <w:t>Desirable Extensions:</w:t>
      </w:r>
      <w:bookmarkEnd w:id="155"/>
    </w:p>
    <w:p w:rsidR="0097143F" w:rsidRDefault="0097143F" w:rsidP="0097143F">
      <w:r>
        <w:t>Although the system fully meets the End user’s specification, and they are satisfied with the outcome, there are a few desirable extensions that I would implement if I had the time.</w:t>
      </w:r>
    </w:p>
    <w:p w:rsidR="0097143F" w:rsidRDefault="0097143F" w:rsidP="0097143F">
      <w:pPr>
        <w:pStyle w:val="Heading3"/>
      </w:pPr>
      <w:bookmarkStart w:id="156" w:name="_Toc406682550"/>
      <w:r>
        <w:t>Bonuses:</w:t>
      </w:r>
      <w:bookmarkEnd w:id="156"/>
    </w:p>
    <w:p w:rsidR="0097143F" w:rsidRDefault="0097143F" w:rsidP="0097143F">
      <w:r>
        <w:t>It would be useful if the system were able to track, display, and amend bonuses to an individual employee. I would do this by adding a new field to employee records, which would default to 0, but could be changed by the administrator.</w:t>
      </w:r>
      <w:r w:rsidR="004623F2">
        <w:t xml:space="preserve"> This is a downfall of the system at the moment, as bonuses would currently have to be added to the individual’s salary.</w:t>
      </w:r>
    </w:p>
    <w:p w:rsidR="0097143F" w:rsidRDefault="0097143F" w:rsidP="0097143F">
      <w:pPr>
        <w:pStyle w:val="Heading3"/>
      </w:pPr>
      <w:bookmarkStart w:id="157" w:name="_Toc406682551"/>
      <w:r>
        <w:lastRenderedPageBreak/>
        <w:t>National Insurance:</w:t>
      </w:r>
      <w:bookmarkEnd w:id="157"/>
    </w:p>
    <w:p w:rsidR="0097143F" w:rsidRDefault="004623F2" w:rsidP="0097143F">
      <w:r>
        <w:t xml:space="preserve">Although the program handles income tax effectively, </w:t>
      </w:r>
      <w:r w:rsidR="0097143F">
        <w:t>As well as considering income tax, it would be useful if the system could also consider National insurance. This could be done by adding in a function to calculate it.</w:t>
      </w:r>
    </w:p>
    <w:p w:rsidR="0097143F" w:rsidRDefault="004623F2" w:rsidP="0097143F">
      <w:pPr>
        <w:pStyle w:val="Heading3"/>
      </w:pPr>
      <w:bookmarkStart w:id="158" w:name="_Toc406682552"/>
      <w:r>
        <w:t>Further</w:t>
      </w:r>
      <w:r w:rsidR="0097143F">
        <w:t xml:space="preserve"> Languages:</w:t>
      </w:r>
      <w:bookmarkEnd w:id="158"/>
    </w:p>
    <w:p w:rsidR="0097143F" w:rsidRDefault="004623F2" w:rsidP="0097143F">
      <w:r>
        <w:t xml:space="preserve">Unfortunately there was only time to implement English and German into the program. </w:t>
      </w:r>
      <w:r w:rsidR="0097143F">
        <w:t>Were there more time, I would translate the program into further languages, such as French, Spanish, Italian, Dutch etc. . This would be simple and easy to do, because the system is already designed to handle more than one language.</w:t>
      </w:r>
    </w:p>
    <w:p w:rsidR="0097143F" w:rsidRDefault="004623F2" w:rsidP="0097143F">
      <w:pPr>
        <w:pStyle w:val="Heading3"/>
      </w:pPr>
      <w:bookmarkStart w:id="159" w:name="_Toc406682553"/>
      <w:r>
        <w:t>More Extensive Testing:</w:t>
      </w:r>
      <w:bookmarkEnd w:id="159"/>
    </w:p>
    <w:p w:rsidR="004623F2" w:rsidRPr="004623F2" w:rsidRDefault="004623F2" w:rsidP="004623F2">
      <w:r>
        <w:t>Due to the complexity of the program, there are likely to be obscure bugs and glitches that regular testing will not have uncovered. Moreover, it would be desirable to conduct further, more thorough and extensive testing of the system in the future.</w:t>
      </w:r>
    </w:p>
    <w:p w:rsidR="004623F2" w:rsidRDefault="004623F2" w:rsidP="004623F2">
      <w:pPr>
        <w:rPr>
          <w:sz w:val="48"/>
        </w:rPr>
      </w:pPr>
    </w:p>
    <w:p w:rsidR="004623F2" w:rsidRDefault="004623F2" w:rsidP="004623F2">
      <w:pPr>
        <w:rPr>
          <w:sz w:val="48"/>
        </w:rPr>
      </w:pPr>
    </w:p>
    <w:p w:rsidR="004623F2" w:rsidRDefault="004623F2" w:rsidP="004623F2">
      <w:pPr>
        <w:rPr>
          <w:sz w:val="48"/>
        </w:rPr>
      </w:pPr>
    </w:p>
    <w:p w:rsidR="004623F2" w:rsidRDefault="004623F2" w:rsidP="004623F2">
      <w:pPr>
        <w:rPr>
          <w:sz w:val="48"/>
        </w:rPr>
      </w:pPr>
    </w:p>
    <w:p w:rsidR="004623F2" w:rsidRDefault="004623F2" w:rsidP="004623F2">
      <w:pPr>
        <w:rPr>
          <w:sz w:val="48"/>
        </w:rPr>
      </w:pPr>
    </w:p>
    <w:p w:rsidR="004623F2" w:rsidRDefault="004623F2" w:rsidP="004623F2">
      <w:pPr>
        <w:rPr>
          <w:sz w:val="48"/>
        </w:rPr>
      </w:pPr>
    </w:p>
    <w:p w:rsidR="004623F2" w:rsidRDefault="004623F2" w:rsidP="004623F2">
      <w:pPr>
        <w:rPr>
          <w:sz w:val="48"/>
        </w:rPr>
      </w:pPr>
    </w:p>
    <w:p w:rsidR="004623F2" w:rsidRDefault="004623F2" w:rsidP="004623F2"/>
    <w:p w:rsidR="004623F2" w:rsidRDefault="004623F2" w:rsidP="004623F2"/>
    <w:p w:rsidR="004623F2" w:rsidRDefault="004623F2" w:rsidP="004623F2"/>
    <w:p w:rsidR="004623F2" w:rsidRDefault="004623F2" w:rsidP="004623F2"/>
    <w:p w:rsidR="004623F2" w:rsidRDefault="004623F2" w:rsidP="004623F2"/>
    <w:p w:rsidR="005751E8" w:rsidRDefault="005751E8" w:rsidP="005751E8">
      <w:pPr>
        <w:pStyle w:val="Heading1"/>
        <w:rPr>
          <w:sz w:val="48"/>
        </w:rPr>
      </w:pPr>
      <w:bookmarkStart w:id="160" w:name="_Toc406682554"/>
      <w:r>
        <w:rPr>
          <w:sz w:val="48"/>
        </w:rPr>
        <w:lastRenderedPageBreak/>
        <w:t>Appendices –</w:t>
      </w:r>
      <w:bookmarkEnd w:id="160"/>
    </w:p>
    <w:p w:rsidR="005751E8" w:rsidRPr="005751E8" w:rsidRDefault="005751E8" w:rsidP="005751E8">
      <w:r>
        <w:rPr>
          <w:noProof/>
          <w:lang w:eastAsia="en-GB"/>
        </w:rPr>
        <mc:AlternateContent>
          <mc:Choice Requires="wps">
            <w:drawing>
              <wp:anchor distT="0" distB="0" distL="114300" distR="114300" simplePos="0" relativeHeight="251776000" behindDoc="0" locked="0" layoutInCell="1" allowOverlap="1" wp14:anchorId="2BC0EE74" wp14:editId="238896B5">
                <wp:simplePos x="0" y="0"/>
                <wp:positionH relativeFrom="column">
                  <wp:posOffset>-940245</wp:posOffset>
                </wp:positionH>
                <wp:positionV relativeFrom="paragraph">
                  <wp:posOffset>127635</wp:posOffset>
                </wp:positionV>
                <wp:extent cx="7611745" cy="1"/>
                <wp:effectExtent l="0" t="0" r="27305" b="19050"/>
                <wp:wrapNone/>
                <wp:docPr id="672" name="Straight Connector 672"/>
                <wp:cNvGraphicFramePr/>
                <a:graphic xmlns:a="http://schemas.openxmlformats.org/drawingml/2006/main">
                  <a:graphicData uri="http://schemas.microsoft.com/office/word/2010/wordprocessingShape">
                    <wps:wsp>
                      <wps:cNvCnPr/>
                      <wps:spPr>
                        <a:xfrm flipV="1">
                          <a:off x="0" y="0"/>
                          <a:ext cx="7611745" cy="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672" o:spid="_x0000_s1026" style="position:absolute;flip:y;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4.05pt,10.05pt" to="525.3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" strokecolor="#4579b8 [3044]"/>
            </w:pict>
          </mc:Fallback>
        </mc:AlternateContent>
      </w:r>
    </w:p>
    <w:p w:rsidR="004A56DC" w:rsidRDefault="004A56DC" w:rsidP="00FD2805">
      <w:pPr>
        <w:pStyle w:val="Heading2"/>
      </w:pPr>
      <w:bookmarkStart w:id="161" w:name="_Toc406682555"/>
      <w:r>
        <w:t>Appendix I – Alpha Testing Log –</w:t>
      </w:r>
      <w:bookmarkEnd w:id="161"/>
    </w:p>
    <w:p w:rsidR="00B033DE" w:rsidRDefault="00B033DE" w:rsidP="00B033DE">
      <w:r>
        <w:t>The Alpha testing log contains details about the development process, more specifically exactly what lines of code were added and removed at each point. This is a brief overview, but the Alpha Testing log can be viewed in much greater detail at the following URL :</w:t>
      </w:r>
    </w:p>
    <w:p w:rsidR="00B033DE" w:rsidRDefault="0002578E" w:rsidP="00B033DE">
      <w:hyperlink r:id="rId90" w:history="1">
        <w:r w:rsidR="00B033DE" w:rsidRPr="008D6CC0">
          <w:rPr>
            <w:rStyle w:val="Hyperlink"/>
          </w:rPr>
          <w:t>https://github.com/TauOmicronMu/Y13Computing/commits/master</w:t>
        </w:r>
      </w:hyperlink>
    </w:p>
    <w:p w:rsidR="00B033DE" w:rsidRDefault="00B033DE" w:rsidP="00B033DE">
      <w:r>
        <w:t>Here is an example of the basic layout of a commit :</w:t>
      </w:r>
    </w:p>
    <w:p w:rsidR="00B033DE" w:rsidRDefault="00B033DE" w:rsidP="00B033DE">
      <w:r>
        <w:rPr>
          <w:noProof/>
          <w:lang w:eastAsia="en-GB"/>
        </w:rPr>
        <w:drawing>
          <wp:inline distT="0" distB="0" distL="0" distR="0" wp14:anchorId="0A1F941B" wp14:editId="78818A40">
            <wp:extent cx="5724525" cy="1533525"/>
            <wp:effectExtent l="0" t="0" r="9525" b="9525"/>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4525" cy="1533525"/>
                    </a:xfrm>
                    <a:prstGeom prst="rect">
                      <a:avLst/>
                    </a:prstGeom>
                    <a:noFill/>
                    <a:ln>
                      <a:noFill/>
                    </a:ln>
                  </pic:spPr>
                </pic:pic>
              </a:graphicData>
            </a:graphic>
          </wp:inline>
        </w:drawing>
      </w:r>
    </w:p>
    <w:p w:rsidR="00B033DE" w:rsidRDefault="00B033DE" w:rsidP="00B033DE">
      <w:r>
        <w:rPr>
          <w:noProof/>
          <w:lang w:eastAsia="en-GB"/>
        </w:rPr>
        <w:drawing>
          <wp:inline distT="0" distB="0" distL="0" distR="0" wp14:anchorId="1CA1AD2B" wp14:editId="017CFE1A">
            <wp:extent cx="5734050" cy="4733925"/>
            <wp:effectExtent l="0" t="0" r="0" b="9525"/>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4050" cy="4733925"/>
                    </a:xfrm>
                    <a:prstGeom prst="rect">
                      <a:avLst/>
                    </a:prstGeom>
                    <a:noFill/>
                    <a:ln>
                      <a:noFill/>
                    </a:ln>
                  </pic:spPr>
                </pic:pic>
              </a:graphicData>
            </a:graphic>
          </wp:inline>
        </w:drawing>
      </w:r>
    </w:p>
    <w:p w:rsidR="00B033DE" w:rsidRDefault="00B033DE" w:rsidP="00B033DE">
      <w:r>
        <w:rPr>
          <w:noProof/>
          <w:lang w:eastAsia="en-GB"/>
        </w:rPr>
        <w:lastRenderedPageBreak/>
        <w:drawing>
          <wp:inline distT="0" distB="0" distL="0" distR="0" wp14:anchorId="332CD6C1" wp14:editId="5A378381">
            <wp:extent cx="5727700" cy="4822190"/>
            <wp:effectExtent l="0" t="0" r="6350"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7700" cy="4822190"/>
                    </a:xfrm>
                    <a:prstGeom prst="rect">
                      <a:avLst/>
                    </a:prstGeom>
                    <a:noFill/>
                    <a:ln>
                      <a:noFill/>
                    </a:ln>
                  </pic:spPr>
                </pic:pic>
              </a:graphicData>
            </a:graphic>
          </wp:inline>
        </w:drawing>
      </w:r>
    </w:p>
    <w:p w:rsidR="00B033DE" w:rsidRDefault="00B033DE" w:rsidP="00B033DE">
      <w:r>
        <w:rPr>
          <w:noProof/>
          <w:lang w:eastAsia="en-GB"/>
        </w:rPr>
        <w:lastRenderedPageBreak/>
        <w:drawing>
          <wp:inline distT="0" distB="0" distL="0" distR="0" wp14:anchorId="1EBCC598" wp14:editId="4AF50C38">
            <wp:extent cx="5727700" cy="4873625"/>
            <wp:effectExtent l="0" t="0" r="6350" b="317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700" cy="4873625"/>
                    </a:xfrm>
                    <a:prstGeom prst="rect">
                      <a:avLst/>
                    </a:prstGeom>
                    <a:noFill/>
                    <a:ln>
                      <a:noFill/>
                    </a:ln>
                  </pic:spPr>
                </pic:pic>
              </a:graphicData>
            </a:graphic>
          </wp:inline>
        </w:drawing>
      </w:r>
    </w:p>
    <w:p w:rsidR="00B033DE" w:rsidRDefault="00B033DE" w:rsidP="00B033DE">
      <w:r>
        <w:rPr>
          <w:noProof/>
          <w:lang w:eastAsia="en-GB"/>
        </w:rPr>
        <w:lastRenderedPageBreak/>
        <w:drawing>
          <wp:inline distT="0" distB="0" distL="0" distR="0" wp14:anchorId="35E29C6E" wp14:editId="51980ADE">
            <wp:extent cx="5727700" cy="4925695"/>
            <wp:effectExtent l="0" t="0" r="6350" b="825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7700" cy="4925695"/>
                    </a:xfrm>
                    <a:prstGeom prst="rect">
                      <a:avLst/>
                    </a:prstGeom>
                    <a:noFill/>
                    <a:ln>
                      <a:noFill/>
                    </a:ln>
                  </pic:spPr>
                </pic:pic>
              </a:graphicData>
            </a:graphic>
          </wp:inline>
        </w:drawing>
      </w:r>
    </w:p>
    <w:p w:rsidR="00B033DE" w:rsidRDefault="00B033DE" w:rsidP="00B033DE">
      <w:r>
        <w:rPr>
          <w:noProof/>
          <w:lang w:eastAsia="en-GB"/>
        </w:rPr>
        <w:lastRenderedPageBreak/>
        <w:drawing>
          <wp:inline distT="0" distB="0" distL="0" distR="0" wp14:anchorId="50E5B77F" wp14:editId="17BD5C9B">
            <wp:extent cx="5727700" cy="5227320"/>
            <wp:effectExtent l="0" t="0" r="635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7700" cy="5227320"/>
                    </a:xfrm>
                    <a:prstGeom prst="rect">
                      <a:avLst/>
                    </a:prstGeom>
                    <a:noFill/>
                    <a:ln>
                      <a:noFill/>
                    </a:ln>
                  </pic:spPr>
                </pic:pic>
              </a:graphicData>
            </a:graphic>
          </wp:inline>
        </w:drawing>
      </w:r>
    </w:p>
    <w:p w:rsidR="00B033DE" w:rsidRDefault="00B033DE" w:rsidP="00B033DE"/>
    <w:p w:rsidR="00B033DE" w:rsidRDefault="00B033DE" w:rsidP="00B033DE">
      <w:r>
        <w:rPr>
          <w:noProof/>
          <w:lang w:eastAsia="en-GB"/>
        </w:rPr>
        <w:lastRenderedPageBreak/>
        <w:drawing>
          <wp:inline distT="0" distB="0" distL="0" distR="0" wp14:anchorId="56965523" wp14:editId="604D0DB5">
            <wp:extent cx="5727700" cy="5227320"/>
            <wp:effectExtent l="0" t="0" r="635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7700" cy="5227320"/>
                    </a:xfrm>
                    <a:prstGeom prst="rect">
                      <a:avLst/>
                    </a:prstGeom>
                    <a:noFill/>
                    <a:ln>
                      <a:noFill/>
                    </a:ln>
                  </pic:spPr>
                </pic:pic>
              </a:graphicData>
            </a:graphic>
          </wp:inline>
        </w:drawing>
      </w:r>
    </w:p>
    <w:p w:rsidR="00B033DE" w:rsidRDefault="00B033DE" w:rsidP="00B033DE">
      <w:pPr>
        <w:rPr>
          <w:noProof/>
          <w:lang w:eastAsia="en-GB"/>
        </w:rPr>
      </w:pPr>
      <w:r>
        <w:rPr>
          <w:noProof/>
          <w:lang w:eastAsia="en-GB"/>
        </w:rPr>
        <w:t>Etc.</w:t>
      </w:r>
    </w:p>
    <w:p w:rsidR="00B033DE" w:rsidRDefault="00B033DE" w:rsidP="00B033DE">
      <w:pPr>
        <w:rPr>
          <w:noProof/>
          <w:lang w:eastAsia="en-GB"/>
        </w:rPr>
      </w:pPr>
      <w:r>
        <w:rPr>
          <w:noProof/>
          <w:lang w:eastAsia="en-GB"/>
        </w:rPr>
        <w:t xml:space="preserve">This provides a </w:t>
      </w:r>
      <w:r w:rsidR="00007E18">
        <w:rPr>
          <w:noProof/>
          <w:lang w:eastAsia="en-GB"/>
        </w:rPr>
        <w:t>comprehensive view of every single change to the codebase, as well as a short comment at the start to accompany the commit.</w:t>
      </w:r>
    </w:p>
    <w:p w:rsidR="00007E18" w:rsidRDefault="00007E18" w:rsidP="00B033DE">
      <w:pPr>
        <w:rPr>
          <w:noProof/>
          <w:lang w:eastAsia="en-GB"/>
        </w:rPr>
      </w:pPr>
    </w:p>
    <w:p w:rsidR="00007E18" w:rsidRDefault="00007E18" w:rsidP="00B033DE">
      <w:pPr>
        <w:rPr>
          <w:noProof/>
          <w:lang w:eastAsia="en-GB"/>
        </w:rPr>
      </w:pPr>
    </w:p>
    <w:p w:rsidR="00007E18" w:rsidRDefault="00007E18" w:rsidP="00B033DE">
      <w:pPr>
        <w:rPr>
          <w:noProof/>
          <w:lang w:eastAsia="en-GB"/>
        </w:rPr>
      </w:pPr>
    </w:p>
    <w:p w:rsidR="00007E18" w:rsidRDefault="00007E18" w:rsidP="00B033DE">
      <w:pPr>
        <w:rPr>
          <w:noProof/>
          <w:lang w:eastAsia="en-GB"/>
        </w:rPr>
      </w:pPr>
    </w:p>
    <w:p w:rsidR="00007E18" w:rsidRDefault="00007E18" w:rsidP="00B033DE">
      <w:pPr>
        <w:rPr>
          <w:noProof/>
          <w:lang w:eastAsia="en-GB"/>
        </w:rPr>
      </w:pPr>
    </w:p>
    <w:p w:rsidR="00007E18" w:rsidRDefault="00007E18" w:rsidP="00B033DE">
      <w:pPr>
        <w:rPr>
          <w:noProof/>
          <w:lang w:eastAsia="en-GB"/>
        </w:rPr>
      </w:pPr>
    </w:p>
    <w:p w:rsidR="00007E18" w:rsidRDefault="00007E18" w:rsidP="00B033DE">
      <w:pPr>
        <w:rPr>
          <w:noProof/>
          <w:lang w:eastAsia="en-GB"/>
        </w:rPr>
      </w:pPr>
    </w:p>
    <w:p w:rsidR="00007E18" w:rsidRDefault="00007E18" w:rsidP="00B033DE">
      <w:pPr>
        <w:rPr>
          <w:noProof/>
          <w:lang w:eastAsia="en-GB"/>
        </w:rPr>
      </w:pPr>
    </w:p>
    <w:p w:rsidR="00007E18" w:rsidRPr="00007E18" w:rsidRDefault="00007E18" w:rsidP="00B033DE">
      <w:pPr>
        <w:rPr>
          <w:b/>
        </w:rPr>
      </w:pPr>
      <w:r>
        <w:rPr>
          <w:b/>
        </w:rPr>
        <w:lastRenderedPageBreak/>
        <w:t>MOST RECENT</w:t>
      </w:r>
    </w:p>
    <w:p w:rsidR="004A56DC" w:rsidRPr="004A56DC" w:rsidRDefault="00B033DE" w:rsidP="004A56DC">
      <w:r>
        <w:rPr>
          <w:noProof/>
          <w:lang w:eastAsia="en-GB"/>
        </w:rPr>
        <mc:AlternateContent>
          <mc:Choice Requires="wpg">
            <w:drawing>
              <wp:inline distT="0" distB="0" distL="0" distR="0" wp14:anchorId="0713CB79" wp14:editId="1D7197F5">
                <wp:extent cx="5924550" cy="6334125"/>
                <wp:effectExtent l="0" t="0" r="0" b="9525"/>
                <wp:docPr id="707" name="Group 707"/>
                <wp:cNvGraphicFramePr/>
                <a:graphic xmlns:a="http://schemas.openxmlformats.org/drawingml/2006/main">
                  <a:graphicData uri="http://schemas.microsoft.com/office/word/2010/wordprocessingGroup">
                    <wpg:wgp>
                      <wpg:cNvGrpSpPr/>
                      <wpg:grpSpPr>
                        <a:xfrm>
                          <a:off x="0" y="0"/>
                          <a:ext cx="5924550" cy="6334125"/>
                          <a:chOff x="0" y="0"/>
                          <a:chExt cx="5924550" cy="6334125"/>
                        </a:xfrm>
                      </wpg:grpSpPr>
                      <pic:pic xmlns:pic="http://schemas.openxmlformats.org/drawingml/2006/picture">
                        <pic:nvPicPr>
                          <pic:cNvPr id="415" name="Picture 415"/>
                          <pic:cNvPicPr>
                            <a:picLocks noChangeAspect="1"/>
                          </pic:cNvPicPr>
                        </pic:nvPicPr>
                        <pic:blipFill>
                          <a:blip r:embed="rId97">
                            <a:extLst>
                              <a:ext uri="{28A0092B-C50C-407E-A947-70E740481C1C}">
                                <a14:useLocalDpi xmlns:a14="http://schemas.microsoft.com/office/drawing/2010/main" val="0"/>
                              </a:ext>
                            </a:extLst>
                          </a:blip>
                          <a:srcRect/>
                          <a:stretch>
                            <a:fillRect/>
                          </a:stretch>
                        </pic:blipFill>
                        <pic:spPr bwMode="auto">
                          <a:xfrm>
                            <a:off x="200025" y="1200150"/>
                            <a:ext cx="5724525" cy="5133975"/>
                          </a:xfrm>
                          <a:prstGeom prst="rect">
                            <a:avLst/>
                          </a:prstGeom>
                          <a:noFill/>
                          <a:ln>
                            <a:noFill/>
                          </a:ln>
                        </pic:spPr>
                      </pic:pic>
                      <pic:pic xmlns:pic="http://schemas.openxmlformats.org/drawingml/2006/picture">
                        <pic:nvPicPr>
                          <pic:cNvPr id="705" name="Picture 705"/>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4525" cy="1000125"/>
                          </a:xfrm>
                          <a:prstGeom prst="rect">
                            <a:avLst/>
                          </a:prstGeom>
                          <a:noFill/>
                          <a:ln>
                            <a:noFill/>
                          </a:ln>
                        </pic:spPr>
                      </pic:pic>
                    </wpg:wgp>
                  </a:graphicData>
                </a:graphic>
              </wp:inline>
            </w:drawing>
          </mc:Choice>
          <mc:Fallback>
            <w:pict>
              <v:group id="Group 707" o:spid="_x0000_s1026" style="width:466.5pt;height:498.75pt;mso-position-horizontal-relative:char;mso-position-vertical-relative:line" coordsize="59245,63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">
                <v:shape id="Picture 415" o:spid="_x0000_s1027" type="#_x0000_t75" style="position:absolute;left:2000;top:12001;width:57245;height:513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yzxvHAAAA3AAAAA8AAABkcnMvZG93bnJldi54bWxEj09rwkAUxO+FfoflFXoR3Vi0aHQVEQte&#10;Wql/8PrIPpNg9m3YXZPUT98tCD0OM/MbZr7sTCUacr60rGA4SEAQZ1aXnCs4Hj76ExA+IGusLJOC&#10;H/KwXDw/zTHVtuVvavYhFxHCPkUFRQh1KqXPCjLoB7Ymjt7FOoMhSpdL7bCNcFPJtyR5lwZLjgsF&#10;1rQuKLvub0ZBL2nKzd21p6/P6ea+HYVbft71lHp96VYzEIG68B9+tLdawWg4hr8z8QjIx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oyzxvHAAAA3AAAAA8AAAAAAAAAAAAA&#10;AAAAnwIAAGRycy9kb3ducmV2LnhtbFBLBQYAAAAABAAEAPcAAACTAwAAAAA=&#10;">
                  <v:imagedata r:id="rId99" o:title=""/>
                  <v:path arrowok="t"/>
                </v:shape>
                <v:shape id="Picture 705" o:spid="_x0000_s1028" type="#_x0000_t75" style="position:absolute;width:57245;height:10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5kmDDAAAA3AAAAA8AAABkcnMvZG93bnJldi54bWxEj91qwkAQhe8F32EZoXd100JtSV2liIVi&#10;UdAKvR2yYzaanQ3ZqYlv3xUELw/n5+NM572v1ZnaWAU28DTOQBEXwVZcGtj/fD6+gYqCbLEOTAYu&#10;FGE+Gw6mmNvQ8ZbOOylVGuGYowEn0uRax8KRxzgODXHyDqH1KEm2pbYtdmnc1/o5yybaY8WJ4LCh&#10;haPitPvzCSKbb3c4Olzxch8mxbqTX9cZ8zDqP95BCfVyD9/aX9bAa/YC1zPpCOj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XmSYMMAAADcAAAADwAAAAAAAAAAAAAAAACf&#10;AgAAZHJzL2Rvd25yZXYueG1sUEsFBgAAAAAEAAQA9wAAAI8DAAAAAA==&#10;">
                  <v:imagedata r:id="rId100" o:title=""/>
                  <v:path arrowok="t"/>
                </v:shape>
                <w10:anchorlock/>
              </v:group>
            </w:pict>
          </mc:Fallback>
        </mc:AlternateContent>
      </w:r>
    </w:p>
    <w:p w:rsidR="004A56DC" w:rsidRPr="004A56DC" w:rsidRDefault="004A56DC" w:rsidP="004A56DC">
      <w:r>
        <w:rPr>
          <w:noProof/>
          <w:lang w:eastAsia="en-GB"/>
        </w:rPr>
        <w:lastRenderedPageBreak/>
        <w:drawing>
          <wp:inline distT="0" distB="0" distL="0" distR="0" wp14:anchorId="29DF51EB" wp14:editId="77567BE2">
            <wp:extent cx="5724525" cy="4762500"/>
            <wp:effectExtent l="0" t="0" r="9525"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4525" cy="4762500"/>
                    </a:xfrm>
                    <a:prstGeom prst="rect">
                      <a:avLst/>
                    </a:prstGeom>
                    <a:noFill/>
                    <a:ln>
                      <a:noFill/>
                    </a:ln>
                  </pic:spPr>
                </pic:pic>
              </a:graphicData>
            </a:graphic>
          </wp:inline>
        </w:drawing>
      </w:r>
    </w:p>
    <w:p w:rsidR="004A56DC" w:rsidRPr="004A56DC" w:rsidRDefault="004A56DC" w:rsidP="004A56DC">
      <w:r>
        <w:rPr>
          <w:noProof/>
          <w:lang w:eastAsia="en-GB"/>
        </w:rPr>
        <w:lastRenderedPageBreak/>
        <w:drawing>
          <wp:inline distT="0" distB="0" distL="0" distR="0" wp14:anchorId="4BDB934C" wp14:editId="41AEB0BD">
            <wp:extent cx="5724525" cy="497205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4525" cy="4972050"/>
                    </a:xfrm>
                    <a:prstGeom prst="rect">
                      <a:avLst/>
                    </a:prstGeom>
                    <a:noFill/>
                    <a:ln>
                      <a:noFill/>
                    </a:ln>
                  </pic:spPr>
                </pic:pic>
              </a:graphicData>
            </a:graphic>
          </wp:inline>
        </w:drawing>
      </w:r>
    </w:p>
    <w:p w:rsidR="004A56DC" w:rsidRPr="004A56DC" w:rsidRDefault="004A56DC" w:rsidP="004A56DC">
      <w:r>
        <w:rPr>
          <w:noProof/>
          <w:lang w:eastAsia="en-GB"/>
        </w:rPr>
        <w:lastRenderedPageBreak/>
        <w:drawing>
          <wp:inline distT="0" distB="0" distL="0" distR="0" wp14:anchorId="65BF0C3D" wp14:editId="6D45683C">
            <wp:extent cx="5724525" cy="4552950"/>
            <wp:effectExtent l="0" t="0" r="9525"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4525" cy="4552950"/>
                    </a:xfrm>
                    <a:prstGeom prst="rect">
                      <a:avLst/>
                    </a:prstGeom>
                    <a:noFill/>
                    <a:ln>
                      <a:noFill/>
                    </a:ln>
                  </pic:spPr>
                </pic:pic>
              </a:graphicData>
            </a:graphic>
          </wp:inline>
        </w:drawing>
      </w:r>
    </w:p>
    <w:p w:rsidR="004A56DC" w:rsidRPr="004A56DC" w:rsidRDefault="004A56DC" w:rsidP="004A56DC">
      <w:r>
        <w:rPr>
          <w:noProof/>
          <w:lang w:eastAsia="en-GB"/>
        </w:rPr>
        <w:lastRenderedPageBreak/>
        <w:drawing>
          <wp:inline distT="0" distB="0" distL="0" distR="0" wp14:anchorId="1ABCAB1A" wp14:editId="52FCCE19">
            <wp:extent cx="5723890" cy="5046980"/>
            <wp:effectExtent l="0" t="0" r="0" b="127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3890" cy="5046980"/>
                    </a:xfrm>
                    <a:prstGeom prst="rect">
                      <a:avLst/>
                    </a:prstGeom>
                    <a:noFill/>
                    <a:ln>
                      <a:noFill/>
                    </a:ln>
                  </pic:spPr>
                </pic:pic>
              </a:graphicData>
            </a:graphic>
          </wp:inline>
        </w:drawing>
      </w:r>
    </w:p>
    <w:p w:rsidR="004A56DC" w:rsidRPr="004A56DC" w:rsidRDefault="004A56DC" w:rsidP="004A56DC">
      <w:r>
        <w:rPr>
          <w:noProof/>
          <w:lang w:eastAsia="en-GB"/>
        </w:rPr>
        <w:lastRenderedPageBreak/>
        <w:drawing>
          <wp:inline distT="0" distB="0" distL="0" distR="0" wp14:anchorId="477B8420" wp14:editId="6888A0CE">
            <wp:extent cx="5723890" cy="4869180"/>
            <wp:effectExtent l="0" t="0" r="0" b="762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3890" cy="4869180"/>
                    </a:xfrm>
                    <a:prstGeom prst="rect">
                      <a:avLst/>
                    </a:prstGeom>
                    <a:noFill/>
                    <a:ln>
                      <a:noFill/>
                    </a:ln>
                  </pic:spPr>
                </pic:pic>
              </a:graphicData>
            </a:graphic>
          </wp:inline>
        </w:drawing>
      </w:r>
    </w:p>
    <w:p w:rsidR="004A56DC" w:rsidRPr="004A56DC" w:rsidRDefault="004A56DC" w:rsidP="004A56DC">
      <w:r>
        <w:rPr>
          <w:noProof/>
          <w:lang w:eastAsia="en-GB"/>
        </w:rPr>
        <w:lastRenderedPageBreak/>
        <mc:AlternateContent>
          <mc:Choice Requires="wpg">
            <w:drawing>
              <wp:anchor distT="0" distB="0" distL="114300" distR="114300" simplePos="0" relativeHeight="251778048" behindDoc="0" locked="0" layoutInCell="1" allowOverlap="1" wp14:anchorId="5C8DEF3A" wp14:editId="4C1F6F98">
                <wp:simplePos x="0" y="0"/>
                <wp:positionH relativeFrom="column">
                  <wp:posOffset>-127591</wp:posOffset>
                </wp:positionH>
                <wp:positionV relativeFrom="paragraph">
                  <wp:posOffset>0</wp:posOffset>
                </wp:positionV>
                <wp:extent cx="5858540" cy="6496493"/>
                <wp:effectExtent l="0" t="0" r="8890" b="0"/>
                <wp:wrapSquare wrapText="bothSides"/>
                <wp:docPr id="409" name="Group 409"/>
                <wp:cNvGraphicFramePr/>
                <a:graphic xmlns:a="http://schemas.openxmlformats.org/drawingml/2006/main">
                  <a:graphicData uri="http://schemas.microsoft.com/office/word/2010/wordprocessingGroup">
                    <wpg:wgp>
                      <wpg:cNvGrpSpPr/>
                      <wpg:grpSpPr>
                        <a:xfrm>
                          <a:off x="0" y="0"/>
                          <a:ext cx="5858540" cy="6496493"/>
                          <a:chOff x="0" y="0"/>
                          <a:chExt cx="5858540" cy="6496493"/>
                        </a:xfrm>
                      </wpg:grpSpPr>
                      <pic:pic xmlns:pic="http://schemas.openxmlformats.org/drawingml/2006/picture">
                        <pic:nvPicPr>
                          <pic:cNvPr id="408" name="Picture 408"/>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0949" cy="1244009"/>
                          </a:xfrm>
                          <a:prstGeom prst="rect">
                            <a:avLst/>
                          </a:prstGeom>
                          <a:noFill/>
                          <a:ln>
                            <a:noFill/>
                          </a:ln>
                        </pic:spPr>
                      </pic:pic>
                      <pic:pic xmlns:pic="http://schemas.openxmlformats.org/drawingml/2006/picture">
                        <pic:nvPicPr>
                          <pic:cNvPr id="407" name="Picture 407"/>
                          <pic:cNvPicPr>
                            <a:picLocks noChangeAspect="1"/>
                          </pic:cNvPicPr>
                        </pic:nvPicPr>
                        <pic:blipFill>
                          <a:blip r:embed="rId107">
                            <a:extLst>
                              <a:ext uri="{28A0092B-C50C-407E-A947-70E740481C1C}">
                                <a14:useLocalDpi xmlns:a14="http://schemas.microsoft.com/office/drawing/2010/main" val="0"/>
                              </a:ext>
                            </a:extLst>
                          </a:blip>
                          <a:srcRect/>
                          <a:stretch>
                            <a:fillRect/>
                          </a:stretch>
                        </pic:blipFill>
                        <pic:spPr bwMode="auto">
                          <a:xfrm>
                            <a:off x="127591" y="1562986"/>
                            <a:ext cx="5730949" cy="4933507"/>
                          </a:xfrm>
                          <a:prstGeom prst="rect">
                            <a:avLst/>
                          </a:prstGeom>
                          <a:noFill/>
                          <a:ln>
                            <a:noFill/>
                          </a:ln>
                        </pic:spPr>
                      </pic:pic>
                    </wpg:wgp>
                  </a:graphicData>
                </a:graphic>
              </wp:anchor>
            </w:drawing>
          </mc:Choice>
          <mc:Fallback>
            <w:pict>
              <v:group id="Group 409" o:spid="_x0000_s1026" style="position:absolute;margin-left:-10.05pt;margin-top:0;width:461.3pt;height:511.55pt;z-index:251778048" coordsize="58585,64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&#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">
                <v:shape id="Picture 408" o:spid="_x0000_s1027" type="#_x0000_t75" style="position:absolute;width:57309;height:124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6G8u+AAAA3AAAAA8AAABkcnMvZG93bnJldi54bWxET8uKwjAU3Qv+Q7iCO00dpEjHtIigdOf4&#10;+IBLc6etNje1ydj27ycLweXhvLfZYBrxos7VlhWslhEI4sLqmksFt+thsQHhPLLGxjIpGMlBlk4n&#10;W0y07flMr4svRQhhl6CCyvs2kdIVFRl0S9sSB+7XdgZ9gF0pdYd9CDeN/IqiWBqsOTRU2NK+ouJx&#10;+TMK4tu6P+X5PdYOcTTX8Rn/HFGp+WzYfYPwNPiP+O3OtYJ1FNaGM+EIyPQf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q6G8u+AAAA3AAAAA8AAAAAAAAAAAAAAAAAnwIAAGRy&#10;cy9kb3ducmV2LnhtbFBLBQYAAAAABAAEAPcAAACKAwAAAAA=&#10;">
                  <v:imagedata r:id="rId108" o:title=""/>
                  <v:path arrowok="t"/>
                </v:shape>
                <v:shape id="Picture 407" o:spid="_x0000_s1028" type="#_x0000_t75" style="position:absolute;left:1275;top:15629;width:57310;height:49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rZEvEAAAA3AAAAA8AAABkcnMvZG93bnJldi54bWxEj1FrwjAUhd8H/odwBd9m6iZTuqZSBIcy&#10;mMztB1yaa1ptbkqSaf33y2Dg4+Gc8x1OsRpsJy7kQ+tYwWyagSCunW7ZKPj+2jwuQYSIrLFzTApu&#10;FGBVjh4KzLW78iddDtGIBOGQo4Imxj6XMtQNWQxT1xMn7+i8xZikN1J7vCa47eRTlr1Iiy2nhQZ7&#10;WjdUnw8/VoGWH7h72y7O79Vysz/tvfHmuVJqMh6qVxCRhngP/7e3WsE8W8DfmXQEZPk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GrZEvEAAAA3AAAAA8AAAAAAAAAAAAAAAAA&#10;nwIAAGRycy9kb3ducmV2LnhtbFBLBQYAAAAABAAEAPcAAACQAwAAAAA=&#10;">
                  <v:imagedata r:id="rId109" o:title=""/>
                  <v:path arrowok="t"/>
                </v:shape>
                <w10:wrap type="square"/>
              </v:group>
            </w:pict>
          </mc:Fallback>
        </mc:AlternateContent>
      </w:r>
    </w:p>
    <w:p w:rsidR="004A56DC" w:rsidRPr="004A56DC" w:rsidRDefault="004A56DC" w:rsidP="004A56DC"/>
    <w:p w:rsidR="004A56DC" w:rsidRDefault="004A56DC" w:rsidP="004A56DC">
      <w:r>
        <w:rPr>
          <w:noProof/>
          <w:lang w:eastAsia="en-GB"/>
        </w:rPr>
        <w:lastRenderedPageBreak/>
        <w:drawing>
          <wp:inline distT="0" distB="0" distL="0" distR="0" wp14:anchorId="6D08E6CB" wp14:editId="098AEC04">
            <wp:extent cx="5730875" cy="4975860"/>
            <wp:effectExtent l="0" t="0" r="3175"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0875" cy="4975860"/>
                    </a:xfrm>
                    <a:prstGeom prst="rect">
                      <a:avLst/>
                    </a:prstGeom>
                    <a:noFill/>
                    <a:ln>
                      <a:noFill/>
                    </a:ln>
                  </pic:spPr>
                </pic:pic>
              </a:graphicData>
            </a:graphic>
          </wp:inline>
        </w:drawing>
      </w:r>
    </w:p>
    <w:p w:rsidR="00007E18" w:rsidRPr="00007E18" w:rsidRDefault="00007E18" w:rsidP="004A56DC">
      <w:pPr>
        <w:rPr>
          <w:rFonts w:ascii="Consolas" w:hAnsi="Consolas" w:cs="Consolas"/>
          <w:b/>
        </w:rPr>
      </w:pPr>
      <w:r>
        <w:rPr>
          <w:rFonts w:ascii="Consolas" w:hAnsi="Consolas" w:cs="Consolas"/>
          <w:b/>
        </w:rPr>
        <w:t>OLDEST</w:t>
      </w:r>
    </w:p>
    <w:p w:rsidR="00D95661" w:rsidRPr="00FD2805" w:rsidRDefault="00D95661" w:rsidP="00FD2805">
      <w:pPr>
        <w:pStyle w:val="Heading2"/>
      </w:pPr>
      <w:bookmarkStart w:id="162" w:name="_Toc406682556"/>
      <w:r w:rsidRPr="00FD2805">
        <w:t>Appendix I</w:t>
      </w:r>
      <w:r w:rsidR="004A56DC" w:rsidRPr="00FD2805">
        <w:t>I</w:t>
      </w:r>
      <w:r w:rsidRPr="00FD2805">
        <w:t xml:space="preserve"> – Test Data –</w:t>
      </w:r>
      <w:bookmarkEnd w:id="162"/>
    </w:p>
    <w:p w:rsidR="007E2A84" w:rsidRPr="007E2A84" w:rsidRDefault="003416DE" w:rsidP="007E2A84">
      <w:r>
        <w:t>Below is a set of randomly generated Test data to be used during the testing of the search,  amend and delete record functions of the program.</w:t>
      </w:r>
    </w:p>
    <w:p w:rsidR="00D95661" w:rsidRDefault="00D95661" w:rsidP="00D95661">
      <w:pPr>
        <w:rPr>
          <w:rFonts w:ascii="Consolas" w:hAnsi="Consolas" w:cs="Consolas"/>
        </w:rPr>
      </w:pPr>
      <w:r w:rsidRPr="00D95661">
        <w:rPr>
          <w:rFonts w:ascii="Consolas" w:hAnsi="Consolas" w:cs="Consolas"/>
        </w:rPr>
        <w:t xml:space="preserve">[{u'Salary': '15600', u'Code': 'EMP9918786E', u'Name': 'Chiang Flagge', u'DOB': '17/06/1942', u'Gender': 'M',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w:t>
      </w:r>
      <w:r w:rsidRPr="00D95661">
        <w:rPr>
          <w:rFonts w:ascii="Consolas" w:hAnsi="Consolas" w:cs="Consolas"/>
        </w:rPr>
        <w:lastRenderedPageBreak/>
        <w:t xml:space="preserve">'Ashton Mooney', u'DOB': '04/09/1991', u'Gender': 'M', u'Department': 'Engine Development'}, {u'Salary': '19258', u'Code': 'EMP2116692E', u'Name': 'Xaviera Roy', u'DOB': '04/06/1986', u'Gender': 'F', u'Department': 'HR'}, {u'Salary': '53353', u'Code': 'EMP4683253E', u'Name': 'Leila Frazier', u'DOB': '04/04/1959', u'Gender': 'F', u'Department': 'Personal Assistant'}, {u'Salary': '97970', u'Code': 'EMP3632131E', u'Name': 'Isadora Whitehead', u'DOB': '10/05/1959', u'Gender': 'F', u'Department': 'Management'}, {u'Salary': '31894', u'Code': 'EMP6525761E', u'Name': 'Imani Foster', u'DOB': '14/06/1953', u'Gender': 'F', u'Department': 'Recruitment'}, {u'Salary': '12244', u'Code': 'EMP4245837E', u'Name': 'Edward Acevedo', u'DOB': '15/03/1988', u'Gender': 'M', u'Department': 'Facilities'}, {u'Salary': '13454', u'Code': 'EMP8596258E', u'Name': 'Ian Harrison', u'DOB': '22/06/1965', u'Gender': 'M', u'Department': 'Release QA'}, {u'Salary': '55107', u'Code': 'EMP6652158E', u'Name': 'Hunter Koch', u'DOB': '12/09/1955', u'Gender': 'M', u'Department': 'Livestreaming'}, {u'Salary': '73590', u'Code': 'EMP8547532E', u'Name': 'Renee Hampton', u'DOB': '12/09/1978', u'Gender': 'F', u'Department': 'Media Relations'}, {u'Salary': '36351', u'Code': 'EMP6117529E', u'Name': 'Maya Carlson', u'DOB': '26/09/1995', u'Gender': 'F', u'Department': 'Sales and Marketing'}, {u'Salary': '55068', u'Code': 'EMP7837892E', u'Name': 'Ira Cabrera', u'DOB': '14/04/1983', u'Gender': 'F', u'Department': 'Finances'}, {u'Salary': '99445', u'Code': 'EMP8778779E', u'Name': 'Gloria Castro', u'DOB': '04/04/1955', u'Gender': 'F', u'Department': 'Advertising'}, {u'Salary': '73936', u'Code': 'EMP9847238E', u'Name': 'Iona Salas', u'DOB': '08/11/1967', u'Gender': 'F', u'Department': 'Human Resources'}, {u'Salary': '39838', u'Code': 'EMP5896884E', u'Name': 'Rina Williamson', u'DOB': '03/10/1963', u'Gender': 'F', u'Department': 'Customer Service'}, {u'Salary': '66686', u'Code': 'EMP8998241E', u'Name': 'Avye Clemons', u'DOB': '29/07/1985', u'Gender': 'M', u'Department': 'Tech QA'}, {u'Salary': '31743', u'Code': 'EMP8721958E', u'Name': 'Uriel Oliver', u'DOB': '09/12/1969', u'Gender': 'M', u'Department': 'Release QA'}, {u'Salary': '102169', u'Code': 'EMP8445235E', u'Name': 'Upton Perry', u'DOB': '25/02/1968', u'Gender': 'M', u'Department': 'Customer Service'}, {u'Salary': '43769', u'Code': 'EMP8256789E', u'Name': 'Thomas Morales', u'DOB': '11/12/1966', u'Gender': 'M', u'Department': 'Tech QA'}, {u'Salary': '89080', u'Code': 'EMP6226175E', u'Name': 'Sylvester Barnett', u'DOB': '03/01/1986', u'Gender': 'M', u'Department': 'Human Resources'}, {u'Salary': '19238', u'Code': 'EMP6175624E', u'Name': 'Kellie Shelton', u'DOB': '31/03/1976', u'Gender': 'F', u'Department': 'Sales and Marketing'}, {u'Salary': '14922', u'Code': 'EMP3514726E', u'Name': 'Claudia Cotton', u'DOB': '07/04/1983', u'Gender': 'F', u'Department': 'Quality Assurance'}, {u'Salary': '88286', u'Code': 'EMP4979749E', u'Name': 'Amethyst Pruitt', u'DOB': '06/01/1973', u'Gender': 'F', u'Department': 'Asset Management'}, {u'Salary': '73009', u'Code': 'EMP2967249E', u'Name': 'Rebekah Livingston', u'DOB': '27/05/1952', u'Gender': 'F', u'Department': 'Asset Management'}, {u'Salary': '41368', </w:t>
      </w:r>
      <w:r w:rsidRPr="00D95661">
        <w:rPr>
          <w:rFonts w:ascii="Consolas" w:hAnsi="Consolas" w:cs="Consolas"/>
        </w:rPr>
        <w:lastRenderedPageBreak/>
        <w:t xml:space="preserve">u'Code': 'EMP6798129E', u'Name': 'Steven Mcfadden', u'DOB': '01/07/1964', u'Gender': 'M', u'Department': 'Tools QA'}, {u'Salary': '48771', u'Code': 'EMP1316245E', u'Name': 'Leilani English', u'DOB': '06/08/1964', u'Gender': 'M', u'Department': 'Tech Support'}, {u'Salary': '47342', u'Code': 'EMP8428489E', u'Name': 'Cadman Morris', u'DOB': '15/04/1950', u'Gender': 'M', u'Department': 'Release Coordinator'}, {u'Salary': '97412', u'Code': 'EMP4893943E', u'Name': 'Alfreda Alford', u'DOB': '20/07/1983', u'Gender': 'F', u'Department': 'Tech Support'}, {u'Salary': '73676', u'Code': 'EMP9481473E', u'Name': 'Bert Fleming', u'DOB': '11/10/1986', u'Gender': 'M', u'Department': 'Legal Department'}, {u'Salary': '88146', u'Code': 'EMP8157842E', u'Name': 'Anne Bennett', u'DOB': '18/04/1975', u'Gender': 'F', u'Department': 'Payroll'}, {u'Salary': '49934', u'Code': 'EMP3168349E', u'Name': 'Hayley Blake', u'DOB': '01/02/1997', u'Gender': 'F', u'Department': 'Legal Department'}, {u'Salary': '60379', u'Code': 'EMP4184669E', u'Name': 'Brennan Duran', u'DOB': '21/06/1989', u'Gender': 'M', u'Department': 'Engine Development'}, {u'Salary': '10488', u'Code': 'EMP5286428E', u'Name': 'Ian Hayden', u'DOB': '11/10/1997', u'Gender': 'M', u'Department': 'Media Relations'}, {u'Salary': '67889', u'Code': 'EMP5593259E', u'Name': 'Phillip Beard', u'DOB': '20/01/1993', u'Gender': 'M', u'Department': 'Accounting'}, {u'Salary': '113246', u'Code': 'EMP6568174E', u'Name': 'Melanie Reid', u'DOB': '08/10/1986', u'Gender': 'F', u'Department': 'Management'}, {u'Salary': '88216', u'Code': 'EMP2973557E', u'Name': 'Chava Weiss', u'DOB': '22/08/1971', u'Gender': 'F', u'Department': 'Asset Management'}, {u'Salary': '46898', u'Code': 'EMP1555963E', u'Name': 'Lee Rios', u'DOB': '15/03/1997', u'Gender': 'M', u'Department': 'Concept Design'}, {u'Salary': '22165', u'Code': 'EMP4939288E', u'Name': 'Solomon Randolph', u'DOB': '27/03/1976', u'Gender': 'M', u'Department': 'Sys Admin'}, {u'Salary': '107912', u'Code': 'EMP6464345E', u'Name': 'Lael Guerra', u'DOB': '16/11/1971', u'Gender': 'M', u'Department': 'ICU'}, {u'Salary': '31378', u'Code': 'EMP5475883E', u'Name': 'Grant Lynch', u'DOB': '31/01/1993', u'Gender': 'M', u'Department': 'Advertising'}, {u'Salary': '52378', u'Code': 'EMP1778566E', u'Name': 'Isadora Meadows', u'DOB': '12/12/1963', u'Gender': 'F', u'Department': 'Web QA'}, {u'Salary': '86827', u'Code': 'EMP2446652E', u'Name': 'Jillian Mendez', u'DOB': '24/04/1993', u'Gender': 'F', u'Department': 'Business Intelligence'}, {u'Salary': '99375', u'Code': 'EMP8575126E', u'Name': 'Lev Hernandez', u'DOB': '14/08/1959', u'Gender': 'M', u'Department': 'Research and Development'}, {u'Salary': '91903', u'Code': 'EMP9997626E', u'Name': 'Vladimir Farrell', u'DOB': '20/06/1975', u'Gender': 'M', u'Department': 'ICU'}, {u'Salary': '23101', u'Code': 'EMP4621114E', u'Name': 'Quemby Carver', u'DOB': '10/10/1986', u'Gender': 'M', u'Department': 'Accounting'}, {u'Salary': '10122', u'Code': 'EMP9133391E', u'Name': 'Charissa Woodard', u'DOB': '23/01/1993', u'Gender': 'F', u'Department': 'Web QA'}, {u'Salary': '26540', u'Code': 'EMP2126118E', u'Name': 'Cooper Wilson', u'DOB': '17/02/1956', u'Gender': 'M', u'Department': 'Content Development'}, {u'Salary': '69257', u'Code': 'EMP9766512E', u'Name': </w:t>
      </w:r>
      <w:r w:rsidRPr="00D95661">
        <w:rPr>
          <w:rFonts w:ascii="Consolas" w:hAnsi="Consolas" w:cs="Consolas"/>
        </w:rPr>
        <w:lastRenderedPageBreak/>
        <w:t xml:space="preserve">'Dennis Rosario', u'DOB': '25/02/1990', u'Gender': 'M', u'Department': 'UNIX Sys Admin'}, {u'Salary': '69162', u'Code': 'EMP1238738E', u'Name': 'Dorian Cooper', u'DOB': '09/09/1971', u'Gender': 'F', u'Department': 'Content Development'}, {u'Salary': '13026', u'Code': 'EMP9563111E', u'Name': 'Idola Clements', u'DOB': '11/05/1974', u'Gender': 'F', u'Department': 'Livestreaming'}, {u'Salary': '33939', u'Code': 'EMP8741129E', u'Name': 'Stacey Prince', u'DOB': '12/01/1996', u'Gender': 'F', u'Department': 'Advertising'}, {u'Salary': '75410', u'Code': 'EMP7117651E', u'Name': 'Mari Schultz', u'DOB': '13/12/1962', u'Gender': 'F', u'Department': 'Sales and Marketing'}, {u'Salary': '24533', u'Code': 'EMP2356399E', u'Name': 'Amir Pena', u'DOB': '15/09/1987', u'Gender': 'M', u'Department': 'Web QA'}, {u'Salary': '79612', u'Code': 'EMP9283742E', u'Name': 'Rudyard Holloway', u'DOB': '11/04/1955', u'Gender': 'M', u'Department': 'Media Relations'}, {u'Salary': '63886', u'Code': 'EMP5916496E', u'Name': 'Thomas Reeves', u'DOB': '24/08/1963', u'Gender': 'M', u'Department': 'Quality Assurance'}, {u'Salary': '83300', u'Code': 'EMP7774216E', u'Name': 'Cara Ray', u'DOB': '25/07/1984', u'Gender': 'F', u'Department': 'Human Resources'}, {u'Salary': '84835', u'Code': 'EMP5152739E', u'Name': 'Candice Ballard', u'DOB': '29/07/1952', u'Gender': 'F', u'Department': 'Tools QA'}, {u'Salary': '65081', u'Code': 'EMP4816628E', u'Name': 'Carly Wilkins', u'DOB': '08/03/1970', u'Gender': 'F', u'Department': 'Content Development'}, {u'Salary': '80463', u'Code': 'EMP4418462E', u'Name': 'Hamish Moss', u'DOB': '18/12/1996', u'Gender': 'M', u'Department': 'Tools QA'}, {u'Salary': '17294', u'Code': 'EMP8589142E', u'Name': 'Talon Webster', u'DOB': '04/06/1976', u'Gender': 'M', u'Department': 'Lead QA'}, {u'Salary': '111278', u'Code': 'EMP4283816E', u'Name': 'Slade Massey', u'DOB': '11/02/1966', u'Gender': 'M', u'Department': 'Sys Admin'}, {u'Salary': '82262', u'Code': 'EMP3598174E', u'Name': 'Yardley Spencer', u'DOB': '12/03/1980', u'Gender': 'M', u'Department': 'Business Intelligence'}, {u'Salary': '109887', u'Code': 'EMP1747922E', u'Name': 'Katell Steele', u'DOB': '18/10/1987', u'Gender': 'M', u'Department': 'Web QA'}, {u'Salary': '87140', u'Code': 'EMP7455599E', u'Name': 'Addison Waters', u'DOB': '25/05/1978', u'Gender': 'M', u'Department': 'ICU'}, {u'Salary': '62918', u'Code': 'EMP3814869E', u'Name': 'Tashya Davidson', u'DOB': '22/08/1986', u'Gender': 'F', u'Department': 'Customer Service'}, {u'Salary': '61612', u'Code': 'EMP5115519E', u'Name': 'Beck Ingram', u'DOB': '21/06/1953', u'Gender': 'M', u'Department': 'Sys Admin'}, {u'Salary': '27312', u'Code': 'EMP3132398E', u'Name': 'Emery Mathis', u'DOB': '09/02/1972', u'Gender': 'F', u'Department': 'Commercial Publishing'}, {u'Salary': '27196', u'Code': 'EMP9877948E', u'Name': 'Hedley Adams', u'DOB': '29/03/1957', u'Gender': 'M', u'Department': 'Engine Development'}, {u'Salary': '15724', u'Code': 'EMP7479482E', u'Name': 'Barclay Pace', u'DOB': '07/06/1972', u'Gender': 'M', u'Department': 'Web Design'}, {u'Salary': '59995', u'Code': 'EMP2499823E', u'Name': 'Cara Carlson', u'DOB': '21/05/1973', u'Gender': 'F', u'Department': 'Lead QA'}, {u'Salary': '74362', u'Code': 'EMP4972615E', u'Name': 'Lenore Blackwell', u'DOB': '19/11/1975', </w:t>
      </w:r>
      <w:r w:rsidRPr="00D95661">
        <w:rPr>
          <w:rFonts w:ascii="Consolas" w:hAnsi="Consolas" w:cs="Consolas"/>
        </w:rPr>
        <w:lastRenderedPageBreak/>
        <w:t>u'Gender': 'M', u'Department': 'Web Design'}, {u'Salary': '78603', u'Code': 'EMP8715355E', u'Name': 'Jamal Davidson', u'DOB': '04/04/1993', u'Gender': 'M', u'Department': 'Concept Design'}, {u'Salary': '114039', u'Code': 'EMP9472775E', u'Name': 'Brenden Holloway', u'DOB': '14/10/1974', u'Gender': 'M', u'Department': 'Facilities'}]</w:t>
      </w:r>
    </w:p>
    <w:p w:rsidR="00007E18" w:rsidRDefault="00007E18" w:rsidP="008B1DD9">
      <w:pPr>
        <w:pStyle w:val="Heading2"/>
      </w:pPr>
      <w:bookmarkStart w:id="163" w:name="_Toc406682557"/>
      <w:r>
        <w:t>Appendix III – Testing Log –</w:t>
      </w:r>
      <w:bookmarkEnd w:id="163"/>
    </w:p>
    <w:p w:rsidR="00014E69" w:rsidRDefault="00014E69" w:rsidP="00014E69"/>
    <w:p w:rsidR="00014E69" w:rsidRPr="00E21651" w:rsidRDefault="00014E69" w:rsidP="00014E69">
      <w:pPr>
        <w:contextualSpacing/>
        <w:rPr>
          <w:rFonts w:ascii="Consolas" w:hAnsi="Consolas" w:cs="Consolas"/>
        </w:rPr>
      </w:pPr>
      <w:r w:rsidRPr="00E21651">
        <w:rPr>
          <w:rFonts w:ascii="Consolas" w:hAnsi="Consolas" w:cs="Consolas"/>
        </w:rPr>
        <w:t>[2014-10-23 15:57:47] [] =====RESTART=====</w:t>
      </w:r>
    </w:p>
    <w:p w:rsidR="00014E69" w:rsidRPr="00E21651" w:rsidRDefault="00014E69" w:rsidP="00014E69">
      <w:pPr>
        <w:contextualSpacing/>
        <w:rPr>
          <w:rFonts w:ascii="Consolas" w:hAnsi="Consolas" w:cs="Consolas"/>
        </w:rPr>
      </w:pPr>
      <w:r w:rsidRPr="00E21651">
        <w:rPr>
          <w:rFonts w:ascii="Consolas" w:hAnsi="Consolas" w:cs="Consolas"/>
        </w:rPr>
        <w:t>[2014-10-23 15:57:47]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15:57:47] [] Initiating first-time setup</w:t>
      </w:r>
    </w:p>
    <w:p w:rsidR="00014E69" w:rsidRPr="00E21651" w:rsidRDefault="00014E69" w:rsidP="00014E69">
      <w:pPr>
        <w:contextualSpacing/>
        <w:rPr>
          <w:rFonts w:ascii="Consolas" w:hAnsi="Consolas" w:cs="Consolas"/>
        </w:rPr>
      </w:pPr>
      <w:r w:rsidRPr="00E21651">
        <w:rPr>
          <w:rFonts w:ascii="Consolas" w:hAnsi="Consolas" w:cs="Consolas"/>
        </w:rPr>
        <w:t xml:space="preserve">[2014-10-23 15:57:47] [] Created LoginNames.txt </w:t>
      </w:r>
    </w:p>
    <w:p w:rsidR="00014E69" w:rsidRPr="00E21651" w:rsidRDefault="00014E69" w:rsidP="00014E69">
      <w:pPr>
        <w:contextualSpacing/>
        <w:rPr>
          <w:rFonts w:ascii="Consolas" w:hAnsi="Consolas" w:cs="Consolas"/>
        </w:rPr>
      </w:pPr>
      <w:r w:rsidRPr="00E21651">
        <w:rPr>
          <w:rFonts w:ascii="Consolas" w:hAnsi="Consolas" w:cs="Consolas"/>
        </w:rPr>
        <w:t>[2014-10-23 15:57:47] [] Created Language.txt</w:t>
      </w:r>
    </w:p>
    <w:p w:rsidR="00014E69" w:rsidRPr="00E21651" w:rsidRDefault="00014E69" w:rsidP="00014E69">
      <w:pPr>
        <w:contextualSpacing/>
        <w:rPr>
          <w:rFonts w:ascii="Consolas" w:hAnsi="Consolas" w:cs="Consolas"/>
        </w:rPr>
      </w:pPr>
      <w:r w:rsidRPr="00E21651">
        <w:rPr>
          <w:rFonts w:ascii="Consolas" w:hAnsi="Consolas" w:cs="Consolas"/>
        </w:rPr>
        <w:t>[2014-10-23 15:57:47] [] Created EmpCount.txt</w:t>
      </w:r>
    </w:p>
    <w:p w:rsidR="00014E69" w:rsidRPr="00E21651" w:rsidRDefault="00014E69" w:rsidP="00014E69">
      <w:pPr>
        <w:contextualSpacing/>
        <w:rPr>
          <w:rFonts w:ascii="Consolas" w:hAnsi="Consolas" w:cs="Consolas"/>
        </w:rPr>
      </w:pPr>
      <w:r w:rsidRPr="00E21651">
        <w:rPr>
          <w:rFonts w:ascii="Consolas" w:hAnsi="Consolas" w:cs="Consolas"/>
        </w:rPr>
        <w:t>[2014-10-23 15:57:47] [] Created TotalSalary.txt</w:t>
      </w:r>
    </w:p>
    <w:p w:rsidR="00014E69" w:rsidRPr="00E21651" w:rsidRDefault="00014E69" w:rsidP="00014E69">
      <w:pPr>
        <w:contextualSpacing/>
        <w:rPr>
          <w:rFonts w:ascii="Consolas" w:hAnsi="Consolas" w:cs="Consolas"/>
        </w:rPr>
      </w:pPr>
      <w:r w:rsidRPr="00E21651">
        <w:rPr>
          <w:rFonts w:ascii="Consolas" w:hAnsi="Consolas" w:cs="Consolas"/>
        </w:rPr>
        <w:t>[2014-10-23 15:57:47] [] Created TotalExpenditure.txt</w:t>
      </w:r>
    </w:p>
    <w:p w:rsidR="00014E69" w:rsidRPr="00E21651" w:rsidRDefault="00014E69" w:rsidP="00014E69">
      <w:pPr>
        <w:contextualSpacing/>
        <w:rPr>
          <w:rFonts w:ascii="Consolas" w:hAnsi="Consolas" w:cs="Consolas"/>
        </w:rPr>
      </w:pPr>
      <w:r w:rsidRPr="00E21651">
        <w:rPr>
          <w:rFonts w:ascii="Consolas" w:hAnsi="Consolas" w:cs="Consolas"/>
        </w:rPr>
        <w:t>[2014-10-23 15:57:47] [] First time Admin password Setup</w:t>
      </w:r>
    </w:p>
    <w:p w:rsidR="00014E69" w:rsidRPr="00E21651" w:rsidRDefault="00014E69" w:rsidP="00014E69">
      <w:pPr>
        <w:contextualSpacing/>
        <w:rPr>
          <w:rFonts w:ascii="Consolas" w:hAnsi="Consolas" w:cs="Consolas"/>
        </w:rPr>
      </w:pPr>
      <w:r w:rsidRPr="00E21651">
        <w:rPr>
          <w:rFonts w:ascii="Consolas" w:hAnsi="Consolas" w:cs="Consolas"/>
        </w:rPr>
        <w:t xml:space="preserve">[2014-10-23 15:57:47] []ERROR:root: Got exception on main handler </w:t>
      </w:r>
    </w:p>
    <w:p w:rsidR="00014E69" w:rsidRPr="00E21651" w:rsidRDefault="00014E69" w:rsidP="00014E69">
      <w:pPr>
        <w:contextualSpacing/>
        <w:rPr>
          <w:rFonts w:ascii="Consolas" w:hAnsi="Consolas" w:cs="Consolas"/>
        </w:rPr>
      </w:pPr>
      <w:r w:rsidRPr="00E21651">
        <w:rPr>
          <w:rFonts w:ascii="Consolas" w:hAnsi="Consolas" w:cs="Consolas"/>
        </w:rPr>
        <w:t>Traceback (most recent call last):</w:t>
      </w:r>
    </w:p>
    <w:p w:rsidR="00014E69" w:rsidRPr="00E21651" w:rsidRDefault="00014E69" w:rsidP="00014E69">
      <w:pPr>
        <w:contextualSpacing/>
        <w:rPr>
          <w:rFonts w:ascii="Consolas" w:hAnsi="Consolas" w:cs="Consolas"/>
        </w:rPr>
      </w:pPr>
      <w:r w:rsidRPr="00E21651">
        <w:rPr>
          <w:rFonts w:ascii="Consolas" w:hAnsi="Consolas" w:cs="Consolas"/>
        </w:rPr>
        <w:t xml:space="preserve">  File "N:\Y13Computing\Main.py", line 27, in main</w:t>
      </w:r>
    </w:p>
    <w:p w:rsidR="00014E69" w:rsidRPr="00E21651" w:rsidRDefault="00014E69" w:rsidP="00014E69">
      <w:pPr>
        <w:contextualSpacing/>
        <w:rPr>
          <w:rFonts w:ascii="Consolas" w:hAnsi="Consolas" w:cs="Consolas"/>
        </w:rPr>
      </w:pPr>
      <w:r w:rsidRPr="00E21651">
        <w:rPr>
          <w:rFonts w:ascii="Consolas" w:hAnsi="Consolas" w:cs="Consolas"/>
        </w:rPr>
        <w:t xml:space="preserve">    Setup()</w:t>
      </w:r>
    </w:p>
    <w:p w:rsidR="00014E69" w:rsidRPr="00E21651" w:rsidRDefault="00014E69" w:rsidP="00014E69">
      <w:pPr>
        <w:contextualSpacing/>
        <w:rPr>
          <w:rFonts w:ascii="Consolas" w:hAnsi="Consolas" w:cs="Consolas"/>
        </w:rPr>
      </w:pPr>
      <w:r w:rsidRPr="00E21651">
        <w:rPr>
          <w:rFonts w:ascii="Consolas" w:hAnsi="Consolas" w:cs="Consolas"/>
        </w:rPr>
        <w:t xml:space="preserve">  File "N:\Y13Computing\InitialSetup.py", line 130, in Setup</w:t>
      </w:r>
    </w:p>
    <w:p w:rsidR="00014E69" w:rsidRPr="00E21651" w:rsidRDefault="00014E69" w:rsidP="00014E69">
      <w:pPr>
        <w:contextualSpacing/>
        <w:rPr>
          <w:rFonts w:ascii="Consolas" w:hAnsi="Consolas" w:cs="Consolas"/>
        </w:rPr>
      </w:pPr>
      <w:r w:rsidRPr="00E21651">
        <w:rPr>
          <w:rFonts w:ascii="Consolas" w:hAnsi="Consolas" w:cs="Consolas"/>
        </w:rPr>
        <w:t xml:space="preserve">    root = Tk()</w:t>
      </w:r>
    </w:p>
    <w:p w:rsidR="00014E69" w:rsidRPr="00E21651" w:rsidRDefault="00014E69" w:rsidP="00014E69">
      <w:pPr>
        <w:contextualSpacing/>
        <w:rPr>
          <w:rFonts w:ascii="Consolas" w:hAnsi="Consolas" w:cs="Consolas"/>
        </w:rPr>
      </w:pPr>
      <w:r w:rsidRPr="00E21651">
        <w:rPr>
          <w:rFonts w:ascii="Consolas" w:hAnsi="Consolas" w:cs="Consolas"/>
        </w:rPr>
        <w:t xml:space="preserve">  File "C:\Python27\lib\lib-tk\Tkinter.py", line 1745, in __init__</w:t>
      </w:r>
    </w:p>
    <w:p w:rsidR="00014E69" w:rsidRPr="00E21651" w:rsidRDefault="00014E69" w:rsidP="00014E69">
      <w:pPr>
        <w:contextualSpacing/>
        <w:rPr>
          <w:rFonts w:ascii="Consolas" w:hAnsi="Consolas" w:cs="Consolas"/>
        </w:rPr>
      </w:pPr>
      <w:r w:rsidRPr="00E21651">
        <w:rPr>
          <w:rFonts w:ascii="Consolas" w:hAnsi="Consolas" w:cs="Consolas"/>
        </w:rPr>
        <w:t xml:space="preserve">    self.tk = _tkinter.create(screenName, baseName, className, interactive, wantobjects, useTk, sync, use)</w:t>
      </w:r>
    </w:p>
    <w:p w:rsidR="00014E69" w:rsidRPr="00E21651" w:rsidRDefault="00014E69" w:rsidP="00014E69">
      <w:pPr>
        <w:contextualSpacing/>
        <w:rPr>
          <w:rFonts w:ascii="Consolas" w:hAnsi="Consolas" w:cs="Consolas"/>
        </w:rPr>
      </w:pPr>
      <w:r w:rsidRPr="00E21651">
        <w:rPr>
          <w:rFonts w:ascii="Consolas" w:hAnsi="Consolas" w:cs="Consolas"/>
        </w:rPr>
        <w:t xml:space="preserve">TclError: Can't find a usable init.tcl in the following directories: </w:t>
      </w:r>
    </w:p>
    <w:p w:rsidR="00014E69" w:rsidRPr="00E21651" w:rsidRDefault="00014E69" w:rsidP="00014E69">
      <w:pPr>
        <w:contextualSpacing/>
        <w:rPr>
          <w:rFonts w:ascii="Consolas" w:hAnsi="Consolas" w:cs="Consolas"/>
        </w:rPr>
      </w:pPr>
      <w:r w:rsidRPr="00E21651">
        <w:rPr>
          <w:rFonts w:ascii="Consolas" w:hAnsi="Consolas" w:cs="Consolas"/>
        </w:rPr>
        <w:t xml:space="preserve">    {C:\Python27\tcl\tcl8.5} C:/Python27/lib/tcl8.5 C:/lib/tcl8.5 C:/lib/tcl8.5 C:/library C:/library C:/tcl8.5.15/library C:/tcl8.5.15/library</w:t>
      </w:r>
    </w:p>
    <w:p w:rsidR="00014E69" w:rsidRPr="00E21651" w:rsidRDefault="00014E69" w:rsidP="00014E69">
      <w:pPr>
        <w:contextualSpacing/>
        <w:rPr>
          <w:rFonts w:ascii="Consolas" w:hAnsi="Consolas" w:cs="Consolas"/>
        </w:rPr>
      </w:pPr>
    </w:p>
    <w:p w:rsidR="00014E69" w:rsidRPr="00E21651" w:rsidRDefault="00014E69" w:rsidP="00014E69">
      <w:pPr>
        <w:contextualSpacing/>
        <w:rPr>
          <w:rFonts w:ascii="Consolas" w:hAnsi="Consolas" w:cs="Consolas"/>
        </w:rPr>
      </w:pPr>
      <w:r w:rsidRPr="00E21651">
        <w:rPr>
          <w:rFonts w:ascii="Consolas" w:hAnsi="Consolas" w:cs="Consolas"/>
        </w:rPr>
        <w:t>C:/Python27/tcl/tcl8.5/init.tcl: version conflict for package "Tcl": have 8.5.15, need exactly 8.5.2</w:t>
      </w:r>
    </w:p>
    <w:p w:rsidR="00014E69" w:rsidRPr="00E21651" w:rsidRDefault="00014E69" w:rsidP="00014E69">
      <w:pPr>
        <w:contextualSpacing/>
        <w:rPr>
          <w:rFonts w:ascii="Consolas" w:hAnsi="Consolas" w:cs="Consolas"/>
        </w:rPr>
      </w:pPr>
      <w:r w:rsidRPr="00E21651">
        <w:rPr>
          <w:rFonts w:ascii="Consolas" w:hAnsi="Consolas" w:cs="Consolas"/>
        </w:rPr>
        <w:t>version conflict for package "Tcl": have 8.5.15, need exactly 8.5.2</w:t>
      </w:r>
    </w:p>
    <w:p w:rsidR="00014E69" w:rsidRPr="00E21651" w:rsidRDefault="00014E69" w:rsidP="00014E69">
      <w:pPr>
        <w:contextualSpacing/>
        <w:rPr>
          <w:rFonts w:ascii="Consolas" w:hAnsi="Consolas" w:cs="Consolas"/>
        </w:rPr>
      </w:pPr>
      <w:r w:rsidRPr="00E21651">
        <w:rPr>
          <w:rFonts w:ascii="Consolas" w:hAnsi="Consolas" w:cs="Consolas"/>
        </w:rPr>
        <w:t xml:space="preserve">    while executing</w:t>
      </w:r>
    </w:p>
    <w:p w:rsidR="00014E69" w:rsidRPr="00E21651" w:rsidRDefault="00014E69" w:rsidP="00014E69">
      <w:pPr>
        <w:contextualSpacing/>
        <w:rPr>
          <w:rFonts w:ascii="Consolas" w:hAnsi="Consolas" w:cs="Consolas"/>
        </w:rPr>
      </w:pPr>
      <w:r w:rsidRPr="00E21651">
        <w:rPr>
          <w:rFonts w:ascii="Consolas" w:hAnsi="Consolas" w:cs="Consolas"/>
        </w:rPr>
        <w:t>"package require -exact Tcl 8.5.2"</w:t>
      </w:r>
    </w:p>
    <w:p w:rsidR="00014E69" w:rsidRPr="00E21651" w:rsidRDefault="00014E69" w:rsidP="00014E69">
      <w:pPr>
        <w:contextualSpacing/>
        <w:rPr>
          <w:rFonts w:ascii="Consolas" w:hAnsi="Consolas" w:cs="Consolas"/>
        </w:rPr>
      </w:pPr>
      <w:r w:rsidRPr="00E21651">
        <w:rPr>
          <w:rFonts w:ascii="Consolas" w:hAnsi="Consolas" w:cs="Consolas"/>
        </w:rPr>
        <w:t xml:space="preserve">    (file "C:/Python27/tcl/tcl8.5/init.tcl" line 20)</w:t>
      </w:r>
    </w:p>
    <w:p w:rsidR="00014E69" w:rsidRPr="00E21651" w:rsidRDefault="00014E69" w:rsidP="00014E69">
      <w:pPr>
        <w:contextualSpacing/>
        <w:rPr>
          <w:rFonts w:ascii="Consolas" w:hAnsi="Consolas" w:cs="Consolas"/>
        </w:rPr>
      </w:pPr>
      <w:r w:rsidRPr="00E21651">
        <w:rPr>
          <w:rFonts w:ascii="Consolas" w:hAnsi="Consolas" w:cs="Consolas"/>
        </w:rPr>
        <w:t xml:space="preserve">    invoked from within</w:t>
      </w:r>
    </w:p>
    <w:p w:rsidR="00014E69" w:rsidRPr="00E21651" w:rsidRDefault="00014E69" w:rsidP="00014E69">
      <w:pPr>
        <w:contextualSpacing/>
        <w:rPr>
          <w:rFonts w:ascii="Consolas" w:hAnsi="Consolas" w:cs="Consolas"/>
        </w:rPr>
      </w:pPr>
      <w:r w:rsidRPr="00E21651">
        <w:rPr>
          <w:rFonts w:ascii="Consolas" w:hAnsi="Consolas" w:cs="Consolas"/>
        </w:rPr>
        <w:t>"source C:/Python27/tcl/tcl8.5/init.tcl"</w:t>
      </w:r>
    </w:p>
    <w:p w:rsidR="00014E69" w:rsidRPr="00E21651" w:rsidRDefault="00014E69" w:rsidP="00014E69">
      <w:pPr>
        <w:contextualSpacing/>
        <w:rPr>
          <w:rFonts w:ascii="Consolas" w:hAnsi="Consolas" w:cs="Consolas"/>
        </w:rPr>
      </w:pPr>
      <w:r w:rsidRPr="00E21651">
        <w:rPr>
          <w:rFonts w:ascii="Consolas" w:hAnsi="Consolas" w:cs="Consolas"/>
        </w:rPr>
        <w:t xml:space="preserve">    ("uplevel" body line 1)</w:t>
      </w:r>
    </w:p>
    <w:p w:rsidR="00014E69" w:rsidRPr="00E21651" w:rsidRDefault="00014E69" w:rsidP="00014E69">
      <w:pPr>
        <w:contextualSpacing/>
        <w:rPr>
          <w:rFonts w:ascii="Consolas" w:hAnsi="Consolas" w:cs="Consolas"/>
        </w:rPr>
      </w:pPr>
      <w:r w:rsidRPr="00E21651">
        <w:rPr>
          <w:rFonts w:ascii="Consolas" w:hAnsi="Consolas" w:cs="Consolas"/>
        </w:rPr>
        <w:t xml:space="preserve">    invoked from within</w:t>
      </w:r>
    </w:p>
    <w:p w:rsidR="00014E69" w:rsidRPr="00E21651" w:rsidRDefault="00014E69" w:rsidP="00014E69">
      <w:pPr>
        <w:contextualSpacing/>
        <w:rPr>
          <w:rFonts w:ascii="Consolas" w:hAnsi="Consolas" w:cs="Consolas"/>
        </w:rPr>
      </w:pPr>
      <w:r w:rsidRPr="00E21651">
        <w:rPr>
          <w:rFonts w:ascii="Consolas" w:hAnsi="Consolas" w:cs="Consolas"/>
        </w:rPr>
        <w:t>"uplevel #0 [list source $tclfile]"</w:t>
      </w:r>
    </w:p>
    <w:p w:rsidR="00014E69" w:rsidRPr="00E21651" w:rsidRDefault="00014E69" w:rsidP="00014E69">
      <w:pPr>
        <w:contextualSpacing/>
        <w:rPr>
          <w:rFonts w:ascii="Consolas" w:hAnsi="Consolas" w:cs="Consolas"/>
        </w:rPr>
      </w:pPr>
    </w:p>
    <w:p w:rsidR="00014E69" w:rsidRPr="00E21651" w:rsidRDefault="00014E69" w:rsidP="00014E69">
      <w:pPr>
        <w:contextualSpacing/>
        <w:rPr>
          <w:rFonts w:ascii="Consolas" w:hAnsi="Consolas" w:cs="Consolas"/>
        </w:rPr>
      </w:pPr>
    </w:p>
    <w:p w:rsidR="00014E69" w:rsidRPr="00E21651" w:rsidRDefault="00014E69" w:rsidP="00014E69">
      <w:pPr>
        <w:contextualSpacing/>
        <w:rPr>
          <w:rFonts w:ascii="Consolas" w:hAnsi="Consolas" w:cs="Consolas"/>
        </w:rPr>
      </w:pPr>
      <w:r w:rsidRPr="00E21651">
        <w:rPr>
          <w:rFonts w:ascii="Consolas" w:hAnsi="Consolas" w:cs="Consolas"/>
        </w:rPr>
        <w:t>This probably means that Tcl wasn't installed properly.</w:t>
      </w:r>
    </w:p>
    <w:p w:rsidR="00014E69" w:rsidRPr="00E21651" w:rsidRDefault="00014E69" w:rsidP="00014E69">
      <w:pPr>
        <w:contextualSpacing/>
        <w:rPr>
          <w:rFonts w:ascii="Consolas" w:hAnsi="Consolas" w:cs="Consolas"/>
        </w:rPr>
      </w:pPr>
    </w:p>
    <w:p w:rsidR="00014E69" w:rsidRPr="00E21651" w:rsidRDefault="00014E69" w:rsidP="00014E69">
      <w:pPr>
        <w:contextualSpacing/>
        <w:rPr>
          <w:rFonts w:ascii="Consolas" w:hAnsi="Consolas" w:cs="Consolas"/>
        </w:rPr>
      </w:pPr>
      <w:r w:rsidRPr="00E21651">
        <w:rPr>
          <w:rFonts w:ascii="Consolas" w:hAnsi="Consolas" w:cs="Consolas"/>
        </w:rPr>
        <w:lastRenderedPageBreak/>
        <w:t>[2014-10-23 15:57:52] [] =====RESTART=====</w:t>
      </w:r>
    </w:p>
    <w:p w:rsidR="00014E69" w:rsidRPr="00E21651" w:rsidRDefault="00014E69" w:rsidP="00014E69">
      <w:pPr>
        <w:contextualSpacing/>
        <w:rPr>
          <w:rFonts w:ascii="Consolas" w:hAnsi="Consolas" w:cs="Consolas"/>
        </w:rPr>
      </w:pPr>
      <w:r w:rsidRPr="00E21651">
        <w:rPr>
          <w:rFonts w:ascii="Consolas" w:hAnsi="Consolas" w:cs="Consolas"/>
        </w:rPr>
        <w:t>[2014-10-23 15:57:52]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15:57:52] [] Initiating first-time setup</w:t>
      </w:r>
    </w:p>
    <w:p w:rsidR="00014E69" w:rsidRPr="00E21651" w:rsidRDefault="00014E69" w:rsidP="00014E69">
      <w:pPr>
        <w:contextualSpacing/>
        <w:rPr>
          <w:rFonts w:ascii="Consolas" w:hAnsi="Consolas" w:cs="Consolas"/>
        </w:rPr>
      </w:pPr>
      <w:r w:rsidRPr="00E21651">
        <w:rPr>
          <w:rFonts w:ascii="Consolas" w:hAnsi="Consolas" w:cs="Consolas"/>
        </w:rPr>
        <w:t xml:space="preserve">[2014-10-23 15:57:52] [] Created LoginNames.txt </w:t>
      </w:r>
    </w:p>
    <w:p w:rsidR="00014E69" w:rsidRPr="00E21651" w:rsidRDefault="00014E69" w:rsidP="00014E69">
      <w:pPr>
        <w:contextualSpacing/>
        <w:rPr>
          <w:rFonts w:ascii="Consolas" w:hAnsi="Consolas" w:cs="Consolas"/>
        </w:rPr>
      </w:pPr>
      <w:r w:rsidRPr="00E21651">
        <w:rPr>
          <w:rFonts w:ascii="Consolas" w:hAnsi="Consolas" w:cs="Consolas"/>
        </w:rPr>
        <w:t>[2014-10-23 15:57:52] [] Created Language.txt</w:t>
      </w:r>
    </w:p>
    <w:p w:rsidR="00014E69" w:rsidRPr="00E21651" w:rsidRDefault="00014E69" w:rsidP="00014E69">
      <w:pPr>
        <w:contextualSpacing/>
        <w:rPr>
          <w:rFonts w:ascii="Consolas" w:hAnsi="Consolas" w:cs="Consolas"/>
        </w:rPr>
      </w:pPr>
      <w:r w:rsidRPr="00E21651">
        <w:rPr>
          <w:rFonts w:ascii="Consolas" w:hAnsi="Consolas" w:cs="Consolas"/>
        </w:rPr>
        <w:t>[2014-10-23 15:57:52] [] Created EmpCount.txt</w:t>
      </w:r>
    </w:p>
    <w:p w:rsidR="00014E69" w:rsidRPr="00E21651" w:rsidRDefault="00014E69" w:rsidP="00014E69">
      <w:pPr>
        <w:contextualSpacing/>
        <w:rPr>
          <w:rFonts w:ascii="Consolas" w:hAnsi="Consolas" w:cs="Consolas"/>
        </w:rPr>
      </w:pPr>
      <w:r w:rsidRPr="00E21651">
        <w:rPr>
          <w:rFonts w:ascii="Consolas" w:hAnsi="Consolas" w:cs="Consolas"/>
        </w:rPr>
        <w:t>[2014-10-23 15:57:52] [] Created TotalSalary.txt</w:t>
      </w:r>
    </w:p>
    <w:p w:rsidR="00014E69" w:rsidRPr="00E21651" w:rsidRDefault="00014E69" w:rsidP="00014E69">
      <w:pPr>
        <w:contextualSpacing/>
        <w:rPr>
          <w:rFonts w:ascii="Consolas" w:hAnsi="Consolas" w:cs="Consolas"/>
        </w:rPr>
      </w:pPr>
      <w:r w:rsidRPr="00E21651">
        <w:rPr>
          <w:rFonts w:ascii="Consolas" w:hAnsi="Consolas" w:cs="Consolas"/>
        </w:rPr>
        <w:t>[2014-10-23 15:57:52] [] Created TotalExpenditure.txt</w:t>
      </w:r>
    </w:p>
    <w:p w:rsidR="00014E69" w:rsidRPr="00E21651" w:rsidRDefault="00014E69" w:rsidP="00014E69">
      <w:pPr>
        <w:contextualSpacing/>
        <w:rPr>
          <w:rFonts w:ascii="Consolas" w:hAnsi="Consolas" w:cs="Consolas"/>
        </w:rPr>
      </w:pPr>
      <w:r w:rsidRPr="00E21651">
        <w:rPr>
          <w:rFonts w:ascii="Consolas" w:hAnsi="Consolas" w:cs="Consolas"/>
        </w:rPr>
        <w:t>[2014-10-23 15:57:52] [] First time Admin password Setup</w:t>
      </w:r>
    </w:p>
    <w:p w:rsidR="00014E69" w:rsidRPr="00E21651" w:rsidRDefault="00014E69" w:rsidP="00014E69">
      <w:pPr>
        <w:contextualSpacing/>
        <w:rPr>
          <w:rFonts w:ascii="Consolas" w:hAnsi="Consolas" w:cs="Consolas"/>
        </w:rPr>
      </w:pPr>
      <w:r w:rsidRPr="00E21651">
        <w:rPr>
          <w:rFonts w:ascii="Consolas" w:hAnsi="Consolas" w:cs="Consolas"/>
        </w:rPr>
        <w:t xml:space="preserve">[2014-10-23 15:57:52] []ERROR:root: Got exception on main handler </w:t>
      </w:r>
    </w:p>
    <w:p w:rsidR="00014E69" w:rsidRPr="00E21651" w:rsidRDefault="00014E69" w:rsidP="00014E69">
      <w:pPr>
        <w:contextualSpacing/>
        <w:rPr>
          <w:rFonts w:ascii="Consolas" w:hAnsi="Consolas" w:cs="Consolas"/>
        </w:rPr>
      </w:pPr>
      <w:r w:rsidRPr="00E21651">
        <w:rPr>
          <w:rFonts w:ascii="Consolas" w:hAnsi="Consolas" w:cs="Consolas"/>
        </w:rPr>
        <w:t>Traceback (most recent call last):</w:t>
      </w:r>
    </w:p>
    <w:p w:rsidR="00014E69" w:rsidRPr="00E21651" w:rsidRDefault="00014E69" w:rsidP="00014E69">
      <w:pPr>
        <w:contextualSpacing/>
        <w:rPr>
          <w:rFonts w:ascii="Consolas" w:hAnsi="Consolas" w:cs="Consolas"/>
        </w:rPr>
      </w:pPr>
      <w:r w:rsidRPr="00E21651">
        <w:rPr>
          <w:rFonts w:ascii="Consolas" w:hAnsi="Consolas" w:cs="Consolas"/>
        </w:rPr>
        <w:t xml:space="preserve">  File "N:\Y13Computing\Main.py", line 27, in main</w:t>
      </w:r>
    </w:p>
    <w:p w:rsidR="00014E69" w:rsidRPr="00E21651" w:rsidRDefault="00014E69" w:rsidP="00014E69">
      <w:pPr>
        <w:contextualSpacing/>
        <w:rPr>
          <w:rFonts w:ascii="Consolas" w:hAnsi="Consolas" w:cs="Consolas"/>
        </w:rPr>
      </w:pPr>
      <w:r w:rsidRPr="00E21651">
        <w:rPr>
          <w:rFonts w:ascii="Consolas" w:hAnsi="Consolas" w:cs="Consolas"/>
        </w:rPr>
        <w:t xml:space="preserve">    Setup()</w:t>
      </w:r>
    </w:p>
    <w:p w:rsidR="00014E69" w:rsidRPr="00E21651" w:rsidRDefault="00014E69" w:rsidP="00014E69">
      <w:pPr>
        <w:contextualSpacing/>
        <w:rPr>
          <w:rFonts w:ascii="Consolas" w:hAnsi="Consolas" w:cs="Consolas"/>
        </w:rPr>
      </w:pPr>
      <w:r w:rsidRPr="00E21651">
        <w:rPr>
          <w:rFonts w:ascii="Consolas" w:hAnsi="Consolas" w:cs="Consolas"/>
        </w:rPr>
        <w:t xml:space="preserve">  File "N:\Y13Computing\InitialSetup.py", line 130, in Setup</w:t>
      </w:r>
    </w:p>
    <w:p w:rsidR="00014E69" w:rsidRPr="00E21651" w:rsidRDefault="00014E69" w:rsidP="00014E69">
      <w:pPr>
        <w:contextualSpacing/>
        <w:rPr>
          <w:rFonts w:ascii="Consolas" w:hAnsi="Consolas" w:cs="Consolas"/>
        </w:rPr>
      </w:pPr>
      <w:r w:rsidRPr="00E21651">
        <w:rPr>
          <w:rFonts w:ascii="Consolas" w:hAnsi="Consolas" w:cs="Consolas"/>
        </w:rPr>
        <w:t xml:space="preserve">    root = Tk()</w:t>
      </w:r>
    </w:p>
    <w:p w:rsidR="00014E69" w:rsidRPr="00E21651" w:rsidRDefault="00014E69" w:rsidP="00014E69">
      <w:pPr>
        <w:contextualSpacing/>
        <w:rPr>
          <w:rFonts w:ascii="Consolas" w:hAnsi="Consolas" w:cs="Consolas"/>
        </w:rPr>
      </w:pPr>
      <w:r w:rsidRPr="00E21651">
        <w:rPr>
          <w:rFonts w:ascii="Consolas" w:hAnsi="Consolas" w:cs="Consolas"/>
        </w:rPr>
        <w:t xml:space="preserve">  File "C:\Python27\lib\lib-tk\Tkinter.py", line 1745, in __init__</w:t>
      </w:r>
    </w:p>
    <w:p w:rsidR="00014E69" w:rsidRPr="00E21651" w:rsidRDefault="00014E69" w:rsidP="00014E69">
      <w:pPr>
        <w:contextualSpacing/>
        <w:rPr>
          <w:rFonts w:ascii="Consolas" w:hAnsi="Consolas" w:cs="Consolas"/>
        </w:rPr>
      </w:pPr>
      <w:r w:rsidRPr="00E21651">
        <w:rPr>
          <w:rFonts w:ascii="Consolas" w:hAnsi="Consolas" w:cs="Consolas"/>
        </w:rPr>
        <w:t xml:space="preserve">    self.tk = _tkinter.create(screenName, baseName, className, interactive, wantobjects, useTk, sync, use)</w:t>
      </w:r>
    </w:p>
    <w:p w:rsidR="00014E69" w:rsidRPr="00E21651" w:rsidRDefault="00014E69" w:rsidP="00014E69">
      <w:pPr>
        <w:contextualSpacing/>
        <w:rPr>
          <w:rFonts w:ascii="Consolas" w:hAnsi="Consolas" w:cs="Consolas"/>
        </w:rPr>
      </w:pPr>
      <w:r w:rsidRPr="00E21651">
        <w:rPr>
          <w:rFonts w:ascii="Consolas" w:hAnsi="Consolas" w:cs="Consolas"/>
        </w:rPr>
        <w:t xml:space="preserve">TclError: Can't find a usable init.tcl in the following directories: </w:t>
      </w:r>
    </w:p>
    <w:p w:rsidR="00014E69" w:rsidRPr="00E21651" w:rsidRDefault="00014E69" w:rsidP="00014E69">
      <w:pPr>
        <w:contextualSpacing/>
        <w:rPr>
          <w:rFonts w:ascii="Consolas" w:hAnsi="Consolas" w:cs="Consolas"/>
        </w:rPr>
      </w:pPr>
      <w:r w:rsidRPr="00E21651">
        <w:rPr>
          <w:rFonts w:ascii="Consolas" w:hAnsi="Consolas" w:cs="Consolas"/>
        </w:rPr>
        <w:t xml:space="preserve">    {C:\Python27\tcl\tcl8.5} C:/Python27/lib/tcl8.5 C:/lib/tcl8.5 C:/lib/tcl8.5 C:/library C:/library C:/tcl8.5.15/library C:/tcl8.5.15/library</w:t>
      </w:r>
    </w:p>
    <w:p w:rsidR="00014E69" w:rsidRPr="00E21651" w:rsidRDefault="00014E69" w:rsidP="00014E69">
      <w:pPr>
        <w:contextualSpacing/>
        <w:rPr>
          <w:rFonts w:ascii="Consolas" w:hAnsi="Consolas" w:cs="Consolas"/>
        </w:rPr>
      </w:pPr>
    </w:p>
    <w:p w:rsidR="00014E69" w:rsidRPr="00E21651" w:rsidRDefault="00014E69" w:rsidP="00014E69">
      <w:pPr>
        <w:contextualSpacing/>
        <w:rPr>
          <w:rFonts w:ascii="Consolas" w:hAnsi="Consolas" w:cs="Consolas"/>
        </w:rPr>
      </w:pPr>
      <w:r w:rsidRPr="00E21651">
        <w:rPr>
          <w:rFonts w:ascii="Consolas" w:hAnsi="Consolas" w:cs="Consolas"/>
        </w:rPr>
        <w:t>C:/Python27/tcl/tcl8.5/init.tcl: version conflict for package "Tcl": have 8.5.15, need exactly 8.5.2</w:t>
      </w:r>
    </w:p>
    <w:p w:rsidR="00014E69" w:rsidRPr="00E21651" w:rsidRDefault="00014E69" w:rsidP="00014E69">
      <w:pPr>
        <w:contextualSpacing/>
        <w:rPr>
          <w:rFonts w:ascii="Consolas" w:hAnsi="Consolas" w:cs="Consolas"/>
        </w:rPr>
      </w:pPr>
      <w:r w:rsidRPr="00E21651">
        <w:rPr>
          <w:rFonts w:ascii="Consolas" w:hAnsi="Consolas" w:cs="Consolas"/>
        </w:rPr>
        <w:t>version conflict for package "Tcl": have 8.5.15, need exactly 8.5.2</w:t>
      </w:r>
    </w:p>
    <w:p w:rsidR="00014E69" w:rsidRPr="00E21651" w:rsidRDefault="00014E69" w:rsidP="00014E69">
      <w:pPr>
        <w:contextualSpacing/>
        <w:rPr>
          <w:rFonts w:ascii="Consolas" w:hAnsi="Consolas" w:cs="Consolas"/>
        </w:rPr>
      </w:pPr>
      <w:r w:rsidRPr="00E21651">
        <w:rPr>
          <w:rFonts w:ascii="Consolas" w:hAnsi="Consolas" w:cs="Consolas"/>
        </w:rPr>
        <w:t xml:space="preserve">    while executing</w:t>
      </w:r>
    </w:p>
    <w:p w:rsidR="00014E69" w:rsidRPr="00E21651" w:rsidRDefault="00014E69" w:rsidP="00014E69">
      <w:pPr>
        <w:contextualSpacing/>
        <w:rPr>
          <w:rFonts w:ascii="Consolas" w:hAnsi="Consolas" w:cs="Consolas"/>
        </w:rPr>
      </w:pPr>
      <w:r w:rsidRPr="00E21651">
        <w:rPr>
          <w:rFonts w:ascii="Consolas" w:hAnsi="Consolas" w:cs="Consolas"/>
        </w:rPr>
        <w:t>"package require -exact Tcl 8.5.2"</w:t>
      </w:r>
    </w:p>
    <w:p w:rsidR="00014E69" w:rsidRPr="00E21651" w:rsidRDefault="00014E69" w:rsidP="00014E69">
      <w:pPr>
        <w:contextualSpacing/>
        <w:rPr>
          <w:rFonts w:ascii="Consolas" w:hAnsi="Consolas" w:cs="Consolas"/>
        </w:rPr>
      </w:pPr>
      <w:r w:rsidRPr="00E21651">
        <w:rPr>
          <w:rFonts w:ascii="Consolas" w:hAnsi="Consolas" w:cs="Consolas"/>
        </w:rPr>
        <w:t xml:space="preserve">    (file "C:/Python27/tcl/tcl8.5/init.tcl" line 20)</w:t>
      </w:r>
    </w:p>
    <w:p w:rsidR="00014E69" w:rsidRPr="00E21651" w:rsidRDefault="00014E69" w:rsidP="00014E69">
      <w:pPr>
        <w:contextualSpacing/>
        <w:rPr>
          <w:rFonts w:ascii="Consolas" w:hAnsi="Consolas" w:cs="Consolas"/>
        </w:rPr>
      </w:pPr>
      <w:r w:rsidRPr="00E21651">
        <w:rPr>
          <w:rFonts w:ascii="Consolas" w:hAnsi="Consolas" w:cs="Consolas"/>
        </w:rPr>
        <w:t xml:space="preserve">    invoked from within</w:t>
      </w:r>
    </w:p>
    <w:p w:rsidR="00014E69" w:rsidRPr="00E21651" w:rsidRDefault="00014E69" w:rsidP="00014E69">
      <w:pPr>
        <w:contextualSpacing/>
        <w:rPr>
          <w:rFonts w:ascii="Consolas" w:hAnsi="Consolas" w:cs="Consolas"/>
        </w:rPr>
      </w:pPr>
      <w:r w:rsidRPr="00E21651">
        <w:rPr>
          <w:rFonts w:ascii="Consolas" w:hAnsi="Consolas" w:cs="Consolas"/>
        </w:rPr>
        <w:t>"source C:/Python27/tcl/tcl8.5/init.tcl"</w:t>
      </w:r>
    </w:p>
    <w:p w:rsidR="00014E69" w:rsidRPr="00E21651" w:rsidRDefault="00014E69" w:rsidP="00014E69">
      <w:pPr>
        <w:contextualSpacing/>
        <w:rPr>
          <w:rFonts w:ascii="Consolas" w:hAnsi="Consolas" w:cs="Consolas"/>
        </w:rPr>
      </w:pPr>
      <w:r w:rsidRPr="00E21651">
        <w:rPr>
          <w:rFonts w:ascii="Consolas" w:hAnsi="Consolas" w:cs="Consolas"/>
        </w:rPr>
        <w:t xml:space="preserve">    ("uplevel" body line 1)</w:t>
      </w:r>
    </w:p>
    <w:p w:rsidR="00014E69" w:rsidRPr="00E21651" w:rsidRDefault="00014E69" w:rsidP="00014E69">
      <w:pPr>
        <w:contextualSpacing/>
        <w:rPr>
          <w:rFonts w:ascii="Consolas" w:hAnsi="Consolas" w:cs="Consolas"/>
        </w:rPr>
      </w:pPr>
      <w:r w:rsidRPr="00E21651">
        <w:rPr>
          <w:rFonts w:ascii="Consolas" w:hAnsi="Consolas" w:cs="Consolas"/>
        </w:rPr>
        <w:t xml:space="preserve">    invoked from within</w:t>
      </w:r>
    </w:p>
    <w:p w:rsidR="00014E69" w:rsidRPr="00E21651" w:rsidRDefault="00014E69" w:rsidP="00014E69">
      <w:pPr>
        <w:contextualSpacing/>
        <w:rPr>
          <w:rFonts w:ascii="Consolas" w:hAnsi="Consolas" w:cs="Consolas"/>
        </w:rPr>
      </w:pPr>
      <w:r w:rsidRPr="00E21651">
        <w:rPr>
          <w:rFonts w:ascii="Consolas" w:hAnsi="Consolas" w:cs="Consolas"/>
        </w:rPr>
        <w:t>"uplevel #0 [list source $tclfile]"</w:t>
      </w:r>
    </w:p>
    <w:p w:rsidR="00014E69" w:rsidRPr="00E21651" w:rsidRDefault="00014E69" w:rsidP="00014E69">
      <w:pPr>
        <w:contextualSpacing/>
        <w:rPr>
          <w:rFonts w:ascii="Consolas" w:hAnsi="Consolas" w:cs="Consolas"/>
        </w:rPr>
      </w:pPr>
    </w:p>
    <w:p w:rsidR="00014E69" w:rsidRPr="00E21651" w:rsidRDefault="00014E69" w:rsidP="00014E69">
      <w:pPr>
        <w:contextualSpacing/>
        <w:rPr>
          <w:rFonts w:ascii="Consolas" w:hAnsi="Consolas" w:cs="Consolas"/>
        </w:rPr>
      </w:pPr>
    </w:p>
    <w:p w:rsidR="00014E69" w:rsidRPr="00E21651" w:rsidRDefault="00014E69" w:rsidP="00014E69">
      <w:pPr>
        <w:contextualSpacing/>
        <w:rPr>
          <w:rFonts w:ascii="Consolas" w:hAnsi="Consolas" w:cs="Consolas"/>
        </w:rPr>
      </w:pPr>
      <w:r w:rsidRPr="00E21651">
        <w:rPr>
          <w:rFonts w:ascii="Consolas" w:hAnsi="Consolas" w:cs="Consolas"/>
        </w:rPr>
        <w:t>This probably means that Tcl wasn't installed properly.</w:t>
      </w:r>
    </w:p>
    <w:p w:rsidR="00014E69" w:rsidRPr="00E21651" w:rsidRDefault="00014E69" w:rsidP="00014E69">
      <w:pPr>
        <w:contextualSpacing/>
        <w:rPr>
          <w:rFonts w:ascii="Consolas" w:hAnsi="Consolas" w:cs="Consolas"/>
        </w:rPr>
      </w:pPr>
    </w:p>
    <w:p w:rsidR="00014E69" w:rsidRPr="00E21651" w:rsidRDefault="00014E69" w:rsidP="00014E69">
      <w:pPr>
        <w:contextualSpacing/>
        <w:rPr>
          <w:rFonts w:ascii="Consolas" w:hAnsi="Consolas" w:cs="Consolas"/>
        </w:rPr>
      </w:pPr>
      <w:r w:rsidRPr="00E21651">
        <w:rPr>
          <w:rFonts w:ascii="Consolas" w:hAnsi="Consolas" w:cs="Consolas"/>
        </w:rPr>
        <w:t>[2014-10-23 15:58:12] [] =====RESTART=====</w:t>
      </w:r>
    </w:p>
    <w:p w:rsidR="00014E69" w:rsidRPr="00E21651" w:rsidRDefault="00014E69" w:rsidP="00014E69">
      <w:pPr>
        <w:contextualSpacing/>
        <w:rPr>
          <w:rFonts w:ascii="Consolas" w:hAnsi="Consolas" w:cs="Consolas"/>
        </w:rPr>
      </w:pPr>
      <w:r w:rsidRPr="00E21651">
        <w:rPr>
          <w:rFonts w:ascii="Consolas" w:hAnsi="Consolas" w:cs="Consolas"/>
        </w:rPr>
        <w:t>[2014-10-23 15:58:12]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15:58:12] [] Initiating first-time setup</w:t>
      </w:r>
    </w:p>
    <w:p w:rsidR="00014E69" w:rsidRPr="00E21651" w:rsidRDefault="00014E69" w:rsidP="00014E69">
      <w:pPr>
        <w:contextualSpacing/>
        <w:rPr>
          <w:rFonts w:ascii="Consolas" w:hAnsi="Consolas" w:cs="Consolas"/>
        </w:rPr>
      </w:pPr>
      <w:r w:rsidRPr="00E21651">
        <w:rPr>
          <w:rFonts w:ascii="Consolas" w:hAnsi="Consolas" w:cs="Consolas"/>
        </w:rPr>
        <w:t xml:space="preserve">[2014-10-23 15:58:12] [] Created LoginNames.txt </w:t>
      </w:r>
    </w:p>
    <w:p w:rsidR="00014E69" w:rsidRPr="00E21651" w:rsidRDefault="00014E69" w:rsidP="00014E69">
      <w:pPr>
        <w:contextualSpacing/>
        <w:rPr>
          <w:rFonts w:ascii="Consolas" w:hAnsi="Consolas" w:cs="Consolas"/>
        </w:rPr>
      </w:pPr>
      <w:r w:rsidRPr="00E21651">
        <w:rPr>
          <w:rFonts w:ascii="Consolas" w:hAnsi="Consolas" w:cs="Consolas"/>
        </w:rPr>
        <w:t>[2014-10-23 15:58:12] [] Created Language.txt</w:t>
      </w:r>
    </w:p>
    <w:p w:rsidR="00014E69" w:rsidRPr="00E21651" w:rsidRDefault="00014E69" w:rsidP="00014E69">
      <w:pPr>
        <w:contextualSpacing/>
        <w:rPr>
          <w:rFonts w:ascii="Consolas" w:hAnsi="Consolas" w:cs="Consolas"/>
        </w:rPr>
      </w:pPr>
      <w:r w:rsidRPr="00E21651">
        <w:rPr>
          <w:rFonts w:ascii="Consolas" w:hAnsi="Consolas" w:cs="Consolas"/>
        </w:rPr>
        <w:t>[2014-10-23 15:58:12] [] Created EmpCount.txt</w:t>
      </w:r>
    </w:p>
    <w:p w:rsidR="00014E69" w:rsidRPr="00E21651" w:rsidRDefault="00014E69" w:rsidP="00014E69">
      <w:pPr>
        <w:contextualSpacing/>
        <w:rPr>
          <w:rFonts w:ascii="Consolas" w:hAnsi="Consolas" w:cs="Consolas"/>
        </w:rPr>
      </w:pPr>
      <w:r w:rsidRPr="00E21651">
        <w:rPr>
          <w:rFonts w:ascii="Consolas" w:hAnsi="Consolas" w:cs="Consolas"/>
        </w:rPr>
        <w:t>[2014-10-23 15:58:12] [] Created TotalSalary.txt</w:t>
      </w:r>
    </w:p>
    <w:p w:rsidR="00014E69" w:rsidRPr="00E21651" w:rsidRDefault="00014E69" w:rsidP="00014E69">
      <w:pPr>
        <w:contextualSpacing/>
        <w:rPr>
          <w:rFonts w:ascii="Consolas" w:hAnsi="Consolas" w:cs="Consolas"/>
        </w:rPr>
      </w:pPr>
      <w:r w:rsidRPr="00E21651">
        <w:rPr>
          <w:rFonts w:ascii="Consolas" w:hAnsi="Consolas" w:cs="Consolas"/>
        </w:rPr>
        <w:t>[2014-10-23 15:58:12] [] Created TotalExpenditure.txt</w:t>
      </w:r>
    </w:p>
    <w:p w:rsidR="00014E69" w:rsidRPr="00E21651" w:rsidRDefault="00014E69" w:rsidP="00014E69">
      <w:pPr>
        <w:contextualSpacing/>
        <w:rPr>
          <w:rFonts w:ascii="Consolas" w:hAnsi="Consolas" w:cs="Consolas"/>
        </w:rPr>
      </w:pPr>
      <w:r w:rsidRPr="00E21651">
        <w:rPr>
          <w:rFonts w:ascii="Consolas" w:hAnsi="Consolas" w:cs="Consolas"/>
        </w:rPr>
        <w:t>[2014-10-23 15:58:12] [] First time Admin password Setup</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[2014-10-23 15:58:12] []ERROR:root: Got exception on main handler </w:t>
      </w:r>
    </w:p>
    <w:p w:rsidR="00014E69" w:rsidRPr="00E21651" w:rsidRDefault="00014E69" w:rsidP="00014E69">
      <w:pPr>
        <w:contextualSpacing/>
        <w:rPr>
          <w:rFonts w:ascii="Consolas" w:hAnsi="Consolas" w:cs="Consolas"/>
        </w:rPr>
      </w:pPr>
      <w:r w:rsidRPr="00E21651">
        <w:rPr>
          <w:rFonts w:ascii="Consolas" w:hAnsi="Consolas" w:cs="Consolas"/>
        </w:rPr>
        <w:t>Traceback (most recent call last):</w:t>
      </w:r>
    </w:p>
    <w:p w:rsidR="00014E69" w:rsidRPr="00E21651" w:rsidRDefault="00014E69" w:rsidP="00014E69">
      <w:pPr>
        <w:contextualSpacing/>
        <w:rPr>
          <w:rFonts w:ascii="Consolas" w:hAnsi="Consolas" w:cs="Consolas"/>
        </w:rPr>
      </w:pPr>
      <w:r w:rsidRPr="00E21651">
        <w:rPr>
          <w:rFonts w:ascii="Consolas" w:hAnsi="Consolas" w:cs="Consolas"/>
        </w:rPr>
        <w:t xml:space="preserve">  File "N:\Y13Computing\Main.py", line 27, in main</w:t>
      </w:r>
    </w:p>
    <w:p w:rsidR="00014E69" w:rsidRPr="00E21651" w:rsidRDefault="00014E69" w:rsidP="00014E69">
      <w:pPr>
        <w:contextualSpacing/>
        <w:rPr>
          <w:rFonts w:ascii="Consolas" w:hAnsi="Consolas" w:cs="Consolas"/>
        </w:rPr>
      </w:pPr>
      <w:r w:rsidRPr="00E21651">
        <w:rPr>
          <w:rFonts w:ascii="Consolas" w:hAnsi="Consolas" w:cs="Consolas"/>
        </w:rPr>
        <w:t xml:space="preserve">    Setup()</w:t>
      </w:r>
    </w:p>
    <w:p w:rsidR="00014E69" w:rsidRPr="00E21651" w:rsidRDefault="00014E69" w:rsidP="00014E69">
      <w:pPr>
        <w:contextualSpacing/>
        <w:rPr>
          <w:rFonts w:ascii="Consolas" w:hAnsi="Consolas" w:cs="Consolas"/>
        </w:rPr>
      </w:pPr>
      <w:r w:rsidRPr="00E21651">
        <w:rPr>
          <w:rFonts w:ascii="Consolas" w:hAnsi="Consolas" w:cs="Consolas"/>
        </w:rPr>
        <w:t xml:space="preserve">  File "N:\Y13Computing\InitialSetup.py", line 130, in Setup</w:t>
      </w:r>
    </w:p>
    <w:p w:rsidR="00014E69" w:rsidRPr="00E21651" w:rsidRDefault="00014E69" w:rsidP="00014E69">
      <w:pPr>
        <w:contextualSpacing/>
        <w:rPr>
          <w:rFonts w:ascii="Consolas" w:hAnsi="Consolas" w:cs="Consolas"/>
        </w:rPr>
      </w:pPr>
      <w:r w:rsidRPr="00E21651">
        <w:rPr>
          <w:rFonts w:ascii="Consolas" w:hAnsi="Consolas" w:cs="Consolas"/>
        </w:rPr>
        <w:t xml:space="preserve">    root = Tk()</w:t>
      </w:r>
    </w:p>
    <w:p w:rsidR="00014E69" w:rsidRPr="00E21651" w:rsidRDefault="00014E69" w:rsidP="00014E69">
      <w:pPr>
        <w:contextualSpacing/>
        <w:rPr>
          <w:rFonts w:ascii="Consolas" w:hAnsi="Consolas" w:cs="Consolas"/>
        </w:rPr>
      </w:pPr>
      <w:r w:rsidRPr="00E21651">
        <w:rPr>
          <w:rFonts w:ascii="Consolas" w:hAnsi="Consolas" w:cs="Consolas"/>
        </w:rPr>
        <w:t xml:space="preserve">  File "C:\Python27\lib\lib-tk\Tkinter.py", line 1745, in __init__</w:t>
      </w:r>
    </w:p>
    <w:p w:rsidR="00014E69" w:rsidRPr="00E21651" w:rsidRDefault="00014E69" w:rsidP="00014E69">
      <w:pPr>
        <w:contextualSpacing/>
        <w:rPr>
          <w:rFonts w:ascii="Consolas" w:hAnsi="Consolas" w:cs="Consolas"/>
        </w:rPr>
      </w:pPr>
      <w:r w:rsidRPr="00E21651">
        <w:rPr>
          <w:rFonts w:ascii="Consolas" w:hAnsi="Consolas" w:cs="Consolas"/>
        </w:rPr>
        <w:t xml:space="preserve">    self.tk = _tkinter.create(screenName, baseName, className, interactive, wantobjects, useTk, sync, use)</w:t>
      </w:r>
    </w:p>
    <w:p w:rsidR="00014E69" w:rsidRPr="00E21651" w:rsidRDefault="00014E69" w:rsidP="00014E69">
      <w:pPr>
        <w:contextualSpacing/>
        <w:rPr>
          <w:rFonts w:ascii="Consolas" w:hAnsi="Consolas" w:cs="Consolas"/>
        </w:rPr>
      </w:pPr>
      <w:r w:rsidRPr="00E21651">
        <w:rPr>
          <w:rFonts w:ascii="Consolas" w:hAnsi="Consolas" w:cs="Consolas"/>
        </w:rPr>
        <w:t xml:space="preserve">TclError: Can't find a usable init.tcl in the following directories: </w:t>
      </w:r>
    </w:p>
    <w:p w:rsidR="00014E69" w:rsidRPr="00E21651" w:rsidRDefault="00014E69" w:rsidP="00014E69">
      <w:pPr>
        <w:contextualSpacing/>
        <w:rPr>
          <w:rFonts w:ascii="Consolas" w:hAnsi="Consolas" w:cs="Consolas"/>
        </w:rPr>
      </w:pPr>
      <w:r w:rsidRPr="00E21651">
        <w:rPr>
          <w:rFonts w:ascii="Consolas" w:hAnsi="Consolas" w:cs="Consolas"/>
        </w:rPr>
        <w:t xml:space="preserve">    {C:\Python27\tcl\tcl8.5} C:/Python27/lib/tcl8.5 C:/lib/tcl8.5 C:/lib/tcl8.5 C:/library C:/library C:/tcl8.5.15/library C:/tcl8.5.15/library</w:t>
      </w:r>
    </w:p>
    <w:p w:rsidR="00014E69" w:rsidRPr="00E21651" w:rsidRDefault="00014E69" w:rsidP="00014E69">
      <w:pPr>
        <w:contextualSpacing/>
        <w:rPr>
          <w:rFonts w:ascii="Consolas" w:hAnsi="Consolas" w:cs="Consolas"/>
        </w:rPr>
      </w:pPr>
    </w:p>
    <w:p w:rsidR="00014E69" w:rsidRPr="00E21651" w:rsidRDefault="00014E69" w:rsidP="00014E69">
      <w:pPr>
        <w:contextualSpacing/>
        <w:rPr>
          <w:rFonts w:ascii="Consolas" w:hAnsi="Consolas" w:cs="Consolas"/>
        </w:rPr>
      </w:pPr>
      <w:r w:rsidRPr="00E21651">
        <w:rPr>
          <w:rFonts w:ascii="Consolas" w:hAnsi="Consolas" w:cs="Consolas"/>
        </w:rPr>
        <w:t>C:/Python27/tcl/tcl8.5/init.tcl: version conflict for package "Tcl": have 8.5.15, need exactly 8.5.2</w:t>
      </w:r>
    </w:p>
    <w:p w:rsidR="00014E69" w:rsidRPr="00E21651" w:rsidRDefault="00014E69" w:rsidP="00014E69">
      <w:pPr>
        <w:contextualSpacing/>
        <w:rPr>
          <w:rFonts w:ascii="Consolas" w:hAnsi="Consolas" w:cs="Consolas"/>
        </w:rPr>
      </w:pPr>
      <w:r w:rsidRPr="00E21651">
        <w:rPr>
          <w:rFonts w:ascii="Consolas" w:hAnsi="Consolas" w:cs="Consolas"/>
        </w:rPr>
        <w:t>version conflict for package "Tcl": have 8.5.15, need exactly 8.5.2</w:t>
      </w:r>
    </w:p>
    <w:p w:rsidR="00014E69" w:rsidRPr="00E21651" w:rsidRDefault="00014E69" w:rsidP="00014E69">
      <w:pPr>
        <w:contextualSpacing/>
        <w:rPr>
          <w:rFonts w:ascii="Consolas" w:hAnsi="Consolas" w:cs="Consolas"/>
        </w:rPr>
      </w:pPr>
      <w:r w:rsidRPr="00E21651">
        <w:rPr>
          <w:rFonts w:ascii="Consolas" w:hAnsi="Consolas" w:cs="Consolas"/>
        </w:rPr>
        <w:t xml:space="preserve">    while executing</w:t>
      </w:r>
    </w:p>
    <w:p w:rsidR="00014E69" w:rsidRPr="00E21651" w:rsidRDefault="00014E69" w:rsidP="00014E69">
      <w:pPr>
        <w:contextualSpacing/>
        <w:rPr>
          <w:rFonts w:ascii="Consolas" w:hAnsi="Consolas" w:cs="Consolas"/>
        </w:rPr>
      </w:pPr>
      <w:r w:rsidRPr="00E21651">
        <w:rPr>
          <w:rFonts w:ascii="Consolas" w:hAnsi="Consolas" w:cs="Consolas"/>
        </w:rPr>
        <w:t>"package require -exact Tcl 8.5.2"</w:t>
      </w:r>
    </w:p>
    <w:p w:rsidR="00014E69" w:rsidRPr="00E21651" w:rsidRDefault="00014E69" w:rsidP="00014E69">
      <w:pPr>
        <w:contextualSpacing/>
        <w:rPr>
          <w:rFonts w:ascii="Consolas" w:hAnsi="Consolas" w:cs="Consolas"/>
        </w:rPr>
      </w:pPr>
      <w:r w:rsidRPr="00E21651">
        <w:rPr>
          <w:rFonts w:ascii="Consolas" w:hAnsi="Consolas" w:cs="Consolas"/>
        </w:rPr>
        <w:t xml:space="preserve">    (file "C:/Python27/tcl/tcl8.5/init.tcl" line 20)</w:t>
      </w:r>
    </w:p>
    <w:p w:rsidR="00014E69" w:rsidRPr="00E21651" w:rsidRDefault="00014E69" w:rsidP="00014E69">
      <w:pPr>
        <w:contextualSpacing/>
        <w:rPr>
          <w:rFonts w:ascii="Consolas" w:hAnsi="Consolas" w:cs="Consolas"/>
        </w:rPr>
      </w:pPr>
      <w:r w:rsidRPr="00E21651">
        <w:rPr>
          <w:rFonts w:ascii="Consolas" w:hAnsi="Consolas" w:cs="Consolas"/>
        </w:rPr>
        <w:t xml:space="preserve">    invoked from within</w:t>
      </w:r>
    </w:p>
    <w:p w:rsidR="00014E69" w:rsidRPr="00E21651" w:rsidRDefault="00014E69" w:rsidP="00014E69">
      <w:pPr>
        <w:contextualSpacing/>
        <w:rPr>
          <w:rFonts w:ascii="Consolas" w:hAnsi="Consolas" w:cs="Consolas"/>
        </w:rPr>
      </w:pPr>
      <w:r w:rsidRPr="00E21651">
        <w:rPr>
          <w:rFonts w:ascii="Consolas" w:hAnsi="Consolas" w:cs="Consolas"/>
        </w:rPr>
        <w:t>"source C:/Python27/tcl/tcl8.5/init.tcl"</w:t>
      </w:r>
    </w:p>
    <w:p w:rsidR="00014E69" w:rsidRPr="00E21651" w:rsidRDefault="00014E69" w:rsidP="00014E69">
      <w:pPr>
        <w:contextualSpacing/>
        <w:rPr>
          <w:rFonts w:ascii="Consolas" w:hAnsi="Consolas" w:cs="Consolas"/>
        </w:rPr>
      </w:pPr>
      <w:r w:rsidRPr="00E21651">
        <w:rPr>
          <w:rFonts w:ascii="Consolas" w:hAnsi="Consolas" w:cs="Consolas"/>
        </w:rPr>
        <w:t xml:space="preserve">    ("uplevel" body line 1)</w:t>
      </w:r>
    </w:p>
    <w:p w:rsidR="00014E69" w:rsidRPr="00E21651" w:rsidRDefault="00014E69" w:rsidP="00014E69">
      <w:pPr>
        <w:contextualSpacing/>
        <w:rPr>
          <w:rFonts w:ascii="Consolas" w:hAnsi="Consolas" w:cs="Consolas"/>
        </w:rPr>
      </w:pPr>
      <w:r w:rsidRPr="00E21651">
        <w:rPr>
          <w:rFonts w:ascii="Consolas" w:hAnsi="Consolas" w:cs="Consolas"/>
        </w:rPr>
        <w:t xml:space="preserve">    invoked from within</w:t>
      </w:r>
    </w:p>
    <w:p w:rsidR="00014E69" w:rsidRPr="00E21651" w:rsidRDefault="00014E69" w:rsidP="00014E69">
      <w:pPr>
        <w:contextualSpacing/>
        <w:rPr>
          <w:rFonts w:ascii="Consolas" w:hAnsi="Consolas" w:cs="Consolas"/>
        </w:rPr>
      </w:pPr>
      <w:r w:rsidRPr="00E21651">
        <w:rPr>
          <w:rFonts w:ascii="Consolas" w:hAnsi="Consolas" w:cs="Consolas"/>
        </w:rPr>
        <w:t>"uplevel #0 [list source $tclfile]"</w:t>
      </w:r>
    </w:p>
    <w:p w:rsidR="00014E69" w:rsidRPr="00E21651" w:rsidRDefault="00014E69" w:rsidP="00014E69">
      <w:pPr>
        <w:contextualSpacing/>
        <w:rPr>
          <w:rFonts w:ascii="Consolas" w:hAnsi="Consolas" w:cs="Consolas"/>
        </w:rPr>
      </w:pPr>
    </w:p>
    <w:p w:rsidR="00014E69" w:rsidRPr="00E21651" w:rsidRDefault="00014E69" w:rsidP="00014E69">
      <w:pPr>
        <w:contextualSpacing/>
        <w:rPr>
          <w:rFonts w:ascii="Consolas" w:hAnsi="Consolas" w:cs="Consolas"/>
        </w:rPr>
      </w:pPr>
    </w:p>
    <w:p w:rsidR="00014E69" w:rsidRPr="00E21651" w:rsidRDefault="00014E69" w:rsidP="00014E69">
      <w:pPr>
        <w:contextualSpacing/>
        <w:rPr>
          <w:rFonts w:ascii="Consolas" w:hAnsi="Consolas" w:cs="Consolas"/>
        </w:rPr>
      </w:pPr>
      <w:r w:rsidRPr="00E21651">
        <w:rPr>
          <w:rFonts w:ascii="Consolas" w:hAnsi="Consolas" w:cs="Consolas"/>
        </w:rPr>
        <w:t>This probably means that Tcl wasn't installed properly.</w:t>
      </w:r>
    </w:p>
    <w:p w:rsidR="00014E69" w:rsidRPr="00E21651" w:rsidRDefault="00014E69" w:rsidP="00014E69">
      <w:pPr>
        <w:contextualSpacing/>
        <w:rPr>
          <w:rFonts w:ascii="Consolas" w:hAnsi="Consolas" w:cs="Consolas"/>
        </w:rPr>
      </w:pPr>
    </w:p>
    <w:p w:rsidR="00014E69" w:rsidRPr="00E21651" w:rsidRDefault="00014E69" w:rsidP="00014E69">
      <w:pPr>
        <w:contextualSpacing/>
        <w:rPr>
          <w:rFonts w:ascii="Consolas" w:hAnsi="Consolas" w:cs="Consolas"/>
        </w:rPr>
      </w:pPr>
      <w:r w:rsidRPr="00E21651">
        <w:rPr>
          <w:rFonts w:ascii="Consolas" w:hAnsi="Consolas" w:cs="Consolas"/>
        </w:rPr>
        <w:t>[2014-10-23 16:00:26] [] =====RESTART=====</w:t>
      </w:r>
    </w:p>
    <w:p w:rsidR="00014E69" w:rsidRPr="00E21651" w:rsidRDefault="00014E69" w:rsidP="00014E69">
      <w:pPr>
        <w:contextualSpacing/>
        <w:rPr>
          <w:rFonts w:ascii="Consolas" w:hAnsi="Consolas" w:cs="Consolas"/>
        </w:rPr>
      </w:pPr>
      <w:r w:rsidRPr="00E21651">
        <w:rPr>
          <w:rFonts w:ascii="Consolas" w:hAnsi="Consolas" w:cs="Consolas"/>
        </w:rPr>
        <w:t>[2014-10-23 16:00:26]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16:00:26] [] Initiating first-time setup</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16:00:26] [] Created LoginNames.txt </w:t>
      </w:r>
    </w:p>
    <w:p w:rsidR="00014E69" w:rsidRPr="00E21651" w:rsidRDefault="00014E69" w:rsidP="00014E69">
      <w:pPr>
        <w:contextualSpacing/>
        <w:rPr>
          <w:rFonts w:ascii="Consolas" w:hAnsi="Consolas" w:cs="Consolas"/>
        </w:rPr>
      </w:pPr>
      <w:r w:rsidRPr="00E21651">
        <w:rPr>
          <w:rFonts w:ascii="Consolas" w:hAnsi="Consolas" w:cs="Consolas"/>
        </w:rPr>
        <w:t>[2014-10-23 16:00:26] [] Created Language.txt</w:t>
      </w:r>
    </w:p>
    <w:p w:rsidR="00014E69" w:rsidRPr="00E21651" w:rsidRDefault="00014E69" w:rsidP="00014E69">
      <w:pPr>
        <w:contextualSpacing/>
        <w:rPr>
          <w:rFonts w:ascii="Consolas" w:hAnsi="Consolas" w:cs="Consolas"/>
        </w:rPr>
      </w:pPr>
      <w:r w:rsidRPr="00E21651">
        <w:rPr>
          <w:rFonts w:ascii="Consolas" w:hAnsi="Consolas" w:cs="Consolas"/>
        </w:rPr>
        <w:t>[2014-10-23 16:00:26] [] Created EmpCount.txt</w:t>
      </w:r>
    </w:p>
    <w:p w:rsidR="00014E69" w:rsidRPr="00E21651" w:rsidRDefault="00014E69" w:rsidP="00014E69">
      <w:pPr>
        <w:contextualSpacing/>
        <w:rPr>
          <w:rFonts w:ascii="Consolas" w:hAnsi="Consolas" w:cs="Consolas"/>
        </w:rPr>
      </w:pPr>
      <w:r w:rsidRPr="00E21651">
        <w:rPr>
          <w:rFonts w:ascii="Consolas" w:hAnsi="Consolas" w:cs="Consolas"/>
        </w:rPr>
        <w:t>[2014-10-23 16:00:26] [] Created TotalSalary.txt</w:t>
      </w:r>
    </w:p>
    <w:p w:rsidR="00014E69" w:rsidRPr="00E21651" w:rsidRDefault="00014E69" w:rsidP="00014E69">
      <w:pPr>
        <w:contextualSpacing/>
        <w:rPr>
          <w:rFonts w:ascii="Consolas" w:hAnsi="Consolas" w:cs="Consolas"/>
        </w:rPr>
      </w:pPr>
      <w:r w:rsidRPr="00E21651">
        <w:rPr>
          <w:rFonts w:ascii="Consolas" w:hAnsi="Consolas" w:cs="Consolas"/>
        </w:rPr>
        <w:t>[2014-10-23 16:00:26] [] Created TotalExpenditure.txt</w:t>
      </w:r>
    </w:p>
    <w:p w:rsidR="00014E69" w:rsidRPr="00E21651" w:rsidRDefault="00014E69" w:rsidP="00014E69">
      <w:pPr>
        <w:contextualSpacing/>
        <w:rPr>
          <w:rFonts w:ascii="Consolas" w:hAnsi="Consolas" w:cs="Consolas"/>
        </w:rPr>
      </w:pPr>
      <w:r w:rsidRPr="00E21651">
        <w:rPr>
          <w:rFonts w:ascii="Consolas" w:hAnsi="Consolas" w:cs="Consolas"/>
        </w:rPr>
        <w:t>[2014-10-23 16:00:26] [] First time Admin password Setup</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16:00:26] []ERROR:root: Got exception on main handler </w:t>
      </w:r>
    </w:p>
    <w:p w:rsidR="00014E69" w:rsidRPr="00E21651" w:rsidRDefault="00014E69" w:rsidP="00014E69">
      <w:pPr>
        <w:contextualSpacing/>
        <w:rPr>
          <w:rFonts w:ascii="Consolas" w:hAnsi="Consolas" w:cs="Consolas"/>
        </w:rPr>
      </w:pPr>
      <w:r w:rsidRPr="00E21651">
        <w:rPr>
          <w:rFonts w:ascii="Consolas" w:hAnsi="Consolas" w:cs="Consolas"/>
        </w:rPr>
        <w:t>Traceback (most recent call last):</w:t>
      </w:r>
    </w:p>
    <w:p w:rsidR="00014E69" w:rsidRPr="00E21651" w:rsidRDefault="00014E69" w:rsidP="00014E69">
      <w:pPr>
        <w:contextualSpacing/>
        <w:rPr>
          <w:rFonts w:ascii="Consolas" w:hAnsi="Consolas" w:cs="Consolas"/>
        </w:rPr>
      </w:pPr>
      <w:r w:rsidRPr="00E21651">
        <w:rPr>
          <w:rFonts w:ascii="Consolas" w:hAnsi="Consolas" w:cs="Consolas"/>
        </w:rPr>
        <w:t xml:space="preserve">  File "N:\Y13Computing\Main.py", line 27, in main</w:t>
      </w:r>
    </w:p>
    <w:p w:rsidR="00014E69" w:rsidRPr="00E21651" w:rsidRDefault="00014E69" w:rsidP="00014E69">
      <w:pPr>
        <w:contextualSpacing/>
        <w:rPr>
          <w:rFonts w:ascii="Consolas" w:hAnsi="Consolas" w:cs="Consolas"/>
        </w:rPr>
      </w:pPr>
      <w:r w:rsidRPr="00E21651">
        <w:rPr>
          <w:rFonts w:ascii="Consolas" w:hAnsi="Consolas" w:cs="Consolas"/>
        </w:rPr>
        <w:t xml:space="preserve">    Setup()</w:t>
      </w:r>
    </w:p>
    <w:p w:rsidR="00014E69" w:rsidRPr="00E21651" w:rsidRDefault="00014E69" w:rsidP="00014E69">
      <w:pPr>
        <w:contextualSpacing/>
        <w:rPr>
          <w:rFonts w:ascii="Consolas" w:hAnsi="Consolas" w:cs="Consolas"/>
        </w:rPr>
      </w:pPr>
      <w:r w:rsidRPr="00E21651">
        <w:rPr>
          <w:rFonts w:ascii="Consolas" w:hAnsi="Consolas" w:cs="Consolas"/>
        </w:rPr>
        <w:t xml:space="preserve">  File "N:\Y13Computing\InitialSetup.py", line 130, in Setup</w:t>
      </w:r>
    </w:p>
    <w:p w:rsidR="00014E69" w:rsidRPr="00E21651" w:rsidRDefault="00014E69" w:rsidP="00014E69">
      <w:pPr>
        <w:contextualSpacing/>
        <w:rPr>
          <w:rFonts w:ascii="Consolas" w:hAnsi="Consolas" w:cs="Consolas"/>
        </w:rPr>
      </w:pPr>
      <w:r w:rsidRPr="00E21651">
        <w:rPr>
          <w:rFonts w:ascii="Consolas" w:hAnsi="Consolas" w:cs="Consolas"/>
        </w:rPr>
        <w:t xml:space="preserve">    root = Tk()</w:t>
      </w:r>
    </w:p>
    <w:p w:rsidR="00014E69" w:rsidRPr="00E21651" w:rsidRDefault="00014E69" w:rsidP="00014E69">
      <w:pPr>
        <w:contextualSpacing/>
        <w:rPr>
          <w:rFonts w:ascii="Consolas" w:hAnsi="Consolas" w:cs="Consolas"/>
        </w:rPr>
      </w:pPr>
      <w:r w:rsidRPr="00E21651">
        <w:rPr>
          <w:rFonts w:ascii="Consolas" w:hAnsi="Consolas" w:cs="Consolas"/>
        </w:rPr>
        <w:t xml:space="preserve">  File "C:\Python27\lib\lib-tk\Tkinter.py", line 1745, in __init__</w:t>
      </w:r>
    </w:p>
    <w:p w:rsidR="00014E69" w:rsidRPr="00E21651" w:rsidRDefault="00014E69" w:rsidP="00014E69">
      <w:pPr>
        <w:contextualSpacing/>
        <w:rPr>
          <w:rFonts w:ascii="Consolas" w:hAnsi="Consolas" w:cs="Consolas"/>
        </w:rPr>
      </w:pPr>
      <w:r w:rsidRPr="00E21651">
        <w:rPr>
          <w:rFonts w:ascii="Consolas" w:hAnsi="Consolas" w:cs="Consolas"/>
        </w:rPr>
        <w:t xml:space="preserve">    self.tk = _tkinter.create(screenName, baseName, className, interactive, wantobjects, useTk, sync, use)</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TclError: Can't find a usable init.tcl in the following directories: </w:t>
      </w:r>
    </w:p>
    <w:p w:rsidR="00014E69" w:rsidRPr="00E21651" w:rsidRDefault="00014E69" w:rsidP="00014E69">
      <w:pPr>
        <w:contextualSpacing/>
        <w:rPr>
          <w:rFonts w:ascii="Consolas" w:hAnsi="Consolas" w:cs="Consolas"/>
        </w:rPr>
      </w:pPr>
      <w:r w:rsidRPr="00E21651">
        <w:rPr>
          <w:rFonts w:ascii="Consolas" w:hAnsi="Consolas" w:cs="Consolas"/>
        </w:rPr>
        <w:t xml:space="preserve">    {C:\Python27\tcl\tcl8.5} C:/Python27/lib/tcl8.5 C:/lib/tcl8.5 C:/lib/tcl8.5 C:/library C:/library C:/tcl8.5.15/library C:/tcl8.5.15/library</w:t>
      </w:r>
    </w:p>
    <w:p w:rsidR="00014E69" w:rsidRPr="00E21651" w:rsidRDefault="00014E69" w:rsidP="00014E69">
      <w:pPr>
        <w:contextualSpacing/>
        <w:rPr>
          <w:rFonts w:ascii="Consolas" w:hAnsi="Consolas" w:cs="Consolas"/>
        </w:rPr>
      </w:pPr>
    </w:p>
    <w:p w:rsidR="00014E69" w:rsidRPr="00E21651" w:rsidRDefault="00014E69" w:rsidP="00014E69">
      <w:pPr>
        <w:contextualSpacing/>
        <w:rPr>
          <w:rFonts w:ascii="Consolas" w:hAnsi="Consolas" w:cs="Consolas"/>
        </w:rPr>
      </w:pPr>
      <w:r w:rsidRPr="00E21651">
        <w:rPr>
          <w:rFonts w:ascii="Consolas" w:hAnsi="Consolas" w:cs="Consolas"/>
        </w:rPr>
        <w:t>C:/Python27/tcl/tcl8.5/init.tcl: version conflict for package "Tcl": have 8.5.15, need exactly 8.5.2</w:t>
      </w:r>
    </w:p>
    <w:p w:rsidR="00014E69" w:rsidRPr="00E21651" w:rsidRDefault="00014E69" w:rsidP="00014E69">
      <w:pPr>
        <w:contextualSpacing/>
        <w:rPr>
          <w:rFonts w:ascii="Consolas" w:hAnsi="Consolas" w:cs="Consolas"/>
        </w:rPr>
      </w:pPr>
      <w:r w:rsidRPr="00E21651">
        <w:rPr>
          <w:rFonts w:ascii="Consolas" w:hAnsi="Consolas" w:cs="Consolas"/>
        </w:rPr>
        <w:t>version conflict for package "Tcl": have 8.5.15, need exactly 8.5.2</w:t>
      </w:r>
    </w:p>
    <w:p w:rsidR="00014E69" w:rsidRPr="00E21651" w:rsidRDefault="00014E69" w:rsidP="00014E69">
      <w:pPr>
        <w:contextualSpacing/>
        <w:rPr>
          <w:rFonts w:ascii="Consolas" w:hAnsi="Consolas" w:cs="Consolas"/>
        </w:rPr>
      </w:pPr>
      <w:r w:rsidRPr="00E21651">
        <w:rPr>
          <w:rFonts w:ascii="Consolas" w:hAnsi="Consolas" w:cs="Consolas"/>
        </w:rPr>
        <w:t xml:space="preserve">    while executing</w:t>
      </w:r>
    </w:p>
    <w:p w:rsidR="00014E69" w:rsidRPr="00E21651" w:rsidRDefault="00014E69" w:rsidP="00014E69">
      <w:pPr>
        <w:contextualSpacing/>
        <w:rPr>
          <w:rFonts w:ascii="Consolas" w:hAnsi="Consolas" w:cs="Consolas"/>
        </w:rPr>
      </w:pPr>
      <w:r w:rsidRPr="00E21651">
        <w:rPr>
          <w:rFonts w:ascii="Consolas" w:hAnsi="Consolas" w:cs="Consolas"/>
        </w:rPr>
        <w:t>"package require -exact Tcl 8.5.2"</w:t>
      </w:r>
    </w:p>
    <w:p w:rsidR="00014E69" w:rsidRPr="00E21651" w:rsidRDefault="00014E69" w:rsidP="00014E69">
      <w:pPr>
        <w:contextualSpacing/>
        <w:rPr>
          <w:rFonts w:ascii="Consolas" w:hAnsi="Consolas" w:cs="Consolas"/>
        </w:rPr>
      </w:pPr>
      <w:r w:rsidRPr="00E21651">
        <w:rPr>
          <w:rFonts w:ascii="Consolas" w:hAnsi="Consolas" w:cs="Consolas"/>
        </w:rPr>
        <w:t xml:space="preserve">    (file "C:/Python27/tcl/tcl8.5/init.tcl" line 20)</w:t>
      </w:r>
    </w:p>
    <w:p w:rsidR="00014E69" w:rsidRPr="00E21651" w:rsidRDefault="00014E69" w:rsidP="00014E69">
      <w:pPr>
        <w:contextualSpacing/>
        <w:rPr>
          <w:rFonts w:ascii="Consolas" w:hAnsi="Consolas" w:cs="Consolas"/>
        </w:rPr>
      </w:pPr>
      <w:r w:rsidRPr="00E21651">
        <w:rPr>
          <w:rFonts w:ascii="Consolas" w:hAnsi="Consolas" w:cs="Consolas"/>
        </w:rPr>
        <w:t xml:space="preserve">    invoked from within</w:t>
      </w:r>
    </w:p>
    <w:p w:rsidR="00014E69" w:rsidRPr="00E21651" w:rsidRDefault="00014E69" w:rsidP="00014E69">
      <w:pPr>
        <w:contextualSpacing/>
        <w:rPr>
          <w:rFonts w:ascii="Consolas" w:hAnsi="Consolas" w:cs="Consolas"/>
        </w:rPr>
      </w:pPr>
      <w:r w:rsidRPr="00E21651">
        <w:rPr>
          <w:rFonts w:ascii="Consolas" w:hAnsi="Consolas" w:cs="Consolas"/>
        </w:rPr>
        <w:t>"source C:/Python27/tcl/tcl8.5/init.tcl"</w:t>
      </w:r>
    </w:p>
    <w:p w:rsidR="00014E69" w:rsidRPr="00E21651" w:rsidRDefault="00014E69" w:rsidP="00014E69">
      <w:pPr>
        <w:contextualSpacing/>
        <w:rPr>
          <w:rFonts w:ascii="Consolas" w:hAnsi="Consolas" w:cs="Consolas"/>
        </w:rPr>
      </w:pPr>
      <w:r w:rsidRPr="00E21651">
        <w:rPr>
          <w:rFonts w:ascii="Consolas" w:hAnsi="Consolas" w:cs="Consolas"/>
        </w:rPr>
        <w:t xml:space="preserve">    ("uplevel" body line 1)</w:t>
      </w:r>
    </w:p>
    <w:p w:rsidR="00014E69" w:rsidRPr="00E21651" w:rsidRDefault="00014E69" w:rsidP="00014E69">
      <w:pPr>
        <w:contextualSpacing/>
        <w:rPr>
          <w:rFonts w:ascii="Consolas" w:hAnsi="Consolas" w:cs="Consolas"/>
        </w:rPr>
      </w:pPr>
      <w:r w:rsidRPr="00E21651">
        <w:rPr>
          <w:rFonts w:ascii="Consolas" w:hAnsi="Consolas" w:cs="Consolas"/>
        </w:rPr>
        <w:t xml:space="preserve">    invoked from within</w:t>
      </w:r>
    </w:p>
    <w:p w:rsidR="00014E69" w:rsidRPr="00E21651" w:rsidRDefault="00014E69" w:rsidP="00014E69">
      <w:pPr>
        <w:contextualSpacing/>
        <w:rPr>
          <w:rFonts w:ascii="Consolas" w:hAnsi="Consolas" w:cs="Consolas"/>
        </w:rPr>
      </w:pPr>
      <w:r w:rsidRPr="00E21651">
        <w:rPr>
          <w:rFonts w:ascii="Consolas" w:hAnsi="Consolas" w:cs="Consolas"/>
        </w:rPr>
        <w:t>"uplevel #0 [list source $tclfile]"</w:t>
      </w:r>
    </w:p>
    <w:p w:rsidR="00014E69" w:rsidRPr="00E21651" w:rsidRDefault="00014E69" w:rsidP="00014E69">
      <w:pPr>
        <w:contextualSpacing/>
        <w:rPr>
          <w:rFonts w:ascii="Consolas" w:hAnsi="Consolas" w:cs="Consolas"/>
        </w:rPr>
      </w:pPr>
    </w:p>
    <w:p w:rsidR="00014E69" w:rsidRPr="00E21651" w:rsidRDefault="00014E69" w:rsidP="00014E69">
      <w:pPr>
        <w:contextualSpacing/>
        <w:rPr>
          <w:rFonts w:ascii="Consolas" w:hAnsi="Consolas" w:cs="Consolas"/>
        </w:rPr>
      </w:pPr>
    </w:p>
    <w:p w:rsidR="00014E69" w:rsidRPr="00E21651" w:rsidRDefault="00014E69" w:rsidP="00014E69">
      <w:pPr>
        <w:contextualSpacing/>
        <w:rPr>
          <w:rFonts w:ascii="Consolas" w:hAnsi="Consolas" w:cs="Consolas"/>
        </w:rPr>
      </w:pPr>
      <w:r w:rsidRPr="00E21651">
        <w:rPr>
          <w:rFonts w:ascii="Consolas" w:hAnsi="Consolas" w:cs="Consolas"/>
        </w:rPr>
        <w:t>This probably means that Tcl wasn't installed properly.</w:t>
      </w:r>
    </w:p>
    <w:p w:rsidR="00014E69" w:rsidRPr="00E21651" w:rsidRDefault="00014E69" w:rsidP="00014E69">
      <w:pPr>
        <w:contextualSpacing/>
        <w:rPr>
          <w:rFonts w:ascii="Consolas" w:hAnsi="Consolas" w:cs="Consolas"/>
        </w:rPr>
      </w:pPr>
    </w:p>
    <w:p w:rsidR="00014E69" w:rsidRPr="00E21651" w:rsidRDefault="00014E69" w:rsidP="00014E69">
      <w:pPr>
        <w:contextualSpacing/>
        <w:rPr>
          <w:rFonts w:ascii="Consolas" w:hAnsi="Consolas" w:cs="Consolas"/>
        </w:rPr>
      </w:pPr>
      <w:r w:rsidRPr="00E21651">
        <w:rPr>
          <w:rFonts w:ascii="Consolas" w:hAnsi="Consolas" w:cs="Consolas"/>
        </w:rPr>
        <w:t>[2014-10-23 16:33:11] [] =====RESTART=====</w:t>
      </w:r>
    </w:p>
    <w:p w:rsidR="00014E69" w:rsidRPr="00E21651" w:rsidRDefault="00014E69" w:rsidP="00014E69">
      <w:pPr>
        <w:contextualSpacing/>
        <w:rPr>
          <w:rFonts w:ascii="Consolas" w:hAnsi="Consolas" w:cs="Consolas"/>
        </w:rPr>
      </w:pPr>
      <w:r w:rsidRPr="00E21651">
        <w:rPr>
          <w:rFonts w:ascii="Consolas" w:hAnsi="Consolas" w:cs="Consolas"/>
        </w:rPr>
        <w:t>[2014-10-23 16:33:11]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16:33:11] [] Initiating first-time setup</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16:33:11] [] Created LoginNames.txt </w:t>
      </w:r>
    </w:p>
    <w:p w:rsidR="00014E69" w:rsidRPr="00E21651" w:rsidRDefault="00014E69" w:rsidP="00014E69">
      <w:pPr>
        <w:contextualSpacing/>
        <w:rPr>
          <w:rFonts w:ascii="Consolas" w:hAnsi="Consolas" w:cs="Consolas"/>
        </w:rPr>
      </w:pPr>
      <w:r w:rsidRPr="00E21651">
        <w:rPr>
          <w:rFonts w:ascii="Consolas" w:hAnsi="Consolas" w:cs="Consolas"/>
        </w:rPr>
        <w:t>[2014-10-23 16:33:11] [] Created Language.txt</w:t>
      </w:r>
    </w:p>
    <w:p w:rsidR="00014E69" w:rsidRPr="00E21651" w:rsidRDefault="00014E69" w:rsidP="00014E69">
      <w:pPr>
        <w:contextualSpacing/>
        <w:rPr>
          <w:rFonts w:ascii="Consolas" w:hAnsi="Consolas" w:cs="Consolas"/>
        </w:rPr>
      </w:pPr>
      <w:r w:rsidRPr="00E21651">
        <w:rPr>
          <w:rFonts w:ascii="Consolas" w:hAnsi="Consolas" w:cs="Consolas"/>
        </w:rPr>
        <w:t>[2014-10-23 16:33:11] [] Created EmpCount.txt</w:t>
      </w:r>
    </w:p>
    <w:p w:rsidR="00014E69" w:rsidRPr="00E21651" w:rsidRDefault="00014E69" w:rsidP="00014E69">
      <w:pPr>
        <w:contextualSpacing/>
        <w:rPr>
          <w:rFonts w:ascii="Consolas" w:hAnsi="Consolas" w:cs="Consolas"/>
        </w:rPr>
      </w:pPr>
      <w:r w:rsidRPr="00E21651">
        <w:rPr>
          <w:rFonts w:ascii="Consolas" w:hAnsi="Consolas" w:cs="Consolas"/>
        </w:rPr>
        <w:t>[2014-10-23 16:33:11] [] Created TotalSalary.txt</w:t>
      </w:r>
    </w:p>
    <w:p w:rsidR="00014E69" w:rsidRPr="00E21651" w:rsidRDefault="00014E69" w:rsidP="00014E69">
      <w:pPr>
        <w:contextualSpacing/>
        <w:rPr>
          <w:rFonts w:ascii="Consolas" w:hAnsi="Consolas" w:cs="Consolas"/>
        </w:rPr>
      </w:pPr>
      <w:r w:rsidRPr="00E21651">
        <w:rPr>
          <w:rFonts w:ascii="Consolas" w:hAnsi="Consolas" w:cs="Consolas"/>
        </w:rPr>
        <w:t>[2014-10-23 16:33:11] [] Created TotalExpenditure.txt</w:t>
      </w:r>
    </w:p>
    <w:p w:rsidR="00014E69" w:rsidRPr="00E21651" w:rsidRDefault="00014E69" w:rsidP="00014E69">
      <w:pPr>
        <w:contextualSpacing/>
        <w:rPr>
          <w:rFonts w:ascii="Consolas" w:hAnsi="Consolas" w:cs="Consolas"/>
        </w:rPr>
      </w:pPr>
      <w:r w:rsidRPr="00E21651">
        <w:rPr>
          <w:rFonts w:ascii="Consolas" w:hAnsi="Consolas" w:cs="Consolas"/>
        </w:rPr>
        <w:t>[2014-10-23 16:33:11] [] First time Admin password Setup</w:t>
      </w:r>
    </w:p>
    <w:p w:rsidR="00014E69" w:rsidRPr="00E21651" w:rsidRDefault="00014E69" w:rsidP="00014E69">
      <w:pPr>
        <w:contextualSpacing/>
        <w:rPr>
          <w:rFonts w:ascii="Consolas" w:hAnsi="Consolas" w:cs="Consolas"/>
        </w:rPr>
      </w:pPr>
      <w:r w:rsidRPr="00E21651">
        <w:rPr>
          <w:rFonts w:ascii="Consolas" w:hAnsi="Consolas" w:cs="Consolas"/>
        </w:rPr>
        <w:t>[2014-10-23 16:33:11] [] Initialising InitSetupPopup window.</w:t>
      </w:r>
    </w:p>
    <w:p w:rsidR="00014E69" w:rsidRPr="00E21651" w:rsidRDefault="00014E69" w:rsidP="00014E69">
      <w:pPr>
        <w:contextualSpacing/>
        <w:rPr>
          <w:rFonts w:ascii="Consolas" w:hAnsi="Consolas" w:cs="Consolas"/>
        </w:rPr>
      </w:pPr>
      <w:r w:rsidRPr="00E21651">
        <w:rPr>
          <w:rFonts w:ascii="Consolas" w:hAnsi="Consolas" w:cs="Consolas"/>
        </w:rPr>
        <w:t>[2014-10-23 16:33:11] [] Instance of InitSetupPopup Class initialised. Self : .28224008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16:33:11]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16:33:11]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16:33:11]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16:33:11]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16:33:26] [] Submit button pressed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16:33:26] [] Admin Password created. </w:t>
      </w:r>
    </w:p>
    <w:p w:rsidR="00014E69" w:rsidRPr="00E21651" w:rsidRDefault="00014E69" w:rsidP="00014E69">
      <w:pPr>
        <w:contextualSpacing/>
        <w:rPr>
          <w:rFonts w:ascii="Consolas" w:hAnsi="Consolas" w:cs="Consolas"/>
        </w:rPr>
      </w:pPr>
      <w:r w:rsidRPr="00E21651">
        <w:rPr>
          <w:rFonts w:ascii="Consolas" w:hAnsi="Consolas" w:cs="Consolas"/>
        </w:rPr>
        <w:t>[2014-10-23 16:33:26] [] Created InitialSetup.txt</w:t>
      </w:r>
    </w:p>
    <w:p w:rsidR="00014E69" w:rsidRPr="00E21651" w:rsidRDefault="00014E69" w:rsidP="00014E69">
      <w:pPr>
        <w:contextualSpacing/>
        <w:rPr>
          <w:rFonts w:ascii="Consolas" w:hAnsi="Consolas" w:cs="Consolas"/>
        </w:rPr>
      </w:pPr>
      <w:r w:rsidRPr="00E21651">
        <w:rPr>
          <w:rFonts w:ascii="Consolas" w:hAnsi="Consolas" w:cs="Consolas"/>
        </w:rPr>
        <w:t>[2014-10-23 16:33:26]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16:33:26] [] Instance of LoginScreen Class initialised. Self : .28224048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16:33:26]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16:33:26]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16:33:26]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16:33:26]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16:33:26]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[2014-10-23 16:36:18] [Tom] Logout selected</w:t>
      </w:r>
    </w:p>
    <w:p w:rsidR="00014E69" w:rsidRPr="00E21651" w:rsidRDefault="00014E69" w:rsidP="00014E69">
      <w:pPr>
        <w:contextualSpacing/>
        <w:rPr>
          <w:rFonts w:ascii="Consolas" w:hAnsi="Consolas" w:cs="Consolas"/>
        </w:rPr>
      </w:pPr>
      <w:r w:rsidRPr="00E21651">
        <w:rPr>
          <w:rFonts w:ascii="Consolas" w:hAnsi="Consolas" w:cs="Consolas"/>
        </w:rPr>
        <w:t>sed</w:t>
      </w:r>
    </w:p>
    <w:p w:rsidR="00014E69" w:rsidRPr="00E21651" w:rsidRDefault="00014E69" w:rsidP="00014E69">
      <w:pPr>
        <w:contextualSpacing/>
        <w:rPr>
          <w:rFonts w:ascii="Consolas" w:hAnsi="Consolas" w:cs="Consolas"/>
        </w:rPr>
      </w:pPr>
      <w:r w:rsidRPr="00E21651">
        <w:rPr>
          <w:rFonts w:ascii="Consolas" w:hAnsi="Consolas" w:cs="Consolas"/>
        </w:rPr>
        <w:t>[2014-10-23 16:35:39] [] Login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16:35:39]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16:35:39] [] Instance of RegisterScreen Class initialised. Self : .28224368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16:35:39]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16:35:39]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16:35:39]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16:35:39]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16:35:39]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16:35:58] [] Loaded LoginData.p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16:35:58] [] Account Creation initiated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16:35:58] [] Account Creation - Password Mismatch.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16:36:06] [] Loaded LoginData.p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16:36:06] [] Account Creation initiated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16:36:06] [] Admin Pass Hash loaded.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16:36:06] [] New Employee Account : Tom created. </w:t>
      </w:r>
    </w:p>
    <w:p w:rsidR="00014E69" w:rsidRPr="00E21651" w:rsidRDefault="00014E69" w:rsidP="00014E69">
      <w:pPr>
        <w:contextualSpacing/>
        <w:rPr>
          <w:rFonts w:ascii="Consolas" w:hAnsi="Consolas" w:cs="Consolas"/>
        </w:rPr>
      </w:pPr>
      <w:r w:rsidRPr="00E21651">
        <w:rPr>
          <w:rFonts w:ascii="Consolas" w:hAnsi="Consolas" w:cs="Consolas"/>
        </w:rPr>
        <w:t>[2014-10-23 16:36:06] [] Back Button Pressed</w:t>
      </w:r>
    </w:p>
    <w:p w:rsidR="00014E69" w:rsidRPr="00E21651" w:rsidRDefault="00014E69" w:rsidP="00014E69">
      <w:pPr>
        <w:contextualSpacing/>
        <w:rPr>
          <w:rFonts w:ascii="Consolas" w:hAnsi="Consolas" w:cs="Consolas"/>
        </w:rPr>
      </w:pPr>
      <w:r w:rsidRPr="00E21651">
        <w:rPr>
          <w:rFonts w:ascii="Consolas" w:hAnsi="Consolas" w:cs="Consolas"/>
        </w:rPr>
        <w:t>[2014-10-23 16:36:06] [] Register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16:36:06]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16:36:06] [] Instance of LoginScreen Class initialised. Self : .28224128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16:36:06]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16:36:06]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16:36:06]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16:36:06]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16:36:06]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16:36:11]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16:36:11]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[2014-10-23 16:36:11]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16:36:11]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16:36:11]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[2014-10-23 16:36:11]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16:36:18]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16:36:18] []CurrentEmployee.txt wiped</w:t>
      </w:r>
    </w:p>
    <w:p w:rsidR="00014E69" w:rsidRPr="00E21651" w:rsidRDefault="00014E69" w:rsidP="00014E69">
      <w:pPr>
        <w:contextualSpacing/>
        <w:rPr>
          <w:rFonts w:ascii="Consolas" w:hAnsi="Consolas" w:cs="Consolas"/>
        </w:rPr>
      </w:pPr>
      <w:r w:rsidRPr="00E21651">
        <w:rPr>
          <w:rFonts w:ascii="Consolas" w:hAnsi="Consolas" w:cs="Consolas"/>
        </w:rPr>
        <w:t>[2014-10-23 16:36:18]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16:36:18] [] Instance of LoginScreen Class initialised. Self : .28249864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16:36:18]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16:36:18]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16:36:18]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16:36:18]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16:36:18]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16:36:19] [] Quit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16:36:19] [] Window Terminated </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[2014-10-23 16:40:04] [] =====RESTART=====</w:t>
      </w:r>
    </w:p>
    <w:p w:rsidR="00014E69" w:rsidRPr="00E21651" w:rsidRDefault="00014E69" w:rsidP="00014E69">
      <w:pPr>
        <w:contextualSpacing/>
        <w:rPr>
          <w:rFonts w:ascii="Consolas" w:hAnsi="Consolas" w:cs="Consolas"/>
        </w:rPr>
      </w:pPr>
      <w:r w:rsidRPr="00E21651">
        <w:rPr>
          <w:rFonts w:ascii="Consolas" w:hAnsi="Consolas" w:cs="Consolas"/>
        </w:rPr>
        <w:t>[2014-10-23 16:40:04]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16:40:04] [] Loading variables</w:t>
      </w:r>
    </w:p>
    <w:p w:rsidR="00014E69" w:rsidRPr="00E21651" w:rsidRDefault="00014E69" w:rsidP="00014E69">
      <w:pPr>
        <w:contextualSpacing/>
        <w:rPr>
          <w:rFonts w:ascii="Consolas" w:hAnsi="Consolas" w:cs="Consolas"/>
        </w:rPr>
      </w:pPr>
      <w:r w:rsidRPr="00E21651">
        <w:rPr>
          <w:rFonts w:ascii="Consolas" w:hAnsi="Consolas" w:cs="Consolas"/>
        </w:rPr>
        <w:t>[2014-10-23 16:40:04]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[2014-10-23 16:40:04] [] Loaded Total Salary</w:t>
      </w:r>
    </w:p>
    <w:p w:rsidR="00014E69" w:rsidRPr="00E21651" w:rsidRDefault="00014E69" w:rsidP="00014E69">
      <w:pPr>
        <w:contextualSpacing/>
        <w:rPr>
          <w:rFonts w:ascii="Consolas" w:hAnsi="Consolas" w:cs="Consolas"/>
        </w:rPr>
      </w:pPr>
      <w:r w:rsidRPr="00E21651">
        <w:rPr>
          <w:rFonts w:ascii="Consolas" w:hAnsi="Consolas" w:cs="Consolas"/>
        </w:rPr>
        <w:t>[2014-10-23 16:40:04]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[2014-10-23 16:40:04]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16:40:04]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16:40:04] [] Instance of LoginScreen Class initialised. Self : .35147208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16:40:04]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16:40:04]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16:40:04]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16:40:04]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16:40:04]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16:40:09] [] Login Button Pressed</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16:40:09] [] Attempted Login: Username = </w:t>
      </w:r>
    </w:p>
    <w:p w:rsidR="00014E69" w:rsidRPr="00E21651" w:rsidRDefault="00014E69" w:rsidP="00014E69">
      <w:pPr>
        <w:contextualSpacing/>
        <w:rPr>
          <w:rFonts w:ascii="Consolas" w:hAnsi="Consolas" w:cs="Consolas"/>
        </w:rPr>
      </w:pPr>
      <w:r w:rsidRPr="00E21651">
        <w:rPr>
          <w:rFonts w:ascii="Consolas" w:hAnsi="Consolas" w:cs="Consolas"/>
        </w:rPr>
        <w:t>[2014-10-23 16:40:09] [] Attempted Login: Password = 0</w:t>
      </w:r>
    </w:p>
    <w:p w:rsidR="00014E69" w:rsidRPr="00E21651" w:rsidRDefault="00014E69" w:rsidP="00014E69">
      <w:pPr>
        <w:contextualSpacing/>
        <w:rPr>
          <w:rFonts w:ascii="Consolas" w:hAnsi="Consolas" w:cs="Consolas"/>
        </w:rPr>
      </w:pPr>
      <w:r w:rsidRPr="00E21651">
        <w:rPr>
          <w:rFonts w:ascii="Consolas" w:hAnsi="Consolas" w:cs="Consolas"/>
        </w:rPr>
        <w:t>[2014-10-23 16:41:38] [] =====RESTART=====</w:t>
      </w:r>
    </w:p>
    <w:p w:rsidR="00014E69" w:rsidRPr="00E21651" w:rsidRDefault="00014E69" w:rsidP="00014E69">
      <w:pPr>
        <w:contextualSpacing/>
        <w:rPr>
          <w:rFonts w:ascii="Consolas" w:hAnsi="Consolas" w:cs="Consolas"/>
        </w:rPr>
      </w:pPr>
      <w:r w:rsidRPr="00E21651">
        <w:rPr>
          <w:rFonts w:ascii="Consolas" w:hAnsi="Consolas" w:cs="Consolas"/>
        </w:rPr>
        <w:t>[2014-10-23 16:41:38]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16:41:38] [] Loading variables</w:t>
      </w:r>
    </w:p>
    <w:p w:rsidR="00014E69" w:rsidRPr="00E21651" w:rsidRDefault="00014E69" w:rsidP="00014E69">
      <w:pPr>
        <w:contextualSpacing/>
        <w:rPr>
          <w:rFonts w:ascii="Consolas" w:hAnsi="Consolas" w:cs="Consolas"/>
        </w:rPr>
      </w:pPr>
      <w:r w:rsidRPr="00E21651">
        <w:rPr>
          <w:rFonts w:ascii="Consolas" w:hAnsi="Consolas" w:cs="Consolas"/>
        </w:rPr>
        <w:t>[2014-10-23 16:41:38]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[2014-10-23 16:41:38] [] Loaded Total Salary</w:t>
      </w:r>
    </w:p>
    <w:p w:rsidR="00014E69" w:rsidRPr="00E21651" w:rsidRDefault="00014E69" w:rsidP="00014E69">
      <w:pPr>
        <w:contextualSpacing/>
        <w:rPr>
          <w:rFonts w:ascii="Consolas" w:hAnsi="Consolas" w:cs="Consolas"/>
        </w:rPr>
      </w:pPr>
      <w:r w:rsidRPr="00E21651">
        <w:rPr>
          <w:rFonts w:ascii="Consolas" w:hAnsi="Consolas" w:cs="Consolas"/>
        </w:rPr>
        <w:t>[2014-10-23 16:41:38]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[2014-10-23 16:41:38]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16:41:38]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16:41:38] [] Instance of LoginScreen Class initialised. Self : .27699560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16:41:38]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16:41:38]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16:41:38]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16:41:38]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16:41:38]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16:42:02] [] =====RESTART=====</w:t>
      </w:r>
    </w:p>
    <w:p w:rsidR="00014E69" w:rsidRPr="00E21651" w:rsidRDefault="00014E69" w:rsidP="00014E69">
      <w:pPr>
        <w:contextualSpacing/>
        <w:rPr>
          <w:rFonts w:ascii="Consolas" w:hAnsi="Consolas" w:cs="Consolas"/>
        </w:rPr>
      </w:pPr>
      <w:r w:rsidRPr="00E21651">
        <w:rPr>
          <w:rFonts w:ascii="Consolas" w:hAnsi="Consolas" w:cs="Consolas"/>
        </w:rPr>
        <w:t>[2014-10-23 16:42:02]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16:42:02] [] Loading variables</w:t>
      </w:r>
    </w:p>
    <w:p w:rsidR="00014E69" w:rsidRPr="00E21651" w:rsidRDefault="00014E69" w:rsidP="00014E69">
      <w:pPr>
        <w:contextualSpacing/>
        <w:rPr>
          <w:rFonts w:ascii="Consolas" w:hAnsi="Consolas" w:cs="Consolas"/>
        </w:rPr>
      </w:pPr>
      <w:r w:rsidRPr="00E21651">
        <w:rPr>
          <w:rFonts w:ascii="Consolas" w:hAnsi="Consolas" w:cs="Consolas"/>
        </w:rPr>
        <w:t>[2014-10-23 16:42:02]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[2014-10-23 16:42:02] [] Loaded Total Salary</w:t>
      </w:r>
    </w:p>
    <w:p w:rsidR="00014E69" w:rsidRPr="00E21651" w:rsidRDefault="00014E69" w:rsidP="00014E69">
      <w:pPr>
        <w:contextualSpacing/>
        <w:rPr>
          <w:rFonts w:ascii="Consolas" w:hAnsi="Consolas" w:cs="Consolas"/>
        </w:rPr>
      </w:pPr>
      <w:r w:rsidRPr="00E21651">
        <w:rPr>
          <w:rFonts w:ascii="Consolas" w:hAnsi="Consolas" w:cs="Consolas"/>
        </w:rPr>
        <w:t>[2014-10-23 16:42:02]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[2014-10-23 16:42:02]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16:42:02]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16:42:02] [] Instance of LoginScreen Class initialised. Self : .26782056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16:42:02]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16:42:02]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16:42:02]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16:42:02] []ERROR:root: Got exception on main handler </w:t>
      </w:r>
    </w:p>
    <w:p w:rsidR="00014E69" w:rsidRPr="00E21651" w:rsidRDefault="00014E69" w:rsidP="00014E69">
      <w:pPr>
        <w:contextualSpacing/>
        <w:rPr>
          <w:rFonts w:ascii="Consolas" w:hAnsi="Consolas" w:cs="Consolas"/>
        </w:rPr>
      </w:pPr>
      <w:r w:rsidRPr="00E21651">
        <w:rPr>
          <w:rFonts w:ascii="Consolas" w:hAnsi="Consolas" w:cs="Consolas"/>
        </w:rPr>
        <w:lastRenderedPageBreak/>
        <w:t>Traceback (most recent call last):</w:t>
      </w:r>
    </w:p>
    <w:p w:rsidR="00014E69" w:rsidRPr="00E21651" w:rsidRDefault="00014E69" w:rsidP="00014E69">
      <w:pPr>
        <w:contextualSpacing/>
        <w:rPr>
          <w:rFonts w:ascii="Consolas" w:hAnsi="Consolas" w:cs="Consolas"/>
        </w:rPr>
      </w:pPr>
      <w:r w:rsidRPr="00E21651">
        <w:rPr>
          <w:rFonts w:ascii="Consolas" w:hAnsi="Consolas" w:cs="Consolas"/>
        </w:rPr>
        <w:t xml:space="preserve">  File "N:\Y13Computing\Main.py", line 32, in main</w:t>
      </w:r>
    </w:p>
    <w:p w:rsidR="00014E69" w:rsidRPr="00E21651" w:rsidRDefault="00014E69" w:rsidP="00014E69">
      <w:pPr>
        <w:contextualSpacing/>
        <w:rPr>
          <w:rFonts w:ascii="Consolas" w:hAnsi="Consolas" w:cs="Consolas"/>
        </w:rPr>
      </w:pPr>
      <w:r w:rsidRPr="00E21651">
        <w:rPr>
          <w:rFonts w:ascii="Consolas" w:hAnsi="Consolas" w:cs="Consolas"/>
        </w:rPr>
        <w:t xml:space="preserve">    app = LoginScreen(root)</w:t>
      </w:r>
    </w:p>
    <w:p w:rsidR="00014E69" w:rsidRPr="00E21651" w:rsidRDefault="00014E69" w:rsidP="00014E69">
      <w:pPr>
        <w:contextualSpacing/>
        <w:rPr>
          <w:rFonts w:ascii="Consolas" w:hAnsi="Consolas" w:cs="Consolas"/>
        </w:rPr>
      </w:pPr>
      <w:r w:rsidRPr="00E21651">
        <w:rPr>
          <w:rFonts w:ascii="Consolas" w:hAnsi="Consolas" w:cs="Consolas"/>
        </w:rPr>
        <w:t xml:space="preserve">  File "N:\Y13Computing\LoginForm.py", line 30, in __init__</w:t>
      </w:r>
    </w:p>
    <w:p w:rsidR="00014E69" w:rsidRPr="00E21651" w:rsidRDefault="00014E69" w:rsidP="00014E69">
      <w:pPr>
        <w:contextualSpacing/>
        <w:rPr>
          <w:rFonts w:ascii="Consolas" w:hAnsi="Consolas" w:cs="Consolas"/>
        </w:rPr>
      </w:pPr>
      <w:r w:rsidRPr="00E21651">
        <w:rPr>
          <w:rFonts w:ascii="Consolas" w:hAnsi="Consolas" w:cs="Consolas"/>
        </w:rPr>
        <w:t xml:space="preserve">    self.initialiseUI()</w:t>
      </w:r>
    </w:p>
    <w:p w:rsidR="00014E69" w:rsidRPr="00E21651" w:rsidRDefault="00014E69" w:rsidP="00014E69">
      <w:pPr>
        <w:contextualSpacing/>
        <w:rPr>
          <w:rFonts w:ascii="Consolas" w:hAnsi="Consolas" w:cs="Consolas"/>
        </w:rPr>
      </w:pPr>
      <w:r w:rsidRPr="00E21651">
        <w:rPr>
          <w:rFonts w:ascii="Consolas" w:hAnsi="Consolas" w:cs="Consolas"/>
        </w:rPr>
        <w:t xml:space="preserve">  File "N:\Y13Computing\LoginForm.py", line 76, in initialiseUI</w:t>
      </w:r>
    </w:p>
    <w:p w:rsidR="00014E69" w:rsidRPr="00E21651" w:rsidRDefault="00014E69" w:rsidP="00014E69">
      <w:pPr>
        <w:contextualSpacing/>
        <w:rPr>
          <w:rFonts w:ascii="Consolas" w:hAnsi="Consolas" w:cs="Consolas"/>
        </w:rPr>
      </w:pPr>
      <w:r w:rsidRPr="00E21651">
        <w:rPr>
          <w:rFonts w:ascii="Consolas" w:hAnsi="Consolas" w:cs="Consolas"/>
        </w:rPr>
        <w:t xml:space="preserve">    LoginButton.bind('&lt;Return&gt;', tryLogin)</w:t>
      </w:r>
    </w:p>
    <w:p w:rsidR="00014E69" w:rsidRPr="00E21651" w:rsidRDefault="00014E69" w:rsidP="00014E69">
      <w:pPr>
        <w:contextualSpacing/>
        <w:rPr>
          <w:rFonts w:ascii="Consolas" w:hAnsi="Consolas" w:cs="Consolas"/>
        </w:rPr>
      </w:pPr>
      <w:r w:rsidRPr="00E21651">
        <w:rPr>
          <w:rFonts w:ascii="Consolas" w:hAnsi="Consolas" w:cs="Consolas"/>
        </w:rPr>
        <w:t>NameError: global name 'tryLogin' is not defined</w:t>
      </w:r>
    </w:p>
    <w:p w:rsidR="00014E69" w:rsidRPr="00E21651" w:rsidRDefault="00014E69" w:rsidP="00014E69">
      <w:pPr>
        <w:contextualSpacing/>
        <w:rPr>
          <w:rFonts w:ascii="Consolas" w:hAnsi="Consolas" w:cs="Consolas"/>
        </w:rPr>
      </w:pPr>
      <w:r w:rsidRPr="00E21651">
        <w:rPr>
          <w:rFonts w:ascii="Consolas" w:hAnsi="Consolas" w:cs="Consolas"/>
        </w:rPr>
        <w:t>[2014-10-23 16:42:03] [] =====RESTART=====</w:t>
      </w:r>
    </w:p>
    <w:p w:rsidR="00014E69" w:rsidRPr="00E21651" w:rsidRDefault="00014E69" w:rsidP="00014E69">
      <w:pPr>
        <w:contextualSpacing/>
        <w:rPr>
          <w:rFonts w:ascii="Consolas" w:hAnsi="Consolas" w:cs="Consolas"/>
        </w:rPr>
      </w:pPr>
      <w:r w:rsidRPr="00E21651">
        <w:rPr>
          <w:rFonts w:ascii="Consolas" w:hAnsi="Consolas" w:cs="Consolas"/>
        </w:rPr>
        <w:t>[2014-10-23 16:42:03]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16:42:03] [] Loading variables</w:t>
      </w:r>
    </w:p>
    <w:p w:rsidR="00014E69" w:rsidRPr="00E21651" w:rsidRDefault="00014E69" w:rsidP="00014E69">
      <w:pPr>
        <w:contextualSpacing/>
        <w:rPr>
          <w:rFonts w:ascii="Consolas" w:hAnsi="Consolas" w:cs="Consolas"/>
        </w:rPr>
      </w:pPr>
      <w:r w:rsidRPr="00E21651">
        <w:rPr>
          <w:rFonts w:ascii="Consolas" w:hAnsi="Consolas" w:cs="Consolas"/>
        </w:rPr>
        <w:t>[2014-10-23 16:42:03]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[2014-10-23 16:42:03] [] Loaded Total Salary</w:t>
      </w:r>
    </w:p>
    <w:p w:rsidR="00014E69" w:rsidRPr="00E21651" w:rsidRDefault="00014E69" w:rsidP="00014E69">
      <w:pPr>
        <w:contextualSpacing/>
        <w:rPr>
          <w:rFonts w:ascii="Consolas" w:hAnsi="Consolas" w:cs="Consolas"/>
        </w:rPr>
      </w:pPr>
      <w:r w:rsidRPr="00E21651">
        <w:rPr>
          <w:rFonts w:ascii="Consolas" w:hAnsi="Consolas" w:cs="Consolas"/>
        </w:rPr>
        <w:t>[2014-10-23 16:42:03]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[2014-10-23 16:42:03]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16:42:03]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16:42:03] [] Instance of LoginScreen Class initialised. Self : .27765096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16:42:03]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16:42:03]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16:42:03]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16:42:03] []ERROR:root: Got exception on main handler </w:t>
      </w:r>
    </w:p>
    <w:p w:rsidR="00014E69" w:rsidRPr="00E21651" w:rsidRDefault="00014E69" w:rsidP="00014E69">
      <w:pPr>
        <w:contextualSpacing/>
        <w:rPr>
          <w:rFonts w:ascii="Consolas" w:hAnsi="Consolas" w:cs="Consolas"/>
        </w:rPr>
      </w:pPr>
      <w:r w:rsidRPr="00E21651">
        <w:rPr>
          <w:rFonts w:ascii="Consolas" w:hAnsi="Consolas" w:cs="Consolas"/>
        </w:rPr>
        <w:t>Traceback (most recent call last):</w:t>
      </w:r>
    </w:p>
    <w:p w:rsidR="00014E69" w:rsidRPr="00E21651" w:rsidRDefault="00014E69" w:rsidP="00014E69">
      <w:pPr>
        <w:contextualSpacing/>
        <w:rPr>
          <w:rFonts w:ascii="Consolas" w:hAnsi="Consolas" w:cs="Consolas"/>
        </w:rPr>
      </w:pPr>
      <w:r w:rsidRPr="00E21651">
        <w:rPr>
          <w:rFonts w:ascii="Consolas" w:hAnsi="Consolas" w:cs="Consolas"/>
        </w:rPr>
        <w:t xml:space="preserve">  File "N:\Y13Computing\Main.py", line 32, in main</w:t>
      </w:r>
    </w:p>
    <w:p w:rsidR="00014E69" w:rsidRPr="00E21651" w:rsidRDefault="00014E69" w:rsidP="00014E69">
      <w:pPr>
        <w:contextualSpacing/>
        <w:rPr>
          <w:rFonts w:ascii="Consolas" w:hAnsi="Consolas" w:cs="Consolas"/>
        </w:rPr>
      </w:pPr>
      <w:r w:rsidRPr="00E21651">
        <w:rPr>
          <w:rFonts w:ascii="Consolas" w:hAnsi="Consolas" w:cs="Consolas"/>
        </w:rPr>
        <w:t xml:space="preserve">    app = LoginScreen(root)</w:t>
      </w:r>
    </w:p>
    <w:p w:rsidR="00014E69" w:rsidRPr="00E21651" w:rsidRDefault="00014E69" w:rsidP="00014E69">
      <w:pPr>
        <w:contextualSpacing/>
        <w:rPr>
          <w:rFonts w:ascii="Consolas" w:hAnsi="Consolas" w:cs="Consolas"/>
        </w:rPr>
      </w:pPr>
      <w:r w:rsidRPr="00E21651">
        <w:rPr>
          <w:rFonts w:ascii="Consolas" w:hAnsi="Consolas" w:cs="Consolas"/>
        </w:rPr>
        <w:t xml:space="preserve">  File "N:\Y13Computing\LoginForm.py", line 30, in __init__</w:t>
      </w:r>
    </w:p>
    <w:p w:rsidR="00014E69" w:rsidRPr="00E21651" w:rsidRDefault="00014E69" w:rsidP="00014E69">
      <w:pPr>
        <w:contextualSpacing/>
        <w:rPr>
          <w:rFonts w:ascii="Consolas" w:hAnsi="Consolas" w:cs="Consolas"/>
        </w:rPr>
      </w:pPr>
      <w:r w:rsidRPr="00E21651">
        <w:rPr>
          <w:rFonts w:ascii="Consolas" w:hAnsi="Consolas" w:cs="Consolas"/>
        </w:rPr>
        <w:t xml:space="preserve">    self.initialiseUI()</w:t>
      </w:r>
    </w:p>
    <w:p w:rsidR="00014E69" w:rsidRPr="00E21651" w:rsidRDefault="00014E69" w:rsidP="00014E69">
      <w:pPr>
        <w:contextualSpacing/>
        <w:rPr>
          <w:rFonts w:ascii="Consolas" w:hAnsi="Consolas" w:cs="Consolas"/>
        </w:rPr>
      </w:pPr>
      <w:r w:rsidRPr="00E21651">
        <w:rPr>
          <w:rFonts w:ascii="Consolas" w:hAnsi="Consolas" w:cs="Consolas"/>
        </w:rPr>
        <w:t xml:space="preserve">  File "N:\Y13Computing\LoginForm.py", line 76, in initialiseUI</w:t>
      </w:r>
    </w:p>
    <w:p w:rsidR="00014E69" w:rsidRPr="00E21651" w:rsidRDefault="00014E69" w:rsidP="00014E69">
      <w:pPr>
        <w:contextualSpacing/>
        <w:rPr>
          <w:rFonts w:ascii="Consolas" w:hAnsi="Consolas" w:cs="Consolas"/>
        </w:rPr>
      </w:pPr>
      <w:r w:rsidRPr="00E21651">
        <w:rPr>
          <w:rFonts w:ascii="Consolas" w:hAnsi="Consolas" w:cs="Consolas"/>
        </w:rPr>
        <w:t xml:space="preserve">    LoginButton.bind('&lt;Return&gt;', tryLogin)</w:t>
      </w:r>
    </w:p>
    <w:p w:rsidR="00014E69" w:rsidRPr="00E21651" w:rsidRDefault="00014E69" w:rsidP="00014E69">
      <w:pPr>
        <w:contextualSpacing/>
        <w:rPr>
          <w:rFonts w:ascii="Consolas" w:hAnsi="Consolas" w:cs="Consolas"/>
        </w:rPr>
      </w:pPr>
      <w:r w:rsidRPr="00E21651">
        <w:rPr>
          <w:rFonts w:ascii="Consolas" w:hAnsi="Consolas" w:cs="Consolas"/>
        </w:rPr>
        <w:t>NameError: global name 'tryLogin' is not defined</w:t>
      </w:r>
    </w:p>
    <w:p w:rsidR="00014E69" w:rsidRPr="00E21651" w:rsidRDefault="00014E69" w:rsidP="00014E69">
      <w:pPr>
        <w:contextualSpacing/>
        <w:rPr>
          <w:rFonts w:ascii="Consolas" w:hAnsi="Consolas" w:cs="Consolas"/>
        </w:rPr>
      </w:pPr>
      <w:r w:rsidRPr="00E21651">
        <w:rPr>
          <w:rFonts w:ascii="Consolas" w:hAnsi="Consolas" w:cs="Consolas"/>
        </w:rPr>
        <w:t>[2014-10-23 16:42:04] [] =====RESTART=====</w:t>
      </w:r>
    </w:p>
    <w:p w:rsidR="00014E69" w:rsidRPr="00E21651" w:rsidRDefault="00014E69" w:rsidP="00014E69">
      <w:pPr>
        <w:contextualSpacing/>
        <w:rPr>
          <w:rFonts w:ascii="Consolas" w:hAnsi="Consolas" w:cs="Consolas"/>
        </w:rPr>
      </w:pPr>
      <w:r w:rsidRPr="00E21651">
        <w:rPr>
          <w:rFonts w:ascii="Consolas" w:hAnsi="Consolas" w:cs="Consolas"/>
        </w:rPr>
        <w:t>[2014-10-23 16:42:04]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16:42:04] [] Loading variables</w:t>
      </w:r>
    </w:p>
    <w:p w:rsidR="00014E69" w:rsidRPr="00E21651" w:rsidRDefault="00014E69" w:rsidP="00014E69">
      <w:pPr>
        <w:contextualSpacing/>
        <w:rPr>
          <w:rFonts w:ascii="Consolas" w:hAnsi="Consolas" w:cs="Consolas"/>
        </w:rPr>
      </w:pPr>
      <w:r w:rsidRPr="00E21651">
        <w:rPr>
          <w:rFonts w:ascii="Consolas" w:hAnsi="Consolas" w:cs="Consolas"/>
        </w:rPr>
        <w:t>[2014-10-23 16:42:04]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[2014-10-23 16:42:04] [] Loaded Total Salary</w:t>
      </w:r>
    </w:p>
    <w:p w:rsidR="00014E69" w:rsidRPr="00E21651" w:rsidRDefault="00014E69" w:rsidP="00014E69">
      <w:pPr>
        <w:contextualSpacing/>
        <w:rPr>
          <w:rFonts w:ascii="Consolas" w:hAnsi="Consolas" w:cs="Consolas"/>
        </w:rPr>
      </w:pPr>
      <w:r w:rsidRPr="00E21651">
        <w:rPr>
          <w:rFonts w:ascii="Consolas" w:hAnsi="Consolas" w:cs="Consolas"/>
        </w:rPr>
        <w:t>[2014-10-23 16:42:04]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[2014-10-23 16:42:04]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16:42:04]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16:42:04] [] Instance of LoginScreen Class initialised. Self : .27044200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16:42:04]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16:42:04]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16:42:04]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16:42:04] []ERROR:root: Got exception on main handler </w:t>
      </w:r>
    </w:p>
    <w:p w:rsidR="00014E69" w:rsidRPr="00E21651" w:rsidRDefault="00014E69" w:rsidP="00014E69">
      <w:pPr>
        <w:contextualSpacing/>
        <w:rPr>
          <w:rFonts w:ascii="Consolas" w:hAnsi="Consolas" w:cs="Consolas"/>
        </w:rPr>
      </w:pPr>
      <w:r w:rsidRPr="00E21651">
        <w:rPr>
          <w:rFonts w:ascii="Consolas" w:hAnsi="Consolas" w:cs="Consolas"/>
        </w:rPr>
        <w:t>Traceback (most recent call last):</w:t>
      </w:r>
    </w:p>
    <w:p w:rsidR="00014E69" w:rsidRPr="00E21651" w:rsidRDefault="00014E69" w:rsidP="00014E69">
      <w:pPr>
        <w:contextualSpacing/>
        <w:rPr>
          <w:rFonts w:ascii="Consolas" w:hAnsi="Consolas" w:cs="Consolas"/>
        </w:rPr>
      </w:pPr>
      <w:r w:rsidRPr="00E21651">
        <w:rPr>
          <w:rFonts w:ascii="Consolas" w:hAnsi="Consolas" w:cs="Consolas"/>
        </w:rPr>
        <w:t xml:space="preserve">  File "N:\Y13Computing\Main.py", line 32, in main</w:t>
      </w:r>
    </w:p>
    <w:p w:rsidR="00014E69" w:rsidRPr="00E21651" w:rsidRDefault="00014E69" w:rsidP="00014E69">
      <w:pPr>
        <w:contextualSpacing/>
        <w:rPr>
          <w:rFonts w:ascii="Consolas" w:hAnsi="Consolas" w:cs="Consolas"/>
        </w:rPr>
      </w:pPr>
      <w:r w:rsidRPr="00E21651">
        <w:rPr>
          <w:rFonts w:ascii="Consolas" w:hAnsi="Consolas" w:cs="Consolas"/>
        </w:rPr>
        <w:t xml:space="preserve">    app = LoginScreen(root)</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  File "N:\Y13Computing\LoginForm.py", line 30, in __init__</w:t>
      </w:r>
    </w:p>
    <w:p w:rsidR="00014E69" w:rsidRPr="00E21651" w:rsidRDefault="00014E69" w:rsidP="00014E69">
      <w:pPr>
        <w:contextualSpacing/>
        <w:rPr>
          <w:rFonts w:ascii="Consolas" w:hAnsi="Consolas" w:cs="Consolas"/>
        </w:rPr>
      </w:pPr>
      <w:r w:rsidRPr="00E21651">
        <w:rPr>
          <w:rFonts w:ascii="Consolas" w:hAnsi="Consolas" w:cs="Consolas"/>
        </w:rPr>
        <w:t xml:space="preserve">    self.initialiseUI()</w:t>
      </w:r>
    </w:p>
    <w:p w:rsidR="00014E69" w:rsidRPr="00E21651" w:rsidRDefault="00014E69" w:rsidP="00014E69">
      <w:pPr>
        <w:contextualSpacing/>
        <w:rPr>
          <w:rFonts w:ascii="Consolas" w:hAnsi="Consolas" w:cs="Consolas"/>
        </w:rPr>
      </w:pPr>
      <w:r w:rsidRPr="00E21651">
        <w:rPr>
          <w:rFonts w:ascii="Consolas" w:hAnsi="Consolas" w:cs="Consolas"/>
        </w:rPr>
        <w:t xml:space="preserve">  File "N:\Y13Computing\LoginForm.py", line 76, in initialiseUI</w:t>
      </w:r>
    </w:p>
    <w:p w:rsidR="00014E69" w:rsidRPr="00E21651" w:rsidRDefault="00014E69" w:rsidP="00014E69">
      <w:pPr>
        <w:contextualSpacing/>
        <w:rPr>
          <w:rFonts w:ascii="Consolas" w:hAnsi="Consolas" w:cs="Consolas"/>
        </w:rPr>
      </w:pPr>
      <w:r w:rsidRPr="00E21651">
        <w:rPr>
          <w:rFonts w:ascii="Consolas" w:hAnsi="Consolas" w:cs="Consolas"/>
        </w:rPr>
        <w:t xml:space="preserve">    LoginButton.bind('&lt;Return&gt;', tryLogin)</w:t>
      </w:r>
    </w:p>
    <w:p w:rsidR="00014E69" w:rsidRPr="00E21651" w:rsidRDefault="00014E69" w:rsidP="00014E69">
      <w:pPr>
        <w:contextualSpacing/>
        <w:rPr>
          <w:rFonts w:ascii="Consolas" w:hAnsi="Consolas" w:cs="Consolas"/>
        </w:rPr>
      </w:pPr>
      <w:r w:rsidRPr="00E21651">
        <w:rPr>
          <w:rFonts w:ascii="Consolas" w:hAnsi="Consolas" w:cs="Consolas"/>
        </w:rPr>
        <w:t>NameError: global name 'tryLogin' is not defined</w:t>
      </w:r>
    </w:p>
    <w:p w:rsidR="00014E69" w:rsidRPr="00E21651" w:rsidRDefault="00014E69" w:rsidP="00014E69">
      <w:pPr>
        <w:contextualSpacing/>
        <w:rPr>
          <w:rFonts w:ascii="Consolas" w:hAnsi="Consolas" w:cs="Consolas"/>
        </w:rPr>
      </w:pPr>
      <w:r w:rsidRPr="00E21651">
        <w:rPr>
          <w:rFonts w:ascii="Consolas" w:hAnsi="Consolas" w:cs="Consolas"/>
        </w:rPr>
        <w:t>[2014-10-23 16:42:17] [] =====RESTART=====</w:t>
      </w:r>
    </w:p>
    <w:p w:rsidR="00014E69" w:rsidRPr="00E21651" w:rsidRDefault="00014E69" w:rsidP="00014E69">
      <w:pPr>
        <w:contextualSpacing/>
        <w:rPr>
          <w:rFonts w:ascii="Consolas" w:hAnsi="Consolas" w:cs="Consolas"/>
        </w:rPr>
      </w:pPr>
      <w:r w:rsidRPr="00E21651">
        <w:rPr>
          <w:rFonts w:ascii="Consolas" w:hAnsi="Consolas" w:cs="Consolas"/>
        </w:rPr>
        <w:t>[2014-10-23 16:42:17]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16:42:17] [] Loading variables</w:t>
      </w:r>
    </w:p>
    <w:p w:rsidR="00014E69" w:rsidRPr="00E21651" w:rsidRDefault="00014E69" w:rsidP="00014E69">
      <w:pPr>
        <w:contextualSpacing/>
        <w:rPr>
          <w:rFonts w:ascii="Consolas" w:hAnsi="Consolas" w:cs="Consolas"/>
        </w:rPr>
      </w:pPr>
      <w:r w:rsidRPr="00E21651">
        <w:rPr>
          <w:rFonts w:ascii="Consolas" w:hAnsi="Consolas" w:cs="Consolas"/>
        </w:rPr>
        <w:t>[2014-10-23 16:42:17]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[2014-10-23 16:42:17] [] Loaded Total Salary</w:t>
      </w:r>
    </w:p>
    <w:p w:rsidR="00014E69" w:rsidRPr="00E21651" w:rsidRDefault="00014E69" w:rsidP="00014E69">
      <w:pPr>
        <w:contextualSpacing/>
        <w:rPr>
          <w:rFonts w:ascii="Consolas" w:hAnsi="Consolas" w:cs="Consolas"/>
        </w:rPr>
      </w:pPr>
      <w:r w:rsidRPr="00E21651">
        <w:rPr>
          <w:rFonts w:ascii="Consolas" w:hAnsi="Consolas" w:cs="Consolas"/>
        </w:rPr>
        <w:t>[2014-10-23 16:42:17]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[2014-10-23 16:42:17]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16:42:17]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16:42:17] [] Instance of LoginScreen Class initialised. Self : .25868728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16:42:17]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16:42:17]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16:42:17]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16:42:17]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16:42:17]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16:42:23]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16:42:23]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[2014-10-23 16:42:23]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16:42:23]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16:42:23]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[2014-10-23 16:42:23]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16:42:39] [Tom] Amend Employee Selected. </w:t>
      </w:r>
    </w:p>
    <w:p w:rsidR="00014E69" w:rsidRPr="00E21651" w:rsidRDefault="00014E69" w:rsidP="00014E69">
      <w:pPr>
        <w:contextualSpacing/>
        <w:rPr>
          <w:rFonts w:ascii="Consolas" w:hAnsi="Consolas" w:cs="Consolas"/>
        </w:rPr>
      </w:pPr>
      <w:r w:rsidRPr="00E21651">
        <w:rPr>
          <w:rFonts w:ascii="Consolas" w:hAnsi="Consolas" w:cs="Consolas"/>
        </w:rPr>
        <w:t>[2014-10-23 16:42:39]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16:42:39]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16:42:39] [Tom] Instance of AmendEmployeeScreen Class initialised. Self : .25870208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16:42:39] [Tom] Menubar Initialised </w:t>
      </w:r>
    </w:p>
    <w:p w:rsidR="00014E69" w:rsidRPr="00E21651" w:rsidRDefault="00014E69" w:rsidP="00014E69">
      <w:pPr>
        <w:contextualSpacing/>
        <w:rPr>
          <w:rFonts w:ascii="Consolas" w:hAnsi="Consolas" w:cs="Consolas"/>
        </w:rPr>
      </w:pPr>
      <w:r w:rsidRPr="00E21651">
        <w:rPr>
          <w:rFonts w:ascii="Consolas" w:hAnsi="Consolas" w:cs="Consolas"/>
        </w:rPr>
        <w:t>[2014-10-23 16:42:39] [Tom] Amend Dropdown Menu initialised.</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16:42:39]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16:42:39]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16:42:49]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16:42:49] [Tom] Window Terminated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16:42:51] [Tom] Quit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16:42:51]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16:43:43] [] =====RESTART=====</w:t>
      </w:r>
    </w:p>
    <w:p w:rsidR="00014E69" w:rsidRPr="00E21651" w:rsidRDefault="00014E69" w:rsidP="00014E69">
      <w:pPr>
        <w:contextualSpacing/>
        <w:rPr>
          <w:rFonts w:ascii="Consolas" w:hAnsi="Consolas" w:cs="Consolas"/>
        </w:rPr>
      </w:pPr>
      <w:r w:rsidRPr="00E21651">
        <w:rPr>
          <w:rFonts w:ascii="Consolas" w:hAnsi="Consolas" w:cs="Consolas"/>
        </w:rPr>
        <w:t>[2014-10-23 16:43:43]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16:43:43] [] Loading variables</w:t>
      </w:r>
    </w:p>
    <w:p w:rsidR="00014E69" w:rsidRPr="00E21651" w:rsidRDefault="00014E69" w:rsidP="00014E69">
      <w:pPr>
        <w:contextualSpacing/>
        <w:rPr>
          <w:rFonts w:ascii="Consolas" w:hAnsi="Consolas" w:cs="Consolas"/>
        </w:rPr>
      </w:pPr>
      <w:r w:rsidRPr="00E21651">
        <w:rPr>
          <w:rFonts w:ascii="Consolas" w:hAnsi="Consolas" w:cs="Consolas"/>
        </w:rPr>
        <w:t>[2014-10-23 16:43:43]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[2014-10-23 16:43:43] [] Loaded Total Salary</w:t>
      </w:r>
    </w:p>
    <w:p w:rsidR="00014E69" w:rsidRPr="00E21651" w:rsidRDefault="00014E69" w:rsidP="00014E69">
      <w:pPr>
        <w:contextualSpacing/>
        <w:rPr>
          <w:rFonts w:ascii="Consolas" w:hAnsi="Consolas" w:cs="Consolas"/>
        </w:rPr>
      </w:pPr>
      <w:r w:rsidRPr="00E21651">
        <w:rPr>
          <w:rFonts w:ascii="Consolas" w:hAnsi="Consolas" w:cs="Consolas"/>
        </w:rPr>
        <w:t>[2014-10-23 16:43:43] [] Loaded Total Expenditure</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[2014-10-23 16:43:43]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16:43:43]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16:43:43] [] Instance of LoginScreen Class initialised. Self : .26454376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16:43:43]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16:43:43]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16:43:43]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16:43:43]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16:43:43]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16:44:01] [] =====RESTART=====</w:t>
      </w:r>
    </w:p>
    <w:p w:rsidR="00014E69" w:rsidRPr="00E21651" w:rsidRDefault="00014E69" w:rsidP="00014E69">
      <w:pPr>
        <w:contextualSpacing/>
        <w:rPr>
          <w:rFonts w:ascii="Consolas" w:hAnsi="Consolas" w:cs="Consolas"/>
        </w:rPr>
      </w:pPr>
      <w:r w:rsidRPr="00E21651">
        <w:rPr>
          <w:rFonts w:ascii="Consolas" w:hAnsi="Consolas" w:cs="Consolas"/>
        </w:rPr>
        <w:t>[2014-10-23 16:44:01]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16:44:01] [] Loading variables</w:t>
      </w:r>
    </w:p>
    <w:p w:rsidR="00014E69" w:rsidRPr="00E21651" w:rsidRDefault="00014E69" w:rsidP="00014E69">
      <w:pPr>
        <w:contextualSpacing/>
        <w:rPr>
          <w:rFonts w:ascii="Consolas" w:hAnsi="Consolas" w:cs="Consolas"/>
        </w:rPr>
      </w:pPr>
      <w:r w:rsidRPr="00E21651">
        <w:rPr>
          <w:rFonts w:ascii="Consolas" w:hAnsi="Consolas" w:cs="Consolas"/>
        </w:rPr>
        <w:t>[2014-10-23 16:44:01]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[2014-10-23 16:44:01] [] Loaded Total Salary</w:t>
      </w:r>
    </w:p>
    <w:p w:rsidR="00014E69" w:rsidRPr="00E21651" w:rsidRDefault="00014E69" w:rsidP="00014E69">
      <w:pPr>
        <w:contextualSpacing/>
        <w:rPr>
          <w:rFonts w:ascii="Consolas" w:hAnsi="Consolas" w:cs="Consolas"/>
        </w:rPr>
      </w:pPr>
      <w:r w:rsidRPr="00E21651">
        <w:rPr>
          <w:rFonts w:ascii="Consolas" w:hAnsi="Consolas" w:cs="Consolas"/>
        </w:rPr>
        <w:t>[2014-10-23 16:44:01]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[2014-10-23 16:44:01]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16:44:01]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16:44:01] [] Instance of LoginScreen Class initialised. Self : .26011848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16:44:01]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16:44:01]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16:44:01]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16:44:01]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16:44:01]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16:45:26] [] =====RESTART=====</w:t>
      </w:r>
    </w:p>
    <w:p w:rsidR="00014E69" w:rsidRPr="00E21651" w:rsidRDefault="00014E69" w:rsidP="00014E69">
      <w:pPr>
        <w:contextualSpacing/>
        <w:rPr>
          <w:rFonts w:ascii="Consolas" w:hAnsi="Consolas" w:cs="Consolas"/>
        </w:rPr>
      </w:pPr>
      <w:r w:rsidRPr="00E21651">
        <w:rPr>
          <w:rFonts w:ascii="Consolas" w:hAnsi="Consolas" w:cs="Consolas"/>
        </w:rPr>
        <w:t>[2014-10-23 16:45:26]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16:45:26] [] Loading variables</w:t>
      </w:r>
    </w:p>
    <w:p w:rsidR="00014E69" w:rsidRPr="00E21651" w:rsidRDefault="00014E69" w:rsidP="00014E69">
      <w:pPr>
        <w:contextualSpacing/>
        <w:rPr>
          <w:rFonts w:ascii="Consolas" w:hAnsi="Consolas" w:cs="Consolas"/>
        </w:rPr>
      </w:pPr>
      <w:r w:rsidRPr="00E21651">
        <w:rPr>
          <w:rFonts w:ascii="Consolas" w:hAnsi="Consolas" w:cs="Consolas"/>
        </w:rPr>
        <w:t>[2014-10-23 16:45:26]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[2014-10-23 16:45:26] [] Loaded Total Salary</w:t>
      </w:r>
    </w:p>
    <w:p w:rsidR="00014E69" w:rsidRPr="00E21651" w:rsidRDefault="00014E69" w:rsidP="00014E69">
      <w:pPr>
        <w:contextualSpacing/>
        <w:rPr>
          <w:rFonts w:ascii="Consolas" w:hAnsi="Consolas" w:cs="Consolas"/>
        </w:rPr>
      </w:pPr>
      <w:r w:rsidRPr="00E21651">
        <w:rPr>
          <w:rFonts w:ascii="Consolas" w:hAnsi="Consolas" w:cs="Consolas"/>
        </w:rPr>
        <w:t>[2014-10-23 16:45:26]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[2014-10-23 16:45:26]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16:45:26]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16:45:26] [] Instance of LoginScreen Class initialised. Self : .26601672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16:45:26]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16:45:26]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16:45:26]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16:45:26]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16:45:26]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16:45:30]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16:45:30]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[2014-10-23 16:45:30] [] Attempted Login: Password = 865703889</w:t>
      </w:r>
    </w:p>
    <w:p w:rsidR="00014E69" w:rsidRPr="00E21651" w:rsidRDefault="00014E69" w:rsidP="00014E69">
      <w:pPr>
        <w:contextualSpacing/>
        <w:rPr>
          <w:rFonts w:ascii="Consolas" w:hAnsi="Consolas" w:cs="Consolas"/>
        </w:rPr>
      </w:pPr>
      <w:r w:rsidRPr="00E21651">
        <w:rPr>
          <w:rFonts w:ascii="Consolas" w:hAnsi="Consolas" w:cs="Consolas"/>
        </w:rPr>
        <w:t>[2014-10-23 16:45:37]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16:45:37]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[2014-10-23 16:45:37]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16:45:37]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16:45:37]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[2014-10-23 16:45:37]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16:45:38] [Tom] Create Employee Selected[2014-10-23 16:45:38]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16:45:38]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16:45:38] [Tom] Instance of CreateEmployeeScreen Class initialised. Self : .26602152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16:45:38]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16:45:38]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16:45:38]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16:45:38]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16:45:47]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16:45:47]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16:46:23] [Tom] Create Employee Selected[2014-10-23 16:46:23]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16:46:24]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16:46:24] [Tom] Instance of CreateEmployeeScreen Class initialised. Self : .26603312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16:46:24]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16:46:24]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16:46:24]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16:46:24]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16:46:56] [Tom] Create Emp Issue: Invalid DOB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16:47:13]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16:47:13] [Tom] Added [{u'Salary': '15600', u'Code': 'EMP9918786E', u'Name': 'Chiang Flagge', u'DOB': '17/06/1942', u'Gender': 'M', u'Department': 'QA Systems Dev'}]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16:47:13]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16:47:13]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16:47:13]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16:47:15] [Tom] Create Employee Selected[2014-10-23 16:47:15]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16:47:15]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16:47:15] [Tom] Instance of CreateEmployeeScreen Class initialised. Self : .26630944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16:47:15]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16:47:15]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16:47:15]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16:47:15]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16:49:10]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16:49:10] [Tom] Added [{u'Salary': '15600', u'Code': 'EMP9918786E', u'Name': 'Chiang Flagge', u'DOB': '17/06/1942', u'Gender': 'M', u'Department': 'QA Systems Dev'}, {u'Salary': '18001', u'Code': </w:t>
      </w:r>
      <w:r w:rsidRPr="00E21651">
        <w:rPr>
          <w:rFonts w:ascii="Consolas" w:hAnsi="Consolas" w:cs="Consolas"/>
        </w:rPr>
        <w:lastRenderedPageBreak/>
        <w:t xml:space="preserve">'EMP8564126E', u'Name': 'Sawyer Musso', u'DOB': '16/05/1972', u'Gender': 'M', u'Department': 'QA Tools Dev'}]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16:49:10]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16:49:10]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16:49:10]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16:49:11] [Tom] Create Employee Selected[2014-10-23 16:49:11]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16:49:11]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16:49:11] [Tom] Instance of CreateEmployeeScreen Class initialised. Self : .26631064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16:49:11]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16:49:11]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16:49:11]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16:49:11]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16:49:56]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16:49:56]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u'Gender': 'M', u'Department': 'Engine Development'}]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16:49:56]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16:49:56]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16:49:56]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16:49:57] [Tom] Create Employee Selected[2014-10-23 16:49:57]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16:49:57]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16:49:57] [Tom] Instance of CreateEmployeeScreen Class initialised. Self : .26630304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16:49:57]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16:49:57]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16:49:57]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16:49:57]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16:50:20]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16:50:20]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16:50:22] [Tom] Create Employee Selected[2014-10-23 16:50:22]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16:50:22]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16:50:22] [Tom] Instance of CreateEmployeeScreen Class initialised. Self : .26630424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16:50:22]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16:50:22]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16:50:22] [Tom] Loaded Buttons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[2014-10-23 16:50:22]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16:51:25]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16:51:25]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16:51:25]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16:51:25]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16:51:25]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16:51:27] [Tom] Create Employee Selected[2014-10-23 16:51:27]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16:51:27]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16:51:27] [Tom] Instance of CreateEmployeeScreen Class initialised. Self : .26629824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16:51:27]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16:51:27]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16:51:27]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16:51:27]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16:52:00]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16:52:00]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16:52:00]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16:52:00]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16:52:00]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16:52:11] [Tom] Create Employee Selected[2014-10-23 16:52:11]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16:52:11]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16:52:11] [Tom] Instance of CreateEmployeeScreen Class initialised. Self : .26646448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16:52:11]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16:52:11] [Tom] Loaded Labels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[2014-10-23 16:52:11]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16:52:11]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16:52:45]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16:52:45]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16:52:46]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16:52:46]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16:52:46]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16:52:47] [Tom] Create Employee Selected[2014-10-23 16:52:47]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16:52:47]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16:52:47] [Tom] Instance of CreateEmployeeScreen Class initialised. Self : .26644888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16:52:47]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16:52:47]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16:52:47]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16:52:47]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17:00:06]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17:00:06]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17:00:06]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17:00:06] [Tom] Back Selected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[2014-10-23 17:00:06]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17:00:07] [Tom] Create Employee Selected[2014-10-23 17:00:07]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17:00:07]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17:00:07] [Tom] Instance of CreateEmployeeScreen Class initialised. Self : .67725352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17:00:07]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17:00:07]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17:00:07]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17:00:07]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17:00:47]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17:00:47]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17:00:47]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17:00:47]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17:00:47]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17:00:48] [Tom] Create Employee Selected[2014-10-23 17:00:48]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17:00:48]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17:00:48] [Tom] Instance of CreateEmployeeScreen Class initialised. Self : .67725392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17:00:48]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17:00:48]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17:00:48]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17:00:48]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17:01:18]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17:01:18] [Tom] Added [{u'Salary': '15600', u'Code': 'EMP9918786E', u'Name': 'Chiang Flagge', u'DOB': '17/06/1942', u'Gender': 'M', u'Department': 'QA Systems Dev'}, {u'Salary': '18001', u'Code': 'EMP8564126E', u'Name': 'Sawyer Musso', u'DOB': '16/05/1972', u'Gender': </w:t>
      </w:r>
      <w:r w:rsidRPr="00E21651">
        <w:rPr>
          <w:rFonts w:ascii="Consolas" w:hAnsi="Consolas" w:cs="Consolas"/>
        </w:rPr>
        <w:lastRenderedPageBreak/>
        <w:t xml:space="preserve">'M',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{u'Salary': '53353', u'Code': 'EMP4683253E', u'Name': 'Leila Frazier', u'DOB': '04/04/1959', u'Gender': 'F', u'Department': 'Personal Assistant'}]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17:01:18]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17:01:18]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17:01:18]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17:01:20] [Tom] Create Employee Selected[2014-10-23 17:01:20]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17:01:20]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17:01:20] [Tom] Instance of CreateEmployeeScreen Class initialised. Self : .67724232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17:01:20]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17:01:20]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17:01:20]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17:01:20]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17:01:47]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17:01:47]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{u'Salary': '53353', u'Code': 'EMP4683253E', u'Name': 'Leila Frazier', u'DOB': '04/04/1959', u'Gender': </w:t>
      </w:r>
      <w:r w:rsidRPr="00E21651">
        <w:rPr>
          <w:rFonts w:ascii="Consolas" w:hAnsi="Consolas" w:cs="Consolas"/>
        </w:rPr>
        <w:lastRenderedPageBreak/>
        <w:t xml:space="preserve">'F', u'Department': 'Personal Assistant'}, {u'Salary': '97970', u'Code': 'EMP3632131E', u'Name': 'Isadora Whitehead', u'DOB': '10/05/1959', u'Gender': 'F', u'Department': 'Management'}]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17:01:47]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17:01:47]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17:01:47]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17:01:49] [Tom] Create Employee Selected[2014-10-23 17:01:49]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17:01:49]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17:01:49] [Tom] Instance of CreateEmployeeScreen Class initialised. Self : .26648368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17:01:49]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17:01:49]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17:01:49]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17:01:49]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17:02:17]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17:02:17]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{u'Salary': '53353', u'Code': 'EMP4683253E', u'Name': 'Leila Frazier', u'DOB': '04/04/1959', u'Gender': 'F', u'Department': 'Personal Assistant'}, {u'Salary': '97970', u'Code': 'EMP3632131E', u'Name': 'Isadora Whitehead', u'DOB': '10/05/1959', u'Gender': 'F', u'Department': 'Management'}, {u'Salary': '31894', u'Code': 'EMP6525761E', u'Name': 'Imani Foster', u'DOB': '14/06/1953', u'Gender': 'F', u'Department': 'Recruitment'}]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17:02:17]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17:02:18]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17:02:18]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17:02:20] [Tom] Create Employee Selected[2014-10-23 17:02:20]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17:02:20]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[2014-10-23 17:02:20] [Tom] Instance of CreateEmployeeScreen Class initialised. Self : .67757960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17:02:20]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17:02:20]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17:02:20]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17:02:20]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17:02:23]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17:02:23]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17:02:37] [Tom] Create Employee Selected[2014-10-23 17:02:37]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17:02:37]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17:02:37] [Tom] Instance of CreateEmployeeScreen Class initialised. Self : .67797240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17:02:37]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17:02:37]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17:02:37]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17:02:37]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17:03:17]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17:03:17]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{u'Salary': '53353', u'Code': 'EMP4683253E', u'Name': 'Leila Frazier', u'DOB': '04/04/1959', u'Gender': 'F', u'Department': 'Personal Assistant'}, {u'Salary': '97970', u'Code': 'EMP3632131E', u'Name': 'Isadora Whitehead', u'DOB': '10/05/1959', u'Gender': 'F', u'Department': 'Management'}, {u'Salary': '31894', u'Code': 'EMP6525761E', u'Name': 'Imani Foster', u'DOB': '14/06/1953', u'Gender': 'F', u'Department': 'Recruitment'}, {u'Salary': '12244', u'Code': 'EMP4245837E', u'Name': 'Edward Acevedo', u'DOB': '15/03/1988', u'Gender': 'M', u'Department': 'Facilities'}]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17:03:17]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17:03:17]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17:03:17] [Tom] Window Terminated </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[2014-10-23 17:03:22] [Tom] Create Employee Selected[2014-10-23 17:03:22]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17:03:22]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17:03:22] [Tom] Instance of CreateEmployeeScreen Class initialised. Self : .92180392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17:03:22]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17:03:22]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17:03:22]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17:03:22]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17:03:49]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17:03:49]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{u'Salary': '53353', u'Code': 'EMP4683253E', u'Name': 'Leila Frazier', u'DOB': '04/04/1959', u'Gender': 'F', u'Department': 'Personal Assistant'}, {u'Salary': '97970', u'Code': 'EMP3632131E', u'Name': 'Isadora Whitehead', u'DOB': '10/05/1959', u'Gender': 'F', u'Department': 'Management'}, {u'Salary': '31894', u'Code': 'EMP6525761E', u'Name': 'Imani Foster', u'DOB': '14/06/1953', u'Gender': 'F', u'Department': 'Recruitment'}, {u'Salary': '12244', u'Code': 'EMP4245837E', u'Name': 'Edward Acevedo', u'DOB': '15/03/1988', u'Gender': 'M', u'Department': 'Facilities'}, {u'Salary': '13454', u'Code': 'EMP8596258E', u'Name': 'Ian Harrison', u'DOB': '22/06/1965', u'Gender': 'M', u'Department': 'Release QA'}]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17:03:49]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17:03:49]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17:03:49]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17:03:51] [Tom] Create Employee Selected[2014-10-23 17:03:51]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17:03:51]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17:03:51] [Tom] Instance of CreateEmployeeScreen Class initialised. Self : .67820360 Parent: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[2014-10-23 17:03:51]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17:03:51]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17:03:51]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17:03:51]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17:04:49]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17:04:49]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{u'Salary': '53353', u'Code': 'EMP4683253E', u'Name': 'Leila Frazier', u'DOB': '04/04/1959', u'Gender': 'F', u'Department': 'Personal Assistant'}, {u'Salary': '97970', u'Code': 'EMP3632131E', u'Name': 'Isadora Whitehead', u'DOB': '10/05/1959', u'Gender': 'F', u'Department': 'Management'}, {u'Salary': '31894', u'Code': 'EMP6525761E', u'Name': 'Imani Foster', u'DOB': '14/06/1953', u'Gender': 'F', u'Department': 'Recruitment'}, {u'Salary': '12244', u'Code': 'EMP4245837E', u'Name': 'Edward Acevedo', u'DOB': '15/03/1988', u'Gender': 'M', u'Department': 'Facilities'}, {u'Salary': '13454', u'Code': 'EMP8596258E', u'Name': 'Ian Harrison', u'DOB': '22/06/1965', u'Gender': 'M', u'Department': 'Release QA'}, {u'Salary': '55107', u'Code': 'EMP6652158E', u'Name': 'Hunter Koch', u'DOB': '12/09/1955', u'Gender': 'M', u'Department': 'Livestreaming'}]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17:04:49]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17:04:49]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17:04:49]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17:04:51]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[2014-10-23 17:04:51]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17:04:51]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17:04:51] [Tom] Instance of CreateEmployeeScreen Class initialised. Self : .26645408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17:04:51]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17:04:51]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17:04:51]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17:04:51]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[2014-10-23 17:04:55] [Tom] Search Selected </w:t>
      </w:r>
    </w:p>
    <w:p w:rsidR="00014E69" w:rsidRPr="00E21651" w:rsidRDefault="00014E69" w:rsidP="00014E69">
      <w:pPr>
        <w:contextualSpacing/>
        <w:rPr>
          <w:rFonts w:ascii="Consolas" w:hAnsi="Consolas" w:cs="Consolas"/>
        </w:rPr>
      </w:pPr>
      <w:r w:rsidRPr="00E21651">
        <w:rPr>
          <w:rFonts w:ascii="Consolas" w:hAnsi="Consolas" w:cs="Consolas"/>
        </w:rPr>
        <w:t>[2014-10-23 17:04:55] [Tom] Instance of InitSetupPopup Class initialised. Self : .67798120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17:04:55]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17:04:55]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17:05:05]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17:05:05]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17:05:07] [Tom] Create Employee Selected[2014-10-23 17:05:07]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17:05:07]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17:05:07] [Tom] Instance of CreateEmployeeScreen Class initialised. Self : .92197632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17:05:07]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17:05:07]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17:05:07]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17:05:07]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17:09:00]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17:09:00]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{u'Salary': '53353', u'Code': 'EMP4683253E', u'Name': 'Leila Frazier', u'DOB': '04/04/1959', u'Gender': 'F', u'Department': 'Personal Assistant'}, {u'Salary': '97970', u'Code': 'EMP3632131E', u'Name': 'Isadora Whitehead', u'DOB': '10/05/1959', u'Gender': 'F', u'Department': 'Management'}, {u'Salary': '31894', u'Code': 'EMP6525761E', u'Name': 'Imani Foster', u'DOB': '14/06/1953', u'Gender': 'F', u'Department': 'Recruitment'}, {u'Salary': '12244', u'Code': 'EMP4245837E', u'Name': 'Edward Acevedo', u'DOB': '15/03/1988', u'Gender': 'M', u'Department': 'Facilities'}, {u'Salary': '13454', u'Code': 'EMP8596258E', u'Name': 'Ian Harrison', u'DOB': '22/06/1965', u'Gender': 'M', u'Department': 'Release QA'}, {u'Salary': '55107', u'Code': 'EMP6652158E', u'Name': 'Hunter Koch', u'DOB': '12/09/1955', u'Gender': 'M', u'Department': 'Livestreaming'}, {u'Salary': '73590', </w:t>
      </w:r>
      <w:r w:rsidRPr="00E21651">
        <w:rPr>
          <w:rFonts w:ascii="Consolas" w:hAnsi="Consolas" w:cs="Consolas"/>
        </w:rPr>
        <w:lastRenderedPageBreak/>
        <w:t xml:space="preserve">u'Code': 'EMP8547532E', u'Name': 'Renee Hampton', u'DOB': '12/09/78', u'Gender': 'F', u'Department': 'Media Relations'}]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17:09:00]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17:09:00]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17:09:00]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17:09:02] [Tom] Create Employee Selected[2014-10-23 17:09:02]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17:09:02]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17:09:02] [Tom] Instance of CreateEmployeeScreen Class initialised. Self : .92198992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17:09:02]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17:09:02]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17:09:02]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17:09:02]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17:09:24]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17:09:24]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17:09:33]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[2014-10-23 17:09:33]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17:09:33]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17:09:33] [Tom] Instance of CreateEmployeeScreen Class initialised. Self : .92197552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17:09:33]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17:09:33]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17:09:33]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17:09:33]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17:09:36] [Tom] Search Selected </w:t>
      </w:r>
    </w:p>
    <w:p w:rsidR="00014E69" w:rsidRPr="00E21651" w:rsidRDefault="00014E69" w:rsidP="00014E69">
      <w:pPr>
        <w:contextualSpacing/>
        <w:rPr>
          <w:rFonts w:ascii="Consolas" w:hAnsi="Consolas" w:cs="Consolas"/>
        </w:rPr>
      </w:pPr>
      <w:r w:rsidRPr="00E21651">
        <w:rPr>
          <w:rFonts w:ascii="Consolas" w:hAnsi="Consolas" w:cs="Consolas"/>
        </w:rPr>
        <w:t>[2014-10-23 17:09:36] [Tom] Instance of InitSetupPopup Class initialised. Self : .92197592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17:09:36]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17:09:36]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17:13:25]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17:13:25]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17:13:28] [Tom] Create Employee Selected[2014-10-23 17:13:28]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17:13:28]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17:13:28] [Tom] Instance of CreateEmployeeScreen Class initialised. Self : .92613328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17:13:28]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17:13:28]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17:13:28]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17:13:28]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17:13:51]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17:13:51] [Tom] Added [{u'Salary': '15600', u'Code': 'EMP9918786E', u'Name': 'Chiang Flagge', u'DOB': '17/06/1942', u'Gender': </w:t>
      </w:r>
      <w:r w:rsidRPr="00E21651">
        <w:rPr>
          <w:rFonts w:ascii="Consolas" w:hAnsi="Consolas" w:cs="Consolas"/>
        </w:rPr>
        <w:lastRenderedPageBreak/>
        <w:t xml:space="preserve">'M',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{u'Salary': '53353', u'Code': 'EMP4683253E', u'Name': 'Leila Frazier', u'DOB': '04/04/1959', u'Gender': 'F', u'Department': 'Personal Assistant'}, {u'Salary': '97970', u'Code': 'EMP3632131E', u'Name': 'Isadora Whitehead', u'DOB': '10/05/1959', u'Gender': 'F', u'Department': 'Management'}, {u'Salary': '31894', u'Code': 'EMP6525761E', u'Name': 'Imani Foster', u'DOB': '14/06/1953', u'Gender': 'F', u'Department': 'Recruitment'}, {u'Salary': '12244', u'Code': 'EMP4245837E', u'Name': 'Edward Acevedo', u'DOB': '15/03/1988', u'Gender': 'M', u'Department': 'Facilities'}, {u'Salary': '13454', u'Code': 'EMP8596258E', u'Name': 'Ian Harrison', u'DOB': '22/06/1965', u'Gender': 'M', u'Department': 'Release QA'}, {u'Salary': '55107', u'Code': 'EMP6652158E', u'Name': 'Hunter Koch', u'DOB': '12/09/1955', u'Gender': 'M', u'Department': 'Livestreaming'}, {u'Salary': '73590', u'Code': 'EMP8547532E', u'Name': 'Renee Hampton', u'DOB': '12/09/1978', u'Gender': 'F', u'Department': 'Media Relations'}, {u'Salary': '36351', u'Code': 'EMP6117529E', u'Name': 'Maya Carlson', u'DOB': '26/09/1995', u'Gender': 'F', u'Department': 'Sales and Marketing'}]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17:13:51]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17:13:51]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17:13:51]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17:13:52] [Tom] Create Employee Selected[2014-10-23 17:13:52]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17:13:52]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17:13:52] [Tom] Instance of CreateEmployeeScreen Class initialised. Self : .92612848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17:13:52]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17:13:52]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17:13:52]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17:13:53]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17:14:10]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17:14:10] [Tom] Added [{u'Salary': '15600', u'Code': 'EMP9918786E', u'Name': 'Chiang Flagge', u'DOB': '17/06/1942', u'Gender': </w:t>
      </w:r>
      <w:r w:rsidRPr="00E21651">
        <w:rPr>
          <w:rFonts w:ascii="Consolas" w:hAnsi="Consolas" w:cs="Consolas"/>
        </w:rPr>
        <w:lastRenderedPageBreak/>
        <w:t xml:space="preserve">'M',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{u'Salary': '53353', u'Code': 'EMP4683253E', u'Name': 'Leila Frazier', u'DOB': '04/04/1959', u'Gender': 'F', u'Department': 'Personal Assistant'}, {u'Salary': '97970', u'Code': 'EMP3632131E', u'Name': 'Isadora Whitehead', u'DOB': '10/05/1959', u'Gender': 'F', u'Department': 'Management'}, {u'Salary': '31894', u'Code': 'EMP6525761E', u'Name': 'Imani Foster', u'DOB': '14/06/1953', u'Gender': 'F', u'Department': 'Recruitment'}, {u'Salary': '12244', u'Code': 'EMP4245837E', u'Name': 'Edward Acevedo', u'DOB': '15/03/1988', u'Gender': 'M', u'Department': 'Facilities'}, {u'Salary': '13454', u'Code': 'EMP8596258E', u'Name': 'Ian Harrison', u'DOB': '22/06/1965', u'Gender': 'M', u'Department': 'Release QA'}, {u'Salary': '55107', u'Code': 'EMP6652158E', u'Name': 'Hunter Koch', u'DOB': '12/09/1955', u'Gender': 'M', u'Department': 'Livestreaming'}, {u'Salary': '73590', u'Code': 'EMP8547532E', u'Name': 'Renee Hampton', u'DOB': '12/09/1978', u'Gender': 'F', u'Department': 'Media Relations'}, {u'Salary': '36351', u'Code': 'EMP6117529E', u'Name': 'Maya Carlson', u'DOB': '26/09/1995', u'Gender': 'F', u'Department': 'Sales and Marketing'}, {u'Salary': '55068', u'Code': 'EMP7837892E', u'Name': 'Ira Cabrera', u'DOB': '14/04/1983', u'Gender': 'F', u'Department': 'Finances'}]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17:14:10]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17:14:10]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17:14:10]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17:14:13] [Tom] Create Employee Selected[2014-10-23 17:14:13]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17:14:14]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17:14:14] [Tom] Instance of CreateEmployeeScreen Class initialised. Self : .92613568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17:14:14]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17:14:14]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17:14:14]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17:14:14]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17:14:31] [Tom] Loaded EmpDatabase.p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[2014-10-23 17:14:31]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{u'Salary': '53353', u'Code': 'EMP4683253E', u'Name': 'Leila Frazier', u'DOB': '04/04/1959', u'Gender': 'F', u'Department': 'Personal Assistant'}, {u'Salary': '97970', u'Code': 'EMP3632131E', u'Name': 'Isadora Whitehead', u'DOB': '10/05/1959', u'Gender': 'F', u'Department': 'Management'}, {u'Salary': '31894', u'Code': 'EMP6525761E', u'Name': 'Imani Foster', u'DOB': '14/06/1953', u'Gender': 'F', u'Department': 'Recruitment'}, {u'Salary': '12244', u'Code': 'EMP4245837E', u'Name': 'Edward Acevedo', u'DOB': '15/03/1988', u'Gender': 'M', u'Department': 'Facilities'}, {u'Salary': '13454', u'Code': 'EMP8596258E', u'Name': 'Ian Harrison', u'DOB': '22/06/1965', u'Gender': 'M', u'Department': 'Release QA'}, {u'Salary': '55107', u'Code': 'EMP6652158E', u'Name': 'Hunter Koch', u'DOB': '12/09/1955', u'Gender': 'M', u'Department': 'Livestreaming'}, {u'Salary': '73590', u'Code': 'EMP8547532E', u'Name': 'Renee Hampton', u'DOB': '12/09/1978', u'Gender': 'F', u'Department': 'Media Relations'}, {u'Salary': '36351', u'Code': 'EMP6117529E', u'Name': 'Maya Carlson', u'DOB': '26/09/1995', u'Gender': 'F', u'Department': 'Sales and Marketing'}, {u'Salary': '55068', u'Code': 'EMP7837892E', u'Name': 'Ira Cabrera', u'DOB': '14/04/1983', u'Gender': 'F', u'Department': 'Finances'}, {u'Salary': '99445', u'Code': 'EMP8778779E', u'Name': 'Gloria Castro', u'DOB': '04/04/1955', u'Gender': 'F', u'Department': 'Advertising'}]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17:14:31]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17:14:31]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17:14:31]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17:14:42] [Tom] Create Employee Selected[2014-10-23 17:14:42]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17:14:42]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17:14:42] [Tom] Instance of CreateEmployeeScreen Class initialised. Self : .92646416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17:14:42] [Tom] Menubar Initialised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[2014-10-23 17:14:42]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17:14:42]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17:14:42]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17:15:00]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17:15:00]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{u'Salary': '53353', u'Code': 'EMP4683253E', u'Name': 'Leila Frazier', u'DOB': '04/04/1959', u'Gender': 'F', u'Department': 'Personal Assistant'}, {u'Salary': '97970', u'Code': 'EMP3632131E', u'Name': 'Isadora Whitehead', u'DOB': '10/05/1959', u'Gender': 'F', u'Department': 'Management'}, {u'Salary': '31894', u'Code': 'EMP6525761E', u'Name': 'Imani Foster', u'DOB': '14/06/1953', u'Gender': 'F', u'Department': 'Recruitment'}, {u'Salary': '12244', u'Code': 'EMP4245837E', u'Name': 'Edward Acevedo', u'DOB': '15/03/1988', u'Gender': 'M', u'Department': 'Facilities'}, {u'Salary': '13454', u'Code': 'EMP8596258E', u'Name': 'Ian Harrison', u'DOB': '22/06/1965', u'Gender': 'M', u'Department': 'Release QA'}, {u'Salary': '55107', u'Code': 'EMP6652158E', u'Name': 'Hunter Koch', u'DOB': '12/09/1955', u'Gender': 'M', u'Department': 'Livestreaming'}, {u'Salary': '73590', u'Code': 'EMP8547532E', u'Name': 'Renee Hampton', u'DOB': '12/09/1978', u'Gender': 'F', u'Department': 'Media Relations'}, {u'Salary': '36351', u'Code': 'EMP6117529E', u'Name': 'Maya Carlson', u'DOB': '26/09/1995', u'Gender': 'F', u'Department': 'Sales and Marketing'}, {u'Salary': '55068', u'Code': 'EMP7837892E', u'Name': 'Ira Cabrera', u'DOB': '14/04/1983', u'Gender': 'F', u'Department': 'Finances'}, {u'Salary': '99445', u'Code': 'EMP8778779E', u'Name': 'Gloria Castro', u'DOB': '04/04/1955', u'Gender': 'F', u'Department': 'Advertising'}, {u'Salary': '73936', u'Code': 'EMP9847238E', u'Name': 'Iona Salas', u'DOB': '08/11/1967', u'Gender': 'F', u'Department': 'Human Resources'}]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17:15:00]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17:15:00]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17:15:00] [Tom] Window Terminated </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[2014-10-23 17:15:05] [Tom] Create Employee Selected[2014-10-23 17:15:05]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17:15:05]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17:15:05] [Tom] Instance of CreateEmployeeScreen Class initialised. Self : .92646216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17:15:05]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17:15:05]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17:15:05]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17:15:05]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17:15:20]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17:15:20]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{u'Salary': '53353', u'Code': 'EMP4683253E', u'Name': 'Leila Frazier', u'DOB': '04/04/1959', u'Gender': 'F', u'Department': 'Personal Assistant'}, {u'Salary': '97970', u'Code': 'EMP3632131E', u'Name': 'Isadora Whitehead', u'DOB': '10/05/1959', u'Gender': 'F', u'Department': 'Management'}, {u'Salary': '31894', u'Code': 'EMP6525761E', u'Name': 'Imani Foster', u'DOB': '14/06/1953', u'Gender': 'F', u'Department': 'Recruitment'}, {u'Salary': '12244', u'Code': 'EMP4245837E', u'Name': 'Edward Acevedo', u'DOB': '15/03/1988', u'Gender': 'M', u'Department': 'Facilities'}, {u'Salary': '13454', u'Code': 'EMP8596258E', u'Name': 'Ian Harrison', u'DOB': '22/06/1965', u'Gender': 'M', u'Department': 'Release QA'}, {u'Salary': '55107', u'Code': 'EMP6652158E', u'Name': 'Hunter Koch', u'DOB': '12/09/1955', u'Gender': 'M', u'Department': 'Livestreaming'}, {u'Salary': '73590', u'Code': 'EMP8547532E', u'Name': 'Renee Hampton', u'DOB': '12/09/1978', u'Gender': 'F', u'Department': 'Media Relations'}, {u'Salary': '36351', u'Code': 'EMP6117529E', u'Name': 'Maya Carlson', u'DOB': '26/09/1995', u'Gender': 'F', u'Department': 'Sales and Marketing'}, {u'Salary': '55068', u'Code': 'EMP7837892E', u'Name': 'Ira Cabrera', u'DOB': '14/04/1983', u'Gender': 'F', u'Department': 'Finances'}, {u'Salary': '99445', u'Code': 'EMP8778779E', u'Name': 'Gloria Castro', u'DOB': </w:t>
      </w:r>
      <w:r w:rsidRPr="00E21651">
        <w:rPr>
          <w:rFonts w:ascii="Consolas" w:hAnsi="Consolas" w:cs="Consolas"/>
        </w:rPr>
        <w:lastRenderedPageBreak/>
        <w:t xml:space="preserve">'04/04/1955', u'Gender': 'F', u'Department': 'Advertising'}, {u'Salary': '73936', u'Code': 'EMP9847238E', u'Name': 'Iona Salas', u'DOB': '08/11/1967', u'Gender': 'F', u'Department': 'Human Resources'}, {u'Salary': '39838', u'Code': 'EMP5896884E', u'Name': 'Rina Williamson', u'DOB': '03/10/1963', u'Gender': 'F', u'Department': 'Customer Service'}]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17:15:20]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17:15:20]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17:15:20]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17:15:23] [Tom] Create Employee Selected[2014-10-23 17:15:24]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17:15:24]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17:15:24] [Tom] Instance of CreateEmployeeScreen Class initialised. Self : .92646256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17:15:24]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17:15:24]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17:15:24]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17:15:24]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17:15:47]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17:15:47]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{u'Salary': '53353', u'Code': 'EMP4683253E', u'Name': 'Leila Frazier', u'DOB': '04/04/1959', u'Gender': 'F', u'Department': 'Personal Assistant'}, {u'Salary': '97970', u'Code': 'EMP3632131E', u'Name': 'Isadora Whitehead', u'DOB': '10/05/1959', u'Gender': 'F', u'Department': 'Management'}, {u'Salary': '31894', u'Code': 'EMP6525761E', u'Name': 'Imani Foster', u'DOB': '14/06/1953', u'Gender': 'F', u'Department': 'Recruitment'}, {u'Salary': '12244', u'Code': 'EMP4245837E', u'Name': 'Edward Acevedo', u'DOB': '15/03/1988', u'Gender': 'M', u'Department': 'Facilities'}, {u'Salary': '13454', u'Code': 'EMP8596258E', u'Name': 'Ian Harrison', u'DOB': '22/06/1965', u'Gender': 'M', u'Department': 'Release QA'}, {u'Salary': '55107', u'Code': 'EMP6652158E', u'Name': 'Hunter Koch', u'DOB': '12/09/1955', </w:t>
      </w:r>
      <w:r w:rsidRPr="00E21651">
        <w:rPr>
          <w:rFonts w:ascii="Consolas" w:hAnsi="Consolas" w:cs="Consolas"/>
        </w:rPr>
        <w:lastRenderedPageBreak/>
        <w:t xml:space="preserve">u'Gender': 'M', u'Department': 'Livestreaming'}, {u'Salary': '73590', u'Code': 'EMP8547532E', u'Name': 'Renee Hampton', u'DOB': '12/09/1978', u'Gender': 'F', u'Department': 'Media Relations'}, {u'Salary': '36351', u'Code': 'EMP6117529E', u'Name': 'Maya Carlson', u'DOB': '26/09/1995', u'Gender': 'F', u'Department': 'Sales and Marketing'}, {u'Salary': '55068', u'Code': 'EMP7837892E', u'Name': 'Ira Cabrera', u'DOB': '14/04/1983', u'Gender': 'F', u'Department': 'Finances'}, {u'Salary': '99445', u'Code': 'EMP8778779E', u'Name': 'Gloria Castro', u'DOB': '04/04/1955', u'Gender': 'F', u'Department': 'Advertising'}, {u'Salary': '73936', u'Code': 'EMP9847238E', u'Name': 'Iona Salas', u'DOB': '08/11/1967', u'Gender': 'F', u'Department': 'Human Resources'}, {u'Salary': '39838', u'Code': 'EMP5896884E', u'Name': 'Rina Williamson', u'DOB': '03/10/1963', u'Gender': 'F', u'Department': 'Customer Service'}, {u'Salary': '66686', u'Code': 'EMP8998241E', u'Name': 'Avye Clemons', u'DOB': '29/07/1985', u'Gender': 'M', u'Department': 'Tech QA'}]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17:15:47]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17:15:47]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17:15:48]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17:15:49] [Tom] Create Employee Selected[2014-10-23 17:15:49]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17:15:49]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17:15:49] [Tom] Instance of CreateEmployeeScreen Class initialised. Self : .92645336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17:15:49]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17:15:49]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17:15:49]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17:15:49]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17:16:23]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17:16:23]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{u'Salary': '53353', u'Code': 'EMP4683253E', u'Name': 'Leila Frazier', u'DOB': '04/04/1959', u'Gender': </w:t>
      </w:r>
      <w:r w:rsidRPr="00E21651">
        <w:rPr>
          <w:rFonts w:ascii="Consolas" w:hAnsi="Consolas" w:cs="Consolas"/>
        </w:rPr>
        <w:lastRenderedPageBreak/>
        <w:t xml:space="preserve">'F', u'Department': 'Personal Assistant'}, {u'Salary': '97970', u'Code': 'EMP3632131E', u'Name': 'Isadora Whitehead', u'DOB': '10/05/1959', u'Gender': 'F', u'Department': 'Management'}, {u'Salary': '31894', u'Code': 'EMP6525761E', u'Name': 'Imani Foster', u'DOB': '14/06/1953', u'Gender': 'F', u'Department': 'Recruitment'}, {u'Salary': '12244', u'Code': 'EMP4245837E', u'Name': 'Edward Acevedo', u'DOB': '15/03/1988', u'Gender': 'M', u'Department': 'Facilities'}, {u'Salary': '13454', u'Code': 'EMP8596258E', u'Name': 'Ian Harrison', u'DOB': '22/06/1965', u'Gender': 'M', u'Department': 'Release QA'}, {u'Salary': '55107', u'Code': 'EMP6652158E', u'Name': 'Hunter Koch', u'DOB': '12/09/1955', u'Gender': 'M', u'Department': 'Livestreaming'}, {u'Salary': '73590', u'Code': 'EMP8547532E', u'Name': 'Renee Hampton', u'DOB': '12/09/1978', u'Gender': 'F', u'Department': 'Media Relations'}, {u'Salary': '36351', u'Code': 'EMP6117529E', u'Name': 'Maya Carlson', u'DOB': '26/09/1995', u'Gender': 'F', u'Department': 'Sales and Marketing'}, {u'Salary': '55068', u'Code': 'EMP7837892E', u'Name': 'Ira Cabrera', u'DOB': '14/04/1983', u'Gender': 'F', u'Department': 'Finances'}, {u'Salary': '99445', u'Code': 'EMP8778779E', u'Name': 'Gloria Castro', u'DOB': '04/04/1955', u'Gender': 'F', u'Department': 'Advertising'}, {u'Salary': '73936', u'Code': 'EMP9847238E', u'Name': 'Iona Salas', u'DOB': '08/11/1967', u'Gender': 'F', u'Department': 'Human Resources'}, {u'Salary': '39838', u'Code': 'EMP5896884E', u'Name': 'Rina Williamson', u'DOB': '03/10/1963', u'Gender': 'F', u'Department': 'Customer Service'}, {u'Salary': '66686', u'Code': 'EMP8998241E', u'Name': 'Avye Clemons', u'DOB': '29/07/1985', u'Gender': 'M', u'Department': 'Tech QA'}, {u'Salary': '31743', u'Code': 'EMP8721958E', u'Name': 'Uriel Oliver', u'DOB': '09/12/1969', u'Gender': 'M', u'Department': 'Release QA'}]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17:16:23]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17:16:23]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17:16:23]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17:16:29] [Tom] Create Employee Selected[2014-10-23 17:16:29]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17:16:29]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17:16:29] [Tom] Instance of CreateEmployeeScreen Class initialised. Self : .92699264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17:16:29]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17:16:29]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17:16:29]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17:16:29]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17:17:00]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17:17:00]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w:t>
      </w:r>
      <w:r w:rsidRPr="00E21651">
        <w:rPr>
          <w:rFonts w:ascii="Consolas" w:hAnsi="Consolas" w:cs="Consolas"/>
        </w:rPr>
        <w:lastRenderedPageBreak/>
        <w:t xml:space="preserve">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{u'Salary': '53353', u'Code': 'EMP4683253E', u'Name': 'Leila Frazier', u'DOB': '04/04/1959', u'Gender': 'F', u'Department': 'Personal Assistant'}, {u'Salary': '97970', u'Code': 'EMP3632131E', u'Name': 'Isadora Whitehead', u'DOB': '10/05/1959', u'Gender': 'F', u'Department': 'Management'}, {u'Salary': '31894', u'Code': 'EMP6525761E', u'Name': 'Imani Foster', u'DOB': '14/06/1953', u'Gender': 'F', u'Department': 'Recruitment'}, {u'Salary': '12244', u'Code': 'EMP4245837E', u'Name': 'Edward Acevedo', u'DOB': '15/03/1988', u'Gender': 'M', u'Department': 'Facilities'}, {u'Salary': '13454', u'Code': 'EMP8596258E', u'Name': 'Ian Harrison', u'DOB': '22/06/1965', u'Gender': 'M', u'Department': 'Release QA'}, {u'Salary': '55107', u'Code': 'EMP6652158E', u'Name': 'Hunter Koch', u'DOB': '12/09/1955', u'Gender': 'M', u'Department': 'Livestreaming'}, {u'Salary': '73590', u'Code': 'EMP8547532E', u'Name': 'Renee Hampton', u'DOB': '12/09/1978', u'Gender': 'F', u'Department': 'Media Relations'}, {u'Salary': '36351', u'Code': 'EMP6117529E', u'Name': 'Maya Carlson', u'DOB': '26/09/1995', u'Gender': 'F', u'Department': 'Sales and Marketing'}, {u'Salary': '55068', u'Code': 'EMP7837892E', u'Name': 'Ira Cabrera', u'DOB': '14/04/1983', u'Gender': 'F', u'Department': 'Finances'}, {u'Salary': '99445', u'Code': 'EMP8778779E', u'Name': 'Gloria Castro', u'DOB': '04/04/1955', u'Gender': 'F', u'Department': 'Advertising'}, {u'Salary': '73936', u'Code': 'EMP9847238E', u'Name': 'Iona Salas', u'DOB': '08/11/1967', u'Gender': 'F', u'Department': 'Human Resources'}, {u'Salary': '39838', u'Code': 'EMP5896884E', u'Name': 'Rina Williamson', u'DOB': '03/10/1963', u'Gender': 'F', u'Department': 'Customer Service'}, {u'Salary': '66686', u'Code': 'EMP8998241E', u'Name': 'Avye Clemons', u'DOB': '29/07/1985', u'Gender': 'M', u'Department': 'Tech QA'}, {u'Salary': '31743', u'Code': 'EMP8721958E', u'Name': 'Uriel Oliver', u'DOB': '09/12/1969', u'Gender': 'M', u'Department': 'Release QA'}, {u'Salary': '102169', u'Code': 'EMP8445235E', u'Name': 'Upton Perry', u'DOB': '25/02/1968', u'Gender': 'M', u'Department': 'Customer Service'}]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17:17:00]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17:17:00]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17:17:00]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17:17:03] [Tom] Create Employee Selected[2014-10-23 17:17:03] [Tom] Main Window Terminated</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[2014-10-23 17:17:03]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17:17:03] [Tom] Instance of CreateEmployeeScreen Class initialised. Self : .92699944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17:17:03]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17:17:03]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17:17:03]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17:17:03]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17:17:32] [Tom] Create Emp Issue: Gender Mismatch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17:17:36]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17:17:36]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{u'Salary': '53353', u'Code': 'EMP4683253E', u'Name': 'Leila Frazier', u'DOB': '04/04/1959', u'Gender': 'F', u'Department': 'Personal Assistant'}, {u'Salary': '97970', u'Code': 'EMP3632131E', u'Name': 'Isadora Whitehead', u'DOB': '10/05/1959', u'Gender': 'F', u'Department': 'Management'}, {u'Salary': '31894', u'Code': 'EMP6525761E', u'Name': 'Imani Foster', u'DOB': '14/06/1953', u'Gender': 'F', u'Department': 'Recruitment'}, {u'Salary': '12244', u'Code': 'EMP4245837E', u'Name': 'Edward Acevedo', u'DOB': '15/03/1988', u'Gender': 'M', u'Department': 'Facilities'}, {u'Salary': '13454', u'Code': 'EMP8596258E', u'Name': 'Ian Harrison', u'DOB': '22/06/1965', u'Gender': 'M', u'Department': 'Release QA'}, {u'Salary': '55107', u'Code': 'EMP6652158E', u'Name': 'Hunter Koch', u'DOB': '12/09/1955', u'Gender': 'M', u'Department': 'Livestreaming'}, {u'Salary': '73590', u'Code': 'EMP8547532E', u'Name': 'Renee Hampton', u'DOB': '12/09/1978', u'Gender': 'F', u'Department': 'Media Relations'}, {u'Salary': '36351', u'Code': 'EMP6117529E', u'Name': 'Maya Carlson', u'DOB': '26/09/1995', u'Gender': 'F', u'Department': 'Sales and Marketing'}, {u'Salary': '55068', u'Code': 'EMP7837892E', u'Name': 'Ira Cabrera', u'DOB': '14/04/1983', u'Gender': 'F', u'Department': 'Finances'}, {u'Salary': '99445', u'Code': 'EMP8778779E', u'Name': 'Gloria Castro', u'DOB': '04/04/1955', u'Gender': 'F', u'Department': 'Advertising'}, {u'Salary': </w:t>
      </w:r>
      <w:r w:rsidRPr="00E21651">
        <w:rPr>
          <w:rFonts w:ascii="Consolas" w:hAnsi="Consolas" w:cs="Consolas"/>
        </w:rPr>
        <w:lastRenderedPageBreak/>
        <w:t xml:space="preserve">'73936', u'Code': 'EMP9847238E', u'Name': 'Iona Salas', u'DOB': '08/11/1967', u'Gender': 'F', u'Department': 'Human Resources'}, {u'Salary': '39838', u'Code': 'EMP5896884E', u'Name': 'Rina Williamson', u'DOB': '03/10/1963', u'Gender': 'F', u'Department': 'Customer Service'}, {u'Salary': '66686', u'Code': 'EMP8998241E', u'Name': 'Avye Clemons', u'DOB': '29/07/1985', u'Gender': 'M', u'Department': 'Tech QA'}, {u'Salary': '31743', u'Code': 'EMP8721958E', u'Name': 'Uriel Oliver', u'DOB': '09/12/1969', u'Gender': 'M', u'Department': 'Release QA'}, {u'Salary': '102169', u'Code': 'EMP8445235E', u'Name': 'Upton Perry', u'DOB': '25/02/1968', u'Gender': 'M', u'Department': 'Customer Service'}, {u'Salary': '43769', u'Code': 'EMP8256789E', u'Name': 'Thomas Morales', u'DOB': '11/12/1966', u'Gender': 'M', u'Department': 'Tech QA'}]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17:17:36]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17:17:36]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17:17:36]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17:17:39] [Tom] Create Employee Selected[2014-10-23 17:17:39]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17:17:39]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17:17:39] [Tom] Instance of CreateEmployeeScreen Class initialised. Self : .92735208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17:17:39]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17:17:39]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17:17:39]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17:17:39]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17:18:00]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17:18:00]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{u'Salary': '53353', u'Code': 'EMP4683253E', u'Name': 'Leila Frazier', u'DOB': '04/04/1959', u'Gender': 'F', u'Department': 'Personal Assistant'}, {u'Salary': '97970', u'Code': 'EMP3632131E', u'Name': 'Isadora Whitehead', u'DOB': '10/05/1959', u'Gender': 'F', u'Department': 'Management'}, {u'Salary': '31894', </w:t>
      </w:r>
      <w:r w:rsidRPr="00E21651">
        <w:rPr>
          <w:rFonts w:ascii="Consolas" w:hAnsi="Consolas" w:cs="Consolas"/>
        </w:rPr>
        <w:lastRenderedPageBreak/>
        <w:t xml:space="preserve">u'Code': 'EMP6525761E', u'Name': 'Imani Foster', u'DOB': '14/06/1953', u'Gender': 'F', u'Department': 'Recruitment'}, {u'Salary': '12244', u'Code': 'EMP4245837E', u'Name': 'Edward Acevedo', u'DOB': '15/03/1988', u'Gender': 'M', u'Department': 'Facilities'}, {u'Salary': '13454', u'Code': 'EMP8596258E', u'Name': 'Ian Harrison', u'DOB': '22/06/1965', u'Gender': 'M', u'Department': 'Release QA'}, {u'Salary': '55107', u'Code': 'EMP6652158E', u'Name': 'Hunter Koch', u'DOB': '12/09/1955', u'Gender': 'M', u'Department': 'Livestreaming'}, {u'Salary': '73590', u'Code': 'EMP8547532E', u'Name': 'Renee Hampton', u'DOB': '12/09/1978', u'Gender': 'F', u'Department': 'Media Relations'}, {u'Salary': '36351', u'Code': 'EMP6117529E', u'Name': 'Maya Carlson', u'DOB': '26/09/1995', u'Gender': 'F', u'Department': 'Sales and Marketing'}, {u'Salary': '55068', u'Code': 'EMP7837892E', u'Name': 'Ira Cabrera', u'DOB': '14/04/1983', u'Gender': 'F', u'Department': 'Finances'}, {u'Salary': '99445', u'Code': 'EMP8778779E', u'Name': 'Gloria Castro', u'DOB': '04/04/1955', u'Gender': 'F', u'Department': 'Advertising'}, {u'Salary': '73936', u'Code': 'EMP9847238E', u'Name': 'Iona Salas', u'DOB': '08/11/1967', u'Gender': 'F', u'Department': 'Human Resources'}, {u'Salary': '39838', u'Code': 'EMP5896884E', u'Name': 'Rina Williamson', u'DOB': '03/10/1963', u'Gender': 'F', u'Department': 'Customer Service'}, {u'Salary': '66686', u'Code': 'EMP8998241E', u'Name': 'Avye Clemons', u'DOB': '29/07/1985', u'Gender': 'M', u'Department': 'Tech QA'}, {u'Salary': '31743', u'Code': 'EMP8721958E', u'Name': 'Uriel Oliver', u'DOB': '09/12/1969', u'Gender': 'M', u'Department': 'Release QA'}, {u'Salary': '102169', u'Code': 'EMP8445235E', u'Name': 'Upton Perry', u'DOB': '25/02/1968', u'Gender': 'M', u'Department': 'Customer Service'}, {u'Salary': '43769', u'Code': 'EMP8256789E', u'Name': 'Thomas Morales', u'DOB': '11/12/1966', u'Gender': 'M', u'Department': 'Tech QA'}, {u'Salary': '89080', u'Code': 'EMP6226175E', u'Name': 'Sylvester Barnett', u'DOB': '03/01/1986', u'Gender': 'M', u'Department': 'Human Resources'}]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17:18:01]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17:18:01]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17:18:01]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17:18:02] [Tom] Create Employee Selected[2014-10-23 17:18:02]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17:18:02]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17:18:02] [Tom] Instance of CreateEmployeeScreen Class initialised. Self : .92734928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17:18:02]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17:18:02]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17:18:02]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17:18:02]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17:18:19]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17:18:19] [Tom] Added [{u'Salary': '15600', u'Code': 'EMP9918786E', u'Name': 'Chiang Flagge', u'DOB': '17/06/1942', u'Gender': 'M', u'Department': 'QA Systems Dev'}, {u'Salary': '18001', u'Code': </w:t>
      </w:r>
      <w:r w:rsidRPr="00E21651">
        <w:rPr>
          <w:rFonts w:ascii="Consolas" w:hAnsi="Consolas" w:cs="Consolas"/>
        </w:rPr>
        <w:lastRenderedPageBreak/>
        <w:t xml:space="preserve">'EMP8564126E',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{u'Salary': '53353', u'Code': 'EMP4683253E', u'Name': 'Leila Frazier', u'DOB': '04/04/1959', u'Gender': 'F', u'Department': 'Personal Assistant'}, {u'Salary': '97970', u'Code': 'EMP3632131E', u'Name': 'Isadora Whitehead', u'DOB': '10/05/1959', u'Gender': 'F', u'Department': 'Management'}, {u'Salary': '31894', u'Code': 'EMP6525761E', u'Name': 'Imani Foster', u'DOB': '14/06/1953', u'Gender': 'F', u'Department': 'Recruitment'}, {u'Salary': '12244', u'Code': 'EMP4245837E', u'Name': 'Edward Acevedo', u'DOB': '15/03/1988', u'Gender': 'M', u'Department': 'Facilities'}, {u'Salary': '13454', u'Code': 'EMP8596258E', u'Name': 'Ian Harrison', u'DOB': '22/06/1965', u'Gender': 'M', u'Department': 'Release QA'}, {u'Salary': '55107', u'Code': 'EMP6652158E', u'Name': 'Hunter Koch', u'DOB': '12/09/1955', u'Gender': 'M', u'Department': 'Livestreaming'}, {u'Salary': '73590', u'Code': 'EMP8547532E', u'Name': 'Renee Hampton', u'DOB': '12/09/1978', u'Gender': 'F', u'Department': 'Media Relations'}, {u'Salary': '36351', u'Code': 'EMP6117529E', u'Name': 'Maya Carlson', u'DOB': '26/09/1995', u'Gender': 'F', u'Department': 'Sales and Marketing'}, {u'Salary': '55068', u'Code': 'EMP7837892E', u'Name': 'Ira Cabrera', u'DOB': '14/04/1983', u'Gender': 'F', u'Department': 'Finances'}, {u'Salary': '99445', u'Code': 'EMP8778779E', u'Name': 'Gloria Castro', u'DOB': '04/04/1955', u'Gender': 'F', u'Department': 'Advertising'}, {u'Salary': '73936', u'Code': 'EMP9847238E', u'Name': 'Iona Salas', u'DOB': '08/11/1967', u'Gender': 'F', u'Department': 'Human Resources'}, {u'Salary': '39838', u'Code': 'EMP5896884E', u'Name': 'Rina Williamson', u'DOB': '03/10/1963', u'Gender': 'F', u'Department': 'Customer Service'}, {u'Salary': '66686', u'Code': 'EMP8998241E', u'Name': 'Avye Clemons', u'DOB': '29/07/1985', u'Gender': 'M', u'Department': 'Tech QA'}, {u'Salary': '31743', u'Code': 'EMP8721958E', u'Name': 'Uriel Oliver', u'DOB': '09/12/1969', u'Gender': 'M', u'Department': 'Release QA'}, {u'Salary': '102169', u'Code': 'EMP8445235E', u'Name': 'Upton Perry', u'DOB': '25/02/1968', u'Gender': 'M', u'Department': 'Customer Service'}, {u'Salary': '43769', u'Code': 'EMP8256789E', u'Name': 'Thomas Morales', u'DOB': '11/12/1966', u'Gender': 'M', u'Department': 'Tech QA'}, {u'Salary': '89080', u'Code': 'EMP6226175E', u'Name': 'Sylvester Barnett', </w:t>
      </w:r>
      <w:r w:rsidRPr="00E21651">
        <w:rPr>
          <w:rFonts w:ascii="Consolas" w:hAnsi="Consolas" w:cs="Consolas"/>
        </w:rPr>
        <w:lastRenderedPageBreak/>
        <w:t xml:space="preserve">u'DOB': '03/01/1986', u'Gender': 'M', u'Department': 'Human Resources'}, {u'Salary': '19238', u'Code': 'EMP6175624E', u'Name': 'Kellie Shelton', u'DOB': '31/03/1976', u'Gender': 'F', u'Department': 'Sales and Marketing'}]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17:18:19]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17:18:19]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17:18:19]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17:18:21] [Tom] Create Employee Selected[2014-10-23 17:18:21]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17:18:21]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17:18:21] [Tom] Instance of CreateEmployeeScreen Class initialised. Self : .92696824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17:18:21]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17:18:21]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17:18:21]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17:18:21]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17:18:57]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17:18:57]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{u'Salary': '53353', u'Code': 'EMP4683253E', u'Name': 'Leila Frazier', u'DOB': '04/04/1959', u'Gender': 'F', u'Department': 'Personal Assistant'}, {u'Salary': '97970', u'Code': 'EMP3632131E', u'Name': 'Isadora Whitehead', u'DOB': '10/05/1959', u'Gender': 'F', u'Department': 'Management'}, {u'Salary': '31894', u'Code': 'EMP6525761E', u'Name': 'Imani Foster', u'DOB': '14/06/1953', u'Gender': 'F', u'Department': 'Recruitment'}, {u'Salary': '12244', u'Code': 'EMP4245837E', u'Name': 'Edward Acevedo', u'DOB': '15/03/1988', u'Gender': 'M', u'Department': 'Facilities'}, {u'Salary': '13454', u'Code': 'EMP8596258E', u'Name': 'Ian Harrison', u'DOB': '22/06/1965', u'Gender': 'M', u'Department': 'Release QA'}, {u'Salary': '55107', u'Code': 'EMP6652158E', u'Name': 'Hunter Koch', u'DOB': '12/09/1955', u'Gender': 'M', u'Department': 'Livestreaming'}, {u'Salary': '73590', </w:t>
      </w:r>
      <w:r w:rsidRPr="00E21651">
        <w:rPr>
          <w:rFonts w:ascii="Consolas" w:hAnsi="Consolas" w:cs="Consolas"/>
        </w:rPr>
        <w:lastRenderedPageBreak/>
        <w:t xml:space="preserve">u'Code': 'EMP8547532E', u'Name': 'Renee Hampton', u'DOB': '12/09/1978', u'Gender': 'F', u'Department': 'Media Relations'}, {u'Salary': '36351', u'Code': 'EMP6117529E', u'Name': 'Maya Carlson', u'DOB': '26/09/1995', u'Gender': 'F', u'Department': 'Sales and Marketing'}, {u'Salary': '55068', u'Code': 'EMP7837892E', u'Name': 'Ira Cabrera', u'DOB': '14/04/1983', u'Gender': 'F', u'Department': 'Finances'}, {u'Salary': '99445', u'Code': 'EMP8778779E', u'Name': 'Gloria Castro', u'DOB': '04/04/1955', u'Gender': 'F', u'Department': 'Advertising'}, {u'Salary': '73936', u'Code': 'EMP9847238E', u'Name': 'Iona Salas', u'DOB': '08/11/1967', u'Gender': 'F', u'Department': 'Human Resources'}, {u'Salary': '39838', u'Code': 'EMP5896884E', u'Name': 'Rina Williamson', u'DOB': '03/10/1963', u'Gender': 'F', u'Department': 'Customer Service'}, {u'Salary': '66686', u'Code': 'EMP8998241E', u'Name': 'Avye Clemons', u'DOB': '29/07/1985', u'Gender': 'M', u'Department': 'Tech QA'}, {u'Salary': '31743', u'Code': 'EMP8721958E', u'Name': 'Uriel Oliver', u'DOB': '09/12/1969', u'Gender': 'M', u'Department': 'Release QA'}, {u'Salary': '102169', u'Code': 'EMP8445235E', u'Name': 'Upton Perry', u'DOB': '25/02/1968', u'Gender': 'M', u'Department': 'Customer Service'}, {u'Salary': '43769', u'Code': 'EMP8256789E', u'Name': 'Thomas Morales', u'DOB': '11/12/1966', u'Gender': 'M', u'Department': 'Tech QA'}, {u'Salary': '89080', u'Code': 'EMP6226175E', u'Name': 'Sylvester Barnett', u'DOB': '03/01/1986', u'Gender': 'M', u'Department': 'Human Resources'}, {u'Salary': '19238', u'Code': 'EMP6175624E', u'Name': 'Kellie Shelton', u'DOB': '31/03/1976', u'Gender': 'F', u'Department': 'Sales and Marketing'}, {u'Salary': '14922', u'Code': 'EMP3514726E', u'Name': 'Claudia Cotton', u'DOB': '07/04/1983', u'Gender': 'F', u'Department': 'Quality Assurance'}]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17:18:57]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17:18:57]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17:18:57]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17:19:01] [Tom] Create Employee Selected[2014-10-23 17:19:01]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17:19:01]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17:19:01] [Tom] Instance of CreateEmployeeScreen Class initialised. Self : .92775648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17:19:01]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17:19:01]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17:19:01]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17:19:01]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17:19:21]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17:19:21]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w:t>
      </w:r>
      <w:r w:rsidRPr="00E21651">
        <w:rPr>
          <w:rFonts w:ascii="Consolas" w:hAnsi="Consolas" w:cs="Consolas"/>
        </w:rPr>
        <w:lastRenderedPageBreak/>
        <w:t xml:space="preserve">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{u'Salary': '53353', u'Code': 'EMP4683253E', u'Name': 'Leila Frazier', u'DOB': '04/04/1959', u'Gender': 'F', u'Department': 'Personal Assistant'}, {u'Salary': '97970', u'Code': 'EMP3632131E', u'Name': 'Isadora Whitehead', u'DOB': '10/05/1959', u'Gender': 'F', u'Department': 'Management'}, {u'Salary': '31894', u'Code': 'EMP6525761E', u'Name': 'Imani Foster', u'DOB': '14/06/1953', u'Gender': 'F', u'Department': 'Recruitment'}, {u'Salary': '12244', u'Code': 'EMP4245837E', u'Name': 'Edward Acevedo', u'DOB': '15/03/1988', u'Gender': 'M', u'Department': 'Facilities'}, {u'Salary': '13454', u'Code': 'EMP8596258E', u'Name': 'Ian Harrison', u'DOB': '22/06/1965', u'Gender': 'M', u'Department': 'Release QA'}, {u'Salary': '55107', u'Code': 'EMP6652158E', u'Name': 'Hunter Koch', u'DOB': '12/09/1955', u'Gender': 'M', u'Department': 'Livestreaming'}, {u'Salary': '73590', u'Code': 'EMP8547532E', u'Name': 'Renee Hampton', u'DOB': '12/09/1978', u'Gender': 'F', u'Department': 'Media Relations'}, {u'Salary': '36351', u'Code': 'EMP6117529E', u'Name': 'Maya Carlson', u'DOB': '26/09/1995', u'Gender': 'F', u'Department': 'Sales and Marketing'}, {u'Salary': '55068', u'Code': 'EMP7837892E', u'Name': 'Ira Cabrera', u'DOB': '14/04/1983', u'Gender': 'F', u'Department': 'Finances'}, {u'Salary': '99445', u'Code': 'EMP8778779E', u'Name': 'Gloria Castro', u'DOB': '04/04/1955', u'Gender': 'F', u'Department': 'Advertising'}, {u'Salary': '73936', u'Code': 'EMP9847238E', u'Name': 'Iona Salas', u'DOB': '08/11/1967', u'Gender': 'F', u'Department': 'Human Resources'}, {u'Salary': '39838', u'Code': 'EMP5896884E', u'Name': 'Rina Williamson', u'DOB': '03/10/1963', u'Gender': 'F', u'Department': 'Customer Service'}, {u'Salary': '66686', u'Code': 'EMP8998241E', u'Name': 'Avye Clemons', u'DOB': '29/07/1985', u'Gender': 'M', u'Department': 'Tech QA'}, {u'Salary': '31743', u'Code': 'EMP8721958E', u'Name': 'Uriel Oliver', u'DOB': '09/12/1969', u'Gender': 'M', u'Department': 'Release QA'}, {u'Salary': '102169', u'Code': 'EMP8445235E', u'Name': 'Upton Perry', u'DOB': '25/02/1968', u'Gender': 'M', u'Department': 'Customer Service'}, {u'Salary': '43769', u'Code': 'EMP8256789E', u'Name': 'Thomas Morales', u'DOB': '11/12/1966', u'Gender': 'M', u'Department': 'Tech QA'}, {u'Salary': '89080', u'Code': 'EMP6226175E', u'Name': 'Sylvester Barnett', u'DOB': '03/01/1986', u'Gender': 'M', u'Department': 'Human Resources'}, {u'Salary': '19238', u'Code': 'EMP6175624E', u'Name': 'Kellie Shelton', u'DOB': '31/03/1976', u'Gender': 'F', u'Department': 'Sales and </w:t>
      </w:r>
      <w:r w:rsidRPr="00E21651">
        <w:rPr>
          <w:rFonts w:ascii="Consolas" w:hAnsi="Consolas" w:cs="Consolas"/>
        </w:rPr>
        <w:lastRenderedPageBreak/>
        <w:t xml:space="preserve">Marketing'}, {u'Salary': '14922', u'Code': 'EMP3514726E', u'Name': 'Claudia Cotton', u'DOB': '07/04/1983', u'Gender': 'F', u'Department': 'Quality Assurance'}, {u'Salary': '88286', u'Code': 'EMP4979749E', u'Name': 'Amethyst Pruitt', u'DOB': '06/01/1973', u'Gender': 'F', u'Department': 'Asset Management'}]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17:19:21]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17:19:21]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17:19:21]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17:19:23] [Tom] Create Employee Selected[2014-10-23 17:19:23]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17:19:23]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17:19:23] [Tom] Instance of CreateEmployeeScreen Class initialised. Self : .92696784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17:19:23]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17:19:23]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17:19:23]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17:19:23]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17:19:47]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17:19:47]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{u'Salary': '53353', u'Code': 'EMP4683253E', u'Name': 'Leila Frazier', u'DOB': '04/04/1959', u'Gender': 'F', u'Department': 'Personal Assistant'}, {u'Salary': '97970', u'Code': 'EMP3632131E', u'Name': 'Isadora Whitehead', u'DOB': '10/05/1959', u'Gender': 'F', u'Department': 'Management'}, {u'Salary': '31894', u'Code': 'EMP6525761E', u'Name': 'Imani Foster', u'DOB': '14/06/1953', u'Gender': 'F', u'Department': 'Recruitment'}, {u'Salary': '12244', u'Code': 'EMP4245837E', u'Name': 'Edward Acevedo', u'DOB': '15/03/1988', u'Gender': 'M', u'Department': 'Facilities'}, {u'Salary': '13454', u'Code': 'EMP8596258E', u'Name': 'Ian Harrison', u'DOB': '22/06/1965', u'Gender': 'M', u'Department': 'Release QA'}, {u'Salary': '55107', u'Code': 'EMP6652158E', u'Name': 'Hunter Koch', u'DOB': '12/09/1955', </w:t>
      </w:r>
      <w:r w:rsidRPr="00E21651">
        <w:rPr>
          <w:rFonts w:ascii="Consolas" w:hAnsi="Consolas" w:cs="Consolas"/>
        </w:rPr>
        <w:lastRenderedPageBreak/>
        <w:t xml:space="preserve">u'Gender': 'M', u'Department': 'Livestreaming'}, {u'Salary': '73590', u'Code': 'EMP8547532E', u'Name': 'Renee Hampton', u'DOB': '12/09/1978', u'Gender': 'F', u'Department': 'Media Relations'}, {u'Salary': '36351', u'Code': 'EMP6117529E', u'Name': 'Maya Carlson', u'DOB': '26/09/1995', u'Gender': 'F', u'Department': 'Sales and Marketing'}, {u'Salary': '55068', u'Code': 'EMP7837892E', u'Name': 'Ira Cabrera', u'DOB': '14/04/1983', u'Gender': 'F', u'Department': 'Finances'}, {u'Salary': '99445', u'Code': 'EMP8778779E', u'Name': 'Gloria Castro', u'DOB': '04/04/1955', u'Gender': 'F', u'Department': 'Advertising'}, {u'Salary': '73936', u'Code': 'EMP9847238E', u'Name': 'Iona Salas', u'DOB': '08/11/1967', u'Gender': 'F', u'Department': 'Human Resources'}, {u'Salary': '39838', u'Code': 'EMP5896884E', u'Name': 'Rina Williamson', u'DOB': '03/10/1963', u'Gender': 'F', u'Department': 'Customer Service'}, {u'Salary': '66686', u'Code': 'EMP8998241E', u'Name': 'Avye Clemons', u'DOB': '29/07/1985', u'Gender': 'M', u'Department': 'Tech QA'}, {u'Salary': '31743', u'Code': 'EMP8721958E', u'Name': 'Uriel Oliver', u'DOB': '09/12/1969', u'Gender': 'M', u'Department': 'Release QA'}, {u'Salary': '102169', u'Code': 'EMP8445235E', u'Name': 'Upton Perry', u'DOB': '25/02/1968', u'Gender': 'M', u'Department': 'Customer Service'}, {u'Salary': '43769', u'Code': 'EMP8256789E', u'Name': 'Thomas Morales', u'DOB': '11/12/1966', u'Gender': 'M', u'Department': 'Tech QA'}, {u'Salary': '89080', u'Code': 'EMP6226175E', u'Name': 'Sylvester Barnett', u'DOB': '03/01/1986', u'Gender': 'M', u'Department': 'Human Resources'}, {u'Salary': '19238', u'Code': 'EMP6175624E', u'Name': 'Kellie Shelton', u'DOB': '31/03/1976', u'Gender': 'F', u'Department': 'Sales and Marketing'}, {u'Salary': '14922', u'Code': 'EMP3514726E', u'Name': 'Claudia Cotton', u'DOB': '07/04/1983', u'Gender': 'F', u'Department': 'Quality Assurance'}, {u'Salary': '88286', u'Code': 'EMP4979749E', u'Name': 'Amethyst Pruitt', u'DOB': '06/01/1973', u'Gender': 'F', u'Department': 'Asset Management'}, {u'Salary': '73009', u'Code': 'EMP2967249E', u'Name': 'Rebekah Livingston', u'DOB': '27/05/1952', u'Gender': 'F', u'Department': 'Asset Management'}]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17:19:48]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17:19:48]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17:19:48]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17:19:51] [Tom] Create Employee Selected[2014-10-23 17:19:51]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17:19:51]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17:19:51] [Tom] Instance of CreateEmployeeScreen Class initialised. Self : .92808136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17:19:51]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17:19:51]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17:19:51]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17:19:51]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17:20:16] [Tom] Loaded EmpDatabase.p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[2014-10-23 17:20:16]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{u'Salary': '53353', u'Code': 'EMP4683253E', u'Name': 'Leila Frazier', u'DOB': '04/04/1959', u'Gender': 'F', u'Department': 'Personal Assistant'}, {u'Salary': '97970', u'Code': 'EMP3632131E', u'Name': 'Isadora Whitehead', u'DOB': '10/05/1959', u'Gender': 'F', u'Department': 'Management'}, {u'Salary': '31894', u'Code': 'EMP6525761E', u'Name': 'Imani Foster', u'DOB': '14/06/1953', u'Gender': 'F', u'Department': 'Recruitment'}, {u'Salary': '12244', u'Code': 'EMP4245837E', u'Name': 'Edward Acevedo', u'DOB': '15/03/1988', u'Gender': 'M', u'Department': 'Facilities'}, {u'Salary': '13454', u'Code': 'EMP8596258E', u'Name': 'Ian Harrison', u'DOB': '22/06/1965', u'Gender': 'M', u'Department': 'Release QA'}, {u'Salary': '55107', u'Code': 'EMP6652158E', u'Name': 'Hunter Koch', u'DOB': '12/09/1955', u'Gender': 'M', u'Department': 'Livestreaming'}, {u'Salary': '73590', u'Code': 'EMP8547532E', u'Name': 'Renee Hampton', u'DOB': '12/09/1978', u'Gender': 'F', u'Department': 'Media Relations'}, {u'Salary': '36351', u'Code': 'EMP6117529E', u'Name': 'Maya Carlson', u'DOB': '26/09/1995', u'Gender': 'F', u'Department': 'Sales and Marketing'}, {u'Salary': '55068', u'Code': 'EMP7837892E', u'Name': 'Ira Cabrera', u'DOB': '14/04/1983', u'Gender': 'F', u'Department': 'Finances'}, {u'Salary': '99445', u'Code': 'EMP8778779E', u'Name': 'Gloria Castro', u'DOB': '04/04/1955', u'Gender': 'F', u'Department': 'Advertising'}, {u'Salary': '73936', u'Code': 'EMP9847238E', u'Name': 'Iona Salas', u'DOB': '08/11/1967', u'Gender': 'F', u'Department': 'Human Resources'}, {u'Salary': '39838', u'Code': 'EMP5896884E', u'Name': 'Rina Williamson', u'DOB': '03/10/1963', u'Gender': 'F', u'Department': 'Customer Service'}, {u'Salary': '66686', u'Code': 'EMP8998241E', u'Name': 'Avye Clemons', u'DOB': '29/07/1985', u'Gender': 'M', u'Department': 'Tech QA'}, {u'Salary': '31743', u'Code': 'EMP8721958E', u'Name': 'Uriel Oliver', u'DOB': '09/12/1969', u'Gender': 'M', u'Department': 'Release QA'}, {u'Salary': '102169', u'Code': 'EMP8445235E', u'Name': 'Upton Perry', u'DOB': '25/02/1968', u'Gender': 'M', u'Department': 'Customer Service'}, </w:t>
      </w:r>
      <w:r w:rsidRPr="00E21651">
        <w:rPr>
          <w:rFonts w:ascii="Consolas" w:hAnsi="Consolas" w:cs="Consolas"/>
        </w:rPr>
        <w:lastRenderedPageBreak/>
        <w:t xml:space="preserve">{u'Salary': '43769', u'Code': 'EMP8256789E', u'Name': 'Thomas Morales', u'DOB': '11/12/1966', u'Gender': 'M', u'Department': 'Tech QA'}, {u'Salary': '89080', u'Code': 'EMP6226175E', u'Name': 'Sylvester Barnett', u'DOB': '03/01/1986', u'Gender': 'M', u'Department': 'Human Resources'}, {u'Salary': '19238', u'Code': 'EMP6175624E', u'Name': 'Kellie Shelton', u'DOB': '31/03/1976', u'Gender': 'F', u'Department': 'Sales and Marketing'}, {u'Salary': '14922', u'Code': 'EMP3514726E', u'Name': 'Claudia Cotton', u'DOB': '07/04/1983', u'Gender': 'F', u'Department': 'Quality Assurance'}, {u'Salary': '88286', u'Code': 'EMP4979749E', u'Name': 'Amethyst Pruitt', u'DOB': '06/01/1973', u'Gender': 'F', u'Department': 'Asset Management'}, {u'Salary': '73009', u'Code': 'EMP2967249E', u'Name': 'Rebekah Livingston', u'DOB': '27/05/1952', u'Gender': 'F', u'Department': 'Asset Management'}, {u'Salary': '41368', u'Code': 'EMP6798129E', u'Name': 'Steven Mcfadden', u'DOB': '01/07/1964', u'Gender': 'M', u'Department': 'Tools QA'}]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17:20:16]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17:20:16]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17:20:16]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17:20:19] [Tom] Create Employee Selected[2014-10-23 17:20:19]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17:20:19]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17:20:19] [Tom] Instance of CreateEmployeeScreen Class initialised. Self : .92838768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17:20:20]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17:20:20]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17:20:20]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17:20:20]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17:20:39]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17:20:39]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{u'Salary': '53353', u'Code': 'EMP4683253E', u'Name': 'Leila Frazier', u'DOB': '04/04/1959', u'Gender': </w:t>
      </w:r>
      <w:r w:rsidRPr="00E21651">
        <w:rPr>
          <w:rFonts w:ascii="Consolas" w:hAnsi="Consolas" w:cs="Consolas"/>
        </w:rPr>
        <w:lastRenderedPageBreak/>
        <w:t xml:space="preserve">'F', u'Department': 'Personal Assistant'}, {u'Salary': '97970', u'Code': 'EMP3632131E', u'Name': 'Isadora Whitehead', u'DOB': '10/05/1959', u'Gender': 'F', u'Department': 'Management'}, {u'Salary': '31894', u'Code': 'EMP6525761E', u'Name': 'Imani Foster', u'DOB': '14/06/1953', u'Gender': 'F', u'Department': 'Recruitment'}, {u'Salary': '12244', u'Code': 'EMP4245837E', u'Name': 'Edward Acevedo', u'DOB': '15/03/1988', u'Gender': 'M', u'Department': 'Facilities'}, {u'Salary': '13454', u'Code': 'EMP8596258E', u'Name': 'Ian Harrison', u'DOB': '22/06/1965', u'Gender': 'M', u'Department': 'Release QA'}, {u'Salary': '55107', u'Code': 'EMP6652158E', u'Name': 'Hunter Koch', u'DOB': '12/09/1955', u'Gender': 'M', u'Department': 'Livestreaming'}, {u'Salary': '73590', u'Code': 'EMP8547532E', u'Name': 'Renee Hampton', u'DOB': '12/09/1978', u'Gender': 'F', u'Department': 'Media Relations'}, {u'Salary': '36351', u'Code': 'EMP6117529E', u'Name': 'Maya Carlson', u'DOB': '26/09/1995', u'Gender': 'F', u'Department': 'Sales and Marketing'}, {u'Salary': '55068', u'Code': 'EMP7837892E', u'Name': 'Ira Cabrera', u'DOB': '14/04/1983', u'Gender': 'F', u'Department': 'Finances'}, {u'Salary': '99445', u'Code': 'EMP8778779E', u'Name': 'Gloria Castro', u'DOB': '04/04/1955', u'Gender': 'F', u'Department': 'Advertising'}, {u'Salary': '73936', u'Code': 'EMP9847238E', u'Name': 'Iona Salas', u'DOB': '08/11/1967', u'Gender': 'F', u'Department': 'Human Resources'}, {u'Salary': '39838', u'Code': 'EMP5896884E', u'Name': 'Rina Williamson', u'DOB': '03/10/1963', u'Gender': 'F', u'Department': 'Customer Service'}, {u'Salary': '66686', u'Code': 'EMP8998241E', u'Name': 'Avye Clemons', u'DOB': '29/07/1985', u'Gender': 'M', u'Department': 'Tech QA'}, {u'Salary': '31743', u'Code': 'EMP8721958E', u'Name': 'Uriel Oliver', u'DOB': '09/12/1969', u'Gender': 'M', u'Department': 'Release QA'}, {u'Salary': '102169', u'Code': 'EMP8445235E', u'Name': 'Upton Perry', u'DOB': '25/02/1968', u'Gender': 'M', u'Department': 'Customer Service'}, {u'Salary': '43769', u'Code': 'EMP8256789E', u'Name': 'Thomas Morales', u'DOB': '11/12/1966', u'Gender': 'M', u'Department': 'Tech QA'}, {u'Salary': '89080', u'Code': 'EMP6226175E', u'Name': 'Sylvester Barnett', u'DOB': '03/01/1986', u'Gender': 'M', u'Department': 'Human Resources'}, {u'Salary': '19238', u'Code': 'EMP6175624E', u'Name': 'Kellie Shelton', u'DOB': '31/03/1976', u'Gender': 'F', u'Department': 'Sales and Marketing'}, {u'Salary': '14922', u'Code': 'EMP3514726E', u'Name': 'Claudia Cotton', u'DOB': '07/04/1983', u'Gender': 'F', u'Department': 'Quality Assurance'}, {u'Salary': '88286', u'Code': 'EMP4979749E', u'Name': 'Amethyst Pruitt', u'DOB': '06/01/1973', u'Gender': 'F', u'Department': 'Asset Management'}, {u'Salary': '73009', u'Code': 'EMP2967249E', u'Name': 'Rebekah Livingston', u'DOB': '27/05/1952', u'Gender': 'F', u'Department': 'Asset Management'}, {u'Salary': '41368', u'Code': 'EMP6798129E', u'Name': 'Steven Mcfadden', u'DOB': '01/07/1964', u'Gender': 'M', u'Department': 'Tools QA'}, {u'Salary': '48771', u'Code': 'EMP1316245E', u'Name': 'Leilani English', u'DOB': '06/08/1964', u'Gender': 'M', u'Department': 'Tech Support'}]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17:20:39] [Tom] Saved new Database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[2014-10-23 17:20:39]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17:20:40]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17:20:41] [Tom] Create Employee Selected[2014-10-23 17:20:41]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17:20:41]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17:20:41] [Tom] Instance of CreateEmployeeScreen Class initialised. Self : .92810976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17:20:41]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17:20:41]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17:20:41]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17:20:41]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17:21:04]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17:21:04]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{u'Salary': '53353', u'Code': 'EMP4683253E', u'Name': 'Leila Frazier', u'DOB': '04/04/1959', u'Gender': 'F', u'Department': 'Personal Assistant'}, {u'Salary': '97970', u'Code': 'EMP3632131E', u'Name': 'Isadora Whitehead', u'DOB': '10/05/1959', u'Gender': 'F', u'Department': 'Management'}, {u'Salary': '31894', u'Code': 'EMP6525761E', u'Name': 'Imani Foster', u'DOB': '14/06/1953', u'Gender': 'F', u'Department': 'Recruitment'}, {u'Salary': '12244', u'Code': 'EMP4245837E', u'Name': 'Edward Acevedo', u'DOB': '15/03/1988', u'Gender': 'M', u'Department': 'Facilities'}, {u'Salary': '13454', u'Code': 'EMP8596258E', u'Name': 'Ian Harrison', u'DOB': '22/06/1965', u'Gender': 'M', u'Department': 'Release QA'}, {u'Salary': '55107', u'Code': 'EMP6652158E', u'Name': 'Hunter Koch', u'DOB': '12/09/1955', u'Gender': 'M', u'Department': 'Livestreaming'}, {u'Salary': '73590', u'Code': 'EMP8547532E', u'Name': 'Renee Hampton', u'DOB': '12/09/1978', u'Gender': 'F', u'Department': 'Media Relations'}, {u'Salary': '36351', u'Code': 'EMP6117529E', u'Name': 'Maya Carlson', u'DOB': '26/09/1995', u'Gender': 'F', u'Department': 'Sales and Marketing'}, {u'Salary': '55068', u'Code': 'EMP7837892E', u'Name': 'Ira Cabrera', u'DOB': </w:t>
      </w:r>
      <w:r w:rsidRPr="00E21651">
        <w:rPr>
          <w:rFonts w:ascii="Consolas" w:hAnsi="Consolas" w:cs="Consolas"/>
        </w:rPr>
        <w:lastRenderedPageBreak/>
        <w:t xml:space="preserve">'14/04/1983', u'Gender': 'F', u'Department': 'Finances'}, {u'Salary': '99445', u'Code': 'EMP8778779E', u'Name': 'Gloria Castro', u'DOB': '04/04/1955', u'Gender': 'F', u'Department': 'Advertising'}, {u'Salary': '73936', u'Code': 'EMP9847238E', u'Name': 'Iona Salas', u'DOB': '08/11/1967', u'Gender': 'F', u'Department': 'Human Resources'}, {u'Salary': '39838', u'Code': 'EMP5896884E', u'Name': 'Rina Williamson', u'DOB': '03/10/1963', u'Gender': 'F', u'Department': 'Customer Service'}, {u'Salary': '66686', u'Code': 'EMP8998241E', u'Name': 'Avye Clemons', u'DOB': '29/07/1985', u'Gender': 'M', u'Department': 'Tech QA'}, {u'Salary': '31743', u'Code': 'EMP8721958E', u'Name': 'Uriel Oliver', u'DOB': '09/12/1969', u'Gender': 'M', u'Department': 'Release QA'}, {u'Salary': '102169', u'Code': 'EMP8445235E', u'Name': 'Upton Perry', u'DOB': '25/02/1968', u'Gender': 'M', u'Department': 'Customer Service'}, {u'Salary': '43769', u'Code': 'EMP8256789E', u'Name': 'Thomas Morales', u'DOB': '11/12/1966', u'Gender': 'M', u'Department': 'Tech QA'}, {u'Salary': '89080', u'Code': 'EMP6226175E', u'Name': 'Sylvester Barnett', u'DOB': '03/01/1986', u'Gender': 'M', u'Department': 'Human Resources'}, {u'Salary': '19238', u'Code': 'EMP6175624E', u'Name': 'Kellie Shelton', u'DOB': '31/03/1976', u'Gender': 'F', u'Department': 'Sales and Marketing'}, {u'Salary': '14922', u'Code': 'EMP3514726E', u'Name': 'Claudia Cotton', u'DOB': '07/04/1983', u'Gender': 'F', u'Department': 'Quality Assurance'}, {u'Salary': '88286', u'Code': 'EMP4979749E', u'Name': 'Amethyst Pruitt', u'DOB': '06/01/1973', u'Gender': 'F', u'Department': 'Asset Management'}, {u'Salary': '73009', u'Code': 'EMP2967249E', u'Name': 'Rebekah Livingston', u'DOB': '27/05/1952', u'Gender': 'F', u'Department': 'Asset Management'}, {u'Salary': '41368', u'Code': 'EMP6798129E', u'Name': 'Steven Mcfadden', u'DOB': '01/07/1964', u'Gender': 'M', u'Department': 'Tools QA'}, {u'Salary': '48771', u'Code': 'EMP1316245E', u'Name': 'Leilani English', u'DOB': '06/08/1964', u'Gender': 'M', u'Department': 'Tech Support'}, {u'Salary': '47342', u'Code': 'EMP8428489E', u'Name': 'Cadman Morris', u'DOB': '15/04/1950', u'Gender': 'M', u'Department': 'Release Coordinator'}]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17:21:04]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17:21:04]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17:21:04]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17:21:09]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[2014-10-23 17:21:09]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17:21:09]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17:21:09] [Tom] Instance of CreateEmployeeScreen Class initialised. Self : .177570280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17:21:09]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17:21:09]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17:21:09]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17:21:09]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17:21:13] [Tom] Search Selected </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[2014-10-23 17:21:13] [Tom] Instance of InitSetupPopup Class initialised. Self : .92837528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17:21:13]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17:21:13]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17:21:20]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17:21:20]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17:21:22]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[2014-10-23 17:21:22]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17:21:22]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17:21:22] [Tom] Instance of CreateEmployeeScreen Class initialised. Self : .92839008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17:21:22]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17:21:22]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17:21:22]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17:21:22]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17:21:25] [Tom] Search Selected </w:t>
      </w:r>
    </w:p>
    <w:p w:rsidR="00014E69" w:rsidRPr="00E21651" w:rsidRDefault="00014E69" w:rsidP="00014E69">
      <w:pPr>
        <w:contextualSpacing/>
        <w:rPr>
          <w:rFonts w:ascii="Consolas" w:hAnsi="Consolas" w:cs="Consolas"/>
        </w:rPr>
      </w:pPr>
      <w:r w:rsidRPr="00E21651">
        <w:rPr>
          <w:rFonts w:ascii="Consolas" w:hAnsi="Consolas" w:cs="Consolas"/>
        </w:rPr>
        <w:t>[2014-10-23 17:21:25] [Tom] Instance of InitSetupPopup Class initialised. Self : .92199872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17:21:25]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17:21:25]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17:21:38]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17:21:38]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17:21:41] [Tom] Create Employee Selected[2014-10-23 17:21:41]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17:21:41]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17:21:41] [Tom] Instance of CreateEmployeeScreen Class initialised. Self : .92199792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17:21:41]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17:21:41]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17:21:41]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17:21:41]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17:22:59]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17:22:59]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w:t>
      </w:r>
      <w:r w:rsidRPr="00E21651">
        <w:rPr>
          <w:rFonts w:ascii="Consolas" w:hAnsi="Consolas" w:cs="Consolas"/>
        </w:rPr>
        <w:lastRenderedPageBreak/>
        <w:t xml:space="preserve">u'Code': 'EMP9789637E', u'Name': 'Ashton Mooney', u'DOB': '04/09/1991', u'Gender': 'M', u'Department': 'Engine Development'}, {u'Salary': '19258', u'Code': 'EMP2116692E', u'Name': 'Xaviera Roy', u'DOB': '04/06/1986', u'Gender': 'F', u'Department': 'HR'}, {u'Salary': '53353', u'Code': 'EMP4683253E', u'Name': 'Leila Frazier', u'DOB': '04/04/1959', u'Gender': 'F', u'Department': 'Personal Assistant'}, {u'Salary': '97970', u'Code': 'EMP3632131E', u'Name': 'Isadora Whitehead', u'DOB': '10/05/1959', u'Gender': 'F', u'Department': 'Management'}, {u'Salary': '31894', u'Code': 'EMP6525761E', u'Name': 'Imani Foster', u'DOB': '14/06/1953', u'Gender': 'F', u'Department': 'Recruitment'}, {u'Salary': '12244', u'Code': 'EMP4245837E', u'Name': 'Edward Acevedo', u'DOB': '15/03/1988', u'Gender': 'M', u'Department': 'Facilities'}, {u'Salary': '13454', u'Code': 'EMP8596258E', u'Name': 'Ian Harrison', u'DOB': '22/06/1965', u'Gender': 'M', u'Department': 'Release QA'}, {u'Salary': '55107', u'Code': 'EMP6652158E', u'Name': 'Hunter Koch', u'DOB': '12/09/1955', u'Gender': 'M', u'Department': 'Livestreaming'}, {u'Salary': '73590', u'Code': 'EMP8547532E', u'Name': 'Renee Hampton', u'DOB': '12/09/1978', u'Gender': 'F', u'Department': 'Media Relations'}, {u'Salary': '36351', u'Code': 'EMP6117529E', u'Name': 'Maya Carlson', u'DOB': '26/09/1995', u'Gender': 'F', u'Department': 'Sales and Marketing'}, {u'Salary': '55068', u'Code': 'EMP7837892E', u'Name': 'Ira Cabrera', u'DOB': '14/04/1983', u'Gender': 'F', u'Department': 'Finances'}, {u'Salary': '99445', u'Code': 'EMP8778779E', u'Name': 'Gloria Castro', u'DOB': '04/04/1955', u'Gender': 'F', u'Department': 'Advertising'}, {u'Salary': '73936', u'Code': 'EMP9847238E', u'Name': 'Iona Salas', u'DOB': '08/11/1967', u'Gender': 'F', u'Department': 'Human Resources'}, {u'Salary': '39838', u'Code': 'EMP5896884E', u'Name': 'Rina Williamson', u'DOB': '03/10/1963', u'Gender': 'F', u'Department': 'Customer Service'}, {u'Salary': '66686', u'Code': 'EMP8998241E', u'Name': 'Avye Clemons', u'DOB': '29/07/1985', u'Gender': 'M', u'Department': 'Tech QA'}, {u'Salary': '31743', u'Code': 'EMP8721958E', u'Name': 'Uriel Oliver', u'DOB': '09/12/1969', u'Gender': 'M', u'Department': 'Release QA'}, {u'Salary': '102169', u'Code': 'EMP8445235E', u'Name': 'Upton Perry', u'DOB': '25/02/1968', u'Gender': 'M', u'Department': 'Customer Service'}, {u'Salary': '43769', u'Code': 'EMP8256789E', u'Name': 'Thomas Morales', u'DOB': '11/12/1966', u'Gender': 'M', u'Department': 'Tech QA'}, {u'Salary': '89080', u'Code': 'EMP6226175E', u'Name': 'Sylvester Barnett', u'DOB': '03/01/1986', u'Gender': 'M', u'Department': 'Human Resources'}, {u'Salary': '19238', u'Code': 'EMP6175624E', u'Name': 'Kellie Shelton', u'DOB': '31/03/1976', u'Gender': 'F', u'Department': 'Sales and Marketing'}, {u'Salary': '14922', u'Code': 'EMP3514726E', u'Name': 'Claudia Cotton', u'DOB': '07/04/1983', u'Gender': 'F', u'Department': 'Quality Assurance'}, {u'Salary': '88286', u'Code': 'EMP4979749E', u'Name': 'Amethyst Pruitt', u'DOB': '06/01/1973', u'Gender': 'F', u'Department': 'Asset Management'}, {u'Salary': '73009', u'Code': 'EMP2967249E', u'Name': 'Rebekah Livingston', u'DOB': '27/05/1952', u'Gender': 'F', u'Department': 'Asset Management'}, {u'Salary': '41368', </w:t>
      </w:r>
      <w:r w:rsidRPr="00E21651">
        <w:rPr>
          <w:rFonts w:ascii="Consolas" w:hAnsi="Consolas" w:cs="Consolas"/>
        </w:rPr>
        <w:lastRenderedPageBreak/>
        <w:t xml:space="preserve">u'Code': 'EMP6798129E', u'Name': 'Steven Mcfadden', u'DOB': '01/07/1964', u'Gender': 'M', u'Department': 'Tools QA'}, {u'Salary': '48771', u'Code': 'EMP1316245E', u'Name': 'Leilani English', u'DOB': '06/08/1964', u'Gender': 'M', u'Department': 'Tech Support'}, {u'Salary': '47342', u'Code': 'EMP8428489E', u'Name': 'Cadman Morris', u'DOB': '15/04/1950', u'Gender': 'M', u'Department': 'Release Coordinator'}, {u'Salary': '97412', u'Code': 'EMP4893943E', u'Name': 'Alfreda Alford', u'DOB': '20/07/1983', u'Gender': 'F', u'Department': 'Tech Support'}]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17:22:59]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17:22:59]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17:22:59]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17:28:03] [Tom] Create Employee Selected[2014-10-23 17:28:03]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17:28:03]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17:28:03] [Tom] Instance of CreateEmployeeScreen Class initialised. Self : .177599352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17:28:03]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17:28:03]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17:28:03]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17:28:03]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17:28:21]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17:28:21]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{u'Salary': '53353', u'Code': 'EMP4683253E', u'Name': 'Leila Frazier', u'DOB': '04/04/1959', u'Gender': 'F', u'Department': 'Personal Assistant'}, {u'Salary': '97970', u'Code': 'EMP3632131E', u'Name': 'Isadora Whitehead', u'DOB': '10/05/1959', u'Gender': 'F', u'Department': 'Management'}, {u'Salary': '31894', u'Code': 'EMP6525761E', u'Name': 'Imani Foster', u'DOB': '14/06/1953', u'Gender': 'F', u'Department': 'Recruitment'}, {u'Salary': '12244', u'Code': 'EMP4245837E', u'Name': 'Edward Acevedo', u'DOB': '15/03/1988', u'Gender': 'M', u'Department': 'Facilities'}, {u'Salary': '13454', </w:t>
      </w:r>
      <w:r w:rsidRPr="00E21651">
        <w:rPr>
          <w:rFonts w:ascii="Consolas" w:hAnsi="Consolas" w:cs="Consolas"/>
        </w:rPr>
        <w:lastRenderedPageBreak/>
        <w:t xml:space="preserve">u'Code': 'EMP8596258E', u'Name': 'Ian Harrison', u'DOB': '22/06/1965', u'Gender': 'M', u'Department': 'Release QA'}, {u'Salary': '55107', u'Code': 'EMP6652158E', u'Name': 'Hunter Koch', u'DOB': '12/09/1955', u'Gender': 'M', u'Department': 'Livestreaming'}, {u'Salary': '73590', u'Code': 'EMP8547532E', u'Name': 'Renee Hampton', u'DOB': '12/09/1978', u'Gender': 'F', u'Department': 'Media Relations'}, {u'Salary': '36351', u'Code': 'EMP6117529E', u'Name': 'Maya Carlson', u'DOB': '26/09/1995', u'Gender': 'F', u'Department': 'Sales and Marketing'}, {u'Salary': '55068', u'Code': 'EMP7837892E', u'Name': 'Ira Cabrera', u'DOB': '14/04/1983', u'Gender': 'F', u'Department': 'Finances'}, {u'Salary': '99445', u'Code': 'EMP8778779E', u'Name': 'Gloria Castro', u'DOB': '04/04/1955', u'Gender': 'F', u'Department': 'Advertising'}, {u'Salary': '73936', u'Code': 'EMP9847238E', u'Name': 'Iona Salas', u'DOB': '08/11/1967', u'Gender': 'F', u'Department': 'Human Resources'}, {u'Salary': '39838', u'Code': 'EMP5896884E', u'Name': 'Rina Williamson', u'DOB': '03/10/1963', u'Gender': 'F', u'Department': 'Customer Service'}, {u'Salary': '66686', u'Code': 'EMP8998241E', u'Name': 'Avye Clemons', u'DOB': '29/07/1985', u'Gender': 'M', u'Department': 'Tech QA'}, {u'Salary': '31743', u'Code': 'EMP8721958E', u'Name': 'Uriel Oliver', u'DOB': '09/12/1969', u'Gender': 'M', u'Department': 'Release QA'}, {u'Salary': '102169', u'Code': 'EMP8445235E', u'Name': 'Upton Perry', u'DOB': '25/02/1968', u'Gender': 'M', u'Department': 'Customer Service'}, {u'Salary': '43769', u'Code': 'EMP8256789E', u'Name': 'Thomas Morales', u'DOB': '11/12/1966', u'Gender': 'M', u'Department': 'Tech QA'}, {u'Salary': '89080', u'Code': 'EMP6226175E', u'Name': 'Sylvester Barnett', u'DOB': '03/01/1986', u'Gender': 'M', u'Department': 'Human Resources'}, {u'Salary': '19238', u'Code': 'EMP6175624E', u'Name': 'Kellie Shelton', u'DOB': '31/03/1976', u'Gender': 'F', u'Department': 'Sales and Marketing'}, {u'Salary': '14922', u'Code': 'EMP3514726E', u'Name': 'Claudia Cotton', u'DOB': '07/04/1983', u'Gender': 'F', u'Department': 'Quality Assurance'}, {u'Salary': '88286', u'Code': 'EMP4979749E', u'Name': 'Amethyst Pruitt', u'DOB': '06/01/1973', u'Gender': 'F', u'Department': 'Asset Management'}, {u'Salary': '73009', u'Code': 'EMP2967249E', u'Name': 'Rebekah Livingston', u'DOB': '27/05/1952', u'Gender': 'F', u'Department': 'Asset Management'}, {u'Salary': '41368', u'Code': 'EMP6798129E', u'Name': 'Steven Mcfadden', u'DOB': '01/07/1964', u'Gender': 'M', u'Department': 'Tools QA'}, {u'Salary': '48771', u'Code': 'EMP1316245E', u'Name': 'Leilani English', u'DOB': '06/08/1964', u'Gender': 'M', u'Department': 'Tech Support'}, {u'Salary': '47342', u'Code': 'EMP8428489E', u'Name': 'Cadman Morris', u'DOB': '15/04/1950', u'Gender': 'M', u'Department': 'Release Coordinator'}, {u'Salary': '97412', u'Code': 'EMP4893943E', u'Name': 'Alfreda Alford', u'DOB': '20/07/1983', u'Gender': 'F', u'Department': 'Tech Support'}, {u'Salary': '73676', u'Code': 'EMP9481473E', u'Name': 'Bert Fleming', u'DOB': '11/10/1986', u'Gender': 'M', u'Department': 'Legal Department'}]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17:28:21]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17:28:21] [Tom] Back Selected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[2014-10-23 17:28:21]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17:28:23] [Tom] Create Employee Selected[2014-10-23 17:28:23]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17:28:23]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17:28:23] [Tom] Instance of CreateEmployeeScreen Class initialised. Self : .177662352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17:28:23]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17:28:23]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17:28:23]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17:28:23]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17:28:42]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17:28:42]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{u'Salary': '53353', u'Code': 'EMP4683253E', u'Name': 'Leila Frazier', u'DOB': '04/04/1959', u'Gender': 'F', u'Department': 'Personal Assistant'}, {u'Salary': '97970', u'Code': 'EMP3632131E', u'Name': 'Isadora Whitehead', u'DOB': '10/05/1959', u'Gender': 'F', u'Department': 'Management'}, {u'Salary': '31894', u'Code': 'EMP6525761E', u'Name': 'Imani Foster', u'DOB': '14/06/1953', u'Gender': 'F', u'Department': 'Recruitment'}, {u'Salary': '12244', u'Code': 'EMP4245837E', u'Name': 'Edward Acevedo', u'DOB': '15/03/1988', u'Gender': 'M', u'Department': 'Facilities'}, {u'Salary': '13454', u'Code': 'EMP8596258E', u'Name': 'Ian Harrison', u'DOB': '22/06/1965', u'Gender': 'M', u'Department': 'Release QA'}, {u'Salary': '55107', u'Code': 'EMP6652158E', u'Name': 'Hunter Koch', u'DOB': '12/09/1955', u'Gender': 'M', u'Department': 'Livestreaming'}, {u'Salary': '73590', u'Code': 'EMP8547532E', u'Name': 'Renee Hampton', u'DOB': '12/09/1978', u'Gender': 'F', u'Department': 'Media Relations'}, {u'Salary': '36351', u'Code': 'EMP6117529E', u'Name': 'Maya Carlson', u'DOB': '26/09/1995', u'Gender': 'F', u'Department': 'Sales and Marketing'}, {u'Salary': '55068', u'Code': 'EMP7837892E', u'Name': 'Ira Cabrera', u'DOB': '14/04/1983', u'Gender': 'F', u'Department': 'Finances'}, {u'Salary': </w:t>
      </w:r>
      <w:r w:rsidRPr="00E21651">
        <w:rPr>
          <w:rFonts w:ascii="Consolas" w:hAnsi="Consolas" w:cs="Consolas"/>
        </w:rPr>
        <w:lastRenderedPageBreak/>
        <w:t xml:space="preserve">'99445', u'Code': 'EMP8778779E', u'Name': 'Gloria Castro', u'DOB': '04/04/1955', u'Gender': 'F', u'Department': 'Advertising'}, {u'Salary': '73936', u'Code': 'EMP9847238E', u'Name': 'Iona Salas', u'DOB': '08/11/1967', u'Gender': 'F', u'Department': 'Human Resources'}, {u'Salary': '39838', u'Code': 'EMP5896884E', u'Name': 'Rina Williamson', u'DOB': '03/10/1963', u'Gender': 'F', u'Department': 'Customer Service'}, {u'Salary': '66686', u'Code': 'EMP8998241E', u'Name': 'Avye Clemons', u'DOB': '29/07/1985', u'Gender': 'M', u'Department': 'Tech QA'}, {u'Salary': '31743', u'Code': 'EMP8721958E', u'Name': 'Uriel Oliver', u'DOB': '09/12/1969', u'Gender': 'M', u'Department': 'Release QA'}, {u'Salary': '102169', u'Code': 'EMP8445235E', u'Name': 'Upton Perry', u'DOB': '25/02/1968', u'Gender': 'M', u'Department': 'Customer Service'}, {u'Salary': '43769', u'Code': 'EMP8256789E', u'Name': 'Thomas Morales', u'DOB': '11/12/1966', u'Gender': 'M', u'Department': 'Tech QA'}, {u'Salary': '89080', u'Code': 'EMP6226175E', u'Name': 'Sylvester Barnett', u'DOB': '03/01/1986', u'Gender': 'M', u'Department': 'Human Resources'}, {u'Salary': '19238', u'Code': 'EMP6175624E', u'Name': 'Kellie Shelton', u'DOB': '31/03/1976', u'Gender': 'F', u'Department': 'Sales and Marketing'}, {u'Salary': '14922', u'Code': 'EMP3514726E', u'Name': 'Claudia Cotton', u'DOB': '07/04/1983', u'Gender': 'F', u'Department': 'Quality Assurance'}, {u'Salary': '88286', u'Code': 'EMP4979749E', u'Name': 'Amethyst Pruitt', u'DOB': '06/01/1973', u'Gender': 'F', u'Department': 'Asset Management'}, {u'Salary': '73009', u'Code': 'EMP2967249E', u'Name': 'Rebekah Livingston', u'DOB': '27/05/1952', u'Gender': 'F', u'Department': 'Asset Management'}, {u'Salary': '41368', u'Code': 'EMP6798129E', u'Name': 'Steven Mcfadden', u'DOB': '01/07/1964', u'Gender': 'M', u'Department': 'Tools QA'}, {u'Salary': '48771', u'Code': 'EMP1316245E', u'Name': 'Leilani English', u'DOB': '06/08/1964', u'Gender': 'M', u'Department': 'Tech Support'}, {u'Salary': '47342', u'Code': 'EMP8428489E', u'Name': 'Cadman Morris', u'DOB': '15/04/1950', u'Gender': 'M', u'Department': 'Release Coordinator'}, {u'Salary': '97412', u'Code': 'EMP4893943E', u'Name': 'Alfreda Alford', u'DOB': '20/07/1983', u'Gender': 'F', u'Department': 'Tech Support'}, {u'Salary': '73676', u'Code': 'EMP9481473E', u'Name': 'Bert Fleming', u'DOB': '11/10/1986', u'Gender': 'M', u'Department': 'Legal Department'}, {u'Salary': '88146', u'Code': 'EMP8157842E', u'Name': 'Anne Bennett', u'DOB': '18/04/1975', u'Gender': 'F', u'Department': 'Payroll'}]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17:28:42]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17:28:42]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17:28:42]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17:28:44] [Tom] Create Employee Selected[2014-10-23 17:28:44]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17:28:44]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17:28:44] [Tom] Instance of CreateEmployeeScreen Class initialised. Self : .177661552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17:28:44] [Tom] Menubar Initialised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[2014-10-23 17:28:44]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17:28:44]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17:28:44]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17:29:06]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17:29:06]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{u'Salary': '53353', u'Code': 'EMP4683253E', u'Name': 'Leila Frazier', u'DOB': '04/04/1959', u'Gender': 'F', u'Department': 'Personal Assistant'}, {u'Salary': '97970', u'Code': 'EMP3632131E', u'Name': 'Isadora Whitehead', u'DOB': '10/05/1959', u'Gender': 'F', u'Department': 'Management'}, {u'Salary': '31894', u'Code': 'EMP6525761E', u'Name': 'Imani Foster', u'DOB': '14/06/1953', u'Gender': 'F', u'Department': 'Recruitment'}, {u'Salary': '12244', u'Code': 'EMP4245837E', u'Name': 'Edward Acevedo', u'DOB': '15/03/1988', u'Gender': 'M', u'Department': 'Facilities'}, {u'Salary': '13454', u'Code': 'EMP8596258E', u'Name': 'Ian Harrison', u'DOB': '22/06/1965', u'Gender': 'M', u'Department': 'Release QA'}, {u'Salary': '55107', u'Code': 'EMP6652158E', u'Name': 'Hunter Koch', u'DOB': '12/09/1955', u'Gender': 'M', u'Department': 'Livestreaming'}, {u'Salary': '73590', u'Code': 'EMP8547532E', u'Name': 'Renee Hampton', u'DOB': '12/09/1978', u'Gender': 'F', u'Department': 'Media Relations'}, {u'Salary': '36351', u'Code': 'EMP6117529E', u'Name': 'Maya Carlson', u'DOB': '26/09/1995', u'Gender': 'F', u'Department': 'Sales and Marketing'}, {u'Salary': '55068', u'Code': 'EMP7837892E', u'Name': 'Ira Cabrera', u'DOB': '14/04/1983', u'Gender': 'F', u'Department': 'Finances'}, {u'Salary': '99445', u'Code': 'EMP8778779E', u'Name': 'Gloria Castro', u'DOB': '04/04/1955', u'Gender': 'F', u'Department': 'Advertising'}, {u'Salary': '73936', u'Code': 'EMP9847238E', u'Name': 'Iona Salas', u'DOB': '08/11/1967', u'Gender': 'F', u'Department': 'Human Resources'}, {u'Salary': '39838', u'Code': 'EMP5896884E', u'Name': 'Rina Williamson', u'DOB': '03/10/1963', u'Gender': 'F', u'Department': 'Customer Service'}, {u'Salary': '66686', u'Code': 'EMP8998241E', u'Name': 'Avye Clemons', u'DOB': '29/07/1985', u'Gender': 'M', u'Department': 'Tech QA'}, </w:t>
      </w:r>
      <w:r w:rsidRPr="00E21651">
        <w:rPr>
          <w:rFonts w:ascii="Consolas" w:hAnsi="Consolas" w:cs="Consolas"/>
        </w:rPr>
        <w:lastRenderedPageBreak/>
        <w:t xml:space="preserve">{u'Salary': '31743', u'Code': 'EMP8721958E', u'Name': 'Uriel Oliver', u'DOB': '09/12/1969', u'Gender': 'M', u'Department': 'Release QA'}, {u'Salary': '102169', u'Code': 'EMP8445235E', u'Name': 'Upton Perry', u'DOB': '25/02/1968', u'Gender': 'M', u'Department': 'Customer Service'}, {u'Salary': '43769', u'Code': 'EMP8256789E', u'Name': 'Thomas Morales', u'DOB': '11/12/1966', u'Gender': 'M', u'Department': 'Tech QA'}, {u'Salary': '89080', u'Code': 'EMP6226175E', u'Name': 'Sylvester Barnett', u'DOB': '03/01/1986', u'Gender': 'M', u'Department': 'Human Resources'}, {u'Salary': '19238', u'Code': 'EMP6175624E', u'Name': 'Kellie Shelton', u'DOB': '31/03/1976', u'Gender': 'F', u'Department': 'Sales and Marketing'}, {u'Salary': '14922', u'Code': 'EMP3514726E', u'Name': 'Claudia Cotton', u'DOB': '07/04/1983', u'Gender': 'F', u'Department': 'Quality Assurance'}, {u'Salary': '88286', u'Code': 'EMP4979749E', u'Name': 'Amethyst Pruitt', u'DOB': '06/01/1973', u'Gender': 'F', u'Department': 'Asset Management'}, {u'Salary': '73009', u'Code': 'EMP2967249E', u'Name': 'Rebekah Livingston', u'DOB': '27/05/1952', u'Gender': 'F', u'Department': 'Asset Management'}, {u'Salary': '41368', u'Code': 'EMP6798129E', u'Name': 'Steven Mcfadden', u'DOB': '01/07/1964', u'Gender': 'M', u'Department': 'Tools QA'}, {u'Salary': '48771', u'Code': 'EMP1316245E', u'Name': 'Leilani English', u'DOB': '06/08/1964', u'Gender': 'M', u'Department': 'Tech Support'}, {u'Salary': '47342', u'Code': 'EMP8428489E', u'Name': 'Cadman Morris', u'DOB': '15/04/1950', u'Gender': 'M', u'Department': 'Release Coordinator'}, {u'Salary': '97412', u'Code': 'EMP4893943E', u'Name': 'Alfreda Alford', u'DOB': '20/07/1983', u'Gender': 'F', u'Department': 'Tech Support'}, {u'Salary': '73676', u'Code': 'EMP9481473E', u'Name': 'Bert Fleming', u'DOB': '11/10/1986', u'Gender': 'M', u'Department': 'Legal Department'}, {u'Salary': '88146', u'Code': 'EMP8157842E', u'Name': 'Anne Bennett', u'DOB': '18/04/1975', u'Gender': 'F', u'Department': 'Payroll'}, {u'Salary': '49934', u'Code': 'EMP3168349E', u'Name': 'Hayley Blake', u'DOB': '01/02/1997', u'Gender': 'F', u'Department': 'Legal Department'}]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17:29:06]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17:29:06]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17:29:06]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17:29:08] [Tom] Create Employee Selected[2014-10-23 17:29:08]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17:29:08]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17:29:08] [Tom] Instance of CreateEmployeeScreen Class initialised. Self : .177688488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17:29:08]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17:29:08]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17:29:08]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17:29:08]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17:29:36]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17:29:36] [Tom] Added [{u'Salary': '15600', u'Code': 'EMP9918786E', u'Name': 'Chiang Flagge', u'DOB': '17/06/1942', u'Gender': </w:t>
      </w:r>
      <w:r w:rsidRPr="00E21651">
        <w:rPr>
          <w:rFonts w:ascii="Consolas" w:hAnsi="Consolas" w:cs="Consolas"/>
        </w:rPr>
        <w:lastRenderedPageBreak/>
        <w:t xml:space="preserve">'M',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{u'Salary': '53353', u'Code': 'EMP4683253E', u'Name': 'Leila Frazier', u'DOB': '04/04/1959', u'Gender': 'F', u'Department': 'Personal Assistant'}, {u'Salary': '97970', u'Code': 'EMP3632131E', u'Name': 'Isadora Whitehead', u'DOB': '10/05/1959', u'Gender': 'F', u'Department': 'Management'}, {u'Salary': '31894', u'Code': 'EMP6525761E', u'Name': 'Imani Foster', u'DOB': '14/06/1953', u'Gender': 'F', u'Department': 'Recruitment'}, {u'Salary': '12244', u'Code': 'EMP4245837E', u'Name': 'Edward Acevedo', u'DOB': '15/03/1988', u'Gender': 'M', u'Department': 'Facilities'}, {u'Salary': '13454', u'Code': 'EMP8596258E', u'Name': 'Ian Harrison', u'DOB': '22/06/1965', u'Gender': 'M', u'Department': 'Release QA'}, {u'Salary': '55107', u'Code': 'EMP6652158E', u'Name': 'Hunter Koch', u'DOB': '12/09/1955', u'Gender': 'M', u'Department': 'Livestreaming'}, {u'Salary': '73590', u'Code': 'EMP8547532E', u'Name': 'Renee Hampton', u'DOB': '12/09/1978', u'Gender': 'F', u'Department': 'Media Relations'}, {u'Salary': '36351', u'Code': 'EMP6117529E', u'Name': 'Maya Carlson', u'DOB': '26/09/1995', u'Gender': 'F', u'Department': 'Sales and Marketing'}, {u'Salary': '55068', u'Code': 'EMP7837892E', u'Name': 'Ira Cabrera', u'DOB': '14/04/1983', u'Gender': 'F', u'Department': 'Finances'}, {u'Salary': '99445', u'Code': 'EMP8778779E', u'Name': 'Gloria Castro', u'DOB': '04/04/1955', u'Gender': 'F', u'Department': 'Advertising'}, {u'Salary': '73936', u'Code': 'EMP9847238E', u'Name': 'Iona Salas', u'DOB': '08/11/1967', u'Gender': 'F', u'Department': 'Human Resources'}, {u'Salary': '39838', u'Code': 'EMP5896884E', u'Name': 'Rina Williamson', u'DOB': '03/10/1963', u'Gender': 'F', u'Department': 'Customer Service'}, {u'Salary': '66686', u'Code': 'EMP8998241E', u'Name': 'Avye Clemons', u'DOB': '29/07/1985', u'Gender': 'M', u'Department': 'Tech QA'}, {u'Salary': '31743', u'Code': 'EMP8721958E', u'Name': 'Uriel Oliver', u'DOB': '09/12/1969', u'Gender': 'M', u'Department': 'Release QA'}, {u'Salary': '102169', u'Code': 'EMP8445235E', u'Name': 'Upton Perry', u'DOB': '25/02/1968', u'Gender': 'M', u'Department': 'Customer Service'}, {u'Salary': '43769', u'Code': 'EMP8256789E', u'Name': 'Thomas Morales', u'DOB': '11/12/1966', u'Gender': 'M', u'Department': 'Tech QA'}, </w:t>
      </w:r>
      <w:r w:rsidRPr="00E21651">
        <w:rPr>
          <w:rFonts w:ascii="Consolas" w:hAnsi="Consolas" w:cs="Consolas"/>
        </w:rPr>
        <w:lastRenderedPageBreak/>
        <w:t xml:space="preserve">{u'Salary': '89080', u'Code': 'EMP6226175E', u'Name': 'Sylvester Barnett', u'DOB': '03/01/1986', u'Gender': 'M', u'Department': 'Human Resources'}, {u'Salary': '19238', u'Code': 'EMP6175624E', u'Name': 'Kellie Shelton', u'DOB': '31/03/1976', u'Gender': 'F', u'Department': 'Sales and Marketing'}, {u'Salary': '14922', u'Code': 'EMP3514726E', u'Name': 'Claudia Cotton', u'DOB': '07/04/1983', u'Gender': 'F', u'Department': 'Quality Assurance'}, {u'Salary': '88286', u'Code': 'EMP4979749E', u'Name': 'Amethyst Pruitt', u'DOB': '06/01/1973', u'Gender': 'F', u'Department': 'Asset Management'}, {u'Salary': '73009', u'Code': 'EMP2967249E', u'Name': 'Rebekah Livingston', u'DOB': '27/05/1952', u'Gender': 'F', u'Department': 'Asset Management'}, {u'Salary': '41368', u'Code': 'EMP6798129E', u'Name': 'Steven Mcfadden', u'DOB': '01/07/1964', u'Gender': 'M', u'Department': 'Tools QA'}, {u'Salary': '48771', u'Code': 'EMP1316245E', u'Name': 'Leilani English', u'DOB': '06/08/1964', u'Gender': 'M', u'Department': 'Tech Support'}, {u'Salary': '47342', u'Code': 'EMP8428489E', u'Name': 'Cadman Morris', u'DOB': '15/04/1950', u'Gender': 'M', u'Department': 'Release Coordinator'}, {u'Salary': '97412', u'Code': 'EMP4893943E', u'Name': 'Alfreda Alford', u'DOB': '20/07/1983', u'Gender': 'F', u'Department': 'Tech Support'}, {u'Salary': '73676', u'Code': 'EMP9481473E', u'Name': 'Bert Fleming', u'DOB': '11/10/1986', u'Gender': 'M', u'Department': 'Legal Department'}, {u'Salary': '88146', u'Code': 'EMP8157842E', u'Name': 'Anne Bennett', u'DOB': '18/04/1975', u'Gender': 'F', u'Department': 'Payroll'}, {u'Salary': '49934', u'Code': 'EMP3168349E', u'Name': 'Hayley Blake', u'DOB': '01/02/1997', u'Gender': 'F', u'Department': 'Legal Department'}, {u'Salary': '60379', u'Code': 'EMP4184669E', u'Name': 'Brennan Duran', u'DOB': '21/06/1989', u'Gender': 'M', u'Department': 'Engine Development'}]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17:29:36]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17:29:36]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17:29:36]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17:29:38] [Tom] Create Employee Selected[2014-10-23 17:29:38]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17:29:38]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17:29:38] [Tom] Instance of CreateEmployeeScreen Class initialised. Self : .177662992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17:29:38]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17:29:38]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17:29:38]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17:29:38]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17:29:56]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17:29:56] [Tom] Added [{u'Salary': '15600', u'Code': 'EMP9918786E', u'Name': 'Chiang Flagge', u'DOB': '17/06/1942', u'Gender': 'M', u'Department': 'QA Systems Dev'}, {u'Salary': '18001', u'Code': 'EMP8564126E', u'Name': 'Sawyer Musso', u'DOB': '16/05/1972', u'Gender': 'M', u'Department': 'QA Tools Dev'}, {u'Salary': '32100', u'Code': </w:t>
      </w:r>
      <w:r w:rsidRPr="00E21651">
        <w:rPr>
          <w:rFonts w:ascii="Consolas" w:hAnsi="Consolas" w:cs="Consolas"/>
        </w:rPr>
        <w:lastRenderedPageBreak/>
        <w:t xml:space="preserve">'EMP6352185E',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{u'Salary': '53353', u'Code': 'EMP4683253E', u'Name': 'Leila Frazier', u'DOB': '04/04/1959', u'Gender': 'F', u'Department': 'Personal Assistant'}, {u'Salary': '97970', u'Code': 'EMP3632131E', u'Name': 'Isadora Whitehead', u'DOB': '10/05/1959', u'Gender': 'F', u'Department': 'Management'}, {u'Salary': '31894', u'Code': 'EMP6525761E', u'Name': 'Imani Foster', u'DOB': '14/06/1953', u'Gender': 'F', u'Department': 'Recruitment'}, {u'Salary': '12244', u'Code': 'EMP4245837E', u'Name': 'Edward Acevedo', u'DOB': '15/03/1988', u'Gender': 'M', u'Department': 'Facilities'}, {u'Salary': '13454', u'Code': 'EMP8596258E', u'Name': 'Ian Harrison', u'DOB': '22/06/1965', u'Gender': 'M', u'Department': 'Release QA'}, {u'Salary': '55107', u'Code': 'EMP6652158E', u'Name': 'Hunter Koch', u'DOB': '12/09/1955', u'Gender': 'M', u'Department': 'Livestreaming'}, {u'Salary': '73590', u'Code': 'EMP8547532E', u'Name': 'Renee Hampton', u'DOB': '12/09/1978', u'Gender': 'F', u'Department': 'Media Relations'}, {u'Salary': '36351', u'Code': 'EMP6117529E', u'Name': 'Maya Carlson', u'DOB': '26/09/1995', u'Gender': 'F', u'Department': 'Sales and Marketing'}, {u'Salary': '55068', u'Code': 'EMP7837892E', u'Name': 'Ira Cabrera', u'DOB': '14/04/1983', u'Gender': 'F', u'Department': 'Finances'}, {u'Salary': '99445', u'Code': 'EMP8778779E', u'Name': 'Gloria Castro', u'DOB': '04/04/1955', u'Gender': 'F', u'Department': 'Advertising'}, {u'Salary': '73936', u'Code': 'EMP9847238E', u'Name': 'Iona Salas', u'DOB': '08/11/1967', u'Gender': 'F', u'Department': 'Human Resources'}, {u'Salary': '39838', u'Code': 'EMP5896884E', u'Name': 'Rina Williamson', u'DOB': '03/10/1963', u'Gender': 'F', u'Department': 'Customer Service'}, {u'Salary': '66686', u'Code': 'EMP8998241E', u'Name': 'Avye Clemons', u'DOB': '29/07/1985', u'Gender': 'M', u'Department': 'Tech QA'}, {u'Salary': '31743', u'Code': 'EMP8721958E', u'Name': 'Uriel Oliver', u'DOB': '09/12/1969', u'Gender': 'M', u'Department': 'Release QA'}, {u'Salary': '102169', u'Code': 'EMP8445235E', u'Name': 'Upton Perry', u'DOB': '25/02/1968', u'Gender': 'M', u'Department': 'Customer Service'}, {u'Salary': '43769', u'Code': 'EMP8256789E', u'Name': 'Thomas Morales', u'DOB': '11/12/1966', u'Gender': 'M', u'Department': 'Tech QA'}, {u'Salary': '89080', u'Code': 'EMP6226175E', u'Name': 'Sylvester Barnett', u'DOB': '03/01/1986', u'Gender': 'M', u'Department': 'Human Resources'}, {u'Salary': '19238', u'Code': 'EMP6175624E', u'Name': 'Kellie Shelton', </w:t>
      </w:r>
      <w:r w:rsidRPr="00E21651">
        <w:rPr>
          <w:rFonts w:ascii="Consolas" w:hAnsi="Consolas" w:cs="Consolas"/>
        </w:rPr>
        <w:lastRenderedPageBreak/>
        <w:t xml:space="preserve">u'DOB': '31/03/1976', u'Gender': 'F', u'Department': 'Sales and Marketing'}, {u'Salary': '14922', u'Code': 'EMP3514726E', u'Name': 'Claudia Cotton', u'DOB': '07/04/1983', u'Gender': 'F', u'Department': 'Quality Assurance'}, {u'Salary': '88286', u'Code': 'EMP4979749E', u'Name': 'Amethyst Pruitt', u'DOB': '06/01/1973', u'Gender': 'F', u'Department': 'Asset Management'}, {u'Salary': '73009', u'Code': 'EMP2967249E', u'Name': 'Rebekah Livingston', u'DOB': '27/05/1952', u'Gender': 'F', u'Department': 'Asset Management'}, {u'Salary': '41368', u'Code': 'EMP6798129E', u'Name': 'Steven Mcfadden', u'DOB': '01/07/1964', u'Gender': 'M', u'Department': 'Tools QA'}, {u'Salary': '48771', u'Code': 'EMP1316245E', u'Name': 'Leilani English', u'DOB': '06/08/1964', u'Gender': 'M', u'Department': 'Tech Support'}, {u'Salary': '47342', u'Code': 'EMP8428489E', u'Name': 'Cadman Morris', u'DOB': '15/04/1950', u'Gender': 'M', u'Department': 'Release Coordinator'}, {u'Salary': '97412', u'Code': 'EMP4893943E', u'Name': 'Alfreda Alford', u'DOB': '20/07/1983', u'Gender': 'F', u'Department': 'Tech Support'}, {u'Salary': '73676', u'Code': 'EMP9481473E', u'Name': 'Bert Fleming', u'DOB': '11/10/1986', u'Gender': 'M', u'Department': 'Legal Department'}, {u'Salary': '88146', u'Code': 'EMP8157842E', u'Name': 'Anne Bennett', u'DOB': '18/04/1975', u'Gender': 'F', u'Department': 'Payroll'}, {u'Salary': '49934', u'Code': 'EMP3168349E', u'Name': 'Hayley Blake', u'DOB': '01/02/1997', u'Gender': 'F', u'Department': 'Legal Department'}, {u'Salary': '60379', u'Code': 'EMP4184669E', u'Name': 'Brennan Duran', u'DOB': '21/06/1989', u'Gender': 'M', u'Department': 'Engine Development'}, {u'Salary': '10488', u'Code': 'EMP5286428E', u'Name': 'Ian Hayden', u'DOB': '11/10/1997', u'Gender': 'M', u'Department': 'Media Relations'}]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17:29:56]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17:29:56]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17:29:56]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17:29:58] [Tom] Create Employee Selected[2014-10-23 17:29:58]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17:29:58]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17:29:58] [Tom] Instance of CreateEmployeeScreen Class initialised. Self : .177715280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17:29:58]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17:29:58]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17:29:58]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17:29:58]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17:30:19] [Tom] Create Emp Issue: Gender Mismatch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17:30:22]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17:30:22] [Tom] Added [{u'Salary': '15600', u'Code': 'EMP9918786E', u'Name': 'Chiang Flagge', u'DOB': '17/06/1942', u'Gender': 'M', u'Department': 'QA Systems Dev'}, {u'Salary': '18001', u'Code': 'EMP8564126E', u'Name': 'Sawyer Musso', u'DOB': '16/05/1972', u'Gender': 'M', u'Department': 'QA Tools Dev'}, {u'Salary': '32100', u'Code': </w:t>
      </w:r>
      <w:r w:rsidRPr="00E21651">
        <w:rPr>
          <w:rFonts w:ascii="Consolas" w:hAnsi="Consolas" w:cs="Consolas"/>
        </w:rPr>
        <w:lastRenderedPageBreak/>
        <w:t xml:space="preserve">'EMP6352185E',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{u'Salary': '53353', u'Code': 'EMP4683253E', u'Name': 'Leila Frazier', u'DOB': '04/04/1959', u'Gender': 'F', u'Department': 'Personal Assistant'}, {u'Salary': '97970', u'Code': 'EMP3632131E', u'Name': 'Isadora Whitehead', u'DOB': '10/05/1959', u'Gender': 'F', u'Department': 'Management'}, {u'Salary': '31894', u'Code': 'EMP6525761E', u'Name': 'Imani Foster', u'DOB': '14/06/1953', u'Gender': 'F', u'Department': 'Recruitment'}, {u'Salary': '12244', u'Code': 'EMP4245837E', u'Name': 'Edward Acevedo', u'DOB': '15/03/1988', u'Gender': 'M', u'Department': 'Facilities'}, {u'Salary': '13454', u'Code': 'EMP8596258E', u'Name': 'Ian Harrison', u'DOB': '22/06/1965', u'Gender': 'M', u'Department': 'Release QA'}, {u'Salary': '55107', u'Code': 'EMP6652158E', u'Name': 'Hunter Koch', u'DOB': '12/09/1955', u'Gender': 'M', u'Department': 'Livestreaming'}, {u'Salary': '73590', u'Code': 'EMP8547532E', u'Name': 'Renee Hampton', u'DOB': '12/09/1978', u'Gender': 'F', u'Department': 'Media Relations'}, {u'Salary': '36351', u'Code': 'EMP6117529E', u'Name': 'Maya Carlson', u'DOB': '26/09/1995', u'Gender': 'F', u'Department': 'Sales and Marketing'}, {u'Salary': '55068', u'Code': 'EMP7837892E', u'Name': 'Ira Cabrera', u'DOB': '14/04/1983', u'Gender': 'F', u'Department': 'Finances'}, {u'Salary': '99445', u'Code': 'EMP8778779E', u'Name': 'Gloria Castro', u'DOB': '04/04/1955', u'Gender': 'F', u'Department': 'Advertising'}, {u'Salary': '73936', u'Code': 'EMP9847238E', u'Name': 'Iona Salas', u'DOB': '08/11/1967', u'Gender': 'F', u'Department': 'Human Resources'}, {u'Salary': '39838', u'Code': 'EMP5896884E', u'Name': 'Rina Williamson', u'DOB': '03/10/1963', u'Gender': 'F', u'Department': 'Customer Service'}, {u'Salary': '66686', u'Code': 'EMP8998241E', u'Name': 'Avye Clemons', u'DOB': '29/07/1985', u'Gender': 'M', u'Department': 'Tech QA'}, {u'Salary': '31743', u'Code': 'EMP8721958E', u'Name': 'Uriel Oliver', u'DOB': '09/12/1969', u'Gender': 'M', u'Department': 'Release QA'}, {u'Salary': '102169', u'Code': 'EMP8445235E', u'Name': 'Upton Perry', u'DOB': '25/02/1968', u'Gender': 'M', u'Department': 'Customer Service'}, {u'Salary': '43769', u'Code': 'EMP8256789E', u'Name': 'Thomas Morales', u'DOB': '11/12/1966', u'Gender': 'M', u'Department': 'Tech QA'}, {u'Salary': '89080', u'Code': 'EMP6226175E', u'Name': 'Sylvester Barnett', u'DOB': '03/01/1986', u'Gender': 'M', u'Department': 'Human Resources'}, {u'Salary': '19238', u'Code': 'EMP6175624E', u'Name': 'Kellie Shelton', </w:t>
      </w:r>
      <w:r w:rsidRPr="00E21651">
        <w:rPr>
          <w:rFonts w:ascii="Consolas" w:hAnsi="Consolas" w:cs="Consolas"/>
        </w:rPr>
        <w:lastRenderedPageBreak/>
        <w:t xml:space="preserve">u'DOB': '31/03/1976', u'Gender': 'F', u'Department': 'Sales and Marketing'}, {u'Salary': '14922', u'Code': 'EMP3514726E', u'Name': 'Claudia Cotton', u'DOB': '07/04/1983', u'Gender': 'F', u'Department': 'Quality Assurance'}, {u'Salary': '88286', u'Code': 'EMP4979749E', u'Name': 'Amethyst Pruitt', u'DOB': '06/01/1973', u'Gender': 'F', u'Department': 'Asset Management'}, {u'Salary': '73009', u'Code': 'EMP2967249E', u'Name': 'Rebekah Livingston', u'DOB': '27/05/1952', u'Gender': 'F', u'Department': 'Asset Management'}, {u'Salary': '41368', u'Code': 'EMP6798129E', u'Name': 'Steven Mcfadden', u'DOB': '01/07/1964', u'Gender': 'M', u'Department': 'Tools QA'}, {u'Salary': '48771', u'Code': 'EMP1316245E', u'Name': 'Leilani English', u'DOB': '06/08/1964', u'Gender': 'M', u'Department': 'Tech Support'}, {u'Salary': '47342', u'Code': 'EMP8428489E', u'Name': 'Cadman Morris', u'DOB': '15/04/1950', u'Gender': 'M', u'Department': 'Release Coordinator'}, {u'Salary': '97412', u'Code': 'EMP4893943E', u'Name': 'Alfreda Alford', u'DOB': '20/07/1983', u'Gender': 'F', u'Department': 'Tech Support'}, {u'Salary': '73676', u'Code': 'EMP9481473E', u'Name': 'Bert Fleming', u'DOB': '11/10/1986', u'Gender': 'M', u'Department': 'Legal Department'}, {u'Salary': '88146', u'Code': 'EMP8157842E', u'Name': 'Anne Bennett', u'DOB': '18/04/1975', u'Gender': 'F', u'Department': 'Payroll'}, {u'Salary': '49934', u'Code': 'EMP3168349E', u'Name': 'Hayley Blake', u'DOB': '01/02/1997', u'Gender': 'F', u'Department': 'Legal Department'}, {u'Salary': '60379', u'Code': 'EMP4184669E', u'Name': 'Brennan Duran', u'DOB': '21/06/1989', u'Gender': 'M', u'Department': 'Engine Development'}, {u'Salary': '10488', u'Code': 'EMP5286428E', u'Name': 'Ian Hayden', u'DOB': '11/10/1997', u'Gender': 'M', u'Department': 'Media Relations'}, {u'Salary': '67889', u'Code': 'EMP5593259E', u'Name': 'Phillip Beard', u'DOB': '20/01/1993', u'Gender': 'M', u'Department': 'Accounting'}]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17:30:22]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17:30:22]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17:30:22]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17:30:24] [Tom] Create Employee Selected[2014-10-23 17:30:24]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17:30:24]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17:30:24] [Tom] Instance of CreateEmployeeScreen Class initialised. Self : .177571160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17:30:24]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17:30:24]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17:30:24]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17:30:24]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17:31:01]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17:31:01] [Tom] Added [{u'Salary': '15600', u'Code': 'EMP9918786E', u'Name': 'Chiang Flagge', u'DOB': '17/06/1942', u'Gender': 'M', u'Department': 'QA Systems Dev'}, {u'Salary': '18001', u'Code': 'EMP8564126E', u'Name': 'Sawyer Musso', u'DOB': '16/05/1972', u'Gender': </w:t>
      </w:r>
      <w:r w:rsidRPr="00E21651">
        <w:rPr>
          <w:rFonts w:ascii="Consolas" w:hAnsi="Consolas" w:cs="Consolas"/>
        </w:rPr>
        <w:lastRenderedPageBreak/>
        <w:t xml:space="preserve">'M',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{u'Salary': '53353', u'Code': 'EMP4683253E', u'Name': 'Leila Frazier', u'DOB': '04/04/1959', u'Gender': 'F', u'Department': 'Personal Assistant'}, {u'Salary': '97970', u'Code': 'EMP3632131E', u'Name': 'Isadora Whitehead', u'DOB': '10/05/1959', u'Gender': 'F', u'Department': 'Management'}, {u'Salary': '31894', u'Code': 'EMP6525761E', u'Name': 'Imani Foster', u'DOB': '14/06/1953', u'Gender': 'F', u'Department': 'Recruitment'}, {u'Salary': '12244', u'Code': 'EMP4245837E', u'Name': 'Edward Acevedo', u'DOB': '15/03/1988', u'Gender': 'M', u'Department': 'Facilities'}, {u'Salary': '13454', u'Code': 'EMP8596258E', u'Name': 'Ian Harrison', u'DOB': '22/06/1965', u'Gender': 'M', u'Department': 'Release QA'}, {u'Salary': '55107', u'Code': 'EMP6652158E', u'Name': 'Hunter Koch', u'DOB': '12/09/1955', u'Gender': 'M', u'Department': 'Livestreaming'}, {u'Salary': '73590', u'Code': 'EMP8547532E', u'Name': 'Renee Hampton', u'DOB': '12/09/1978', u'Gender': 'F', u'Department': 'Media Relations'}, {u'Salary': '36351', u'Code': 'EMP6117529E', u'Name': 'Maya Carlson', u'DOB': '26/09/1995', u'Gender': 'F', u'Department': 'Sales and Marketing'}, {u'Salary': '55068', u'Code': 'EMP7837892E', u'Name': 'Ira Cabrera', u'DOB': '14/04/1983', u'Gender': 'F', u'Department': 'Finances'}, {u'Salary': '99445', u'Code': 'EMP8778779E', u'Name': 'Gloria Castro', u'DOB': '04/04/1955', u'Gender': 'F', u'Department': 'Advertising'}, {u'Salary': '73936', u'Code': 'EMP9847238E', u'Name': 'Iona Salas', u'DOB': '08/11/1967', u'Gender': 'F', u'Department': 'Human Resources'}, {u'Salary': '39838', u'Code': 'EMP5896884E', u'Name': 'Rina Williamson', u'DOB': '03/10/1963', u'Gender': 'F', u'Department': 'Customer Service'}, {u'Salary': '66686', u'Code': 'EMP8998241E', u'Name': 'Avye Clemons', u'DOB': '29/07/1985', u'Gender': 'M', u'Department': 'Tech QA'}, {u'Salary': '31743', u'Code': 'EMP8721958E', u'Name': 'Uriel Oliver', u'DOB': '09/12/1969', u'Gender': 'M', u'Department': 'Release QA'}, {u'Salary': '102169', u'Code': 'EMP8445235E', u'Name': 'Upton Perry', u'DOB': '25/02/1968', u'Gender': 'M', u'Department': 'Customer Service'}, {u'Salary': '43769', u'Code': 'EMP8256789E', u'Name': 'Thomas Morales', u'DOB': '11/12/1966', u'Gender': 'M', u'Department': 'Tech QA'}, {u'Salary': '89080', u'Code': 'EMP6226175E', u'Name': 'Sylvester Barnett', u'DOB': '03/01/1986', u'Gender': 'M', u'Department': 'Human Resources'}, </w:t>
      </w:r>
      <w:r w:rsidRPr="00E21651">
        <w:rPr>
          <w:rFonts w:ascii="Consolas" w:hAnsi="Consolas" w:cs="Consolas"/>
        </w:rPr>
        <w:lastRenderedPageBreak/>
        <w:t xml:space="preserve">{u'Salary': '19238', u'Code': 'EMP6175624E', u'Name': 'Kellie Shelton', u'DOB': '31/03/1976', u'Gender': 'F', u'Department': 'Sales and Marketing'}, {u'Salary': '14922', u'Code': 'EMP3514726E', u'Name': 'Claudia Cotton', u'DOB': '07/04/1983', u'Gender': 'F', u'Department': 'Quality Assurance'}, {u'Salary': '88286', u'Code': 'EMP4979749E', u'Name': 'Amethyst Pruitt', u'DOB': '06/01/1973', u'Gender': 'F', u'Department': 'Asset Management'}, {u'Salary': '73009', u'Code': 'EMP2967249E', u'Name': 'Rebekah Livingston', u'DOB': '27/05/1952', u'Gender': 'F', u'Department': 'Asset Management'}, {u'Salary': '41368', u'Code': 'EMP6798129E', u'Name': 'Steven Mcfadden', u'DOB': '01/07/1964', u'Gender': 'M', u'Department': 'Tools QA'}, {u'Salary': '48771', u'Code': 'EMP1316245E', u'Name': 'Leilani English', u'DOB': '06/08/1964', u'Gender': 'M', u'Department': 'Tech Support'}, {u'Salary': '47342', u'Code': 'EMP8428489E', u'Name': 'Cadman Morris', u'DOB': '15/04/1950', u'Gender': 'M', u'Department': 'Release Coordinator'}, {u'Salary': '97412', u'Code': 'EMP4893943E', u'Name': 'Alfreda Alford', u'DOB': '20/07/1983', u'Gender': 'F', u'Department': 'Tech Support'}, {u'Salary': '73676', u'Code': 'EMP9481473E', u'Name': 'Bert Fleming', u'DOB': '11/10/1986', u'Gender': 'M', u'Department': 'Legal Department'}, {u'Salary': '88146', u'Code': 'EMP8157842E', u'Name': 'Anne Bennett', u'DOB': '18/04/1975', u'Gender': 'F', u'Department': 'Payroll'}, {u'Salary': '49934', u'Code': 'EMP3168349E', u'Name': 'Hayley Blake', u'DOB': '01/02/1997', u'Gender': 'F', u'Department': 'Legal Department'}, {u'Salary': '60379', u'Code': 'EMP4184669E', u'Name': 'Brennan Duran', u'DOB': '21/06/1989', u'Gender': 'M', u'Department': 'Engine Development'}, {u'Salary': '10488', u'Code': 'EMP5286428E', u'Name': 'Ian Hayden', u'DOB': '11/10/1997', u'Gender': 'M', u'Department': 'Media Relations'}, {u'Salary': '67889', u'Code': 'EMP5593259E', u'Name': 'Phillip Beard', u'DOB': '20/01/1993', u'Gender': 'M', u'Department': 'Accounting'}, {u'Salary': '113246', u'Code': 'EMP6568174E', u'Name': 'Melanie Reid', u'DOB': '08/10/1986', u'Gender': 'F', u'Department': 'Management'}]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17:31:01]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17:31:01]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17:31:01]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17:31:03] [Tom] Create Employee Selected[2014-10-23 17:31:03]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17:31:03]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17:31:03] [Tom] Instance of CreateEmployeeScreen Class initialised. Self : .177663792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17:31:03]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17:31:03]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17:31:03]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17:31:03]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17:32:26] [Tom] Loaded EmpDatabase.p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[2014-10-23 17:32:26]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{u'Salary': '53353', u'Code': 'EMP4683253E', u'Name': 'Leila Frazier', u'DOB': '04/04/1959', u'Gender': 'F', u'Department': 'Personal Assistant'}, {u'Salary': '97970', u'Code': 'EMP3632131E', u'Name': 'Isadora Whitehead', u'DOB': '10/05/1959', u'Gender': 'F', u'Department': 'Management'}, {u'Salary': '31894', u'Code': 'EMP6525761E', u'Name': 'Imani Foster', u'DOB': '14/06/1953', u'Gender': 'F', u'Department': 'Recruitment'}, {u'Salary': '12244', u'Code': 'EMP4245837E', u'Name': 'Edward Acevedo', u'DOB': '15/03/1988', u'Gender': 'M', u'Department': 'Facilities'}, {u'Salary': '13454', u'Code': 'EMP8596258E', u'Name': 'Ian Harrison', u'DOB': '22/06/1965', u'Gender': 'M', u'Department': 'Release QA'}, {u'Salary': '55107', u'Code': 'EMP6652158E', u'Name': 'Hunter Koch', u'DOB': '12/09/1955', u'Gender': 'M', u'Department': 'Livestreaming'}, {u'Salary': '73590', u'Code': 'EMP8547532E', u'Name': 'Renee Hampton', u'DOB': '12/09/1978', u'Gender': 'F', u'Department': 'Media Relations'}, {u'Salary': '36351', u'Code': 'EMP6117529E', u'Name': 'Maya Carlson', u'DOB': '26/09/1995', u'Gender': 'F', u'Department': 'Sales and Marketing'}, {u'Salary': '55068', u'Code': 'EMP7837892E', u'Name': 'Ira Cabrera', u'DOB': '14/04/1983', u'Gender': 'F', u'Department': 'Finances'}, {u'Salary': '99445', u'Code': 'EMP8778779E', u'Name': 'Gloria Castro', u'DOB': '04/04/1955', u'Gender': 'F', u'Department': 'Advertising'}, {u'Salary': '73936', u'Code': 'EMP9847238E', u'Name': 'Iona Salas', u'DOB': '08/11/1967', u'Gender': 'F', u'Department': 'Human Resources'}, {u'Salary': '39838', u'Code': 'EMP5896884E', u'Name': 'Rina Williamson', u'DOB': '03/10/1963', u'Gender': 'F', u'Department': 'Customer Service'}, {u'Salary': '66686', u'Code': 'EMP8998241E', u'Name': 'Avye Clemons', u'DOB': '29/07/1985', u'Gender': 'M', u'Department': 'Tech QA'}, {u'Salary': '31743', u'Code': 'EMP8721958E', u'Name': 'Uriel Oliver', u'DOB': '09/12/1969', u'Gender': 'M', u'Department': 'Release QA'}, {u'Salary': '102169', u'Code': 'EMP8445235E', u'Name': 'Upton Perry', u'DOB': '25/02/1968', u'Gender': 'M', u'Department': 'Customer Service'}, </w:t>
      </w:r>
      <w:r w:rsidRPr="00E21651">
        <w:rPr>
          <w:rFonts w:ascii="Consolas" w:hAnsi="Consolas" w:cs="Consolas"/>
        </w:rPr>
        <w:lastRenderedPageBreak/>
        <w:t xml:space="preserve">{u'Salary': '43769', u'Code': 'EMP8256789E', u'Name': 'Thomas Morales', u'DOB': '11/12/1966', u'Gender': 'M', u'Department': 'Tech QA'}, {u'Salary': '89080', u'Code': 'EMP6226175E', u'Name': 'Sylvester Barnett', u'DOB': '03/01/1986', u'Gender': 'M', u'Department': 'Human Resources'}, {u'Salary': '19238', u'Code': 'EMP6175624E', u'Name': 'Kellie Shelton', u'DOB': '31/03/1976', u'Gender': 'F', u'Department': 'Sales and Marketing'}, {u'Salary': '14922', u'Code': 'EMP3514726E', u'Name': 'Claudia Cotton', u'DOB': '07/04/1983', u'Gender': 'F', u'Department': 'Quality Assurance'}, {u'Salary': '88286', u'Code': 'EMP4979749E', u'Name': 'Amethyst Pruitt', u'DOB': '06/01/1973', u'Gender': 'F', u'Department': 'Asset Management'}, {u'Salary': '73009', u'Code': 'EMP2967249E', u'Name': 'Rebekah Livingston', u'DOB': '27/05/1952', u'Gender': 'F', u'Department': 'Asset Management'}, {u'Salary': '41368', u'Code': 'EMP6798129E', u'Name': 'Steven Mcfadden', u'DOB': '01/07/1964', u'Gender': 'M', u'Department': 'Tools QA'}, {u'Salary': '48771', u'Code': 'EMP1316245E', u'Name': 'Leilani English', u'DOB': '06/08/1964', u'Gender': 'M', u'Department': 'Tech Support'}, {u'Salary': '47342', u'Code': 'EMP8428489E', u'Name': 'Cadman Morris', u'DOB': '15/04/1950', u'Gender': 'M', u'Department': 'Release Coordinator'}, {u'Salary': '97412', u'Code': 'EMP4893943E', u'Name': 'Alfreda Alford', u'DOB': '20/07/1983', u'Gender': 'F', u'Department': 'Tech Support'}, {u'Salary': '73676', u'Code': 'EMP9481473E', u'Name': 'Bert Fleming', u'DOB': '11/10/1986', u'Gender': 'M', u'Department': 'Legal Department'}, {u'Salary': '88146', u'Code': 'EMP8157842E', u'Name': 'Anne Bennett', u'DOB': '18/04/1975', u'Gender': 'F', u'Department': 'Payroll'}, {u'Salary': '49934', u'Code': 'EMP3168349E', u'Name': 'Hayley Blake', u'DOB': '01/02/1997', u'Gender': 'F', u'Department': 'Legal Department'}, {u'Salary': '60379', u'Code': 'EMP4184669E', u'Name': 'Brennan Duran', u'DOB': '21/06/1989', u'Gender': 'M', u'Department': 'Engine Development'}, {u'Salary': '10488', u'Code': 'EMP5286428E', u'Name': 'Ian Hayden', u'DOB': '11/10/1997', u'Gender': 'M', u'Department': 'Media Relations'}, {u'Salary': '67889', u'Code': 'EMP5593259E', u'Name': 'Phillip Beard', u'DOB': '20/01/1993', u'Gender': 'M', u'Department': 'Accounting'}, {u'Salary': '113246', u'Code': 'EMP6568174E', u'Name': 'Melanie Reid', u'DOB': '08/10/1986', u'Gender': 'F', u'Department': 'Management'}, {u'Salary': '88216', u'Code': 'EMP2973557E', u'Name': 'Chava Weiss', u'DOB': '22/08/1971', u'Gender': 'F', u'Department': 'Asset Management'}]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17:32:26]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17:32:26]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17:32:26]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17:32:27] [Tom] Create Employee Selected[2014-10-23 17:32:27]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17:32:27]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17:32:27] [Tom] Instance of CreateEmployeeScreen Class initialised. Self : .177663952 Parent: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[2014-10-23 17:32:27]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17:32:27]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17:32:27]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17:32:27]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17:32:52]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17:32:52]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{u'Salary': '53353', u'Code': 'EMP4683253E', u'Name': 'Leila Frazier', u'DOB': '04/04/1959', u'Gender': 'F', u'Department': 'Personal Assistant'}, {u'Salary': '97970', u'Code': 'EMP3632131E', u'Name': 'Isadora Whitehead', u'DOB': '10/05/1959', u'Gender': 'F', u'Department': 'Management'}, {u'Salary': '31894', u'Code': 'EMP6525761E', u'Name': 'Imani Foster', u'DOB': '14/06/1953', u'Gender': 'F', u'Department': 'Recruitment'}, {u'Salary': '12244', u'Code': 'EMP4245837E', u'Name': 'Edward Acevedo', u'DOB': '15/03/1988', u'Gender': 'M', u'Department': 'Facilities'}, {u'Salary': '13454', u'Code': 'EMP8596258E', u'Name': 'Ian Harrison', u'DOB': '22/06/1965', u'Gender': 'M', u'Department': 'Release QA'}, {u'Salary': '55107', u'Code': 'EMP6652158E', u'Name': 'Hunter Koch', u'DOB': '12/09/1955', u'Gender': 'M', u'Department': 'Livestreaming'}, {u'Salary': '73590', u'Code': 'EMP8547532E', u'Name': 'Renee Hampton', u'DOB': '12/09/1978', u'Gender': 'F', u'Department': 'Media Relations'}, {u'Salary': '36351', u'Code': 'EMP6117529E', u'Name': 'Maya Carlson', u'DOB': '26/09/1995', u'Gender': 'F', u'Department': 'Sales and Marketing'}, {u'Salary': '55068', u'Code': 'EMP7837892E', u'Name': 'Ira Cabrera', u'DOB': '14/04/1983', u'Gender': 'F', u'Department': 'Finances'}, {u'Salary': '99445', u'Code': 'EMP8778779E', u'Name': 'Gloria Castro', u'DOB': '04/04/1955', u'Gender': 'F', u'Department': 'Advertising'}, {u'Salary': '73936', u'Code': 'EMP9847238E', u'Name': 'Iona Salas', u'DOB': '08/11/1967', u'Gender': 'F', u'Department': 'Human Resources'}, {u'Salary': '39838', u'Code': 'EMP5896884E', u'Name': 'Rina Williamson', u'DOB': '03/10/1963', u'Gender': 'F', u'Department': 'Customer Service'}, {u'Salary': '66686', u'Code': 'EMP8998241E', u'Name': 'Avye Clemons', </w:t>
      </w:r>
      <w:r w:rsidRPr="00E21651">
        <w:rPr>
          <w:rFonts w:ascii="Consolas" w:hAnsi="Consolas" w:cs="Consolas"/>
        </w:rPr>
        <w:lastRenderedPageBreak/>
        <w:t xml:space="preserve">u'DOB': '29/07/1985', u'Gender': 'M', u'Department': 'Tech QA'}, {u'Salary': '31743', u'Code': 'EMP8721958E', u'Name': 'Uriel Oliver', u'DOB': '09/12/1969', u'Gender': 'M', u'Department': 'Release QA'}, {u'Salary': '102169', u'Code': 'EMP8445235E', u'Name': 'Upton Perry', u'DOB': '25/02/1968', u'Gender': 'M', u'Department': 'Customer Service'}, {u'Salary': '43769', u'Code': 'EMP8256789E', u'Name': 'Thomas Morales', u'DOB': '11/12/1966', u'Gender': 'M', u'Department': 'Tech QA'}, {u'Salary': '89080', u'Code': 'EMP6226175E', u'Name': 'Sylvester Barnett', u'DOB': '03/01/1986', u'Gender': 'M', u'Department': 'Human Resources'}, {u'Salary': '19238', u'Code': 'EMP6175624E', u'Name': 'Kellie Shelton', u'DOB': '31/03/1976', u'Gender': 'F', u'Department': 'Sales and Marketing'}, {u'Salary': '14922', u'Code': 'EMP3514726E', u'Name': 'Claudia Cotton', u'DOB': '07/04/1983', u'Gender': 'F', u'Department': 'Quality Assurance'}, {u'Salary': '88286', u'Code': 'EMP4979749E', u'Name': 'Amethyst Pruitt', u'DOB': '06/01/1973', u'Gender': 'F', u'Department': 'Asset Management'}, {u'Salary': '73009', u'Code': 'EMP2967249E', u'Name': 'Rebekah Livingston', u'DOB': '27/05/1952', u'Gender': 'F', u'Department': 'Asset Management'}, {u'Salary': '41368', u'Code': 'EMP6798129E', u'Name': 'Steven Mcfadden', u'DOB': '01/07/1964', u'Gender': 'M', u'Department': 'Tools QA'}, {u'Salary': '48771', u'Code': 'EMP1316245E', u'Name': 'Leilani English', u'DOB': '06/08/1964', u'Gender': 'M', u'Department': 'Tech Support'}, {u'Salary': '47342', u'Code': 'EMP8428489E', u'Name': 'Cadman Morris', u'DOB': '15/04/1950', u'Gender': 'M', u'Department': 'Release Coordinator'}, {u'Salary': '97412', u'Code': 'EMP4893943E', u'Name': 'Alfreda Alford', u'DOB': '20/07/1983', u'Gender': 'F', u'Department': 'Tech Support'}, {u'Salary': '73676', u'Code': 'EMP9481473E', u'Name': 'Bert Fleming', u'DOB': '11/10/1986', u'Gender': 'M', u'Department': 'Legal Department'}, {u'Salary': '88146', u'Code': 'EMP8157842E', u'Name': 'Anne Bennett', u'DOB': '18/04/1975', u'Gender': 'F', u'Department': 'Payroll'}, {u'Salary': '49934', u'Code': 'EMP3168349E', u'Name': 'Hayley Blake', u'DOB': '01/02/1997', u'Gender': 'F', u'Department': 'Legal Department'}, {u'Salary': '60379', u'Code': 'EMP4184669E', u'Name': 'Brennan Duran', u'DOB': '21/06/1989', u'Gender': 'M', u'Department': 'Engine Development'}, {u'Salary': '10488', u'Code': 'EMP5286428E', u'Name': 'Ian Hayden', u'DOB': '11/10/1997', u'Gender': 'M', u'Department': 'Media Relations'}, {u'Salary': '67889', u'Code': 'EMP5593259E', u'Name': 'Phillip Beard', u'DOB': '20/01/1993', u'Gender': 'M', u'Department': 'Accounting'}, {u'Salary': '113246', u'Code': 'EMP6568174E', u'Name': 'Melanie Reid', u'DOB': '08/10/1986', u'Gender': 'F', u'Department': 'Management'}, {u'Salary': '88216', u'Code': 'EMP2973557E', u'Name': 'Chava Weiss', u'DOB': '22/08/1971', u'Gender': 'F', u'Department': 'Asset Management'}, {u'Salary': '46898', u'Code': 'EMP1555963E', u'Name': 'Lee Rios', u'DOB': '15/03/1997', u'Gender': 'M', u'Department': 'Concept Design'}]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17:32:52]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17:32:52] [Tom] Back Selected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[2014-10-23 17:32:53]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17:32:54] [Tom] Create Employee Selected[2014-10-23 17:32:54]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17:32:54]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17:32:54] [Tom] Instance of CreateEmployeeScreen Class initialised. Self : .177660912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17:32:54]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17:32:54]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17:32:54]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17:32:54]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17:33:11]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17:33:11]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{u'Salary': '53353', u'Code': 'EMP4683253E', u'Name': 'Leila Frazier', u'DOB': '04/04/1959', u'Gender': 'F', u'Department': 'Personal Assistant'}, {u'Salary': '97970', u'Code': 'EMP3632131E', u'Name': 'Isadora Whitehead', u'DOB': '10/05/1959', u'Gender': 'F', u'Department': 'Management'}, {u'Salary': '31894', u'Code': 'EMP6525761E', u'Name': 'Imani Foster', u'DOB': '14/06/1953', u'Gender': 'F', u'Department': 'Recruitment'}, {u'Salary': '12244', u'Code': 'EMP4245837E', u'Name': 'Edward Acevedo', u'DOB': '15/03/1988', u'Gender': 'M', u'Department': 'Facilities'}, {u'Salary': '13454', u'Code': 'EMP8596258E', u'Name': 'Ian Harrison', u'DOB': '22/06/1965', u'Gender': 'M', u'Department': 'Release QA'}, {u'Salary': '55107', u'Code': 'EMP6652158E', u'Name': 'Hunter Koch', u'DOB': '12/09/1955', u'Gender': 'M', u'Department': 'Livestreaming'}, {u'Salary': '73590', u'Code': 'EMP8547532E', u'Name': 'Renee Hampton', u'DOB': '12/09/1978', u'Gender': 'F', u'Department': 'Media Relations'}, {u'Salary': '36351', u'Code': 'EMP6117529E', u'Name': 'Maya Carlson', u'DOB': '26/09/1995', u'Gender': 'F', u'Department': 'Sales and Marketing'}, {u'Salary': '55068', u'Code': 'EMP7837892E', u'Name': 'Ira Cabrera', u'DOB': '14/04/1983', u'Gender': 'F', u'Department': 'Finances'}, {u'Salary': </w:t>
      </w:r>
      <w:r w:rsidRPr="00E21651">
        <w:rPr>
          <w:rFonts w:ascii="Consolas" w:hAnsi="Consolas" w:cs="Consolas"/>
        </w:rPr>
        <w:lastRenderedPageBreak/>
        <w:t xml:space="preserve">'99445', u'Code': 'EMP8778779E', u'Name': 'Gloria Castro', u'DOB': '04/04/1955', u'Gender': 'F', u'Department': 'Advertising'}, {u'Salary': '73936', u'Code': 'EMP9847238E', u'Name': 'Iona Salas', u'DOB': '08/11/1967', u'Gender': 'F', u'Department': 'Human Resources'}, {u'Salary': '39838', u'Code': 'EMP5896884E', u'Name': 'Rina Williamson', u'DOB': '03/10/1963', u'Gender': 'F', u'Department': 'Customer Service'}, {u'Salary': '66686', u'Code': 'EMP8998241E', u'Name': 'Avye Clemons', u'DOB': '29/07/1985', u'Gender': 'M', u'Department': 'Tech QA'}, {u'Salary': '31743', u'Code': 'EMP8721958E', u'Name': 'Uriel Oliver', u'DOB': '09/12/1969', u'Gender': 'M', u'Department': 'Release QA'}, {u'Salary': '102169', u'Code': 'EMP8445235E', u'Name': 'Upton Perry', u'DOB': '25/02/1968', u'Gender': 'M', u'Department': 'Customer Service'}, {u'Salary': '43769', u'Code': 'EMP8256789E', u'Name': 'Thomas Morales', u'DOB': '11/12/1966', u'Gender': 'M', u'Department': 'Tech QA'}, {u'Salary': '89080', u'Code': 'EMP6226175E', u'Name': 'Sylvester Barnett', u'DOB': '03/01/1986', u'Gender': 'M', u'Department': 'Human Resources'}, {u'Salary': '19238', u'Code': 'EMP6175624E', u'Name': 'Kellie Shelton', u'DOB': '31/03/1976', u'Gender': 'F', u'Department': 'Sales and Marketing'}, {u'Salary': '14922', u'Code': 'EMP3514726E', u'Name': 'Claudia Cotton', u'DOB': '07/04/1983', u'Gender': 'F', u'Department': 'Quality Assurance'}, {u'Salary': '88286', u'Code': 'EMP4979749E', u'Name': 'Amethyst Pruitt', u'DOB': '06/01/1973', u'Gender': 'F', u'Department': 'Asset Management'}, {u'Salary': '73009', u'Code': 'EMP2967249E', u'Name': 'Rebekah Livingston', u'DOB': '27/05/1952', u'Gender': 'F', u'Department': 'Asset Management'}, {u'Salary': '41368', u'Code': 'EMP6798129E', u'Name': 'Steven Mcfadden', u'DOB': '01/07/1964', u'Gender': 'M', u'Department': 'Tools QA'}, {u'Salary': '48771', u'Code': 'EMP1316245E', u'Name': 'Leilani English', u'DOB': '06/08/1964', u'Gender': 'M', u'Department': 'Tech Support'}, {u'Salary': '47342', u'Code': 'EMP8428489E', u'Name': 'Cadman Morris', u'DOB': '15/04/1950', u'Gender': 'M', u'Department': 'Release Coordinator'}, {u'Salary': '97412', u'Code': 'EMP4893943E', u'Name': 'Alfreda Alford', u'DOB': '20/07/1983', u'Gender': 'F', u'Department': 'Tech Support'}, {u'Salary': '73676', u'Code': 'EMP9481473E', u'Name': 'Bert Fleming', u'DOB': '11/10/1986', u'Gender': 'M', u'Department': 'Legal Department'}, {u'Salary': '88146', u'Code': 'EMP8157842E', u'Name': 'Anne Bennett', u'DOB': '18/04/1975', u'Gender': 'F', u'Department': 'Payroll'}, {u'Salary': '49934', u'Code': 'EMP3168349E', u'Name': 'Hayley Blake', u'DOB': '01/02/1997', u'Gender': 'F', u'Department': 'Legal Department'}, {u'Salary': '60379', u'Code': 'EMP4184669E', u'Name': 'Brennan Duran', u'DOB': '21/06/1989', u'Gender': 'M', u'Department': 'Engine Development'}, {u'Salary': '10488', u'Code': 'EMP5286428E', u'Name': 'Ian Hayden', u'DOB': '11/10/1997', u'Gender': 'M', u'Department': 'Media Relations'}, {u'Salary': '67889', u'Code': 'EMP5593259E', u'Name': 'Phillip Beard', u'DOB': '20/01/1993', u'Gender': 'M', u'Department': 'Accounting'}, {u'Salary': '113246', u'Code': 'EMP6568174E', u'Name': 'Melanie Reid', u'DOB': '08/10/1986', u'Gender': 'F', u'Department': </w:t>
      </w:r>
      <w:r w:rsidRPr="00E21651">
        <w:rPr>
          <w:rFonts w:ascii="Consolas" w:hAnsi="Consolas" w:cs="Consolas"/>
        </w:rPr>
        <w:lastRenderedPageBreak/>
        <w:t xml:space="preserve">'Management'}, {u'Salary': '88216', u'Code': 'EMP2973557E', u'Name': 'Chava Weiss', u'DOB': '22/08/1971', u'Gender': 'F', u'Department': 'Asset Management'}, {u'Salary': '46898', u'Code': 'EMP1555963E', u'Name': 'Lee Rios', u'DOB': '15/03/1997', u'Gender': 'M', u'Department': 'Concept Design'}, {u'Salary': '22165', u'Code': 'EMP4939288E', u'Name': 'Solomon Randolph', u'DOB': '27/03/1976', u'Gender': 'M', u'Department': 'Sys Admin'}]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17:33:11]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17:33:11]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17:33:11]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17:33:13] [Tom] Create Employee Selected[2014-10-23 17:33:13]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17:33:13]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17:33:13] [Tom] Instance of CreateEmployeeScreen Class initialised. Self : .177787728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17:33:13]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17:33:13]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17:33:13]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17:33:13]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17:33:32]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17:33:32]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{u'Salary': '53353', u'Code': 'EMP4683253E', u'Name': 'Leila Frazier', u'DOB': '04/04/1959', u'Gender': 'F', u'Department': 'Personal Assistant'}, {u'Salary': '97970', u'Code': 'EMP3632131E', u'Name': 'Isadora Whitehead', u'DOB': '10/05/1959', u'Gender': 'F', u'Department': 'Management'}, {u'Salary': '31894', u'Code': 'EMP6525761E', u'Name': 'Imani Foster', u'DOB': '14/06/1953', u'Gender': 'F', u'Department': 'Recruitment'}, {u'Salary': '12244', u'Code': 'EMP4245837E', u'Name': 'Edward Acevedo', u'DOB': '15/03/1988', u'Gender': 'M', u'Department': 'Facilities'}, {u'Salary': '13454', u'Code': 'EMP8596258E', u'Name': 'Ian Harrison', u'DOB': '22/06/1965', </w:t>
      </w:r>
      <w:r w:rsidRPr="00E21651">
        <w:rPr>
          <w:rFonts w:ascii="Consolas" w:hAnsi="Consolas" w:cs="Consolas"/>
        </w:rPr>
        <w:lastRenderedPageBreak/>
        <w:t xml:space="preserve">u'Gender': 'M', u'Department': 'Release QA'}, {u'Salary': '55107', u'Code': 'EMP6652158E', u'Name': 'Hunter Koch', u'DOB': '12/09/1955', u'Gender': 'M', u'Department': 'Livestreaming'}, {u'Salary': '73590', u'Code': 'EMP8547532E', u'Name': 'Renee Hampton', u'DOB': '12/09/1978', u'Gender': 'F', u'Department': 'Media Relations'}, {u'Salary': '36351', u'Code': 'EMP6117529E', u'Name': 'Maya Carlson', u'DOB': '26/09/1995', u'Gender': 'F', u'Department': 'Sales and Marketing'}, {u'Salary': '55068', u'Code': 'EMP7837892E', u'Name': 'Ira Cabrera', u'DOB': '14/04/1983', u'Gender': 'F', u'Department': 'Finances'}, {u'Salary': '99445', u'Code': 'EMP8778779E', u'Name': 'Gloria Castro', u'DOB': '04/04/1955', u'Gender': 'F', u'Department': 'Advertising'}, {u'Salary': '73936', u'Code': 'EMP9847238E', u'Name': 'Iona Salas', u'DOB': '08/11/1967', u'Gender': 'F', u'Department': 'Human Resources'}, {u'Salary': '39838', u'Code': 'EMP5896884E', u'Name': 'Rina Williamson', u'DOB': '03/10/1963', u'Gender': 'F', u'Department': 'Customer Service'}, {u'Salary': '66686', u'Code': 'EMP8998241E', u'Name': 'Avye Clemons', u'DOB': '29/07/1985', u'Gender': 'M', u'Department': 'Tech QA'}, {u'Salary': '31743', u'Code': 'EMP8721958E', u'Name': 'Uriel Oliver', u'DOB': '09/12/1969', u'Gender': 'M', u'Department': 'Release QA'}, {u'Salary': '102169', u'Code': 'EMP8445235E', u'Name': 'Upton Perry', u'DOB': '25/02/1968', u'Gender': 'M', u'Department': 'Customer Service'}, {u'Salary': '43769', u'Code': 'EMP8256789E', u'Name': 'Thomas Morales', u'DOB': '11/12/1966', u'Gender': 'M', u'Department': 'Tech QA'}, {u'Salary': '89080', u'Code': 'EMP6226175E', u'Name': 'Sylvester Barnett', u'DOB': '03/01/1986', u'Gender': 'M', u'Department': 'Human Resources'}, {u'Salary': '19238', u'Code': 'EMP6175624E', u'Name': 'Kellie Shelton', u'DOB': '31/03/1976', u'Gender': 'F', u'Department': 'Sales and Marketing'}, {u'Salary': '14922', u'Code': 'EMP3514726E', u'Name': 'Claudia Cotton', u'DOB': '07/04/1983', u'Gender': 'F', u'Department': 'Quality Assurance'}, {u'Salary': '88286', u'Code': 'EMP4979749E', u'Name': 'Amethyst Pruitt', u'DOB': '06/01/1973', u'Gender': 'F', u'Department': 'Asset Management'}, {u'Salary': '73009', u'Code': 'EMP2967249E', u'Name': 'Rebekah Livingston', u'DOB': '27/05/1952', u'Gender': 'F', u'Department': 'Asset Management'}, {u'Salary': '41368', u'Code': 'EMP6798129E', u'Name': 'Steven Mcfadden', u'DOB': '01/07/1964', u'Gender': 'M', u'Department': 'Tools QA'}, {u'Salary': '48771', u'Code': 'EMP1316245E', u'Name': 'Leilani English', u'DOB': '06/08/1964', u'Gender': 'M', u'Department': 'Tech Support'}, {u'Salary': '47342', u'Code': 'EMP8428489E', u'Name': 'Cadman Morris', u'DOB': '15/04/1950', u'Gender': 'M', u'Department': 'Release Coordinator'}, {u'Salary': '97412', u'Code': 'EMP4893943E', u'Name': 'Alfreda Alford', u'DOB': '20/07/1983', u'Gender': 'F', u'Department': 'Tech Support'}, {u'Salary': '73676', u'Code': 'EMP9481473E', u'Name': 'Bert Fleming', u'DOB': '11/10/1986', u'Gender': 'M', u'Department': 'Legal Department'}, {u'Salary': '88146', u'Code': 'EMP8157842E', u'Name': 'Anne Bennett', u'DOB': '18/04/1975', u'Gender': 'F', u'Department': 'Payroll'}, {u'Salary': '49934', u'Code': 'EMP3168349E', u'Name': 'Hayley Blake', </w:t>
      </w:r>
      <w:r w:rsidRPr="00E21651">
        <w:rPr>
          <w:rFonts w:ascii="Consolas" w:hAnsi="Consolas" w:cs="Consolas"/>
        </w:rPr>
        <w:lastRenderedPageBreak/>
        <w:t xml:space="preserve">u'DOB': '01/02/1997', u'Gender': 'F', u'Department': 'Legal Department'}, {u'Salary': '60379', u'Code': 'EMP4184669E', u'Name': 'Brennan Duran', u'DOB': '21/06/1989', u'Gender': 'M', u'Department': 'Engine Development'}, {u'Salary': '10488', u'Code': 'EMP5286428E', u'Name': 'Ian Hayden', u'DOB': '11/10/1997', u'Gender': 'M', u'Department': 'Media Relations'}, {u'Salary': '67889', u'Code': 'EMP5593259E', u'Name': 'Phillip Beard', u'DOB': '20/01/1993', u'Gender': 'M', u'Department': 'Accounting'}, {u'Salary': '113246', u'Code': 'EMP6568174E', u'Name': 'Melanie Reid', u'DOB': '08/10/1986', u'Gender': 'F', u'Department': 'Management'}, {u'Salary': '88216', u'Code': 'EMP2973557E', u'Name': 'Chava Weiss', u'DOB': '22/08/1971', u'Gender': 'F', u'Department': 'Asset Management'}, {u'Salary': '46898', u'Code': 'EMP1555963E', u'Name': 'Lee Rios', u'DOB': '15/03/1997', u'Gender': 'M', u'Department': 'Concept Design'}, {u'Salary': '22165', u'Code': 'EMP4939288E', u'Name': 'Solomon Randolph', u'DOB': '27/03/1976', u'Gender': 'M', u'Department': 'Sys Admin'}, {u'Salary': '107912', u'Code': 'EMP6464345E', u'Name': 'Lael Guerra', u'DOB': '16/11/1971', u'Gender': 'M', u'Department': 'ICU'}]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17:33:32]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17:33:32]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17:33:32]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17:33:35] [Tom] Create Employee Selected[2014-10-23 17:33:35]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17:33:35]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17:33:35] [Tom] Instance of CreateEmployeeScreen Class initialised. Self : .177736160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17:33:35]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17:33:35]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17:33:35]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17:33:35]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17:33:49]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17:33:49]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w:t>
      </w:r>
      <w:r w:rsidRPr="00E21651">
        <w:rPr>
          <w:rFonts w:ascii="Consolas" w:hAnsi="Consolas" w:cs="Consolas"/>
        </w:rPr>
        <w:lastRenderedPageBreak/>
        <w:t xml:space="preserve">u'Gender': 'F', u'Department': 'HR'}, {u'Salary': '53353', u'Code': 'EMP4683253E', u'Name': 'Leila Frazier', u'DOB': '04/04/1959', u'Gender': 'F', u'Department': 'Personal Assistant'}, {u'Salary': '97970', u'Code': 'EMP3632131E', u'Name': 'Isadora Whitehead', u'DOB': '10/05/1959', u'Gender': 'F', u'Department': 'Management'}, {u'Salary': '31894', u'Code': 'EMP6525761E', u'Name': 'Imani Foster', u'DOB': '14/06/1953', u'Gender': 'F', u'Department': 'Recruitment'}, {u'Salary': '12244', u'Code': 'EMP4245837E', u'Name': 'Edward Acevedo', u'DOB': '15/03/1988', u'Gender': 'M', u'Department': 'Facilities'}, {u'Salary': '13454', u'Code': 'EMP8596258E', u'Name': 'Ian Harrison', u'DOB': '22/06/1965', u'Gender': 'M', u'Department': 'Release QA'}, {u'Salary': '55107', u'Code': 'EMP6652158E', u'Name': 'Hunter Koch', u'DOB': '12/09/1955', u'Gender': 'M', u'Department': 'Livestreaming'}, {u'Salary': '73590', u'Code': 'EMP8547532E', u'Name': 'Renee Hampton', u'DOB': '12/09/1978', u'Gender': 'F', u'Department': 'Media Relations'}, {u'Salary': '36351', u'Code': 'EMP6117529E', u'Name': 'Maya Carlson', u'DOB': '26/09/1995', u'Gender': 'F', u'Department': 'Sales and Marketing'}, {u'Salary': '55068', u'Code': 'EMP7837892E', u'Name': 'Ira Cabrera', u'DOB': '14/04/1983', u'Gender': 'F', u'Department': 'Finances'}, {u'Salary': '99445', u'Code': 'EMP8778779E', u'Name': 'Gloria Castro', u'DOB': '04/04/1955', u'Gender': 'F', u'Department': 'Advertising'}, {u'Salary': '73936', u'Code': 'EMP9847238E', u'Name': 'Iona Salas', u'DOB': '08/11/1967', u'Gender': 'F', u'Department': 'Human Resources'}, {u'Salary': '39838', u'Code': 'EMP5896884E', u'Name': 'Rina Williamson', u'DOB': '03/10/1963', u'Gender': 'F', u'Department': 'Customer Service'}, {u'Salary': '66686', u'Code': 'EMP8998241E', u'Name': 'Avye Clemons', u'DOB': '29/07/1985', u'Gender': 'M', u'Department': 'Tech QA'}, {u'Salary': '31743', u'Code': 'EMP8721958E', u'Name': 'Uriel Oliver', u'DOB': '09/12/1969', u'Gender': 'M', u'Department': 'Release QA'}, {u'Salary': '102169', u'Code': 'EMP8445235E', u'Name': 'Upton Perry', u'DOB': '25/02/1968', u'Gender': 'M', u'Department': 'Customer Service'}, {u'Salary': '43769', u'Code': 'EMP8256789E', u'Name': 'Thomas Morales', u'DOB': '11/12/1966', u'Gender': 'M', u'Department': 'Tech QA'}, {u'Salary': '89080', u'Code': 'EMP6226175E', u'Name': 'Sylvester Barnett', u'DOB': '03/01/1986', u'Gender': 'M', u'Department': 'Human Resources'}, {u'Salary': '19238', u'Code': 'EMP6175624E', u'Name': 'Kellie Shelton', u'DOB': '31/03/1976', u'Gender': 'F', u'Department': 'Sales and Marketing'}, {u'Salary': '14922', u'Code': 'EMP3514726E', u'Name': 'Claudia Cotton', u'DOB': '07/04/1983', u'Gender': 'F', u'Department': 'Quality Assurance'}, {u'Salary': '88286', u'Code': 'EMP4979749E', u'Name': 'Amethyst Pruitt', u'DOB': '06/01/1973', u'Gender': 'F', u'Department': 'Asset Management'}, {u'Salary': '73009', u'Code': 'EMP2967249E', u'Name': 'Rebekah Livingston', u'DOB': '27/05/1952', u'Gender': 'F', u'Department': 'Asset Management'}, {u'Salary': '41368', u'Code': 'EMP6798129E', u'Name': 'Steven Mcfadden', u'DOB': '01/07/1964', u'Gender': 'M', u'Department': 'Tools QA'}, {u'Salary': '48771', u'Code': 'EMP1316245E', u'Name': 'Leilani English', u'DOB': '06/08/1964', </w:t>
      </w:r>
      <w:r w:rsidRPr="00E21651">
        <w:rPr>
          <w:rFonts w:ascii="Consolas" w:hAnsi="Consolas" w:cs="Consolas"/>
        </w:rPr>
        <w:lastRenderedPageBreak/>
        <w:t xml:space="preserve">u'Gender': 'M', u'Department': 'Tech Support'}, {u'Salary': '47342', u'Code': 'EMP8428489E', u'Name': 'Cadman Morris', u'DOB': '15/04/1950', u'Gender': 'M', u'Department': 'Release Coordinator'}, {u'Salary': '97412', u'Code': 'EMP4893943E', u'Name': 'Alfreda Alford', u'DOB': '20/07/1983', u'Gender': 'F', u'Department': 'Tech Support'}, {u'Salary': '73676', u'Code': 'EMP9481473E', u'Name': 'Bert Fleming', u'DOB': '11/10/1986', u'Gender': 'M', u'Department': 'Legal Department'}, {u'Salary': '88146', u'Code': 'EMP8157842E', u'Name': 'Anne Bennett', u'DOB': '18/04/1975', u'Gender': 'F', u'Department': 'Payroll'}, {u'Salary': '49934', u'Code': 'EMP3168349E', u'Name': 'Hayley Blake', u'DOB': '01/02/1997', u'Gender': 'F', u'Department': 'Legal Department'}, {u'Salary': '60379', u'Code': 'EMP4184669E', u'Name': 'Brennan Duran', u'DOB': '21/06/1989', u'Gender': 'M', u'Department': 'Engine Development'}, {u'Salary': '10488', u'Code': 'EMP5286428E', u'Name': 'Ian Hayden', u'DOB': '11/10/1997', u'Gender': 'M', u'Department': 'Media Relations'}, {u'Salary': '67889', u'Code': 'EMP5593259E', u'Name': 'Phillip Beard', u'DOB': '20/01/1993', u'Gender': 'M', u'Department': 'Accounting'}, {u'Salary': '113246', u'Code': 'EMP6568174E', u'Name': 'Melanie Reid', u'DOB': '08/10/1986', u'Gender': 'F', u'Department': 'Management'}, {u'Salary': '88216', u'Code': 'EMP2973557E', u'Name': 'Chava Weiss', u'DOB': '22/08/1971', u'Gender': 'F', u'Department': 'Asset Management'}, {u'Salary': '46898', u'Code': 'EMP1555963E', u'Name': 'Lee Rios', u'DOB': '15/03/1997', u'Gender': 'M', u'Department': 'Concept Design'}, {u'Salary': '22165', u'Code': 'EMP4939288E', u'Name': 'Solomon Randolph', u'DOB': '27/03/1976', u'Gender': 'M', u'Department': 'Sys Admin'}, {u'Salary': '107912', u'Code': 'EMP6464345E', u'Name': 'Lael Guerra', u'DOB': '16/11/1971', u'Gender': 'M', u'Department': 'ICU'}, {u'Salary': '31378', u'Code': 'EMP5475883E', u'Name': 'Grant Lynch', u'DOB': '31/01/1993', u'Gender': 'M', u'Department': 'Advertising'}]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17:33:49]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17:33:49]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17:33:49]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17:33:50] [Tom] Create Employee Selected[2014-10-23 17:33:50]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17:33:51]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17:33:51] [Tom] Instance of CreateEmployeeScreen Class initialised. Self : .177763752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17:33:51]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17:33:51]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17:33:51]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17:33:51]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17:34:14]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17:34:14] [Tom] Added [{u'Salary': '15600', u'Code': 'EMP9918786E', u'Name': 'Chiang Flagge', u'DOB': '17/06/1942', u'Gender': 'M', u'Department': 'QA Systems Dev'}, {u'Salary': '18001', u'Code': 'EMP8564126E', u'Name': 'Sawyer Musso', u'DOB': '16/05/1972', u'Gender': </w:t>
      </w:r>
      <w:r w:rsidRPr="00E21651">
        <w:rPr>
          <w:rFonts w:ascii="Consolas" w:hAnsi="Consolas" w:cs="Consolas"/>
        </w:rPr>
        <w:lastRenderedPageBreak/>
        <w:t xml:space="preserve">'M',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{u'Salary': '53353', u'Code': 'EMP4683253E', u'Name': 'Leila Frazier', u'DOB': '04/04/1959', u'Gender': 'F', u'Department': 'Personal Assistant'}, {u'Salary': '97970', u'Code': 'EMP3632131E', u'Name': 'Isadora Whitehead', u'DOB': '10/05/1959', u'Gender': 'F', u'Department': 'Management'}, {u'Salary': '31894', u'Code': 'EMP6525761E', u'Name': 'Imani Foster', u'DOB': '14/06/1953', u'Gender': 'F', u'Department': 'Recruitment'}, {u'Salary': '12244', u'Code': 'EMP4245837E', u'Name': 'Edward Acevedo', u'DOB': '15/03/1988', u'Gender': 'M', u'Department': 'Facilities'}, {u'Salary': '13454', u'Code': 'EMP8596258E', u'Name': 'Ian Harrison', u'DOB': '22/06/1965', u'Gender': 'M', u'Department': 'Release QA'}, {u'Salary': '55107', u'Code': 'EMP6652158E', u'Name': 'Hunter Koch', u'DOB': '12/09/1955', u'Gender': 'M', u'Department': 'Livestreaming'}, {u'Salary': '73590', u'Code': 'EMP8547532E', u'Name': 'Renee Hampton', u'DOB': '12/09/1978', u'Gender': 'F', u'Department': 'Media Relations'}, {u'Salary': '36351', u'Code': 'EMP6117529E', u'Name': 'Maya Carlson', u'DOB': '26/09/1995', u'Gender': 'F', u'Department': 'Sales and Marketing'}, {u'Salary': '55068', u'Code': 'EMP7837892E', u'Name': 'Ira Cabrera', u'DOB': '14/04/1983', u'Gender': 'F', u'Department': 'Finances'}, {u'Salary': '99445', u'Code': 'EMP8778779E', u'Name': 'Gloria Castro', u'DOB': '04/04/1955', u'Gender': 'F', u'Department': 'Advertising'}, {u'Salary': '73936', u'Code': 'EMP9847238E', u'Name': 'Iona Salas', u'DOB': '08/11/1967', u'Gender': 'F', u'Department': 'Human Resources'}, {u'Salary': '39838', u'Code': 'EMP5896884E', u'Name': 'Rina Williamson', u'DOB': '03/10/1963', u'Gender': 'F', u'Department': 'Customer Service'}, {u'Salary': '66686', u'Code': 'EMP8998241E', u'Name': 'Avye Clemons', u'DOB': '29/07/1985', u'Gender': 'M', u'Department': 'Tech QA'}, {u'Salary': '31743', u'Code': 'EMP8721958E', u'Name': 'Uriel Oliver', u'DOB': '09/12/1969', u'Gender': 'M', u'Department': 'Release QA'}, {u'Salary': '102169', u'Code': 'EMP8445235E', u'Name': 'Upton Perry', u'DOB': '25/02/1968', u'Gender': 'M', u'Department': 'Customer Service'}, {u'Salary': '43769', u'Code': 'EMP8256789E', u'Name': 'Thomas Morales', u'DOB': '11/12/1966', u'Gender': 'M', u'Department': 'Tech QA'}, {u'Salary': '89080', u'Code': 'EMP6226175E', u'Name': 'Sylvester Barnett', u'DOB': '03/01/1986', u'Gender': 'M', u'Department': 'Human Resources'}, </w:t>
      </w:r>
      <w:r w:rsidRPr="00E21651">
        <w:rPr>
          <w:rFonts w:ascii="Consolas" w:hAnsi="Consolas" w:cs="Consolas"/>
        </w:rPr>
        <w:lastRenderedPageBreak/>
        <w:t xml:space="preserve">{u'Salary': '19238', u'Code': 'EMP6175624E', u'Name': 'Kellie Shelton', u'DOB': '31/03/1976', u'Gender': 'F', u'Department': 'Sales and Marketing'}, {u'Salary': '14922', u'Code': 'EMP3514726E', u'Name': 'Claudia Cotton', u'DOB': '07/04/1983', u'Gender': 'F', u'Department': 'Quality Assurance'}, {u'Salary': '88286', u'Code': 'EMP4979749E', u'Name': 'Amethyst Pruitt', u'DOB': '06/01/1973', u'Gender': 'F', u'Department': 'Asset Management'}, {u'Salary': '73009', u'Code': 'EMP2967249E', u'Name': 'Rebekah Livingston', u'DOB': '27/05/1952', u'Gender': 'F', u'Department': 'Asset Management'}, {u'Salary': '41368', u'Code': 'EMP6798129E', u'Name': 'Steven Mcfadden', u'DOB': '01/07/1964', u'Gender': 'M', u'Department': 'Tools QA'}, {u'Salary': '48771', u'Code': 'EMP1316245E', u'Name': 'Leilani English', u'DOB': '06/08/1964', u'Gender': 'M', u'Department': 'Tech Support'}, {u'Salary': '47342', u'Code': 'EMP8428489E', u'Name': 'Cadman Morris', u'DOB': '15/04/1950', u'Gender': 'M', u'Department': 'Release Coordinator'}, {u'Salary': '97412', u'Code': 'EMP4893943E', u'Name': 'Alfreda Alford', u'DOB': '20/07/1983', u'Gender': 'F', u'Department': 'Tech Support'}, {u'Salary': '73676', u'Code': 'EMP9481473E', u'Name': 'Bert Fleming', u'DOB': '11/10/1986', u'Gender': 'M', u'Department': 'Legal Department'}, {u'Salary': '88146', u'Code': 'EMP8157842E', u'Name': 'Anne Bennett', u'DOB': '18/04/1975', u'Gender': 'F', u'Department': 'Payroll'}, {u'Salary': '49934', u'Code': 'EMP3168349E', u'Name': 'Hayley Blake', u'DOB': '01/02/1997', u'Gender': 'F', u'Department': 'Legal Department'}, {u'Salary': '60379', u'Code': 'EMP4184669E', u'Name': 'Brennan Duran', u'DOB': '21/06/1989', u'Gender': 'M', u'Department': 'Engine Development'}, {u'Salary': '10488', u'Code': 'EMP5286428E', u'Name': 'Ian Hayden', u'DOB': '11/10/1997', u'Gender': 'M', u'Department': 'Media Relations'}, {u'Salary': '67889', u'Code': 'EMP5593259E', u'Name': 'Phillip Beard', u'DOB': '20/01/1993', u'Gender': 'M', u'Department': 'Accounting'}, {u'Salary': '113246', u'Code': 'EMP6568174E', u'Name': 'Melanie Reid', u'DOB': '08/10/1986', u'Gender': 'F', u'Department': 'Management'}, {u'Salary': '88216', u'Code': 'EMP2973557E', u'Name': 'Chava Weiss', u'DOB': '22/08/1971', u'Gender': 'F', u'Department': 'Asset Management'}, {u'Salary': '46898', u'Code': 'EMP1555963E', u'Name': 'Lee Rios', u'DOB': '15/03/1997', u'Gender': 'M', u'Department': 'Concept Design'}, {u'Salary': '22165', u'Code': 'EMP4939288E', u'Name': 'Solomon Randolph', u'DOB': '27/03/1976', u'Gender': 'M', u'Department': 'Sys Admin'}, {u'Salary': '107912', u'Code': 'EMP6464345E', u'Name': 'Lael Guerra', u'DOB': '16/11/1971', u'Gender': 'M', u'Department': 'ICU'}, {u'Salary': '31378', u'Code': 'EMP5475883E', u'Name': 'Grant Lynch', u'DOB': '31/01/1993', u'Gender': 'M', u'Department': 'Advertising'}, {u'Salary': '52378', u'Code': 'EMP1778566E', u'Name': 'Isadora Meadows', u'DOB': '12/12/1963', u'Gender': 'F', u'Department': 'Web QA'}]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17:34:14]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17:34:14]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17:34:14] [Tom] Window Terminated </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[2014-10-23 17:34:16] [Tom] Create Employee Selected[2014-10-23 17:34:16]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17:34:16]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17:34:16] [Tom] Instance of CreateEmployeeScreen Class initialised. Self : .205985472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17:34:16]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17:34:16]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17:34:16]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17:34:16]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17:34:40]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17:34:40]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{u'Salary': '53353', u'Code': 'EMP4683253E', u'Name': 'Leila Frazier', u'DOB': '04/04/1959', u'Gender': 'F', u'Department': 'Personal Assistant'}, {u'Salary': '97970', u'Code': 'EMP3632131E', u'Name': 'Isadora Whitehead', u'DOB': '10/05/1959', u'Gender': 'F', u'Department': 'Management'}, {u'Salary': '31894', u'Code': 'EMP6525761E', u'Name': 'Imani Foster', u'DOB': '14/06/1953', u'Gender': 'F', u'Department': 'Recruitment'}, {u'Salary': '12244', u'Code': 'EMP4245837E', u'Name': 'Edward Acevedo', u'DOB': '15/03/1988', u'Gender': 'M', u'Department': 'Facilities'}, {u'Salary': '13454', u'Code': 'EMP8596258E', u'Name': 'Ian Harrison', u'DOB': '22/06/1965', u'Gender': 'M', u'Department': 'Release QA'}, {u'Salary': '55107', u'Code': 'EMP6652158E', u'Name': 'Hunter Koch', u'DOB': '12/09/1955', u'Gender': 'M', u'Department': 'Livestreaming'}, {u'Salary': '73590', u'Code': 'EMP8547532E', u'Name': 'Renee Hampton', u'DOB': '12/09/1978', u'Gender': 'F', u'Department': 'Media Relations'}, {u'Salary': '36351', u'Code': 'EMP6117529E', u'Name': 'Maya Carlson', u'DOB': '26/09/1995', u'Gender': 'F', u'Department': 'Sales and Marketing'}, {u'Salary': '55068', u'Code': 'EMP7837892E', u'Name': 'Ira Cabrera', u'DOB': '14/04/1983', u'Gender': 'F', u'Department': 'Finances'}, {u'Salary': '99445', u'Code': 'EMP8778779E', u'Name': 'Gloria Castro', u'DOB': </w:t>
      </w:r>
      <w:r w:rsidRPr="00E21651">
        <w:rPr>
          <w:rFonts w:ascii="Consolas" w:hAnsi="Consolas" w:cs="Consolas"/>
        </w:rPr>
        <w:lastRenderedPageBreak/>
        <w:t xml:space="preserve">'04/04/1955', u'Gender': 'F', u'Department': 'Advertising'}, {u'Salary': '73936', u'Code': 'EMP9847238E', u'Name': 'Iona Salas', u'DOB': '08/11/1967', u'Gender': 'F', u'Department': 'Human Resources'}, {u'Salary': '39838', u'Code': 'EMP5896884E', u'Name': 'Rina Williamson', u'DOB': '03/10/1963', u'Gender': 'F', u'Department': 'Customer Service'}, {u'Salary': '66686', u'Code': 'EMP8998241E', u'Name': 'Avye Clemons', u'DOB': '29/07/1985', u'Gender': 'M', u'Department': 'Tech QA'}, {u'Salary': '31743', u'Code': 'EMP8721958E', u'Name': 'Uriel Oliver', u'DOB': '09/12/1969', u'Gender': 'M', u'Department': 'Release QA'}, {u'Salary': '102169', u'Code': 'EMP8445235E', u'Name': 'Upton Perry', u'DOB': '25/02/1968', u'Gender': 'M', u'Department': 'Customer Service'}, {u'Salary': '43769', u'Code': 'EMP8256789E', u'Name': 'Thomas Morales', u'DOB': '11/12/1966', u'Gender': 'M', u'Department': 'Tech QA'}, {u'Salary': '89080', u'Code': 'EMP6226175E', u'Name': 'Sylvester Barnett', u'DOB': '03/01/1986', u'Gender': 'M', u'Department': 'Human Resources'}, {u'Salary': '19238', u'Code': 'EMP6175624E', u'Name': 'Kellie Shelton', u'DOB': '31/03/1976', u'Gender': 'F', u'Department': 'Sales and Marketing'}, {u'Salary': '14922', u'Code': 'EMP3514726E', u'Name': 'Claudia Cotton', u'DOB': '07/04/1983', u'Gender': 'F', u'Department': 'Quality Assurance'}, {u'Salary': '88286', u'Code': 'EMP4979749E', u'Name': 'Amethyst Pruitt', u'DOB': '06/01/1973', u'Gender': 'F', u'Department': 'Asset Management'}, {u'Salary': '73009', u'Code': 'EMP2967249E', u'Name': 'Rebekah Livingston', u'DOB': '27/05/1952', u'Gender': 'F', u'Department': 'Asset Management'}, {u'Salary': '41368', u'Code': 'EMP6798129E', u'Name': 'Steven Mcfadden', u'DOB': '01/07/1964', u'Gender': 'M', u'Department': 'Tools QA'}, {u'Salary': '48771', u'Code': 'EMP1316245E', u'Name': 'Leilani English', u'DOB': '06/08/1964', u'Gender': 'M', u'Department': 'Tech Support'}, {u'Salary': '47342', u'Code': 'EMP8428489E', u'Name': 'Cadman Morris', u'DOB': '15/04/1950', u'Gender': 'M', u'Department': 'Release Coordinator'}, {u'Salary': '97412', u'Code': 'EMP4893943E', u'Name': 'Alfreda Alford', u'DOB': '20/07/1983', u'Gender': 'F', u'Department': 'Tech Support'}, {u'Salary': '73676', u'Code': 'EMP9481473E', u'Name': 'Bert Fleming', u'DOB': '11/10/1986', u'Gender': 'M', u'Department': 'Legal Department'}, {u'Salary': '88146', u'Code': 'EMP8157842E', u'Name': 'Anne Bennett', u'DOB': '18/04/1975', u'Gender': 'F', u'Department': 'Payroll'}, {u'Salary': '49934', u'Code': 'EMP3168349E', u'Name': 'Hayley Blake', u'DOB': '01/02/1997', u'Gender': 'F', u'Department': 'Legal Department'}, {u'Salary': '60379', u'Code': 'EMP4184669E', u'Name': 'Brennan Duran', u'DOB': '21/06/1989', u'Gender': 'M', u'Department': 'Engine Development'}, {u'Salary': '10488', u'Code': 'EMP5286428E', u'Name': 'Ian Hayden', u'DOB': '11/10/1997', u'Gender': 'M', u'Department': 'Media Relations'}, {u'Salary': '67889', u'Code': 'EMP5593259E', u'Name': 'Phillip Beard', u'DOB': '20/01/1993', u'Gender': 'M', u'Department': 'Accounting'}, {u'Salary': '113246', u'Code': 'EMP6568174E', u'Name': 'Melanie Reid', u'DOB': '08/10/1986', u'Gender': 'F', u'Department': 'Management'}, {u'Salary': '88216', u'Code': 'EMP2973557E', u'Name': </w:t>
      </w:r>
      <w:r w:rsidRPr="00E21651">
        <w:rPr>
          <w:rFonts w:ascii="Consolas" w:hAnsi="Consolas" w:cs="Consolas"/>
        </w:rPr>
        <w:lastRenderedPageBreak/>
        <w:t xml:space="preserve">'Chava Weiss', u'DOB': '22/08/1971', u'Gender': 'F', u'Department': 'Asset Management'}, {u'Salary': '46898', u'Code': 'EMP1555963E', u'Name': 'Lee Rios', u'DOB': '15/03/1997', u'Gender': 'M', u'Department': 'Concept Design'}, {u'Salary': '22165', u'Code': 'EMP4939288E', u'Name': 'Solomon Randolph', u'DOB': '27/03/1976', u'Gender': 'M', u'Department': 'Sys Admin'}, {u'Salary': '107912', u'Code': 'EMP6464345E', u'Name': 'Lael Guerra', u'DOB': '16/11/1971', u'Gender': 'M', u'Department': 'ICU'}, {u'Salary': '31378', u'Code': 'EMP5475883E', u'Name': 'Grant Lynch', u'DOB': '31/01/1993', u'Gender': 'M', u'Department': 'Advertising'}, {u'Salary': '52378', u'Code': 'EMP1778566E', u'Name': 'Isadora Meadows', u'DOB': '12/12/1963', u'Gender': 'F', u'Department': 'Web QA'}, {u'Salary': '86827', u'Code': 'EMP2446652E', u'Name': 'Jillian Mendez', u'DOB': '24/04/1993', u'Gender': 'F', u'Department': 'Business Intelligence'}]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17:34:40]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17:34:40]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17:34:40]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17:34:42] [Tom] Create Employee Selected[2014-10-23 17:34:42]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17:34:42]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17:34:42] [Tom] Instance of CreateEmployeeScreen Class initialised. Self : .206035184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17:34:42]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17:34:42]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17:34:42]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17:34:42]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17:35:06]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17:35:06]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{u'Salary': '53353', u'Code': 'EMP4683253E', u'Name': 'Leila Frazier', u'DOB': '04/04/1959', u'Gender': 'F', u'Department': 'Personal Assistant'}, {u'Salary': '97970', u'Code': </w:t>
      </w:r>
      <w:r w:rsidRPr="00E21651">
        <w:rPr>
          <w:rFonts w:ascii="Consolas" w:hAnsi="Consolas" w:cs="Consolas"/>
        </w:rPr>
        <w:lastRenderedPageBreak/>
        <w:t xml:space="preserve">'EMP3632131E', u'Name': 'Isadora Whitehead', u'DOB': '10/05/1959', u'Gender': 'F', u'Department': 'Management'}, {u'Salary': '31894', u'Code': 'EMP6525761E', u'Name': 'Imani Foster', u'DOB': '14/06/1953', u'Gender': 'F', u'Department': 'Recruitment'}, {u'Salary': '12244', u'Code': 'EMP4245837E', u'Name': 'Edward Acevedo', u'DOB': '15/03/1988', u'Gender': 'M', u'Department': 'Facilities'}, {u'Salary': '13454', u'Code': 'EMP8596258E', u'Name': 'Ian Harrison', u'DOB': '22/06/1965', u'Gender': 'M', u'Department': 'Release QA'}, {u'Salary': '55107', u'Code': 'EMP6652158E', u'Name': 'Hunter Koch', u'DOB': '12/09/1955', u'Gender': 'M', u'Department': 'Livestreaming'}, {u'Salary': '73590', u'Code': 'EMP8547532E', u'Name': 'Renee Hampton', u'DOB': '12/09/1978', u'Gender': 'F', u'Department': 'Media Relations'}, {u'Salary': '36351', u'Code': 'EMP6117529E', u'Name': 'Maya Carlson', u'DOB': '26/09/1995', u'Gender': 'F', u'Department': 'Sales and Marketing'}, {u'Salary': '55068', u'Code': 'EMP7837892E', u'Name': 'Ira Cabrera', u'DOB': '14/04/1983', u'Gender': 'F', u'Department': 'Finances'}, {u'Salary': '99445', u'Code': 'EMP8778779E', u'Name': 'Gloria Castro', u'DOB': '04/04/1955', u'Gender': 'F', u'Department': 'Advertising'}, {u'Salary': '73936', u'Code': 'EMP9847238E', u'Name': 'Iona Salas', u'DOB': '08/11/1967', u'Gender': 'F', u'Department': 'Human Resources'}, {u'Salary': '39838', u'Code': 'EMP5896884E', u'Name': 'Rina Williamson', u'DOB': '03/10/1963', u'Gender': 'F', u'Department': 'Customer Service'}, {u'Salary': '66686', u'Code': 'EMP8998241E', u'Name': 'Avye Clemons', u'DOB': '29/07/1985', u'Gender': 'M', u'Department': 'Tech QA'}, {u'Salary': '31743', u'Code': 'EMP8721958E', u'Name': 'Uriel Oliver', u'DOB': '09/12/1969', u'Gender': 'M', u'Department': 'Release QA'}, {u'Salary': '102169', u'Code': 'EMP8445235E', u'Name': 'Upton Perry', u'DOB': '25/02/1968', u'Gender': 'M', u'Department': 'Customer Service'}, {u'Salary': '43769', u'Code': 'EMP8256789E', u'Name': 'Thomas Morales', u'DOB': '11/12/1966', u'Gender': 'M', u'Department': 'Tech QA'}, {u'Salary': '89080', u'Code': 'EMP6226175E', u'Name': 'Sylvester Barnett', u'DOB': '03/01/1986', u'Gender': 'M', u'Department': 'Human Resources'}, {u'Salary': '19238', u'Code': 'EMP6175624E', u'Name': 'Kellie Shelton', u'DOB': '31/03/1976', u'Gender': 'F', u'Department': 'Sales and Marketing'}, {u'Salary': '14922', u'Code': 'EMP3514726E', u'Name': 'Claudia Cotton', u'DOB': '07/04/1983', u'Gender': 'F', u'Department': 'Quality Assurance'}, {u'Salary': '88286', u'Code': 'EMP4979749E', u'Name': 'Amethyst Pruitt', u'DOB': '06/01/1973', u'Gender': 'F', u'Department': 'Asset Management'}, {u'Salary': '73009', u'Code': 'EMP2967249E', u'Name': 'Rebekah Livingston', u'DOB': '27/05/1952', u'Gender': 'F', u'Department': 'Asset Management'}, {u'Salary': '41368', u'Code': 'EMP6798129E', u'Name': 'Steven Mcfadden', u'DOB': '01/07/1964', u'Gender': 'M', u'Department': 'Tools QA'}, {u'Salary': '48771', u'Code': 'EMP1316245E', u'Name': 'Leilani English', u'DOB': '06/08/1964', u'Gender': 'M', u'Department': 'Tech Support'}, {u'Salary': '47342', u'Code': 'EMP8428489E', u'Name': 'Cadman Morris', u'DOB': '15/04/1950', u'Gender': 'M', u'Department': 'Release Coordinator'}, {u'Salary': </w:t>
      </w:r>
      <w:r w:rsidRPr="00E21651">
        <w:rPr>
          <w:rFonts w:ascii="Consolas" w:hAnsi="Consolas" w:cs="Consolas"/>
        </w:rPr>
        <w:lastRenderedPageBreak/>
        <w:t xml:space="preserve">'97412', u'Code': 'EMP4893943E', u'Name': 'Alfreda Alford', u'DOB': '20/07/1983', u'Gender': 'F', u'Department': 'Tech Support'}, {u'Salary': '73676', u'Code': 'EMP9481473E', u'Name': 'Bert Fleming', u'DOB': '11/10/1986', u'Gender': 'M', u'Department': 'Legal Department'}, {u'Salary': '88146', u'Code': 'EMP8157842E', u'Name': 'Anne Bennett', u'DOB': '18/04/1975', u'Gender': 'F', u'Department': 'Payroll'}, {u'Salary': '49934', u'Code': 'EMP3168349E', u'Name': 'Hayley Blake', u'DOB': '01/02/1997', u'Gender': 'F', u'Department': 'Legal Department'}, {u'Salary': '60379', u'Code': 'EMP4184669E', u'Name': 'Brennan Duran', u'DOB': '21/06/1989', u'Gender': 'M', u'Department': 'Engine Development'}, {u'Salary': '10488', u'Code': 'EMP5286428E', u'Name': 'Ian Hayden', u'DOB': '11/10/1997', u'Gender': 'M', u'Department': 'Media Relations'}, {u'Salary': '67889', u'Code': 'EMP5593259E', u'Name': 'Phillip Beard', u'DOB': '20/01/1993', u'Gender': 'M', u'Department': 'Accounting'}, {u'Salary': '113246', u'Code': 'EMP6568174E', u'Name': 'Melanie Reid', u'DOB': '08/10/1986', u'Gender': 'F', u'Department': 'Management'}, {u'Salary': '88216', u'Code': 'EMP2973557E', u'Name': 'Chava Weiss', u'DOB': '22/08/1971', u'Gender': 'F', u'Department': 'Asset Management'}, {u'Salary': '46898', u'Code': 'EMP1555963E', u'Name': 'Lee Rios', u'DOB': '15/03/1997', u'Gender': 'M', u'Department': 'Concept Design'}, {u'Salary': '22165', u'Code': 'EMP4939288E', u'Name': 'Solomon Randolph', u'DOB': '27/03/1976', u'Gender': 'M', u'Department': 'Sys Admin'}, {u'Salary': '107912', u'Code': 'EMP6464345E', u'Name': 'Lael Guerra', u'DOB': '16/11/1971', u'Gender': 'M', u'Department': 'ICU'}, {u'Salary': '31378', u'Code': 'EMP5475883E', u'Name': 'Grant Lynch', u'DOB': '31/01/1993', u'Gender': 'M', u'Department': 'Advertising'}, {u'Salary': '52378', u'Code': 'EMP1778566E', u'Name': 'Isadora Meadows', u'DOB': '12/12/1963', u'Gender': 'F', u'Department': 'Web QA'}, {u'Salary': '86827', u'Code': 'EMP2446652E', u'Name': 'Jillian Mendez', u'DOB': '24/04/1993', u'Gender': 'F', u'Department': 'Business Intelligence'}, {u'Salary': '99375', u'Code': 'EMP8575126E', u'Name': 'Lev Hernandez', u'DOB': '14/08/1959', u'Gender': 'M', u'Department': 'Research and Development'}]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17:35:06]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17:35:06]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17:35:06]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17:35:08] [Tom] Create Employee Selected[2014-10-23 17:35:08]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17:35:08]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17:35:08] [Tom] Instance of CreateEmployeeScreen Class initialised. Self : .177823216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17:35:08]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17:35:08]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17:35:08]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17:35:08]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17:35:26] [Tom] Loaded EmpDatabase.p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[2014-10-23 17:35:26]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{u'Salary': '53353', u'Code': 'EMP4683253E', u'Name': 'Leila Frazier', u'DOB': '04/04/1959', u'Gender': 'F', u'Department': 'Personal Assistant'}, {u'Salary': '97970', u'Code': 'EMP3632131E', u'Name': 'Isadora Whitehead', u'DOB': '10/05/1959', u'Gender': 'F', u'Department': 'Management'}, {u'Salary': '31894', u'Code': 'EMP6525761E', u'Name': 'Imani Foster', u'DOB': '14/06/1953', u'Gender': 'F', u'Department': 'Recruitment'}, {u'Salary': '12244', u'Code': 'EMP4245837E', u'Name': 'Edward Acevedo', u'DOB': '15/03/1988', u'Gender': 'M', u'Department': 'Facilities'}, {u'Salary': '13454', u'Code': 'EMP8596258E', u'Name': 'Ian Harrison', u'DOB': '22/06/1965', u'Gender': 'M', u'Department': 'Release QA'}, {u'Salary': '55107', u'Code': 'EMP6652158E', u'Name': 'Hunter Koch', u'DOB': '12/09/1955', u'Gender': 'M', u'Department': 'Livestreaming'}, {u'Salary': '73590', u'Code': 'EMP8547532E', u'Name': 'Renee Hampton', u'DOB': '12/09/1978', u'Gender': 'F', u'Department': 'Media Relations'}, {u'Salary': '36351', u'Code': 'EMP6117529E', u'Name': 'Maya Carlson', u'DOB': '26/09/1995', u'Gender': 'F', u'Department': 'Sales and Marketing'}, {u'Salary': '55068', u'Code': 'EMP7837892E', u'Name': 'Ira Cabrera', u'DOB': '14/04/1983', u'Gender': 'F', u'Department': 'Finances'}, {u'Salary': '99445', u'Code': 'EMP8778779E', u'Name': 'Gloria Castro', u'DOB': '04/04/1955', u'Gender': 'F', u'Department': 'Advertising'}, {u'Salary': '73936', u'Code': 'EMP9847238E', u'Name': 'Iona Salas', u'DOB': '08/11/1967', u'Gender': 'F', u'Department': 'Human Resources'}, {u'Salary': '39838', u'Code': 'EMP5896884E', u'Name': 'Rina Williamson', u'DOB': '03/10/1963', u'Gender': 'F', u'Department': 'Customer Service'}, {u'Salary': '66686', u'Code': 'EMP8998241E', u'Name': 'Avye Clemons', u'DOB': '29/07/1985', u'Gender': 'M', u'Department': 'Tech QA'}, {u'Salary': '31743', u'Code': 'EMP8721958E', u'Name': 'Uriel Oliver', u'DOB': '09/12/1969', u'Gender': 'M', u'Department': 'Release QA'}, {u'Salary': '102169', u'Code': 'EMP8445235E', u'Name': 'Upton Perry', u'DOB': '25/02/1968', u'Gender': 'M', u'Department': 'Customer Service'}, </w:t>
      </w:r>
      <w:r w:rsidRPr="00E21651">
        <w:rPr>
          <w:rFonts w:ascii="Consolas" w:hAnsi="Consolas" w:cs="Consolas"/>
        </w:rPr>
        <w:lastRenderedPageBreak/>
        <w:t xml:space="preserve">{u'Salary': '43769', u'Code': 'EMP8256789E', u'Name': 'Thomas Morales', u'DOB': '11/12/1966', u'Gender': 'M', u'Department': 'Tech QA'}, {u'Salary': '89080', u'Code': 'EMP6226175E', u'Name': 'Sylvester Barnett', u'DOB': '03/01/1986', u'Gender': 'M', u'Department': 'Human Resources'}, {u'Salary': '19238', u'Code': 'EMP6175624E', u'Name': 'Kellie Shelton', u'DOB': '31/03/1976', u'Gender': 'F', u'Department': 'Sales and Marketing'}, {u'Salary': '14922', u'Code': 'EMP3514726E', u'Name': 'Claudia Cotton', u'DOB': '07/04/1983', u'Gender': 'F', u'Department': 'Quality Assurance'}, {u'Salary': '88286', u'Code': 'EMP4979749E', u'Name': 'Amethyst Pruitt', u'DOB': '06/01/1973', u'Gender': 'F', u'Department': 'Asset Management'}, {u'Salary': '73009', u'Code': 'EMP2967249E', u'Name': 'Rebekah Livingston', u'DOB': '27/05/1952', u'Gender': 'F', u'Department': 'Asset Management'}, {u'Salary': '41368', u'Code': 'EMP6798129E', u'Name': 'Steven Mcfadden', u'DOB': '01/07/1964', u'Gender': 'M', u'Department': 'Tools QA'}, {u'Salary': '48771', u'Code': 'EMP1316245E', u'Name': 'Leilani English', u'DOB': '06/08/1964', u'Gender': 'M', u'Department': 'Tech Support'}, {u'Salary': '47342', u'Code': 'EMP8428489E', u'Name': 'Cadman Morris', u'DOB': '15/04/1950', u'Gender': 'M', u'Department': 'Release Coordinator'}, {u'Salary': '97412', u'Code': 'EMP4893943E', u'Name': 'Alfreda Alford', u'DOB': '20/07/1983', u'Gender': 'F', u'Department': 'Tech Support'}, {u'Salary': '73676', u'Code': 'EMP9481473E', u'Name': 'Bert Fleming', u'DOB': '11/10/1986', u'Gender': 'M', u'Department': 'Legal Department'}, {u'Salary': '88146', u'Code': 'EMP8157842E', u'Name': 'Anne Bennett', u'DOB': '18/04/1975', u'Gender': 'F', u'Department': 'Payroll'}, {u'Salary': '49934', u'Code': 'EMP3168349E', u'Name': 'Hayley Blake', u'DOB': '01/02/1997', u'Gender': 'F', u'Department': 'Legal Department'}, {u'Salary': '60379', u'Code': 'EMP4184669E', u'Name': 'Brennan Duran', u'DOB': '21/06/1989', u'Gender': 'M', u'Department': 'Engine Development'}, {u'Salary': '10488', u'Code': 'EMP5286428E', u'Name': 'Ian Hayden', u'DOB': '11/10/1997', u'Gender': 'M', u'Department': 'Media Relations'}, {u'Salary': '67889', u'Code': 'EMP5593259E', u'Name': 'Phillip Beard', u'DOB': '20/01/1993', u'Gender': 'M', u'Department': 'Accounting'}, {u'Salary': '113246', u'Code': 'EMP6568174E', u'Name': 'Melanie Reid', u'DOB': '08/10/1986', u'Gender': 'F', u'Department': 'Management'}, {u'Salary': '88216', u'Code': 'EMP2973557E', u'Name': 'Chava Weiss', u'DOB': '22/08/1971', u'Gender': 'F', u'Department': 'Asset Management'}, {u'Salary': '46898', u'Code': 'EMP1555963E', u'Name': 'Lee Rios', u'DOB': '15/03/1997', u'Gender': 'M', u'Department': 'Concept Design'}, {u'Salary': '22165', u'Code': 'EMP4939288E', u'Name': 'Solomon Randolph', u'DOB': '27/03/1976', u'Gender': 'M', u'Department': 'Sys Admin'}, {u'Salary': '107912', u'Code': 'EMP6464345E', u'Name': 'Lael Guerra', u'DOB': '16/11/1971', u'Gender': 'M', u'Department': 'ICU'}, {u'Salary': '31378', u'Code': 'EMP5475883E', u'Name': 'Grant Lynch', u'DOB': '31/01/1993', u'Gender': 'M', u'Department': 'Advertising'}, {u'Salary': '52378', u'Code': 'EMP1778566E', u'Name': 'Isadora Meadows', u'DOB': '12/12/1963', u'Gender': 'F', u'Department': 'Web QA'}, </w:t>
      </w:r>
      <w:r w:rsidRPr="00E21651">
        <w:rPr>
          <w:rFonts w:ascii="Consolas" w:hAnsi="Consolas" w:cs="Consolas"/>
        </w:rPr>
        <w:lastRenderedPageBreak/>
        <w:t xml:space="preserve">{u'Salary': '86827', u'Code': 'EMP2446652E', u'Name': 'Jillian Mendez', u'DOB': '24/04/1993', u'Gender': 'F', u'Department': 'Business Intelligence'}, {u'Salary': '99375', u'Code': 'EMP8575126E', u'Name': 'Lev Hernandez', u'DOB': '14/08/1959', u'Gender': 'M', u'Department': 'Research and Development'}, {u'Salary': '91903', u'Code': 'EMP9997626E', u'Name': 'Vladimir Farrell', u'DOB': '20/06/1975', u'Gender': 'M', u'Department': 'ICU'}]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17:35:26]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17:35:26]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17:35:26]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17:35:28] [Tom] Create Employee Selected[2014-10-23 17:35:28]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17:35:28]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17:35:28] [Tom] Instance of CreateEmployeeScreen Class initialised. Self : .206064496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17:35:28]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17:35:28]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17:35:28]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17:35:28]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17:35:49]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17:35:49]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{u'Salary': '53353', u'Code': 'EMP4683253E', u'Name': 'Leila Frazier', u'DOB': '04/04/1959', u'Gender': 'F', u'Department': 'Personal Assistant'}, {u'Salary': '97970', u'Code': 'EMP3632131E', u'Name': 'Isadora Whitehead', u'DOB': '10/05/1959', u'Gender': 'F', u'Department': 'Management'}, {u'Salary': '31894', u'Code': 'EMP6525761E', u'Name': 'Imani Foster', u'DOB': '14/06/1953', u'Gender': 'F', u'Department': 'Recruitment'}, {u'Salary': '12244', u'Code': 'EMP4245837E', u'Name': 'Edward Acevedo', u'DOB': '15/03/1988', u'Gender': 'M', u'Department': 'Facilities'}, {u'Salary': '13454', u'Code': 'EMP8596258E', u'Name': 'Ian Harrison', u'DOB': '22/06/1965', </w:t>
      </w:r>
      <w:r w:rsidRPr="00E21651">
        <w:rPr>
          <w:rFonts w:ascii="Consolas" w:hAnsi="Consolas" w:cs="Consolas"/>
        </w:rPr>
        <w:lastRenderedPageBreak/>
        <w:t xml:space="preserve">u'Gender': 'M', u'Department': 'Release QA'}, {u'Salary': '55107', u'Code': 'EMP6652158E', u'Name': 'Hunter Koch', u'DOB': '12/09/1955', u'Gender': 'M', u'Department': 'Livestreaming'}, {u'Salary': '73590', u'Code': 'EMP8547532E', u'Name': 'Renee Hampton', u'DOB': '12/09/1978', u'Gender': 'F', u'Department': 'Media Relations'}, {u'Salary': '36351', u'Code': 'EMP6117529E', u'Name': 'Maya Carlson', u'DOB': '26/09/1995', u'Gender': 'F', u'Department': 'Sales and Marketing'}, {u'Salary': '55068', u'Code': 'EMP7837892E', u'Name': 'Ira Cabrera', u'DOB': '14/04/1983', u'Gender': 'F', u'Department': 'Finances'}, {u'Salary': '99445', u'Code': 'EMP8778779E', u'Name': 'Gloria Castro', u'DOB': '04/04/1955', u'Gender': 'F', u'Department': 'Advertising'}, {u'Salary': '73936', u'Code': 'EMP9847238E', u'Name': 'Iona Salas', u'DOB': '08/11/1967', u'Gender': 'F', u'Department': 'Human Resources'}, {u'Salary': '39838', u'Code': 'EMP5896884E', u'Name': 'Rina Williamson', u'DOB': '03/10/1963', u'Gender': 'F', u'Department': 'Customer Service'}, {u'Salary': '66686', u'Code': 'EMP8998241E', u'Name': 'Avye Clemons', u'DOB': '29/07/1985', u'Gender': 'M', u'Department': 'Tech QA'}, {u'Salary': '31743', u'Code': 'EMP8721958E', u'Name': 'Uriel Oliver', u'DOB': '09/12/1969', u'Gender': 'M', u'Department': 'Release QA'}, {u'Salary': '102169', u'Code': 'EMP8445235E', u'Name': 'Upton Perry', u'DOB': '25/02/1968', u'Gender': 'M', u'Department': 'Customer Service'}, {u'Salary': '43769', u'Code': 'EMP8256789E', u'Name': 'Thomas Morales', u'DOB': '11/12/1966', u'Gender': 'M', u'Department': 'Tech QA'}, {u'Salary': '89080', u'Code': 'EMP6226175E', u'Name': 'Sylvester Barnett', u'DOB': '03/01/1986', u'Gender': 'M', u'Department': 'Human Resources'}, {u'Salary': '19238', u'Code': 'EMP6175624E', u'Name': 'Kellie Shelton', u'DOB': '31/03/1976', u'Gender': 'F', u'Department': 'Sales and Marketing'}, {u'Salary': '14922', u'Code': 'EMP3514726E', u'Name': 'Claudia Cotton', u'DOB': '07/04/1983', u'Gender': 'F', u'Department': 'Quality Assurance'}, {u'Salary': '88286', u'Code': 'EMP4979749E', u'Name': 'Amethyst Pruitt', u'DOB': '06/01/1973', u'Gender': 'F', u'Department': 'Asset Management'}, {u'Salary': '73009', u'Code': 'EMP2967249E', u'Name': 'Rebekah Livingston', u'DOB': '27/05/1952', u'Gender': 'F', u'Department': 'Asset Management'}, {u'Salary': '41368', u'Code': 'EMP6798129E', u'Name': 'Steven Mcfadden', u'DOB': '01/07/1964', u'Gender': 'M', u'Department': 'Tools QA'}, {u'Salary': '48771', u'Code': 'EMP1316245E', u'Name': 'Leilani English', u'DOB': '06/08/1964', u'Gender': 'M', u'Department': 'Tech Support'}, {u'Salary': '47342', u'Code': 'EMP8428489E', u'Name': 'Cadman Morris', u'DOB': '15/04/1950', u'Gender': 'M', u'Department': 'Release Coordinator'}, {u'Salary': '97412', u'Code': 'EMP4893943E', u'Name': 'Alfreda Alford', u'DOB': '20/07/1983', u'Gender': 'F', u'Department': 'Tech Support'}, {u'Salary': '73676', u'Code': 'EMP9481473E', u'Name': 'Bert Fleming', u'DOB': '11/10/1986', u'Gender': 'M', u'Department': 'Legal Department'}, {u'Salary': '88146', u'Code': 'EMP8157842E', u'Name': 'Anne Bennett', u'DOB': '18/04/1975', u'Gender': 'F', u'Department': 'Payroll'}, {u'Salary': '49934', u'Code': 'EMP3168349E', u'Name': 'Hayley Blake', </w:t>
      </w:r>
      <w:r w:rsidRPr="00E21651">
        <w:rPr>
          <w:rFonts w:ascii="Consolas" w:hAnsi="Consolas" w:cs="Consolas"/>
        </w:rPr>
        <w:lastRenderedPageBreak/>
        <w:t xml:space="preserve">u'DOB': '01/02/1997', u'Gender': 'F', u'Department': 'Legal Department'}, {u'Salary': '60379', u'Code': 'EMP4184669E', u'Name': 'Brennan Duran', u'DOB': '21/06/1989', u'Gender': 'M', u'Department': 'Engine Development'}, {u'Salary': '10488', u'Code': 'EMP5286428E', u'Name': 'Ian Hayden', u'DOB': '11/10/1997', u'Gender': 'M', u'Department': 'Media Relations'}, {u'Salary': '67889', u'Code': 'EMP5593259E', u'Name': 'Phillip Beard', u'DOB': '20/01/1993', u'Gender': 'M', u'Department': 'Accounting'}, {u'Salary': '113246', u'Code': 'EMP6568174E', u'Name': 'Melanie Reid', u'DOB': '08/10/1986', u'Gender': 'F', u'Department': 'Management'}, {u'Salary': '88216', u'Code': 'EMP2973557E', u'Name': 'Chava Weiss', u'DOB': '22/08/1971', u'Gender': 'F', u'Department': 'Asset Management'}, {u'Salary': '46898', u'Code': 'EMP1555963E', u'Name': 'Lee Rios', u'DOB': '15/03/1997', u'Gender': 'M', u'Department': 'Concept Design'}, {u'Salary': '22165', u'Code': 'EMP4939288E', u'Name': 'Solomon Randolph', u'DOB': '27/03/1976', u'Gender': 'M', u'Department': 'Sys Admin'}, {u'Salary': '107912', u'Code': 'EMP6464345E', u'Name': 'Lael Guerra', u'DOB': '16/11/1971', u'Gender': 'M', u'Department': 'ICU'}, {u'Salary': '31378', u'Code': 'EMP5475883E', u'Name': 'Grant Lynch', u'DOB': '31/01/1993', u'Gender': 'M', u'Department': 'Advertising'}, {u'Salary': '52378', u'Code': 'EMP1778566E', u'Name': 'Isadora Meadows', u'DOB': '12/12/1963', u'Gender': 'F', u'Department': 'Web QA'}, {u'Salary': '86827', u'Code': 'EMP2446652E', u'Name': 'Jillian Mendez', u'DOB': '24/04/1993', u'Gender': 'F', u'Department': 'Business Intelligence'}, {u'Salary': '99375', u'Code': 'EMP8575126E', u'Name': 'Lev Hernandez', u'DOB': '14/08/1959', u'Gender': 'M', u'Department': 'Research and Development'}, {u'Salary': '91903', u'Code': 'EMP9997626E', u'Name': 'Vladimir Farrell', u'DOB': '20/06/1975', u'Gender': 'M', u'Department': 'ICU'}, {u'Salary': '23101', u'Code': 'EMP4621114E', u'Name': 'Quemby Carver', u'DOB': '10/10/1986', u'Gender': 'M', u'Department': 'Accounting'}]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17:35:49]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17:35:49]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17:35:49]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17:35:51] [Tom] Create Employee Selected[2014-10-23 17:35:51]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17:35:51]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17:35:51] [Tom] Instance of CreateEmployeeScreen Class initialised. Self : .206062696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17:35:51]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17:35:51]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17:35:51]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17:35:51]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17:36:15]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17:36:15] [Tom] Added [{u'Salary': '15600', u'Code': 'EMP9918786E', u'Name': 'Chiang Flagge', u'DOB': '17/06/1942', u'Gender': 'M', u'Department': 'QA Systems Dev'}, {u'Salary': '18001', u'Code': </w:t>
      </w:r>
      <w:r w:rsidRPr="00E21651">
        <w:rPr>
          <w:rFonts w:ascii="Consolas" w:hAnsi="Consolas" w:cs="Consolas"/>
        </w:rPr>
        <w:lastRenderedPageBreak/>
        <w:t xml:space="preserve">'EMP8564126E',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{u'Salary': '53353', u'Code': 'EMP4683253E', u'Name': 'Leila Frazier', u'DOB': '04/04/1959', u'Gender': 'F', u'Department': 'Personal Assistant'}, {u'Salary': '97970', u'Code': 'EMP3632131E', u'Name': 'Isadora Whitehead', u'DOB': '10/05/1959', u'Gender': 'F', u'Department': 'Management'}, {u'Salary': '31894', u'Code': 'EMP6525761E', u'Name': 'Imani Foster', u'DOB': '14/06/1953', u'Gender': 'F', u'Department': 'Recruitment'}, {u'Salary': '12244', u'Code': 'EMP4245837E', u'Name': 'Edward Acevedo', u'DOB': '15/03/1988', u'Gender': 'M', u'Department': 'Facilities'}, {u'Salary': '13454', u'Code': 'EMP8596258E', u'Name': 'Ian Harrison', u'DOB': '22/06/1965', u'Gender': 'M', u'Department': 'Release QA'}, {u'Salary': '55107', u'Code': 'EMP6652158E', u'Name': 'Hunter Koch', u'DOB': '12/09/1955', u'Gender': 'M', u'Department': 'Livestreaming'}, {u'Salary': '73590', u'Code': 'EMP8547532E', u'Name': 'Renee Hampton', u'DOB': '12/09/1978', u'Gender': 'F', u'Department': 'Media Relations'}, {u'Salary': '36351', u'Code': 'EMP6117529E', u'Name': 'Maya Carlson', u'DOB': '26/09/1995', u'Gender': 'F', u'Department': 'Sales and Marketing'}, {u'Salary': '55068', u'Code': 'EMP7837892E', u'Name': 'Ira Cabrera', u'DOB': '14/04/1983', u'Gender': 'F', u'Department': 'Finances'}, {u'Salary': '99445', u'Code': 'EMP8778779E', u'Name': 'Gloria Castro', u'DOB': '04/04/1955', u'Gender': 'F', u'Department': 'Advertising'}, {u'Salary': '73936', u'Code': 'EMP9847238E', u'Name': 'Iona Salas', u'DOB': '08/11/1967', u'Gender': 'F', u'Department': 'Human Resources'}, {u'Salary': '39838', u'Code': 'EMP5896884E', u'Name': 'Rina Williamson', u'DOB': '03/10/1963', u'Gender': 'F', u'Department': 'Customer Service'}, {u'Salary': '66686', u'Code': 'EMP8998241E', u'Name': 'Avye Clemons', u'DOB': '29/07/1985', u'Gender': 'M', u'Department': 'Tech QA'}, {u'Salary': '31743', u'Code': 'EMP8721958E', u'Name': 'Uriel Oliver', u'DOB': '09/12/1969', u'Gender': 'M', u'Department': 'Release QA'}, {u'Salary': '102169', u'Code': 'EMP8445235E', u'Name': 'Upton Perry', u'DOB': '25/02/1968', u'Gender': 'M', u'Department': 'Customer Service'}, {u'Salary': '43769', u'Code': 'EMP8256789E', u'Name': 'Thomas Morales', u'DOB': '11/12/1966', u'Gender': 'M', u'Department': 'Tech QA'}, {u'Salary': '89080', u'Code': 'EMP6226175E', u'Name': 'Sylvester Barnett', </w:t>
      </w:r>
      <w:r w:rsidRPr="00E21651">
        <w:rPr>
          <w:rFonts w:ascii="Consolas" w:hAnsi="Consolas" w:cs="Consolas"/>
        </w:rPr>
        <w:lastRenderedPageBreak/>
        <w:t xml:space="preserve">u'DOB': '03/01/1986', u'Gender': 'M', u'Department': 'Human Resources'}, {u'Salary': '19238', u'Code': 'EMP6175624E', u'Name': 'Kellie Shelton', u'DOB': '31/03/1976', u'Gender': 'F', u'Department': 'Sales and Marketing'}, {u'Salary': '14922', u'Code': 'EMP3514726E', u'Name': 'Claudia Cotton', u'DOB': '07/04/1983', u'Gender': 'F', u'Department': 'Quality Assurance'}, {u'Salary': '88286', u'Code': 'EMP4979749E', u'Name': 'Amethyst Pruitt', u'DOB': '06/01/1973', u'Gender': 'F', u'Department': 'Asset Management'}, {u'Salary': '73009', u'Code': 'EMP2967249E', u'Name': 'Rebekah Livingston', u'DOB': '27/05/1952', u'Gender': 'F', u'Department': 'Asset Management'}, {u'Salary': '41368', u'Code': 'EMP6798129E', u'Name': 'Steven Mcfadden', u'DOB': '01/07/1964', u'Gender': 'M', u'Department': 'Tools QA'}, {u'Salary': '48771', u'Code': 'EMP1316245E', u'Name': 'Leilani English', u'DOB': '06/08/1964', u'Gender': 'M', u'Department': 'Tech Support'}, {u'Salary': '47342', u'Code': 'EMP8428489E', u'Name': 'Cadman Morris', u'DOB': '15/04/1950', u'Gender': 'M', u'Department': 'Release Coordinator'}, {u'Salary': '97412', u'Code': 'EMP4893943E', u'Name': 'Alfreda Alford', u'DOB': '20/07/1983', u'Gender': 'F', u'Department': 'Tech Support'}, {u'Salary': '73676', u'Code': 'EMP9481473E', u'Name': 'Bert Fleming', u'DOB': '11/10/1986', u'Gender': 'M', u'Department': 'Legal Department'}, {u'Salary': '88146', u'Code': 'EMP8157842E', u'Name': 'Anne Bennett', u'DOB': '18/04/1975', u'Gender': 'F', u'Department': 'Payroll'}, {u'Salary': '49934', u'Code': 'EMP3168349E', u'Name': 'Hayley Blake', u'DOB': '01/02/1997', u'Gender': 'F', u'Department': 'Legal Department'}, {u'Salary': '60379', u'Code': 'EMP4184669E', u'Name': 'Brennan Duran', u'DOB': '21/06/1989', u'Gender': 'M', u'Department': 'Engine Development'}, {u'Salary': '10488', u'Code': 'EMP5286428E', u'Name': 'Ian Hayden', u'DOB': '11/10/1997', u'Gender': 'M', u'Department': 'Media Relations'}, {u'Salary': '67889', u'Code': 'EMP5593259E', u'Name': 'Phillip Beard', u'DOB': '20/01/1993', u'Gender': 'M', u'Department': 'Accounting'}, {u'Salary': '113246', u'Code': 'EMP6568174E', u'Name': 'Melanie Reid', u'DOB': '08/10/1986', u'Gender': 'F', u'Department': 'Management'}, {u'Salary': '88216', u'Code': 'EMP2973557E', u'Name': 'Chava Weiss', u'DOB': '22/08/1971', u'Gender': 'F', u'Department': 'Asset Management'}, {u'Salary': '46898', u'Code': 'EMP1555963E', u'Name': 'Lee Rios', u'DOB': '15/03/1997', u'Gender': 'M', u'Department': 'Concept Design'}, {u'Salary': '22165', u'Code': 'EMP4939288E', u'Name': 'Solomon Randolph', u'DOB': '27/03/1976', u'Gender': 'M', u'Department': 'Sys Admin'}, {u'Salary': '107912', u'Code': 'EMP6464345E', u'Name': 'Lael Guerra', u'DOB': '16/11/1971', u'Gender': 'M', u'Department': 'ICU'}, {u'Salary': '31378', u'Code': 'EMP5475883E', u'Name': 'Grant Lynch', u'DOB': '31/01/1993', u'Gender': 'M', u'Department': 'Advertising'}, {u'Salary': '52378', u'Code': 'EMP1778566E', u'Name': 'Isadora Meadows', u'DOB': '12/12/1963', u'Gender': 'F', u'Department': 'Web QA'}, {u'Salary': '86827', u'Code': 'EMP2446652E', u'Name': 'Jillian Mendez', u'DOB': '24/04/1993', u'Gender': 'F', u'Department': 'Business Intelligence'}, {u'Salary': '99375', u'Code': 'EMP8575126E', u'Name': 'Lev </w:t>
      </w:r>
      <w:r w:rsidRPr="00E21651">
        <w:rPr>
          <w:rFonts w:ascii="Consolas" w:hAnsi="Consolas" w:cs="Consolas"/>
        </w:rPr>
        <w:lastRenderedPageBreak/>
        <w:t xml:space="preserve">Hernandez', u'DOB': '14/08/1959', u'Gender': 'M', u'Department': 'Research and Development'}, {u'Salary': '91903', u'Code': 'EMP9997626E', u'Name': 'Vladimir Farrell', u'DOB': '20/06/1975', u'Gender': 'M', u'Department': 'ICU'}, {u'Salary': '23101', u'Code': 'EMP4621114E', u'Name': 'Quemby Carver', u'DOB': '10/10/1986', u'Gender': 'M', u'Department': 'Accounting'}, {u'Salary': '10122', u'Code': 'EMP9133391E', u'Name': 'Charissa Woodard', u'DOB': '23/01/1993', u'Gender': 'F', u'Department': 'Web QA'}]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17:36:15]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17:36:15]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17:36:15]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17:36:16] [Tom] Create Employee Selected[2014-10-23 17:36:16]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17:36:16]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17:36:16] [Tom] Instance of CreateEmployeeScreen Class initialised. Self : .206082696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17:36:16]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17:36:16]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17:36:16]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17:36:16]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17:36:42]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17:36:42]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{u'Salary': '53353', u'Code': 'EMP4683253E', u'Name': 'Leila Frazier', u'DOB': '04/04/1959', u'Gender': 'F', u'Department': 'Personal Assistant'}, {u'Salary': '97970', u'Code': 'EMP3632131E', u'Name': 'Isadora Whitehead', u'DOB': '10/05/1959', u'Gender': 'F', u'Department': 'Management'}, {u'Salary': '31894', u'Code': 'EMP6525761E', u'Name': 'Imani Foster', u'DOB': '14/06/1953', u'Gender': 'F', u'Department': 'Recruitment'}, {u'Salary': '12244', u'Code': 'EMP4245837E', u'Name': 'Edward Acevedo', u'DOB': '15/03/1988', u'Gender': 'M', u'Department': 'Facilities'}, {u'Salary': '13454', </w:t>
      </w:r>
      <w:r w:rsidRPr="00E21651">
        <w:rPr>
          <w:rFonts w:ascii="Consolas" w:hAnsi="Consolas" w:cs="Consolas"/>
        </w:rPr>
        <w:lastRenderedPageBreak/>
        <w:t xml:space="preserve">u'Code': 'EMP8596258E', u'Name': 'Ian Harrison', u'DOB': '22/06/1965', u'Gender': 'M', u'Department': 'Release QA'}, {u'Salary': '55107', u'Code': 'EMP6652158E', u'Name': 'Hunter Koch', u'DOB': '12/09/1955', u'Gender': 'M', u'Department': 'Livestreaming'}, {u'Salary': '73590', u'Code': 'EMP8547532E', u'Name': 'Renee Hampton', u'DOB': '12/09/1978', u'Gender': 'F', u'Department': 'Media Relations'}, {u'Salary': '36351', u'Code': 'EMP6117529E', u'Name': 'Maya Carlson', u'DOB': '26/09/1995', u'Gender': 'F', u'Department': 'Sales and Marketing'}, {u'Salary': '55068', u'Code': 'EMP7837892E', u'Name': 'Ira Cabrera', u'DOB': '14/04/1983', u'Gender': 'F', u'Department': 'Finances'}, {u'Salary': '99445', u'Code': 'EMP8778779E', u'Name': 'Gloria Castro', u'DOB': '04/04/1955', u'Gender': 'F', u'Department': 'Advertising'}, {u'Salary': '73936', u'Code': 'EMP9847238E', u'Name': 'Iona Salas', u'DOB': '08/11/1967', u'Gender': 'F', u'Department': 'Human Resources'}, {u'Salary': '39838', u'Code': 'EMP5896884E', u'Name': 'Rina Williamson', u'DOB': '03/10/1963', u'Gender': 'F', u'Department': 'Customer Service'}, {u'Salary': '66686', u'Code': 'EMP8998241E', u'Name': 'Avye Clemons', u'DOB': '29/07/1985', u'Gender': 'M', u'Department': 'Tech QA'}, {u'Salary': '31743', u'Code': 'EMP8721958E', u'Name': 'Uriel Oliver', u'DOB': '09/12/1969', u'Gender': 'M', u'Department': 'Release QA'}, {u'Salary': '102169', u'Code': 'EMP8445235E', u'Name': 'Upton Perry', u'DOB': '25/02/1968', u'Gender': 'M', u'Department': 'Customer Service'}, {u'Salary': '43769', u'Code': 'EMP8256789E', u'Name': 'Thomas Morales', u'DOB': '11/12/1966', u'Gender': 'M', u'Department': 'Tech QA'}, {u'Salary': '89080', u'Code': 'EMP6226175E', u'Name': 'Sylvester Barnett', u'DOB': '03/01/1986', u'Gender': 'M', u'Department': 'Human Resources'}, {u'Salary': '19238', u'Code': 'EMP6175624E', u'Name': 'Kellie Shelton', u'DOB': '31/03/1976', u'Gender': 'F', u'Department': 'Sales and Marketing'}, {u'Salary': '14922', u'Code': 'EMP3514726E', u'Name': 'Claudia Cotton', u'DOB': '07/04/1983', u'Gender': 'F', u'Department': 'Quality Assurance'}, {u'Salary': '88286', u'Code': 'EMP4979749E', u'Name': 'Amethyst Pruitt', u'DOB': '06/01/1973', u'Gender': 'F', u'Department': 'Asset Management'}, {u'Salary': '73009', u'Code': 'EMP2967249E', u'Name': 'Rebekah Livingston', u'DOB': '27/05/1952', u'Gender': 'F', u'Department': 'Asset Management'}, {u'Salary': '41368', u'Code': 'EMP6798129E', u'Name': 'Steven Mcfadden', u'DOB': '01/07/1964', u'Gender': 'M', u'Department': 'Tools QA'}, {u'Salary': '48771', u'Code': 'EMP1316245E', u'Name': 'Leilani English', u'DOB': '06/08/1964', u'Gender': 'M', u'Department': 'Tech Support'}, {u'Salary': '47342', u'Code': 'EMP8428489E', u'Name': 'Cadman Morris', u'DOB': '15/04/1950', u'Gender': 'M', u'Department': 'Release Coordinator'}, {u'Salary': '97412', u'Code': 'EMP4893943E', u'Name': 'Alfreda Alford', u'DOB': '20/07/1983', u'Gender': 'F', u'Department': 'Tech Support'}, {u'Salary': '73676', u'Code': 'EMP9481473E', u'Name': 'Bert Fleming', u'DOB': '11/10/1986', u'Gender': 'M', u'Department': 'Legal Department'}, {u'Salary': '88146', u'Code': 'EMP8157842E', u'Name': 'Anne Bennett', u'DOB': '18/04/1975', u'Gender': 'F', u'Department': 'Payroll'}, </w:t>
      </w:r>
      <w:r w:rsidRPr="00E21651">
        <w:rPr>
          <w:rFonts w:ascii="Consolas" w:hAnsi="Consolas" w:cs="Consolas"/>
        </w:rPr>
        <w:lastRenderedPageBreak/>
        <w:t xml:space="preserve">{u'Salary': '49934', u'Code': 'EMP3168349E', u'Name': 'Hayley Blake', u'DOB': '01/02/1997', u'Gender': 'F', u'Department': 'Legal Department'}, {u'Salary': '60379', u'Code': 'EMP4184669E', u'Name': 'Brennan Duran', u'DOB': '21/06/1989', u'Gender': 'M', u'Department': 'Engine Development'}, {u'Salary': '10488', u'Code': 'EMP5286428E', u'Name': 'Ian Hayden', u'DOB': '11/10/1997', u'Gender': 'M', u'Department': 'Media Relations'}, {u'Salary': '67889', u'Code': 'EMP5593259E', u'Name': 'Phillip Beard', u'DOB': '20/01/1993', u'Gender': 'M', u'Department': 'Accounting'}, {u'Salary': '113246', u'Code': 'EMP6568174E', u'Name': 'Melanie Reid', u'DOB': '08/10/1986', u'Gender': 'F', u'Department': 'Management'}, {u'Salary': '88216', u'Code': 'EMP2973557E', u'Name': 'Chava Weiss', u'DOB': '22/08/1971', u'Gender': 'F', u'Department': 'Asset Management'}, {u'Salary': '46898', u'Code': 'EMP1555963E', u'Name': 'Lee Rios', u'DOB': '15/03/1997', u'Gender': 'M', u'Department': 'Concept Design'}, {u'Salary': '22165', u'Code': 'EMP4939288E', u'Name': 'Solomon Randolph', u'DOB': '27/03/1976', u'Gender': 'M', u'Department': 'Sys Admin'}, {u'Salary': '107912', u'Code': 'EMP6464345E', u'Name': 'Lael Guerra', u'DOB': '16/11/1971', u'Gender': 'M', u'Department': 'ICU'}, {u'Salary': '31378', u'Code': 'EMP5475883E', u'Name': 'Grant Lynch', u'DOB': '31/01/1993', u'Gender': 'M', u'Department': 'Advertising'}, {u'Salary': '52378', u'Code': 'EMP1778566E', u'Name': 'Isadora Meadows', u'DOB': '12/12/1963', u'Gender': 'F', u'Department': 'Web QA'}, {u'Salary': '86827', u'Code': 'EMP2446652E', u'Name': 'Jillian Mendez', u'DOB': '24/04/1993', u'Gender': 'F', u'Department': 'Business Intelligence'}, {u'Salary': '99375', u'Code': 'EMP8575126E', u'Name': 'Lev Hernandez', u'DOB': '14/08/1959', u'Gender': 'M', u'Department': 'Research and Development'}, {u'Salary': '91903', u'Code': 'EMP9997626E', u'Name': 'Vladimir Farrell', u'DOB': '20/06/1975', u'Gender': 'M', u'Department': 'ICU'}, {u'Salary': '23101', u'Code': 'EMP4621114E', u'Name': 'Quemby Carver', u'DOB': '10/10/1986', u'Gender': 'M', u'Department': 'Accounting'}, {u'Salary': '10122', u'Code': 'EMP9133391E', u'Name': 'Charissa Woodard', u'DOB': '23/01/1993', u'Gender': 'F', u'Department': 'Web QA'}, {u'Salary': '26540', u'Code': 'EMP2126118E', u'Name': 'Cooper Wilson', u'DOB': '17/02/1956', u'Gender': 'M', u'Department': 'Content Development'}]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17:36:42]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17:36:42]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17:36:42]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17:36:46] [Tom] Create Employee Selected[2014-10-23 17:36:46]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17:36:46]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17:36:46] [Tom] Instance of CreateEmployeeScreen Class initialised. Self : .206130032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17:36:46]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17:36:46]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17:36:46] [Tom] Loaded Buttons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[2014-10-23 17:36:46]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17:37:08]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17:37:08]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{u'Salary': '53353', u'Code': 'EMP4683253E', u'Name': 'Leila Frazier', u'DOB': '04/04/1959', u'Gender': 'F', u'Department': 'Personal Assistant'}, {u'Salary': '97970', u'Code': 'EMP3632131E', u'Name': 'Isadora Whitehead', u'DOB': '10/05/1959', u'Gender': 'F', u'Department': 'Management'}, {u'Salary': '31894', u'Code': 'EMP6525761E', u'Name': 'Imani Foster', u'DOB': '14/06/1953', u'Gender': 'F', u'Department': 'Recruitment'}, {u'Salary': '12244', u'Code': 'EMP4245837E', u'Name': 'Edward Acevedo', u'DOB': '15/03/1988', u'Gender': 'M', u'Department': 'Facilities'}, {u'Salary': '13454', u'Code': 'EMP8596258E', u'Name': 'Ian Harrison', u'DOB': '22/06/1965', u'Gender': 'M', u'Department': 'Release QA'}, {u'Salary': '55107', u'Code': 'EMP6652158E', u'Name': 'Hunter Koch', u'DOB': '12/09/1955', u'Gender': 'M', u'Department': 'Livestreaming'}, {u'Salary': '73590', u'Code': 'EMP8547532E', u'Name': 'Renee Hampton', u'DOB': '12/09/1978', u'Gender': 'F', u'Department': 'Media Relations'}, {u'Salary': '36351', u'Code': 'EMP6117529E', u'Name': 'Maya Carlson', u'DOB': '26/09/1995', u'Gender': 'F', u'Department': 'Sales and Marketing'}, {u'Salary': '55068', u'Code': 'EMP7837892E', u'Name': 'Ira Cabrera', u'DOB': '14/04/1983', u'Gender': 'F', u'Department': 'Finances'}, {u'Salary': '99445', u'Code': 'EMP8778779E', u'Name': 'Gloria Castro', u'DOB': '04/04/1955', u'Gender': 'F', u'Department': 'Advertising'}, {u'Salary': '73936', u'Code': 'EMP9847238E', u'Name': 'Iona Salas', u'DOB': '08/11/1967', u'Gender': 'F', u'Department': 'Human Resources'}, {u'Salary': '39838', u'Code': 'EMP5896884E', u'Name': 'Rina Williamson', u'DOB': '03/10/1963', u'Gender': 'F', u'Department': 'Customer Service'}, {u'Salary': '66686', u'Code': 'EMP8998241E', u'Name': 'Avye Clemons', u'DOB': '29/07/1985', u'Gender': 'M', u'Department': 'Tech QA'}, {u'Salary': '31743', u'Code': 'EMP8721958E', u'Name': 'Uriel Oliver', u'DOB': '09/12/1969', u'Gender': 'M', u'Department': 'Release QA'}, </w:t>
      </w:r>
      <w:r w:rsidRPr="00E21651">
        <w:rPr>
          <w:rFonts w:ascii="Consolas" w:hAnsi="Consolas" w:cs="Consolas"/>
        </w:rPr>
        <w:lastRenderedPageBreak/>
        <w:t xml:space="preserve">{u'Salary': '102169', u'Code': 'EMP8445235E', u'Name': 'Upton Perry', u'DOB': '25/02/1968', u'Gender': 'M', u'Department': 'Customer Service'}, {u'Salary': '43769', u'Code': 'EMP8256789E', u'Name': 'Thomas Morales', u'DOB': '11/12/1966', u'Gender': 'M', u'Department': 'Tech QA'}, {u'Salary': '89080', u'Code': 'EMP6226175E', u'Name': 'Sylvester Barnett', u'DOB': '03/01/1986', u'Gender': 'M', u'Department': 'Human Resources'}, {u'Salary': '19238', u'Code': 'EMP6175624E', u'Name': 'Kellie Shelton', u'DOB': '31/03/1976', u'Gender': 'F', u'Department': 'Sales and Marketing'}, {u'Salary': '14922', u'Code': 'EMP3514726E', u'Name': 'Claudia Cotton', u'DOB': '07/04/1983', u'Gender': 'F', u'Department': 'Quality Assurance'}, {u'Salary': '88286', u'Code': 'EMP4979749E', u'Name': 'Amethyst Pruitt', u'DOB': '06/01/1973', u'Gender': 'F', u'Department': 'Asset Management'}, {u'Salary': '73009', u'Code': 'EMP2967249E', u'Name': 'Rebekah Livingston', u'DOB': '27/05/1952', u'Gender': 'F', u'Department': 'Asset Management'}, {u'Salary': '41368', u'Code': 'EMP6798129E', u'Name': 'Steven Mcfadden', u'DOB': '01/07/1964', u'Gender': 'M', u'Department': 'Tools QA'}, {u'Salary': '48771', u'Code': 'EMP1316245E', u'Name': 'Leilani English', u'DOB': '06/08/1964', u'Gender': 'M', u'Department': 'Tech Support'}, {u'Salary': '47342', u'Code': 'EMP8428489E', u'Name': 'Cadman Morris', u'DOB': '15/04/1950', u'Gender': 'M', u'Department': 'Release Coordinator'}, {u'Salary': '97412', u'Code': 'EMP4893943E', u'Name': 'Alfreda Alford', u'DOB': '20/07/1983', u'Gender': 'F', u'Department': 'Tech Support'}, {u'Salary': '73676', u'Code': 'EMP9481473E', u'Name': 'Bert Fleming', u'DOB': '11/10/1986', u'Gender': 'M', u'Department': 'Legal Department'}, {u'Salary': '88146', u'Code': 'EMP8157842E', u'Name': 'Anne Bennett', u'DOB': '18/04/1975', u'Gender': 'F', u'Department': 'Payroll'}, {u'Salary': '49934', u'Code': 'EMP3168349E', u'Name': 'Hayley Blake', u'DOB': '01/02/1997', u'Gender': 'F', u'Department': 'Legal Department'}, {u'Salary': '60379', u'Code': 'EMP4184669E', u'Name': 'Brennan Duran', u'DOB': '21/06/1989', u'Gender': 'M', u'Department': 'Engine Development'}, {u'Salary': '10488', u'Code': 'EMP5286428E', u'Name': 'Ian Hayden', u'DOB': '11/10/1997', u'Gender': 'M', u'Department': 'Media Relations'}, {u'Salary': '67889', u'Code': 'EMP5593259E', u'Name': 'Phillip Beard', u'DOB': '20/01/1993', u'Gender': 'M', u'Department': 'Accounting'}, {u'Salary': '113246', u'Code': 'EMP6568174E', u'Name': 'Melanie Reid', u'DOB': '08/10/1986', u'Gender': 'F', u'Department': 'Management'}, {u'Salary': '88216', u'Code': 'EMP2973557E', u'Name': 'Chava Weiss', u'DOB': '22/08/1971', u'Gender': 'F', u'Department': 'Asset Management'}, {u'Salary': '46898', u'Code': 'EMP1555963E', u'Name': 'Lee Rios', u'DOB': '15/03/1997', u'Gender': 'M', u'Department': 'Concept Design'}, {u'Salary': '22165', u'Code': 'EMP4939288E', u'Name': 'Solomon Randolph', u'DOB': '27/03/1976', u'Gender': 'M', u'Department': 'Sys Admin'}, {u'Salary': '107912', u'Code': 'EMP6464345E', u'Name': 'Lael Guerra', u'DOB': '16/11/1971', u'Gender': 'M', u'Department': 'ICU'}, {u'Salary': '31378', u'Code': 'EMP5475883E', u'Name': 'Grant Lynch', u'DOB': '31/01/1993', u'Gender': 'M', u'Department': 'Advertising'}, </w:t>
      </w:r>
      <w:r w:rsidRPr="00E21651">
        <w:rPr>
          <w:rFonts w:ascii="Consolas" w:hAnsi="Consolas" w:cs="Consolas"/>
        </w:rPr>
        <w:lastRenderedPageBreak/>
        <w:t xml:space="preserve">{u'Salary': '52378', u'Code': 'EMP1778566E', u'Name': 'Isadora Meadows', u'DOB': '12/12/1963', u'Gender': 'F', u'Department': 'Web QA'}, {u'Salary': '86827', u'Code': 'EMP2446652E', u'Name': 'Jillian Mendez', u'DOB': '24/04/1993', u'Gender': 'F', u'Department': 'Business Intelligence'}, {u'Salary': '99375', u'Code': 'EMP8575126E', u'Name': 'Lev Hernandez', u'DOB': '14/08/1959', u'Gender': 'M', u'Department': 'Research and Development'}, {u'Salary': '91903', u'Code': 'EMP9997626E', u'Name': 'Vladimir Farrell', u'DOB': '20/06/1975', u'Gender': 'M', u'Department': 'ICU'}, {u'Salary': '23101', u'Code': 'EMP4621114E', u'Name': 'Quemby Carver', u'DOB': '10/10/1986', u'Gender': 'M', u'Department': 'Accounting'}, {u'Salary': '10122', u'Code': 'EMP9133391E', u'Name': 'Charissa Woodard', u'DOB': '23/01/1993', u'Gender': 'F', u'Department': 'Web QA'}, {u'Salary': '26540', u'Code': 'EMP2126118E', u'Name': 'Cooper Wilson', u'DOB': '17/02/1956', u'Gender': 'M', u'Department': 'Content Development'}, {u'Salary': '69257', u'Code': 'EMP9766512E', u'Name': 'Dennis Rosario', u'DOB': '25/02/1990', u'Gender': 'M', u'Department': 'UNIX Sys Admin'}]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17:37:08]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17:37:08]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17:37:08]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17:37:13] [Tom] Create Employee Selected[2014-10-23 17:37:13]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17:37:13]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17:37:13] [Tom] Instance of CreateEmployeeScreen Class initialised. Self : .206083176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17:37:13]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17:37:13]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17:37:13]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17:37:13]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17:37:42]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17:37:42]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w:t>
      </w:r>
      <w:r w:rsidRPr="00E21651">
        <w:rPr>
          <w:rFonts w:ascii="Consolas" w:hAnsi="Consolas" w:cs="Consolas"/>
        </w:rPr>
        <w:lastRenderedPageBreak/>
        <w:t xml:space="preserve">u'Gender': 'F', u'Department': 'HR'}, {u'Salary': '53353', u'Code': 'EMP4683253E', u'Name': 'Leila Frazier', u'DOB': '04/04/1959', u'Gender': 'F', u'Department': 'Personal Assistant'}, {u'Salary': '97970', u'Code': 'EMP3632131E', u'Name': 'Isadora Whitehead', u'DOB': '10/05/1959', u'Gender': 'F', u'Department': 'Management'}, {u'Salary': '31894', u'Code': 'EMP6525761E', u'Name': 'Imani Foster', u'DOB': '14/06/1953', u'Gender': 'F', u'Department': 'Recruitment'}, {u'Salary': '12244', u'Code': 'EMP4245837E', u'Name': 'Edward Acevedo', u'DOB': '15/03/1988', u'Gender': 'M', u'Department': 'Facilities'}, {u'Salary': '13454', u'Code': 'EMP8596258E', u'Name': 'Ian Harrison', u'DOB': '22/06/1965', u'Gender': 'M', u'Department': 'Release QA'}, {u'Salary': '55107', u'Code': 'EMP6652158E', u'Name': 'Hunter Koch', u'DOB': '12/09/1955', u'Gender': 'M', u'Department': 'Livestreaming'}, {u'Salary': '73590', u'Code': 'EMP8547532E', u'Name': 'Renee Hampton', u'DOB': '12/09/1978', u'Gender': 'F', u'Department': 'Media Relations'}, {u'Salary': '36351', u'Code': 'EMP6117529E', u'Name': 'Maya Carlson', u'DOB': '26/09/1995', u'Gender': 'F', u'Department': 'Sales and Marketing'}, {u'Salary': '55068', u'Code': 'EMP7837892E', u'Name': 'Ira Cabrera', u'DOB': '14/04/1983', u'Gender': 'F', u'Department': 'Finances'}, {u'Salary': '99445', u'Code': 'EMP8778779E', u'Name': 'Gloria Castro', u'DOB': '04/04/1955', u'Gender': 'F', u'Department': 'Advertising'}, {u'Salary': '73936', u'Code': 'EMP9847238E', u'Name': 'Iona Salas', u'DOB': '08/11/1967', u'Gender': 'F', u'Department': 'Human Resources'}, {u'Salary': '39838', u'Code': 'EMP5896884E', u'Name': 'Rina Williamson', u'DOB': '03/10/1963', u'Gender': 'F', u'Department': 'Customer Service'}, {u'Salary': '66686', u'Code': 'EMP8998241E', u'Name': 'Avye Clemons', u'DOB': '29/07/1985', u'Gender': 'M', u'Department': 'Tech QA'}, {u'Salary': '31743', u'Code': 'EMP8721958E', u'Name': 'Uriel Oliver', u'DOB': '09/12/1969', u'Gender': 'M', u'Department': 'Release QA'}, {u'Salary': '102169', u'Code': 'EMP8445235E', u'Name': 'Upton Perry', u'DOB': '25/02/1968', u'Gender': 'M', u'Department': 'Customer Service'}, {u'Salary': '43769', u'Code': 'EMP8256789E', u'Name': 'Thomas Morales', u'DOB': '11/12/1966', u'Gender': 'M', u'Department': 'Tech QA'}, {u'Salary': '89080', u'Code': 'EMP6226175E', u'Name': 'Sylvester Barnett', u'DOB': '03/01/1986', u'Gender': 'M', u'Department': 'Human Resources'}, {u'Salary': '19238', u'Code': 'EMP6175624E', u'Name': 'Kellie Shelton', u'DOB': '31/03/1976', u'Gender': 'F', u'Department': 'Sales and Marketing'}, {u'Salary': '14922', u'Code': 'EMP3514726E', u'Name': 'Claudia Cotton', u'DOB': '07/04/1983', u'Gender': 'F', u'Department': 'Quality Assurance'}, {u'Salary': '88286', u'Code': 'EMP4979749E', u'Name': 'Amethyst Pruitt', u'DOB': '06/01/1973', u'Gender': 'F', u'Department': 'Asset Management'}, {u'Salary': '73009', u'Code': 'EMP2967249E', u'Name': 'Rebekah Livingston', u'DOB': '27/05/1952', u'Gender': 'F', u'Department': 'Asset Management'}, {u'Salary': '41368', u'Code': 'EMP6798129E', u'Name': 'Steven Mcfadden', u'DOB': '01/07/1964', u'Gender': 'M', u'Department': 'Tools QA'}, {u'Salary': '48771', u'Code': 'EMP1316245E', u'Name': 'Leilani English', u'DOB': '06/08/1964', </w:t>
      </w:r>
      <w:r w:rsidRPr="00E21651">
        <w:rPr>
          <w:rFonts w:ascii="Consolas" w:hAnsi="Consolas" w:cs="Consolas"/>
        </w:rPr>
        <w:lastRenderedPageBreak/>
        <w:t xml:space="preserve">u'Gender': 'M', u'Department': 'Tech Support'}, {u'Salary': '47342', u'Code': 'EMP8428489E', u'Name': 'Cadman Morris', u'DOB': '15/04/1950', u'Gender': 'M', u'Department': 'Release Coordinator'}, {u'Salary': '97412', u'Code': 'EMP4893943E', u'Name': 'Alfreda Alford', u'DOB': '20/07/1983', u'Gender': 'F', u'Department': 'Tech Support'}, {u'Salary': '73676', u'Code': 'EMP9481473E', u'Name': 'Bert Fleming', u'DOB': '11/10/1986', u'Gender': 'M', u'Department': 'Legal Department'}, {u'Salary': '88146', u'Code': 'EMP8157842E', u'Name': 'Anne Bennett', u'DOB': '18/04/1975', u'Gender': 'F', u'Department': 'Payroll'}, {u'Salary': '49934', u'Code': 'EMP3168349E', u'Name': 'Hayley Blake', u'DOB': '01/02/1997', u'Gender': 'F', u'Department': 'Legal Department'}, {u'Salary': '60379', u'Code': 'EMP4184669E', u'Name': 'Brennan Duran', u'DOB': '21/06/1989', u'Gender': 'M', u'Department': 'Engine Development'}, {u'Salary': '10488', u'Code': 'EMP5286428E', u'Name': 'Ian Hayden', u'DOB': '11/10/1997', u'Gender': 'M', u'Department': 'Media Relations'}, {u'Salary': '67889', u'Code': 'EMP5593259E', u'Name': 'Phillip Beard', u'DOB': '20/01/1993', u'Gender': 'M', u'Department': 'Accounting'}, {u'Salary': '113246', u'Code': 'EMP6568174E', u'Name': 'Melanie Reid', u'DOB': '08/10/1986', u'Gender': 'F', u'Department': 'Management'}, {u'Salary': '88216', u'Code': 'EMP2973557E', u'Name': 'Chava Weiss', u'DOB': '22/08/1971', u'Gender': 'F', u'Department': 'Asset Management'}, {u'Salary': '46898', u'Code': 'EMP1555963E', u'Name': 'Lee Rios', u'DOB': '15/03/1997', u'Gender': 'M', u'Department': 'Concept Design'}, {u'Salary': '22165', u'Code': 'EMP4939288E', u'Name': 'Solomon Randolph', u'DOB': '27/03/1976', u'Gender': 'M', u'Department': 'Sys Admin'}, {u'Salary': '107912', u'Code': 'EMP6464345E', u'Name': 'Lael Guerra', u'DOB': '16/11/1971', u'Gender': 'M', u'Department': 'ICU'}, {u'Salary': '31378', u'Code': 'EMP5475883E', u'Name': 'Grant Lynch', u'DOB': '31/01/1993', u'Gender': 'M', u'Department': 'Advertising'}, {u'Salary': '52378', u'Code': 'EMP1778566E', u'Name': 'Isadora Meadows', u'DOB': '12/12/1963', u'Gender': 'F', u'Department': 'Web QA'}, {u'Salary': '86827', u'Code': 'EMP2446652E', u'Name': 'Jillian Mendez', u'DOB': '24/04/1993', u'Gender': 'F', u'Department': 'Business Intelligence'}, {u'Salary': '99375', u'Code': 'EMP8575126E', u'Name': 'Lev Hernandez', u'DOB': '14/08/1959', u'Gender': 'M', u'Department': 'Research and Development'}, {u'Salary': '91903', u'Code': 'EMP9997626E', u'Name': 'Vladimir Farrell', u'DOB': '20/06/1975', u'Gender': 'M', u'Department': 'ICU'}, {u'Salary': '23101', u'Code': 'EMP4621114E', u'Name': 'Quemby Carver', u'DOB': '10/10/1986', u'Gender': 'M', u'Department': 'Accounting'}, {u'Salary': '10122', u'Code': 'EMP9133391E', u'Name': 'Charissa Woodard', u'DOB': '23/01/1993', u'Gender': 'F', u'Department': 'Web QA'}, {u'Salary': '26540', u'Code': 'EMP2126118E', u'Name': 'Cooper Wilson', u'DOB': '17/02/1956', u'Gender': 'M', u'Department': 'Content Development'}, {u'Salary': '69257', u'Code': 'EMP9766512E', u'Name': 'Dennis Rosario', u'DOB': '25/02/1990', u'Gender': 'M', u'Department': 'UNIX Sys Admin'}, {u'Salary': '69162', u'Code': 'EMP1238738E', u'Name': </w:t>
      </w:r>
      <w:r w:rsidRPr="00E21651">
        <w:rPr>
          <w:rFonts w:ascii="Consolas" w:hAnsi="Consolas" w:cs="Consolas"/>
        </w:rPr>
        <w:lastRenderedPageBreak/>
        <w:t xml:space="preserve">'Dorian Cooper', u'DOB': '09/09/1971', u'Gender': 'F', u'Department': 'Content Development'}]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17:37:42]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17:37:42]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17:37:43]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17:37:44] [Tom] Create Employee Selected[2014-10-23 17:37:44]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17:37:45]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17:37:45] [Tom] Instance of CreateEmployeeScreen Class initialised. Self : .206086096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17:37:45]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17:37:45]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17:37:45]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17:37:45]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17:38:07]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17:38:07]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{u'Salary': '53353', u'Code': 'EMP4683253E', u'Name': 'Leila Frazier', u'DOB': '04/04/1959', u'Gender': 'F', u'Department': 'Personal Assistant'}, {u'Salary': '97970', u'Code': 'EMP3632131E', u'Name': 'Isadora Whitehead', u'DOB': '10/05/1959', u'Gender': 'F', u'Department': 'Management'}, {u'Salary': '31894', u'Code': 'EMP6525761E', u'Name': 'Imani Foster', u'DOB': '14/06/1953', u'Gender': 'F', u'Department': 'Recruitment'}, {u'Salary': '12244', u'Code': 'EMP4245837E', u'Name': 'Edward Acevedo', u'DOB': '15/03/1988', u'Gender': 'M', u'Department': 'Facilities'}, {u'Salary': '13454', u'Code': 'EMP8596258E', u'Name': 'Ian Harrison', u'DOB': '22/06/1965', u'Gender': 'M', u'Department': 'Release QA'}, {u'Salary': '55107', u'Code': 'EMP6652158E', u'Name': 'Hunter Koch', u'DOB': '12/09/1955', u'Gender': 'M', u'Department': 'Livestreaming'}, {u'Salary': '73590', u'Code': 'EMP8547532E', u'Name': 'Renee Hampton', u'DOB': '12/09/1978', u'Gender': 'F', u'Department': 'Media Relations'}, {u'Salary': '36351', </w:t>
      </w:r>
      <w:r w:rsidRPr="00E21651">
        <w:rPr>
          <w:rFonts w:ascii="Consolas" w:hAnsi="Consolas" w:cs="Consolas"/>
        </w:rPr>
        <w:lastRenderedPageBreak/>
        <w:t xml:space="preserve">u'Code': 'EMP6117529E', u'Name': 'Maya Carlson', u'DOB': '26/09/1995', u'Gender': 'F', u'Department': 'Sales and Marketing'}, {u'Salary': '55068', u'Code': 'EMP7837892E', u'Name': 'Ira Cabrera', u'DOB': '14/04/1983', u'Gender': 'F', u'Department': 'Finances'}, {u'Salary': '99445', u'Code': 'EMP8778779E', u'Name': 'Gloria Castro', u'DOB': '04/04/1955', u'Gender': 'F', u'Department': 'Advertising'}, {u'Salary': '73936', u'Code': 'EMP9847238E', u'Name': 'Iona Salas', u'DOB': '08/11/1967', u'Gender': 'F', u'Department': 'Human Resources'}, {u'Salary': '39838', u'Code': 'EMP5896884E', u'Name': 'Rina Williamson', u'DOB': '03/10/1963', u'Gender': 'F', u'Department': 'Customer Service'}, {u'Salary': '66686', u'Code': 'EMP8998241E', u'Name': 'Avye Clemons', u'DOB': '29/07/1985', u'Gender': 'M', u'Department': 'Tech QA'}, {u'Salary': '31743', u'Code': 'EMP8721958E', u'Name': 'Uriel Oliver', u'DOB': '09/12/1969', u'Gender': 'M', u'Department': 'Release QA'}, {u'Salary': '102169', u'Code': 'EMP8445235E', u'Name': 'Upton Perry', u'DOB': '25/02/1968', u'Gender': 'M', u'Department': 'Customer Service'}, {u'Salary': '43769', u'Code': 'EMP8256789E', u'Name': 'Thomas Morales', u'DOB': '11/12/1966', u'Gender': 'M', u'Department': 'Tech QA'}, {u'Salary': '89080', u'Code': 'EMP6226175E', u'Name': 'Sylvester Barnett', u'DOB': '03/01/1986', u'Gender': 'M', u'Department': 'Human Resources'}, {u'Salary': '19238', u'Code': 'EMP6175624E', u'Name': 'Kellie Shelton', u'DOB': '31/03/1976', u'Gender': 'F', u'Department': 'Sales and Marketing'}, {u'Salary': '14922', u'Code': 'EMP3514726E', u'Name': 'Claudia Cotton', u'DOB': '07/04/1983', u'Gender': 'F', u'Department': 'Quality Assurance'}, {u'Salary': '88286', u'Code': 'EMP4979749E', u'Name': 'Amethyst Pruitt', u'DOB': '06/01/1973', u'Gender': 'F', u'Department': 'Asset Management'}, {u'Salary': '73009', u'Code': 'EMP2967249E', u'Name': 'Rebekah Livingston', u'DOB': '27/05/1952', u'Gender': 'F', u'Department': 'Asset Management'}, {u'Salary': '41368', u'Code': 'EMP6798129E', u'Name': 'Steven Mcfadden', u'DOB': '01/07/1964', u'Gender': 'M', u'Department': 'Tools QA'}, {u'Salary': '48771', u'Code': 'EMP1316245E', u'Name': 'Leilani English', u'DOB': '06/08/1964', u'Gender': 'M', u'Department': 'Tech Support'}, {u'Salary': '47342', u'Code': 'EMP8428489E', u'Name': 'Cadman Morris', u'DOB': '15/04/1950', u'Gender': 'M', u'Department': 'Release Coordinator'}, {u'Salary': '97412', u'Code': 'EMP4893943E', u'Name': 'Alfreda Alford', u'DOB': '20/07/1983', u'Gender': 'F', u'Department': 'Tech Support'}, {u'Salary': '73676', u'Code': 'EMP9481473E', u'Name': 'Bert Fleming', u'DOB': '11/10/1986', u'Gender': 'M', u'Department': 'Legal Department'}, {u'Salary': '88146', u'Code': 'EMP8157842E', u'Name': 'Anne Bennett', u'DOB': '18/04/1975', u'Gender': 'F', u'Department': 'Payroll'}, {u'Salary': '49934', u'Code': 'EMP3168349E', u'Name': 'Hayley Blake', u'DOB': '01/02/1997', u'Gender': 'F', u'Department': 'Legal Department'}, {u'Salary': '60379', u'Code': 'EMP4184669E', u'Name': 'Brennan Duran', u'DOB': '21/06/1989', u'Gender': 'M', u'Department': 'Engine Development'}, {u'Salary': '10488', u'Code': 'EMP5286428E', u'Name': 'Ian Hayden', u'DOB': '11/10/1997', u'Gender': 'M', u'Department': 'Media </w:t>
      </w:r>
      <w:r w:rsidRPr="00E21651">
        <w:rPr>
          <w:rFonts w:ascii="Consolas" w:hAnsi="Consolas" w:cs="Consolas"/>
        </w:rPr>
        <w:lastRenderedPageBreak/>
        <w:t xml:space="preserve">Relations'}, {u'Salary': '67889', u'Code': 'EMP5593259E', u'Name': 'Phillip Beard', u'DOB': '20/01/1993', u'Gender': 'M', u'Department': 'Accounting'}, {u'Salary': '113246', u'Code': 'EMP6568174E', u'Name': 'Melanie Reid', u'DOB': '08/10/1986', u'Gender': 'F', u'Department': 'Management'}, {u'Salary': '88216', u'Code': 'EMP2973557E', u'Name': 'Chava Weiss', u'DOB': '22/08/1971', u'Gender': 'F', u'Department': 'Asset Management'}, {u'Salary': '46898', u'Code': 'EMP1555963E', u'Name': 'Lee Rios', u'DOB': '15/03/1997', u'Gender': 'M', u'Department': 'Concept Design'}, {u'Salary': '22165', u'Code': 'EMP4939288E', u'Name': 'Solomon Randolph', u'DOB': '27/03/1976', u'Gender': 'M', u'Department': 'Sys Admin'}, {u'Salary': '107912', u'Code': 'EMP6464345E', u'Name': 'Lael Guerra', u'DOB': '16/11/1971', u'Gender': 'M', u'Department': 'ICU'}, {u'Salary': '31378', u'Code': 'EMP5475883E', u'Name': 'Grant Lynch', u'DOB': '31/01/1993', u'Gender': 'M', u'Department': 'Advertising'}, {u'Salary': '52378', u'Code': 'EMP1778566E', u'Name': 'Isadora Meadows', u'DOB': '12/12/1963', u'Gender': 'F', u'Department': 'Web QA'}, {u'Salary': '86827', u'Code': 'EMP2446652E', u'Name': 'Jillian Mendez', u'DOB': '24/04/1993', u'Gender': 'F', u'Department': 'Business Intelligence'}, {u'Salary': '99375', u'Code': 'EMP8575126E', u'Name': 'Lev Hernandez', u'DOB': '14/08/1959', u'Gender': 'M', u'Department': 'Research and Development'}, {u'Salary': '91903', u'Code': 'EMP9997626E', u'Name': 'Vladimir Farrell', u'DOB': '20/06/1975', u'Gender': 'M', u'Department': 'ICU'}, {u'Salary': '23101', u'Code': 'EMP4621114E', u'Name': 'Quemby Carver', u'DOB': '10/10/1986', u'Gender': 'M', u'Department': 'Accounting'}, {u'Salary': '10122', u'Code': 'EMP9133391E', u'Name': 'Charissa Woodard', u'DOB': '23/01/1993', u'Gender': 'F', u'Department': 'Web QA'}, {u'Salary': '26540', u'Code': 'EMP2126118E', u'Name': 'Cooper Wilson', u'DOB': '17/02/1956', u'Gender': 'M', u'Department': 'Content Development'}, {u'Salary': '69257', u'Code': 'EMP9766512E', u'Name': 'Dennis Rosario', u'DOB': '25/02/1990', u'Gender': 'M', u'Department': 'UNIX Sys Admin'}, {u'Salary': '69162', u'Code': 'EMP1238738E', u'Name': 'Dorian Cooper', u'DOB': '09/09/1971', u'Gender': 'F', u'Department': 'Content Development'}, {u'Salary': '13026', u'Code': 'EMP9563111E', u'Name': 'Idola Clements', u'DOB': '11/05/1974', u'Gender': 'F', u'Department': 'Livestreaming'}]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17:38:07]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17:38:07]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17:38:07]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17:38:09] [Tom] Create Employee Selected[2014-10-23 17:38:09]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17:38:09]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17:38:09] [Tom] Instance of CreateEmployeeScreen Class initialised. Self : .206062576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17:38:09]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17:38:09]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17:38:09] [Tom] Loaded Buttons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[2014-10-23 17:38:09]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17:38:35]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17:38:35]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{u'Salary': '53353', u'Code': 'EMP4683253E', u'Name': 'Leila Frazier', u'DOB': '04/04/1959', u'Gender': 'F', u'Department': 'Personal Assistant'}, {u'Salary': '97970', u'Code': 'EMP3632131E', u'Name': 'Isadora Whitehead', u'DOB': '10/05/1959', u'Gender': 'F', u'Department': 'Management'}, {u'Salary': '31894', u'Code': 'EMP6525761E', u'Name': 'Imani Foster', u'DOB': '14/06/1953', u'Gender': 'F', u'Department': 'Recruitment'}, {u'Salary': '12244', u'Code': 'EMP4245837E', u'Name': 'Edward Acevedo', u'DOB': '15/03/1988', u'Gender': 'M', u'Department': 'Facilities'}, {u'Salary': '13454', u'Code': 'EMP8596258E', u'Name': 'Ian Harrison', u'DOB': '22/06/1965', u'Gender': 'M', u'Department': 'Release QA'}, {u'Salary': '55107', u'Code': 'EMP6652158E', u'Name': 'Hunter Koch', u'DOB': '12/09/1955', u'Gender': 'M', u'Department': 'Livestreaming'}, {u'Salary': '73590', u'Code': 'EMP8547532E', u'Name': 'Renee Hampton', u'DOB': '12/09/1978', u'Gender': 'F', u'Department': 'Media Relations'}, {u'Salary': '36351', u'Code': 'EMP6117529E', u'Name': 'Maya Carlson', u'DOB': '26/09/1995', u'Gender': 'F', u'Department': 'Sales and Marketing'}, {u'Salary': '55068', u'Code': 'EMP7837892E', u'Name': 'Ira Cabrera', u'DOB': '14/04/1983', u'Gender': 'F', u'Department': 'Finances'}, {u'Salary': '99445', u'Code': 'EMP8778779E', u'Name': 'Gloria Castro', u'DOB': '04/04/1955', u'Gender': 'F', u'Department': 'Advertising'}, {u'Salary': '73936', u'Code': 'EMP9847238E', u'Name': 'Iona Salas', u'DOB': '08/11/1967', u'Gender': 'F', u'Department': 'Human Resources'}, {u'Salary': '39838', u'Code': 'EMP5896884E', u'Name': 'Rina Williamson', u'DOB': '03/10/1963', u'Gender': 'F', u'Department': 'Customer Service'}, {u'Salary': '66686', u'Code': 'EMP8998241E', u'Name': 'Avye Clemons', u'DOB': '29/07/1985', u'Gender': 'M', u'Department': 'Tech QA'}, {u'Salary': '31743', u'Code': 'EMP8721958E', u'Name': 'Uriel Oliver', u'DOB': '09/12/1969', u'Gender': 'M', u'Department': 'Release QA'}, </w:t>
      </w:r>
      <w:r w:rsidRPr="00E21651">
        <w:rPr>
          <w:rFonts w:ascii="Consolas" w:hAnsi="Consolas" w:cs="Consolas"/>
        </w:rPr>
        <w:lastRenderedPageBreak/>
        <w:t xml:space="preserve">{u'Salary': '102169', u'Code': 'EMP8445235E', u'Name': 'Upton Perry', u'DOB': '25/02/1968', u'Gender': 'M', u'Department': 'Customer Service'}, {u'Salary': '43769', u'Code': 'EMP8256789E', u'Name': 'Thomas Morales', u'DOB': '11/12/1966', u'Gender': 'M', u'Department': 'Tech QA'}, {u'Salary': '89080', u'Code': 'EMP6226175E', u'Name': 'Sylvester Barnett', u'DOB': '03/01/1986', u'Gender': 'M', u'Department': 'Human Resources'}, {u'Salary': '19238', u'Code': 'EMP6175624E', u'Name': 'Kellie Shelton', u'DOB': '31/03/1976', u'Gender': 'F', u'Department': 'Sales and Marketing'}, {u'Salary': '14922', u'Code': 'EMP3514726E', u'Name': 'Claudia Cotton', u'DOB': '07/04/1983', u'Gender': 'F', u'Department': 'Quality Assurance'}, {u'Salary': '88286', u'Code': 'EMP4979749E', u'Name': 'Amethyst Pruitt', u'DOB': '06/01/1973', u'Gender': 'F', u'Department': 'Asset Management'}, {u'Salary': '73009', u'Code': 'EMP2967249E', u'Name': 'Rebekah Livingston', u'DOB': '27/05/1952', u'Gender': 'F', u'Department': 'Asset Management'}, {u'Salary': '41368', u'Code': 'EMP6798129E', u'Name': 'Steven Mcfadden', u'DOB': '01/07/1964', u'Gender': 'M', u'Department': 'Tools QA'}, {u'Salary': '48771', u'Code': 'EMP1316245E', u'Name': 'Leilani English', u'DOB': '06/08/1964', u'Gender': 'M', u'Department': 'Tech Support'}, {u'Salary': '47342', u'Code': 'EMP8428489E', u'Name': 'Cadman Morris', u'DOB': '15/04/1950', u'Gender': 'M', u'Department': 'Release Coordinator'}, {u'Salary': '97412', u'Code': 'EMP4893943E', u'Name': 'Alfreda Alford', u'DOB': '20/07/1983', u'Gender': 'F', u'Department': 'Tech Support'}, {u'Salary': '73676', u'Code': 'EMP9481473E', u'Name': 'Bert Fleming', u'DOB': '11/10/1986', u'Gender': 'M', u'Department': 'Legal Department'}, {u'Salary': '88146', u'Code': 'EMP8157842E', u'Name': 'Anne Bennett', u'DOB': '18/04/1975', u'Gender': 'F', u'Department': 'Payroll'}, {u'Salary': '49934', u'Code': 'EMP3168349E', u'Name': 'Hayley Blake', u'DOB': '01/02/1997', u'Gender': 'F', u'Department': 'Legal Department'}, {u'Salary': '60379', u'Code': 'EMP4184669E', u'Name': 'Brennan Duran', u'DOB': '21/06/1989', u'Gender': 'M', u'Department': 'Engine Development'}, {u'Salary': '10488', u'Code': 'EMP5286428E', u'Name': 'Ian Hayden', u'DOB': '11/10/1997', u'Gender': 'M', u'Department': 'Media Relations'}, {u'Salary': '67889', u'Code': 'EMP5593259E', u'Name': 'Phillip Beard', u'DOB': '20/01/1993', u'Gender': 'M', u'Department': 'Accounting'}, {u'Salary': '113246', u'Code': 'EMP6568174E', u'Name': 'Melanie Reid', u'DOB': '08/10/1986', u'Gender': 'F', u'Department': 'Management'}, {u'Salary': '88216', u'Code': 'EMP2973557E', u'Name': 'Chava Weiss', u'DOB': '22/08/1971', u'Gender': 'F', u'Department': 'Asset Management'}, {u'Salary': '46898', u'Code': 'EMP1555963E', u'Name': 'Lee Rios', u'DOB': '15/03/1997', u'Gender': 'M', u'Department': 'Concept Design'}, {u'Salary': '22165', u'Code': 'EMP4939288E', u'Name': 'Solomon Randolph', u'DOB': '27/03/1976', u'Gender': 'M', u'Department': 'Sys Admin'}, {u'Salary': '107912', u'Code': 'EMP6464345E', u'Name': 'Lael Guerra', u'DOB': '16/11/1971', u'Gender': 'M', u'Department': 'ICU'}, {u'Salary': '31378', u'Code': 'EMP5475883E', u'Name': 'Grant Lynch', u'DOB': '31/01/1993', u'Gender': 'M', u'Department': 'Advertising'}, </w:t>
      </w:r>
      <w:r w:rsidRPr="00E21651">
        <w:rPr>
          <w:rFonts w:ascii="Consolas" w:hAnsi="Consolas" w:cs="Consolas"/>
        </w:rPr>
        <w:lastRenderedPageBreak/>
        <w:t xml:space="preserve">{u'Salary': '52378', u'Code': 'EMP1778566E', u'Name': 'Isadora Meadows', u'DOB': '12/12/1963', u'Gender': 'F', u'Department': 'Web QA'}, {u'Salary': '86827', u'Code': 'EMP2446652E', u'Name': 'Jillian Mendez', u'DOB': '24/04/1993', u'Gender': 'F', u'Department': 'Business Intelligence'}, {u'Salary': '99375', u'Code': 'EMP8575126E', u'Name': 'Lev Hernandez', u'DOB': '14/08/1959', u'Gender': 'M', u'Department': 'Research and Development'}, {u'Salary': '91903', u'Code': 'EMP9997626E', u'Name': 'Vladimir Farrell', u'DOB': '20/06/1975', u'Gender': 'M', u'Department': 'ICU'}, {u'Salary': '23101', u'Code': 'EMP4621114E', u'Name': 'Quemby Carver', u'DOB': '10/10/1986', u'Gender': 'M', u'Department': 'Accounting'}, {u'Salary': '10122', u'Code': 'EMP9133391E', u'Name': 'Charissa Woodard', u'DOB': '23/01/1993', u'Gender': 'F', u'Department': 'Web QA'}, {u'Salary': '26540', u'Code': 'EMP2126118E', u'Name': 'Cooper Wilson', u'DOB': '17/02/1956', u'Gender': 'M', u'Department': 'Content Development'}, {u'Salary': '69257', u'Code': 'EMP9766512E', u'Name': 'Dennis Rosario', u'DOB': '25/02/1990', u'Gender': 'M', u'Department': 'UNIX Sys Admin'}, {u'Salary': '69162', u'Code': 'EMP1238738E', u'Name': 'Dorian Cooper', u'DOB': '09/09/1971', u'Gender': 'F', u'Department': 'Content Development'}, {u'Salary': '13026', u'Code': 'EMP9563111E', u'Name': 'Idola Clements', u'DOB': '11/05/1974', u'Gender': 'F', u'Department': 'Livestreaming'}, {u'Salary': '33939', u'Code': 'EMP8741129E', u'Name': 'Stacey Prince', u'DOB': '12/01/1996', u'Gender': 'F', u'Department': 'Advertising'}]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17:38:35]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17:38:35]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17:38:35]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17:38:36] [Tom] Create Employee Selected[2014-10-23 17:38:36]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17:38:36]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17:38:36] [Tom] Instance of CreateEmployeeScreen Class initialised. Self : .206180024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17:38:36]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17:38:36]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17:38:36]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17:38:36]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17:38:58]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17:38:58]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w:t>
      </w:r>
      <w:r w:rsidRPr="00E21651">
        <w:rPr>
          <w:rFonts w:ascii="Consolas" w:hAnsi="Consolas" w:cs="Consolas"/>
        </w:rPr>
        <w:lastRenderedPageBreak/>
        <w:t xml:space="preserve">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{u'Salary': '53353', u'Code': 'EMP4683253E', u'Name': 'Leila Frazier', u'DOB': '04/04/1959', u'Gender': 'F', u'Department': 'Personal Assistant'}, {u'Salary': '97970', u'Code': 'EMP3632131E', u'Name': 'Isadora Whitehead', u'DOB': '10/05/1959', u'Gender': 'F', u'Department': 'Management'}, {u'Salary': '31894', u'Code': 'EMP6525761E', u'Name': 'Imani Foster', u'DOB': '14/06/1953', u'Gender': 'F', u'Department': 'Recruitment'}, {u'Salary': '12244', u'Code': 'EMP4245837E', u'Name': 'Edward Acevedo', u'DOB': '15/03/1988', u'Gender': 'M', u'Department': 'Facilities'}, {u'Salary': '13454', u'Code': 'EMP8596258E', u'Name': 'Ian Harrison', u'DOB': '22/06/1965', u'Gender': 'M', u'Department': 'Release QA'}, {u'Salary': '55107', u'Code': 'EMP6652158E', u'Name': 'Hunter Koch', u'DOB': '12/09/1955', u'Gender': 'M', u'Department': 'Livestreaming'}, {u'Salary': '73590', u'Code': 'EMP8547532E', u'Name': 'Renee Hampton', u'DOB': '12/09/1978', u'Gender': 'F', u'Department': 'Media Relations'}, {u'Salary': '36351', u'Code': 'EMP6117529E', u'Name': 'Maya Carlson', u'DOB': '26/09/1995', u'Gender': 'F', u'Department': 'Sales and Marketing'}, {u'Salary': '55068', u'Code': 'EMP7837892E', u'Name': 'Ira Cabrera', u'DOB': '14/04/1983', u'Gender': 'F', u'Department': 'Finances'}, {u'Salary': '99445', u'Code': 'EMP8778779E', u'Name': 'Gloria Castro', u'DOB': '04/04/1955', u'Gender': 'F', u'Department': 'Advertising'}, {u'Salary': '73936', u'Code': 'EMP9847238E', u'Name': 'Iona Salas', u'DOB': '08/11/1967', u'Gender': 'F', u'Department': 'Human Resources'}, {u'Salary': '39838', u'Code': 'EMP5896884E', u'Name': 'Rina Williamson', u'DOB': '03/10/1963', u'Gender': 'F', u'Department': 'Customer Service'}, {u'Salary': '66686', u'Code': 'EMP8998241E', u'Name': 'Avye Clemons', u'DOB': '29/07/1985', u'Gender': 'M', u'Department': 'Tech QA'}, {u'Salary': '31743', u'Code': 'EMP8721958E', u'Name': 'Uriel Oliver', u'DOB': '09/12/1969', u'Gender': 'M', u'Department': 'Release QA'}, {u'Salary': '102169', u'Code': 'EMP8445235E', u'Name': 'Upton Perry', u'DOB': '25/02/1968', u'Gender': 'M', u'Department': 'Customer Service'}, {u'Salary': '43769', u'Code': 'EMP8256789E', u'Name': 'Thomas Morales', u'DOB': '11/12/1966', u'Gender': 'M', u'Department': 'Tech QA'}, {u'Salary': '89080', u'Code': 'EMP6226175E', u'Name': 'Sylvester Barnett', u'DOB': '03/01/1986', u'Gender': 'M', u'Department': 'Human Resources'}, {u'Salary': '19238', u'Code': 'EMP6175624E', u'Name': 'Kellie Shelton', u'DOB': '31/03/1976', u'Gender': 'F', u'Department': 'Sales and Marketing'}, {u'Salary': '14922', u'Code': 'EMP3514726E', u'Name': 'Claudia Cotton', u'DOB': '07/04/1983', u'Gender': 'F', u'Department': 'Quality Assurance'}, {u'Salary': '88286', u'Code': 'EMP4979749E', u'Name': 'Amethyst Pruitt', u'DOB': '06/01/1973', u'Gender': 'F', </w:t>
      </w:r>
      <w:r w:rsidRPr="00E21651">
        <w:rPr>
          <w:rFonts w:ascii="Consolas" w:hAnsi="Consolas" w:cs="Consolas"/>
        </w:rPr>
        <w:lastRenderedPageBreak/>
        <w:t xml:space="preserve">u'Department': 'Asset Management'}, {u'Salary': '73009', u'Code': 'EMP2967249E', u'Name': 'Rebekah Livingston', u'DOB': '27/05/1952', u'Gender': 'F', u'Department': 'Asset Management'}, {u'Salary': '41368', u'Code': 'EMP6798129E', u'Name': 'Steven Mcfadden', u'DOB': '01/07/1964', u'Gender': 'M', u'Department': 'Tools QA'}, {u'Salary': '48771', u'Code': 'EMP1316245E', u'Name': 'Leilani English', u'DOB': '06/08/1964', u'Gender': 'M', u'Department': 'Tech Support'}, {u'Salary': '47342', u'Code': 'EMP8428489E', u'Name': 'Cadman Morris', u'DOB': '15/04/1950', u'Gender': 'M', u'Department': 'Release Coordinator'}, {u'Salary': '97412', u'Code': 'EMP4893943E', u'Name': 'Alfreda Alford', u'DOB': '20/07/1983', u'Gender': 'F', u'Department': 'Tech Support'}, {u'Salary': '73676', u'Code': 'EMP9481473E', u'Name': 'Bert Fleming', u'DOB': '11/10/1986', u'Gender': 'M', u'Department': 'Legal Department'}, {u'Salary': '88146', u'Code': 'EMP8157842E', u'Name': 'Anne Bennett', u'DOB': '18/04/1975', u'Gender': 'F', u'Department': 'Payroll'}, {u'Salary': '49934', u'Code': 'EMP3168349E', u'Name': 'Hayley Blake', u'DOB': '01/02/1997', u'Gender': 'F', u'Department': 'Legal Department'}, {u'Salary': '60379', u'Code': 'EMP4184669E', u'Name': 'Brennan Duran', u'DOB': '21/06/1989', u'Gender': 'M', u'Department': 'Engine Development'}, {u'Salary': '10488', u'Code': 'EMP5286428E', u'Name': 'Ian Hayden', u'DOB': '11/10/1997', u'Gender': 'M', u'Department': 'Media Relations'}, {u'Salary': '67889', u'Code': 'EMP5593259E', u'Name': 'Phillip Beard', u'DOB': '20/01/1993', u'Gender': 'M', u'Department': 'Accounting'}, {u'Salary': '113246', u'Code': 'EMP6568174E', u'Name': 'Melanie Reid', u'DOB': '08/10/1986', u'Gender': 'F', u'Department': 'Management'}, {u'Salary': '88216', u'Code': 'EMP2973557E', u'Name': 'Chava Weiss', u'DOB': '22/08/1971', u'Gender': 'F', u'Department': 'Asset Management'}, {u'Salary': '46898', u'Code': 'EMP1555963E', u'Name': 'Lee Rios', u'DOB': '15/03/1997', u'Gender': 'M', u'Department': 'Concept Design'}, {u'Salary': '22165', u'Code': 'EMP4939288E', u'Name': 'Solomon Randolph', u'DOB': '27/03/1976', u'Gender': 'M', u'Department': 'Sys Admin'}, {u'Salary': '107912', u'Code': 'EMP6464345E', u'Name': 'Lael Guerra', u'DOB': '16/11/1971', u'Gender': 'M', u'Department': 'ICU'}, {u'Salary': '31378', u'Code': 'EMP5475883E', u'Name': 'Grant Lynch', u'DOB': '31/01/1993', u'Gender': 'M', u'Department': 'Advertising'}, {u'Salary': '52378', u'Code': 'EMP1778566E', u'Name': 'Isadora Meadows', u'DOB': '12/12/1963', u'Gender': 'F', u'Department': 'Web QA'}, {u'Salary': '86827', u'Code': 'EMP2446652E', u'Name': 'Jillian Mendez', u'DOB': '24/04/1993', u'Gender': 'F', u'Department': 'Business Intelligence'}, {u'Salary': '99375', u'Code': 'EMP8575126E', u'Name': 'Lev Hernandez', u'DOB': '14/08/1959', u'Gender': 'M', u'Department': 'Research and Development'}, {u'Salary': '91903', u'Code': 'EMP9997626E', u'Name': 'Vladimir Farrell', u'DOB': '20/06/1975', u'Gender': 'M', u'Department': 'ICU'}, {u'Salary': '23101', u'Code': 'EMP4621114E', u'Name': 'Quemby Carver', u'DOB': '10/10/1986', u'Gender': 'M', u'Department': 'Accounting'}, {u'Salary': '10122', u'Code': 'EMP9133391E', u'Name': 'Charissa Woodard', u'DOB': '23/01/1993', u'Gender': 'F', u'Department': </w:t>
      </w:r>
      <w:r w:rsidRPr="00E21651">
        <w:rPr>
          <w:rFonts w:ascii="Consolas" w:hAnsi="Consolas" w:cs="Consolas"/>
        </w:rPr>
        <w:lastRenderedPageBreak/>
        <w:t xml:space="preserve">'Web QA'}, {u'Salary': '26540', u'Code': 'EMP2126118E', u'Name': 'Cooper Wilson', u'DOB': '17/02/1956', u'Gender': 'M', u'Department': 'Content Development'}, {u'Salary': '69257', u'Code': 'EMP9766512E', u'Name': 'Dennis Rosario', u'DOB': '25/02/1990', u'Gender': 'M', u'Department': 'UNIX Sys Admin'}, {u'Salary': '69162', u'Code': 'EMP1238738E', u'Name': 'Dorian Cooper', u'DOB': '09/09/1971', u'Gender': 'F', u'Department': 'Content Development'}, {u'Salary': '13026', u'Code': 'EMP9563111E', u'Name': 'Idola Clements', u'DOB': '11/05/1974', u'Gender': 'F', u'Department': 'Livestreaming'}, {u'Salary': '33939', u'Code': 'EMP8741129E', u'Name': 'Stacey Prince', u'DOB': '12/01/1996', u'Gender': 'F', u'Department': 'Advertising'}, {u'Salary': '75410', u'Code': 'EMP7117651E', u'Name': 'Mari Schultz', u'DOB': '13/12/1962', u'Gender': 'F', u'Department': 'Sales and Marketing'}]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17:38:58]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17:38:58]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17:38:58]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17:39:00] [Tom] Create Employee Selected[2014-10-23 17:39:00]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17:39:00]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17:39:00] [Tom] Instance of CreateEmployeeScreen Class initialised. Self : .206229592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17:39:00]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17:39:00]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17:39:00]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17:39:00]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17:39:28]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17:39:28]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{u'Salary': '53353', u'Code': 'EMP4683253E', u'Name': 'Leila Frazier', u'DOB': '04/04/1959', u'Gender': 'F', u'Department': 'Personal Assistant'}, {u'Salary': '97970', u'Code': 'EMP3632131E', u'Name': 'Isadora Whitehead', u'DOB': '10/05/1959', </w:t>
      </w:r>
      <w:r w:rsidRPr="00E21651">
        <w:rPr>
          <w:rFonts w:ascii="Consolas" w:hAnsi="Consolas" w:cs="Consolas"/>
        </w:rPr>
        <w:lastRenderedPageBreak/>
        <w:t xml:space="preserve">u'Gender': 'F', u'Department': 'Management'}, {u'Salary': '31894', u'Code': 'EMP6525761E', u'Name': 'Imani Foster', u'DOB': '14/06/1953', u'Gender': 'F', u'Department': 'Recruitment'}, {u'Salary': '12244', u'Code': 'EMP4245837E', u'Name': 'Edward Acevedo', u'DOB': '15/03/1988', u'Gender': 'M', u'Department': 'Facilities'}, {u'Salary': '13454', u'Code': 'EMP8596258E', u'Name': 'Ian Harrison', u'DOB': '22/06/1965', u'Gender': 'M', u'Department': 'Release QA'}, {u'Salary': '55107', u'Code': 'EMP6652158E', u'Name': 'Hunter Koch', u'DOB': '12/09/1955', u'Gender': 'M', u'Department': 'Livestreaming'}, {u'Salary': '73590', u'Code': 'EMP8547532E', u'Name': 'Renee Hampton', u'DOB': '12/09/1978', u'Gender': 'F', u'Department': 'Media Relations'}, {u'Salary': '36351', u'Code': 'EMP6117529E', u'Name': 'Maya Carlson', u'DOB': '26/09/1995', u'Gender': 'F', u'Department': 'Sales and Marketing'}, {u'Salary': '55068', u'Code': 'EMP7837892E', u'Name': 'Ira Cabrera', u'DOB': '14/04/1983', u'Gender': 'F', u'Department': 'Finances'}, {u'Salary': '99445', u'Code': 'EMP8778779E', u'Name': 'Gloria Castro', u'DOB': '04/04/1955', u'Gender': 'F', u'Department': 'Advertising'}, {u'Salary': '73936', u'Code': 'EMP9847238E', u'Name': 'Iona Salas', u'DOB': '08/11/1967', u'Gender': 'F', u'Department': 'Human Resources'}, {u'Salary': '39838', u'Code': 'EMP5896884E', u'Name': 'Rina Williamson', u'DOB': '03/10/1963', u'Gender': 'F', u'Department': 'Customer Service'}, {u'Salary': '66686', u'Code': 'EMP8998241E', u'Name': 'Avye Clemons', u'DOB': '29/07/1985', u'Gender': 'M', u'Department': 'Tech QA'}, {u'Salary': '31743', u'Code': 'EMP8721958E', u'Name': 'Uriel Oliver', u'DOB': '09/12/1969', u'Gender': 'M', u'Department': 'Release QA'}, {u'Salary': '102169', u'Code': 'EMP8445235E', u'Name': 'Upton Perry', u'DOB': '25/02/1968', u'Gender': 'M', u'Department': 'Customer Service'}, {u'Salary': '43769', u'Code': 'EMP8256789E', u'Name': 'Thomas Morales', u'DOB': '11/12/1966', u'Gender': 'M', u'Department': 'Tech QA'}, {u'Salary': '89080', u'Code': 'EMP6226175E', u'Name': 'Sylvester Barnett', u'DOB': '03/01/1986', u'Gender': 'M', u'Department': 'Human Resources'}, {u'Salary': '19238', u'Code': 'EMP6175624E', u'Name': 'Kellie Shelton', u'DOB': '31/03/1976', u'Gender': 'F', u'Department': 'Sales and Marketing'}, {u'Salary': '14922', u'Code': 'EMP3514726E', u'Name': 'Claudia Cotton', u'DOB': '07/04/1983', u'Gender': 'F', u'Department': 'Quality Assurance'}, {u'Salary': '88286', u'Code': 'EMP4979749E', u'Name': 'Amethyst Pruitt', u'DOB': '06/01/1973', u'Gender': 'F', u'Department': 'Asset Management'}, {u'Salary': '73009', u'Code': 'EMP2967249E', u'Name': 'Rebekah Livingston', u'DOB': '27/05/1952', u'Gender': 'F', u'Department': 'Asset Management'}, {u'Salary': '41368', u'Code': 'EMP6798129E', u'Name': 'Steven Mcfadden', u'DOB': '01/07/1964', u'Gender': 'M', u'Department': 'Tools QA'}, {u'Salary': '48771', u'Code': 'EMP1316245E', u'Name': 'Leilani English', u'DOB': '06/08/1964', u'Gender': 'M', u'Department': 'Tech Support'}, {u'Salary': '47342', u'Code': 'EMP8428489E', u'Name': 'Cadman Morris', u'DOB': '15/04/1950', u'Gender': 'M', u'Department': 'Release Coordinator'}, {u'Salary': '97412', u'Code': 'EMP4893943E', u'Name': 'Alfreda Alford', u'DOB': </w:t>
      </w:r>
      <w:r w:rsidRPr="00E21651">
        <w:rPr>
          <w:rFonts w:ascii="Consolas" w:hAnsi="Consolas" w:cs="Consolas"/>
        </w:rPr>
        <w:lastRenderedPageBreak/>
        <w:t xml:space="preserve">'20/07/1983', u'Gender': 'F', u'Department': 'Tech Support'}, {u'Salary': '73676', u'Code': 'EMP9481473E', u'Name': 'Bert Fleming', u'DOB': '11/10/1986', u'Gender': 'M', u'Department': 'Legal Department'}, {u'Salary': '88146', u'Code': 'EMP8157842E', u'Name': 'Anne Bennett', u'DOB': '18/04/1975', u'Gender': 'F', u'Department': 'Payroll'}, {u'Salary': '49934', u'Code': 'EMP3168349E', u'Name': 'Hayley Blake', u'DOB': '01/02/1997', u'Gender': 'F', u'Department': 'Legal Department'}, {u'Salary': '60379', u'Code': 'EMP4184669E', u'Name': 'Brennan Duran', u'DOB': '21/06/1989', u'Gender': 'M', u'Department': 'Engine Development'}, {u'Salary': '10488', u'Code': 'EMP5286428E', u'Name': 'Ian Hayden', u'DOB': '11/10/1997', u'Gender': 'M', u'Department': 'Media Relations'}, {u'Salary': '67889', u'Code': 'EMP5593259E', u'Name': 'Phillip Beard', u'DOB': '20/01/1993', u'Gender': 'M', u'Department': 'Accounting'}, {u'Salary': '113246', u'Code': 'EMP6568174E', u'Name': 'Melanie Reid', u'DOB': '08/10/1986', u'Gender': 'F', u'Department': 'Management'}, {u'Salary': '88216', u'Code': 'EMP2973557E', u'Name': 'Chava Weiss', u'DOB': '22/08/1971', u'Gender': 'F', u'Department': 'Asset Management'}, {u'Salary': '46898', u'Code': 'EMP1555963E', u'Name': 'Lee Rios', u'DOB': '15/03/1997', u'Gender': 'M', u'Department': 'Concept Design'}, {u'Salary': '22165', u'Code': 'EMP4939288E', u'Name': 'Solomon Randolph', u'DOB': '27/03/1976', u'Gender': 'M', u'Department': 'Sys Admin'}, {u'Salary': '107912', u'Code': 'EMP6464345E', u'Name': 'Lael Guerra', u'DOB': '16/11/1971', u'Gender': 'M', u'Department': 'ICU'}, {u'Salary': '31378', u'Code': 'EMP5475883E', u'Name': 'Grant Lynch', u'DOB': '31/01/1993', u'Gender': 'M', u'Department': 'Advertising'}, {u'Salary': '52378', u'Code': 'EMP1778566E', u'Name': 'Isadora Meadows', u'DOB': '12/12/1963', u'Gender': 'F', u'Department': 'Web QA'}, {u'Salary': '86827', u'Code': 'EMP2446652E', u'Name': 'Jillian Mendez', u'DOB': '24/04/1993', u'Gender': 'F', u'Department': 'Business Intelligence'}, {u'Salary': '99375', u'Code': 'EMP8575126E', u'Name': 'Lev Hernandez', u'DOB': '14/08/1959', u'Gender': 'M', u'Department': 'Research and Development'}, {u'Salary': '91903', u'Code': 'EMP9997626E', u'Name': 'Vladimir Farrell', u'DOB': '20/06/1975', u'Gender': 'M', u'Department': 'ICU'}, {u'Salary': '23101', u'Code': 'EMP4621114E', u'Name': 'Quemby Carver', u'DOB': '10/10/1986', u'Gender': 'M', u'Department': 'Accounting'}, {u'Salary': '10122', u'Code': 'EMP9133391E', u'Name': 'Charissa Woodard', u'DOB': '23/01/1993', u'Gender': 'F', u'Department': 'Web QA'}, {u'Salary': '26540', u'Code': 'EMP2126118E', u'Name': 'Cooper Wilson', u'DOB': '17/02/1956', u'Gender': 'M', u'Department': 'Content Development'}, {u'Salary': '69257', u'Code': 'EMP9766512E', u'Name': 'Dennis Rosario', u'DOB': '25/02/1990', u'Gender': 'M', u'Department': 'UNIX Sys Admin'}, {u'Salary': '69162', u'Code': 'EMP1238738E', u'Name': 'Dorian Cooper', u'DOB': '09/09/1971', u'Gender': 'F', u'Department': 'Content Development'}, {u'Salary': '13026', u'Code': 'EMP9563111E', u'Name': 'Idola Clements', u'DOB': '11/05/1974', u'Gender': 'F', u'Department': 'Livestreaming'}, {u'Salary': '33939', u'Code': 'EMP8741129E', u'Name': 'Stacey Prince', u'DOB': '12/01/1996', u'Gender': </w:t>
      </w:r>
      <w:r w:rsidRPr="00E21651">
        <w:rPr>
          <w:rFonts w:ascii="Consolas" w:hAnsi="Consolas" w:cs="Consolas"/>
        </w:rPr>
        <w:lastRenderedPageBreak/>
        <w:t xml:space="preserve">'F', u'Department': 'Advertising'}, {u'Salary': '75410', u'Code': 'EMP7117651E', u'Name': 'Mari Schultz', u'DOB': '13/12/1962', u'Gender': 'F', u'Department': 'Sales and Marketing'}, {u'Salary': '24533', u'Code': 'EMP2356399E', u'Name': 'Amir Pena', u'DOB': '15/09/1987', u'Gender': 'M', u'Department': 'Web QA'}]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17:39:28]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17:39:28]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17:39:28]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17:39:30] [Tom] Create Employee Selected[2014-10-23 17:39:30]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17:39:30]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17:39:30] [Tom] Instance of CreateEmployeeScreen Class initialised. Self : .206233352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17:39:30]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17:39:30]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17:39:30]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17:39:30]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17:40:02]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17:40:02]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{u'Salary': '53353', u'Code': 'EMP4683253E', u'Name': 'Leila Frazier', u'DOB': '04/04/1959', u'Gender': 'F', u'Department': 'Personal Assistant'}, {u'Salary': '97970', u'Code': 'EMP3632131E', u'Name': 'Isadora Whitehead', u'DOB': '10/05/1959', u'Gender': 'F', u'Department': 'Management'}, {u'Salary': '31894', u'Code': 'EMP6525761E', u'Name': 'Imani Foster', u'DOB': '14/06/1953', u'Gender': 'F', u'Department': 'Recruitment'}, {u'Salary': '12244', u'Code': 'EMP4245837E', u'Name': 'Edward Acevedo', u'DOB': '15/03/1988', u'Gender': 'M', u'Department': 'Facilities'}, {u'Salary': '13454', u'Code': 'EMP8596258E', u'Name': 'Ian Harrison', u'DOB': '22/06/1965', u'Gender': 'M', u'Department': 'Release QA'}, {u'Salary': '55107', u'Code': 'EMP6652158E', u'Name': 'Hunter Koch', u'DOB': '12/09/1955', </w:t>
      </w:r>
      <w:r w:rsidRPr="00E21651">
        <w:rPr>
          <w:rFonts w:ascii="Consolas" w:hAnsi="Consolas" w:cs="Consolas"/>
        </w:rPr>
        <w:lastRenderedPageBreak/>
        <w:t xml:space="preserve">u'Gender': 'M', u'Department': 'Livestreaming'}, {u'Salary': '73590', u'Code': 'EMP8547532E', u'Name': 'Renee Hampton', u'DOB': '12/09/1978', u'Gender': 'F', u'Department': 'Media Relations'}, {u'Salary': '36351', u'Code': 'EMP6117529E', u'Name': 'Maya Carlson', u'DOB': '26/09/1995', u'Gender': 'F', u'Department': 'Sales and Marketing'}, {u'Salary': '55068', u'Code': 'EMP7837892E', u'Name': 'Ira Cabrera', u'DOB': '14/04/1983', u'Gender': 'F', u'Department': 'Finances'}, {u'Salary': '99445', u'Code': 'EMP8778779E', u'Name': 'Gloria Castro', u'DOB': '04/04/1955', u'Gender': 'F', u'Department': 'Advertising'}, {u'Salary': '73936', u'Code': 'EMP9847238E', u'Name': 'Iona Salas', u'DOB': '08/11/1967', u'Gender': 'F', u'Department': 'Human Resources'}, {u'Salary': '39838', u'Code': 'EMP5896884E', u'Name': 'Rina Williamson', u'DOB': '03/10/1963', u'Gender': 'F', u'Department': 'Customer Service'}, {u'Salary': '66686', u'Code': 'EMP8998241E', u'Name': 'Avye Clemons', u'DOB': '29/07/1985', u'Gender': 'M', u'Department': 'Tech QA'}, {u'Salary': '31743', u'Code': 'EMP8721958E', u'Name': 'Uriel Oliver', u'DOB': '09/12/1969', u'Gender': 'M', u'Department': 'Release QA'}, {u'Salary': '102169', u'Code': 'EMP8445235E', u'Name': 'Upton Perry', u'DOB': '25/02/1968', u'Gender': 'M', u'Department': 'Customer Service'}, {u'Salary': '43769', u'Code': 'EMP8256789E', u'Name': 'Thomas Morales', u'DOB': '11/12/1966', u'Gender': 'M', u'Department': 'Tech QA'}, {u'Salary': '89080', u'Code': 'EMP6226175E', u'Name': 'Sylvester Barnett', u'DOB': '03/01/1986', u'Gender': 'M', u'Department': 'Human Resources'}, {u'Salary': '19238', u'Code': 'EMP6175624E', u'Name': 'Kellie Shelton', u'DOB': '31/03/1976', u'Gender': 'F', u'Department': 'Sales and Marketing'}, {u'Salary': '14922', u'Code': 'EMP3514726E', u'Name': 'Claudia Cotton', u'DOB': '07/04/1983', u'Gender': 'F', u'Department': 'Quality Assurance'}, {u'Salary': '88286', u'Code': 'EMP4979749E', u'Name': 'Amethyst Pruitt', u'DOB': '06/01/1973', u'Gender': 'F', u'Department': 'Asset Management'}, {u'Salary': '73009', u'Code': 'EMP2967249E', u'Name': 'Rebekah Livingston', u'DOB': '27/05/1952', u'Gender': 'F', u'Department': 'Asset Management'}, {u'Salary': '41368', u'Code': 'EMP6798129E', u'Name': 'Steven Mcfadden', u'DOB': '01/07/1964', u'Gender': 'M', u'Department': 'Tools QA'}, {u'Salary': '48771', u'Code': 'EMP1316245E', u'Name': 'Leilani English', u'DOB': '06/08/1964', u'Gender': 'M', u'Department': 'Tech Support'}, {u'Salary': '47342', u'Code': 'EMP8428489E', u'Name': 'Cadman Morris', u'DOB': '15/04/1950', u'Gender': 'M', u'Department': 'Release Coordinator'}, {u'Salary': '97412', u'Code': 'EMP4893943E', u'Name': 'Alfreda Alford', u'DOB': '20/07/1983', u'Gender': 'F', u'Department': 'Tech Support'}, {u'Salary': '73676', u'Code': 'EMP9481473E', u'Name': 'Bert Fleming', u'DOB': '11/10/1986', u'Gender': 'M', u'Department': 'Legal Department'}, {u'Salary': '88146', u'Code': 'EMP8157842E', u'Name': 'Anne Bennett', u'DOB': '18/04/1975', u'Gender': 'F', u'Department': 'Payroll'}, {u'Salary': '49934', u'Code': 'EMP3168349E', u'Name': 'Hayley Blake', u'DOB': '01/02/1997', u'Gender': 'F', u'Department': 'Legal Department'}, {u'Salary': '60379', u'Code': 'EMP4184669E', u'Name': 'Brennan Duran', </w:t>
      </w:r>
      <w:r w:rsidRPr="00E21651">
        <w:rPr>
          <w:rFonts w:ascii="Consolas" w:hAnsi="Consolas" w:cs="Consolas"/>
        </w:rPr>
        <w:lastRenderedPageBreak/>
        <w:t xml:space="preserve">u'DOB': '21/06/1989', u'Gender': 'M', u'Department': 'Engine Development'}, {u'Salary': '10488', u'Code': 'EMP5286428E', u'Name': 'Ian Hayden', u'DOB': '11/10/1997', u'Gender': 'M', u'Department': 'Media Relations'}, {u'Salary': '67889', u'Code': 'EMP5593259E', u'Name': 'Phillip Beard', u'DOB': '20/01/1993', u'Gender': 'M', u'Department': 'Accounting'}, {u'Salary': '113246', u'Code': 'EMP6568174E', u'Name': 'Melanie Reid', u'DOB': '08/10/1986', u'Gender': 'F', u'Department': 'Management'}, {u'Salary': '88216', u'Code': 'EMP2973557E', u'Name': 'Chava Weiss', u'DOB': '22/08/1971', u'Gender': 'F', u'Department': 'Asset Management'}, {u'Salary': '46898', u'Code': 'EMP1555963E', u'Name': 'Lee Rios', u'DOB': '15/03/1997', u'Gender': 'M', u'Department': 'Concept Design'}, {u'Salary': '22165', u'Code': 'EMP4939288E', u'Name': 'Solomon Randolph', u'DOB': '27/03/1976', u'Gender': 'M', u'Department': 'Sys Admin'}, {u'Salary': '107912', u'Code': 'EMP6464345E', u'Name': 'Lael Guerra', u'DOB': '16/11/1971', u'Gender': 'M', u'Department': 'ICU'}, {u'Salary': '31378', u'Code': 'EMP5475883E', u'Name': 'Grant Lynch', u'DOB': '31/01/1993', u'Gender': 'M', u'Department': 'Advertising'}, {u'Salary': '52378', u'Code': 'EMP1778566E', u'Name': 'Isadora Meadows', u'DOB': '12/12/1963', u'Gender': 'F', u'Department': 'Web QA'}, {u'Salary': '86827', u'Code': 'EMP2446652E', u'Name': 'Jillian Mendez', u'DOB': '24/04/1993', u'Gender': 'F', u'Department': 'Business Intelligence'}, {u'Salary': '99375', u'Code': 'EMP8575126E', u'Name': 'Lev Hernandez', u'DOB': '14/08/1959', u'Gender': 'M', u'Department': 'Research and Development'}, {u'Salary': '91903', u'Code': 'EMP9997626E', u'Name': 'Vladimir Farrell', u'DOB': '20/06/1975', u'Gender': 'M', u'Department': 'ICU'}, {u'Salary': '23101', u'Code': 'EMP4621114E', u'Name': 'Quemby Carver', u'DOB': '10/10/1986', u'Gender': 'M', u'Department': 'Accounting'}, {u'Salary': '10122', u'Code': 'EMP9133391E', u'Name': 'Charissa Woodard', u'DOB': '23/01/1993', u'Gender': 'F', u'Department': 'Web QA'}, {u'Salary': '26540', u'Code': 'EMP2126118E', u'Name': 'Cooper Wilson', u'DOB': '17/02/1956', u'Gender': 'M', u'Department': 'Content Development'}, {u'Salary': '69257', u'Code': 'EMP9766512E', u'Name': 'Dennis Rosario', u'DOB': '25/02/1990', u'Gender': 'M', u'Department': 'UNIX Sys Admin'}, {u'Salary': '69162', u'Code': 'EMP1238738E', u'Name': 'Dorian Cooper', u'DOB': '09/09/1971', u'Gender': 'F', u'Department': 'Content Development'}, {u'Salary': '13026', u'Code': 'EMP9563111E', u'Name': 'Idola Clements', u'DOB': '11/05/1974', u'Gender': 'F', u'Department': 'Livestreaming'}, {u'Salary': '33939', u'Code': 'EMP8741129E', u'Name': 'Stacey Prince', u'DOB': '12/01/1996', u'Gender': 'F', u'Department': 'Advertising'}, {u'Salary': '75410', u'Code': 'EMP7117651E', u'Name': 'Mari Schultz', u'DOB': '13/12/1962', u'Gender': 'F', u'Department': 'Sales and Marketing'}, {u'Salary': '24533', u'Code': 'EMP2356399E', u'Name': 'Amir Pena', u'DOB': '15/09/1987', u'Gender': 'M', u'Department': 'Web QA'}, {u'Salary': '79612', u'Code': 'EMP9283742E', u'Name': 'Rudyard Holloway', u'DOB': '11/04/1955', u'Gender': 'M', u'Department': 'Media Relations'}]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17:40:02] [Tom] Saved new Database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[2014-10-23 17:40:02]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17:40:02]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17:40:04] [Tom] Create Employee Selected[2014-10-23 17:40:04]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17:40:04]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17:40:04] [Tom] Instance of CreateEmployeeScreen Class initialised. Self : .227327832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17:40:04]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17:40:04]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17:40:04]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17:40:04]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17:40:29]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17:40:29]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{u'Salary': '53353', u'Code': 'EMP4683253E', u'Name': 'Leila Frazier', u'DOB': '04/04/1959', u'Gender': 'F', u'Department': 'Personal Assistant'}, {u'Salary': '97970', u'Code': 'EMP3632131E', u'Name': 'Isadora Whitehead', u'DOB': '10/05/1959', u'Gender': 'F', u'Department': 'Management'}, {u'Salary': '31894', u'Code': 'EMP6525761E', u'Name': 'Imani Foster', u'DOB': '14/06/1953', u'Gender': 'F', u'Department': 'Recruitment'}, {u'Salary': '12244', u'Code': 'EMP4245837E', u'Name': 'Edward Acevedo', u'DOB': '15/03/1988', u'Gender': 'M', u'Department': 'Facilities'}, {u'Salary': '13454', u'Code': 'EMP8596258E', u'Name': 'Ian Harrison', u'DOB': '22/06/1965', u'Gender': 'M', u'Department': 'Release QA'}, {u'Salary': '55107', u'Code': 'EMP6652158E', u'Name': 'Hunter Koch', u'DOB': '12/09/1955', u'Gender': 'M', u'Department': 'Livestreaming'}, {u'Salary': '73590', u'Code': 'EMP8547532E', u'Name': 'Renee Hampton', u'DOB': '12/09/1978', u'Gender': 'F', u'Department': 'Media Relations'}, {u'Salary': '36351', u'Code': 'EMP6117529E', u'Name': 'Maya Carlson', u'DOB': '26/09/1995', u'Gender': 'F', u'Department': 'Sales and Marketing'}, {u'Salary': '55068', u'Code': 'EMP7837892E', u'Name': 'Ira Cabrera', u'DOB': </w:t>
      </w:r>
      <w:r w:rsidRPr="00E21651">
        <w:rPr>
          <w:rFonts w:ascii="Consolas" w:hAnsi="Consolas" w:cs="Consolas"/>
        </w:rPr>
        <w:lastRenderedPageBreak/>
        <w:t xml:space="preserve">'14/04/1983', u'Gender': 'F', u'Department': 'Finances'}, {u'Salary': '99445', u'Code': 'EMP8778779E', u'Name': 'Gloria Castro', u'DOB': '04/04/1955', u'Gender': 'F', u'Department': 'Advertising'}, {u'Salary': '73936', u'Code': 'EMP9847238E', u'Name': 'Iona Salas', u'DOB': '08/11/1967', u'Gender': 'F', u'Department': 'Human Resources'}, {u'Salary': '39838', u'Code': 'EMP5896884E', u'Name': 'Rina Williamson', u'DOB': '03/10/1963', u'Gender': 'F', u'Department': 'Customer Service'}, {u'Salary': '66686', u'Code': 'EMP8998241E', u'Name': 'Avye Clemons', u'DOB': '29/07/1985', u'Gender': 'M', u'Department': 'Tech QA'}, {u'Salary': '31743', u'Code': 'EMP8721958E', u'Name': 'Uriel Oliver', u'DOB': '09/12/1969', u'Gender': 'M', u'Department': 'Release QA'}, {u'Salary': '102169', u'Code': 'EMP8445235E', u'Name': 'Upton Perry', u'DOB': '25/02/1968', u'Gender': 'M', u'Department': 'Customer Service'}, {u'Salary': '43769', u'Code': 'EMP8256789E', u'Name': 'Thomas Morales', u'DOB': '11/12/1966', u'Gender': 'M', u'Department': 'Tech QA'}, {u'Salary': '89080', u'Code': 'EMP6226175E', u'Name': 'Sylvester Barnett', u'DOB': '03/01/1986', u'Gender': 'M', u'Department': 'Human Resources'}, {u'Salary': '19238', u'Code': 'EMP6175624E', u'Name': 'Kellie Shelton', u'DOB': '31/03/1976', u'Gender': 'F', u'Department': 'Sales and Marketing'}, {u'Salary': '14922', u'Code': 'EMP3514726E', u'Name': 'Claudia Cotton', u'DOB': '07/04/1983', u'Gender': 'F', u'Department': 'Quality Assurance'}, {u'Salary': '88286', u'Code': 'EMP4979749E', u'Name': 'Amethyst Pruitt', u'DOB': '06/01/1973', u'Gender': 'F', u'Department': 'Asset Management'}, {u'Salary': '73009', u'Code': 'EMP2967249E', u'Name': 'Rebekah Livingston', u'DOB': '27/05/1952', u'Gender': 'F', u'Department': 'Asset Management'}, {u'Salary': '41368', u'Code': 'EMP6798129E', u'Name': 'Steven Mcfadden', u'DOB': '01/07/1964', u'Gender': 'M', u'Department': 'Tools QA'}, {u'Salary': '48771', u'Code': 'EMP1316245E', u'Name': 'Leilani English', u'DOB': '06/08/1964', u'Gender': 'M', u'Department': 'Tech Support'}, {u'Salary': '47342', u'Code': 'EMP8428489E', u'Name': 'Cadman Morris', u'DOB': '15/04/1950', u'Gender': 'M', u'Department': 'Release Coordinator'}, {u'Salary': '97412', u'Code': 'EMP4893943E', u'Name': 'Alfreda Alford', u'DOB': '20/07/1983', u'Gender': 'F', u'Department': 'Tech Support'}, {u'Salary': '73676', u'Code': 'EMP9481473E', u'Name': 'Bert Fleming', u'DOB': '11/10/1986', u'Gender': 'M', u'Department': 'Legal Department'}, {u'Salary': '88146', u'Code': 'EMP8157842E', u'Name': 'Anne Bennett', u'DOB': '18/04/1975', u'Gender': 'F', u'Department': 'Payroll'}, {u'Salary': '49934', u'Code': 'EMP3168349E', u'Name': 'Hayley Blake', u'DOB': '01/02/1997', u'Gender': 'F', u'Department': 'Legal Department'}, {u'Salary': '60379', u'Code': 'EMP4184669E', u'Name': 'Brennan Duran', u'DOB': '21/06/1989', u'Gender': 'M', u'Department': 'Engine Development'}, {u'Salary': '10488', u'Code': 'EMP5286428E', u'Name': 'Ian Hayden', u'DOB': '11/10/1997', u'Gender': 'M', u'Department': 'Media Relations'}, {u'Salary': '67889', u'Code': 'EMP5593259E', u'Name': 'Phillip Beard', u'DOB': '20/01/1993', u'Gender': 'M', u'Department': 'Accounting'}, {u'Salary': '113246', u'Code': 'EMP6568174E', u'Name': </w:t>
      </w:r>
      <w:r w:rsidRPr="00E21651">
        <w:rPr>
          <w:rFonts w:ascii="Consolas" w:hAnsi="Consolas" w:cs="Consolas"/>
        </w:rPr>
        <w:lastRenderedPageBreak/>
        <w:t xml:space="preserve">'Melanie Reid', u'DOB': '08/10/1986', u'Gender': 'F', u'Department': 'Management'}, {u'Salary': '88216', u'Code': 'EMP2973557E', u'Name': 'Chava Weiss', u'DOB': '22/08/1971', u'Gender': 'F', u'Department': 'Asset Management'}, {u'Salary': '46898', u'Code': 'EMP1555963E', u'Name': 'Lee Rios', u'DOB': '15/03/1997', u'Gender': 'M', u'Department': 'Concept Design'}, {u'Salary': '22165', u'Code': 'EMP4939288E', u'Name': 'Solomon Randolph', u'DOB': '27/03/1976', u'Gender': 'M', u'Department': 'Sys Admin'}, {u'Salary': '107912', u'Code': 'EMP6464345E', u'Name': 'Lael Guerra', u'DOB': '16/11/1971', u'Gender': 'M', u'Department': 'ICU'}, {u'Salary': '31378', u'Code': 'EMP5475883E', u'Name': 'Grant Lynch', u'DOB': '31/01/1993', u'Gender': 'M', u'Department': 'Advertising'}, {u'Salary': '52378', u'Code': 'EMP1778566E', u'Name': 'Isadora Meadows', u'DOB': '12/12/1963', u'Gender': 'F', u'Department': 'Web QA'}, {u'Salary': '86827', u'Code': 'EMP2446652E', u'Name': 'Jillian Mendez', u'DOB': '24/04/1993', u'Gender': 'F', u'Department': 'Business Intelligence'}, {u'Salary': '99375', u'Code': 'EMP8575126E', u'Name': 'Lev Hernandez', u'DOB': '14/08/1959', u'Gender': 'M', u'Department': 'Research and Development'}, {u'Salary': '91903', u'Code': 'EMP9997626E', u'Name': 'Vladimir Farrell', u'DOB': '20/06/1975', u'Gender': 'M', u'Department': 'ICU'}, {u'Salary': '23101', u'Code': 'EMP4621114E', u'Name': 'Quemby Carver', u'DOB': '10/10/1986', u'Gender': 'M', u'Department': 'Accounting'}, {u'Salary': '10122', u'Code': 'EMP9133391E', u'Name': 'Charissa Woodard', u'DOB': '23/01/1993', u'Gender': 'F', u'Department': 'Web QA'}, {u'Salary': '26540', u'Code': 'EMP2126118E', u'Name': 'Cooper Wilson', u'DOB': '17/02/1956', u'Gender': 'M', u'Department': 'Content Development'}, {u'Salary': '69257', u'Code': 'EMP9766512E', u'Name': 'Dennis Rosario', u'DOB': '25/02/1990', u'Gender': 'M', u'Department': 'UNIX Sys Admin'}, {u'Salary': '69162', u'Code': 'EMP1238738E', u'Name': 'Dorian Cooper', u'DOB': '09/09/1971', u'Gender': 'F', u'Department': 'Content Development'}, {u'Salary': '13026', u'Code': 'EMP9563111E', u'Name': 'Idola Clements', u'DOB': '11/05/1974', u'Gender': 'F', u'Department': 'Livestreaming'}, {u'Salary': '33939', u'Code': 'EMP8741129E', u'Name': 'Stacey Prince', u'DOB': '12/01/1996', u'Gender': 'F', u'Department': 'Advertising'}, {u'Salary': '75410', u'Code': 'EMP7117651E', u'Name': 'Mari Schultz', u'DOB': '13/12/1962', u'Gender': 'F', u'Department': 'Sales and Marketing'}, {u'Salary': '24533', u'Code': 'EMP2356399E', u'Name': 'Amir Pena', u'DOB': '15/09/1987', u'Gender': 'M', u'Department': 'Web QA'}, {u'Salary': '79612', u'Code': 'EMP9283742E', u'Name': 'Rudyard Holloway', u'DOB': '11/04/1955', u'Gender': 'M', u'Department': 'Media Relations'}, {u'Salary': '63886', u'Code': 'EMP5916496E', u'Name': 'Thomas Reeves', u'DOB': '24/08/1963', u'Gender': 'M', u'Department': 'Quality Assurance'}]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17:40:29]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17:40:29]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17:40:29]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17:40:39] [Tom] Create Employee Selected[2014-10-23 17:40:39] [Tom] Main Window Terminated</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[2014-10-23 17:40:39]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17:40:39] [Tom] Instance of CreateEmployeeScreen Class initialised. Self : .227283192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17:40:39]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17:40:39]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17:40:39]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17:40:39]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17:41:03]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17:41:03]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{u'Salary': '53353', u'Code': 'EMP4683253E', u'Name': 'Leila Frazier', u'DOB': '04/04/1959', u'Gender': 'F', u'Department': 'Personal Assistant'}, {u'Salary': '97970', u'Code': 'EMP3632131E', u'Name': 'Isadora Whitehead', u'DOB': '10/05/1959', u'Gender': 'F', u'Department': 'Management'}, {u'Salary': '31894', u'Code': 'EMP6525761E', u'Name': 'Imani Foster', u'DOB': '14/06/1953', u'Gender': 'F', u'Department': 'Recruitment'}, {u'Salary': '12244', u'Code': 'EMP4245837E', u'Name': 'Edward Acevedo', u'DOB': '15/03/1988', u'Gender': 'M', u'Department': 'Facilities'}, {u'Salary': '13454', u'Code': 'EMP8596258E', u'Name': 'Ian Harrison', u'DOB': '22/06/1965', u'Gender': 'M', u'Department': 'Release QA'}, {u'Salary': '55107', u'Code': 'EMP6652158E', u'Name': 'Hunter Koch', u'DOB': '12/09/1955', u'Gender': 'M', u'Department': 'Livestreaming'}, {u'Salary': '73590', u'Code': 'EMP8547532E', u'Name': 'Renee Hampton', u'DOB': '12/09/1978', u'Gender': 'F', u'Department': 'Media Relations'}, {u'Salary': '36351', u'Code': 'EMP6117529E', u'Name': 'Maya Carlson', u'DOB': '26/09/1995', u'Gender': 'F', u'Department': 'Sales and Marketing'}, {u'Salary': '55068', u'Code': 'EMP7837892E', u'Name': 'Ira Cabrera', u'DOB': '14/04/1983', u'Gender': 'F', u'Department': 'Finances'}, {u'Salary': '99445', u'Code': 'EMP8778779E', u'Name': 'Gloria Castro', u'DOB': '04/04/1955', u'Gender': 'F', u'Department': 'Advertising'}, {u'Salary': '73936', u'Code': 'EMP9847238E', u'Name': 'Iona Salas', u'DOB': </w:t>
      </w:r>
      <w:r w:rsidRPr="00E21651">
        <w:rPr>
          <w:rFonts w:ascii="Consolas" w:hAnsi="Consolas" w:cs="Consolas"/>
        </w:rPr>
        <w:lastRenderedPageBreak/>
        <w:t xml:space="preserve">'08/11/1967', u'Gender': 'F', u'Department': 'Human Resources'}, {u'Salary': '39838', u'Code': 'EMP5896884E', u'Name': 'Rina Williamson', u'DOB': '03/10/1963', u'Gender': 'F', u'Department': 'Customer Service'}, {u'Salary': '66686', u'Code': 'EMP8998241E', u'Name': 'Avye Clemons', u'DOB': '29/07/1985', u'Gender': 'M', u'Department': 'Tech QA'}, {u'Salary': '31743', u'Code': 'EMP8721958E', u'Name': 'Uriel Oliver', u'DOB': '09/12/1969', u'Gender': 'M', u'Department': 'Release QA'}, {u'Salary': '102169', u'Code': 'EMP8445235E', u'Name': 'Upton Perry', u'DOB': '25/02/1968', u'Gender': 'M', u'Department': 'Customer Service'}, {u'Salary': '43769', u'Code': 'EMP8256789E', u'Name': 'Thomas Morales', u'DOB': '11/12/1966', u'Gender': 'M', u'Department': 'Tech QA'}, {u'Salary': '89080', u'Code': 'EMP6226175E', u'Name': 'Sylvester Barnett', u'DOB': '03/01/1986', u'Gender': 'M', u'Department': 'Human Resources'}, {u'Salary': '19238', u'Code': 'EMP6175624E', u'Name': 'Kellie Shelton', u'DOB': '31/03/1976', u'Gender': 'F', u'Department': 'Sales and Marketing'}, {u'Salary': '14922', u'Code': 'EMP3514726E', u'Name': 'Claudia Cotton', u'DOB': '07/04/1983', u'Gender': 'F', u'Department': 'Quality Assurance'}, {u'Salary': '88286', u'Code': 'EMP4979749E', u'Name': 'Amethyst Pruitt', u'DOB': '06/01/1973', u'Gender': 'F', u'Department': 'Asset Management'}, {u'Salary': '73009', u'Code': 'EMP2967249E', u'Name': 'Rebekah Livingston', u'DOB': '27/05/1952', u'Gender': 'F', u'Department': 'Asset Management'}, {u'Salary': '41368', u'Code': 'EMP6798129E', u'Name': 'Steven Mcfadden', u'DOB': '01/07/1964', u'Gender': 'M', u'Department': 'Tools QA'}, {u'Salary': '48771', u'Code': 'EMP1316245E', u'Name': 'Leilani English', u'DOB': '06/08/1964', u'Gender': 'M', u'Department': 'Tech Support'}, {u'Salary': '47342', u'Code': 'EMP8428489E', u'Name': 'Cadman Morris', u'DOB': '15/04/1950', u'Gender': 'M', u'Department': 'Release Coordinator'}, {u'Salary': '97412', u'Code': 'EMP4893943E', u'Name': 'Alfreda Alford', u'DOB': '20/07/1983', u'Gender': 'F', u'Department': 'Tech Support'}, {u'Salary': '73676', u'Code': 'EMP9481473E', u'Name': 'Bert Fleming', u'DOB': '11/10/1986', u'Gender': 'M', u'Department': 'Legal Department'}, {u'Salary': '88146', u'Code': 'EMP8157842E', u'Name': 'Anne Bennett', u'DOB': '18/04/1975', u'Gender': 'F', u'Department': 'Payroll'}, {u'Salary': '49934', u'Code': 'EMP3168349E', u'Name': 'Hayley Blake', u'DOB': '01/02/1997', u'Gender': 'F', u'Department': 'Legal Department'}, {u'Salary': '60379', u'Code': 'EMP4184669E', u'Name': 'Brennan Duran', u'DOB': '21/06/1989', u'Gender': 'M', u'Department': 'Engine Development'}, {u'Salary': '10488', u'Code': 'EMP5286428E', u'Name': 'Ian Hayden', u'DOB': '11/10/1997', u'Gender': 'M', u'Department': 'Media Relations'}, {u'Salary': '67889', u'Code': 'EMP5593259E', u'Name': 'Phillip Beard', u'DOB': '20/01/1993', u'Gender': 'M', u'Department': 'Accounting'}, {u'Salary': '113246', u'Code': 'EMP6568174E', u'Name': 'Melanie Reid', u'DOB': '08/10/1986', u'Gender': 'F', u'Department': 'Management'}, {u'Salary': '88216', u'Code': 'EMP2973557E', u'Name': 'Chava Weiss', u'DOB': '22/08/1971', u'Gender': 'F', u'Department': 'Asset Management'}, {u'Salary': '46898', u'Code': 'EMP1555963E', u'Name': 'Lee </w:t>
      </w:r>
      <w:r w:rsidRPr="00E21651">
        <w:rPr>
          <w:rFonts w:ascii="Consolas" w:hAnsi="Consolas" w:cs="Consolas"/>
        </w:rPr>
        <w:lastRenderedPageBreak/>
        <w:t xml:space="preserve">Rios', u'DOB': '15/03/1997', u'Gender': 'M', u'Department': 'Concept Design'}, {u'Salary': '22165', u'Code': 'EMP4939288E', u'Name': 'Solomon Randolph', u'DOB': '27/03/1976', u'Gender': 'M', u'Department': 'Sys Admin'}, {u'Salary': '107912', u'Code': 'EMP6464345E', u'Name': 'Lael Guerra', u'DOB': '16/11/1971', u'Gender': 'M', u'Department': 'ICU'}, {u'Salary': '31378', u'Code': 'EMP5475883E', u'Name': 'Grant Lynch', u'DOB': '31/01/1993', u'Gender': 'M', u'Department': 'Advertising'}, {u'Salary': '52378', u'Code': 'EMP1778566E', u'Name': 'Isadora Meadows', u'DOB': '12/12/1963', u'Gender': 'F', u'Department': 'Web QA'}, {u'Salary': '86827', u'Code': 'EMP2446652E', u'Name': 'Jillian Mendez', u'DOB': '24/04/1993', u'Gender': 'F', u'Department': 'Business Intelligence'}, {u'Salary': '99375', u'Code': 'EMP8575126E', u'Name': 'Lev Hernandez', u'DOB': '14/08/1959', u'Gender': 'M', u'Department': 'Research and Development'}, {u'Salary': '91903', u'Code': 'EMP9997626E', u'Name': 'Vladimir Farrell', u'DOB': '20/06/1975', u'Gender': 'M', u'Department': 'ICU'}, {u'Salary': '23101', u'Code': 'EMP4621114E', u'Name': 'Quemby Carver', u'DOB': '10/10/1986', u'Gender': 'M', u'Department': 'Accounting'}, {u'Salary': '10122', u'Code': 'EMP9133391E', u'Name': 'Charissa Woodard', u'DOB': '23/01/1993', u'Gender': 'F', u'Department': 'Web QA'}, {u'Salary': '26540', u'Code': 'EMP2126118E', u'Name': 'Cooper Wilson', u'DOB': '17/02/1956', u'Gender': 'M', u'Department': 'Content Development'}, {u'Salary': '69257', u'Code': 'EMP9766512E', u'Name': 'Dennis Rosario', u'DOB': '25/02/1990', u'Gender': 'M', u'Department': 'UNIX Sys Admin'}, {u'Salary': '69162', u'Code': 'EMP1238738E', u'Name': 'Dorian Cooper', u'DOB': '09/09/1971', u'Gender': 'F', u'Department': 'Content Development'}, {u'Salary': '13026', u'Code': 'EMP9563111E', u'Name': 'Idola Clements', u'DOB': '11/05/1974', u'Gender': 'F', u'Department': 'Livestreaming'}, {u'Salary': '33939', u'Code': 'EMP8741129E', u'Name': 'Stacey Prince', u'DOB': '12/01/1996', u'Gender': 'F', u'Department': 'Advertising'}, {u'Salary': '75410', u'Code': 'EMP7117651E', u'Name': 'Mari Schultz', u'DOB': '13/12/1962', u'Gender': 'F', u'Department': 'Sales and Marketing'}, {u'Salary': '24533', u'Code': 'EMP2356399E', u'Name': 'Amir Pena', u'DOB': '15/09/1987', u'Gender': 'M', u'Department': 'Web QA'}, {u'Salary': '79612', u'Code': 'EMP9283742E', u'Name': 'Rudyard Holloway', u'DOB': '11/04/1955', u'Gender': 'M', u'Department': 'Media Relations'}, {u'Salary': '63886', u'Code': 'EMP5916496E', u'Name': 'Thomas Reeves', u'DOB': '24/08/1963', u'Gender': 'M', u'Department': 'Quality Assurance'}, {u'Salary': '83300', u'Code': 'EMP7774216E', u'Name': 'Cara Ray', u'DOB': '25/07/1984', u'Gender': 'F', u'Department': 'Human Resources'}]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17:41:03]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17:41:03]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17:41:03]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17:41:11] [] =====RESTART=====</w:t>
      </w:r>
    </w:p>
    <w:p w:rsidR="00014E69" w:rsidRPr="00E21651" w:rsidRDefault="00014E69" w:rsidP="00014E69">
      <w:pPr>
        <w:contextualSpacing/>
        <w:rPr>
          <w:rFonts w:ascii="Consolas" w:hAnsi="Consolas" w:cs="Consolas"/>
        </w:rPr>
      </w:pPr>
      <w:r w:rsidRPr="00E21651">
        <w:rPr>
          <w:rFonts w:ascii="Consolas" w:hAnsi="Consolas" w:cs="Consolas"/>
        </w:rPr>
        <w:t>[2014-10-23 17:41:11]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17:41:11] [] Loading variables</w:t>
      </w:r>
    </w:p>
    <w:p w:rsidR="00014E69" w:rsidRPr="00E21651" w:rsidRDefault="00014E69" w:rsidP="00014E69">
      <w:pPr>
        <w:contextualSpacing/>
        <w:rPr>
          <w:rFonts w:ascii="Consolas" w:hAnsi="Consolas" w:cs="Consolas"/>
        </w:rPr>
      </w:pPr>
      <w:r w:rsidRPr="00E21651">
        <w:rPr>
          <w:rFonts w:ascii="Consolas" w:hAnsi="Consolas" w:cs="Consolas"/>
        </w:rPr>
        <w:t>[2014-10-23 17:41:11] [] Loaded Employee Count</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[2014-10-23 17:41:11] [] Loaded Total Salary</w:t>
      </w:r>
    </w:p>
    <w:p w:rsidR="00014E69" w:rsidRPr="00E21651" w:rsidRDefault="00014E69" w:rsidP="00014E69">
      <w:pPr>
        <w:contextualSpacing/>
        <w:rPr>
          <w:rFonts w:ascii="Consolas" w:hAnsi="Consolas" w:cs="Consolas"/>
        </w:rPr>
      </w:pPr>
      <w:r w:rsidRPr="00E21651">
        <w:rPr>
          <w:rFonts w:ascii="Consolas" w:hAnsi="Consolas" w:cs="Consolas"/>
        </w:rPr>
        <w:t>[2014-10-23 17:41:11]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[2014-10-23 17:41:11]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17:41:11]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17:41:11] [] Instance of LoginScreen Class initialised. Self : .26732744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17:41:11]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17:41:11]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17:41:11]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17:41:11]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17:41:11]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17:41:19]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17:41:19]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[2014-10-23 17:41:19]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17:41:19]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17:41:19]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[2014-10-23 17:41:19]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17:41:20]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[2014-10-23 17:41:20]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17:41:20]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17:41:20] [Tom] Instance of CreateEmployeeScreen Class initialised. Self : .26733184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17:41:20]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17:41:20]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17:41:20]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17:41:20]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17:41:22] [Tom] Search Selected </w:t>
      </w:r>
    </w:p>
    <w:p w:rsidR="00014E69" w:rsidRPr="00E21651" w:rsidRDefault="00014E69" w:rsidP="00014E69">
      <w:pPr>
        <w:contextualSpacing/>
        <w:rPr>
          <w:rFonts w:ascii="Consolas" w:hAnsi="Consolas" w:cs="Consolas"/>
        </w:rPr>
      </w:pPr>
      <w:r w:rsidRPr="00E21651">
        <w:rPr>
          <w:rFonts w:ascii="Consolas" w:hAnsi="Consolas" w:cs="Consolas"/>
        </w:rPr>
        <w:t>[2014-10-23 17:41:23] [Tom] Instance of InitSetupPopup Class initialised. Self : .26733424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17:41:23]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17:41:23]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17:41:58]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17:41:58]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17:41:59] [Tom] Create Employee Selected[2014-10-23 17:41:59]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17:41:59]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17:41:59] [Tom] Instance of CreateEmployeeScreen Class initialised. Self : .67321944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17:41:59]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17:41:59]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17:41:59]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17:41:59]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17:42:27] [Tom] Loaded EmpDatabase.p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[2014-10-23 17:42:27]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{u'Salary': '53353', u'Code': 'EMP4683253E', u'Name': 'Leila Frazier', u'DOB': '04/04/1959', u'Gender': 'F', u'Department': 'Personal Assistant'}, {u'Salary': '97970', u'Code': 'EMP3632131E', u'Name': 'Isadora Whitehead', u'DOB': '10/05/1959', u'Gender': 'F', u'Department': 'Management'}, {u'Salary': '31894', u'Code': 'EMP6525761E', u'Name': 'Imani Foster', u'DOB': '14/06/1953', u'Gender': 'F', u'Department': 'Recruitment'}, {u'Salary': '12244', u'Code': 'EMP4245837E', u'Name': 'Edward Acevedo', u'DOB': '15/03/1988', u'Gender': 'M', u'Department': 'Facilities'}, {u'Salary': '13454', u'Code': 'EMP8596258E', u'Name': 'Ian Harrison', u'DOB': '22/06/1965', u'Gender': 'M', u'Department': 'Release QA'}, {u'Salary': '55107', u'Code': 'EMP6652158E', u'Name': 'Hunter Koch', u'DOB': '12/09/1955', u'Gender': 'M', u'Department': 'Livestreaming'}, {u'Salary': '73590', u'Code': 'EMP8547532E', u'Name': 'Renee Hampton', u'DOB': '12/09/1978', u'Gender': 'F', u'Department': 'Media Relations'}, {u'Salary': '36351', u'Code': 'EMP6117529E', u'Name': 'Maya Carlson', u'DOB': '26/09/1995', u'Gender': 'F', u'Department': 'Sales and Marketing'}, {u'Salary': '55068', u'Code': 'EMP7837892E', u'Name': 'Ira Cabrera', u'DOB': '14/04/1983', u'Gender': 'F', u'Department': 'Finances'}, {u'Salary': '99445', u'Code': 'EMP8778779E', u'Name': 'Gloria Castro', u'DOB': '04/04/1955', u'Gender': 'F', u'Department': 'Advertising'}, {u'Salary': '73936', u'Code': 'EMP9847238E', u'Name': 'Iona Salas', u'DOB': '08/11/1967', u'Gender': 'F', u'Department': 'Human Resources'}, {u'Salary': '39838', u'Code': 'EMP5896884E', u'Name': 'Rina Williamson', u'DOB': '03/10/1963', u'Gender': 'F', u'Department': 'Customer Service'}, {u'Salary': '66686', u'Code': 'EMP8998241E', u'Name': 'Avye Clemons', u'DOB': '29/07/1985', u'Gender': 'M', u'Department': 'Tech QA'}, {u'Salary': '31743', u'Code': 'EMP8721958E', u'Name': 'Uriel Oliver', u'DOB': '09/12/1969', u'Gender': 'M', u'Department': 'Release QA'}, {u'Salary': '102169', u'Code': 'EMP8445235E', u'Name': 'Upton Perry', u'DOB': '25/02/1968', u'Gender': 'M', u'Department': 'Customer Service'}, </w:t>
      </w:r>
      <w:r w:rsidRPr="00E21651">
        <w:rPr>
          <w:rFonts w:ascii="Consolas" w:hAnsi="Consolas" w:cs="Consolas"/>
        </w:rPr>
        <w:lastRenderedPageBreak/>
        <w:t xml:space="preserve">{u'Salary': '43769', u'Code': 'EMP8256789E', u'Name': 'Thomas Morales', u'DOB': '11/12/1966', u'Gender': 'M', u'Department': 'Tech QA'}, {u'Salary': '89080', u'Code': 'EMP6226175E', u'Name': 'Sylvester Barnett', u'DOB': '03/01/1986', u'Gender': 'M', u'Department': 'Human Resources'}, {u'Salary': '19238', u'Code': 'EMP6175624E', u'Name': 'Kellie Shelton', u'DOB': '31/03/1976', u'Gender': 'F', u'Department': 'Sales and Marketing'}, {u'Salary': '14922', u'Code': 'EMP3514726E', u'Name': 'Claudia Cotton', u'DOB': '07/04/1983', u'Gender': 'F', u'Department': 'Quality Assurance'}, {u'Salary': '88286', u'Code': 'EMP4979749E', u'Name': 'Amethyst Pruitt', u'DOB': '06/01/1973', u'Gender': 'F', u'Department': 'Asset Management'}, {u'Salary': '73009', u'Code': 'EMP2967249E', u'Name': 'Rebekah Livingston', u'DOB': '27/05/1952', u'Gender': 'F', u'Department': 'Asset Management'}, {u'Salary': '41368', u'Code': 'EMP6798129E', u'Name': 'Steven Mcfadden', u'DOB': '01/07/1964', u'Gender': 'M', u'Department': 'Tools QA'}, {u'Salary': '48771', u'Code': 'EMP1316245E', u'Name': 'Leilani English', u'DOB': '06/08/1964', u'Gender': 'M', u'Department': 'Tech Support'}, {u'Salary': '47342', u'Code': 'EMP8428489E', u'Name': 'Cadman Morris', u'DOB': '15/04/1950', u'Gender': 'M', u'Department': 'Release Coordinator'}, {u'Salary': '97412', u'Code': 'EMP4893943E', u'Name': 'Alfreda Alford', u'DOB': '20/07/1983', u'Gender': 'F', u'Department': 'Tech Support'}, {u'Salary': '73676', u'Code': 'EMP9481473E', u'Name': 'Bert Fleming', u'DOB': '11/10/1986', u'Gender': 'M', u'Department': 'Legal Department'}, {u'Salary': '88146', u'Code': 'EMP8157842E', u'Name': 'Anne Bennett', u'DOB': '18/04/1975', u'Gender': 'F', u'Department': 'Payroll'}, {u'Salary': '49934', u'Code': 'EMP3168349E', u'Name': 'Hayley Blake', u'DOB': '01/02/1997', u'Gender': 'F', u'Department': 'Legal Department'}, {u'Salary': '60379', u'Code': 'EMP4184669E', u'Name': 'Brennan Duran', u'DOB': '21/06/1989', u'Gender': 'M', u'Department': 'Engine Development'}, {u'Salary': '10488', u'Code': 'EMP5286428E', u'Name': 'Ian Hayden', u'DOB': '11/10/1997', u'Gender': 'M', u'Department': 'Media Relations'}, {u'Salary': '67889', u'Code': 'EMP5593259E', u'Name': 'Phillip Beard', u'DOB': '20/01/1993', u'Gender': 'M', u'Department': 'Accounting'}, {u'Salary': '113246', u'Code': 'EMP6568174E', u'Name': 'Melanie Reid', u'DOB': '08/10/1986', u'Gender': 'F', u'Department': 'Management'}, {u'Salary': '88216', u'Code': 'EMP2973557E', u'Name': 'Chava Weiss', u'DOB': '22/08/1971', u'Gender': 'F', u'Department': 'Asset Management'}, {u'Salary': '46898', u'Code': 'EMP1555963E', u'Name': 'Lee Rios', u'DOB': '15/03/1997', u'Gender': 'M', u'Department': 'Concept Design'}, {u'Salary': '22165', u'Code': 'EMP4939288E', u'Name': 'Solomon Randolph', u'DOB': '27/03/1976', u'Gender': 'M', u'Department': 'Sys Admin'}, {u'Salary': '107912', u'Code': 'EMP6464345E', u'Name': 'Lael Guerra', u'DOB': '16/11/1971', u'Gender': 'M', u'Department': 'ICU'}, {u'Salary': '31378', u'Code': 'EMP5475883E', u'Name': 'Grant Lynch', u'DOB': '31/01/1993', u'Gender': 'M', u'Department': 'Advertising'}, {u'Salary': '52378', u'Code': 'EMP1778566E', u'Name': 'Isadora Meadows', u'DOB': '12/12/1963', u'Gender': 'F', u'Department': 'Web QA'}, </w:t>
      </w:r>
      <w:r w:rsidRPr="00E21651">
        <w:rPr>
          <w:rFonts w:ascii="Consolas" w:hAnsi="Consolas" w:cs="Consolas"/>
        </w:rPr>
        <w:lastRenderedPageBreak/>
        <w:t xml:space="preserve">{u'Salary': '86827', u'Code': 'EMP2446652E', u'Name': 'Jillian Mendez', u'DOB': '24/04/1993', u'Gender': 'F', u'Department': 'Business Intelligence'}, {u'Salary': '99375', u'Code': 'EMP8575126E', u'Name': 'Lev Hernandez', u'DOB': '14/08/1959', u'Gender': 'M', u'Department': 'Research and Development'}, {u'Salary': '91903', u'Code': 'EMP9997626E', u'Name': 'Vladimir Farrell', u'DOB': '20/06/1975', u'Gender': 'M', u'Department': 'ICU'}, {u'Salary': '23101', u'Code': 'EMP4621114E', u'Name': 'Quemby Carver', u'DOB': '10/10/1986', u'Gender': 'M', u'Department': 'Accounting'}, {u'Salary': '10122', u'Code': 'EMP9133391E', u'Name': 'Charissa Woodard', u'DOB': '23/01/1993', u'Gender': 'F', u'Department': 'Web QA'}, {u'Salary': '26540', u'Code': 'EMP2126118E', u'Name': 'Cooper Wilson', u'DOB': '17/02/1956', u'Gender': 'M', u'Department': 'Content Development'}, {u'Salary': '69257', u'Code': 'EMP9766512E', u'Name': 'Dennis Rosario', u'DOB': '25/02/1990', u'Gender': 'M', u'Department': 'UNIX Sys Admin'}, {u'Salary': '69162', u'Code': 'EMP1238738E', u'Name': 'Dorian Cooper', u'DOB': '09/09/1971', u'Gender': 'F', u'Department': 'Content Development'}, {u'Salary': '13026', u'Code': 'EMP9563111E', u'Name': 'Idola Clements', u'DOB': '11/05/1974', u'Gender': 'F', u'Department': 'Livestreaming'}, {u'Salary': '33939', u'Code': 'EMP8741129E', u'Name': 'Stacey Prince', u'DOB': '12/01/1996', u'Gender': 'F', u'Department': 'Advertising'}, {u'Salary': '75410', u'Code': 'EMP7117651E', u'Name': 'Mari Schultz', u'DOB': '13/12/1962', u'Gender': 'F', u'Department': 'Sales and Marketing'}, {u'Salary': '24533', u'Code': 'EMP2356399E', u'Name': 'Amir Pena', u'DOB': '15/09/1987', u'Gender': 'M', u'Department': 'Web QA'}, {u'Salary': '79612', u'Code': 'EMP9283742E', u'Name': 'Rudyard Holloway', u'DOB': '11/04/1955', u'Gender': 'M', u'Department': 'Media Relations'}, {u'Salary': '63886', u'Code': 'EMP5916496E', u'Name': 'Thomas Reeves', u'DOB': '24/08/1963', u'Gender': 'M', u'Department': 'Quality Assurance'}, {u'Salary': '83300', u'Code': 'EMP7774216E', u'Name': 'Cara Ray', u'DOB': '25/07/1984', u'Gender': 'F', u'Department': 'Human Resources'}, {u'Salary': '84835', u'Code': 'EMP5152739E', u'Name': 'Candice Ballard', u'DOB': '29/07/1952', u'Gender': 'F', u'Department': 'Tools QA'}]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17:42:27]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17:42:27]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17:42:27]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17:42:28] [Tom] Create Employee Selected[2014-10-23 17:42:28]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17:42:28]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17:42:28] [Tom] Instance of CreateEmployeeScreen Class initialised. Self : .26761576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17:42:28]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17:42:28]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17:42:28]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17:42:28]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17:42:47] [Tom] Loaded EmpDatabase.p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[2014-10-23 17:42:47]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{u'Salary': '53353', u'Code': 'EMP4683253E', u'Name': 'Leila Frazier', u'DOB': '04/04/1959', u'Gender': 'F', u'Department': 'Personal Assistant'}, {u'Salary': '97970', u'Code': 'EMP3632131E', u'Name': 'Isadora Whitehead', u'DOB': '10/05/1959', u'Gender': 'F', u'Department': 'Management'}, {u'Salary': '31894', u'Code': 'EMP6525761E', u'Name': 'Imani Foster', u'DOB': '14/06/1953', u'Gender': 'F', u'Department': 'Recruitment'}, {u'Salary': '12244', u'Code': 'EMP4245837E', u'Name': 'Edward Acevedo', u'DOB': '15/03/1988', u'Gender': 'M', u'Department': 'Facilities'}, {u'Salary': '13454', u'Code': 'EMP8596258E', u'Name': 'Ian Harrison', u'DOB': '22/06/1965', u'Gender': 'M', u'Department': 'Release QA'}, {u'Salary': '55107', u'Code': 'EMP6652158E', u'Name': 'Hunter Koch', u'DOB': '12/09/1955', u'Gender': 'M', u'Department': 'Livestreaming'}, {u'Salary': '73590', u'Code': 'EMP8547532E', u'Name': 'Renee Hampton', u'DOB': '12/09/1978', u'Gender': 'F', u'Department': 'Media Relations'}, {u'Salary': '36351', u'Code': 'EMP6117529E', u'Name': 'Maya Carlson', u'DOB': '26/09/1995', u'Gender': 'F', u'Department': 'Sales and Marketing'}, {u'Salary': '55068', u'Code': 'EMP7837892E', u'Name': 'Ira Cabrera', u'DOB': '14/04/1983', u'Gender': 'F', u'Department': 'Finances'}, {u'Salary': '99445', u'Code': 'EMP8778779E', u'Name': 'Gloria Castro', u'DOB': '04/04/1955', u'Gender': 'F', u'Department': 'Advertising'}, {u'Salary': '73936', u'Code': 'EMP9847238E', u'Name': 'Iona Salas', u'DOB': '08/11/1967', u'Gender': 'F', u'Department': 'Human Resources'}, {u'Salary': '39838', u'Code': 'EMP5896884E', u'Name': 'Rina Williamson', u'DOB': '03/10/1963', u'Gender': 'F', u'Department': 'Customer Service'}, {u'Salary': '66686', u'Code': 'EMP8998241E', u'Name': 'Avye Clemons', u'DOB': '29/07/1985', u'Gender': 'M', u'Department': 'Tech QA'}, {u'Salary': '31743', u'Code': 'EMP8721958E', u'Name': 'Uriel Oliver', u'DOB': '09/12/1969', u'Gender': 'M', u'Department': 'Release QA'}, {u'Salary': '102169', u'Code': 'EMP8445235E', u'Name': 'Upton Perry', u'DOB': '25/02/1968', u'Gender': 'M', u'Department': 'Customer Service'}, </w:t>
      </w:r>
      <w:r w:rsidRPr="00E21651">
        <w:rPr>
          <w:rFonts w:ascii="Consolas" w:hAnsi="Consolas" w:cs="Consolas"/>
        </w:rPr>
        <w:lastRenderedPageBreak/>
        <w:t xml:space="preserve">{u'Salary': '43769', u'Code': 'EMP8256789E', u'Name': 'Thomas Morales', u'DOB': '11/12/1966', u'Gender': 'M', u'Department': 'Tech QA'}, {u'Salary': '89080', u'Code': 'EMP6226175E', u'Name': 'Sylvester Barnett', u'DOB': '03/01/1986', u'Gender': 'M', u'Department': 'Human Resources'}, {u'Salary': '19238', u'Code': 'EMP6175624E', u'Name': 'Kellie Shelton', u'DOB': '31/03/1976', u'Gender': 'F', u'Department': 'Sales and Marketing'}, {u'Salary': '14922', u'Code': 'EMP3514726E', u'Name': 'Claudia Cotton', u'DOB': '07/04/1983', u'Gender': 'F', u'Department': 'Quality Assurance'}, {u'Salary': '88286', u'Code': 'EMP4979749E', u'Name': 'Amethyst Pruitt', u'DOB': '06/01/1973', u'Gender': 'F', u'Department': 'Asset Management'}, {u'Salary': '73009', u'Code': 'EMP2967249E', u'Name': 'Rebekah Livingston', u'DOB': '27/05/1952', u'Gender': 'F', u'Department': 'Asset Management'}, {u'Salary': '41368', u'Code': 'EMP6798129E', u'Name': 'Steven Mcfadden', u'DOB': '01/07/1964', u'Gender': 'M', u'Department': 'Tools QA'}, {u'Salary': '48771', u'Code': 'EMP1316245E', u'Name': 'Leilani English', u'DOB': '06/08/1964', u'Gender': 'M', u'Department': 'Tech Support'}, {u'Salary': '47342', u'Code': 'EMP8428489E', u'Name': 'Cadman Morris', u'DOB': '15/04/1950', u'Gender': 'M', u'Department': 'Release Coordinator'}, {u'Salary': '97412', u'Code': 'EMP4893943E', u'Name': 'Alfreda Alford', u'DOB': '20/07/1983', u'Gender': 'F', u'Department': 'Tech Support'}, {u'Salary': '73676', u'Code': 'EMP9481473E', u'Name': 'Bert Fleming', u'DOB': '11/10/1986', u'Gender': 'M', u'Department': 'Legal Department'}, {u'Salary': '88146', u'Code': 'EMP8157842E', u'Name': 'Anne Bennett', u'DOB': '18/04/1975', u'Gender': 'F', u'Department': 'Payroll'}, {u'Salary': '49934', u'Code': 'EMP3168349E', u'Name': 'Hayley Blake', u'DOB': '01/02/1997', u'Gender': 'F', u'Department': 'Legal Department'}, {u'Salary': '60379', u'Code': 'EMP4184669E', u'Name': 'Brennan Duran', u'DOB': '21/06/1989', u'Gender': 'M', u'Department': 'Engine Development'}, {u'Salary': '10488', u'Code': 'EMP5286428E', u'Name': 'Ian Hayden', u'DOB': '11/10/1997', u'Gender': 'M', u'Department': 'Media Relations'}, {u'Salary': '67889', u'Code': 'EMP5593259E', u'Name': 'Phillip Beard', u'DOB': '20/01/1993', u'Gender': 'M', u'Department': 'Accounting'}, {u'Salary': '113246', u'Code': 'EMP6568174E', u'Name': 'Melanie Reid', u'DOB': '08/10/1986', u'Gender': 'F', u'Department': 'Management'}, {u'Salary': '88216', u'Code': 'EMP2973557E', u'Name': 'Chava Weiss', u'DOB': '22/08/1971', u'Gender': 'F', u'Department': 'Asset Management'}, {u'Salary': '46898', u'Code': 'EMP1555963E', u'Name': 'Lee Rios', u'DOB': '15/03/1997', u'Gender': 'M', u'Department': 'Concept Design'}, {u'Salary': '22165', u'Code': 'EMP4939288E', u'Name': 'Solomon Randolph', u'DOB': '27/03/1976', u'Gender': 'M', u'Department': 'Sys Admin'}, {u'Salary': '107912', u'Code': 'EMP6464345E', u'Name': 'Lael Guerra', u'DOB': '16/11/1971', u'Gender': 'M', u'Department': 'ICU'}, {u'Salary': '31378', u'Code': 'EMP5475883E', u'Name': 'Grant Lynch', u'DOB': '31/01/1993', u'Gender': 'M', u'Department': 'Advertising'}, {u'Salary': '52378', u'Code': 'EMP1778566E', u'Name': 'Isadora Meadows', u'DOB': '12/12/1963', u'Gender': 'F', u'Department': 'Web QA'}, </w:t>
      </w:r>
      <w:r w:rsidRPr="00E21651">
        <w:rPr>
          <w:rFonts w:ascii="Consolas" w:hAnsi="Consolas" w:cs="Consolas"/>
        </w:rPr>
        <w:lastRenderedPageBreak/>
        <w:t xml:space="preserve">{u'Salary': '86827', u'Code': 'EMP2446652E', u'Name': 'Jillian Mendez', u'DOB': '24/04/1993', u'Gender': 'F', u'Department': 'Business Intelligence'}, {u'Salary': '99375', u'Code': 'EMP8575126E', u'Name': 'Lev Hernandez', u'DOB': '14/08/1959', u'Gender': 'M', u'Department': 'Research and Development'}, {u'Salary': '91903', u'Code': 'EMP9997626E', u'Name': 'Vladimir Farrell', u'DOB': '20/06/1975', u'Gender': 'M', u'Department': 'ICU'}, {u'Salary': '23101', u'Code': 'EMP4621114E', u'Name': 'Quemby Carver', u'DOB': '10/10/1986', u'Gender': 'M', u'Department': 'Accounting'}, {u'Salary': '10122', u'Code': 'EMP9133391E', u'Name': 'Charissa Woodard', u'DOB': '23/01/1993', u'Gender': 'F', u'Department': 'Web QA'}, {u'Salary': '26540', u'Code': 'EMP2126118E', u'Name': 'Cooper Wilson', u'DOB': '17/02/1956', u'Gender': 'M', u'Department': 'Content Development'}, {u'Salary': '69257', u'Code': 'EMP9766512E', u'Name': 'Dennis Rosario', u'DOB': '25/02/1990', u'Gender': 'M', u'Department': 'UNIX Sys Admin'}, {u'Salary': '69162', u'Code': 'EMP1238738E', u'Name': 'Dorian Cooper', u'DOB': '09/09/1971', u'Gender': 'F', u'Department': 'Content Development'}, {u'Salary': '13026', u'Code': 'EMP9563111E', u'Name': 'Idola Clements', u'DOB': '11/05/1974', u'Gender': 'F', u'Department': 'Livestreaming'}, {u'Salary': '33939', u'Code': 'EMP8741129E', u'Name': 'Stacey Prince', u'DOB': '12/01/1996', u'Gender': 'F', u'Department': 'Advertising'}, {u'Salary': '75410', u'Code': 'EMP7117651E', u'Name': 'Mari Schultz', u'DOB': '13/12/1962', u'Gender': 'F', u'Department': 'Sales and Marketing'}, {u'Salary': '24533', u'Code': 'EMP2356399E', u'Name': 'Amir Pena', u'DOB': '15/09/1987', u'Gender': 'M', u'Department': 'Web QA'}, {u'Salary': '79612', u'Code': 'EMP9283742E', u'Name': 'Rudyard Holloway', u'DOB': '11/04/1955', u'Gender': 'M', u'Department': 'Media Relations'}, {u'Salary': '63886', u'Code': 'EMP5916496E', u'Name': 'Thomas Reeves', u'DOB': '24/08/1963', u'Gender': 'M', u'Department': 'Quality Assurance'}, {u'Salary': '83300', u'Code': 'EMP7774216E', u'Name': 'Cara Ray', u'DOB': '25/07/1984', u'Gender': 'F', u'Department': 'Human Resources'}, {u'Salary': '84835', u'Code': 'EMP5152739E', u'Name': 'Candice Ballard', u'DOB': '29/07/1952', u'Gender': 'F', u'Department': 'Tools QA'}, {u'Salary': '65081', u'Code': 'EMP4816628E', u'Name': 'Carly Wilkins', u'DOB': '08/03/1970', u'Gender': 'F', u'Department': 'Content Development'}]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17:42:47]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17:42:47]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17:42:47]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17:42:50] [Tom] Create Employee Selected[2014-10-23 17:42:50]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17:42:50]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17:42:50] [Tom] Instance of CreateEmployeeScreen Class initialised. Self : .26779240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17:42:50]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17:42:50]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17:42:50] [Tom] Loaded Buttons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[2014-10-23 17:42:50]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17:43:10]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17:43:10]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{u'Salary': '53353', u'Code': 'EMP4683253E', u'Name': 'Leila Frazier', u'DOB': '04/04/1959', u'Gender': 'F', u'Department': 'Personal Assistant'}, {u'Salary': '97970', u'Code': 'EMP3632131E', u'Name': 'Isadora Whitehead', u'DOB': '10/05/1959', u'Gender': 'F', u'Department': 'Management'}, {u'Salary': '31894', u'Code': 'EMP6525761E', u'Name': 'Imani Foster', u'DOB': '14/06/1953', u'Gender': 'F', u'Department': 'Recruitment'}, {u'Salary': '12244', u'Code': 'EMP4245837E', u'Name': 'Edward Acevedo', u'DOB': '15/03/1988', u'Gender': 'M', u'Department': 'Facilities'}, {u'Salary': '13454', u'Code': 'EMP8596258E', u'Name': 'Ian Harrison', u'DOB': '22/06/1965', u'Gender': 'M', u'Department': 'Release QA'}, {u'Salary': '55107', u'Code': 'EMP6652158E', u'Name': 'Hunter Koch', u'DOB': '12/09/1955', u'Gender': 'M', u'Department': 'Livestreaming'}, {u'Salary': '73590', u'Code': 'EMP8547532E', u'Name': 'Renee Hampton', u'DOB': '12/09/1978', u'Gender': 'F', u'Department': 'Media Relations'}, {u'Salary': '36351', u'Code': 'EMP6117529E', u'Name': 'Maya Carlson', u'DOB': '26/09/1995', u'Gender': 'F', u'Department': 'Sales and Marketing'}, {u'Salary': '55068', u'Code': 'EMP7837892E', u'Name': 'Ira Cabrera', u'DOB': '14/04/1983', u'Gender': 'F', u'Department': 'Finances'}, {u'Salary': '99445', u'Code': 'EMP8778779E', u'Name': 'Gloria Castro', u'DOB': '04/04/1955', u'Gender': 'F', u'Department': 'Advertising'}, {u'Salary': '73936', u'Code': 'EMP9847238E', u'Name': 'Iona Salas', u'DOB': '08/11/1967', u'Gender': 'F', u'Department': 'Human Resources'}, {u'Salary': '39838', u'Code': 'EMP5896884E', u'Name': 'Rina Williamson', u'DOB': '03/10/1963', u'Gender': 'F', u'Department': 'Customer Service'}, {u'Salary': '66686', u'Code': 'EMP8998241E', u'Name': 'Avye Clemons', u'DOB': '29/07/1985', u'Gender': 'M', u'Department': 'Tech QA'}, {u'Salary': '31743', u'Code': 'EMP8721958E', u'Name': 'Uriel Oliver', u'DOB': '09/12/1969', u'Gender': 'M', u'Department': 'Release QA'}, </w:t>
      </w:r>
      <w:r w:rsidRPr="00E21651">
        <w:rPr>
          <w:rFonts w:ascii="Consolas" w:hAnsi="Consolas" w:cs="Consolas"/>
        </w:rPr>
        <w:lastRenderedPageBreak/>
        <w:t xml:space="preserve">{u'Salary': '102169', u'Code': 'EMP8445235E', u'Name': 'Upton Perry', u'DOB': '25/02/1968', u'Gender': 'M', u'Department': 'Customer Service'}, {u'Salary': '43769', u'Code': 'EMP8256789E', u'Name': 'Thomas Morales', u'DOB': '11/12/1966', u'Gender': 'M', u'Department': 'Tech QA'}, {u'Salary': '89080', u'Code': 'EMP6226175E', u'Name': 'Sylvester Barnett', u'DOB': '03/01/1986', u'Gender': 'M', u'Department': 'Human Resources'}, {u'Salary': '19238', u'Code': 'EMP6175624E', u'Name': 'Kellie Shelton', u'DOB': '31/03/1976', u'Gender': 'F', u'Department': 'Sales and Marketing'}, {u'Salary': '14922', u'Code': 'EMP3514726E', u'Name': 'Claudia Cotton', u'DOB': '07/04/1983', u'Gender': 'F', u'Department': 'Quality Assurance'}, {u'Salary': '88286', u'Code': 'EMP4979749E', u'Name': 'Amethyst Pruitt', u'DOB': '06/01/1973', u'Gender': 'F', u'Department': 'Asset Management'}, {u'Salary': '73009', u'Code': 'EMP2967249E', u'Name': 'Rebekah Livingston', u'DOB': '27/05/1952', u'Gender': 'F', u'Department': 'Asset Management'}, {u'Salary': '41368', u'Code': 'EMP6798129E', u'Name': 'Steven Mcfadden', u'DOB': '01/07/1964', u'Gender': 'M', u'Department': 'Tools QA'}, {u'Salary': '48771', u'Code': 'EMP1316245E', u'Name': 'Leilani English', u'DOB': '06/08/1964', u'Gender': 'M', u'Department': 'Tech Support'}, {u'Salary': '47342', u'Code': 'EMP8428489E', u'Name': 'Cadman Morris', u'DOB': '15/04/1950', u'Gender': 'M', u'Department': 'Release Coordinator'}, {u'Salary': '97412', u'Code': 'EMP4893943E', u'Name': 'Alfreda Alford', u'DOB': '20/07/1983', u'Gender': 'F', u'Department': 'Tech Support'}, {u'Salary': '73676', u'Code': 'EMP9481473E', u'Name': 'Bert Fleming', u'DOB': '11/10/1986', u'Gender': 'M', u'Department': 'Legal Department'}, {u'Salary': '88146', u'Code': 'EMP8157842E', u'Name': 'Anne Bennett', u'DOB': '18/04/1975', u'Gender': 'F', u'Department': 'Payroll'}, {u'Salary': '49934', u'Code': 'EMP3168349E', u'Name': 'Hayley Blake', u'DOB': '01/02/1997', u'Gender': 'F', u'Department': 'Legal Department'}, {u'Salary': '60379', u'Code': 'EMP4184669E', u'Name': 'Brennan Duran', u'DOB': '21/06/1989', u'Gender': 'M', u'Department': 'Engine Development'}, {u'Salary': '10488', u'Code': 'EMP5286428E', u'Name': 'Ian Hayden', u'DOB': '11/10/1997', u'Gender': 'M', u'Department': 'Media Relations'}, {u'Salary': '67889', u'Code': 'EMP5593259E', u'Name': 'Phillip Beard', u'DOB': '20/01/1993', u'Gender': 'M', u'Department': 'Accounting'}, {u'Salary': '113246', u'Code': 'EMP6568174E', u'Name': 'Melanie Reid', u'DOB': '08/10/1986', u'Gender': 'F', u'Department': 'Management'}, {u'Salary': '88216', u'Code': 'EMP2973557E', u'Name': 'Chava Weiss', u'DOB': '22/08/1971', u'Gender': 'F', u'Department': 'Asset Management'}, {u'Salary': '46898', u'Code': 'EMP1555963E', u'Name': 'Lee Rios', u'DOB': '15/03/1997', u'Gender': 'M', u'Department': 'Concept Design'}, {u'Salary': '22165', u'Code': 'EMP4939288E', u'Name': 'Solomon Randolph', u'DOB': '27/03/1976', u'Gender': 'M', u'Department': 'Sys Admin'}, {u'Salary': '107912', u'Code': 'EMP6464345E', u'Name': 'Lael Guerra', u'DOB': '16/11/1971', u'Gender': 'M', u'Department': 'ICU'}, {u'Salary': '31378', u'Code': 'EMP5475883E', u'Name': 'Grant Lynch', u'DOB': '31/01/1993', u'Gender': 'M', u'Department': 'Advertising'}, </w:t>
      </w:r>
      <w:r w:rsidRPr="00E21651">
        <w:rPr>
          <w:rFonts w:ascii="Consolas" w:hAnsi="Consolas" w:cs="Consolas"/>
        </w:rPr>
        <w:lastRenderedPageBreak/>
        <w:t xml:space="preserve">{u'Salary': '52378', u'Code': 'EMP1778566E', u'Name': 'Isadora Meadows', u'DOB': '12/12/1963', u'Gender': 'F', u'Department': 'Web QA'}, {u'Salary': '86827', u'Code': 'EMP2446652E', u'Name': 'Jillian Mendez', u'DOB': '24/04/1993', u'Gender': 'F', u'Department': 'Business Intelligence'}, {u'Salary': '99375', u'Code': 'EMP8575126E', u'Name': 'Lev Hernandez', u'DOB': '14/08/1959', u'Gender': 'M', u'Department': 'Research and Development'}, {u'Salary': '91903', u'Code': 'EMP9997626E', u'Name': 'Vladimir Farrell', u'DOB': '20/06/1975', u'Gender': 'M', u'Department': 'ICU'}, {u'Salary': '23101', u'Code': 'EMP4621114E', u'Name': 'Quemby Carver', u'DOB': '10/10/1986', u'Gender': 'M', u'Department': 'Accounting'}, {u'Salary': '10122', u'Code': 'EMP9133391E', u'Name': 'Charissa Woodard', u'DOB': '23/01/1993', u'Gender': 'F', u'Department': 'Web QA'}, {u'Salary': '26540', u'Code': 'EMP2126118E', u'Name': 'Cooper Wilson', u'DOB': '17/02/1956', u'Gender': 'M', u'Department': 'Content Development'}, {u'Salary': '69257', u'Code': 'EMP9766512E', u'Name': 'Dennis Rosario', u'DOB': '25/02/1990', u'Gender': 'M', u'Department': 'UNIX Sys Admin'}, {u'Salary': '69162', u'Code': 'EMP1238738E', u'Name': 'Dorian Cooper', u'DOB': '09/09/1971', u'Gender': 'F', u'Department': 'Content Development'}, {u'Salary': '13026', u'Code': 'EMP9563111E', u'Name': 'Idola Clements', u'DOB': '11/05/1974', u'Gender': 'F', u'Department': 'Livestreaming'}, {u'Salary': '33939', u'Code': 'EMP8741129E', u'Name': 'Stacey Prince', u'DOB': '12/01/1996', u'Gender': 'F', u'Department': 'Advertising'}, {u'Salary': '75410', u'Code': 'EMP7117651E', u'Name': 'Mari Schultz', u'DOB': '13/12/1962', u'Gender': 'F', u'Department': 'Sales and Marketing'}, {u'Salary': '24533', u'Code': 'EMP2356399E', u'Name': 'Amir Pena', u'DOB': '15/09/1987', u'Gender': 'M', u'Department': 'Web QA'}, {u'Salary': '79612', u'Code': 'EMP9283742E', u'Name': 'Rudyard Holloway', u'DOB': '11/04/1955', u'Gender': 'M', u'Department': 'Media Relations'}, {u'Salary': '63886', u'Code': 'EMP5916496E', u'Name': 'Thomas Reeves', u'DOB': '24/08/1963', u'Gender': 'M', u'Department': 'Quality Assurance'}, {u'Salary': '83300', u'Code': 'EMP7774216E', u'Name': 'Cara Ray', u'DOB': '25/07/1984', u'Gender': 'F', u'Department': 'Human Resources'}, {u'Salary': '84835', u'Code': 'EMP5152739E', u'Name': 'Candice Ballard', u'DOB': '29/07/1952', u'Gender': 'F', u'Department': 'Tools QA'}, {u'Salary': '65081', u'Code': 'EMP4816628E', u'Name': 'Carly Wilkins', u'DOB': '08/03/1970', u'Gender': 'F', u'Department': 'Content Development'}, {u'Salary': '80463', u'Code': 'EMP4418462E', u'Name': 'Hamish Moss', u'DOB': '18/12/1996', u'Gender': 'M', u'Department': 'Tools QA'}]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17:43:10]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17:43:10]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17:43:10]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17:43:12] [Tom] Create Employee Selected[2014-10-23 17:43:12]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17:43:12]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[2014-10-23 17:43:12] [Tom] Instance of CreateEmployeeScreen Class initialised. Self : .67060720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17:43:12]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17:43:12]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17:43:12]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17:43:12]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17:43:37]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17:43:37]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{u'Salary': '53353', u'Code': 'EMP4683253E', u'Name': 'Leila Frazier', u'DOB': '04/04/1959', u'Gender': 'F', u'Department': 'Personal Assistant'}, {u'Salary': '97970', u'Code': 'EMP3632131E', u'Name': 'Isadora Whitehead', u'DOB': '10/05/1959', u'Gender': 'F', u'Department': 'Management'}, {u'Salary': '31894', u'Code': 'EMP6525761E', u'Name': 'Imani Foster', u'DOB': '14/06/1953', u'Gender': 'F', u'Department': 'Recruitment'}, {u'Salary': '12244', u'Code': 'EMP4245837E', u'Name': 'Edward Acevedo', u'DOB': '15/03/1988', u'Gender': 'M', u'Department': 'Facilities'}, {u'Salary': '13454', u'Code': 'EMP8596258E', u'Name': 'Ian Harrison', u'DOB': '22/06/1965', u'Gender': 'M', u'Department': 'Release QA'}, {u'Salary': '55107', u'Code': 'EMP6652158E', u'Name': 'Hunter Koch', u'DOB': '12/09/1955', u'Gender': 'M', u'Department': 'Livestreaming'}, {u'Salary': '73590', u'Code': 'EMP8547532E', u'Name': 'Renee Hampton', u'DOB': '12/09/1978', u'Gender': 'F', u'Department': 'Media Relations'}, {u'Salary': '36351', u'Code': 'EMP6117529E', u'Name': 'Maya Carlson', u'DOB': '26/09/1995', u'Gender': 'F', u'Department': 'Sales and Marketing'}, {u'Salary': '55068', u'Code': 'EMP7837892E', u'Name': 'Ira Cabrera', u'DOB': '14/04/1983', u'Gender': 'F', u'Department': 'Finances'}, {u'Salary': '99445', u'Code': 'EMP8778779E', u'Name': 'Gloria Castro', u'DOB': '04/04/1955', u'Gender': 'F', u'Department': 'Advertising'}, {u'Salary': '73936', u'Code': 'EMP9847238E', u'Name': 'Iona Salas', u'DOB': '08/11/1967', u'Gender': 'F', u'Department': 'Human Resources'}, {u'Salary': '39838', u'Code': 'EMP5896884E', u'Name': 'Rina Williamson', </w:t>
      </w:r>
      <w:r w:rsidRPr="00E21651">
        <w:rPr>
          <w:rFonts w:ascii="Consolas" w:hAnsi="Consolas" w:cs="Consolas"/>
        </w:rPr>
        <w:lastRenderedPageBreak/>
        <w:t xml:space="preserve">u'DOB': '03/10/1963', u'Gender': 'F', u'Department': 'Customer Service'}, {u'Salary': '66686', u'Code': 'EMP8998241E', u'Name': 'Avye Clemons', u'DOB': '29/07/1985', u'Gender': 'M', u'Department': 'Tech QA'}, {u'Salary': '31743', u'Code': 'EMP8721958E', u'Name': 'Uriel Oliver', u'DOB': '09/12/1969', u'Gender': 'M', u'Department': 'Release QA'}, {u'Salary': '102169', u'Code': 'EMP8445235E', u'Name': 'Upton Perry', u'DOB': '25/02/1968', u'Gender': 'M', u'Department': 'Customer Service'}, {u'Salary': '43769', u'Code': 'EMP8256789E', u'Name': 'Thomas Morales', u'DOB': '11/12/1966', u'Gender': 'M', u'Department': 'Tech QA'}, {u'Salary': '89080', u'Code': 'EMP6226175E', u'Name': 'Sylvester Barnett', u'DOB': '03/01/1986', u'Gender': 'M', u'Department': 'Human Resources'}, {u'Salary': '19238', u'Code': 'EMP6175624E', u'Name': 'Kellie Shelton', u'DOB': '31/03/1976', u'Gender': 'F', u'Department': 'Sales and Marketing'}, {u'Salary': '14922', u'Code': 'EMP3514726E', u'Name': 'Claudia Cotton', u'DOB': '07/04/1983', u'Gender': 'F', u'Department': 'Quality Assurance'}, {u'Salary': '88286', u'Code': 'EMP4979749E', u'Name': 'Amethyst Pruitt', u'DOB': '06/01/1973', u'Gender': 'F', u'Department': 'Asset Management'}, {u'Salary': '73009', u'Code': 'EMP2967249E', u'Name': 'Rebekah Livingston', u'DOB': '27/05/1952', u'Gender': 'F', u'Department': 'Asset Management'}, {u'Salary': '41368', u'Code': 'EMP6798129E', u'Name': 'Steven Mcfadden', u'DOB': '01/07/1964', u'Gender': 'M', u'Department': 'Tools QA'}, {u'Salary': '48771', u'Code': 'EMP1316245E', u'Name': 'Leilani English', u'DOB': '06/08/1964', u'Gender': 'M', u'Department': 'Tech Support'}, {u'Salary': '47342', u'Code': 'EMP8428489E', u'Name': 'Cadman Morris', u'DOB': '15/04/1950', u'Gender': 'M', u'Department': 'Release Coordinator'}, {u'Salary': '97412', u'Code': 'EMP4893943E', u'Name': 'Alfreda Alford', u'DOB': '20/07/1983', u'Gender': 'F', u'Department': 'Tech Support'}, {u'Salary': '73676', u'Code': 'EMP9481473E', u'Name': 'Bert Fleming', u'DOB': '11/10/1986', u'Gender': 'M', u'Department': 'Legal Department'}, {u'Salary': '88146', u'Code': 'EMP8157842E', u'Name': 'Anne Bennett', u'DOB': '18/04/1975', u'Gender': 'F', u'Department': 'Payroll'}, {u'Salary': '49934', u'Code': 'EMP3168349E', u'Name': 'Hayley Blake', u'DOB': '01/02/1997', u'Gender': 'F', u'Department': 'Legal Department'}, {u'Salary': '60379', u'Code': 'EMP4184669E', u'Name': 'Brennan Duran', u'DOB': '21/06/1989', u'Gender': 'M', u'Department': 'Engine Development'}, {u'Salary': '10488', u'Code': 'EMP5286428E', u'Name': 'Ian Hayden', u'DOB': '11/10/1997', u'Gender': 'M', u'Department': 'Media Relations'}, {u'Salary': '67889', u'Code': 'EMP5593259E', u'Name': 'Phillip Beard', u'DOB': '20/01/1993', u'Gender': 'M', u'Department': 'Accounting'}, {u'Salary': '113246', u'Code': 'EMP6568174E', u'Name': 'Melanie Reid', u'DOB': '08/10/1986', u'Gender': 'F', u'Department': 'Management'}, {u'Salary': '88216', u'Code': 'EMP2973557E', u'Name': 'Chava Weiss', u'DOB': '22/08/1971', u'Gender': 'F', u'Department': 'Asset Management'}, {u'Salary': '46898', u'Code': 'EMP1555963E', u'Name': 'Lee Rios', u'DOB': '15/03/1997', u'Gender': 'M', u'Department': 'Concept Design'}, {u'Salary': '22165', u'Code': 'EMP4939288E', u'Name': 'Solomon </w:t>
      </w:r>
      <w:r w:rsidRPr="00E21651">
        <w:rPr>
          <w:rFonts w:ascii="Consolas" w:hAnsi="Consolas" w:cs="Consolas"/>
        </w:rPr>
        <w:lastRenderedPageBreak/>
        <w:t xml:space="preserve">Randolph', u'DOB': '27/03/1976', u'Gender': 'M', u'Department': 'Sys Admin'}, {u'Salary': '107912', u'Code': 'EMP6464345E', u'Name': 'Lael Guerra', u'DOB': '16/11/1971', u'Gender': 'M', u'Department': 'ICU'}, {u'Salary': '31378', u'Code': 'EMP5475883E', u'Name': 'Grant Lynch', u'DOB': '31/01/1993', u'Gender': 'M', u'Department': 'Advertising'}, {u'Salary': '52378', u'Code': 'EMP1778566E', u'Name': 'Isadora Meadows', u'DOB': '12/12/1963', u'Gender': 'F', u'Department': 'Web QA'}, {u'Salary': '86827', u'Code': 'EMP2446652E', u'Name': 'Jillian Mendez', u'DOB': '24/04/1993', u'Gender': 'F', u'Department': 'Business Intelligence'}, {u'Salary': '99375', u'Code': 'EMP8575126E', u'Name': 'Lev Hernandez', u'DOB': '14/08/1959', u'Gender': 'M', u'Department': 'Research and Development'}, {u'Salary': '91903', u'Code': 'EMP9997626E', u'Name': 'Vladimir Farrell', u'DOB': '20/06/1975', u'Gender': 'M', u'Department': 'ICU'}, {u'Salary': '23101', u'Code': 'EMP4621114E', u'Name': 'Quemby Carver', u'DOB': '10/10/1986', u'Gender': 'M', u'Department': 'Accounting'}, {u'Salary': '10122', u'Code': 'EMP9133391E', u'Name': 'Charissa Woodard', u'DOB': '23/01/1993', u'Gender': 'F', u'Department': 'Web QA'}, {u'Salary': '26540', u'Code': 'EMP2126118E', u'Name': 'Cooper Wilson', u'DOB': '17/02/1956', u'Gender': 'M', u'Department': 'Content Development'}, {u'Salary': '69257', u'Code': 'EMP9766512E', u'Name': 'Dennis Rosario', u'DOB': '25/02/1990', u'Gender': 'M', u'Department': 'UNIX Sys Admin'}, {u'Salary': '69162', u'Code': 'EMP1238738E', u'Name': 'Dorian Cooper', u'DOB': '09/09/1971', u'Gender': 'F', u'Department': 'Content Development'}, {u'Salary': '13026', u'Code': 'EMP9563111E', u'Name': 'Idola Clements', u'DOB': '11/05/1974', u'Gender': 'F', u'Department': 'Livestreaming'}, {u'Salary': '33939', u'Code': 'EMP8741129E', u'Name': 'Stacey Prince', u'DOB': '12/01/1996', u'Gender': 'F', u'Department': 'Advertising'}, {u'Salary': '75410', u'Code': 'EMP7117651E', u'Name': 'Mari Schultz', u'DOB': '13/12/1962', u'Gender': 'F', u'Department': 'Sales and Marketing'}, {u'Salary': '24533', u'Code': 'EMP2356399E', u'Name': 'Amir Pena', u'DOB': '15/09/1987', u'Gender': 'M', u'Department': 'Web QA'}, {u'Salary': '79612', u'Code': 'EMP9283742E', u'Name': 'Rudyard Holloway', u'DOB': '11/04/1955', u'Gender': 'M', u'Department': 'Media Relations'}, {u'Salary': '63886', u'Code': 'EMP5916496E', u'Name': 'Thomas Reeves', u'DOB': '24/08/1963', u'Gender': 'M', u'Department': 'Quality Assurance'}, {u'Salary': '83300', u'Code': 'EMP7774216E', u'Name': 'Cara Ray', u'DOB': '25/07/1984', u'Gender': 'F', u'Department': 'Human Resources'}, {u'Salary': '84835', u'Code': 'EMP5152739E', u'Name': 'Candice Ballard', u'DOB': '29/07/1952', u'Gender': 'F', u'Department': 'Tools QA'}, {u'Salary': '65081', u'Code': 'EMP4816628E', u'Name': 'Carly Wilkins', u'DOB': '08/03/1970', u'Gender': 'F', u'Department': 'Content Development'}, {u'Salary': '80463', u'Code': 'EMP4418462E', u'Name': 'Hamish Moss', u'DOB': '18/12/1996', u'Gender': 'M', u'Department': 'Tools QA'}, {u'Salary': '17294', u'Code': 'EMP8589142E', u'Name': 'Talon Webster', u'DOB': '04/06/1976', u'Gender': 'M', u'Department': 'Lead QA'}]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17:43:37] [Tom] Saved new Database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[2014-10-23 17:43:37]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17:43:37]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17:43:39]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[2014-10-23 17:43:39]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17:43:39]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17:43:39] [Tom] Instance of CreateEmployeeScreen Class initialised. Self : .67060800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17:43:39]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17:43:39]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17:43:39]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17:43:39]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17:43:41] [Tom] Search Selected </w:t>
      </w:r>
    </w:p>
    <w:p w:rsidR="00014E69" w:rsidRPr="00E21651" w:rsidRDefault="00014E69" w:rsidP="00014E69">
      <w:pPr>
        <w:contextualSpacing/>
        <w:rPr>
          <w:rFonts w:ascii="Consolas" w:hAnsi="Consolas" w:cs="Consolas"/>
        </w:rPr>
      </w:pPr>
      <w:r w:rsidRPr="00E21651">
        <w:rPr>
          <w:rFonts w:ascii="Consolas" w:hAnsi="Consolas" w:cs="Consolas"/>
        </w:rPr>
        <w:t>[2014-10-23 17:43:41] [Tom] Instance of InitSetupPopup Class initialised. Self : .67323664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17:43:41]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17:43:41]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17:44:04]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17:44:04]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17:44:05] [Tom] Create Employee Selected[2014-10-23 17:44:05]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17:44:05]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17:44:05] [Tom] Instance of CreateEmployeeScreen Class initialised. Self : .67062320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17:44:05]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17:44:05]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17:44:05]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17:44:05]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17:44:29]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17:44:29]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{u'Salary': '53353', u'Code': </w:t>
      </w:r>
      <w:r w:rsidRPr="00E21651">
        <w:rPr>
          <w:rFonts w:ascii="Consolas" w:hAnsi="Consolas" w:cs="Consolas"/>
        </w:rPr>
        <w:lastRenderedPageBreak/>
        <w:t xml:space="preserve">'EMP4683253E', u'Name': 'Leila Frazier', u'DOB': '04/04/1959', u'Gender': 'F', u'Department': 'Personal Assistant'}, {u'Salary': '97970', u'Code': 'EMP3632131E', u'Name': 'Isadora Whitehead', u'DOB': '10/05/1959', u'Gender': 'F', u'Department': 'Management'}, {u'Salary': '31894', u'Code': 'EMP6525761E', u'Name': 'Imani Foster', u'DOB': '14/06/1953', u'Gender': 'F', u'Department': 'Recruitment'}, {u'Salary': '12244', u'Code': 'EMP4245837E', u'Name': 'Edward Acevedo', u'DOB': '15/03/1988', u'Gender': 'M', u'Department': 'Facilities'}, {u'Salary': '13454', u'Code': 'EMP8596258E', u'Name': 'Ian Harrison', u'DOB': '22/06/1965', u'Gender': 'M', u'Department': 'Release QA'}, {u'Salary': '55107', u'Code': 'EMP6652158E', u'Name': 'Hunter Koch', u'DOB': '12/09/1955', u'Gender': 'M', u'Department': 'Livestreaming'}, {u'Salary': '73590', u'Code': 'EMP8547532E', u'Name': 'Renee Hampton', u'DOB': '12/09/1978', u'Gender': 'F', u'Department': 'Media Relations'}, {u'Salary': '36351', u'Code': 'EMP6117529E', u'Name': 'Maya Carlson', u'DOB': '26/09/1995', u'Gender': 'F', u'Department': 'Sales and Marketing'}, {u'Salary': '55068', u'Code': 'EMP7837892E', u'Name': 'Ira Cabrera', u'DOB': '14/04/1983', u'Gender': 'F', u'Department': 'Finances'}, {u'Salary': '99445', u'Code': 'EMP8778779E', u'Name': 'Gloria Castro', u'DOB': '04/04/1955', u'Gender': 'F', u'Department': 'Advertising'}, {u'Salary': '73936', u'Code': 'EMP9847238E', u'Name': 'Iona Salas', u'DOB': '08/11/1967', u'Gender': 'F', u'Department': 'Human Resources'}, {u'Salary': '39838', u'Code': 'EMP5896884E', u'Name': 'Rina Williamson', u'DOB': '03/10/1963', u'Gender': 'F', u'Department': 'Customer Service'}, {u'Salary': '66686', u'Code': 'EMP8998241E', u'Name': 'Avye Clemons', u'DOB': '29/07/1985', u'Gender': 'M', u'Department': 'Tech QA'}, {u'Salary': '31743', u'Code': 'EMP8721958E', u'Name': 'Uriel Oliver', u'DOB': '09/12/1969', u'Gender': 'M', u'Department': 'Release QA'}, {u'Salary': '102169', u'Code': 'EMP8445235E', u'Name': 'Upton Perry', u'DOB': '25/02/1968', u'Gender': 'M', u'Department': 'Customer Service'}, {u'Salary': '43769', u'Code': 'EMP8256789E', u'Name': 'Thomas Morales', u'DOB': '11/12/1966', u'Gender': 'M', u'Department': 'Tech QA'}, {u'Salary': '89080', u'Code': 'EMP6226175E', u'Name': 'Sylvester Barnett', u'DOB': '03/01/1986', u'Gender': 'M', u'Department': 'Human Resources'}, {u'Salary': '19238', u'Code': 'EMP6175624E', u'Name': 'Kellie Shelton', u'DOB': '31/03/1976', u'Gender': 'F', u'Department': 'Sales and Marketing'}, {u'Salary': '14922', u'Code': 'EMP3514726E', u'Name': 'Claudia Cotton', u'DOB': '07/04/1983', u'Gender': 'F', u'Department': 'Quality Assurance'}, {u'Salary': '88286', u'Code': 'EMP4979749E', u'Name': 'Amethyst Pruitt', u'DOB': '06/01/1973', u'Gender': 'F', u'Department': 'Asset Management'}, {u'Salary': '73009', u'Code': 'EMP2967249E', u'Name': 'Rebekah Livingston', u'DOB': '27/05/1952', u'Gender': 'F', u'Department': 'Asset Management'}, {u'Salary': '41368', u'Code': 'EMP6798129E', u'Name': 'Steven Mcfadden', u'DOB': '01/07/1964', u'Gender': 'M', u'Department': 'Tools QA'}, {u'Salary': '48771', u'Code': 'EMP1316245E', u'Name': 'Leilani English', u'DOB': '06/08/1964', u'Gender': 'M', u'Department': 'Tech Support'}, {u'Salary': '47342', </w:t>
      </w:r>
      <w:r w:rsidRPr="00E21651">
        <w:rPr>
          <w:rFonts w:ascii="Consolas" w:hAnsi="Consolas" w:cs="Consolas"/>
        </w:rPr>
        <w:lastRenderedPageBreak/>
        <w:t xml:space="preserve">u'Code': 'EMP8428489E', u'Name': 'Cadman Morris', u'DOB': '15/04/1950', u'Gender': 'M', u'Department': 'Release Coordinator'}, {u'Salary': '97412', u'Code': 'EMP4893943E', u'Name': 'Alfreda Alford', u'DOB': '20/07/1983', u'Gender': 'F', u'Department': 'Tech Support'}, {u'Salary': '73676', u'Code': 'EMP9481473E', u'Name': 'Bert Fleming', u'DOB': '11/10/1986', u'Gender': 'M', u'Department': 'Legal Department'}, {u'Salary': '88146', u'Code': 'EMP8157842E', u'Name': 'Anne Bennett', u'DOB': '18/04/1975', u'Gender': 'F', u'Department': 'Payroll'}, {u'Salary': '49934', u'Code': 'EMP3168349E', u'Name': 'Hayley Blake', u'DOB': '01/02/1997', u'Gender': 'F', u'Department': 'Legal Department'}, {u'Salary': '60379', u'Code': 'EMP4184669E', u'Name': 'Brennan Duran', u'DOB': '21/06/1989', u'Gender': 'M', u'Department': 'Engine Development'}, {u'Salary': '10488', u'Code': 'EMP5286428E', u'Name': 'Ian Hayden', u'DOB': '11/10/1997', u'Gender': 'M', u'Department': 'Media Relations'}, {u'Salary': '67889', u'Code': 'EMP5593259E', u'Name': 'Phillip Beard', u'DOB': '20/01/1993', u'Gender': 'M', u'Department': 'Accounting'}, {u'Salary': '113246', u'Code': 'EMP6568174E', u'Name': 'Melanie Reid', u'DOB': '08/10/1986', u'Gender': 'F', u'Department': 'Management'}, {u'Salary': '88216', u'Code': 'EMP2973557E', u'Name': 'Chava Weiss', u'DOB': '22/08/1971', u'Gender': 'F', u'Department': 'Asset Management'}, {u'Salary': '46898', u'Code': 'EMP1555963E', u'Name': 'Lee Rios', u'DOB': '15/03/1997', u'Gender': 'M', u'Department': 'Concept Design'}, {u'Salary': '22165', u'Code': 'EMP4939288E', u'Name': 'Solomon Randolph', u'DOB': '27/03/1976', u'Gender': 'M', u'Department': 'Sys Admin'}, {u'Salary': '107912', u'Code': 'EMP6464345E', u'Name': 'Lael Guerra', u'DOB': '16/11/1971', u'Gender': 'M', u'Department': 'ICU'}, {u'Salary': '31378', u'Code': 'EMP5475883E', u'Name': 'Grant Lynch', u'DOB': '31/01/1993', u'Gender': 'M', u'Department': 'Advertising'}, {u'Salary': '52378', u'Code': 'EMP1778566E', u'Name': 'Isadora Meadows', u'DOB': '12/12/1963', u'Gender': 'F', u'Department': 'Web QA'}, {u'Salary': '86827', u'Code': 'EMP2446652E', u'Name': 'Jillian Mendez', u'DOB': '24/04/1993', u'Gender': 'F', u'Department': 'Business Intelligence'}, {u'Salary': '99375', u'Code': 'EMP8575126E', u'Name': 'Lev Hernandez', u'DOB': '14/08/1959', u'Gender': 'M', u'Department': 'Research and Development'}, {u'Salary': '91903', u'Code': 'EMP9997626E', u'Name': 'Vladimir Farrell', u'DOB': '20/06/1975', u'Gender': 'M', u'Department': 'ICU'}, {u'Salary': '23101', u'Code': 'EMP4621114E', u'Name': 'Quemby Carver', u'DOB': '10/10/1986', u'Gender': 'M', u'Department': 'Accounting'}, {u'Salary': '10122', u'Code': 'EMP9133391E', u'Name': 'Charissa Woodard', u'DOB': '23/01/1993', u'Gender': 'F', u'Department': 'Web QA'}, {u'Salary': '26540', u'Code': 'EMP2126118E', u'Name': 'Cooper Wilson', u'DOB': '17/02/1956', u'Gender': 'M', u'Department': 'Content Development'}, {u'Salary': '69257', u'Code': 'EMP9766512E', u'Name': 'Dennis Rosario', u'DOB': '25/02/1990', u'Gender': 'M', u'Department': 'UNIX Sys Admin'}, {u'Salary': '69162', u'Code': 'EMP1238738E', u'Name': 'Dorian Cooper', u'DOB': '09/09/1971', u'Gender': 'F', u'Department': 'Content Development'}, {u'Salary': '13026', u'Code': 'EMP9563111E', </w:t>
      </w:r>
      <w:r w:rsidRPr="00E21651">
        <w:rPr>
          <w:rFonts w:ascii="Consolas" w:hAnsi="Consolas" w:cs="Consolas"/>
        </w:rPr>
        <w:lastRenderedPageBreak/>
        <w:t xml:space="preserve">u'Name': 'Idola Clements', u'DOB': '11/05/1974', u'Gender': 'F', u'Department': 'Livestreaming'}, {u'Salary': '33939', u'Code': 'EMP8741129E', u'Name': 'Stacey Prince', u'DOB': '12/01/1996', u'Gender': 'F', u'Department': 'Advertising'}, {u'Salary': '75410', u'Code': 'EMP7117651E', u'Name': 'Mari Schultz', u'DOB': '13/12/1962', u'Gender': 'F', u'Department': 'Sales and Marketing'}, {u'Salary': '24533', u'Code': 'EMP2356399E', u'Name': 'Amir Pena', u'DOB': '15/09/1987', u'Gender': 'M', u'Department': 'Web QA'}, {u'Salary': '79612', u'Code': 'EMP9283742E', u'Name': 'Rudyard Holloway', u'DOB': '11/04/1955', u'Gender': 'M', u'Department': 'Media Relations'}, {u'Salary': '63886', u'Code': 'EMP5916496E', u'Name': 'Thomas Reeves', u'DOB': '24/08/1963', u'Gender': 'M', u'Department': 'Quality Assurance'}, {u'Salary': '83300', u'Code': 'EMP7774216E', u'Name': 'Cara Ray', u'DOB': '25/07/1984', u'Gender': 'F', u'Department': 'Human Resources'}, {u'Salary': '84835', u'Code': 'EMP5152739E', u'Name': 'Candice Ballard', u'DOB': '29/07/1952', u'Gender': 'F', u'Department': 'Tools QA'}, {u'Salary': '65081', u'Code': 'EMP4816628E', u'Name': 'Carly Wilkins', u'DOB': '08/03/1970', u'Gender': 'F', u'Department': 'Content Development'}, {u'Salary': '80463', u'Code': 'EMP4418462E', u'Name': 'Hamish Moss', u'DOB': '18/12/1996', u'Gender': 'M', u'Department': 'Tools QA'}, {u'Salary': '17294', u'Code': 'EMP8589142E', u'Name': 'Talon Webster', u'DOB': '04/06/1976', u'Gender': 'M', u'Department': 'Lead QA'}, {u'Salary': '111278', u'Code': 'EMP4283816E', u'Name': 'Slade Massey', u'DOB': '11/02/1966', u'Gender': 'M', u'Department': 'Sys Admin'}]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17:44:29]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17:44:29]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17:44:29]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17:44:33] [Tom] Create Employee Selected[2014-10-23 17:44:33]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17:44:33]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17:44:33] [Tom] Instance of CreateEmployeeScreen Class initialised. Self : .26778400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17:44:33]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17:44:33]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17:44:33]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17:44:33]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17:44:54]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17:44:54]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w:t>
      </w:r>
      <w:r w:rsidRPr="00E21651">
        <w:rPr>
          <w:rFonts w:ascii="Consolas" w:hAnsi="Consolas" w:cs="Consolas"/>
        </w:rPr>
        <w:lastRenderedPageBreak/>
        <w:t xml:space="preserve">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{u'Salary': '53353', u'Code': 'EMP4683253E', u'Name': 'Leila Frazier', u'DOB': '04/04/1959', u'Gender': 'F', u'Department': 'Personal Assistant'}, {u'Salary': '97970', u'Code': 'EMP3632131E', u'Name': 'Isadora Whitehead', u'DOB': '10/05/1959', u'Gender': 'F', u'Department': 'Management'}, {u'Salary': '31894', u'Code': 'EMP6525761E', u'Name': 'Imani Foster', u'DOB': '14/06/1953', u'Gender': 'F', u'Department': 'Recruitment'}, {u'Salary': '12244', u'Code': 'EMP4245837E', u'Name': 'Edward Acevedo', u'DOB': '15/03/1988', u'Gender': 'M', u'Department': 'Facilities'}, {u'Salary': '13454', u'Code': 'EMP8596258E', u'Name': 'Ian Harrison', u'DOB': '22/06/1965', u'Gender': 'M', u'Department': 'Release QA'}, {u'Salary': '55107', u'Code': 'EMP6652158E', u'Name': 'Hunter Koch', u'DOB': '12/09/1955', u'Gender': 'M', u'Department': 'Livestreaming'}, {u'Salary': '73590', u'Code': 'EMP8547532E', u'Name': 'Renee Hampton', u'DOB': '12/09/1978', u'Gender': 'F', u'Department': 'Media Relations'}, {u'Salary': '36351', u'Code': 'EMP6117529E', u'Name': 'Maya Carlson', u'DOB': '26/09/1995', u'Gender': 'F', u'Department': 'Sales and Marketing'}, {u'Salary': '55068', u'Code': 'EMP7837892E', u'Name': 'Ira Cabrera', u'DOB': '14/04/1983', u'Gender': 'F', u'Department': 'Finances'}, {u'Salary': '99445', u'Code': 'EMP8778779E', u'Name': 'Gloria Castro', u'DOB': '04/04/1955', u'Gender': 'F', u'Department': 'Advertising'}, {u'Salary': '73936', u'Code': 'EMP9847238E', u'Name': 'Iona Salas', u'DOB': '08/11/1967', u'Gender': 'F', u'Department': 'Human Resources'}, {u'Salary': '39838', u'Code': 'EMP5896884E', u'Name': 'Rina Williamson', u'DOB': '03/10/1963', u'Gender': 'F', u'Department': 'Customer Service'}, {u'Salary': '66686', u'Code': 'EMP8998241E', u'Name': 'Avye Clemons', u'DOB': '29/07/1985', u'Gender': 'M', u'Department': 'Tech QA'}, {u'Salary': '31743', u'Code': 'EMP8721958E', u'Name': 'Uriel Oliver', u'DOB': '09/12/1969', u'Gender': 'M', u'Department': 'Release QA'}, {u'Salary': '102169', u'Code': 'EMP8445235E', u'Name': 'Upton Perry', u'DOB': '25/02/1968', u'Gender': 'M', u'Department': 'Customer Service'}, {u'Salary': '43769', u'Code': 'EMP8256789E', u'Name': 'Thomas Morales', u'DOB': '11/12/1966', u'Gender': 'M', u'Department': 'Tech QA'}, {u'Salary': '89080', u'Code': 'EMP6226175E', u'Name': 'Sylvester Barnett', u'DOB': '03/01/1986', u'Gender': 'M', u'Department': 'Human Resources'}, {u'Salary': '19238', u'Code': 'EMP6175624E', u'Name': 'Kellie Shelton', u'DOB': '31/03/1976', u'Gender': 'F', u'Department': 'Sales and Marketing'}, {u'Salary': '14922', u'Code': 'EMP3514726E', u'Name': 'Claudia Cotton', u'DOB': '07/04/1983', u'Gender': 'F', u'Department': 'Quality Assurance'}, {u'Salary': '88286', u'Code': 'EMP4979749E', </w:t>
      </w:r>
      <w:r w:rsidRPr="00E21651">
        <w:rPr>
          <w:rFonts w:ascii="Consolas" w:hAnsi="Consolas" w:cs="Consolas"/>
        </w:rPr>
        <w:lastRenderedPageBreak/>
        <w:t xml:space="preserve">u'Name': 'Amethyst Pruitt', u'DOB': '06/01/1973', u'Gender': 'F', u'Department': 'Asset Management'}, {u'Salary': '73009', u'Code': 'EMP2967249E', u'Name': 'Rebekah Livingston', u'DOB': '27/05/1952', u'Gender': 'F', u'Department': 'Asset Management'}, {u'Salary': '41368', u'Code': 'EMP6798129E', u'Name': 'Steven Mcfadden', u'DOB': '01/07/1964', u'Gender': 'M', u'Department': 'Tools QA'}, {u'Salary': '48771', u'Code': 'EMP1316245E', u'Name': 'Leilani English', u'DOB': '06/08/1964', u'Gender': 'M', u'Department': 'Tech Support'}, {u'Salary': '47342', u'Code': 'EMP8428489E', u'Name': 'Cadman Morris', u'DOB': '15/04/1950', u'Gender': 'M', u'Department': 'Release Coordinator'}, {u'Salary': '97412', u'Code': 'EMP4893943E', u'Name': 'Alfreda Alford', u'DOB': '20/07/1983', u'Gender': 'F', u'Department': 'Tech Support'}, {u'Salary': '73676', u'Code': 'EMP9481473E', u'Name': 'Bert Fleming', u'DOB': '11/10/1986', u'Gender': 'M', u'Department': 'Legal Department'}, {u'Salary': '88146', u'Code': 'EMP8157842E', u'Name': 'Anne Bennett', u'DOB': '18/04/1975', u'Gender': 'F', u'Department': 'Payroll'}, {u'Salary': '49934', u'Code': 'EMP3168349E', u'Name': 'Hayley Blake', u'DOB': '01/02/1997', u'Gender': 'F', u'Department': 'Legal Department'}, {u'Salary': '60379', u'Code': 'EMP4184669E', u'Name': 'Brennan Duran', u'DOB': '21/06/1989', u'Gender': 'M', u'Department': 'Engine Development'}, {u'Salary': '10488', u'Code': 'EMP5286428E', u'Name': 'Ian Hayden', u'DOB': '11/10/1997', u'Gender': 'M', u'Department': 'Media Relations'}, {u'Salary': '67889', u'Code': 'EMP5593259E', u'Name': 'Phillip Beard', u'DOB': '20/01/1993', u'Gender': 'M', u'Department': 'Accounting'}, {u'Salary': '113246', u'Code': 'EMP6568174E', u'Name': 'Melanie Reid', u'DOB': '08/10/1986', u'Gender': 'F', u'Department': 'Management'}, {u'Salary': '88216', u'Code': 'EMP2973557E', u'Name': 'Chava Weiss', u'DOB': '22/08/1971', u'Gender': 'F', u'Department': 'Asset Management'}, {u'Salary': '46898', u'Code': 'EMP1555963E', u'Name': 'Lee Rios', u'DOB': '15/03/1997', u'Gender': 'M', u'Department': 'Concept Design'}, {u'Salary': '22165', u'Code': 'EMP4939288E', u'Name': 'Solomon Randolph', u'DOB': '27/03/1976', u'Gender': 'M', u'Department': 'Sys Admin'}, {u'Salary': '107912', u'Code': 'EMP6464345E', u'Name': 'Lael Guerra', u'DOB': '16/11/1971', u'Gender': 'M', u'Department': 'ICU'}, {u'Salary': '31378', u'Code': 'EMP5475883E', u'Name': 'Grant Lynch', u'DOB': '31/01/1993', u'Gender': 'M', u'Department': 'Advertising'}, {u'Salary': '52378', u'Code': 'EMP1778566E', u'Name': 'Isadora Meadows', u'DOB': '12/12/1963', u'Gender': 'F', u'Department': 'Web QA'}, {u'Salary': '86827', u'Code': 'EMP2446652E', u'Name': 'Jillian Mendez', u'DOB': '24/04/1993', u'Gender': 'F', u'Department': 'Business Intelligence'}, {u'Salary': '99375', u'Code': 'EMP8575126E', u'Name': 'Lev Hernandez', u'DOB': '14/08/1959', u'Gender': 'M', u'Department': 'Research and Development'}, {u'Salary': '91903', u'Code': 'EMP9997626E', u'Name': 'Vladimir Farrell', u'DOB': '20/06/1975', u'Gender': 'M', u'Department': 'ICU'}, {u'Salary': '23101', u'Code': 'EMP4621114E', u'Name': 'Quemby Carver', u'DOB': '10/10/1986', u'Gender': 'M', u'Department': 'Accounting'}, {u'Salary': '10122', u'Code': 'EMP9133391E', u'Name': </w:t>
      </w:r>
      <w:r w:rsidRPr="00E21651">
        <w:rPr>
          <w:rFonts w:ascii="Consolas" w:hAnsi="Consolas" w:cs="Consolas"/>
        </w:rPr>
        <w:lastRenderedPageBreak/>
        <w:t xml:space="preserve">'Charissa Woodard', u'DOB': '23/01/1993', u'Gender': 'F', u'Department': 'Web QA'}, {u'Salary': '26540', u'Code': 'EMP2126118E', u'Name': 'Cooper Wilson', u'DOB': '17/02/1956', u'Gender': 'M', u'Department': 'Content Development'}, {u'Salary': '69257', u'Code': 'EMP9766512E', u'Name': 'Dennis Rosario', u'DOB': '25/02/1990', u'Gender': 'M', u'Department': 'UNIX Sys Admin'}, {u'Salary': '69162', u'Code': 'EMP1238738E', u'Name': 'Dorian Cooper', u'DOB': '09/09/1971', u'Gender': 'F', u'Department': 'Content Development'}, {u'Salary': '13026', u'Code': 'EMP9563111E', u'Name': 'Idola Clements', u'DOB': '11/05/1974', u'Gender': 'F', u'Department': 'Livestreaming'}, {u'Salary': '33939', u'Code': 'EMP8741129E', u'Name': 'Stacey Prince', u'DOB': '12/01/1996', u'Gender': 'F', u'Department': 'Advertising'}, {u'Salary': '75410', u'Code': 'EMP7117651E', u'Name': 'Mari Schultz', u'DOB': '13/12/1962', u'Gender': 'F', u'Department': 'Sales and Marketing'}, {u'Salary': '24533', u'Code': 'EMP2356399E', u'Name': 'Amir Pena', u'DOB': '15/09/1987', u'Gender': 'M', u'Department': 'Web QA'}, {u'Salary': '79612', u'Code': 'EMP9283742E', u'Name': 'Rudyard Holloway', u'DOB': '11/04/1955', u'Gender': 'M', u'Department': 'Media Relations'}, {u'Salary': '63886', u'Code': 'EMP5916496E', u'Name': 'Thomas Reeves', u'DOB': '24/08/1963', u'Gender': 'M', u'Department': 'Quality Assurance'}, {u'Salary': '83300', u'Code': 'EMP7774216E', u'Name': 'Cara Ray', u'DOB': '25/07/1984', u'Gender': 'F', u'Department': 'Human Resources'}, {u'Salary': '84835', u'Code': 'EMP5152739E', u'Name': 'Candice Ballard', u'DOB': '29/07/1952', u'Gender': 'F', u'Department': 'Tools QA'}, {u'Salary': '65081', u'Code': 'EMP4816628E', u'Name': 'Carly Wilkins', u'DOB': '08/03/1970', u'Gender': 'F', u'Department': 'Content Development'}, {u'Salary': '80463', u'Code': 'EMP4418462E', u'Name': 'Hamish Moss', u'DOB': '18/12/1996', u'Gender': 'M', u'Department': 'Tools QA'}, {u'Salary': '17294', u'Code': 'EMP8589142E', u'Name': 'Talon Webster', u'DOB': '04/06/1976', u'Gender': 'M', u'Department': 'Lead QA'}, {u'Salary': '111278', u'Code': 'EMP4283816E', u'Name': 'Slade Massey', u'DOB': '11/02/1966', u'Gender': 'M', u'Department': 'Sys Admin'}, {u'Salary': '82262', u'Code': 'EMP3598174E', u'Name': 'Yardley Spencer', u'DOB': '12/03/1980', u'Gender': 'M', u'Department': 'Business Intelligence'}]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17:44:54]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17:44:54]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17:44:54]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17:44:55] [Tom] Create Employee Selected[2014-10-23 17:44:55]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17:44:55]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17:44:55] [Tom] Instance of CreateEmployeeScreen Class initialised. Self : .26777760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17:44:55]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17:44:55]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17:44:55]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17:44:55]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[2014-10-23 17:45:18]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17:45:18]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{u'Salary': '53353', u'Code': 'EMP4683253E', u'Name': 'Leila Frazier', u'DOB': '04/04/1959', u'Gender': 'F', u'Department': 'Personal Assistant'}, {u'Salary': '97970', u'Code': 'EMP3632131E', u'Name': 'Isadora Whitehead', u'DOB': '10/05/1959', u'Gender': 'F', u'Department': 'Management'}, {u'Salary': '31894', u'Code': 'EMP6525761E', u'Name': 'Imani Foster', u'DOB': '14/06/1953', u'Gender': 'F', u'Department': 'Recruitment'}, {u'Salary': '12244', u'Code': 'EMP4245837E', u'Name': 'Edward Acevedo', u'DOB': '15/03/1988', u'Gender': 'M', u'Department': 'Facilities'}, {u'Salary': '13454', u'Code': 'EMP8596258E', u'Name': 'Ian Harrison', u'DOB': '22/06/1965', u'Gender': 'M', u'Department': 'Release QA'}, {u'Salary': '55107', u'Code': 'EMP6652158E', u'Name': 'Hunter Koch', u'DOB': '12/09/1955', u'Gender': 'M', u'Department': 'Livestreaming'}, {u'Salary': '73590', u'Code': 'EMP8547532E', u'Name': 'Renee Hampton', u'DOB': '12/09/1978', u'Gender': 'F', u'Department': 'Media Relations'}, {u'Salary': '36351', u'Code': 'EMP6117529E', u'Name': 'Maya Carlson', u'DOB': '26/09/1995', u'Gender': 'F', u'Department': 'Sales and Marketing'}, {u'Salary': '55068', u'Code': 'EMP7837892E', u'Name': 'Ira Cabrera', u'DOB': '14/04/1983', u'Gender': 'F', u'Department': 'Finances'}, {u'Salary': '99445', u'Code': 'EMP8778779E', u'Name': 'Gloria Castro', u'DOB': '04/04/1955', u'Gender': 'F', u'Department': 'Advertising'}, {u'Salary': '73936', u'Code': 'EMP9847238E', u'Name': 'Iona Salas', u'DOB': '08/11/1967', u'Gender': 'F', u'Department': 'Human Resources'}, {u'Salary': '39838', u'Code': 'EMP5896884E', u'Name': 'Rina Williamson', u'DOB': '03/10/1963', u'Gender': 'F', u'Department': 'Customer Service'}, {u'Salary': '66686', u'Code': 'EMP8998241E', u'Name': 'Avye Clemons', u'DOB': '29/07/1985', u'Gender': 'M', u'Department': 'Tech QA'}, {u'Salary': '31743', u'Code': 'EMP8721958E', u'Name': 'Uriel Oliver', u'DOB': '09/12/1969', u'Gender': 'M', u'Department': 'Release QA'}, {u'Salary': '102169', u'Code': 'EMP8445235E', u'Name': 'Upton Perry', </w:t>
      </w:r>
      <w:r w:rsidRPr="00E21651">
        <w:rPr>
          <w:rFonts w:ascii="Consolas" w:hAnsi="Consolas" w:cs="Consolas"/>
        </w:rPr>
        <w:lastRenderedPageBreak/>
        <w:t xml:space="preserve">u'DOB': '25/02/1968', u'Gender': 'M', u'Department': 'Customer Service'}, {u'Salary': '43769', u'Code': 'EMP8256789E', u'Name': 'Thomas Morales', u'DOB': '11/12/1966', u'Gender': 'M', u'Department': 'Tech QA'}, {u'Salary': '89080', u'Code': 'EMP6226175E', u'Name': 'Sylvester Barnett', u'DOB': '03/01/1986', u'Gender': 'M', u'Department': 'Human Resources'}, {u'Salary': '19238', u'Code': 'EMP6175624E', u'Name': 'Kellie Shelton', u'DOB': '31/03/1976', u'Gender': 'F', u'Department': 'Sales and Marketing'}, {u'Salary': '14922', u'Code': 'EMP3514726E', u'Name': 'Claudia Cotton', u'DOB': '07/04/1983', u'Gender': 'F', u'Department': 'Quality Assurance'}, {u'Salary': '88286', u'Code': 'EMP4979749E', u'Name': 'Amethyst Pruitt', u'DOB': '06/01/1973', u'Gender': 'F', u'Department': 'Asset Management'}, {u'Salary': '73009', u'Code': 'EMP2967249E', u'Name': 'Rebekah Livingston', u'DOB': '27/05/1952', u'Gender': 'F', u'Department': 'Asset Management'}, {u'Salary': '41368', u'Code': 'EMP6798129E', u'Name': 'Steven Mcfadden', u'DOB': '01/07/1964', u'Gender': 'M', u'Department': 'Tools QA'}, {u'Salary': '48771', u'Code': 'EMP1316245E', u'Name': 'Leilani English', u'DOB': '06/08/1964', u'Gender': 'M', u'Department': 'Tech Support'}, {u'Salary': '47342', u'Code': 'EMP8428489E', u'Name': 'Cadman Morris', u'DOB': '15/04/1950', u'Gender': 'M', u'Department': 'Release Coordinator'}, {u'Salary': '97412', u'Code': 'EMP4893943E', u'Name': 'Alfreda Alford', u'DOB': '20/07/1983', u'Gender': 'F', u'Department': 'Tech Support'}, {u'Salary': '73676', u'Code': 'EMP9481473E', u'Name': 'Bert Fleming', u'DOB': '11/10/1986', u'Gender': 'M', u'Department': 'Legal Department'}, {u'Salary': '88146', u'Code': 'EMP8157842E', u'Name': 'Anne Bennett', u'DOB': '18/04/1975', u'Gender': 'F', u'Department': 'Payroll'}, {u'Salary': '49934', u'Code': 'EMP3168349E', u'Name': 'Hayley Blake', u'DOB': '01/02/1997', u'Gender': 'F', u'Department': 'Legal Department'}, {u'Salary': '60379', u'Code': 'EMP4184669E', u'Name': 'Brennan Duran', u'DOB': '21/06/1989', u'Gender': 'M', u'Department': 'Engine Development'}, {u'Salary': '10488', u'Code': 'EMP5286428E', u'Name': 'Ian Hayden', u'DOB': '11/10/1997', u'Gender': 'M', u'Department': 'Media Relations'}, {u'Salary': '67889', u'Code': 'EMP5593259E', u'Name': 'Phillip Beard', u'DOB': '20/01/1993', u'Gender': 'M', u'Department': 'Accounting'}, {u'Salary': '113246', u'Code': 'EMP6568174E', u'Name': 'Melanie Reid', u'DOB': '08/10/1986', u'Gender': 'F', u'Department': 'Management'}, {u'Salary': '88216', u'Code': 'EMP2973557E', u'Name': 'Chava Weiss', u'DOB': '22/08/1971', u'Gender': 'F', u'Department': 'Asset Management'}, {u'Salary': '46898', u'Code': 'EMP1555963E', u'Name': 'Lee Rios', u'DOB': '15/03/1997', u'Gender': 'M', u'Department': 'Concept Design'}, {u'Salary': '22165', u'Code': 'EMP4939288E', u'Name': 'Solomon Randolph', u'DOB': '27/03/1976', u'Gender': 'M', u'Department': 'Sys Admin'}, {u'Salary': '107912', u'Code': 'EMP6464345E', u'Name': 'Lael Guerra', u'DOB': '16/11/1971', u'Gender': 'M', u'Department': 'ICU'}, {u'Salary': '31378', u'Code': 'EMP5475883E', u'Name': 'Grant Lynch', u'DOB': '31/01/1993', u'Gender': 'M', u'Department': 'Advertising'}, {u'Salary': '52378', u'Code': 'EMP1778566E', u'Name': 'Isadora Meadows', </w:t>
      </w:r>
      <w:r w:rsidRPr="00E21651">
        <w:rPr>
          <w:rFonts w:ascii="Consolas" w:hAnsi="Consolas" w:cs="Consolas"/>
        </w:rPr>
        <w:lastRenderedPageBreak/>
        <w:t xml:space="preserve">u'DOB': '12/12/1963', u'Gender': 'F', u'Department': 'Web QA'}, {u'Salary': '86827', u'Code': 'EMP2446652E', u'Name': 'Jillian Mendez', u'DOB': '24/04/1993', u'Gender': 'F', u'Department': 'Business Intelligence'}, {u'Salary': '99375', u'Code': 'EMP8575126E', u'Name': 'Lev Hernandez', u'DOB': '14/08/1959', u'Gender': 'M', u'Department': 'Research and Development'}, {u'Salary': '91903', u'Code': 'EMP9997626E', u'Name': 'Vladimir Farrell', u'DOB': '20/06/1975', u'Gender': 'M', u'Department': 'ICU'}, {u'Salary': '23101', u'Code': 'EMP4621114E', u'Name': 'Quemby Carver', u'DOB': '10/10/1986', u'Gender': 'M', u'Department': 'Accounting'}, {u'Salary': '10122', u'Code': 'EMP9133391E', u'Name': 'Charissa Woodard', u'DOB': '23/01/1993', u'Gender': 'F', u'Department': 'Web QA'}, {u'Salary': '26540', u'Code': 'EMP2126118E', u'Name': 'Cooper Wilson', u'DOB': '17/02/1956', u'Gender': 'M', u'Department': 'Content Development'}, {u'Salary': '69257', u'Code': 'EMP9766512E', u'Name': 'Dennis Rosario', u'DOB': '25/02/1990', u'Gender': 'M', u'Department': 'UNIX Sys Admin'}, {u'Salary': '69162', u'Code': 'EMP1238738E', u'Name': 'Dorian Cooper', u'DOB': '09/09/1971', u'Gender': 'F', u'Department': 'Content Development'}, {u'Salary': '13026', u'Code': 'EMP9563111E', u'Name': 'Idola Clements', u'DOB': '11/05/1974', u'Gender': 'F', u'Department': 'Livestreaming'}, {u'Salary': '33939', u'Code': 'EMP8741129E', u'Name': 'Stacey Prince', u'DOB': '12/01/1996', u'Gender': 'F', u'Department': 'Advertising'}, {u'Salary': '75410', u'Code': 'EMP7117651E', u'Name': 'Mari Schultz', u'DOB': '13/12/1962', u'Gender': 'F', u'Department': 'Sales and Marketing'}, {u'Salary': '24533', u'Code': 'EMP2356399E', u'Name': 'Amir Pena', u'DOB': '15/09/1987', u'Gender': 'M', u'Department': 'Web QA'}, {u'Salary': '79612', u'Code': 'EMP9283742E', u'Name': 'Rudyard Holloway', u'DOB': '11/04/1955', u'Gender': 'M', u'Department': 'Media Relations'}, {u'Salary': '63886', u'Code': 'EMP5916496E', u'Name': 'Thomas Reeves', u'DOB': '24/08/1963', u'Gender': 'M', u'Department': 'Quality Assurance'}, {u'Salary': '83300', u'Code': 'EMP7774216E', u'Name': 'Cara Ray', u'DOB': '25/07/1984', u'Gender': 'F', u'Department': 'Human Resources'}, {u'Salary': '84835', u'Code': 'EMP5152739E', u'Name': 'Candice Ballard', u'DOB': '29/07/1952', u'Gender': 'F', u'Department': 'Tools QA'}, {u'Salary': '65081', u'Code': 'EMP4816628E', u'Name': 'Carly Wilkins', u'DOB': '08/03/1970', u'Gender': 'F', u'Department': 'Content Development'}, {u'Salary': '80463', u'Code': 'EMP4418462E', u'Name': 'Hamish Moss', u'DOB': '18/12/1996', u'Gender': 'M', u'Department': 'Tools QA'}, {u'Salary': '17294', u'Code': 'EMP8589142E', u'Name': 'Talon Webster', u'DOB': '04/06/1976', u'Gender': 'M', u'Department': 'Lead QA'}, {u'Salary': '111278', u'Code': 'EMP4283816E', u'Name': 'Slade Massey', u'DOB': '11/02/1966', u'Gender': 'M', u'Department': 'Sys Admin'}, {u'Salary': '82262', u'Code': 'EMP3598174E', u'Name': 'Yardley Spencer', u'DOB': '12/03/1980', u'Gender': 'M', u'Department': 'Business Intelligence'}, {u'Salary': '109887', u'Code': 'EMP1747922E', u'Name': 'Katell Steele', u'DOB': '18/10/1987', u'Gender': 'M', u'Department': 'Web QA'}]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17:45:18] [Tom] Saved new Database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[2014-10-23 17:45:18]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17:45:18]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17:45:20] [Tom] Create Employee Selected[2014-10-23 17:45:20]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17:45:20]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17:45:20] [Tom] Instance of CreateEmployeeScreen Class initialised. Self : .26778880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17:45:20]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17:45:20]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17:45:20]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17:45:20]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17:45:41]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17:45:41]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{u'Salary': '53353', u'Code': 'EMP4683253E', u'Name': 'Leila Frazier', u'DOB': '04/04/1959', u'Gender': 'F', u'Department': 'Personal Assistant'}, {u'Salary': '97970', u'Code': 'EMP3632131E', u'Name': 'Isadora Whitehead', u'DOB': '10/05/1959', u'Gender': 'F', u'Department': 'Management'}, {u'Salary': '31894', u'Code': 'EMP6525761E', u'Name': 'Imani Foster', u'DOB': '14/06/1953', u'Gender': 'F', u'Department': 'Recruitment'}, {u'Salary': '12244', u'Code': 'EMP4245837E', u'Name': 'Edward Acevedo', u'DOB': '15/03/1988', u'Gender': 'M', u'Department': 'Facilities'}, {u'Salary': '13454', u'Code': 'EMP8596258E', u'Name': 'Ian Harrison', u'DOB': '22/06/1965', u'Gender': 'M', u'Department': 'Release QA'}, {u'Salary': '55107', u'Code': 'EMP6652158E', u'Name': 'Hunter Koch', u'DOB': '12/09/1955', u'Gender': 'M', u'Department': 'Livestreaming'}, {u'Salary': '73590', u'Code': 'EMP8547532E', u'Name': 'Renee Hampton', u'DOB': '12/09/1978', u'Gender': 'F', u'Department': 'Media Relations'}, {u'Salary': '36351', u'Code': 'EMP6117529E', u'Name': 'Maya Carlson', u'DOB': '26/09/1995', u'Gender': 'F', u'Department': 'Sales and Marketing'}, {u'Salary': '55068', u'Code': 'EMP7837892E', u'Name': 'Ira Cabrera', u'DOB': </w:t>
      </w:r>
      <w:r w:rsidRPr="00E21651">
        <w:rPr>
          <w:rFonts w:ascii="Consolas" w:hAnsi="Consolas" w:cs="Consolas"/>
        </w:rPr>
        <w:lastRenderedPageBreak/>
        <w:t xml:space="preserve">'14/04/1983', u'Gender': 'F', u'Department': 'Finances'}, {u'Salary': '99445', u'Code': 'EMP8778779E', u'Name': 'Gloria Castro', u'DOB': '04/04/1955', u'Gender': 'F', u'Department': 'Advertising'}, {u'Salary': '73936', u'Code': 'EMP9847238E', u'Name': 'Iona Salas', u'DOB': '08/11/1967', u'Gender': 'F', u'Department': 'Human Resources'}, {u'Salary': '39838', u'Code': 'EMP5896884E', u'Name': 'Rina Williamson', u'DOB': '03/10/1963', u'Gender': 'F', u'Department': 'Customer Service'}, {u'Salary': '66686', u'Code': 'EMP8998241E', u'Name': 'Avye Clemons', u'DOB': '29/07/1985', u'Gender': 'M', u'Department': 'Tech QA'}, {u'Salary': '31743', u'Code': 'EMP8721958E', u'Name': 'Uriel Oliver', u'DOB': '09/12/1969', u'Gender': 'M', u'Department': 'Release QA'}, {u'Salary': '102169', u'Code': 'EMP8445235E', u'Name': 'Upton Perry', u'DOB': '25/02/1968', u'Gender': 'M', u'Department': 'Customer Service'}, {u'Salary': '43769', u'Code': 'EMP8256789E', u'Name': 'Thomas Morales', u'DOB': '11/12/1966', u'Gender': 'M', u'Department': 'Tech QA'}, {u'Salary': '89080', u'Code': 'EMP6226175E', u'Name': 'Sylvester Barnett', u'DOB': '03/01/1986', u'Gender': 'M', u'Department': 'Human Resources'}, {u'Salary': '19238', u'Code': 'EMP6175624E', u'Name': 'Kellie Shelton', u'DOB': '31/03/1976', u'Gender': 'F', u'Department': 'Sales and Marketing'}, {u'Salary': '14922', u'Code': 'EMP3514726E', u'Name': 'Claudia Cotton', u'DOB': '07/04/1983', u'Gender': 'F', u'Department': 'Quality Assurance'}, {u'Salary': '88286', u'Code': 'EMP4979749E', u'Name': 'Amethyst Pruitt', u'DOB': '06/01/1973', u'Gender': 'F', u'Department': 'Asset Management'}, {u'Salary': '73009', u'Code': 'EMP2967249E', u'Name': 'Rebekah Livingston', u'DOB': '27/05/1952', u'Gender': 'F', u'Department': 'Asset Management'}, {u'Salary': '41368', u'Code': 'EMP6798129E', u'Name': 'Steven Mcfadden', u'DOB': '01/07/1964', u'Gender': 'M', u'Department': 'Tools QA'}, {u'Salary': '48771', u'Code': 'EMP1316245E', u'Name': 'Leilani English', u'DOB': '06/08/1964', u'Gender': 'M', u'Department': 'Tech Support'}, {u'Salary': '47342', u'Code': 'EMP8428489E', u'Name': 'Cadman Morris', u'DOB': '15/04/1950', u'Gender': 'M', u'Department': 'Release Coordinator'}, {u'Salary': '97412', u'Code': 'EMP4893943E', u'Name': 'Alfreda Alford', u'DOB': '20/07/1983', u'Gender': 'F', u'Department': 'Tech Support'}, {u'Salary': '73676', u'Code': 'EMP9481473E', u'Name': 'Bert Fleming', u'DOB': '11/10/1986', u'Gender': 'M', u'Department': 'Legal Department'}, {u'Salary': '88146', u'Code': 'EMP8157842E', u'Name': 'Anne Bennett', u'DOB': '18/04/1975', u'Gender': 'F', u'Department': 'Payroll'}, {u'Salary': '49934', u'Code': 'EMP3168349E', u'Name': 'Hayley Blake', u'DOB': '01/02/1997', u'Gender': 'F', u'Department': 'Legal Department'}, {u'Salary': '60379', u'Code': 'EMP4184669E', u'Name': 'Brennan Duran', u'DOB': '21/06/1989', u'Gender': 'M', u'Department': 'Engine Development'}, {u'Salary': '10488', u'Code': 'EMP5286428E', u'Name': 'Ian Hayden', u'DOB': '11/10/1997', u'Gender': 'M', u'Department': 'Media Relations'}, {u'Salary': '67889', u'Code': 'EMP5593259E', u'Name': 'Phillip Beard', u'DOB': '20/01/1993', u'Gender': 'M', u'Department': 'Accounting'}, {u'Salary': '113246', u'Code': 'EMP6568174E', u'Name': </w:t>
      </w:r>
      <w:r w:rsidRPr="00E21651">
        <w:rPr>
          <w:rFonts w:ascii="Consolas" w:hAnsi="Consolas" w:cs="Consolas"/>
        </w:rPr>
        <w:lastRenderedPageBreak/>
        <w:t xml:space="preserve">'Melanie Reid', u'DOB': '08/10/1986', u'Gender': 'F', u'Department': 'Management'}, {u'Salary': '88216', u'Code': 'EMP2973557E', u'Name': 'Chava Weiss', u'DOB': '22/08/1971', u'Gender': 'F', u'Department': 'Asset Management'}, {u'Salary': '46898', u'Code': 'EMP1555963E', u'Name': 'Lee Rios', u'DOB': '15/03/1997', u'Gender': 'M', u'Department': 'Concept Design'}, {u'Salary': '22165', u'Code': 'EMP4939288E', u'Name': 'Solomon Randolph', u'DOB': '27/03/1976', u'Gender': 'M', u'Department': 'Sys Admin'}, {u'Salary': '107912', u'Code': 'EMP6464345E', u'Name': 'Lael Guerra', u'DOB': '16/11/1971', u'Gender': 'M', u'Department': 'ICU'}, {u'Salary': '31378', u'Code': 'EMP5475883E', u'Name': 'Grant Lynch', u'DOB': '31/01/1993', u'Gender': 'M', u'Department': 'Advertising'}, {u'Salary': '52378', u'Code': 'EMP1778566E', u'Name': 'Isadora Meadows', u'DOB': '12/12/1963', u'Gender': 'F', u'Department': 'Web QA'}, {u'Salary': '86827', u'Code': 'EMP2446652E', u'Name': 'Jillian Mendez', u'DOB': '24/04/1993', u'Gender': 'F', u'Department': 'Business Intelligence'}, {u'Salary': '99375', u'Code': 'EMP8575126E', u'Name': 'Lev Hernandez', u'DOB': '14/08/1959', u'Gender': 'M', u'Department': 'Research and Development'}, {u'Salary': '91903', u'Code': 'EMP9997626E', u'Name': 'Vladimir Farrell', u'DOB': '20/06/1975', u'Gender': 'M', u'Department': 'ICU'}, {u'Salary': '23101', u'Code': 'EMP4621114E', u'Name': 'Quemby Carver', u'DOB': '10/10/1986', u'Gender': 'M', u'Department': 'Accounting'}, {u'Salary': '10122', u'Code': 'EMP9133391E', u'Name': 'Charissa Woodard', u'DOB': '23/01/1993', u'Gender': 'F', u'Department': 'Web QA'}, {u'Salary': '26540', u'Code': 'EMP2126118E', u'Name': 'Cooper Wilson', u'DOB': '17/02/1956', u'Gender': 'M', u'Department': 'Content Development'}, {u'Salary': '69257', u'Code': 'EMP9766512E', u'Name': 'Dennis Rosario', u'DOB': '25/02/1990', u'Gender': 'M', u'Department': 'UNIX Sys Admin'}, {u'Salary': '69162', u'Code': 'EMP1238738E', u'Name': 'Dorian Cooper', u'DOB': '09/09/1971', u'Gender': 'F', u'Department': 'Content Development'}, {u'Salary': '13026', u'Code': 'EMP9563111E', u'Name': 'Idola Clements', u'DOB': '11/05/1974', u'Gender': 'F', u'Department': 'Livestreaming'}, {u'Salary': '33939', u'Code': 'EMP8741129E', u'Name': 'Stacey Prince', u'DOB': '12/01/1996', u'Gender': 'F', u'Department': 'Advertising'}, {u'Salary': '75410', u'Code': 'EMP7117651E', u'Name': 'Mari Schultz', u'DOB': '13/12/1962', u'Gender': 'F', u'Department': 'Sales and Marketing'}, {u'Salary': '24533', u'Code': 'EMP2356399E', u'Name': 'Amir Pena', u'DOB': '15/09/1987', u'Gender': 'M', u'Department': 'Web QA'}, {u'Salary': '79612', u'Code': 'EMP9283742E', u'Name': 'Rudyard Holloway', u'DOB': '11/04/1955', u'Gender': 'M', u'Department': 'Media Relations'}, {u'Salary': '63886', u'Code': 'EMP5916496E', u'Name': 'Thomas Reeves', u'DOB': '24/08/1963', u'Gender': 'M', u'Department': 'Quality Assurance'}, {u'Salary': '83300', u'Code': 'EMP7774216E', u'Name': 'Cara Ray', u'DOB': '25/07/1984', u'Gender': 'F', u'Department': 'Human Resources'}, {u'Salary': '84835', u'Code': 'EMP5152739E', u'Name': 'Candice Ballard', u'DOB': '29/07/1952', u'Gender': 'F', u'Department': 'Tools QA'}, {u'Salary': '65081', u'Code': 'EMP4816628E', u'Name': 'Carly Wilkins', u'DOB': '08/03/1970', u'Gender': </w:t>
      </w:r>
      <w:r w:rsidRPr="00E21651">
        <w:rPr>
          <w:rFonts w:ascii="Consolas" w:hAnsi="Consolas" w:cs="Consolas"/>
        </w:rPr>
        <w:lastRenderedPageBreak/>
        <w:t xml:space="preserve">'F', u'Department': 'Content Development'}, {u'Salary': '80463', u'Code': 'EMP4418462E', u'Name': 'Hamish Moss', u'DOB': '18/12/1996', u'Gender': 'M', u'Department': 'Tools QA'}, {u'Salary': '17294', u'Code': 'EMP8589142E', u'Name': 'Talon Webster', u'DOB': '04/06/1976', u'Gender': 'M', u'Department': 'Lead QA'}, {u'Salary': '111278', u'Code': 'EMP4283816E', u'Name': 'Slade Massey', u'DOB': '11/02/1966', u'Gender': 'M', u'Department': 'Sys Admin'}, {u'Salary': '82262', u'Code': 'EMP3598174E', u'Name': 'Yardley Spencer', u'DOB': '12/03/1980', u'Gender': 'M', u'Department': 'Business Intelligence'}, {u'Salary': '109887', u'Code': 'EMP1747922E', u'Name': 'Katell Steele', u'DOB': '18/10/1987', u'Gender': 'M', u'Department': 'Web QA'}, {u'Salary': '87140', u'Code': 'EMP7455599E', u'Name': 'Addison Waters', u'DOB': '25/05/1978', u'Gender': 'M', u'Department': 'ICU'}]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17:45:41]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17:45:41]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17:45:41]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17:45:42] [Tom] Create Employee Selected[2014-10-23 17:45:42]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17:45:42]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17:45:42] [Tom] Instance of CreateEmployeeScreen Class initialised. Self : .26777160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17:45:42]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17:45:42]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17:45:42]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17:45:42]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17:46:15]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17:46:15]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{u'Salary': '53353', u'Code': 'EMP4683253E', u'Name': 'Leila Frazier', u'DOB': '04/04/1959', u'Gender': 'F', u'Department': 'Personal Assistant'}, {u'Salary': '97970', u'Code': 'EMP3632131E', u'Name': 'Isadora Whitehead', u'DOB': '10/05/1959', </w:t>
      </w:r>
      <w:r w:rsidRPr="00E21651">
        <w:rPr>
          <w:rFonts w:ascii="Consolas" w:hAnsi="Consolas" w:cs="Consolas"/>
        </w:rPr>
        <w:lastRenderedPageBreak/>
        <w:t xml:space="preserve">u'Gender': 'F', u'Department': 'Management'}, {u'Salary': '31894', u'Code': 'EMP6525761E', u'Name': 'Imani Foster', u'DOB': '14/06/1953', u'Gender': 'F', u'Department': 'Recruitment'}, {u'Salary': '12244', u'Code': 'EMP4245837E', u'Name': 'Edward Acevedo', u'DOB': '15/03/1988', u'Gender': 'M', u'Department': 'Facilities'}, {u'Salary': '13454', u'Code': 'EMP8596258E', u'Name': 'Ian Harrison', u'DOB': '22/06/1965', u'Gender': 'M', u'Department': 'Release QA'}, {u'Salary': '55107', u'Code': 'EMP6652158E', u'Name': 'Hunter Koch', u'DOB': '12/09/1955', u'Gender': 'M', u'Department': 'Livestreaming'}, {u'Salary': '73590', u'Code': 'EMP8547532E', u'Name': 'Renee Hampton', u'DOB': '12/09/1978', u'Gender': 'F', u'Department': 'Media Relations'}, {u'Salary': '36351', u'Code': 'EMP6117529E', u'Name': 'Maya Carlson', u'DOB': '26/09/1995', u'Gender': 'F', u'Department': 'Sales and Marketing'}, {u'Salary': '55068', u'Code': 'EMP7837892E', u'Name': 'Ira Cabrera', u'DOB': '14/04/1983', u'Gender': 'F', u'Department': 'Finances'}, {u'Salary': '99445', u'Code': 'EMP8778779E', u'Name': 'Gloria Castro', u'DOB': '04/04/1955', u'Gender': 'F', u'Department': 'Advertising'}, {u'Salary': '73936', u'Code': 'EMP9847238E', u'Name': 'Iona Salas', u'DOB': '08/11/1967', u'Gender': 'F', u'Department': 'Human Resources'}, {u'Salary': '39838', u'Code': 'EMP5896884E', u'Name': 'Rina Williamson', u'DOB': '03/10/1963', u'Gender': 'F', u'Department': 'Customer Service'}, {u'Salary': '66686', u'Code': 'EMP8998241E', u'Name': 'Avye Clemons', u'DOB': '29/07/1985', u'Gender': 'M', u'Department': 'Tech QA'}, {u'Salary': '31743', u'Code': 'EMP8721958E', u'Name': 'Uriel Oliver', u'DOB': '09/12/1969', u'Gender': 'M', u'Department': 'Release QA'}, {u'Salary': '102169', u'Code': 'EMP8445235E', u'Name': 'Upton Perry', u'DOB': '25/02/1968', u'Gender': 'M', u'Department': 'Customer Service'}, {u'Salary': '43769', u'Code': 'EMP8256789E', u'Name': 'Thomas Morales', u'DOB': '11/12/1966', u'Gender': 'M', u'Department': 'Tech QA'}, {u'Salary': '89080', u'Code': 'EMP6226175E', u'Name': 'Sylvester Barnett', u'DOB': '03/01/1986', u'Gender': 'M', u'Department': 'Human Resources'}, {u'Salary': '19238', u'Code': 'EMP6175624E', u'Name': 'Kellie Shelton', u'DOB': '31/03/1976', u'Gender': 'F', u'Department': 'Sales and Marketing'}, {u'Salary': '14922', u'Code': 'EMP3514726E', u'Name': 'Claudia Cotton', u'DOB': '07/04/1983', u'Gender': 'F', u'Department': 'Quality Assurance'}, {u'Salary': '88286', u'Code': 'EMP4979749E', u'Name': 'Amethyst Pruitt', u'DOB': '06/01/1973', u'Gender': 'F', u'Department': 'Asset Management'}, {u'Salary': '73009', u'Code': 'EMP2967249E', u'Name': 'Rebekah Livingston', u'DOB': '27/05/1952', u'Gender': 'F', u'Department': 'Asset Management'}, {u'Salary': '41368', u'Code': 'EMP6798129E', u'Name': 'Steven Mcfadden', u'DOB': '01/07/1964', u'Gender': 'M', u'Department': 'Tools QA'}, {u'Salary': '48771', u'Code': 'EMP1316245E', u'Name': 'Leilani English', u'DOB': '06/08/1964', u'Gender': 'M', u'Department': 'Tech Support'}, {u'Salary': '47342', u'Code': 'EMP8428489E', u'Name': 'Cadman Morris', u'DOB': '15/04/1950', u'Gender': 'M', u'Department': 'Release Coordinator'}, {u'Salary': '97412', u'Code': 'EMP4893943E', u'Name': 'Alfreda Alford', u'DOB': </w:t>
      </w:r>
      <w:r w:rsidRPr="00E21651">
        <w:rPr>
          <w:rFonts w:ascii="Consolas" w:hAnsi="Consolas" w:cs="Consolas"/>
        </w:rPr>
        <w:lastRenderedPageBreak/>
        <w:t xml:space="preserve">'20/07/1983', u'Gender': 'F', u'Department': 'Tech Support'}, {u'Salary': '73676', u'Code': 'EMP9481473E', u'Name': 'Bert Fleming', u'DOB': '11/10/1986', u'Gender': 'M', u'Department': 'Legal Department'}, {u'Salary': '88146', u'Code': 'EMP8157842E', u'Name': 'Anne Bennett', u'DOB': '18/04/1975', u'Gender': 'F', u'Department': 'Payroll'}, {u'Salary': '49934', u'Code': 'EMP3168349E', u'Name': 'Hayley Blake', u'DOB': '01/02/1997', u'Gender': 'F', u'Department': 'Legal Department'}, {u'Salary': '60379', u'Code': 'EMP4184669E', u'Name': 'Brennan Duran', u'DOB': '21/06/1989', u'Gender': 'M', u'Department': 'Engine Development'}, {u'Salary': '10488', u'Code': 'EMP5286428E', u'Name': 'Ian Hayden', u'DOB': '11/10/1997', u'Gender': 'M', u'Department': 'Media Relations'}, {u'Salary': '67889', u'Code': 'EMP5593259E', u'Name': 'Phillip Beard', u'DOB': '20/01/1993', u'Gender': 'M', u'Department': 'Accounting'}, {u'Salary': '113246', u'Code': 'EMP6568174E', u'Name': 'Melanie Reid', u'DOB': '08/10/1986', u'Gender': 'F', u'Department': 'Management'}, {u'Salary': '88216', u'Code': 'EMP2973557E', u'Name': 'Chava Weiss', u'DOB': '22/08/1971', u'Gender': 'F', u'Department': 'Asset Management'}, {u'Salary': '46898', u'Code': 'EMP1555963E', u'Name': 'Lee Rios', u'DOB': '15/03/1997', u'Gender': 'M', u'Department': 'Concept Design'}, {u'Salary': '22165', u'Code': 'EMP4939288E', u'Name': 'Solomon Randolph', u'DOB': '27/03/1976', u'Gender': 'M', u'Department': 'Sys Admin'}, {u'Salary': '107912', u'Code': 'EMP6464345E', u'Name': 'Lael Guerra', u'DOB': '16/11/1971', u'Gender': 'M', u'Department': 'ICU'}, {u'Salary': '31378', u'Code': 'EMP5475883E', u'Name': 'Grant Lynch', u'DOB': '31/01/1993', u'Gender': 'M', u'Department': 'Advertising'}, {u'Salary': '52378', u'Code': 'EMP1778566E', u'Name': 'Isadora Meadows', u'DOB': '12/12/1963', u'Gender': 'F', u'Department': 'Web QA'}, {u'Salary': '86827', u'Code': 'EMP2446652E', u'Name': 'Jillian Mendez', u'DOB': '24/04/1993', u'Gender': 'F', u'Department': 'Business Intelligence'}, {u'Salary': '99375', u'Code': 'EMP8575126E', u'Name': 'Lev Hernandez', u'DOB': '14/08/1959', u'Gender': 'M', u'Department': 'Research and Development'}, {u'Salary': '91903', u'Code': 'EMP9997626E', u'Name': 'Vladimir Farrell', u'DOB': '20/06/1975', u'Gender': 'M', u'Department': 'ICU'}, {u'Salary': '23101', u'Code': 'EMP4621114E', u'Name': 'Quemby Carver', u'DOB': '10/10/1986', u'Gender': 'M', u'Department': 'Accounting'}, {u'Salary': '10122', u'Code': 'EMP9133391E', u'Name': 'Charissa Woodard', u'DOB': '23/01/1993', u'Gender': 'F', u'Department': 'Web QA'}, {u'Salary': '26540', u'Code': 'EMP2126118E', u'Name': 'Cooper Wilson', u'DOB': '17/02/1956', u'Gender': 'M', u'Department': 'Content Development'}, {u'Salary': '69257', u'Code': 'EMP9766512E', u'Name': 'Dennis Rosario', u'DOB': '25/02/1990', u'Gender': 'M', u'Department': 'UNIX Sys Admin'}, {u'Salary': '69162', u'Code': 'EMP1238738E', u'Name': 'Dorian Cooper', u'DOB': '09/09/1971', u'Gender': 'F', u'Department': 'Content Development'}, {u'Salary': '13026', u'Code': 'EMP9563111E', u'Name': 'Idola Clements', u'DOB': '11/05/1974', u'Gender': 'F', u'Department': 'Livestreaming'}, {u'Salary': '33939', u'Code': 'EMP8741129E', u'Name': 'Stacey Prince', u'DOB': '12/01/1996', u'Gender': </w:t>
      </w:r>
      <w:r w:rsidRPr="00E21651">
        <w:rPr>
          <w:rFonts w:ascii="Consolas" w:hAnsi="Consolas" w:cs="Consolas"/>
        </w:rPr>
        <w:lastRenderedPageBreak/>
        <w:t xml:space="preserve">'F', u'Department': 'Advertising'}, {u'Salary': '75410', u'Code': 'EMP7117651E', u'Name': 'Mari Schultz', u'DOB': '13/12/1962', u'Gender': 'F', u'Department': 'Sales and Marketing'}, {u'Salary': '24533', u'Code': 'EMP2356399E', u'Name': 'Amir Pena', u'DOB': '15/09/1987', u'Gender': 'M', u'Department': 'Web QA'}, {u'Salary': '79612', u'Code': 'EMP9283742E', u'Name': 'Rudyard Holloway', u'DOB': '11/04/1955', u'Gender': 'M', u'Department': 'Media Relations'}, {u'Salary': '63886', u'Code': 'EMP5916496E', u'Name': 'Thomas Reeves', u'DOB': '24/08/1963', u'Gender': 'M', u'Department': 'Quality Assurance'}, {u'Salary': '83300', u'Code': 'EMP7774216E', u'Name': 'Cara Ray', u'DOB': '25/07/1984', u'Gender': 'F', u'Department': 'Human Resources'}, {u'Salary': '84835', u'Code': 'EMP5152739E', u'Name': 'Candice Ballard', u'DOB': '29/07/1952', u'Gender': 'F', u'Department': 'Tools QA'}, {u'Salary': '65081', u'Code': 'EMP4816628E', u'Name': 'Carly Wilkins', u'DOB': '08/03/1970', u'Gender': 'F', u'Department': 'Content Development'}, {u'Salary': '80463', u'Code': 'EMP4418462E', u'Name': 'Hamish Moss', u'DOB': '18/12/1996', u'Gender': 'M', u'Department': 'Tools QA'}, {u'Salary': '17294', u'Code': 'EMP8589142E', u'Name': 'Talon Webster', u'DOB': '04/06/1976', u'Gender': 'M', u'Department': 'Lead QA'}, {u'Salary': '111278', u'Code': 'EMP4283816E', u'Name': 'Slade Massey', u'DOB': '11/02/1966', u'Gender': 'M', u'Department': 'Sys Admin'}, {u'Salary': '82262', u'Code': 'EMP3598174E', u'Name': 'Yardley Spencer', u'DOB': '12/03/1980', u'Gender': 'M', u'Department': 'Business Intelligence'}, {u'Salary': '109887', u'Code': 'EMP1747922E', u'Name': 'Katell Steele', u'DOB': '18/10/1987', u'Gender': 'M', u'Department': 'Web QA'}, {u'Salary': '87140', u'Code': 'EMP7455599E', u'Name': 'Addison Waters', u'DOB': '25/05/1978', u'Gender': 'M', u'Department': 'ICU'}, {u'Salary': '62918', u'Code': 'EMP3814869E', u'Name': 'Tashya Davidson', u'DOB': '22/08/1986', u'Gender': 'F', u'Department': 'Customer Service'}]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17:46:15]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17:46:15]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17:46:15]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17:46:21] [Tom] Create Employee Selected[2014-10-23 17:46:21]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17:46:21]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17:46:21] [Tom] Instance of CreateEmployeeScreen Class initialised. Self : .26777640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17:46:21]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17:46:21]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17:46:21]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17:46:21]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17:46:39]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17:46:39] [Tom] Added [{u'Salary': '15600', u'Code': 'EMP9918786E', u'Name': 'Chiang Flagge', u'DOB': '17/06/1942', u'Gender': 'M', u'Department': 'QA Systems Dev'}, {u'Salary': '18001', u'Code': 'EMP8564126E', u'Name': 'Sawyer Musso', u'DOB': '16/05/1972', u'Gender': </w:t>
      </w:r>
      <w:r w:rsidRPr="00E21651">
        <w:rPr>
          <w:rFonts w:ascii="Consolas" w:hAnsi="Consolas" w:cs="Consolas"/>
        </w:rPr>
        <w:lastRenderedPageBreak/>
        <w:t xml:space="preserve">'M',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{u'Salary': '53353', u'Code': 'EMP4683253E', u'Name': 'Leila Frazier', u'DOB': '04/04/1959', u'Gender': 'F', u'Department': 'Personal Assistant'}, {u'Salary': '97970', u'Code': 'EMP3632131E', u'Name': 'Isadora Whitehead', u'DOB': '10/05/1959', u'Gender': 'F', u'Department': 'Management'}, {u'Salary': '31894', u'Code': 'EMP6525761E', u'Name': 'Imani Foster', u'DOB': '14/06/1953', u'Gender': 'F', u'Department': 'Recruitment'}, {u'Salary': '12244', u'Code': 'EMP4245837E', u'Name': 'Edward Acevedo', u'DOB': '15/03/1988', u'Gender': 'M', u'Department': 'Facilities'}, {u'Salary': '13454', u'Code': 'EMP8596258E', u'Name': 'Ian Harrison', u'DOB': '22/06/1965', u'Gender': 'M', u'Department': 'Release QA'}, {u'Salary': '55107', u'Code': 'EMP6652158E', u'Name': 'Hunter Koch', u'DOB': '12/09/1955', u'Gender': 'M', u'Department': 'Livestreaming'}, {u'Salary': '73590', u'Code': 'EMP8547532E', u'Name': 'Renee Hampton', u'DOB': '12/09/1978', u'Gender': 'F', u'Department': 'Media Relations'}, {u'Salary': '36351', u'Code': 'EMP6117529E', u'Name': 'Maya Carlson', u'DOB': '26/09/1995', u'Gender': 'F', u'Department': 'Sales and Marketing'}, {u'Salary': '55068', u'Code': 'EMP7837892E', u'Name': 'Ira Cabrera', u'DOB': '14/04/1983', u'Gender': 'F', u'Department': 'Finances'}, {u'Salary': '99445', u'Code': 'EMP8778779E', u'Name': 'Gloria Castro', u'DOB': '04/04/1955', u'Gender': 'F', u'Department': 'Advertising'}, {u'Salary': '73936', u'Code': 'EMP9847238E', u'Name': 'Iona Salas', u'DOB': '08/11/1967', u'Gender': 'F', u'Department': 'Human Resources'}, {u'Salary': '39838', u'Code': 'EMP5896884E', u'Name': 'Rina Williamson', u'DOB': '03/10/1963', u'Gender': 'F', u'Department': 'Customer Service'}, {u'Salary': '66686', u'Code': 'EMP8998241E', u'Name': 'Avye Clemons', u'DOB': '29/07/1985', u'Gender': 'M', u'Department': 'Tech QA'}, {u'Salary': '31743', u'Code': 'EMP8721958E', u'Name': 'Uriel Oliver', u'DOB': '09/12/1969', u'Gender': 'M', u'Department': 'Release QA'}, {u'Salary': '102169', u'Code': 'EMP8445235E', u'Name': 'Upton Perry', u'DOB': '25/02/1968', u'Gender': 'M', u'Department': 'Customer Service'}, {u'Salary': '43769', u'Code': 'EMP8256789E', u'Name': 'Thomas Morales', u'DOB': '11/12/1966', u'Gender': 'M', u'Department': 'Tech QA'}, {u'Salary': '89080', u'Code': 'EMP6226175E', u'Name': 'Sylvester Barnett', u'DOB': '03/01/1986', u'Gender': 'M', u'Department': 'Human Resources'}, </w:t>
      </w:r>
      <w:r w:rsidRPr="00E21651">
        <w:rPr>
          <w:rFonts w:ascii="Consolas" w:hAnsi="Consolas" w:cs="Consolas"/>
        </w:rPr>
        <w:lastRenderedPageBreak/>
        <w:t xml:space="preserve">{u'Salary': '19238', u'Code': 'EMP6175624E', u'Name': 'Kellie Shelton', u'DOB': '31/03/1976', u'Gender': 'F', u'Department': 'Sales and Marketing'}, {u'Salary': '14922', u'Code': 'EMP3514726E', u'Name': 'Claudia Cotton', u'DOB': '07/04/1983', u'Gender': 'F', u'Department': 'Quality Assurance'}, {u'Salary': '88286', u'Code': 'EMP4979749E', u'Name': 'Amethyst Pruitt', u'DOB': '06/01/1973', u'Gender': 'F', u'Department': 'Asset Management'}, {u'Salary': '73009', u'Code': 'EMP2967249E', u'Name': 'Rebekah Livingston', u'DOB': '27/05/1952', u'Gender': 'F', u'Department': 'Asset Management'}, {u'Salary': '41368', u'Code': 'EMP6798129E', u'Name': 'Steven Mcfadden', u'DOB': '01/07/1964', u'Gender': 'M', u'Department': 'Tools QA'}, {u'Salary': '48771', u'Code': 'EMP1316245E', u'Name': 'Leilani English', u'DOB': '06/08/1964', u'Gender': 'M', u'Department': 'Tech Support'}, {u'Salary': '47342', u'Code': 'EMP8428489E', u'Name': 'Cadman Morris', u'DOB': '15/04/1950', u'Gender': 'M', u'Department': 'Release Coordinator'}, {u'Salary': '97412', u'Code': 'EMP4893943E', u'Name': 'Alfreda Alford', u'DOB': '20/07/1983', u'Gender': 'F', u'Department': 'Tech Support'}, {u'Salary': '73676', u'Code': 'EMP9481473E', u'Name': 'Bert Fleming', u'DOB': '11/10/1986', u'Gender': 'M', u'Department': 'Legal Department'}, {u'Salary': '88146', u'Code': 'EMP8157842E', u'Name': 'Anne Bennett', u'DOB': '18/04/1975', u'Gender': 'F', u'Department': 'Payroll'}, {u'Salary': '49934', u'Code': 'EMP3168349E', u'Name': 'Hayley Blake', u'DOB': '01/02/1997', u'Gender': 'F', u'Department': 'Legal Department'}, {u'Salary': '60379', u'Code': 'EMP4184669E', u'Name': 'Brennan Duran', u'DOB': '21/06/1989', u'Gender': 'M', u'Department': 'Engine Development'}, {u'Salary': '10488', u'Code': 'EMP5286428E', u'Name': 'Ian Hayden', u'DOB': '11/10/1997', u'Gender': 'M', u'Department': 'Media Relations'}, {u'Salary': '67889', u'Code': 'EMP5593259E', u'Name': 'Phillip Beard', u'DOB': '20/01/1993', u'Gender': 'M', u'Department': 'Accounting'}, {u'Salary': '113246', u'Code': 'EMP6568174E', u'Name': 'Melanie Reid', u'DOB': '08/10/1986', u'Gender': 'F', u'Department': 'Management'}, {u'Salary': '88216', u'Code': 'EMP2973557E', u'Name': 'Chava Weiss', u'DOB': '22/08/1971', u'Gender': 'F', u'Department': 'Asset Management'}, {u'Salary': '46898', u'Code': 'EMP1555963E', u'Name': 'Lee Rios', u'DOB': '15/03/1997', u'Gender': 'M', u'Department': 'Concept Design'}, {u'Salary': '22165', u'Code': 'EMP4939288E', u'Name': 'Solomon Randolph', u'DOB': '27/03/1976', u'Gender': 'M', u'Department': 'Sys Admin'}, {u'Salary': '107912', u'Code': 'EMP6464345E', u'Name': 'Lael Guerra', u'DOB': '16/11/1971', u'Gender': 'M', u'Department': 'ICU'}, {u'Salary': '31378', u'Code': 'EMP5475883E', u'Name': 'Grant Lynch', u'DOB': '31/01/1993', u'Gender': 'M', u'Department': 'Advertising'}, {u'Salary': '52378', u'Code': 'EMP1778566E', u'Name': 'Isadora Meadows', u'DOB': '12/12/1963', u'Gender': 'F', u'Department': 'Web QA'}, {u'Salary': '86827', u'Code': 'EMP2446652E', u'Name': 'Jillian Mendez', u'DOB': '24/04/1993', u'Gender': 'F', u'Department': 'Business Intelligence'}, {u'Salary': '99375', u'Code': 'EMP8575126E', u'Name': 'Lev Hernandez', u'DOB': '14/08/1959', u'Gender': 'M', u'Department': 'Research </w:t>
      </w:r>
      <w:r w:rsidRPr="00E21651">
        <w:rPr>
          <w:rFonts w:ascii="Consolas" w:hAnsi="Consolas" w:cs="Consolas"/>
        </w:rPr>
        <w:lastRenderedPageBreak/>
        <w:t xml:space="preserve">and Development'}, {u'Salary': '91903', u'Code': 'EMP9997626E', u'Name': 'Vladimir Farrell', u'DOB': '20/06/1975', u'Gender': 'M', u'Department': 'ICU'}, {u'Salary': '23101', u'Code': 'EMP4621114E', u'Name': 'Quemby Carver', u'DOB': '10/10/1986', u'Gender': 'M', u'Department': 'Accounting'}, {u'Salary': '10122', u'Code': 'EMP9133391E', u'Name': 'Charissa Woodard', u'DOB': '23/01/1993', u'Gender': 'F', u'Department': 'Web QA'}, {u'Salary': '26540', u'Code': 'EMP2126118E', u'Name': 'Cooper Wilson', u'DOB': '17/02/1956', u'Gender': 'M', u'Department': 'Content Development'}, {u'Salary': '69257', u'Code': 'EMP9766512E', u'Name': 'Dennis Rosario', u'DOB': '25/02/1990', u'Gender': 'M', u'Department': 'UNIX Sys Admin'}, {u'Salary': '69162', u'Code': 'EMP1238738E', u'Name': 'Dorian Cooper', u'DOB': '09/09/1971', u'Gender': 'F', u'Department': 'Content Development'}, {u'Salary': '13026', u'Code': 'EMP9563111E', u'Name': 'Idola Clements', u'DOB': '11/05/1974', u'Gender': 'F', u'Department': 'Livestreaming'}, {u'Salary': '33939', u'Code': 'EMP8741129E', u'Name': 'Stacey Prince', u'DOB': '12/01/1996', u'Gender': 'F', u'Department': 'Advertising'}, {u'Salary': '75410', u'Code': 'EMP7117651E', u'Name': 'Mari Schultz', u'DOB': '13/12/1962', u'Gender': 'F', u'Department': 'Sales and Marketing'}, {u'Salary': '24533', u'Code': 'EMP2356399E', u'Name': 'Amir Pena', u'DOB': '15/09/1987', u'Gender': 'M', u'Department': 'Web QA'}, {u'Salary': '79612', u'Code': 'EMP9283742E', u'Name': 'Rudyard Holloway', u'DOB': '11/04/1955', u'Gender': 'M', u'Department': 'Media Relations'}, {u'Salary': '63886', u'Code': 'EMP5916496E', u'Name': 'Thomas Reeves', u'DOB': '24/08/1963', u'Gender': 'M', u'Department': 'Quality Assurance'}, {u'Salary': '83300', u'Code': 'EMP7774216E', u'Name': 'Cara Ray', u'DOB': '25/07/1984', u'Gender': 'F', u'Department': 'Human Resources'}, {u'Salary': '84835', u'Code': 'EMP5152739E', u'Name': 'Candice Ballard', u'DOB': '29/07/1952', u'Gender': 'F', u'Department': 'Tools QA'}, {u'Salary': '65081', u'Code': 'EMP4816628E', u'Name': 'Carly Wilkins', u'DOB': '08/03/1970', u'Gender': 'F', u'Department': 'Content Development'}, {u'Salary': '80463', u'Code': 'EMP4418462E', u'Name': 'Hamish Moss', u'DOB': '18/12/1996', u'Gender': 'M', u'Department': 'Tools QA'}, {u'Salary': '17294', u'Code': 'EMP8589142E', u'Name': 'Talon Webster', u'DOB': '04/06/1976', u'Gender': 'M', u'Department': 'Lead QA'}, {u'Salary': '111278', u'Code': 'EMP4283816E', u'Name': 'Slade Massey', u'DOB': '11/02/1966', u'Gender': 'M', u'Department': 'Sys Admin'}, {u'Salary': '82262', u'Code': 'EMP3598174E', u'Name': 'Yardley Spencer', u'DOB': '12/03/1980', u'Gender': 'M', u'Department': 'Business Intelligence'}, {u'Salary': '109887', u'Code': 'EMP1747922E', u'Name': 'Katell Steele', u'DOB': '18/10/1987', u'Gender': 'M', u'Department': 'Web QA'}, {u'Salary': '87140', u'Code': 'EMP7455599E', u'Name': 'Addison Waters', u'DOB': '25/05/1978', u'Gender': 'M', u'Department': 'ICU'}, {u'Salary': '62918', u'Code': 'EMP3814869E', u'Name': 'Tashya Davidson', u'DOB': '22/08/1986', u'Gender': 'F', u'Department': 'Customer Service'}, {u'Salary': '61612', u'Code': 'EMP5115519E', u'Name': 'Beck Ingram', u'DOB': '21/06/1953', u'Gender': 'M', u'Department': 'Sys Admin'}]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[2014-10-23 17:46:39]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17:46:39]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17:46:39]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17:46:46] [Tom] Create Employee Selected[2014-10-23 17:46:46]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17:46:46]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17:46:46] [Tom] Instance of CreateEmployeeScreen Class initialised. Self : .67139424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17:46:46]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17:46:46]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17:46:46]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17:46:46]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17:47:05]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17:47:05]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{u'Salary': '53353', u'Code': 'EMP4683253E', u'Name': 'Leila Frazier', u'DOB': '04/04/1959', u'Gender': 'F', u'Department': 'Personal Assistant'}, {u'Salary': '97970', u'Code': 'EMP3632131E', u'Name': 'Isadora Whitehead', u'DOB': '10/05/1959', u'Gender': 'F', u'Department': 'Management'}, {u'Salary': '31894', u'Code': 'EMP6525761E', u'Name': 'Imani Foster', u'DOB': '14/06/1953', u'Gender': 'F', u'Department': 'Recruitment'}, {u'Salary': '12244', u'Code': 'EMP4245837E', u'Name': 'Edward Acevedo', u'DOB': '15/03/1988', u'Gender': 'M', u'Department': 'Facilities'}, {u'Salary': '13454', u'Code': 'EMP8596258E', u'Name': 'Ian Harrison', u'DOB': '22/06/1965', u'Gender': 'M', u'Department': 'Release QA'}, {u'Salary': '55107', u'Code': 'EMP6652158E', u'Name': 'Hunter Koch', u'DOB': '12/09/1955', u'Gender': 'M', u'Department': 'Livestreaming'}, {u'Salary': '73590', u'Code': 'EMP8547532E', u'Name': 'Renee Hampton', u'DOB': '12/09/1978', u'Gender': 'F', u'Department': 'Media Relations'}, {u'Salary': '36351', u'Code': 'EMP6117529E', u'Name': 'Maya Carlson', u'DOB': '26/09/1995', u'Gender': 'F', u'Department': 'Sales and Marketing'}, {u'Salary': </w:t>
      </w:r>
      <w:r w:rsidRPr="00E21651">
        <w:rPr>
          <w:rFonts w:ascii="Consolas" w:hAnsi="Consolas" w:cs="Consolas"/>
        </w:rPr>
        <w:lastRenderedPageBreak/>
        <w:t xml:space="preserve">'55068', u'Code': 'EMP7837892E', u'Name': 'Ira Cabrera', u'DOB': '14/04/1983', u'Gender': 'F', u'Department': 'Finances'}, {u'Salary': '99445', u'Code': 'EMP8778779E', u'Name': 'Gloria Castro', u'DOB': '04/04/1955', u'Gender': 'F', u'Department': 'Advertising'}, {u'Salary': '73936', u'Code': 'EMP9847238E', u'Name': 'Iona Salas', u'DOB': '08/11/1967', u'Gender': 'F', u'Department': 'Human Resources'}, {u'Salary': '39838', u'Code': 'EMP5896884E', u'Name': 'Rina Williamson', u'DOB': '03/10/1963', u'Gender': 'F', u'Department': 'Customer Service'}, {u'Salary': '66686', u'Code': 'EMP8998241E', u'Name': 'Avye Clemons', u'DOB': '29/07/1985', u'Gender': 'M', u'Department': 'Tech QA'}, {u'Salary': '31743', u'Code': 'EMP8721958E', u'Name': 'Uriel Oliver', u'DOB': '09/12/1969', u'Gender': 'M', u'Department': 'Release QA'}, {u'Salary': '102169', u'Code': 'EMP8445235E', u'Name': 'Upton Perry', u'DOB': '25/02/1968', u'Gender': 'M', u'Department': 'Customer Service'}, {u'Salary': '43769', u'Code': 'EMP8256789E', u'Name': 'Thomas Morales', u'DOB': '11/12/1966', u'Gender': 'M', u'Department': 'Tech QA'}, {u'Salary': '89080', u'Code': 'EMP6226175E', u'Name': 'Sylvester Barnett', u'DOB': '03/01/1986', u'Gender': 'M', u'Department': 'Human Resources'}, {u'Salary': '19238', u'Code': 'EMP6175624E', u'Name': 'Kellie Shelton', u'DOB': '31/03/1976', u'Gender': 'F', u'Department': 'Sales and Marketing'}, {u'Salary': '14922', u'Code': 'EMP3514726E', u'Name': 'Claudia Cotton', u'DOB': '07/04/1983', u'Gender': 'F', u'Department': 'Quality Assurance'}, {u'Salary': '88286', u'Code': 'EMP4979749E', u'Name': 'Amethyst Pruitt', u'DOB': '06/01/1973', u'Gender': 'F', u'Department': 'Asset Management'}, {u'Salary': '73009', u'Code': 'EMP2967249E', u'Name': 'Rebekah Livingston', u'DOB': '27/05/1952', u'Gender': 'F', u'Department': 'Asset Management'}, {u'Salary': '41368', u'Code': 'EMP6798129E', u'Name': 'Steven Mcfadden', u'DOB': '01/07/1964', u'Gender': 'M', u'Department': 'Tools QA'}, {u'Salary': '48771', u'Code': 'EMP1316245E', u'Name': 'Leilani English', u'DOB': '06/08/1964', u'Gender': 'M', u'Department': 'Tech Support'}, {u'Salary': '47342', u'Code': 'EMP8428489E', u'Name': 'Cadman Morris', u'DOB': '15/04/1950', u'Gender': 'M', u'Department': 'Release Coordinator'}, {u'Salary': '97412', u'Code': 'EMP4893943E', u'Name': 'Alfreda Alford', u'DOB': '20/07/1983', u'Gender': 'F', u'Department': 'Tech Support'}, {u'Salary': '73676', u'Code': 'EMP9481473E', u'Name': 'Bert Fleming', u'DOB': '11/10/1986', u'Gender': 'M', u'Department': 'Legal Department'}, {u'Salary': '88146', u'Code': 'EMP8157842E', u'Name': 'Anne Bennett', u'DOB': '18/04/1975', u'Gender': 'F', u'Department': 'Payroll'}, {u'Salary': '49934', u'Code': 'EMP3168349E', u'Name': 'Hayley Blake', u'DOB': '01/02/1997', u'Gender': 'F', u'Department': 'Legal Department'}, {u'Salary': '60379', u'Code': 'EMP4184669E', u'Name': 'Brennan Duran', u'DOB': '21/06/1989', u'Gender': 'M', u'Department': 'Engine Development'}, {u'Salary': '10488', u'Code': 'EMP5286428E', u'Name': 'Ian Hayden', u'DOB': '11/10/1997', u'Gender': 'M', u'Department': 'Media Relations'}, {u'Salary': '67889', u'Code': 'EMP5593259E', u'Name': 'Phillip Beard', u'DOB': '20/01/1993', u'Gender': 'M', u'Department': </w:t>
      </w:r>
      <w:r w:rsidRPr="00E21651">
        <w:rPr>
          <w:rFonts w:ascii="Consolas" w:hAnsi="Consolas" w:cs="Consolas"/>
        </w:rPr>
        <w:lastRenderedPageBreak/>
        <w:t xml:space="preserve">'Accounting'}, {u'Salary': '113246', u'Code': 'EMP6568174E', u'Name': 'Melanie Reid', u'DOB': '08/10/1986', u'Gender': 'F', u'Department': 'Management'}, {u'Salary': '88216', u'Code': 'EMP2973557E', u'Name': 'Chava Weiss', u'DOB': '22/08/1971', u'Gender': 'F', u'Department': 'Asset Management'}, {u'Salary': '46898', u'Code': 'EMP1555963E', u'Name': 'Lee Rios', u'DOB': '15/03/1997', u'Gender': 'M', u'Department': 'Concept Design'}, {u'Salary': '22165', u'Code': 'EMP4939288E', u'Name': 'Solomon Randolph', u'DOB': '27/03/1976', u'Gender': 'M', u'Department': 'Sys Admin'}, {u'Salary': '107912', u'Code': 'EMP6464345E', u'Name': 'Lael Guerra', u'DOB': '16/11/1971', u'Gender': 'M', u'Department': 'ICU'}, {u'Salary': '31378', u'Code': 'EMP5475883E', u'Name': 'Grant Lynch', u'DOB': '31/01/1993', u'Gender': 'M', u'Department': 'Advertising'}, {u'Salary': '52378', u'Code': 'EMP1778566E', u'Name': 'Isadora Meadows', u'DOB': '12/12/1963', u'Gender': 'F', u'Department': 'Web QA'}, {u'Salary': '86827', u'Code': 'EMP2446652E', u'Name': 'Jillian Mendez', u'DOB': '24/04/1993', u'Gender': 'F', u'Department': 'Business Intelligence'}, {u'Salary': '99375', u'Code': 'EMP8575126E', u'Name': 'Lev Hernandez', u'DOB': '14/08/1959', u'Gender': 'M', u'Department': 'Research and Development'}, {u'Salary': '91903', u'Code': 'EMP9997626E', u'Name': 'Vladimir Farrell', u'DOB': '20/06/1975', u'Gender': 'M', u'Department': 'ICU'}, {u'Salary': '23101', u'Code': 'EMP4621114E', u'Name': 'Quemby Carver', u'DOB': '10/10/1986', u'Gender': 'M', u'Department': 'Accounting'}, {u'Salary': '10122', u'Code': 'EMP9133391E', u'Name': 'Charissa Woodard', u'DOB': '23/01/1993', u'Gender': 'F', u'Department': 'Web QA'}, {u'Salary': '26540', u'Code': 'EMP2126118E', u'Name': 'Cooper Wilson', u'DOB': '17/02/1956', u'Gender': 'M', u'Department': 'Content Development'}, {u'Salary': '69257', u'Code': 'EMP9766512E', u'Name': 'Dennis Rosario', u'DOB': '25/02/1990', u'Gender': 'M', u'Department': 'UNIX Sys Admin'}, {u'Salary': '69162', u'Code': 'EMP1238738E', u'Name': 'Dorian Cooper', u'DOB': '09/09/1971', u'Gender': 'F', u'Department': 'Content Development'}, {u'Salary': '13026', u'Code': 'EMP9563111E', u'Name': 'Idola Clements', u'DOB': '11/05/1974', u'Gender': 'F', u'Department': 'Livestreaming'}, {u'Salary': '33939', u'Code': 'EMP8741129E', u'Name': 'Stacey Prince', u'DOB': '12/01/1996', u'Gender': 'F', u'Department': 'Advertising'}, {u'Salary': '75410', u'Code': 'EMP7117651E', u'Name': 'Mari Schultz', u'DOB': '13/12/1962', u'Gender': 'F', u'Department': 'Sales and Marketing'}, {u'Salary': '24533', u'Code': 'EMP2356399E', u'Name': 'Amir Pena', u'DOB': '15/09/1987', u'Gender': 'M', u'Department': 'Web QA'}, {u'Salary': '79612', u'Code': 'EMP9283742E', u'Name': 'Rudyard Holloway', u'DOB': '11/04/1955', u'Gender': 'M', u'Department': 'Media Relations'}, {u'Salary': '63886', u'Code': 'EMP5916496E', u'Name': 'Thomas Reeves', u'DOB': '24/08/1963', u'Gender': 'M', u'Department': 'Quality Assurance'}, {u'Salary': '83300', u'Code': 'EMP7774216E', u'Name': 'Cara Ray', u'DOB': '25/07/1984', u'Gender': 'F', u'Department': 'Human Resources'}, {u'Salary': '84835', u'Code': 'EMP5152739E', u'Name': 'Candice Ballard', u'DOB': '29/07/1952', u'Gender': 'F', u'Department': 'Tools QA'}, {u'Salary': '65081', u'Code': </w:t>
      </w:r>
      <w:r w:rsidRPr="00E21651">
        <w:rPr>
          <w:rFonts w:ascii="Consolas" w:hAnsi="Consolas" w:cs="Consolas"/>
        </w:rPr>
        <w:lastRenderedPageBreak/>
        <w:t xml:space="preserve">'EMP4816628E', u'Name': 'Carly Wilkins', u'DOB': '08/03/1970', u'Gender': 'F', u'Department': 'Content Development'}, {u'Salary': '80463', u'Code': 'EMP4418462E', u'Name': 'Hamish Moss', u'DOB': '18/12/1996', u'Gender': 'M', u'Department': 'Tools QA'}, {u'Salary': '17294', u'Code': 'EMP8589142E', u'Name': 'Talon Webster', u'DOB': '04/06/1976', u'Gender': 'M', u'Department': 'Lead QA'}, {u'Salary': '111278', u'Code': 'EMP4283816E', u'Name': 'Slade Massey', u'DOB': '11/02/1966', u'Gender': 'M', u'Department': 'Sys Admin'}, {u'Salary': '82262', u'Code': 'EMP3598174E', u'Name': 'Yardley Spencer', u'DOB': '12/03/1980', u'Gender': 'M', u'Department': 'Business Intelligence'}, {u'Salary': '109887', u'Code': 'EMP1747922E', u'Name': 'Katell Steele', u'DOB': '18/10/1987', u'Gender': 'M', u'Department': 'Web QA'}, {u'Salary': '87140', u'Code': 'EMP7455599E', u'Name': 'Addison Waters', u'DOB': '25/05/1978', u'Gender': 'M', u'Department': 'ICU'}, {u'Salary': '62918', u'Code': 'EMP3814869E', u'Name': 'Tashya Davidson', u'DOB': '22/08/1986', u'Gender': 'F', u'Department': 'Customer Service'}, {u'Salary': '61612', u'Code': 'EMP5115519E', u'Name': 'Beck Ingram', u'DOB': '21/06/1953', u'Gender': 'M', u'Department': 'Sys Admin'}, {u'Salary': '27312', u'Code': 'EMP3132398E', u'Name': 'Emery Mathis', u'DOB': '09/02/1972', u'Gender': 'F', u'Department': 'Commercial Publishing'}]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17:47:05]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17:47:05]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17:47:05]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17:47:09] [Tom] Create Employee Selected[2014-10-23 17:47:09]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17:47:09]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17:47:09] [Tom] Instance of CreateEmployeeScreen Class initialised. Self : .67141384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17:47:09]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17:47:09]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17:47:09]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17:47:09]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17:47:31]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17:47:31]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w:t>
      </w:r>
      <w:r w:rsidRPr="00E21651">
        <w:rPr>
          <w:rFonts w:ascii="Consolas" w:hAnsi="Consolas" w:cs="Consolas"/>
        </w:rPr>
        <w:lastRenderedPageBreak/>
        <w:t xml:space="preserve">u'Code': 'EMP9789637E', u'Name': 'Ashton Mooney', u'DOB': '04/09/1991', u'Gender': 'M', u'Department': 'Engine Development'}, {u'Salary': '19258', u'Code': 'EMP2116692E', u'Name': 'Xaviera Roy', u'DOB': '04/06/1986', u'Gender': 'F', u'Department': 'HR'}, {u'Salary': '53353', u'Code': 'EMP4683253E', u'Name': 'Leila Frazier', u'DOB': '04/04/1959', u'Gender': 'F', u'Department': 'Personal Assistant'}, {u'Salary': '97970', u'Code': 'EMP3632131E', u'Name': 'Isadora Whitehead', u'DOB': '10/05/1959', u'Gender': 'F', u'Department': 'Management'}, {u'Salary': '31894', u'Code': 'EMP6525761E', u'Name': 'Imani Foster', u'DOB': '14/06/1953', u'Gender': 'F', u'Department': 'Recruitment'}, {u'Salary': '12244', u'Code': 'EMP4245837E', u'Name': 'Edward Acevedo', u'DOB': '15/03/1988', u'Gender': 'M', u'Department': 'Facilities'}, {u'Salary': '13454', u'Code': 'EMP8596258E', u'Name': 'Ian Harrison', u'DOB': '22/06/1965', u'Gender': 'M', u'Department': 'Release QA'}, {u'Salary': '55107', u'Code': 'EMP6652158E', u'Name': 'Hunter Koch', u'DOB': '12/09/1955', u'Gender': 'M', u'Department': 'Livestreaming'}, {u'Salary': '73590', u'Code': 'EMP8547532E', u'Name': 'Renee Hampton', u'DOB': '12/09/1978', u'Gender': 'F', u'Department': 'Media Relations'}, {u'Salary': '36351', u'Code': 'EMP6117529E', u'Name': 'Maya Carlson', u'DOB': '26/09/1995', u'Gender': 'F', u'Department': 'Sales and Marketing'}, {u'Salary': '55068', u'Code': 'EMP7837892E', u'Name': 'Ira Cabrera', u'DOB': '14/04/1983', u'Gender': 'F', u'Department': 'Finances'}, {u'Salary': '99445', u'Code': 'EMP8778779E', u'Name': 'Gloria Castro', u'DOB': '04/04/1955', u'Gender': 'F', u'Department': 'Advertising'}, {u'Salary': '73936', u'Code': 'EMP9847238E', u'Name': 'Iona Salas', u'DOB': '08/11/1967', u'Gender': 'F', u'Department': 'Human Resources'}, {u'Salary': '39838', u'Code': 'EMP5896884E', u'Name': 'Rina Williamson', u'DOB': '03/10/1963', u'Gender': 'F', u'Department': 'Customer Service'}, {u'Salary': '66686', u'Code': 'EMP8998241E', u'Name': 'Avye Clemons', u'DOB': '29/07/1985', u'Gender': 'M', u'Department': 'Tech QA'}, {u'Salary': '31743', u'Code': 'EMP8721958E', u'Name': 'Uriel Oliver', u'DOB': '09/12/1969', u'Gender': 'M', u'Department': 'Release QA'}, {u'Salary': '102169', u'Code': 'EMP8445235E', u'Name': 'Upton Perry', u'DOB': '25/02/1968', u'Gender': 'M', u'Department': 'Customer Service'}, {u'Salary': '43769', u'Code': 'EMP8256789E', u'Name': 'Thomas Morales', u'DOB': '11/12/1966', u'Gender': 'M', u'Department': 'Tech QA'}, {u'Salary': '89080', u'Code': 'EMP6226175E', u'Name': 'Sylvester Barnett', u'DOB': '03/01/1986', u'Gender': 'M', u'Department': 'Human Resources'}, {u'Salary': '19238', u'Code': 'EMP6175624E', u'Name': 'Kellie Shelton', u'DOB': '31/03/1976', u'Gender': 'F', u'Department': 'Sales and Marketing'}, {u'Salary': '14922', u'Code': 'EMP3514726E', u'Name': 'Claudia Cotton', u'DOB': '07/04/1983', u'Gender': 'F', u'Department': 'Quality Assurance'}, {u'Salary': '88286', u'Code': 'EMP4979749E', u'Name': 'Amethyst Pruitt', u'DOB': '06/01/1973', u'Gender': 'F', u'Department': 'Asset Management'}, {u'Salary': '73009', u'Code': 'EMP2967249E', u'Name': 'Rebekah Livingston', u'DOB': '27/05/1952', u'Gender': 'F', u'Department': 'Asset Management'}, {u'Salary': '41368', </w:t>
      </w:r>
      <w:r w:rsidRPr="00E21651">
        <w:rPr>
          <w:rFonts w:ascii="Consolas" w:hAnsi="Consolas" w:cs="Consolas"/>
        </w:rPr>
        <w:lastRenderedPageBreak/>
        <w:t xml:space="preserve">u'Code': 'EMP6798129E', u'Name': 'Steven Mcfadden', u'DOB': '01/07/1964', u'Gender': 'M', u'Department': 'Tools QA'}, {u'Salary': '48771', u'Code': 'EMP1316245E', u'Name': 'Leilani English', u'DOB': '06/08/1964', u'Gender': 'M', u'Department': 'Tech Support'}, {u'Salary': '47342', u'Code': 'EMP8428489E', u'Name': 'Cadman Morris', u'DOB': '15/04/1950', u'Gender': 'M', u'Department': 'Release Coordinator'}, {u'Salary': '97412', u'Code': 'EMP4893943E', u'Name': 'Alfreda Alford', u'DOB': '20/07/1983', u'Gender': 'F', u'Department': 'Tech Support'}, {u'Salary': '73676', u'Code': 'EMP9481473E', u'Name': 'Bert Fleming', u'DOB': '11/10/1986', u'Gender': 'M', u'Department': 'Legal Department'}, {u'Salary': '88146', u'Code': 'EMP8157842E', u'Name': 'Anne Bennett', u'DOB': '18/04/1975', u'Gender': 'F', u'Department': 'Payroll'}, {u'Salary': '49934', u'Code': 'EMP3168349E', u'Name': 'Hayley Blake', u'DOB': '01/02/1997', u'Gender': 'F', u'Department': 'Legal Department'}, {u'Salary': '60379', u'Code': 'EMP4184669E', u'Name': 'Brennan Duran', u'DOB': '21/06/1989', u'Gender': 'M', u'Department': 'Engine Development'}, {u'Salary': '10488', u'Code': 'EMP5286428E', u'Name': 'Ian Hayden', u'DOB': '11/10/1997', u'Gender': 'M', u'Department': 'Media Relations'}, {u'Salary': '67889', u'Code': 'EMP5593259E', u'Name': 'Phillip Beard', u'DOB': '20/01/1993', u'Gender': 'M', u'Department': 'Accounting'}, {u'Salary': '113246', u'Code': 'EMP6568174E', u'Name': 'Melanie Reid', u'DOB': '08/10/1986', u'Gender': 'F', u'Department': 'Management'}, {u'Salary': '88216', u'Code': 'EMP2973557E', u'Name': 'Chava Weiss', u'DOB': '22/08/1971', u'Gender': 'F', u'Department': 'Asset Management'}, {u'Salary': '46898', u'Code': 'EMP1555963E', u'Name': 'Lee Rios', u'DOB': '15/03/1997', u'Gender': 'M', u'Department': 'Concept Design'}, {u'Salary': '22165', u'Code': 'EMP4939288E', u'Name': 'Solomon Randolph', u'DOB': '27/03/1976', u'Gender': 'M', u'Department': 'Sys Admin'}, {u'Salary': '107912', u'Code': 'EMP6464345E', u'Name': 'Lael Guerra', u'DOB': '16/11/1971', u'Gender': 'M', u'Department': 'ICU'}, {u'Salary': '31378', u'Code': 'EMP5475883E', u'Name': 'Grant Lynch', u'DOB': '31/01/1993', u'Gender': 'M', u'Department': 'Advertising'}, {u'Salary': '52378', u'Code': 'EMP1778566E', u'Name': 'Isadora Meadows', u'DOB': '12/12/1963', u'Gender': 'F', u'Department': 'Web QA'}, {u'Salary': '86827', u'Code': 'EMP2446652E', u'Name': 'Jillian Mendez', u'DOB': '24/04/1993', u'Gender': 'F', u'Department': 'Business Intelligence'}, {u'Salary': '99375', u'Code': 'EMP8575126E', u'Name': 'Lev Hernandez', u'DOB': '14/08/1959', u'Gender': 'M', u'Department': 'Research and Development'}, {u'Salary': '91903', u'Code': 'EMP9997626E', u'Name': 'Vladimir Farrell', u'DOB': '20/06/1975', u'Gender': 'M', u'Department': 'ICU'}, {u'Salary': '23101', u'Code': 'EMP4621114E', u'Name': 'Quemby Carver', u'DOB': '10/10/1986', u'Gender': 'M', u'Department': 'Accounting'}, {u'Salary': '10122', u'Code': 'EMP9133391E', u'Name': 'Charissa Woodard', u'DOB': '23/01/1993', u'Gender': 'F', u'Department': 'Web QA'}, {u'Salary': '26540', u'Code': 'EMP2126118E', u'Name': 'Cooper Wilson', u'DOB': '17/02/1956', u'Gender': 'M', u'Department': 'Content Development'}, {u'Salary': '69257', u'Code': 'EMP9766512E', u'Name': </w:t>
      </w:r>
      <w:r w:rsidRPr="00E21651">
        <w:rPr>
          <w:rFonts w:ascii="Consolas" w:hAnsi="Consolas" w:cs="Consolas"/>
        </w:rPr>
        <w:lastRenderedPageBreak/>
        <w:t xml:space="preserve">'Dennis Rosario', u'DOB': '25/02/1990', u'Gender': 'M', u'Department': 'UNIX Sys Admin'}, {u'Salary': '69162', u'Code': 'EMP1238738E', u'Name': 'Dorian Cooper', u'DOB': '09/09/1971', u'Gender': 'F', u'Department': 'Content Development'}, {u'Salary': '13026', u'Code': 'EMP9563111E', u'Name': 'Idola Clements', u'DOB': '11/05/1974', u'Gender': 'F', u'Department': 'Livestreaming'}, {u'Salary': '33939', u'Code': 'EMP8741129E', u'Name': 'Stacey Prince', u'DOB': '12/01/1996', u'Gender': 'F', u'Department': 'Advertising'}, {u'Salary': '75410', u'Code': 'EMP7117651E', u'Name': 'Mari Schultz', u'DOB': '13/12/1962', u'Gender': 'F', u'Department': 'Sales and Marketing'}, {u'Salary': '24533', u'Code': 'EMP2356399E', u'Name': 'Amir Pena', u'DOB': '15/09/1987', u'Gender': 'M', u'Department': 'Web QA'}, {u'Salary': '79612', u'Code': 'EMP9283742E', u'Name': 'Rudyard Holloway', u'DOB': '11/04/1955', u'Gender': 'M', u'Department': 'Media Relations'}, {u'Salary': '63886', u'Code': 'EMP5916496E', u'Name': 'Thomas Reeves', u'DOB': '24/08/1963', u'Gender': 'M', u'Department': 'Quality Assurance'}, {u'Salary': '83300', u'Code': 'EMP7774216E', u'Name': 'Cara Ray', u'DOB': '25/07/1984', u'Gender': 'F', u'Department': 'Human Resources'}, {u'Salary': '84835', u'Code': 'EMP5152739E', u'Name': 'Candice Ballard', u'DOB': '29/07/1952', u'Gender': 'F', u'Department': 'Tools QA'}, {u'Salary': '65081', u'Code': 'EMP4816628E', u'Name': 'Carly Wilkins', u'DOB': '08/03/1970', u'Gender': 'F', u'Department': 'Content Development'}, {u'Salary': '80463', u'Code': 'EMP4418462E', u'Name': 'Hamish Moss', u'DOB': '18/12/1996', u'Gender': 'M', u'Department': 'Tools QA'}, {u'Salary': '17294', u'Code': 'EMP8589142E', u'Name': 'Talon Webster', u'DOB': '04/06/1976', u'Gender': 'M', u'Department': 'Lead QA'}, {u'Salary': '111278', u'Code': 'EMP4283816E', u'Name': 'Slade Massey', u'DOB': '11/02/1966', u'Gender': 'M', u'Department': 'Sys Admin'}, {u'Salary': '82262', u'Code': 'EMP3598174E', u'Name': 'Yardley Spencer', u'DOB': '12/03/1980', u'Gender': 'M', u'Department': 'Business Intelligence'}, {u'Salary': '109887', u'Code': 'EMP1747922E', u'Name': 'Katell Steele', u'DOB': '18/10/1987', u'Gender': 'M', u'Department': 'Web QA'}, {u'Salary': '87140', u'Code': 'EMP7455599E', u'Name': 'Addison Waters', u'DOB': '25/05/1978', u'Gender': 'M', u'Department': 'ICU'}, {u'Salary': '62918', u'Code': 'EMP3814869E', u'Name': 'Tashya Davidson', u'DOB': '22/08/1986', u'Gender': 'F', u'Department': 'Customer Service'}, {u'Salary': '61612', u'Code': 'EMP5115519E', u'Name': 'Beck Ingram', u'DOB': '21/06/1953', u'Gender': 'M', u'Department': 'Sys Admin'}, {u'Salary': '27312', u'Code': 'EMP3132398E', u'Name': 'Emery Mathis', u'DOB': '09/02/1972', u'Gender': 'F', u'Department': 'Commercial Publishing'}, {u'Salary': '27196', u'Code': 'EMP9877948E', u'Name': 'Hedley Adams', u'DOB': '29/03/1957', u'Gender': 'M', u'Department': 'Engine Development'}]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17:47:31]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17:47:31]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17:47:31]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17:47:32] [Tom] Create Employee Selected[2014-10-23 17:47:32] [Tom] Main Window Terminated</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[2014-10-23 17:47:32]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17:47:32] [Tom] Instance of CreateEmployeeScreen Class initialised. Self : .84682512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17:47:32]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17:47:32]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17:47:32]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17:47:32]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17:47:51]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17:47:51]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{u'Salary': '53353', u'Code': 'EMP4683253E', u'Name': 'Leila Frazier', u'DOB': '04/04/1959', u'Gender': 'F', u'Department': 'Personal Assistant'}, {u'Salary': '97970', u'Code': 'EMP3632131E', u'Name': 'Isadora Whitehead', u'DOB': '10/05/1959', u'Gender': 'F', u'Department': 'Management'}, {u'Salary': '31894', u'Code': 'EMP6525761E', u'Name': 'Imani Foster', u'DOB': '14/06/1953', u'Gender': 'F', u'Department': 'Recruitment'}, {u'Salary': '12244', u'Code': 'EMP4245837E', u'Name': 'Edward Acevedo', u'DOB': '15/03/1988', u'Gender': 'M', u'Department': 'Facilities'}, {u'Salary': '13454', u'Code': 'EMP8596258E', u'Name': 'Ian Harrison', u'DOB': '22/06/1965', u'Gender': 'M', u'Department': 'Release QA'}, {u'Salary': '55107', u'Code': 'EMP6652158E', u'Name': 'Hunter Koch', u'DOB': '12/09/1955', u'Gender': 'M', u'Department': 'Livestreaming'}, {u'Salary': '73590', u'Code': 'EMP8547532E', u'Name': 'Renee Hampton', u'DOB': '12/09/1978', u'Gender': 'F', u'Department': 'Media Relations'}, {u'Salary': '36351', u'Code': 'EMP6117529E', u'Name': 'Maya Carlson', u'DOB': '26/09/1995', u'Gender': 'F', u'Department': 'Sales and Marketing'}, {u'Salary': '55068', u'Code': 'EMP7837892E', u'Name': 'Ira Cabrera', u'DOB': '14/04/1983', u'Gender': 'F', u'Department': 'Finances'}, {u'Salary': '99445', u'Code': 'EMP8778779E', u'Name': 'Gloria Castro', u'DOB': '04/04/1955', u'Gender': 'F', u'Department': 'Advertising'}, {u'Salary': '73936', u'Code': 'EMP9847238E', u'Name': 'Iona Salas', u'DOB': </w:t>
      </w:r>
      <w:r w:rsidRPr="00E21651">
        <w:rPr>
          <w:rFonts w:ascii="Consolas" w:hAnsi="Consolas" w:cs="Consolas"/>
        </w:rPr>
        <w:lastRenderedPageBreak/>
        <w:t xml:space="preserve">'08/11/1967', u'Gender': 'F', u'Department': 'Human Resources'}, {u'Salary': '39838', u'Code': 'EMP5896884E', u'Name': 'Rina Williamson', u'DOB': '03/10/1963', u'Gender': 'F', u'Department': 'Customer Service'}, {u'Salary': '66686', u'Code': 'EMP8998241E', u'Name': 'Avye Clemons', u'DOB': '29/07/1985', u'Gender': 'M', u'Department': 'Tech QA'}, {u'Salary': '31743', u'Code': 'EMP8721958E', u'Name': 'Uriel Oliver', u'DOB': '09/12/1969', u'Gender': 'M', u'Department': 'Release QA'}, {u'Salary': '102169', u'Code': 'EMP8445235E', u'Name': 'Upton Perry', u'DOB': '25/02/1968', u'Gender': 'M', u'Department': 'Customer Service'}, {u'Salary': '43769', u'Code': 'EMP8256789E', u'Name': 'Thomas Morales', u'DOB': '11/12/1966', u'Gender': 'M', u'Department': 'Tech QA'}, {u'Salary': '89080', u'Code': 'EMP6226175E', u'Name': 'Sylvester Barnett', u'DOB': '03/01/1986', u'Gender': 'M', u'Department': 'Human Resources'}, {u'Salary': '19238', u'Code': 'EMP6175624E', u'Name': 'Kellie Shelton', u'DOB': '31/03/1976', u'Gender': 'F', u'Department': 'Sales and Marketing'}, {u'Salary': '14922', u'Code': 'EMP3514726E', u'Name': 'Claudia Cotton', u'DOB': '07/04/1983', u'Gender': 'F', u'Department': 'Quality Assurance'}, {u'Salary': '88286', u'Code': 'EMP4979749E', u'Name': 'Amethyst Pruitt', u'DOB': '06/01/1973', u'Gender': 'F', u'Department': 'Asset Management'}, {u'Salary': '73009', u'Code': 'EMP2967249E', u'Name': 'Rebekah Livingston', u'DOB': '27/05/1952', u'Gender': 'F', u'Department': 'Asset Management'}, {u'Salary': '41368', u'Code': 'EMP6798129E', u'Name': 'Steven Mcfadden', u'DOB': '01/07/1964', u'Gender': 'M', u'Department': 'Tools QA'}, {u'Salary': '48771', u'Code': 'EMP1316245E', u'Name': 'Leilani English', u'DOB': '06/08/1964', u'Gender': 'M', u'Department': 'Tech Support'}, {u'Salary': '47342', u'Code': 'EMP8428489E', u'Name': 'Cadman Morris', u'DOB': '15/04/1950', u'Gender': 'M', u'Department': 'Release Coordinator'}, {u'Salary': '97412', u'Code': 'EMP4893943E', u'Name': 'Alfreda Alford', u'DOB': '20/07/1983', u'Gender': 'F', u'Department': 'Tech Support'}, {u'Salary': '73676', u'Code': 'EMP9481473E', u'Name': 'Bert Fleming', u'DOB': '11/10/1986', u'Gender': 'M', u'Department': 'Legal Department'}, {u'Salary': '88146', u'Code': 'EMP8157842E', u'Name': 'Anne Bennett', u'DOB': '18/04/1975', u'Gender': 'F', u'Department': 'Payroll'}, {u'Salary': '49934', u'Code': 'EMP3168349E', u'Name': 'Hayley Blake', u'DOB': '01/02/1997', u'Gender': 'F', u'Department': 'Legal Department'}, {u'Salary': '60379', u'Code': 'EMP4184669E', u'Name': 'Brennan Duran', u'DOB': '21/06/1989', u'Gender': 'M', u'Department': 'Engine Development'}, {u'Salary': '10488', u'Code': 'EMP5286428E', u'Name': 'Ian Hayden', u'DOB': '11/10/1997', u'Gender': 'M', u'Department': 'Media Relations'}, {u'Salary': '67889', u'Code': 'EMP5593259E', u'Name': 'Phillip Beard', u'DOB': '20/01/1993', u'Gender': 'M', u'Department': 'Accounting'}, {u'Salary': '113246', u'Code': 'EMP6568174E', u'Name': 'Melanie Reid', u'DOB': '08/10/1986', u'Gender': 'F', u'Department': 'Management'}, {u'Salary': '88216', u'Code': 'EMP2973557E', u'Name': 'Chava Weiss', u'DOB': '22/08/1971', u'Gender': 'F', u'Department': 'Asset Management'}, {u'Salary': '46898', u'Code': 'EMP1555963E', u'Name': 'Lee </w:t>
      </w:r>
      <w:r w:rsidRPr="00E21651">
        <w:rPr>
          <w:rFonts w:ascii="Consolas" w:hAnsi="Consolas" w:cs="Consolas"/>
        </w:rPr>
        <w:lastRenderedPageBreak/>
        <w:t xml:space="preserve">Rios', u'DOB': '15/03/1997', u'Gender': 'M', u'Department': 'Concept Design'}, {u'Salary': '22165', u'Code': 'EMP4939288E', u'Name': 'Solomon Randolph', u'DOB': '27/03/1976', u'Gender': 'M', u'Department': 'Sys Admin'}, {u'Salary': '107912', u'Code': 'EMP6464345E', u'Name': 'Lael Guerra', u'DOB': '16/11/1971', u'Gender': 'M', u'Department': 'ICU'}, {u'Salary': '31378', u'Code': 'EMP5475883E', u'Name': 'Grant Lynch', u'DOB': '31/01/1993', u'Gender': 'M', u'Department': 'Advertising'}, {u'Salary': '52378', u'Code': 'EMP1778566E', u'Name': 'Isadora Meadows', u'DOB': '12/12/1963', u'Gender': 'F', u'Department': 'Web QA'}, {u'Salary': '86827', u'Code': 'EMP2446652E', u'Name': 'Jillian Mendez', u'DOB': '24/04/1993', u'Gender': 'F', u'Department': 'Business Intelligence'}, {u'Salary': '99375', u'Code': 'EMP8575126E', u'Name': 'Lev Hernandez', u'DOB': '14/08/1959', u'Gender': 'M', u'Department': 'Research and Development'}, {u'Salary': '91903', u'Code': 'EMP9997626E', u'Name': 'Vladimir Farrell', u'DOB': '20/06/1975', u'Gender': 'M', u'Department': 'ICU'}, {u'Salary': '23101', u'Code': 'EMP4621114E', u'Name': 'Quemby Carver', u'DOB': '10/10/1986', u'Gender': 'M', u'Department': 'Accounting'}, {u'Salary': '10122', u'Code': 'EMP9133391E', u'Name': 'Charissa Woodard', u'DOB': '23/01/1993', u'Gender': 'F', u'Department': 'Web QA'}, {u'Salary': '26540', u'Code': 'EMP2126118E', u'Name': 'Cooper Wilson', u'DOB': '17/02/1956', u'Gender': 'M', u'Department': 'Content Development'}, {u'Salary': '69257', u'Code': 'EMP9766512E', u'Name': 'Dennis Rosario', u'DOB': '25/02/1990', u'Gender': 'M', u'Department': 'UNIX Sys Admin'}, {u'Salary': '69162', u'Code': 'EMP1238738E', u'Name': 'Dorian Cooper', u'DOB': '09/09/1971', u'Gender': 'F', u'Department': 'Content Development'}, {u'Salary': '13026', u'Code': 'EMP9563111E', u'Name': 'Idola Clements', u'DOB': '11/05/1974', u'Gender': 'F', u'Department': 'Livestreaming'}, {u'Salary': '33939', u'Code': 'EMP8741129E', u'Name': 'Stacey Prince', u'DOB': '12/01/1996', u'Gender': 'F', u'Department': 'Advertising'}, {u'Salary': '75410', u'Code': 'EMP7117651E', u'Name': 'Mari Schultz', u'DOB': '13/12/1962', u'Gender': 'F', u'Department': 'Sales and Marketing'}, {u'Salary': '24533', u'Code': 'EMP2356399E', u'Name': 'Amir Pena', u'DOB': '15/09/1987', u'Gender': 'M', u'Department': 'Web QA'}, {u'Salary': '79612', u'Code': 'EMP9283742E', u'Name': 'Rudyard Holloway', u'DOB': '11/04/1955', u'Gender': 'M', u'Department': 'Media Relations'}, {u'Salary': '63886', u'Code': 'EMP5916496E', u'Name': 'Thomas Reeves', u'DOB': '24/08/1963', u'Gender': 'M', u'Department': 'Quality Assurance'}, {u'Salary': '83300', u'Code': 'EMP7774216E', u'Name': 'Cara Ray', u'DOB': '25/07/1984', u'Gender': 'F', u'Department': 'Human Resources'}, {u'Salary': '84835', u'Code': 'EMP5152739E', u'Name': 'Candice Ballard', u'DOB': '29/07/1952', u'Gender': 'F', u'Department': 'Tools QA'}, {u'Salary': '65081', u'Code': 'EMP4816628E', u'Name': 'Carly Wilkins', u'DOB': '08/03/1970', u'Gender': 'F', u'Department': 'Content Development'}, {u'Salary': '80463', u'Code': 'EMP4418462E', u'Name': 'Hamish Moss', u'DOB': '18/12/1996', u'Gender': 'M', u'Department': 'Tools QA'}, {u'Salary': '17294', u'Code': 'EMP8589142E', u'Name': 'Talon Webster', u'DOB': '04/06/1976', u'Gender': </w:t>
      </w:r>
      <w:r w:rsidRPr="00E21651">
        <w:rPr>
          <w:rFonts w:ascii="Consolas" w:hAnsi="Consolas" w:cs="Consolas"/>
        </w:rPr>
        <w:lastRenderedPageBreak/>
        <w:t xml:space="preserve">'M', u'Department': 'Lead QA'}, {u'Salary': '111278', u'Code': 'EMP4283816E', u'Name': 'Slade Massey', u'DOB': '11/02/1966', u'Gender': 'M', u'Department': 'Sys Admin'}, {u'Salary': '82262', u'Code': 'EMP3598174E', u'Name': 'Yardley Spencer', u'DOB': '12/03/1980', u'Gender': 'M', u'Department': 'Business Intelligence'}, {u'Salary': '109887', u'Code': 'EMP1747922E', u'Name': 'Katell Steele', u'DOB': '18/10/1987', u'Gender': 'M', u'Department': 'Web QA'}, {u'Salary': '87140', u'Code': 'EMP7455599E', u'Name': 'Addison Waters', u'DOB': '25/05/1978', u'Gender': 'M', u'Department': 'ICU'}, {u'Salary': '62918', u'Code': 'EMP3814869E', u'Name': 'Tashya Davidson', u'DOB': '22/08/1986', u'Gender': 'F', u'Department': 'Customer Service'}, {u'Salary': '61612', u'Code': 'EMP5115519E', u'Name': 'Beck Ingram', u'DOB': '21/06/1953', u'Gender': 'M', u'Department': 'Sys Admin'}, {u'Salary': '27312', u'Code': 'EMP3132398E', u'Name': 'Emery Mathis', u'DOB': '09/02/1972', u'Gender': 'F', u'Department': 'Commercial Publishing'}, {u'Salary': '27196', u'Code': 'EMP9877948E', u'Name': 'Hedley Adams', u'DOB': '29/03/1957', u'Gender': 'M', u'Department': 'Engine Development'}, {u'Salary': '15724', u'Code': 'EMP7479482E', u'Name': 'Barclay Pace', u'DOB': '07/06/1972', u'Gender': 'M', u'Department': 'Web Design'}]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17:47:51]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17:47:51]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17:47:51]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17:47:53] [Tom] Create Employee Selected[2014-10-23 17:47:53]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17:47:53]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17:47:53] [Tom] Instance of CreateEmployeeScreen Class initialised. Self : .84684192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17:47:53]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17:47:53]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17:47:53]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17:47:53]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17:48:13]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17:48:13]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w:t>
      </w:r>
      <w:r w:rsidRPr="00E21651">
        <w:rPr>
          <w:rFonts w:ascii="Consolas" w:hAnsi="Consolas" w:cs="Consolas"/>
        </w:rPr>
        <w:lastRenderedPageBreak/>
        <w:t xml:space="preserve">u'Gender': 'M', u'Department': 'Engine Development'}, {u'Salary': '19258', u'Code': 'EMP2116692E', u'Name': 'Xaviera Roy', u'DOB': '04/06/1986', u'Gender': 'F', u'Department': 'HR'}, {u'Salary': '53353', u'Code': 'EMP4683253E', u'Name': 'Leila Frazier', u'DOB': '04/04/1959', u'Gender': 'F', u'Department': 'Personal Assistant'}, {u'Salary': '97970', u'Code': 'EMP3632131E', u'Name': 'Isadora Whitehead', u'DOB': '10/05/1959', u'Gender': 'F', u'Department': 'Management'}, {u'Salary': '31894', u'Code': 'EMP6525761E', u'Name': 'Imani Foster', u'DOB': '14/06/1953', u'Gender': 'F', u'Department': 'Recruitment'}, {u'Salary': '12244', u'Code': 'EMP4245837E', u'Name': 'Edward Acevedo', u'DOB': '15/03/1988', u'Gender': 'M', u'Department': 'Facilities'}, {u'Salary': '13454', u'Code': 'EMP8596258E', u'Name': 'Ian Harrison', u'DOB': '22/06/1965', u'Gender': 'M', u'Department': 'Release QA'}, {u'Salary': '55107', u'Code': 'EMP6652158E', u'Name': 'Hunter Koch', u'DOB': '12/09/1955', u'Gender': 'M', u'Department': 'Livestreaming'}, {u'Salary': '73590', u'Code': 'EMP8547532E', u'Name': 'Renee Hampton', u'DOB': '12/09/1978', u'Gender': 'F', u'Department': 'Media Relations'}, {u'Salary': '36351', u'Code': 'EMP6117529E', u'Name': 'Maya Carlson', u'DOB': '26/09/1995', u'Gender': 'F', u'Department': 'Sales and Marketing'}, {u'Salary': '55068', u'Code': 'EMP7837892E', u'Name': 'Ira Cabrera', u'DOB': '14/04/1983', u'Gender': 'F', u'Department': 'Finances'}, {u'Salary': '99445', u'Code': 'EMP8778779E', u'Name': 'Gloria Castro', u'DOB': '04/04/1955', u'Gender': 'F', u'Department': 'Advertising'}, {u'Salary': '73936', u'Code': 'EMP9847238E', u'Name': 'Iona Salas', u'DOB': '08/11/1967', u'Gender': 'F', u'Department': 'Human Resources'}, {u'Salary': '39838', u'Code': 'EMP5896884E', u'Name': 'Rina Williamson', u'DOB': '03/10/1963', u'Gender': 'F', u'Department': 'Customer Service'}, {u'Salary': '66686', u'Code': 'EMP8998241E', u'Name': 'Avye Clemons', u'DOB': '29/07/1985', u'Gender': 'M', u'Department': 'Tech QA'}, {u'Salary': '31743', u'Code': 'EMP8721958E', u'Name': 'Uriel Oliver', u'DOB': '09/12/1969', u'Gender': 'M', u'Department': 'Release QA'}, {u'Salary': '102169', u'Code': 'EMP8445235E', u'Name': 'Upton Perry', u'DOB': '25/02/1968', u'Gender': 'M', u'Department': 'Customer Service'}, {u'Salary': '43769', u'Code': 'EMP8256789E', u'Name': 'Thomas Morales', u'DOB': '11/12/1966', u'Gender': 'M', u'Department': 'Tech QA'}, {u'Salary': '89080', u'Code': 'EMP6226175E', u'Name': 'Sylvester Barnett', u'DOB': '03/01/1986', u'Gender': 'M', u'Department': 'Human Resources'}, {u'Salary': '19238', u'Code': 'EMP6175624E', u'Name': 'Kellie Shelton', u'DOB': '31/03/1976', u'Gender': 'F', u'Department': 'Sales and Marketing'}, {u'Salary': '14922', u'Code': 'EMP3514726E', u'Name': 'Claudia Cotton', u'DOB': '07/04/1983', u'Gender': 'F', u'Department': 'Quality Assurance'}, {u'Salary': '88286', u'Code': 'EMP4979749E', u'Name': 'Amethyst Pruitt', u'DOB': '06/01/1973', u'Gender': 'F', u'Department': 'Asset Management'}, {u'Salary': '73009', u'Code': 'EMP2967249E', u'Name': 'Rebekah Livingston', u'DOB': '27/05/1952', u'Gender': 'F', u'Department': 'Asset Management'}, {u'Salary': '41368', u'Code': 'EMP6798129E', u'Name': 'Steven Mcfadden', u'DOB': '01/07/1964', </w:t>
      </w:r>
      <w:r w:rsidRPr="00E21651">
        <w:rPr>
          <w:rFonts w:ascii="Consolas" w:hAnsi="Consolas" w:cs="Consolas"/>
        </w:rPr>
        <w:lastRenderedPageBreak/>
        <w:t xml:space="preserve">u'Gender': 'M', u'Department': 'Tools QA'}, {u'Salary': '48771', u'Code': 'EMP1316245E', u'Name': 'Leilani English', u'DOB': '06/08/1964', u'Gender': 'M', u'Department': 'Tech Support'}, {u'Salary': '47342', u'Code': 'EMP8428489E', u'Name': 'Cadman Morris', u'DOB': '15/04/1950', u'Gender': 'M', u'Department': 'Release Coordinator'}, {u'Salary': '97412', u'Code': 'EMP4893943E', u'Name': 'Alfreda Alford', u'DOB': '20/07/1983', u'Gender': 'F', u'Department': 'Tech Support'}, {u'Salary': '73676', u'Code': 'EMP9481473E', u'Name': 'Bert Fleming', u'DOB': '11/10/1986', u'Gender': 'M', u'Department': 'Legal Department'}, {u'Salary': '88146', u'Code': 'EMP8157842E', u'Name': 'Anne Bennett', u'DOB': '18/04/1975', u'Gender': 'F', u'Department': 'Payroll'}, {u'Salary': '49934', u'Code': 'EMP3168349E', u'Name': 'Hayley Blake', u'DOB': '01/02/1997', u'Gender': 'F', u'Department': 'Legal Department'}, {u'Salary': '60379', u'Code': 'EMP4184669E', u'Name': 'Brennan Duran', u'DOB': '21/06/1989', u'Gender': 'M', u'Department': 'Engine Development'}, {u'Salary': '10488', u'Code': 'EMP5286428E', u'Name': 'Ian Hayden', u'DOB': '11/10/1997', u'Gender': 'M', u'Department': 'Media Relations'}, {u'Salary': '67889', u'Code': 'EMP5593259E', u'Name': 'Phillip Beard', u'DOB': '20/01/1993', u'Gender': 'M', u'Department': 'Accounting'}, {u'Salary': '113246', u'Code': 'EMP6568174E', u'Name': 'Melanie Reid', u'DOB': '08/10/1986', u'Gender': 'F', u'Department': 'Management'}, {u'Salary': '88216', u'Code': 'EMP2973557E', u'Name': 'Chava Weiss', u'DOB': '22/08/1971', u'Gender': 'F', u'Department': 'Asset Management'}, {u'Salary': '46898', u'Code': 'EMP1555963E', u'Name': 'Lee Rios', u'DOB': '15/03/1997', u'Gender': 'M', u'Department': 'Concept Design'}, {u'Salary': '22165', u'Code': 'EMP4939288E', u'Name': 'Solomon Randolph', u'DOB': '27/03/1976', u'Gender': 'M', u'Department': 'Sys Admin'}, {u'Salary': '107912', u'Code': 'EMP6464345E', u'Name': 'Lael Guerra', u'DOB': '16/11/1971', u'Gender': 'M', u'Department': 'ICU'}, {u'Salary': '31378', u'Code': 'EMP5475883E', u'Name': 'Grant Lynch', u'DOB': '31/01/1993', u'Gender': 'M', u'Department': 'Advertising'}, {u'Salary': '52378', u'Code': 'EMP1778566E', u'Name': 'Isadora Meadows', u'DOB': '12/12/1963', u'Gender': 'F', u'Department': 'Web QA'}, {u'Salary': '86827', u'Code': 'EMP2446652E', u'Name': 'Jillian Mendez', u'DOB': '24/04/1993', u'Gender': 'F', u'Department': 'Business Intelligence'}, {u'Salary': '99375', u'Code': 'EMP8575126E', u'Name': 'Lev Hernandez', u'DOB': '14/08/1959', u'Gender': 'M', u'Department': 'Research and Development'}, {u'Salary': '91903', u'Code': 'EMP9997626E', u'Name': 'Vladimir Farrell', u'DOB': '20/06/1975', u'Gender': 'M', u'Department': 'ICU'}, {u'Salary': '23101', u'Code': 'EMP4621114E', u'Name': 'Quemby Carver', u'DOB': '10/10/1986', u'Gender': 'M', u'Department': 'Accounting'}, {u'Salary': '10122', u'Code': 'EMP9133391E', u'Name': 'Charissa Woodard', u'DOB': '23/01/1993', u'Gender': 'F', u'Department': 'Web QA'}, {u'Salary': '26540', u'Code': 'EMP2126118E', u'Name': 'Cooper Wilson', u'DOB': '17/02/1956', u'Gender': 'M', u'Department': 'Content Development'}, {u'Salary': '69257', u'Code': 'EMP9766512E', u'Name': 'Dennis Rosario', u'DOB': '25/02/1990', u'Gender': 'M', u'Department': </w:t>
      </w:r>
      <w:r w:rsidRPr="00E21651">
        <w:rPr>
          <w:rFonts w:ascii="Consolas" w:hAnsi="Consolas" w:cs="Consolas"/>
        </w:rPr>
        <w:lastRenderedPageBreak/>
        <w:t xml:space="preserve">'UNIX Sys Admin'}, {u'Salary': '69162', u'Code': 'EMP1238738E', u'Name': 'Dorian Cooper', u'DOB': '09/09/1971', u'Gender': 'F', u'Department': 'Content Development'}, {u'Salary': '13026', u'Code': 'EMP9563111E', u'Name': 'Idola Clements', u'DOB': '11/05/1974', u'Gender': 'F', u'Department': 'Livestreaming'}, {u'Salary': '33939', u'Code': 'EMP8741129E', u'Name': 'Stacey Prince', u'DOB': '12/01/1996', u'Gender': 'F', u'Department': 'Advertising'}, {u'Salary': '75410', u'Code': 'EMP7117651E', u'Name': 'Mari Schultz', u'DOB': '13/12/1962', u'Gender': 'F', u'Department': 'Sales and Marketing'}, {u'Salary': '24533', u'Code': 'EMP2356399E', u'Name': 'Amir Pena', u'DOB': '15/09/1987', u'Gender': 'M', u'Department': 'Web QA'}, {u'Salary': '79612', u'Code': 'EMP9283742E', u'Name': 'Rudyard Holloway', u'DOB': '11/04/1955', u'Gender': 'M', u'Department': 'Media Relations'}, {u'Salary': '63886', u'Code': 'EMP5916496E', u'Name': 'Thomas Reeves', u'DOB': '24/08/1963', u'Gender': 'M', u'Department': 'Quality Assurance'}, {u'Salary': '83300', u'Code': 'EMP7774216E', u'Name': 'Cara Ray', u'DOB': '25/07/1984', u'Gender': 'F', u'Department': 'Human Resources'}, {u'Salary': '84835', u'Code': 'EMP5152739E', u'Name': 'Candice Ballard', u'DOB': '29/07/1952', u'Gender': 'F', u'Department': 'Tools QA'}, {u'Salary': '65081', u'Code': 'EMP4816628E', u'Name': 'Carly Wilkins', u'DOB': '08/03/1970', u'Gender': 'F', u'Department': 'Content Development'}, {u'Salary': '80463', u'Code': 'EMP4418462E', u'Name': 'Hamish Moss', u'DOB': '18/12/1996', u'Gender': 'M', u'Department': 'Tools QA'}, {u'Salary': '17294', u'Code': 'EMP8589142E', u'Name': 'Talon Webster', u'DOB': '04/06/1976', u'Gender': 'M', u'Department': 'Lead QA'}, {u'Salary': '111278', u'Code': 'EMP4283816E', u'Name': 'Slade Massey', u'DOB': '11/02/1966', u'Gender': 'M', u'Department': 'Sys Admin'}, {u'Salary': '82262', u'Code': 'EMP3598174E', u'Name': 'Yardley Spencer', u'DOB': '12/03/1980', u'Gender': 'M', u'Department': 'Business Intelligence'}, {u'Salary': '109887', u'Code': 'EMP1747922E', u'Name': 'Katell Steele', u'DOB': '18/10/1987', u'Gender': 'M', u'Department': 'Web QA'}, {u'Salary': '87140', u'Code': 'EMP7455599E', u'Name': 'Addison Waters', u'DOB': '25/05/1978', u'Gender': 'M', u'Department': 'ICU'}, {u'Salary': '62918', u'Code': 'EMP3814869E', u'Name': 'Tashya Davidson', u'DOB': '22/08/1986', u'Gender': 'F', u'Department': 'Customer Service'}, {u'Salary': '61612', u'Code': 'EMP5115519E', u'Name': 'Beck Ingram', u'DOB': '21/06/1953', u'Gender': 'M', u'Department': 'Sys Admin'}, {u'Salary': '27312', u'Code': 'EMP3132398E', u'Name': 'Emery Mathis', u'DOB': '09/02/1972', u'Gender': 'F', u'Department': 'Commercial Publishing'}, {u'Salary': '27196', u'Code': 'EMP9877948E', u'Name': 'Hedley Adams', u'DOB': '29/03/1957', u'Gender': 'M', u'Department': 'Engine Development'}, {u'Salary': '15724', u'Code': 'EMP7479482E', u'Name': 'Barclay Pace', u'DOB': '07/06/1972', u'Gender': 'M', u'Department': 'Web Design'}, {u'Salary': '59995', u'Code': 'EMP2499823E', u'Name': 'Cara Carlson', u'DOB': '21/05/1973', u'Gender': 'F', u'Department': 'Lead QA'}]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17:48:13]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17:48:13] [Tom] Back Selected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[2014-10-23 17:48:13]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17:48:16] [Tom] Create Employee Selected[2014-10-23 17:48:16]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17:48:16]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17:48:16] [Tom] Instance of CreateEmployeeScreen Class initialised. Self : .84730704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17:48:16]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17:48:16]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17:48:16]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17:48:16]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17:48:40]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17:48:40]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{u'Salary': '53353', u'Code': 'EMP4683253E', u'Name': 'Leila Frazier', u'DOB': '04/04/1959', u'Gender': 'F', u'Department': 'Personal Assistant'}, {u'Salary': '97970', u'Code': 'EMP3632131E', u'Name': 'Isadora Whitehead', u'DOB': '10/05/1959', u'Gender': 'F', u'Department': 'Management'}, {u'Salary': '31894', u'Code': 'EMP6525761E', u'Name': 'Imani Foster', u'DOB': '14/06/1953', u'Gender': 'F', u'Department': 'Recruitment'}, {u'Salary': '12244', u'Code': 'EMP4245837E', u'Name': 'Edward Acevedo', u'DOB': '15/03/1988', u'Gender': 'M', u'Department': 'Facilities'}, {u'Salary': '13454', u'Code': 'EMP8596258E', u'Name': 'Ian Harrison', u'DOB': '22/06/1965', u'Gender': 'M', u'Department': 'Release QA'}, {u'Salary': '55107', u'Code': 'EMP6652158E', u'Name': 'Hunter Koch', u'DOB': '12/09/1955', u'Gender': 'M', u'Department': 'Livestreaming'}, {u'Salary': '73590', u'Code': 'EMP8547532E', u'Name': 'Renee Hampton', u'DOB': '12/09/1978', u'Gender': 'F', u'Department': 'Media Relations'}, {u'Salary': '36351', u'Code': 'EMP6117529E', u'Name': 'Maya Carlson', u'DOB': '26/09/1995', u'Gender': 'F', u'Department': 'Sales and Marketing'}, {u'Salary': '55068', u'Code': 'EMP7837892E', u'Name': 'Ira Cabrera', u'DOB': '14/04/1983', u'Gender': 'F', u'Department': 'Finances'}, {u'Salary': </w:t>
      </w:r>
      <w:r w:rsidRPr="00E21651">
        <w:rPr>
          <w:rFonts w:ascii="Consolas" w:hAnsi="Consolas" w:cs="Consolas"/>
        </w:rPr>
        <w:lastRenderedPageBreak/>
        <w:t xml:space="preserve">'99445', u'Code': 'EMP8778779E', u'Name': 'Gloria Castro', u'DOB': '04/04/1955', u'Gender': 'F', u'Department': 'Advertising'}, {u'Salary': '73936', u'Code': 'EMP9847238E', u'Name': 'Iona Salas', u'DOB': '08/11/1967', u'Gender': 'F', u'Department': 'Human Resources'}, {u'Salary': '39838', u'Code': 'EMP5896884E', u'Name': 'Rina Williamson', u'DOB': '03/10/1963', u'Gender': 'F', u'Department': 'Customer Service'}, {u'Salary': '66686', u'Code': 'EMP8998241E', u'Name': 'Avye Clemons', u'DOB': '29/07/1985', u'Gender': 'M', u'Department': 'Tech QA'}, {u'Salary': '31743', u'Code': 'EMP8721958E', u'Name': 'Uriel Oliver', u'DOB': '09/12/1969', u'Gender': 'M', u'Department': 'Release QA'}, {u'Salary': '102169', u'Code': 'EMP8445235E', u'Name': 'Upton Perry', u'DOB': '25/02/1968', u'Gender': 'M', u'Department': 'Customer Service'}, {u'Salary': '43769', u'Code': 'EMP8256789E', u'Name': 'Thomas Morales', u'DOB': '11/12/1966', u'Gender': 'M', u'Department': 'Tech QA'}, {u'Salary': '89080', u'Code': 'EMP6226175E', u'Name': 'Sylvester Barnett', u'DOB': '03/01/1986', u'Gender': 'M', u'Department': 'Human Resources'}, {u'Salary': '19238', u'Code': 'EMP6175624E', u'Name': 'Kellie Shelton', u'DOB': '31/03/1976', u'Gender': 'F', u'Department': 'Sales and Marketing'}, {u'Salary': '14922', u'Code': 'EMP3514726E', u'Name': 'Claudia Cotton', u'DOB': '07/04/1983', u'Gender': 'F', u'Department': 'Quality Assurance'}, {u'Salary': '88286', u'Code': 'EMP4979749E', u'Name': 'Amethyst Pruitt', u'DOB': '06/01/1973', u'Gender': 'F', u'Department': 'Asset Management'}, {u'Salary': '73009', u'Code': 'EMP2967249E', u'Name': 'Rebekah Livingston', u'DOB': '27/05/1952', u'Gender': 'F', u'Department': 'Asset Management'}, {u'Salary': '41368', u'Code': 'EMP6798129E', u'Name': 'Steven Mcfadden', u'DOB': '01/07/1964', u'Gender': 'M', u'Department': 'Tools QA'}, {u'Salary': '48771', u'Code': 'EMP1316245E', u'Name': 'Leilani English', u'DOB': '06/08/1964', u'Gender': 'M', u'Department': 'Tech Support'}, {u'Salary': '47342', u'Code': 'EMP8428489E', u'Name': 'Cadman Morris', u'DOB': '15/04/1950', u'Gender': 'M', u'Department': 'Release Coordinator'}, {u'Salary': '97412', u'Code': 'EMP4893943E', u'Name': 'Alfreda Alford', u'DOB': '20/07/1983', u'Gender': 'F', u'Department': 'Tech Support'}, {u'Salary': '73676', u'Code': 'EMP9481473E', u'Name': 'Bert Fleming', u'DOB': '11/10/1986', u'Gender': 'M', u'Department': 'Legal Department'}, {u'Salary': '88146', u'Code': 'EMP8157842E', u'Name': 'Anne Bennett', u'DOB': '18/04/1975', u'Gender': 'F', u'Department': 'Payroll'}, {u'Salary': '49934', u'Code': 'EMP3168349E', u'Name': 'Hayley Blake', u'DOB': '01/02/1997', u'Gender': 'F', u'Department': 'Legal Department'}, {u'Salary': '60379', u'Code': 'EMP4184669E', u'Name': 'Brennan Duran', u'DOB': '21/06/1989', u'Gender': 'M', u'Department': 'Engine Development'}, {u'Salary': '10488', u'Code': 'EMP5286428E', u'Name': 'Ian Hayden', u'DOB': '11/10/1997', u'Gender': 'M', u'Department': 'Media Relations'}, {u'Salary': '67889', u'Code': 'EMP5593259E', u'Name': 'Phillip Beard', u'DOB': '20/01/1993', u'Gender': 'M', u'Department': 'Accounting'}, {u'Salary': '113246', u'Code': 'EMP6568174E', u'Name': 'Melanie Reid', u'DOB': '08/10/1986', u'Gender': 'F', u'Department': </w:t>
      </w:r>
      <w:r w:rsidRPr="00E21651">
        <w:rPr>
          <w:rFonts w:ascii="Consolas" w:hAnsi="Consolas" w:cs="Consolas"/>
        </w:rPr>
        <w:lastRenderedPageBreak/>
        <w:t xml:space="preserve">'Management'}, {u'Salary': '88216', u'Code': 'EMP2973557E', u'Name': 'Chava Weiss', u'DOB': '22/08/1971', u'Gender': 'F', u'Department': 'Asset Management'}, {u'Salary': '46898', u'Code': 'EMP1555963E', u'Name': 'Lee Rios', u'DOB': '15/03/1997', u'Gender': 'M', u'Department': 'Concept Design'}, {u'Salary': '22165', u'Code': 'EMP4939288E', u'Name': 'Solomon Randolph', u'DOB': '27/03/1976', u'Gender': 'M', u'Department': 'Sys Admin'}, {u'Salary': '107912', u'Code': 'EMP6464345E', u'Name': 'Lael Guerra', u'DOB': '16/11/1971', u'Gender': 'M', u'Department': 'ICU'}, {u'Salary': '31378', u'Code': 'EMP5475883E', u'Name': 'Grant Lynch', u'DOB': '31/01/1993', u'Gender': 'M', u'Department': 'Advertising'}, {u'Salary': '52378', u'Code': 'EMP1778566E', u'Name': 'Isadora Meadows', u'DOB': '12/12/1963', u'Gender': 'F', u'Department': 'Web QA'}, {u'Salary': '86827', u'Code': 'EMP2446652E', u'Name': 'Jillian Mendez', u'DOB': '24/04/1993', u'Gender': 'F', u'Department': 'Business Intelligence'}, {u'Salary': '99375', u'Code': 'EMP8575126E', u'Name': 'Lev Hernandez', u'DOB': '14/08/1959', u'Gender': 'M', u'Department': 'Research and Development'}, {u'Salary': '91903', u'Code': 'EMP9997626E', u'Name': 'Vladimir Farrell', u'DOB': '20/06/1975', u'Gender': 'M', u'Department': 'ICU'}, {u'Salary': '23101', u'Code': 'EMP4621114E', u'Name': 'Quemby Carver', u'DOB': '10/10/1986', u'Gender': 'M', u'Department': 'Accounting'}, {u'Salary': '10122', u'Code': 'EMP9133391E', u'Name': 'Charissa Woodard', u'DOB': '23/01/1993', u'Gender': 'F', u'Department': 'Web QA'}, {u'Salary': '26540', u'Code': 'EMP2126118E', u'Name': 'Cooper Wilson', u'DOB': '17/02/1956', u'Gender': 'M', u'Department': 'Content Development'}, {u'Salary': '69257', u'Code': 'EMP9766512E', u'Name': 'Dennis Rosario', u'DOB': '25/02/1990', u'Gender': 'M', u'Department': 'UNIX Sys Admin'}, {u'Salary': '69162', u'Code': 'EMP1238738E', u'Name': 'Dorian Cooper', u'DOB': '09/09/1971', u'Gender': 'F', u'Department': 'Content Development'}, {u'Salary': '13026', u'Code': 'EMP9563111E', u'Name': 'Idola Clements', u'DOB': '11/05/1974', u'Gender': 'F', u'Department': 'Livestreaming'}, {u'Salary': '33939', u'Code': 'EMP8741129E', u'Name': 'Stacey Prince', u'DOB': '12/01/1996', u'Gender': 'F', u'Department': 'Advertising'}, {u'Salary': '75410', u'Code': 'EMP7117651E', u'Name': 'Mari Schultz', u'DOB': '13/12/1962', u'Gender': 'F', u'Department': 'Sales and Marketing'}, {u'Salary': '24533', u'Code': 'EMP2356399E', u'Name': 'Amir Pena', u'DOB': '15/09/1987', u'Gender': 'M', u'Department': 'Web QA'}, {u'Salary': '79612', u'Code': 'EMP9283742E', u'Name': 'Rudyard Holloway', u'DOB': '11/04/1955', u'Gender': 'M', u'Department': 'Media Relations'}, {u'Salary': '63886', u'Code': 'EMP5916496E', u'Name': 'Thomas Reeves', u'DOB': '24/08/1963', u'Gender': 'M', u'Department': 'Quality Assurance'}, {u'Salary': '83300', u'Code': 'EMP7774216E', u'Name': 'Cara Ray', u'DOB': '25/07/1984', u'Gender': 'F', u'Department': 'Human Resources'}, {u'Salary': '84835', u'Code': 'EMP5152739E', u'Name': 'Candice Ballard', u'DOB': '29/07/1952', u'Gender': 'F', u'Department': 'Tools QA'}, {u'Salary': '65081', u'Code': 'EMP4816628E', u'Name': 'Carly Wilkins', u'DOB': '08/03/1970', u'Gender': 'F', u'Department': 'Content Development'}, {u'Salary': '80463', u'Code': </w:t>
      </w:r>
      <w:r w:rsidRPr="00E21651">
        <w:rPr>
          <w:rFonts w:ascii="Consolas" w:hAnsi="Consolas" w:cs="Consolas"/>
        </w:rPr>
        <w:lastRenderedPageBreak/>
        <w:t xml:space="preserve">'EMP4418462E', u'Name': 'Hamish Moss', u'DOB': '18/12/1996', u'Gender': 'M', u'Department': 'Tools QA'}, {u'Salary': '17294', u'Code': 'EMP8589142E', u'Name': 'Talon Webster', u'DOB': '04/06/1976', u'Gender': 'M', u'Department': 'Lead QA'}, {u'Salary': '111278', u'Code': 'EMP4283816E', u'Name': 'Slade Massey', u'DOB': '11/02/1966', u'Gender': 'M', u'Department': 'Sys Admin'}, {u'Salary': '82262', u'Code': 'EMP3598174E', u'Name': 'Yardley Spencer', u'DOB': '12/03/1980', u'Gender': 'M', u'Department': 'Business Intelligence'}, {u'Salary': '109887', u'Code': 'EMP1747922E', u'Name': 'Katell Steele', u'DOB': '18/10/1987', u'Gender': 'M', u'Department': 'Web QA'}, {u'Salary': '87140', u'Code': 'EMP7455599E', u'Name': 'Addison Waters', u'DOB': '25/05/1978', u'Gender': 'M', u'Department': 'ICU'}, {u'Salary': '62918', u'Code': 'EMP3814869E', u'Name': 'Tashya Davidson', u'DOB': '22/08/1986', u'Gender': 'F', u'Department': 'Customer Service'}, {u'Salary': '61612', u'Code': 'EMP5115519E', u'Name': 'Beck Ingram', u'DOB': '21/06/1953', u'Gender': 'M', u'Department': 'Sys Admin'}, {u'Salary': '27312', u'Code': 'EMP3132398E', u'Name': 'Emery Mathis', u'DOB': '09/02/1972', u'Gender': 'F', u'Department': 'Commercial Publishing'}, {u'Salary': '27196', u'Code': 'EMP9877948E', u'Name': 'Hedley Adams', u'DOB': '29/03/1957', u'Gender': 'M', u'Department': 'Engine Development'}, {u'Salary': '15724', u'Code': 'EMP7479482E', u'Name': 'Barclay Pace', u'DOB': '07/06/1972', u'Gender': 'M', u'Department': 'Web Design'}, {u'Salary': '59995', u'Code': 'EMP2499823E', u'Name': 'Cara Carlson', u'DOB': '21/05/1973', u'Gender': 'F', u'Department': 'Lead QA'}, {u'Salary': '74362', u'Code': 'EMP4972615E', u'Name': 'Lenore Blackwell', u'DOB': '19/11/1975', u'Gender': 'M', u'Department': 'Web Design'}]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17:48:40]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17:48:40]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17:48:40]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17:48:46] [Tom] Create Employee Selected[2014-10-23 17:48:46]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17:48:46]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17:48:46] [Tom] Instance of CreateEmployeeScreen Class initialised. Self : .84682592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17:48:46]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17:48:46]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17:48:46]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17:48:46]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17:49:00]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17:49:00]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u'Gender': 'M', u'Department': 'Engine Development'}, {u'Salary': '12350', </w:t>
      </w:r>
      <w:r w:rsidRPr="00E21651">
        <w:rPr>
          <w:rFonts w:ascii="Consolas" w:hAnsi="Consolas" w:cs="Consolas"/>
        </w:rPr>
        <w:lastRenderedPageBreak/>
        <w:t xml:space="preserve">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{u'Salary': '53353', u'Code': 'EMP4683253E', u'Name': 'Leila Frazier', u'DOB': '04/04/1959', u'Gender': 'F', u'Department': 'Personal Assistant'}, {u'Salary': '97970', u'Code': 'EMP3632131E', u'Name': 'Isadora Whitehead', u'DOB': '10/05/1959', u'Gender': 'F', u'Department': 'Management'}, {u'Salary': '31894', u'Code': 'EMP6525761E', u'Name': 'Imani Foster', u'DOB': '14/06/1953', u'Gender': 'F', u'Department': 'Recruitment'}, {u'Salary': '12244', u'Code': 'EMP4245837E', u'Name': 'Edward Acevedo', u'DOB': '15/03/1988', u'Gender': 'M', u'Department': 'Facilities'}, {u'Salary': '13454', u'Code': 'EMP8596258E', u'Name': 'Ian Harrison', u'DOB': '22/06/1965', u'Gender': 'M', u'Department': 'Release QA'}, {u'Salary': '55107', u'Code': 'EMP6652158E', u'Name': 'Hunter Koch', u'DOB': '12/09/1955', u'Gender': 'M', u'Department': 'Livestreaming'}, {u'Salary': '73590', u'Code': 'EMP8547532E', u'Name': 'Renee Hampton', u'DOB': '12/09/1978', u'Gender': 'F', u'Department': 'Media Relations'}, {u'Salary': '36351', u'Code': 'EMP6117529E', u'Name': 'Maya Carlson', u'DOB': '26/09/1995', u'Gender': 'F', u'Department': 'Sales and Marketing'}, {u'Salary': '55068', u'Code': 'EMP7837892E', u'Name': 'Ira Cabrera', u'DOB': '14/04/1983', u'Gender': 'F', u'Department': 'Finances'}, {u'Salary': '99445', u'Code': 'EMP8778779E', u'Name': 'Gloria Castro', u'DOB': '04/04/1955', u'Gender': 'F', u'Department': 'Advertising'}, {u'Salary': '73936', u'Code': 'EMP9847238E', u'Name': 'Iona Salas', u'DOB': '08/11/1967', u'Gender': 'F', u'Department': 'Human Resources'}, {u'Salary': '39838', u'Code': 'EMP5896884E', u'Name': 'Rina Williamson', u'DOB': '03/10/1963', u'Gender': 'F', u'Department': 'Customer Service'}, {u'Salary': '66686', u'Code': 'EMP8998241E', u'Name': 'Avye Clemons', u'DOB': '29/07/1985', u'Gender': 'M', u'Department': 'Tech QA'}, {u'Salary': '31743', u'Code': 'EMP8721958E', u'Name': 'Uriel Oliver', u'DOB': '09/12/1969', u'Gender': 'M', u'Department': 'Release QA'}, {u'Salary': '102169', u'Code': 'EMP8445235E', u'Name': 'Upton Perry', u'DOB': '25/02/1968', u'Gender': 'M', u'Department': 'Customer Service'}, {u'Salary': '43769', u'Code': 'EMP8256789E', u'Name': 'Thomas Morales', u'DOB': '11/12/1966', u'Gender': 'M', u'Department': 'Tech QA'}, {u'Salary': '89080', u'Code': 'EMP6226175E', u'Name': 'Sylvester Barnett', u'DOB': '03/01/1986', u'Gender': 'M', u'Department': 'Human Resources'}, {u'Salary': '19238', u'Code': 'EMP6175624E', u'Name': 'Kellie Shelton', u'DOB': '31/03/1976', u'Gender': 'F', u'Department': 'Sales and Marketing'}, {u'Salary': '14922', u'Code': 'EMP3514726E', u'Name': </w:t>
      </w:r>
      <w:r w:rsidRPr="00E21651">
        <w:rPr>
          <w:rFonts w:ascii="Consolas" w:hAnsi="Consolas" w:cs="Consolas"/>
        </w:rPr>
        <w:lastRenderedPageBreak/>
        <w:t xml:space="preserve">'Claudia Cotton', u'DOB': '07/04/1983', u'Gender': 'F', u'Department': 'Quality Assurance'}, {u'Salary': '88286', u'Code': 'EMP4979749E', u'Name': 'Amethyst Pruitt', u'DOB': '06/01/1973', u'Gender': 'F', u'Department': 'Asset Management'}, {u'Salary': '73009', u'Code': 'EMP2967249E', u'Name': 'Rebekah Livingston', u'DOB': '27/05/1952', u'Gender': 'F', u'Department': 'Asset Management'}, {u'Salary': '41368', u'Code': 'EMP6798129E', u'Name': 'Steven Mcfadden', u'DOB': '01/07/1964', u'Gender': 'M', u'Department': 'Tools QA'}, {u'Salary': '48771', u'Code': 'EMP1316245E', u'Name': 'Leilani English', u'DOB': '06/08/1964', u'Gender': 'M', u'Department': 'Tech Support'}, {u'Salary': '47342', u'Code': 'EMP8428489E', u'Name': 'Cadman Morris', u'DOB': '15/04/1950', u'Gender': 'M', u'Department': 'Release Coordinator'}, {u'Salary': '97412', u'Code': 'EMP4893943E', u'Name': 'Alfreda Alford', u'DOB': '20/07/1983', u'Gender': 'F', u'Department': 'Tech Support'}, {u'Salary': '73676', u'Code': 'EMP9481473E', u'Name': 'Bert Fleming', u'DOB': '11/10/1986', u'Gender': 'M', u'Department': 'Legal Department'}, {u'Salary': '88146', u'Code': 'EMP8157842E', u'Name': 'Anne Bennett', u'DOB': '18/04/1975', u'Gender': 'F', u'Department': 'Payroll'}, {u'Salary': '49934', u'Code': 'EMP3168349E', u'Name': 'Hayley Blake', u'DOB': '01/02/1997', u'Gender': 'F', u'Department': 'Legal Department'}, {u'Salary': '60379', u'Code': 'EMP4184669E', u'Name': 'Brennan Duran', u'DOB': '21/06/1989', u'Gender': 'M', u'Department': 'Engine Development'}, {u'Salary': '10488', u'Code': 'EMP5286428E', u'Name': 'Ian Hayden', u'DOB': '11/10/1997', u'Gender': 'M', u'Department': 'Media Relations'}, {u'Salary': '67889', u'Code': 'EMP5593259E', u'Name': 'Phillip Beard', u'DOB': '20/01/1993', u'Gender': 'M', u'Department': 'Accounting'}, {u'Salary': '113246', u'Code': 'EMP6568174E', u'Name': 'Melanie Reid', u'DOB': '08/10/1986', u'Gender': 'F', u'Department': 'Management'}, {u'Salary': '88216', u'Code': 'EMP2973557E', u'Name': 'Chava Weiss', u'DOB': '22/08/1971', u'Gender': 'F', u'Department': 'Asset Management'}, {u'Salary': '46898', u'Code': 'EMP1555963E', u'Name': 'Lee Rios', u'DOB': '15/03/1997', u'Gender': 'M', u'Department': 'Concept Design'}, {u'Salary': '22165', u'Code': 'EMP4939288E', u'Name': 'Solomon Randolph', u'DOB': '27/03/1976', u'Gender': 'M', u'Department': 'Sys Admin'}, {u'Salary': '107912', u'Code': 'EMP6464345E', u'Name': 'Lael Guerra', u'DOB': '16/11/1971', u'Gender': 'M', u'Department': 'ICU'}, {u'Salary': '31378', u'Code': 'EMP5475883E', u'Name': 'Grant Lynch', u'DOB': '31/01/1993', u'Gender': 'M', u'Department': 'Advertising'}, {u'Salary': '52378', u'Code': 'EMP1778566E', u'Name': 'Isadora Meadows', u'DOB': '12/12/1963', u'Gender': 'F', u'Department': 'Web QA'}, {u'Salary': '86827', u'Code': 'EMP2446652E', u'Name': 'Jillian Mendez', u'DOB': '24/04/1993', u'Gender': 'F', u'Department': 'Business Intelligence'}, {u'Salary': '99375', u'Code': 'EMP8575126E', u'Name': 'Lev Hernandez', u'DOB': '14/08/1959', u'Gender': 'M', u'Department': 'Research and Development'}, {u'Salary': '91903', u'Code': 'EMP9997626E', u'Name': 'Vladimir Farrell', u'DOB': '20/06/1975', u'Gender': 'M', u'Department': 'ICU'}, {u'Salary': '23101', u'Code': 'EMP4621114E', u'Name': 'Quemby </w:t>
      </w:r>
      <w:r w:rsidRPr="00E21651">
        <w:rPr>
          <w:rFonts w:ascii="Consolas" w:hAnsi="Consolas" w:cs="Consolas"/>
        </w:rPr>
        <w:lastRenderedPageBreak/>
        <w:t xml:space="preserve">Carver', u'DOB': '10/10/1986', u'Gender': 'M', u'Department': 'Accounting'}, {u'Salary': '10122', u'Code': 'EMP9133391E', u'Name': 'Charissa Woodard', u'DOB': '23/01/1993', u'Gender': 'F', u'Department': 'Web QA'}, {u'Salary': '26540', u'Code': 'EMP2126118E', u'Name': 'Cooper Wilson', u'DOB': '17/02/1956', u'Gender': 'M', u'Department': 'Content Development'}, {u'Salary': '69257', u'Code': 'EMP9766512E', u'Name': 'Dennis Rosario', u'DOB': '25/02/1990', u'Gender': 'M', u'Department': 'UNIX Sys Admin'}, {u'Salary': '69162', u'Code': 'EMP1238738E', u'Name': 'Dorian Cooper', u'DOB': '09/09/1971', u'Gender': 'F', u'Department': 'Content Development'}, {u'Salary': '13026', u'Code': 'EMP9563111E', u'Name': 'Idola Clements', u'DOB': '11/05/1974', u'Gender': 'F', u'Department': 'Livestreaming'}, {u'Salary': '33939', u'Code': 'EMP8741129E', u'Name': 'Stacey Prince', u'DOB': '12/01/1996', u'Gender': 'F', u'Department': 'Advertising'}, {u'Salary': '75410', u'Code': 'EMP7117651E', u'Name': 'Mari Schultz', u'DOB': '13/12/1962', u'Gender': 'F', u'Department': 'Sales and Marketing'}, {u'Salary': '24533', u'Code': 'EMP2356399E', u'Name': 'Amir Pena', u'DOB': '15/09/1987', u'Gender': 'M', u'Department': 'Web QA'}, {u'Salary': '79612', u'Code': 'EMP9283742E', u'Name': 'Rudyard Holloway', u'DOB': '11/04/1955', u'Gender': 'M', u'Department': 'Media Relations'}, {u'Salary': '63886', u'Code': 'EMP5916496E', u'Name': 'Thomas Reeves', u'DOB': '24/08/1963', u'Gender': 'M', u'Department': 'Quality Assurance'}, {u'Salary': '83300', u'Code': 'EMP7774216E', u'Name': 'Cara Ray', u'DOB': '25/07/1984', u'Gender': 'F', u'Department': 'Human Resources'}, {u'Salary': '84835', u'Code': 'EMP5152739E', u'Name': 'Candice Ballard', u'DOB': '29/07/1952', u'Gender': 'F', u'Department': 'Tools QA'}, {u'Salary': '65081', u'Code': 'EMP4816628E', u'Name': 'Carly Wilkins', u'DOB': '08/03/1970', u'Gender': 'F', u'Department': 'Content Development'}, {u'Salary': '80463', u'Code': 'EMP4418462E', u'Name': 'Hamish Moss', u'DOB': '18/12/1996', u'Gender': 'M', u'Department': 'Tools QA'}, {u'Salary': '17294', u'Code': 'EMP8589142E', u'Name': 'Talon Webster', u'DOB': '04/06/1976', u'Gender': 'M', u'Department': 'Lead QA'}, {u'Salary': '111278', u'Code': 'EMP4283816E', u'Name': 'Slade Massey', u'DOB': '11/02/1966', u'Gender': 'M', u'Department': 'Sys Admin'}, {u'Salary': '82262', u'Code': 'EMP3598174E', u'Name': 'Yardley Spencer', u'DOB': '12/03/1980', u'Gender': 'M', u'Department': 'Business Intelligence'}, {u'Salary': '109887', u'Code': 'EMP1747922E', u'Name': 'Katell Steele', u'DOB': '18/10/1987', u'Gender': 'M', u'Department': 'Web QA'}, {u'Salary': '87140', u'Code': 'EMP7455599E', u'Name': 'Addison Waters', u'DOB': '25/05/1978', u'Gender': 'M', u'Department': 'ICU'}, {u'Salary': '62918', u'Code': 'EMP3814869E', u'Name': 'Tashya Davidson', u'DOB': '22/08/1986', u'Gender': 'F', u'Department': 'Customer Service'}, {u'Salary': '61612', u'Code': 'EMP5115519E', u'Name': 'Beck Ingram', u'DOB': '21/06/1953', u'Gender': 'M', u'Department': 'Sys Admin'}, {u'Salary': '27312', u'Code': 'EMP3132398E', u'Name': 'Emery Mathis', u'DOB': '09/02/1972', u'Gender': 'F', u'Department': 'Commercial Publishing'}, {u'Salary': '27196', u'Code': 'EMP9877948E', u'Name': 'Hedley Adams', u'DOB': '29/03/1957', </w:t>
      </w:r>
      <w:r w:rsidRPr="00E21651">
        <w:rPr>
          <w:rFonts w:ascii="Consolas" w:hAnsi="Consolas" w:cs="Consolas"/>
        </w:rPr>
        <w:lastRenderedPageBreak/>
        <w:t xml:space="preserve">u'Gender': 'M', u'Department': 'Engine Development'}, {u'Salary': '15724', u'Code': 'EMP7479482E', u'Name': 'Barclay Pace', u'DOB': '07/06/1972', u'Gender': 'M', u'Department': 'Web Design'}, {u'Salary': '59995', u'Code': 'EMP2499823E', u'Name': 'Cara Carlson', u'DOB': '21/05/1973', u'Gender': 'F', u'Department': 'Lead QA'}, {u'Salary': '74362', u'Code': 'EMP4972615E', u'Name': 'Lenore Blackwell', u'DOB': '19/11/1975', u'Gender': 'M', u'Department': 'Web Design'}, {u'Salary': '78603', u'Code': 'EMP8715355E', u'Name': 'Jamal Davidson', u'DOB': '04/04/1993', u'Gender': 'M', u'Department': 'Concept Design'}]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17:49:00]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17:49:00]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17:49:00]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17:49:01] [Tom] Create Employee Selected[2014-10-23 17:49:01]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17:49:01]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17:49:01] [Tom] Instance of CreateEmployeeScreen Class initialised. Self : .84730664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17:49:01]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17:49:01]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17:49:01]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17:49:01]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17:49:30]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17:49:30]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u'Code': 'EMP9789637E', u'Name': 'Ashton Mooney', u'DOB': '04/09/1991', u'Gender': 'M', u'Department': 'Engine Development'}, {u'Salary': '19258', u'Code': 'EMP2116692E', u'Name': 'Xaviera Roy', u'DOB': '04/06/1986', u'Gender': 'F', u'Department': 'HR'}, {u'Salary': '53353', u'Code': 'EMP4683253E', u'Name': 'Leila Frazier', u'DOB': '04/04/1959', u'Gender': 'F', u'Department': 'Personal Assistant'}, {u'Salary': '97970', u'Code': 'EMP3632131E', u'Name': 'Isadora Whitehead', u'DOB': '10/05/1959', u'Gender': 'F', u'Department': 'Management'}, {u'Salary': '31894', u'Code': 'EMP6525761E', u'Name': 'Imani Foster', u'DOB': '14/06/1953', u'Gender': 'F', u'Department': 'Recruitment'}, {u'Salary': '12244', u'Code': 'EMP4245837E', u'Name': 'Edward Acevedo', u'DOB': '15/03/1988', </w:t>
      </w:r>
      <w:r w:rsidRPr="00E21651">
        <w:rPr>
          <w:rFonts w:ascii="Consolas" w:hAnsi="Consolas" w:cs="Consolas"/>
        </w:rPr>
        <w:lastRenderedPageBreak/>
        <w:t xml:space="preserve">u'Gender': 'M', u'Department': 'Facilities'}, {u'Salary': '13454', u'Code': 'EMP8596258E', u'Name': 'Ian Harrison', u'DOB': '22/06/1965', u'Gender': 'M', u'Department': 'Release QA'}, {u'Salary': '55107', u'Code': 'EMP6652158E', u'Name': 'Hunter Koch', u'DOB': '12/09/1955', u'Gender': 'M', u'Department': 'Livestreaming'}, {u'Salary': '73590', u'Code': 'EMP8547532E', u'Name': 'Renee Hampton', u'DOB': '12/09/1978', u'Gender': 'F', u'Department': 'Media Relations'}, {u'Salary': '36351', u'Code': 'EMP6117529E', u'Name': 'Maya Carlson', u'DOB': '26/09/1995', u'Gender': 'F', u'Department': 'Sales and Marketing'}, {u'Salary': '55068', u'Code': 'EMP7837892E', u'Name': 'Ira Cabrera', u'DOB': '14/04/1983', u'Gender': 'F', u'Department': 'Finances'}, {u'Salary': '99445', u'Code': 'EMP8778779E', u'Name': 'Gloria Castro', u'DOB': '04/04/1955', u'Gender': 'F', u'Department': 'Advertising'}, {u'Salary': '73936', u'Code': 'EMP9847238E', u'Name': 'Iona Salas', u'DOB': '08/11/1967', u'Gender': 'F', u'Department': 'Human Resources'}, {u'Salary': '39838', u'Code': 'EMP5896884E', u'Name': 'Rina Williamson', u'DOB': '03/10/1963', u'Gender': 'F', u'Department': 'Customer Service'}, {u'Salary': '66686', u'Code': 'EMP8998241E', u'Name': 'Avye Clemons', u'DOB': '29/07/1985', u'Gender': 'M', u'Department': 'Tech QA'}, {u'Salary': '31743', u'Code': 'EMP8721958E', u'Name': 'Uriel Oliver', u'DOB': '09/12/1969', u'Gender': 'M', u'Department': 'Release QA'}, {u'Salary': '102169', u'Code': 'EMP8445235E', u'Name': 'Upton Perry', u'DOB': '25/02/1968', u'Gender': 'M', u'Department': 'Customer Service'}, {u'Salary': '43769', u'Code': 'EMP8256789E', u'Name': 'Thomas Morales', u'DOB': '11/12/1966', u'Gender': 'M', u'Department': 'Tech QA'}, {u'Salary': '89080', u'Code': 'EMP6226175E', u'Name': 'Sylvester Barnett', u'DOB': '03/01/1986', u'Gender': 'M', u'Department': 'Human Resources'}, {u'Salary': '19238', u'Code': 'EMP6175624E', u'Name': 'Kellie Shelton', u'DOB': '31/03/1976', u'Gender': 'F', u'Department': 'Sales and Marketing'}, {u'Salary': '14922', u'Code': 'EMP3514726E', u'Name': 'Claudia Cotton', u'DOB': '07/04/1983', u'Gender': 'F', u'Department': 'Quality Assurance'}, {u'Salary': '88286', u'Code': 'EMP4979749E', u'Name': 'Amethyst Pruitt', u'DOB': '06/01/1973', u'Gender': 'F', u'Department': 'Asset Management'}, {u'Salary': '73009', u'Code': 'EMP2967249E', u'Name': 'Rebekah Livingston', u'DOB': '27/05/1952', u'Gender': 'F', u'Department': 'Asset Management'}, {u'Salary': '41368', u'Code': 'EMP6798129E', u'Name': 'Steven Mcfadden', u'DOB': '01/07/1964', u'Gender': 'M', u'Department': 'Tools QA'}, {u'Salary': '48771', u'Code': 'EMP1316245E', u'Name': 'Leilani English', u'DOB': '06/08/1964', u'Gender': 'M', u'Department': 'Tech Support'}, {u'Salary': '47342', u'Code': 'EMP8428489E', u'Name': 'Cadman Morris', u'DOB': '15/04/1950', u'Gender': 'M', u'Department': 'Release Coordinator'}, {u'Salary': '97412', u'Code': 'EMP4893943E', u'Name': 'Alfreda Alford', u'DOB': '20/07/1983', u'Gender': 'F', u'Department': 'Tech Support'}, {u'Salary': '73676', u'Code': 'EMP9481473E', u'Name': 'Bert Fleming', u'DOB': '11/10/1986', u'Gender': 'M', u'Department': 'Legal Department'}, {u'Salary': '88146', u'Code': 'EMP8157842E', u'Name': 'Anne Bennett', </w:t>
      </w:r>
      <w:r w:rsidRPr="00E21651">
        <w:rPr>
          <w:rFonts w:ascii="Consolas" w:hAnsi="Consolas" w:cs="Consolas"/>
        </w:rPr>
        <w:lastRenderedPageBreak/>
        <w:t xml:space="preserve">u'DOB': '18/04/1975', u'Gender': 'F', u'Department': 'Payroll'}, {u'Salary': '49934', u'Code': 'EMP3168349E', u'Name': 'Hayley Blake', u'DOB': '01/02/1997', u'Gender': 'F', u'Department': 'Legal Department'}, {u'Salary': '60379', u'Code': 'EMP4184669E', u'Name': 'Brennan Duran', u'DOB': '21/06/1989', u'Gender': 'M', u'Department': 'Engine Development'}, {u'Salary': '10488', u'Code': 'EMP5286428E', u'Name': 'Ian Hayden', u'DOB': '11/10/1997', u'Gender': 'M', u'Department': 'Media Relations'}, {u'Salary': '67889', u'Code': 'EMP5593259E', u'Name': 'Phillip Beard', u'DOB': '20/01/1993', u'Gender': 'M', u'Department': 'Accounting'}, {u'Salary': '113246', u'Code': 'EMP6568174E', u'Name': 'Melanie Reid', u'DOB': '08/10/1986', u'Gender': 'F', u'Department': 'Management'}, {u'Salary': '88216', u'Code': 'EMP2973557E', u'Name': 'Chava Weiss', u'DOB': '22/08/1971', u'Gender': 'F', u'Department': 'Asset Management'}, {u'Salary': '46898', u'Code': 'EMP1555963E', u'Name': 'Lee Rios', u'DOB': '15/03/1997', u'Gender': 'M', u'Department': 'Concept Design'}, {u'Salary': '22165', u'Code': 'EMP4939288E', u'Name': 'Solomon Randolph', u'DOB': '27/03/1976', u'Gender': 'M', u'Department': 'Sys Admin'}, {u'Salary': '107912', u'Code': 'EMP6464345E', u'Name': 'Lael Guerra', u'DOB': '16/11/1971', u'Gender': 'M', u'Department': 'ICU'}, {u'Salary': '31378', u'Code': 'EMP5475883E', u'Name': 'Grant Lynch', u'DOB': '31/01/1993', u'Gender': 'M', u'Department': 'Advertising'}, {u'Salary': '52378', u'Code': 'EMP1778566E', u'Name': 'Isadora Meadows', u'DOB': '12/12/1963', u'Gender': 'F', u'Department': 'Web QA'}, {u'Salary': '86827', u'Code': 'EMP2446652E', u'Name': 'Jillian Mendez', u'DOB': '24/04/1993', u'Gender': 'F', u'Department': 'Business Intelligence'}, {u'Salary': '99375', u'Code': 'EMP8575126E', u'Name': 'Lev Hernandez', u'DOB': '14/08/1959', u'Gender': 'M', u'Department': 'Research and Development'}, {u'Salary': '91903', u'Code': 'EMP9997626E', u'Name': 'Vladimir Farrell', u'DOB': '20/06/1975', u'Gender': 'M', u'Department': 'ICU'}, {u'Salary': '23101', u'Code': 'EMP4621114E', u'Name': 'Quemby Carver', u'DOB': '10/10/1986', u'Gender': 'M', u'Department': 'Accounting'}, {u'Salary': '10122', u'Code': 'EMP9133391E', u'Name': 'Charissa Woodard', u'DOB': '23/01/1993', u'Gender': 'F', u'Department': 'Web QA'}, {u'Salary': '26540', u'Code': 'EMP2126118E', u'Name': 'Cooper Wilson', u'DOB': '17/02/1956', u'Gender': 'M', u'Department': 'Content Development'}, {u'Salary': '69257', u'Code': 'EMP9766512E', u'Name': 'Dennis Rosario', u'DOB': '25/02/1990', u'Gender': 'M', u'Department': 'UNIX Sys Admin'}, {u'Salary': '69162', u'Code': 'EMP1238738E', u'Name': 'Dorian Cooper', u'DOB': '09/09/1971', u'Gender': 'F', u'Department': 'Content Development'}, {u'Salary': '13026', u'Code': 'EMP9563111E', u'Name': 'Idola Clements', u'DOB': '11/05/1974', u'Gender': 'F', u'Department': 'Livestreaming'}, {u'Salary': '33939', u'Code': 'EMP8741129E', u'Name': 'Stacey Prince', u'DOB': '12/01/1996', u'Gender': 'F', u'Department': 'Advertising'}, {u'Salary': '75410', u'Code': 'EMP7117651E', u'Name': 'Mari Schultz', u'DOB': '13/12/1962', u'Gender': 'F', u'Department': 'Sales and Marketing'}, {u'Salary': '24533', u'Code': 'EMP2356399E', u'Name': 'Amir Pena', u'DOB': '15/09/1987', u'Gender': 'M', </w:t>
      </w:r>
      <w:r w:rsidRPr="00E21651">
        <w:rPr>
          <w:rFonts w:ascii="Consolas" w:hAnsi="Consolas" w:cs="Consolas"/>
        </w:rPr>
        <w:lastRenderedPageBreak/>
        <w:t xml:space="preserve">u'Department': 'Web QA'}, {u'Salary': '79612', u'Code': 'EMP9283742E', u'Name': 'Rudyard Holloway', u'DOB': '11/04/1955', u'Gender': 'M', u'Department': 'Media Relations'}, {u'Salary': '63886', u'Code': 'EMP5916496E', u'Name': 'Thomas Reeves', u'DOB': '24/08/1963', u'Gender': 'M', u'Department': 'Quality Assurance'}, {u'Salary': '83300', u'Code': 'EMP7774216E', u'Name': 'Cara Ray', u'DOB': '25/07/1984', u'Gender': 'F', u'Department': 'Human Resources'}, {u'Salary': '84835', u'Code': 'EMP5152739E', u'Name': 'Candice Ballard', u'DOB': '29/07/1952', u'Gender': 'F', u'Department': 'Tools QA'}, {u'Salary': '65081', u'Code': 'EMP4816628E', u'Name': 'Carly Wilkins', u'DOB': '08/03/1970', u'Gender': 'F', u'Department': 'Content Development'}, {u'Salary': '80463', u'Code': 'EMP4418462E', u'Name': 'Hamish Moss', u'DOB': '18/12/1996', u'Gender': 'M', u'Department': 'Tools QA'}, {u'Salary': '17294', u'Code': 'EMP8589142E', u'Name': 'Talon Webster', u'DOB': '04/06/1976', u'Gender': 'M', u'Department': 'Lead QA'}, {u'Salary': '111278', u'Code': 'EMP4283816E', u'Name': 'Slade Massey', u'DOB': '11/02/1966', u'Gender': 'M', u'Department': 'Sys Admin'}, {u'Salary': '82262', u'Code': 'EMP3598174E', u'Name': 'Yardley Spencer', u'DOB': '12/03/1980', u'Gender': 'M', u'Department': 'Business Intelligence'}, {u'Salary': '109887', u'Code': 'EMP1747922E', u'Name': 'Katell Steele', u'DOB': '18/10/1987', u'Gender': 'M', u'Department': 'Web QA'}, {u'Salary': '87140', u'Code': 'EMP7455599E', u'Name': 'Addison Waters', u'DOB': '25/05/1978', u'Gender': 'M', u'Department': 'ICU'}, {u'Salary': '62918', u'Code': 'EMP3814869E', u'Name': 'Tashya Davidson', u'DOB': '22/08/1986', u'Gender': 'F', u'Department': 'Customer Service'}, {u'Salary': '61612', u'Code': 'EMP5115519E', u'Name': 'Beck Ingram', u'DOB': '21/06/1953', u'Gender': 'M', u'Department': 'Sys Admin'}, {u'Salary': '27312', u'Code': 'EMP3132398E', u'Name': 'Emery Mathis', u'DOB': '09/02/1972', u'Gender': 'F', u'Department': 'Commercial Publishing'}, {u'Salary': '27196', u'Code': 'EMP9877948E', u'Name': 'Hedley Adams', u'DOB': '29/03/1957', u'Gender': 'M', u'Department': 'Engine Development'}, {u'Salary': '15724', u'Code': 'EMP7479482E', u'Name': 'Barclay Pace', u'DOB': '07/06/1972', u'Gender': 'M', u'Department': 'Web Design'}, {u'Salary': '59995', u'Code': 'EMP2499823E', u'Name': 'Cara Carlson', u'DOB': '21/05/1973', u'Gender': 'F', u'Department': 'Lead QA'}, {u'Salary': '74362', u'Code': 'EMP4972615E', u'Name': 'Lenore Blackwell', u'DOB': '19/11/1975', u'Gender': 'M', u'Department': 'Web Design'}, {u'Salary': '78603', u'Code': 'EMP8715355E', u'Name': 'Jamal Davidson', u'DOB': '04/04/1993', u'Gender': 'M', u'Department': 'Concept Design'}, {u'Salary': '114039', u'Code': 'EMP9472775E', u'Name': 'Brenden Holloway', u'DOB': '14/10/1974', u'Gender': 'M', u'Department': 'Facilities'}]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17:49:30]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17:49:30]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17:49:30]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17:49:32] [Tom] Create Employee Selected[2014-10-23 17:49:32] [Tom] Main Window Terminated</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[2014-10-23 17:49:32]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17:49:32] [Tom] Instance of CreateEmployeeScreen Class initialised. Self : .84811984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17:49:32]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17:49:32]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17:49:32]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17:49:32]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17:49:51]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17:49:51]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17:49:53] [Tom] Logout selected</w:t>
      </w:r>
    </w:p>
    <w:p w:rsidR="00014E69" w:rsidRPr="00E21651" w:rsidRDefault="00014E69" w:rsidP="00014E69">
      <w:pPr>
        <w:contextualSpacing/>
        <w:rPr>
          <w:rFonts w:ascii="Consolas" w:hAnsi="Consolas" w:cs="Consolas"/>
        </w:rPr>
      </w:pPr>
      <w:r w:rsidRPr="00E21651">
        <w:rPr>
          <w:rFonts w:ascii="Consolas" w:hAnsi="Consolas" w:cs="Consolas"/>
        </w:rPr>
        <w:t>[2014-10-23 17:49:53]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17:49:53] []CurrentEmployee.txt wiped</w:t>
      </w:r>
    </w:p>
    <w:p w:rsidR="00014E69" w:rsidRPr="00E21651" w:rsidRDefault="00014E69" w:rsidP="00014E69">
      <w:pPr>
        <w:contextualSpacing/>
        <w:rPr>
          <w:rFonts w:ascii="Consolas" w:hAnsi="Consolas" w:cs="Consolas"/>
        </w:rPr>
      </w:pPr>
      <w:r w:rsidRPr="00E21651">
        <w:rPr>
          <w:rFonts w:ascii="Consolas" w:hAnsi="Consolas" w:cs="Consolas"/>
        </w:rPr>
        <w:t>[2014-10-23 17:49:53]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17:49:53] [] Instance of LoginScreen Class initialised. Self : .84785432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17:49:53]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17:49:53]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17:49:53]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17:49:53]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17:49:53]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17:49:54] [] Quit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17:49:54] []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17:50:42] [] =====RESTART=====</w:t>
      </w:r>
    </w:p>
    <w:p w:rsidR="00014E69" w:rsidRPr="00E21651" w:rsidRDefault="00014E69" w:rsidP="00014E69">
      <w:pPr>
        <w:contextualSpacing/>
        <w:rPr>
          <w:rFonts w:ascii="Consolas" w:hAnsi="Consolas" w:cs="Consolas"/>
        </w:rPr>
      </w:pPr>
      <w:r w:rsidRPr="00E21651">
        <w:rPr>
          <w:rFonts w:ascii="Consolas" w:hAnsi="Consolas" w:cs="Consolas"/>
        </w:rPr>
        <w:t>[2014-10-23 17:50:42]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17:50:42] [] Loading variables</w:t>
      </w:r>
    </w:p>
    <w:p w:rsidR="00014E69" w:rsidRPr="00E21651" w:rsidRDefault="00014E69" w:rsidP="00014E69">
      <w:pPr>
        <w:contextualSpacing/>
        <w:rPr>
          <w:rFonts w:ascii="Consolas" w:hAnsi="Consolas" w:cs="Consolas"/>
        </w:rPr>
      </w:pPr>
      <w:r w:rsidRPr="00E21651">
        <w:rPr>
          <w:rFonts w:ascii="Consolas" w:hAnsi="Consolas" w:cs="Consolas"/>
        </w:rPr>
        <w:t>[2014-10-23 17:50:42]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[2014-10-23 17:50:42] [] Loaded Total Salary</w:t>
      </w:r>
    </w:p>
    <w:p w:rsidR="00014E69" w:rsidRPr="00E21651" w:rsidRDefault="00014E69" w:rsidP="00014E69">
      <w:pPr>
        <w:contextualSpacing/>
        <w:rPr>
          <w:rFonts w:ascii="Consolas" w:hAnsi="Consolas" w:cs="Consolas"/>
        </w:rPr>
      </w:pPr>
      <w:r w:rsidRPr="00E21651">
        <w:rPr>
          <w:rFonts w:ascii="Consolas" w:hAnsi="Consolas" w:cs="Consolas"/>
        </w:rPr>
        <w:t>[2014-10-23 17:50:42]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[2014-10-23 17:50:42]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17:50:42]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17:50:42] [] Instance of LoginScreen Class initialised. Self : .26273992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17:50:42]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17:50:42]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17:50:42]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17:50:42]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17:50:42]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17:50:48]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17:50:48]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[2014-10-23 17:50:48]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17:50:48]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17:50:48]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[2014-10-23 17:50:48]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17:50:59]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[2014-10-23 17:50:59] [Tom] Main Window Terminated</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[2014-10-23 17:50:59]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17:50:59] [Tom] Instance of CreateEmployeeScreen Class initialised. Self : .26275752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17:50:59]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17:50:59]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17:50:59]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17:50:59]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17:51:01] [Tom] Search Selected </w:t>
      </w:r>
    </w:p>
    <w:p w:rsidR="00014E69" w:rsidRPr="00E21651" w:rsidRDefault="00014E69" w:rsidP="00014E69">
      <w:pPr>
        <w:contextualSpacing/>
        <w:rPr>
          <w:rFonts w:ascii="Consolas" w:hAnsi="Consolas" w:cs="Consolas"/>
        </w:rPr>
      </w:pPr>
      <w:r w:rsidRPr="00E21651">
        <w:rPr>
          <w:rFonts w:ascii="Consolas" w:hAnsi="Consolas" w:cs="Consolas"/>
        </w:rPr>
        <w:t>[2014-10-23 17:51:01] [Tom] Instance of InitSetupPopup Class initialised. Self : .26274472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17:51:01]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17:51:01]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17:51:23]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17:51:23] [Tom] Window Terminated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17:51:25] [Tom] Amend Employee Selected. </w:t>
      </w:r>
    </w:p>
    <w:p w:rsidR="00014E69" w:rsidRPr="00E21651" w:rsidRDefault="00014E69" w:rsidP="00014E69">
      <w:pPr>
        <w:contextualSpacing/>
        <w:rPr>
          <w:rFonts w:ascii="Consolas" w:hAnsi="Consolas" w:cs="Consolas"/>
        </w:rPr>
      </w:pPr>
      <w:r w:rsidRPr="00E21651">
        <w:rPr>
          <w:rFonts w:ascii="Consolas" w:hAnsi="Consolas" w:cs="Consolas"/>
        </w:rPr>
        <w:t>[2014-10-23 17:51:25]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17:51:25]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17:51:25] [Tom] Instance of AmendEmployeeScreen Class initialised. Self : .26302544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17:51:25] [Tom] Menubar Initialised </w:t>
      </w:r>
    </w:p>
    <w:p w:rsidR="00014E69" w:rsidRPr="00E21651" w:rsidRDefault="00014E69" w:rsidP="00014E69">
      <w:pPr>
        <w:contextualSpacing/>
        <w:rPr>
          <w:rFonts w:ascii="Consolas" w:hAnsi="Consolas" w:cs="Consolas"/>
        </w:rPr>
      </w:pPr>
      <w:r w:rsidRPr="00E21651">
        <w:rPr>
          <w:rFonts w:ascii="Consolas" w:hAnsi="Consolas" w:cs="Consolas"/>
        </w:rPr>
        <w:t>[2014-10-23 17:51:25] [Tom] Amend Dropdown Menu initialised.</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17:51:25]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17:51:25]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17:51:25]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17:51:25]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18:07:35] [] =====RESTART=====</w:t>
      </w:r>
    </w:p>
    <w:p w:rsidR="00014E69" w:rsidRPr="00E21651" w:rsidRDefault="00014E69" w:rsidP="00014E69">
      <w:pPr>
        <w:contextualSpacing/>
        <w:rPr>
          <w:rFonts w:ascii="Consolas" w:hAnsi="Consolas" w:cs="Consolas"/>
        </w:rPr>
      </w:pPr>
      <w:r w:rsidRPr="00E21651">
        <w:rPr>
          <w:rFonts w:ascii="Consolas" w:hAnsi="Consolas" w:cs="Consolas"/>
        </w:rPr>
        <w:t>[2014-10-23 18:07:35]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18:07:35] [] Loading variables</w:t>
      </w:r>
    </w:p>
    <w:p w:rsidR="00014E69" w:rsidRPr="00E21651" w:rsidRDefault="00014E69" w:rsidP="00014E69">
      <w:pPr>
        <w:contextualSpacing/>
        <w:rPr>
          <w:rFonts w:ascii="Consolas" w:hAnsi="Consolas" w:cs="Consolas"/>
        </w:rPr>
      </w:pPr>
      <w:r w:rsidRPr="00E21651">
        <w:rPr>
          <w:rFonts w:ascii="Consolas" w:hAnsi="Consolas" w:cs="Consolas"/>
        </w:rPr>
        <w:t>[2014-10-23 18:07:35]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[2014-10-23 18:07:35] [] Loaded Total Salary</w:t>
      </w:r>
    </w:p>
    <w:p w:rsidR="00014E69" w:rsidRPr="00E21651" w:rsidRDefault="00014E69" w:rsidP="00014E69">
      <w:pPr>
        <w:contextualSpacing/>
        <w:rPr>
          <w:rFonts w:ascii="Consolas" w:hAnsi="Consolas" w:cs="Consolas"/>
        </w:rPr>
      </w:pPr>
      <w:r w:rsidRPr="00E21651">
        <w:rPr>
          <w:rFonts w:ascii="Consolas" w:hAnsi="Consolas" w:cs="Consolas"/>
        </w:rPr>
        <w:t>[2014-10-23 18:07:35]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[2014-10-23 18:07:35]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18:07:35]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18:07:35] [] Instance of LoginScreen Class initialised. Self : .26318808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18:07:35]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18:07:35]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18:07:35]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18:07:35]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18:07:35]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18:07:41]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18:07:41]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[2014-10-23 18:07:41]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18:07:41]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18:07:41]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[2014-10-23 18:07:41]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18:07:45] [Tom] Amend Employee Selected. </w:t>
      </w:r>
    </w:p>
    <w:p w:rsidR="00014E69" w:rsidRPr="00E21651" w:rsidRDefault="00014E69" w:rsidP="00014E69">
      <w:pPr>
        <w:contextualSpacing/>
        <w:rPr>
          <w:rFonts w:ascii="Consolas" w:hAnsi="Consolas" w:cs="Consolas"/>
        </w:rPr>
      </w:pPr>
      <w:r w:rsidRPr="00E21651">
        <w:rPr>
          <w:rFonts w:ascii="Consolas" w:hAnsi="Consolas" w:cs="Consolas"/>
        </w:rPr>
        <w:t>[2014-10-23 18:07:45]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18:07:45]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18:07:45] [Tom] Instance of AmendEmployeeScreen Class initialised. Self : .26320328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18:07:45] [Tom] Menubar Initialised </w:t>
      </w:r>
    </w:p>
    <w:p w:rsidR="00014E69" w:rsidRPr="00E21651" w:rsidRDefault="00014E69" w:rsidP="00014E69">
      <w:pPr>
        <w:contextualSpacing/>
        <w:rPr>
          <w:rFonts w:ascii="Consolas" w:hAnsi="Consolas" w:cs="Consolas"/>
        </w:rPr>
      </w:pPr>
      <w:r w:rsidRPr="00E21651">
        <w:rPr>
          <w:rFonts w:ascii="Consolas" w:hAnsi="Consolas" w:cs="Consolas"/>
        </w:rPr>
        <w:t>[2014-10-23 18:07:45] [Tom] Amend Dropdown Menu initialised.</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18:07:45]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18:07:45]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18:07:47]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18:07:47] [Tom] Window Terminated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18:07:58] [Tom]Add expenditure selected. </w:t>
      </w:r>
    </w:p>
    <w:p w:rsidR="00014E69" w:rsidRPr="00E21651" w:rsidRDefault="00014E69" w:rsidP="00014E69">
      <w:pPr>
        <w:contextualSpacing/>
        <w:rPr>
          <w:rFonts w:ascii="Consolas" w:hAnsi="Consolas" w:cs="Consolas"/>
        </w:rPr>
      </w:pPr>
      <w:r w:rsidRPr="00E21651">
        <w:rPr>
          <w:rFonts w:ascii="Consolas" w:hAnsi="Consolas" w:cs="Consolas"/>
        </w:rPr>
        <w:t>[2014-10-23 18:07:58]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18:07:58]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18:09:50] [] =====RESTART=====</w:t>
      </w:r>
    </w:p>
    <w:p w:rsidR="00014E69" w:rsidRPr="00E21651" w:rsidRDefault="00014E69" w:rsidP="00014E69">
      <w:pPr>
        <w:contextualSpacing/>
        <w:rPr>
          <w:rFonts w:ascii="Consolas" w:hAnsi="Consolas" w:cs="Consolas"/>
        </w:rPr>
      </w:pPr>
      <w:r w:rsidRPr="00E21651">
        <w:rPr>
          <w:rFonts w:ascii="Consolas" w:hAnsi="Consolas" w:cs="Consolas"/>
        </w:rPr>
        <w:t>[2014-10-23 18:09:50]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18:09:50] [] Loading variables</w:t>
      </w:r>
    </w:p>
    <w:p w:rsidR="00014E69" w:rsidRPr="00E21651" w:rsidRDefault="00014E69" w:rsidP="00014E69">
      <w:pPr>
        <w:contextualSpacing/>
        <w:rPr>
          <w:rFonts w:ascii="Consolas" w:hAnsi="Consolas" w:cs="Consolas"/>
        </w:rPr>
      </w:pPr>
      <w:r w:rsidRPr="00E21651">
        <w:rPr>
          <w:rFonts w:ascii="Consolas" w:hAnsi="Consolas" w:cs="Consolas"/>
        </w:rPr>
        <w:t>[2014-10-23 18:09:50]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[2014-10-23 18:09:50] [] Loaded Total Salary</w:t>
      </w:r>
    </w:p>
    <w:p w:rsidR="00014E69" w:rsidRPr="00E21651" w:rsidRDefault="00014E69" w:rsidP="00014E69">
      <w:pPr>
        <w:contextualSpacing/>
        <w:rPr>
          <w:rFonts w:ascii="Consolas" w:hAnsi="Consolas" w:cs="Consolas"/>
        </w:rPr>
      </w:pPr>
      <w:r w:rsidRPr="00E21651">
        <w:rPr>
          <w:rFonts w:ascii="Consolas" w:hAnsi="Consolas" w:cs="Consolas"/>
        </w:rPr>
        <w:t>[2014-10-23 18:09:50]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[2014-10-23 18:09:50]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18:09:50]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18:09:50] [] Instance of LoginScreen Class initialised. Self : .27593104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18:09:51]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18:09:51]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18:09:51]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18:09:51]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18:09:51]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18:09:55]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18:09:55]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[2014-10-23 18:09:55]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18:09:55]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18:09:55]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[2014-10-23 18:09:55]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18:09:56] [Tom]Add expenditure selected. </w:t>
      </w:r>
    </w:p>
    <w:p w:rsidR="00014E69" w:rsidRPr="00E21651" w:rsidRDefault="00014E69" w:rsidP="00014E69">
      <w:pPr>
        <w:contextualSpacing/>
        <w:rPr>
          <w:rFonts w:ascii="Consolas" w:hAnsi="Consolas" w:cs="Consolas"/>
        </w:rPr>
      </w:pPr>
      <w:r w:rsidRPr="00E21651">
        <w:rPr>
          <w:rFonts w:ascii="Consolas" w:hAnsi="Consolas" w:cs="Consolas"/>
        </w:rPr>
        <w:t>[2014-10-23 18:09:56]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18:09:56]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18:10:36] [] =====RESTART=====</w:t>
      </w:r>
    </w:p>
    <w:p w:rsidR="00014E69" w:rsidRPr="00E21651" w:rsidRDefault="00014E69" w:rsidP="00014E69">
      <w:pPr>
        <w:contextualSpacing/>
        <w:rPr>
          <w:rFonts w:ascii="Consolas" w:hAnsi="Consolas" w:cs="Consolas"/>
        </w:rPr>
      </w:pPr>
      <w:r w:rsidRPr="00E21651">
        <w:rPr>
          <w:rFonts w:ascii="Consolas" w:hAnsi="Consolas" w:cs="Consolas"/>
        </w:rPr>
        <w:t>[2014-10-23 18:10:36]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18:10:36] [] Loading variables</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[2014-10-23 18:10:36]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[2014-10-23 18:10:36] [] Loaded Total Salary</w:t>
      </w:r>
    </w:p>
    <w:p w:rsidR="00014E69" w:rsidRPr="00E21651" w:rsidRDefault="00014E69" w:rsidP="00014E69">
      <w:pPr>
        <w:contextualSpacing/>
        <w:rPr>
          <w:rFonts w:ascii="Consolas" w:hAnsi="Consolas" w:cs="Consolas"/>
        </w:rPr>
      </w:pPr>
      <w:r w:rsidRPr="00E21651">
        <w:rPr>
          <w:rFonts w:ascii="Consolas" w:hAnsi="Consolas" w:cs="Consolas"/>
        </w:rPr>
        <w:t>[2014-10-23 18:10:36]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[2014-10-23 18:10:36]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18:10:36]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18:10:36] [] Instance of LoginScreen Class initialised. Self : .26204400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18:10:36]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18:10:36]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18:10:36]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18:10:36]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18:10:36]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18:10:44]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18:10:44]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[2014-10-23 18:10:44]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18:10:44]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18:10:44]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[2014-10-23 18:10:44]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18:10:46] [Tom]Add expenditure selected. </w:t>
      </w:r>
    </w:p>
    <w:p w:rsidR="00014E69" w:rsidRPr="00E21651" w:rsidRDefault="00014E69" w:rsidP="00014E69">
      <w:pPr>
        <w:contextualSpacing/>
        <w:rPr>
          <w:rFonts w:ascii="Consolas" w:hAnsi="Consolas" w:cs="Consolas"/>
        </w:rPr>
      </w:pPr>
      <w:r w:rsidRPr="00E21651">
        <w:rPr>
          <w:rFonts w:ascii="Consolas" w:hAnsi="Consolas" w:cs="Consolas"/>
        </w:rPr>
        <w:t>[2014-10-23 18:10:46]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18:10:46]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18:10:46] [Tom] Instance of InitSetupPopup Class initialised. Self : .26204880 Parent: .</w:t>
      </w:r>
    </w:p>
    <w:p w:rsidR="00014E69" w:rsidRPr="00E21651" w:rsidRDefault="00014E69" w:rsidP="00014E69">
      <w:pPr>
        <w:contextualSpacing/>
        <w:rPr>
          <w:rFonts w:ascii="Consolas" w:hAnsi="Consolas" w:cs="Consolas"/>
        </w:rPr>
      </w:pPr>
      <w:r w:rsidRPr="00E21651">
        <w:rPr>
          <w:rFonts w:ascii="Consolas" w:hAnsi="Consolas" w:cs="Consolas"/>
        </w:rPr>
        <w:t>[2014-10-23 18:11:08] [] =====RESTART=====</w:t>
      </w:r>
    </w:p>
    <w:p w:rsidR="00014E69" w:rsidRPr="00E21651" w:rsidRDefault="00014E69" w:rsidP="00014E69">
      <w:pPr>
        <w:contextualSpacing/>
        <w:rPr>
          <w:rFonts w:ascii="Consolas" w:hAnsi="Consolas" w:cs="Consolas"/>
        </w:rPr>
      </w:pPr>
      <w:r w:rsidRPr="00E21651">
        <w:rPr>
          <w:rFonts w:ascii="Consolas" w:hAnsi="Consolas" w:cs="Consolas"/>
        </w:rPr>
        <w:t>[2014-10-23 18:11:08]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18:11:08] [] Loading variables</w:t>
      </w:r>
    </w:p>
    <w:p w:rsidR="00014E69" w:rsidRPr="00E21651" w:rsidRDefault="00014E69" w:rsidP="00014E69">
      <w:pPr>
        <w:contextualSpacing/>
        <w:rPr>
          <w:rFonts w:ascii="Consolas" w:hAnsi="Consolas" w:cs="Consolas"/>
        </w:rPr>
      </w:pPr>
      <w:r w:rsidRPr="00E21651">
        <w:rPr>
          <w:rFonts w:ascii="Consolas" w:hAnsi="Consolas" w:cs="Consolas"/>
        </w:rPr>
        <w:t>[2014-10-23 18:11:08]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[2014-10-23 18:11:08] [] Loaded Total Salary</w:t>
      </w:r>
    </w:p>
    <w:p w:rsidR="00014E69" w:rsidRPr="00E21651" w:rsidRDefault="00014E69" w:rsidP="00014E69">
      <w:pPr>
        <w:contextualSpacing/>
        <w:rPr>
          <w:rFonts w:ascii="Consolas" w:hAnsi="Consolas" w:cs="Consolas"/>
        </w:rPr>
      </w:pPr>
      <w:r w:rsidRPr="00E21651">
        <w:rPr>
          <w:rFonts w:ascii="Consolas" w:hAnsi="Consolas" w:cs="Consolas"/>
        </w:rPr>
        <w:t>[2014-10-23 18:11:08]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[2014-10-23 18:11:08]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18:11:08]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18:11:08] [] Instance of LoginScreen Class initialised. Self : .26925296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18:11:08]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18:11:08]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18:11:08]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18:11:08]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18:11:08]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18:11:13]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18:11:13]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[2014-10-23 18:11:13]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18:11:13]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18:11:13]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[2014-10-23 18:11:13]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[2014-10-23 18:11:17] [Tom]Add expenditure selected. </w:t>
      </w:r>
    </w:p>
    <w:p w:rsidR="00014E69" w:rsidRPr="00E21651" w:rsidRDefault="00014E69" w:rsidP="00014E69">
      <w:pPr>
        <w:contextualSpacing/>
        <w:rPr>
          <w:rFonts w:ascii="Consolas" w:hAnsi="Consolas" w:cs="Consolas"/>
        </w:rPr>
      </w:pPr>
      <w:r w:rsidRPr="00E21651">
        <w:rPr>
          <w:rFonts w:ascii="Consolas" w:hAnsi="Consolas" w:cs="Consolas"/>
        </w:rPr>
        <w:t>[2014-10-23 18:11:17]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18:11:18]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18:11:18] [Tom] Instance of InitSetupPopup Class initialised. Self : .26925376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18:11:18]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18:11:18] [Tom] Loaded Labels </w:t>
      </w:r>
    </w:p>
    <w:p w:rsidR="00014E69" w:rsidRPr="00E21651" w:rsidRDefault="00014E69" w:rsidP="00014E69">
      <w:pPr>
        <w:contextualSpacing/>
        <w:rPr>
          <w:rFonts w:ascii="Consolas" w:hAnsi="Consolas" w:cs="Consolas"/>
        </w:rPr>
      </w:pPr>
      <w:r w:rsidRPr="00E21651">
        <w:rPr>
          <w:rFonts w:ascii="Consolas" w:hAnsi="Consolas" w:cs="Consolas"/>
        </w:rPr>
        <w:t>[2014-10-23 18:12:22] [] =====RESTART=====</w:t>
      </w:r>
    </w:p>
    <w:p w:rsidR="00014E69" w:rsidRPr="00E21651" w:rsidRDefault="00014E69" w:rsidP="00014E69">
      <w:pPr>
        <w:contextualSpacing/>
        <w:rPr>
          <w:rFonts w:ascii="Consolas" w:hAnsi="Consolas" w:cs="Consolas"/>
        </w:rPr>
      </w:pPr>
      <w:r w:rsidRPr="00E21651">
        <w:rPr>
          <w:rFonts w:ascii="Consolas" w:hAnsi="Consolas" w:cs="Consolas"/>
        </w:rPr>
        <w:t>[2014-10-23 18:12:22]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18:12:22] [] Loading variables</w:t>
      </w:r>
    </w:p>
    <w:p w:rsidR="00014E69" w:rsidRPr="00E21651" w:rsidRDefault="00014E69" w:rsidP="00014E69">
      <w:pPr>
        <w:contextualSpacing/>
        <w:rPr>
          <w:rFonts w:ascii="Consolas" w:hAnsi="Consolas" w:cs="Consolas"/>
        </w:rPr>
      </w:pPr>
      <w:r w:rsidRPr="00E21651">
        <w:rPr>
          <w:rFonts w:ascii="Consolas" w:hAnsi="Consolas" w:cs="Consolas"/>
        </w:rPr>
        <w:t>[2014-10-23 18:12:22]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[2014-10-23 18:12:22] [] Loaded Total Salary</w:t>
      </w:r>
    </w:p>
    <w:p w:rsidR="00014E69" w:rsidRPr="00E21651" w:rsidRDefault="00014E69" w:rsidP="00014E69">
      <w:pPr>
        <w:contextualSpacing/>
        <w:rPr>
          <w:rFonts w:ascii="Consolas" w:hAnsi="Consolas" w:cs="Consolas"/>
        </w:rPr>
      </w:pPr>
      <w:r w:rsidRPr="00E21651">
        <w:rPr>
          <w:rFonts w:ascii="Consolas" w:hAnsi="Consolas" w:cs="Consolas"/>
        </w:rPr>
        <w:t>[2014-10-23 18:12:22]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[2014-10-23 18:12:22]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18:12:23]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18:12:23] [] Instance of LoginScreen Class initialised. Self : .26979104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18:12:23]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18:12:23]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18:12:23]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18:12:23]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18:12:23]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18:12:36] [] =====RESTART=====</w:t>
      </w:r>
    </w:p>
    <w:p w:rsidR="00014E69" w:rsidRPr="00E21651" w:rsidRDefault="00014E69" w:rsidP="00014E69">
      <w:pPr>
        <w:contextualSpacing/>
        <w:rPr>
          <w:rFonts w:ascii="Consolas" w:hAnsi="Consolas" w:cs="Consolas"/>
        </w:rPr>
      </w:pPr>
      <w:r w:rsidRPr="00E21651">
        <w:rPr>
          <w:rFonts w:ascii="Consolas" w:hAnsi="Consolas" w:cs="Consolas"/>
        </w:rPr>
        <w:t>[2014-10-23 18:12:36]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18:12:36] [] Loading variables</w:t>
      </w:r>
    </w:p>
    <w:p w:rsidR="00014E69" w:rsidRPr="00E21651" w:rsidRDefault="00014E69" w:rsidP="00014E69">
      <w:pPr>
        <w:contextualSpacing/>
        <w:rPr>
          <w:rFonts w:ascii="Consolas" w:hAnsi="Consolas" w:cs="Consolas"/>
        </w:rPr>
      </w:pPr>
      <w:r w:rsidRPr="00E21651">
        <w:rPr>
          <w:rFonts w:ascii="Consolas" w:hAnsi="Consolas" w:cs="Consolas"/>
        </w:rPr>
        <w:t>[2014-10-23 18:12:36]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[2014-10-23 18:12:36] [] Loaded Total Salary</w:t>
      </w:r>
    </w:p>
    <w:p w:rsidR="00014E69" w:rsidRPr="00E21651" w:rsidRDefault="00014E69" w:rsidP="00014E69">
      <w:pPr>
        <w:contextualSpacing/>
        <w:rPr>
          <w:rFonts w:ascii="Consolas" w:hAnsi="Consolas" w:cs="Consolas"/>
        </w:rPr>
      </w:pPr>
      <w:r w:rsidRPr="00E21651">
        <w:rPr>
          <w:rFonts w:ascii="Consolas" w:hAnsi="Consolas" w:cs="Consolas"/>
        </w:rPr>
        <w:t>[2014-10-23 18:12:36]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[2014-10-23 18:12:36]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18:12:36]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18:12:36] [] Instance of LoginScreen Class initialised. Self : .26449080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18:12:36]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18:12:36]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18:12:36]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18:12:36]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18:12:36]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18:14:19] [] =====RESTART=====</w:t>
      </w:r>
    </w:p>
    <w:p w:rsidR="00014E69" w:rsidRPr="00E21651" w:rsidRDefault="00014E69" w:rsidP="00014E69">
      <w:pPr>
        <w:contextualSpacing/>
        <w:rPr>
          <w:rFonts w:ascii="Consolas" w:hAnsi="Consolas" w:cs="Consolas"/>
        </w:rPr>
      </w:pPr>
      <w:r w:rsidRPr="00E21651">
        <w:rPr>
          <w:rFonts w:ascii="Consolas" w:hAnsi="Consolas" w:cs="Consolas"/>
        </w:rPr>
        <w:t>[2014-10-23 18:14:20]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18:14:20] [] Loading variables</w:t>
      </w:r>
    </w:p>
    <w:p w:rsidR="00014E69" w:rsidRPr="00E21651" w:rsidRDefault="00014E69" w:rsidP="00014E69">
      <w:pPr>
        <w:contextualSpacing/>
        <w:rPr>
          <w:rFonts w:ascii="Consolas" w:hAnsi="Consolas" w:cs="Consolas"/>
        </w:rPr>
      </w:pPr>
      <w:r w:rsidRPr="00E21651">
        <w:rPr>
          <w:rFonts w:ascii="Consolas" w:hAnsi="Consolas" w:cs="Consolas"/>
        </w:rPr>
        <w:t>[2014-10-23 18:14:20]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[2014-10-23 18:14:20] [] Loaded Total Salary</w:t>
      </w:r>
    </w:p>
    <w:p w:rsidR="00014E69" w:rsidRPr="00E21651" w:rsidRDefault="00014E69" w:rsidP="00014E69">
      <w:pPr>
        <w:contextualSpacing/>
        <w:rPr>
          <w:rFonts w:ascii="Consolas" w:hAnsi="Consolas" w:cs="Consolas"/>
        </w:rPr>
      </w:pPr>
      <w:r w:rsidRPr="00E21651">
        <w:rPr>
          <w:rFonts w:ascii="Consolas" w:hAnsi="Consolas" w:cs="Consolas"/>
        </w:rPr>
        <w:t>[2014-10-23 18:14:20]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[2014-10-23 18:14:20]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18:14:20]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[2014-10-23 18:14:20] [] Instance of LoginScreen Class initialised. Self : .26716960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18:14:20]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18:14:20]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18:14:20]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18:14:20]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18:14:20]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18:14:29]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18:14:29]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[2014-10-23 18:14:29]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18:14:29]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18:14:29]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[2014-10-23 18:14:29]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18:14:33] [Tom]Add expenditure selected. </w:t>
      </w:r>
    </w:p>
    <w:p w:rsidR="00014E69" w:rsidRPr="00E21651" w:rsidRDefault="00014E69" w:rsidP="00014E69">
      <w:pPr>
        <w:contextualSpacing/>
        <w:rPr>
          <w:rFonts w:ascii="Consolas" w:hAnsi="Consolas" w:cs="Consolas"/>
        </w:rPr>
      </w:pPr>
      <w:r w:rsidRPr="00E21651">
        <w:rPr>
          <w:rFonts w:ascii="Consolas" w:hAnsi="Consolas" w:cs="Consolas"/>
        </w:rPr>
        <w:t>[2014-10-23 18:14:33]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18:14:33]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18:14:33] [Tom] Instance of InitSetupPopup Class initialised. Self : .26717440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18:14:33]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18:14:33]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18:14:33]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18:14:33]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18:14:40]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18:14:40]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18:14:43] [Tom] Logout selected</w:t>
      </w:r>
    </w:p>
    <w:p w:rsidR="00014E69" w:rsidRPr="00E21651" w:rsidRDefault="00014E69" w:rsidP="00014E69">
      <w:pPr>
        <w:contextualSpacing/>
        <w:rPr>
          <w:rFonts w:ascii="Consolas" w:hAnsi="Consolas" w:cs="Consolas"/>
        </w:rPr>
      </w:pPr>
      <w:r w:rsidRPr="00E21651">
        <w:rPr>
          <w:rFonts w:ascii="Consolas" w:hAnsi="Consolas" w:cs="Consolas"/>
        </w:rPr>
        <w:t>[2014-10-23 18:14:43]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18:14:43] []CurrentEmployee.txt wiped</w:t>
      </w:r>
    </w:p>
    <w:p w:rsidR="00014E69" w:rsidRPr="00E21651" w:rsidRDefault="00014E69" w:rsidP="00014E69">
      <w:pPr>
        <w:contextualSpacing/>
        <w:rPr>
          <w:rFonts w:ascii="Consolas" w:hAnsi="Consolas" w:cs="Consolas"/>
        </w:rPr>
      </w:pPr>
      <w:r w:rsidRPr="00E21651">
        <w:rPr>
          <w:rFonts w:ascii="Consolas" w:hAnsi="Consolas" w:cs="Consolas"/>
        </w:rPr>
        <w:t>[2014-10-23 18:14:43]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18:14:43] [] Instance of LoginScreen Class initialised. Self : .26746032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18:14:43]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18:14:43]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18:14:43]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18:14:43]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18:14:43]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18:20:09] [] =====RESTART=====</w:t>
      </w:r>
    </w:p>
    <w:p w:rsidR="00014E69" w:rsidRPr="00E21651" w:rsidRDefault="00014E69" w:rsidP="00014E69">
      <w:pPr>
        <w:contextualSpacing/>
        <w:rPr>
          <w:rFonts w:ascii="Consolas" w:hAnsi="Consolas" w:cs="Consolas"/>
        </w:rPr>
      </w:pPr>
      <w:r w:rsidRPr="00E21651">
        <w:rPr>
          <w:rFonts w:ascii="Consolas" w:hAnsi="Consolas" w:cs="Consolas"/>
        </w:rPr>
        <w:t>[2014-10-23 18:20:09]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18:20:09] [] Loading variables</w:t>
      </w:r>
    </w:p>
    <w:p w:rsidR="00014E69" w:rsidRPr="00E21651" w:rsidRDefault="00014E69" w:rsidP="00014E69">
      <w:pPr>
        <w:contextualSpacing/>
        <w:rPr>
          <w:rFonts w:ascii="Consolas" w:hAnsi="Consolas" w:cs="Consolas"/>
        </w:rPr>
      </w:pPr>
      <w:r w:rsidRPr="00E21651">
        <w:rPr>
          <w:rFonts w:ascii="Consolas" w:hAnsi="Consolas" w:cs="Consolas"/>
        </w:rPr>
        <w:t>[2014-10-23 18:20:09]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[2014-10-23 18:20:09] [] Loaded Total Salary</w:t>
      </w:r>
    </w:p>
    <w:p w:rsidR="00014E69" w:rsidRPr="00E21651" w:rsidRDefault="00014E69" w:rsidP="00014E69">
      <w:pPr>
        <w:contextualSpacing/>
        <w:rPr>
          <w:rFonts w:ascii="Consolas" w:hAnsi="Consolas" w:cs="Consolas"/>
        </w:rPr>
      </w:pPr>
      <w:r w:rsidRPr="00E21651">
        <w:rPr>
          <w:rFonts w:ascii="Consolas" w:hAnsi="Consolas" w:cs="Consolas"/>
        </w:rPr>
        <w:t>[2014-10-23 18:20:09]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[2014-10-23 18:20:09]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18:20:09]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18:20:09] [] Instance of LoginScreen Class initialised. Self : .27446048 Parent: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[2014-10-23 18:20:09]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18:20:09]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18:20:09]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18:20:09]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18:20:09]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18:20:14]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18:20:14]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[2014-10-23 18:20:14]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18:20:14]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18:20:14]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[2014-10-23 18:20:14]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18:20:15] [Tom] Logout selected</w:t>
      </w:r>
    </w:p>
    <w:p w:rsidR="00014E69" w:rsidRPr="00E21651" w:rsidRDefault="00014E69" w:rsidP="00014E69">
      <w:pPr>
        <w:contextualSpacing/>
        <w:rPr>
          <w:rFonts w:ascii="Consolas" w:hAnsi="Consolas" w:cs="Consolas"/>
        </w:rPr>
      </w:pPr>
      <w:r w:rsidRPr="00E21651">
        <w:rPr>
          <w:rFonts w:ascii="Consolas" w:hAnsi="Consolas" w:cs="Consolas"/>
        </w:rPr>
        <w:t>[2014-10-23 18:20:15]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18:20:15] []CurrentEmployee.txt wiped</w:t>
      </w:r>
    </w:p>
    <w:p w:rsidR="00014E69" w:rsidRPr="00E21651" w:rsidRDefault="00014E69" w:rsidP="00014E69">
      <w:pPr>
        <w:contextualSpacing/>
        <w:rPr>
          <w:rFonts w:ascii="Consolas" w:hAnsi="Consolas" w:cs="Consolas"/>
        </w:rPr>
      </w:pPr>
      <w:r w:rsidRPr="00E21651">
        <w:rPr>
          <w:rFonts w:ascii="Consolas" w:hAnsi="Consolas" w:cs="Consolas"/>
        </w:rPr>
        <w:t>[2014-10-23 18:20:15]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18:20:15] [] Instance of LoginScreen Class initialised. Self : .27446328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18:20:15]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18:20:15]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18:20:15]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18:20:15]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18:20:15]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18:20:17] [] Quit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18:20:17] []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18:20:26] [] =====RESTART=====</w:t>
      </w:r>
    </w:p>
    <w:p w:rsidR="00014E69" w:rsidRPr="00E21651" w:rsidRDefault="00014E69" w:rsidP="00014E69">
      <w:pPr>
        <w:contextualSpacing/>
        <w:rPr>
          <w:rFonts w:ascii="Consolas" w:hAnsi="Consolas" w:cs="Consolas"/>
        </w:rPr>
      </w:pPr>
      <w:r w:rsidRPr="00E21651">
        <w:rPr>
          <w:rFonts w:ascii="Consolas" w:hAnsi="Consolas" w:cs="Consolas"/>
        </w:rPr>
        <w:t>[2014-10-23 18:20:26]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18:20:26] [] Loading variables</w:t>
      </w:r>
    </w:p>
    <w:p w:rsidR="00014E69" w:rsidRPr="00E21651" w:rsidRDefault="00014E69" w:rsidP="00014E69">
      <w:pPr>
        <w:contextualSpacing/>
        <w:rPr>
          <w:rFonts w:ascii="Consolas" w:hAnsi="Consolas" w:cs="Consolas"/>
        </w:rPr>
      </w:pPr>
      <w:r w:rsidRPr="00E21651">
        <w:rPr>
          <w:rFonts w:ascii="Consolas" w:hAnsi="Consolas" w:cs="Consolas"/>
        </w:rPr>
        <w:t>[2014-10-23 18:20:26]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[2014-10-23 18:20:26] [] Loaded Total Salary</w:t>
      </w:r>
    </w:p>
    <w:p w:rsidR="00014E69" w:rsidRPr="00E21651" w:rsidRDefault="00014E69" w:rsidP="00014E69">
      <w:pPr>
        <w:contextualSpacing/>
        <w:rPr>
          <w:rFonts w:ascii="Consolas" w:hAnsi="Consolas" w:cs="Consolas"/>
        </w:rPr>
      </w:pPr>
      <w:r w:rsidRPr="00E21651">
        <w:rPr>
          <w:rFonts w:ascii="Consolas" w:hAnsi="Consolas" w:cs="Consolas"/>
        </w:rPr>
        <w:t>[2014-10-23 18:20:26]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[2014-10-23 18:20:26]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18:20:26]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18:20:26] [] Instance of LoginScreen Class initialised. Self : .26913568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18:20:26]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18:20:26]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18:20:26]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18:20:26]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18:20:26]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18:20:34]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18:20:34]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[2014-10-23 18:20:34]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18:20:34]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18:20:34]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[2014-10-23 18:20:34]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[2014-10-23 18:20:35]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[2014-10-23 18:20:35]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18:20:35]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18:20:35] [Tom] Instance of CreateEmployeeScreen Class initialised. Self : .26914048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18:20:35]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18:20:35]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18:20:35]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18:20:35]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18:20:37] [Tom] Search Selected </w:t>
      </w:r>
    </w:p>
    <w:p w:rsidR="00014E69" w:rsidRPr="00E21651" w:rsidRDefault="00014E69" w:rsidP="00014E69">
      <w:pPr>
        <w:contextualSpacing/>
        <w:rPr>
          <w:rFonts w:ascii="Consolas" w:hAnsi="Consolas" w:cs="Consolas"/>
        </w:rPr>
      </w:pPr>
      <w:r w:rsidRPr="00E21651">
        <w:rPr>
          <w:rFonts w:ascii="Consolas" w:hAnsi="Consolas" w:cs="Consolas"/>
        </w:rPr>
        <w:t>[2014-10-23 18:20:37] [Tom] Instance of InitSetupPopup Class initialised. Self : .26914088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18:20:37]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18:20:37]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18:21:07]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18:21:07]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18:21:09]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[2014-10-23 18:21:09]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18:21:09]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18:21:09] [Tom] Instance of CreateEmployeeScreen Class initialised. Self : .73111712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18:21:09]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18:21:09]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18:21:09]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18:21:09]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18:21:12] [Tom] Search Selected </w:t>
      </w:r>
    </w:p>
    <w:p w:rsidR="00014E69" w:rsidRPr="00E21651" w:rsidRDefault="00014E69" w:rsidP="00014E69">
      <w:pPr>
        <w:contextualSpacing/>
        <w:rPr>
          <w:rFonts w:ascii="Consolas" w:hAnsi="Consolas" w:cs="Consolas"/>
        </w:rPr>
      </w:pPr>
      <w:r w:rsidRPr="00E21651">
        <w:rPr>
          <w:rFonts w:ascii="Consolas" w:hAnsi="Consolas" w:cs="Consolas"/>
        </w:rPr>
        <w:t>[2014-10-23 18:21:12] [Tom] Instance of InitSetupPopup Class initialised. Self : .73110352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18:21:12]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18:21:12]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18:21:14]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18:21:14]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18:21:16]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[2014-10-23 18:21:16]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18:21:16]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18:21:16] [Tom] Instance of CreateEmployeeScreen Class initialised. Self : .73110112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18:21:16]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18:21:16]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18:21:16]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18:21:16]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18:21:21] [Tom] Search Selected </w:t>
      </w:r>
    </w:p>
    <w:p w:rsidR="00014E69" w:rsidRPr="00E21651" w:rsidRDefault="00014E69" w:rsidP="00014E69">
      <w:pPr>
        <w:contextualSpacing/>
        <w:rPr>
          <w:rFonts w:ascii="Consolas" w:hAnsi="Consolas" w:cs="Consolas"/>
        </w:rPr>
      </w:pPr>
      <w:r w:rsidRPr="00E21651">
        <w:rPr>
          <w:rFonts w:ascii="Consolas" w:hAnsi="Consolas" w:cs="Consolas"/>
        </w:rPr>
        <w:t>[2014-10-23 18:21:21] [Tom] Instance of InitSetupPopup Class initialised. Self : .26942360 Parent: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[2014-10-23 18:21:21]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18:21:21]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18:21:29]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18:21:29]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18:21:30] [Tom] Create Employee Selected[2014-10-23 18:21:30]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18:21:30]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18:21:30] [Tom] Instance of CreateEmployeeScreen Class initialised. Self : .26942400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18:21:30]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18:21:30]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18:21:30]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18:21:30]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18:21:32]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18:21:32]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18:21:33]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[2014-10-23 18:21:33]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18:21:33]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18:21:33] [Tom] Instance of CreateEmployeeScreen Class initialised. Self : .76353408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18:21:33]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18:21:33]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18:21:33]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18:21:33]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18:21:43] [Tom] Search Selected </w:t>
      </w:r>
    </w:p>
    <w:p w:rsidR="00014E69" w:rsidRPr="00E21651" w:rsidRDefault="00014E69" w:rsidP="00014E69">
      <w:pPr>
        <w:contextualSpacing/>
        <w:rPr>
          <w:rFonts w:ascii="Consolas" w:hAnsi="Consolas" w:cs="Consolas"/>
        </w:rPr>
      </w:pPr>
      <w:r w:rsidRPr="00E21651">
        <w:rPr>
          <w:rFonts w:ascii="Consolas" w:hAnsi="Consolas" w:cs="Consolas"/>
        </w:rPr>
        <w:t>[2014-10-23 18:21:43] [Tom] Instance of InitSetupPopup Class initialised. Self : .73002920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18:21:43]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18:21:43]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18:21:48]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18:21:48]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18:21:52]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[2014-10-23 18:21:52]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18:21:52]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18:21:52] [Tom] Instance of CreateEmployeeScreen Class initialised. Self : .76375864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18:21:52]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18:21:52]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18:21:52]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18:21:52]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18:21:59] [Tom] Search Selected </w:t>
      </w:r>
    </w:p>
    <w:p w:rsidR="00014E69" w:rsidRPr="00E21651" w:rsidRDefault="00014E69" w:rsidP="00014E69">
      <w:pPr>
        <w:contextualSpacing/>
        <w:rPr>
          <w:rFonts w:ascii="Consolas" w:hAnsi="Consolas" w:cs="Consolas"/>
        </w:rPr>
      </w:pPr>
      <w:r w:rsidRPr="00E21651">
        <w:rPr>
          <w:rFonts w:ascii="Consolas" w:hAnsi="Consolas" w:cs="Consolas"/>
        </w:rPr>
        <w:t>[2014-10-23 18:21:59] [Tom] Instance of InitSetupPopup Class initialised. Self : .76378064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18:21:59] [Tom] Menubar Initialised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[2014-10-23 18:21:59]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18:22:01]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18:22:01] [Tom] Window Terminated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18:22:02] [Tom] Amend Employee Selected. </w:t>
      </w:r>
    </w:p>
    <w:p w:rsidR="00014E69" w:rsidRPr="00E21651" w:rsidRDefault="00014E69" w:rsidP="00014E69">
      <w:pPr>
        <w:contextualSpacing/>
        <w:rPr>
          <w:rFonts w:ascii="Consolas" w:hAnsi="Consolas" w:cs="Consolas"/>
        </w:rPr>
      </w:pPr>
      <w:r w:rsidRPr="00E21651">
        <w:rPr>
          <w:rFonts w:ascii="Consolas" w:hAnsi="Consolas" w:cs="Consolas"/>
        </w:rPr>
        <w:t>[2014-10-23 18:22:02]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18:22:02]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18:22:02] [Tom] Instance of AmendEmployeeScreen Class initialised. Self : .76403056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18:22:02] [Tom] Menubar Initialised </w:t>
      </w:r>
    </w:p>
    <w:p w:rsidR="00014E69" w:rsidRPr="00E21651" w:rsidRDefault="00014E69" w:rsidP="00014E69">
      <w:pPr>
        <w:contextualSpacing/>
        <w:rPr>
          <w:rFonts w:ascii="Consolas" w:hAnsi="Consolas" w:cs="Consolas"/>
        </w:rPr>
      </w:pPr>
      <w:r w:rsidRPr="00E21651">
        <w:rPr>
          <w:rFonts w:ascii="Consolas" w:hAnsi="Consolas" w:cs="Consolas"/>
        </w:rPr>
        <w:t>[2014-10-23 18:22:02] [Tom] Amend Dropdown Menu initialised.</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18:22:02]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18:22:02]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18:22:04]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18:22:04]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18:22:05]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[2014-10-23 18:22:05]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18:22:05]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18:22:05] [Tom] Instance of CreateEmployeeScreen Class initialised. Self : .26942240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18:22:05]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18:22:05]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18:22:05]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18:22:05]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18:22:18] [Tom] Search Selected </w:t>
      </w:r>
    </w:p>
    <w:p w:rsidR="00014E69" w:rsidRPr="00E21651" w:rsidRDefault="00014E69" w:rsidP="00014E69">
      <w:pPr>
        <w:contextualSpacing/>
        <w:rPr>
          <w:rFonts w:ascii="Consolas" w:hAnsi="Consolas" w:cs="Consolas"/>
        </w:rPr>
      </w:pPr>
      <w:r w:rsidRPr="00E21651">
        <w:rPr>
          <w:rFonts w:ascii="Consolas" w:hAnsi="Consolas" w:cs="Consolas"/>
        </w:rPr>
        <w:t>[2014-10-23 18:22:18] [Tom] Instance of InitSetupPopup Class initialised. Self : .73068056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18:22:18]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18:22:18]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18:22:19]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18:22:19] [Tom] Window Terminated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18:22:22] [Tom]Add expenditure selected. </w:t>
      </w:r>
    </w:p>
    <w:p w:rsidR="00014E69" w:rsidRPr="00E21651" w:rsidRDefault="00014E69" w:rsidP="00014E69">
      <w:pPr>
        <w:contextualSpacing/>
        <w:rPr>
          <w:rFonts w:ascii="Consolas" w:hAnsi="Consolas" w:cs="Consolas"/>
        </w:rPr>
      </w:pPr>
      <w:r w:rsidRPr="00E21651">
        <w:rPr>
          <w:rFonts w:ascii="Consolas" w:hAnsi="Consolas" w:cs="Consolas"/>
        </w:rPr>
        <w:t>[2014-10-23 18:22:22]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18:22:22]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18:22:22] [Tom] Instance of InitSetupPopup Class initialised. Self : .26941400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18:22:22]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18:22:22]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18:22:22]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18:22:22]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18:22:41]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18:22:41]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18:22:50] [Tom] Create Employee Selected[2014-10-23 18:22:50] [Tom] Main Window Terminated</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[2014-10-23 18:22:50]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18:22:50] [Tom] Instance of CreateEmployeeScreen Class initialised. Self : .73068456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18:22:50]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18:22:50]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18:22:50]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18:22:50]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18:23:00]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18:23:00] [Tom] Window Terminated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18:23:15] [Tom]Add expenditure selected. </w:t>
      </w:r>
    </w:p>
    <w:p w:rsidR="00014E69" w:rsidRPr="00E21651" w:rsidRDefault="00014E69" w:rsidP="00014E69">
      <w:pPr>
        <w:contextualSpacing/>
        <w:rPr>
          <w:rFonts w:ascii="Consolas" w:hAnsi="Consolas" w:cs="Consolas"/>
        </w:rPr>
      </w:pPr>
      <w:r w:rsidRPr="00E21651">
        <w:rPr>
          <w:rFonts w:ascii="Consolas" w:hAnsi="Consolas" w:cs="Consolas"/>
        </w:rPr>
        <w:t>[2014-10-23 18:23:15]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18:23:15]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18:23:15] [Tom] Instance of InitSetupPopup Class initialised. Self : .86370944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18:23:15]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18:23:15]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18:23:15]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18:23:15]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18:23:18]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18:23:18] [Tom] Window Terminated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18:23:19] [Tom]Add expenditure selected. </w:t>
      </w:r>
    </w:p>
    <w:p w:rsidR="00014E69" w:rsidRPr="00E21651" w:rsidRDefault="00014E69" w:rsidP="00014E69">
      <w:pPr>
        <w:contextualSpacing/>
        <w:rPr>
          <w:rFonts w:ascii="Consolas" w:hAnsi="Consolas" w:cs="Consolas"/>
        </w:rPr>
      </w:pPr>
      <w:r w:rsidRPr="00E21651">
        <w:rPr>
          <w:rFonts w:ascii="Consolas" w:hAnsi="Consolas" w:cs="Consolas"/>
        </w:rPr>
        <w:t>[2014-10-23 18:23:19]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18:23:20]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18:23:20] [Tom] Instance of InitSetupPopup Class initialised. Self : .76352248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18:23:20]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18:23:20]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18:23:20]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18:23:20]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18:23:21]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18:23:21] [Tom] Window Terminated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18:23:27] [Tom] Amend Employee Selected. </w:t>
      </w:r>
    </w:p>
    <w:p w:rsidR="00014E69" w:rsidRPr="00E21651" w:rsidRDefault="00014E69" w:rsidP="00014E69">
      <w:pPr>
        <w:contextualSpacing/>
        <w:rPr>
          <w:rFonts w:ascii="Consolas" w:hAnsi="Consolas" w:cs="Consolas"/>
        </w:rPr>
      </w:pPr>
      <w:r w:rsidRPr="00E21651">
        <w:rPr>
          <w:rFonts w:ascii="Consolas" w:hAnsi="Consolas" w:cs="Consolas"/>
        </w:rPr>
        <w:t>[2014-10-23 18:23:27]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18:23:27]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18:23:27] [Tom] Instance of AmendEmployeeScreen Class initialised. Self : .86396880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18:23:27] [Tom] Menubar Initialised </w:t>
      </w:r>
    </w:p>
    <w:p w:rsidR="00014E69" w:rsidRPr="00E21651" w:rsidRDefault="00014E69" w:rsidP="00014E69">
      <w:pPr>
        <w:contextualSpacing/>
        <w:rPr>
          <w:rFonts w:ascii="Consolas" w:hAnsi="Consolas" w:cs="Consolas"/>
        </w:rPr>
      </w:pPr>
      <w:r w:rsidRPr="00E21651">
        <w:rPr>
          <w:rFonts w:ascii="Consolas" w:hAnsi="Consolas" w:cs="Consolas"/>
        </w:rPr>
        <w:t>[2014-10-23 18:23:27] [Tom] Amend Dropdown Menu initialised.</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18:23:27]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18:23:27]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18:23:36]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18:23:36] [Tom] Window Terminated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18:23:44] [Tom] Quit Selected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[2014-10-23 18:23:44]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18:30:25] [] =====RESTART=====</w:t>
      </w:r>
    </w:p>
    <w:p w:rsidR="00014E69" w:rsidRPr="00E21651" w:rsidRDefault="00014E69" w:rsidP="00014E69">
      <w:pPr>
        <w:contextualSpacing/>
        <w:rPr>
          <w:rFonts w:ascii="Consolas" w:hAnsi="Consolas" w:cs="Consolas"/>
        </w:rPr>
      </w:pPr>
      <w:r w:rsidRPr="00E21651">
        <w:rPr>
          <w:rFonts w:ascii="Consolas" w:hAnsi="Consolas" w:cs="Consolas"/>
        </w:rPr>
        <w:t>[2014-10-23 18:30:25]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18:30:25] [] Loading variables</w:t>
      </w:r>
    </w:p>
    <w:p w:rsidR="00014E69" w:rsidRPr="00E21651" w:rsidRDefault="00014E69" w:rsidP="00014E69">
      <w:pPr>
        <w:contextualSpacing/>
        <w:rPr>
          <w:rFonts w:ascii="Consolas" w:hAnsi="Consolas" w:cs="Consolas"/>
        </w:rPr>
      </w:pPr>
      <w:r w:rsidRPr="00E21651">
        <w:rPr>
          <w:rFonts w:ascii="Consolas" w:hAnsi="Consolas" w:cs="Consolas"/>
        </w:rPr>
        <w:t>[2014-10-23 18:30:25]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[2014-10-23 18:30:25] [] Loaded Total Salary</w:t>
      </w:r>
    </w:p>
    <w:p w:rsidR="00014E69" w:rsidRPr="00E21651" w:rsidRDefault="00014E69" w:rsidP="00014E69">
      <w:pPr>
        <w:contextualSpacing/>
        <w:rPr>
          <w:rFonts w:ascii="Consolas" w:hAnsi="Consolas" w:cs="Consolas"/>
        </w:rPr>
      </w:pPr>
      <w:r w:rsidRPr="00E21651">
        <w:rPr>
          <w:rFonts w:ascii="Consolas" w:hAnsi="Consolas" w:cs="Consolas"/>
        </w:rPr>
        <w:t>[2014-10-23 18:30:25]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[2014-10-23 18:30:25]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18:30:26]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18:30:26] [] Instance of LoginScreen Class initialised. Self : .27765536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18:30:26]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18:30:26]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18:30:26]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18:30:26]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18:30:26]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18:30:31]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18:30:31]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[2014-10-23 18:30:31]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18:30:31]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18:30:31]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[2014-10-23 18:30:31]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18:30:32] [Tom] Create Employee Selected[2014-10-23 18:30:32]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18:30:32]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18:30:32] [Tom] Instance of CreateEmployeeScreen Class initialised. Self : .27766016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18:30:32]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18:30:32]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18:30:32]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18:30:32]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18:31:12]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18:31:12] [Tom] Added [{u'Salary': '15600', u'Code': 'EMP9918786E', u'Name': 'Chiang Flagge', u'DOB': '17/06/1942', u'Gender': 'M', u'Department': 'QA Systems Dev'}, {u'Salary': '18001', u'Code': 'EMP8564126E', u'Name': 'Sawyer Musso', u'DOB': '16/05/1972', u'Gender': 'M', u'Department': 'QA Tools Dev'}, {u'Salary': '32100', u'Code': 'EMP6352185E', u'Name': 'Tanaka Delmendo', u'DOB': '12/09/1940', u'Gender': 'M', u'Department': 'Engine Development'}, {u'Salary': '12350', u'Code': 'EMP5732919E', u'Name': 'Tanner Witczak', u'DOB': '23/09/1949', u'Gender': 'M', u'Department': 'Maintainance'}, {u'Salary': '56800', u'Code': 'EMP1852663E', u'Name': 'Erick Fulp', u'DOB': '11/07/1959', u'Gender': 'M', u'Department': 'Management'}, {u'Salary': '10128', u'Code': 'EMP7799192E', u'Name': 'Deborah Scarlet', u'DOB': '04/03/1992', u'Gender': 'F', u'Department': 'Receptionist'}, {u'Salary': '76908', </w:t>
      </w:r>
      <w:r w:rsidRPr="00E21651">
        <w:rPr>
          <w:rFonts w:ascii="Consolas" w:hAnsi="Consolas" w:cs="Consolas"/>
        </w:rPr>
        <w:lastRenderedPageBreak/>
        <w:t xml:space="preserve">u'Code': 'EMP9789637E', u'Name': 'Ashton Mooney', u'DOB': '04/09/1991', u'Gender': 'M', u'Department': 'Engine Development'}, {u'Salary': '19258', u'Code': 'EMP2116692E', u'Name': 'Xaviera Roy', u'DOB': '04/06/1986', u'Gender': 'F', u'Department': 'HR'}, {u'Salary': '53353', u'Code': 'EMP4683253E', u'Name': 'Leila Frazier', u'DOB': '04/04/1959', u'Gender': 'F', u'Department': 'Personal Assistant'}, {u'Salary': '97970', u'Code': 'EMP3632131E', u'Name': 'Isadora Whitehead', u'DOB': '10/05/1959', u'Gender': 'F', u'Department': 'Management'}, {u'Salary': '31894', u'Code': 'EMP6525761E', u'Name': 'Imani Foster', u'DOB': '14/06/1953', u'Gender': 'F', u'Department': 'Recruitment'}, {u'Salary': '12244', u'Code': 'EMP4245837E', u'Name': 'Edward Acevedo', u'DOB': '15/03/1988', u'Gender': 'M', u'Department': 'Facilities'}, {u'Salary': '13454', u'Code': 'EMP8596258E', u'Name': 'Ian Harrison', u'DOB': '22/06/1965', u'Gender': 'M', u'Department': 'Release QA'}, {u'Salary': '55107', u'Code': 'EMP6652158E', u'Name': 'Hunter Koch', u'DOB': '12/09/1955', u'Gender': 'M', u'Department': 'Livestreaming'}, {u'Salary': '73590', u'Code': 'EMP8547532E', u'Name': 'Renee Hampton', u'DOB': '12/09/1978', u'Gender': 'F', u'Department': 'Media Relations'}, {u'Salary': '36351', u'Code': 'EMP6117529E', u'Name': 'Maya Carlson', u'DOB': '26/09/1995', u'Gender': 'F', u'Department': 'Sales and Marketing'}, {u'Salary': '55068', u'Code': 'EMP7837892E', u'Name': 'Ira Cabrera', u'DOB': '14/04/1983', u'Gender': 'F', u'Department': 'Finances'}, {u'Salary': '99445', u'Code': 'EMP8778779E', u'Name': 'Gloria Castro', u'DOB': '04/04/1955', u'Gender': 'F', u'Department': 'Advertising'}, {u'Salary': '73936', u'Code': 'EMP9847238E', u'Name': 'Iona Salas', u'DOB': '08/11/1967', u'Gender': 'F', u'Department': 'Human Resources'}, {u'Salary': '39838', u'Code': 'EMP5896884E', u'Name': 'Rina Williamson', u'DOB': '03/10/1963', u'Gender': 'F', u'Department': 'Customer Service'}, {u'Salary': '66686', u'Code': 'EMP8998241E', u'Name': 'Avye Clemons', u'DOB': '29/07/1985', u'Gender': 'M', u'Department': 'Tech QA'}, {u'Salary': '31743', u'Code': 'EMP8721958E', u'Name': 'Uriel Oliver', u'DOB': '09/12/1969', u'Gender': 'M', u'Department': 'Release QA'}, {u'Salary': '102169', u'Code': 'EMP8445235E', u'Name': 'Upton Perry', u'DOB': '25/02/1968', u'Gender': 'M', u'Department': 'Customer Service'}, {u'Salary': '43769', u'Code': 'EMP8256789E', u'Name': 'Thomas Morales', u'DOB': '11/12/1966', u'Gender': 'M', u'Department': 'Tech QA'}, {u'Salary': '89080', u'Code': 'EMP6226175E', u'Name': 'Sylvester Barnett', u'DOB': '03/01/1986', u'Gender': 'M', u'Department': 'Human Resources'}, {u'Salary': '19238', u'Code': 'EMP6175624E', u'Name': 'Kellie Shelton', u'DOB': '31/03/1976', u'Gender': 'F', u'Department': 'Sales and Marketing'}, {u'Salary': '14922', u'Code': 'EMP3514726E', u'Name': 'Claudia Cotton', u'DOB': '07/04/1983', u'Gender': 'F', u'Department': 'Quality Assurance'}, {u'Salary': '88286', u'Code': 'EMP4979749E', u'Name': 'Amethyst Pruitt', u'DOB': '06/01/1973', u'Gender': 'F', u'Department': 'Asset Management'}, {u'Salary': '73009', u'Code': 'EMP2967249E', u'Name': 'Rebekah Livingston', u'DOB': '27/05/1952', u'Gender': 'F', u'Department': 'Asset Management'}, {u'Salary': '41368', </w:t>
      </w:r>
      <w:r w:rsidRPr="00E21651">
        <w:rPr>
          <w:rFonts w:ascii="Consolas" w:hAnsi="Consolas" w:cs="Consolas"/>
        </w:rPr>
        <w:lastRenderedPageBreak/>
        <w:t xml:space="preserve">u'Code': 'EMP6798129E', u'Name': 'Steven Mcfadden', u'DOB': '01/07/1964', u'Gender': 'M', u'Department': 'Tools QA'}, {u'Salary': '48771', u'Code': 'EMP1316245E', u'Name': 'Leilani English', u'DOB': '06/08/1964', u'Gender': 'M', u'Department': 'Tech Support'}, {u'Salary': '47342', u'Code': 'EMP8428489E', u'Name': 'Cadman Morris', u'DOB': '15/04/1950', u'Gender': 'M', u'Department': 'Release Coordinator'}, {u'Salary': '97412', u'Code': 'EMP4893943E', u'Name': 'Alfreda Alford', u'DOB': '20/07/1983', u'Gender': 'F', u'Department': 'Tech Support'}, {u'Salary': '73676', u'Code': 'EMP9481473E', u'Name': 'Bert Fleming', u'DOB': '11/10/1986', u'Gender': 'M', u'Department': 'Legal Department'}, {u'Salary': '88146', u'Code': 'EMP8157842E', u'Name': 'Anne Bennett', u'DOB': '18/04/1975', u'Gender': 'F', u'Department': 'Payroll'}, {u'Salary': '49934', u'Code': 'EMP3168349E', u'Name': 'Hayley Blake', u'DOB': '01/02/1997', u'Gender': 'F', u'Department': 'Legal Department'}, {u'Salary': '60379', u'Code': 'EMP4184669E', u'Name': 'Brennan Duran', u'DOB': '21/06/1989', u'Gender': 'M', u'Department': 'Engine Development'}, {u'Salary': '10488', u'Code': 'EMP5286428E', u'Name': 'Ian Hayden', u'DOB': '11/10/1997', u'Gender': 'M', u'Department': 'Media Relations'}, {u'Salary': '67889', u'Code': 'EMP5593259E', u'Name': 'Phillip Beard', u'DOB': '20/01/1993', u'Gender': 'M', u'Department': 'Accounting'}, {u'Salary': '113246', u'Code': 'EMP6568174E', u'Name': 'Melanie Reid', u'DOB': '08/10/1986', u'Gender': 'F', u'Department': 'Management'}, {u'Salary': '88216', u'Code': 'EMP2973557E', u'Name': 'Chava Weiss', u'DOB': '22/08/1971', u'Gender': 'F', u'Department': 'Asset Management'}, {u'Salary': '46898', u'Code': 'EMP1555963E', u'Name': 'Lee Rios', u'DOB': '15/03/1997', u'Gender': 'M', u'Department': 'Concept Design'}, {u'Salary': '22165', u'Code': 'EMP4939288E', u'Name': 'Solomon Randolph', u'DOB': '27/03/1976', u'Gender': 'M', u'Department': 'Sys Admin'}, {u'Salary': '107912', u'Code': 'EMP6464345E', u'Name': 'Lael Guerra', u'DOB': '16/11/1971', u'Gender': 'M', u'Department': 'ICU'}, {u'Salary': '31378', u'Code': 'EMP5475883E', u'Name': 'Grant Lynch', u'DOB': '31/01/1993', u'Gender': 'M', u'Department': 'Advertising'}, {u'Salary': '52378', u'Code': 'EMP1778566E', u'Name': 'Isadora Meadows', u'DOB': '12/12/1963', u'Gender': 'F', u'Department': 'Web QA'}, {u'Salary': '86827', u'Code': 'EMP2446652E', u'Name': 'Jillian Mendez', u'DOB': '24/04/1993', u'Gender': 'F', u'Department': 'Business Intelligence'}, {u'Salary': '99375', u'Code': 'EMP8575126E', u'Name': 'Lev Hernandez', u'DOB': '14/08/1959', u'Gender': 'M', u'Department': 'Research and Development'}, {u'Salary': '91903', u'Code': 'EMP9997626E', u'Name': 'Vladimir Farrell', u'DOB': '20/06/1975', u'Gender': 'M', u'Department': 'ICU'}, {u'Salary': '23101', u'Code': 'EMP4621114E', u'Name': 'Quemby Carver', u'DOB': '10/10/1986', u'Gender': 'M', u'Department': 'Accounting'}, {u'Salary': '10122', u'Code': 'EMP9133391E', u'Name': 'Charissa Woodard', u'DOB': '23/01/1993', u'Gender': 'F', u'Department': 'Web QA'}, {u'Salary': '26540', u'Code': 'EMP2126118E', u'Name': 'Cooper Wilson', u'DOB': '17/02/1956', u'Gender': 'M', u'Department': 'Content Development'}, {u'Salary': '69257', u'Code': 'EMP9766512E', u'Name': </w:t>
      </w:r>
      <w:r w:rsidRPr="00E21651">
        <w:rPr>
          <w:rFonts w:ascii="Consolas" w:hAnsi="Consolas" w:cs="Consolas"/>
        </w:rPr>
        <w:lastRenderedPageBreak/>
        <w:t xml:space="preserve">'Dennis Rosario', u'DOB': '25/02/1990', u'Gender': 'M', u'Department': 'UNIX Sys Admin'}, {u'Salary': '69162', u'Code': 'EMP1238738E', u'Name': 'Dorian Cooper', u'DOB': '09/09/1971', u'Gender': 'F', u'Department': 'Content Development'}, {u'Salary': '13026', u'Code': 'EMP9563111E', u'Name': 'Idola Clements', u'DOB': '11/05/1974', u'Gender': 'F', u'Department': 'Livestreaming'}, {u'Salary': '33939', u'Code': 'EMP8741129E', u'Name': 'Stacey Prince', u'DOB': '12/01/1996', u'Gender': 'F', u'Department': 'Advertising'}, {u'Salary': '75410', u'Code': 'EMP7117651E', u'Name': 'Mari Schultz', u'DOB': '13/12/1962', u'Gender': 'F', u'Department': 'Sales and Marketing'}, {u'Salary': '24533', u'Code': 'EMP2356399E', u'Name': 'Amir Pena', u'DOB': '15/09/1987', u'Gender': 'M', u'Department': 'Web QA'}, {u'Salary': '79612', u'Code': 'EMP9283742E', u'Name': 'Rudyard Holloway', u'DOB': '11/04/1955', u'Gender': 'M', u'Department': 'Media Relations'}, {u'Salary': '63886', u'Code': 'EMP5916496E', u'Name': 'Thomas Reeves', u'DOB': '24/08/1963', u'Gender': 'M', u'Department': 'Quality Assurance'}, {u'Salary': '83300', u'Code': 'EMP7774216E', u'Name': 'Cara Ray', u'DOB': '25/07/1984', u'Gender': 'F', u'Department': 'Human Resources'}, {u'Salary': '84835', u'Code': 'EMP5152739E', u'Name': 'Candice Ballard', u'DOB': '29/07/1952', u'Gender': 'F', u'Department': 'Tools QA'}, {u'Salary': '65081', u'Code': 'EMP4816628E', u'Name': 'Carly Wilkins', u'DOB': '08/03/1970', u'Gender': 'F', u'Department': 'Content Development'}, {u'Salary': '80463', u'Code': 'EMP4418462E', u'Name': 'Hamish Moss', u'DOB': '18/12/1996', u'Gender': 'M', u'Department': 'Tools QA'}, {u'Salary': '17294', u'Code': 'EMP8589142E', u'Name': 'Talon Webster', u'DOB': '04/06/1976', u'Gender': 'M', u'Department': 'Lead QA'}, {u'Salary': '111278', u'Code': 'EMP4283816E', u'Name': 'Slade Massey', u'DOB': '11/02/1966', u'Gender': 'M', u'Department': 'Sys Admin'}, {u'Salary': '82262', u'Code': 'EMP3598174E', u'Name': 'Yardley Spencer', u'DOB': '12/03/1980', u'Gender': 'M', u'Department': 'Business Intelligence'}, {u'Salary': '109887', u'Code': 'EMP1747922E', u'Name': 'Katell Steele', u'DOB': '18/10/1987', u'Gender': 'M', u'Department': 'Web QA'}, {u'Salary': '87140', u'Code': 'EMP7455599E', u'Name': 'Addison Waters', u'DOB': '25/05/1978', u'Gender': 'M', u'Department': 'ICU'}, {u'Salary': '62918', u'Code': 'EMP3814869E', u'Name': 'Tashya Davidson', u'DOB': '22/08/1986', u'Gender': 'F', u'Department': 'Customer Service'}, {u'Salary': '61612', u'Code': 'EMP5115519E', u'Name': 'Beck Ingram', u'DOB': '21/06/1953', u'Gender': 'M', u'Department': 'Sys Admin'}, {u'Salary': '27312', u'Code': 'EMP3132398E', u'Name': 'Emery Mathis', u'DOB': '09/02/1972', u'Gender': 'F', u'Department': 'Commercial Publishing'}, {u'Salary': '27196', u'Code': 'EMP9877948E', u'Name': 'Hedley Adams', u'DOB': '29/03/1957', u'Gender': 'M', u'Department': 'Engine Development'}, {u'Salary': '15724', u'Code': 'EMP7479482E', u'Name': 'Barclay Pace', u'DOB': '07/06/1972', u'Gender': 'M', u'Department': 'Web Design'}, {u'Salary': '59995', u'Code': 'EMP2499823E', u'Name': 'Cara Carlson', u'DOB': '21/05/1973', u'Gender': 'F', u'Department': 'Lead QA'}, {u'Salary': '74362', u'Code': 'EMP4972615E', u'Name': 'Lenore Blackwell', u'DOB': '19/11/1975', </w:t>
      </w:r>
      <w:r w:rsidRPr="00E21651">
        <w:rPr>
          <w:rFonts w:ascii="Consolas" w:hAnsi="Consolas" w:cs="Consolas"/>
        </w:rPr>
        <w:lastRenderedPageBreak/>
        <w:t xml:space="preserve">u'Gender': 'M', u'Department': 'Web Design'}, {u'Salary': '78603', u'Code': 'EMP8715355E', u'Name': 'Jamal Davidson', u'DOB': '04/04/1993', u'Gender': 'M', u'Department': 'Concept Design'}, {u'Salary': '114039', u'Code': 'EMP9472775E', u'Name': 'Brenden Holloway', u'DOB': '14/10/1974', u'Gender': 'M', u'Department': 'Facilities'}, {u'Salary': '112567', u'Code': 'EMP6457818E', u'Name': 'Tom Goodman', u'DOB': '03/05/1997', u'Gender': 'M', u'Department': 'Engine Development'}]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18:31:12]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18:31:12]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18:31:12]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18:31:15] [Tom] Logout selected</w:t>
      </w:r>
    </w:p>
    <w:p w:rsidR="00014E69" w:rsidRPr="00E21651" w:rsidRDefault="00014E69" w:rsidP="00014E69">
      <w:pPr>
        <w:contextualSpacing/>
        <w:rPr>
          <w:rFonts w:ascii="Consolas" w:hAnsi="Consolas" w:cs="Consolas"/>
        </w:rPr>
      </w:pPr>
      <w:r w:rsidRPr="00E21651">
        <w:rPr>
          <w:rFonts w:ascii="Consolas" w:hAnsi="Consolas" w:cs="Consolas"/>
        </w:rPr>
        <w:t>[2014-10-23 18:31:15]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18:31:15] []CurrentEmployee.txt wiped</w:t>
      </w:r>
    </w:p>
    <w:p w:rsidR="00014E69" w:rsidRPr="00E21651" w:rsidRDefault="00014E69" w:rsidP="00014E69">
      <w:pPr>
        <w:contextualSpacing/>
        <w:rPr>
          <w:rFonts w:ascii="Consolas" w:hAnsi="Consolas" w:cs="Consolas"/>
        </w:rPr>
      </w:pPr>
      <w:r w:rsidRPr="00E21651">
        <w:rPr>
          <w:rFonts w:ascii="Consolas" w:hAnsi="Consolas" w:cs="Consolas"/>
        </w:rPr>
        <w:t>[2014-10-23 18:31:15]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18:31:15] [] Instance of LoginScreen Class initialised. Self : .27795328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18:31:15]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18:31:15]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18:31:15]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18:31:15]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18:31:15]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18:31:17] [] Quit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18:31:17] []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18:33:22] [] =====RESTART=====</w:t>
      </w:r>
    </w:p>
    <w:p w:rsidR="00014E69" w:rsidRPr="00E21651" w:rsidRDefault="00014E69" w:rsidP="00014E69">
      <w:pPr>
        <w:contextualSpacing/>
        <w:rPr>
          <w:rFonts w:ascii="Consolas" w:hAnsi="Consolas" w:cs="Consolas"/>
        </w:rPr>
      </w:pPr>
      <w:r w:rsidRPr="00E21651">
        <w:rPr>
          <w:rFonts w:ascii="Consolas" w:hAnsi="Consolas" w:cs="Consolas"/>
        </w:rPr>
        <w:t>[2014-10-23 18:33:22]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18:33:22] [] Loading variables</w:t>
      </w:r>
    </w:p>
    <w:p w:rsidR="00014E69" w:rsidRPr="00E21651" w:rsidRDefault="00014E69" w:rsidP="00014E69">
      <w:pPr>
        <w:contextualSpacing/>
        <w:rPr>
          <w:rFonts w:ascii="Consolas" w:hAnsi="Consolas" w:cs="Consolas"/>
        </w:rPr>
      </w:pPr>
      <w:r w:rsidRPr="00E21651">
        <w:rPr>
          <w:rFonts w:ascii="Consolas" w:hAnsi="Consolas" w:cs="Consolas"/>
        </w:rPr>
        <w:t>[2014-10-23 18:33:22]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[2014-10-23 18:33:22] [] Loaded Total Salary</w:t>
      </w:r>
    </w:p>
    <w:p w:rsidR="00014E69" w:rsidRPr="00E21651" w:rsidRDefault="00014E69" w:rsidP="00014E69">
      <w:pPr>
        <w:contextualSpacing/>
        <w:rPr>
          <w:rFonts w:ascii="Consolas" w:hAnsi="Consolas" w:cs="Consolas"/>
        </w:rPr>
      </w:pPr>
      <w:r w:rsidRPr="00E21651">
        <w:rPr>
          <w:rFonts w:ascii="Consolas" w:hAnsi="Consolas" w:cs="Consolas"/>
        </w:rPr>
        <w:t>[2014-10-23 18:33:22]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[2014-10-23 18:33:22]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18:33:22]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18:33:22] [] Instance of LoginScreen Class initialised. Self : .26389120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18:33:22]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18:33:22]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18:33:22]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18:33:22]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18:33:22]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18:41:38] [] =====RESTART=====</w:t>
      </w:r>
    </w:p>
    <w:p w:rsidR="00014E69" w:rsidRPr="00E21651" w:rsidRDefault="00014E69" w:rsidP="00014E69">
      <w:pPr>
        <w:contextualSpacing/>
        <w:rPr>
          <w:rFonts w:ascii="Consolas" w:hAnsi="Consolas" w:cs="Consolas"/>
        </w:rPr>
      </w:pPr>
      <w:r w:rsidRPr="00E21651">
        <w:rPr>
          <w:rFonts w:ascii="Consolas" w:hAnsi="Consolas" w:cs="Consolas"/>
        </w:rPr>
        <w:t>[2014-10-23 18:41:38]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18:41:38] [] Loading variables</w:t>
      </w:r>
    </w:p>
    <w:p w:rsidR="00014E69" w:rsidRPr="00E21651" w:rsidRDefault="00014E69" w:rsidP="00014E69">
      <w:pPr>
        <w:contextualSpacing/>
        <w:rPr>
          <w:rFonts w:ascii="Consolas" w:hAnsi="Consolas" w:cs="Consolas"/>
        </w:rPr>
      </w:pPr>
      <w:r w:rsidRPr="00E21651">
        <w:rPr>
          <w:rFonts w:ascii="Consolas" w:hAnsi="Consolas" w:cs="Consolas"/>
        </w:rPr>
        <w:t>[2014-10-23 18:41:38]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[2014-10-23 18:41:38] [] Loaded Total Salary</w:t>
      </w:r>
    </w:p>
    <w:p w:rsidR="00014E69" w:rsidRPr="00E21651" w:rsidRDefault="00014E69" w:rsidP="00014E69">
      <w:pPr>
        <w:contextualSpacing/>
        <w:rPr>
          <w:rFonts w:ascii="Consolas" w:hAnsi="Consolas" w:cs="Consolas"/>
        </w:rPr>
      </w:pPr>
      <w:r w:rsidRPr="00E21651">
        <w:rPr>
          <w:rFonts w:ascii="Consolas" w:hAnsi="Consolas" w:cs="Consolas"/>
        </w:rPr>
        <w:t>[2014-10-23 18:41:38]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[2014-10-23 18:41:38]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18:41:38]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[2014-10-23 18:41:38] [] Instance of LoginScreen Class initialised. Self : .26806992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18:41:38]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18:41:38]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18:41:38]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18:41:38]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18:41:38]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18:41:52] [] =====RESTART=====</w:t>
      </w:r>
    </w:p>
    <w:p w:rsidR="00014E69" w:rsidRPr="00E21651" w:rsidRDefault="00014E69" w:rsidP="00014E69">
      <w:pPr>
        <w:contextualSpacing/>
        <w:rPr>
          <w:rFonts w:ascii="Consolas" w:hAnsi="Consolas" w:cs="Consolas"/>
        </w:rPr>
      </w:pPr>
      <w:r w:rsidRPr="00E21651">
        <w:rPr>
          <w:rFonts w:ascii="Consolas" w:hAnsi="Consolas" w:cs="Consolas"/>
        </w:rPr>
        <w:t>[2014-10-23 18:41:52]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18:41:52] [] Loading variables</w:t>
      </w:r>
    </w:p>
    <w:p w:rsidR="00014E69" w:rsidRPr="00E21651" w:rsidRDefault="00014E69" w:rsidP="00014E69">
      <w:pPr>
        <w:contextualSpacing/>
        <w:rPr>
          <w:rFonts w:ascii="Consolas" w:hAnsi="Consolas" w:cs="Consolas"/>
        </w:rPr>
      </w:pPr>
      <w:r w:rsidRPr="00E21651">
        <w:rPr>
          <w:rFonts w:ascii="Consolas" w:hAnsi="Consolas" w:cs="Consolas"/>
        </w:rPr>
        <w:t>[2014-10-23 18:41:52]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[2014-10-23 18:41:52] [] Loaded Total Salary</w:t>
      </w:r>
    </w:p>
    <w:p w:rsidR="00014E69" w:rsidRPr="00E21651" w:rsidRDefault="00014E69" w:rsidP="00014E69">
      <w:pPr>
        <w:contextualSpacing/>
        <w:rPr>
          <w:rFonts w:ascii="Consolas" w:hAnsi="Consolas" w:cs="Consolas"/>
        </w:rPr>
      </w:pPr>
      <w:r w:rsidRPr="00E21651">
        <w:rPr>
          <w:rFonts w:ascii="Consolas" w:hAnsi="Consolas" w:cs="Consolas"/>
        </w:rPr>
        <w:t>[2014-10-23 18:41:52]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[2014-10-23 18:41:52]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18:41:52]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18:41:52] [] Instance of LoginScreen Class initialised. Self : .27503512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18:41:52]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18:41:52]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18:41:52]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18:41:52]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18:41:52]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18:43:08] [] =====RESTART=====</w:t>
      </w:r>
    </w:p>
    <w:p w:rsidR="00014E69" w:rsidRPr="00E21651" w:rsidRDefault="00014E69" w:rsidP="00014E69">
      <w:pPr>
        <w:contextualSpacing/>
        <w:rPr>
          <w:rFonts w:ascii="Consolas" w:hAnsi="Consolas" w:cs="Consolas"/>
        </w:rPr>
      </w:pPr>
      <w:r w:rsidRPr="00E21651">
        <w:rPr>
          <w:rFonts w:ascii="Consolas" w:hAnsi="Consolas" w:cs="Consolas"/>
        </w:rPr>
        <w:t>[2014-10-23 18:43:08]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18:43:08] [] Loading variables</w:t>
      </w:r>
    </w:p>
    <w:p w:rsidR="00014E69" w:rsidRPr="00E21651" w:rsidRDefault="00014E69" w:rsidP="00014E69">
      <w:pPr>
        <w:contextualSpacing/>
        <w:rPr>
          <w:rFonts w:ascii="Consolas" w:hAnsi="Consolas" w:cs="Consolas"/>
        </w:rPr>
      </w:pPr>
      <w:r w:rsidRPr="00E21651">
        <w:rPr>
          <w:rFonts w:ascii="Consolas" w:hAnsi="Consolas" w:cs="Consolas"/>
        </w:rPr>
        <w:t>[2014-10-23 18:43:08]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[2014-10-23 18:43:08] [] Loaded Total Salary</w:t>
      </w:r>
    </w:p>
    <w:p w:rsidR="00014E69" w:rsidRPr="00E21651" w:rsidRDefault="00014E69" w:rsidP="00014E69">
      <w:pPr>
        <w:contextualSpacing/>
        <w:rPr>
          <w:rFonts w:ascii="Consolas" w:hAnsi="Consolas" w:cs="Consolas"/>
        </w:rPr>
      </w:pPr>
      <w:r w:rsidRPr="00E21651">
        <w:rPr>
          <w:rFonts w:ascii="Consolas" w:hAnsi="Consolas" w:cs="Consolas"/>
        </w:rPr>
        <w:t>[2014-10-23 18:43:08]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[2014-10-23 18:43:08]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18:43:08]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18:43:08] [] Instance of LoginScreen Class initialised. Self : .27044760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18:43:08]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18:43:08]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18:43:09]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18:43:09]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18:43:09]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18:56:08] [] =====RESTART=====</w:t>
      </w:r>
    </w:p>
    <w:p w:rsidR="00014E69" w:rsidRPr="00E21651" w:rsidRDefault="00014E69" w:rsidP="00014E69">
      <w:pPr>
        <w:contextualSpacing/>
        <w:rPr>
          <w:rFonts w:ascii="Consolas" w:hAnsi="Consolas" w:cs="Consolas"/>
        </w:rPr>
      </w:pPr>
      <w:r w:rsidRPr="00E21651">
        <w:rPr>
          <w:rFonts w:ascii="Consolas" w:hAnsi="Consolas" w:cs="Consolas"/>
        </w:rPr>
        <w:t>[2014-10-23 18:56:08]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18:56:08] [] Loading variables</w:t>
      </w:r>
    </w:p>
    <w:p w:rsidR="00014E69" w:rsidRPr="00E21651" w:rsidRDefault="00014E69" w:rsidP="00014E69">
      <w:pPr>
        <w:contextualSpacing/>
        <w:rPr>
          <w:rFonts w:ascii="Consolas" w:hAnsi="Consolas" w:cs="Consolas"/>
        </w:rPr>
      </w:pPr>
      <w:r w:rsidRPr="00E21651">
        <w:rPr>
          <w:rFonts w:ascii="Consolas" w:hAnsi="Consolas" w:cs="Consolas"/>
        </w:rPr>
        <w:t>[2014-10-23 18:56:08]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[2014-10-23 18:56:08] [] Loaded Total Salary</w:t>
      </w:r>
    </w:p>
    <w:p w:rsidR="00014E69" w:rsidRPr="00E21651" w:rsidRDefault="00014E69" w:rsidP="00014E69">
      <w:pPr>
        <w:contextualSpacing/>
        <w:rPr>
          <w:rFonts w:ascii="Consolas" w:hAnsi="Consolas" w:cs="Consolas"/>
        </w:rPr>
      </w:pPr>
      <w:r w:rsidRPr="00E21651">
        <w:rPr>
          <w:rFonts w:ascii="Consolas" w:hAnsi="Consolas" w:cs="Consolas"/>
        </w:rPr>
        <w:t>[2014-10-23 18:56:08]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[2014-10-23 18:56:08]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18:56:08]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18:56:08] [] Instance of LoginScreen Class initialised. Self : .27113632 Parent: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[2014-10-23 18:56:08]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18:56:08]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18:56:08]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18:56:08]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18:56:08]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19:04:16] [] =====RESTART=====</w:t>
      </w:r>
    </w:p>
    <w:p w:rsidR="00014E69" w:rsidRPr="00E21651" w:rsidRDefault="00014E69" w:rsidP="00014E69">
      <w:pPr>
        <w:contextualSpacing/>
        <w:rPr>
          <w:rFonts w:ascii="Consolas" w:hAnsi="Consolas" w:cs="Consolas"/>
        </w:rPr>
      </w:pPr>
      <w:r w:rsidRPr="00E21651">
        <w:rPr>
          <w:rFonts w:ascii="Consolas" w:hAnsi="Consolas" w:cs="Consolas"/>
        </w:rPr>
        <w:t>[2014-10-23 19:04:16]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19:04:16] [] Loading variables</w:t>
      </w:r>
    </w:p>
    <w:p w:rsidR="00014E69" w:rsidRPr="00E21651" w:rsidRDefault="00014E69" w:rsidP="00014E69">
      <w:pPr>
        <w:contextualSpacing/>
        <w:rPr>
          <w:rFonts w:ascii="Consolas" w:hAnsi="Consolas" w:cs="Consolas"/>
        </w:rPr>
      </w:pPr>
      <w:r w:rsidRPr="00E21651">
        <w:rPr>
          <w:rFonts w:ascii="Consolas" w:hAnsi="Consolas" w:cs="Consolas"/>
        </w:rPr>
        <w:t>[2014-10-23 19:04:16]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[2014-10-23 19:04:16] [] Loaded Total Salary</w:t>
      </w:r>
    </w:p>
    <w:p w:rsidR="00014E69" w:rsidRPr="00E21651" w:rsidRDefault="00014E69" w:rsidP="00014E69">
      <w:pPr>
        <w:contextualSpacing/>
        <w:rPr>
          <w:rFonts w:ascii="Consolas" w:hAnsi="Consolas" w:cs="Consolas"/>
        </w:rPr>
      </w:pPr>
      <w:r w:rsidRPr="00E21651">
        <w:rPr>
          <w:rFonts w:ascii="Consolas" w:hAnsi="Consolas" w:cs="Consolas"/>
        </w:rPr>
        <w:t>[2014-10-23 19:04:16]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[2014-10-23 19:04:16]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19:04:17]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19:04:17] [] Instance of LoginScreen Class initialised. Self : .26360368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19:04:17]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19:04:17]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19:04:17]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19:04:17]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19:04:17]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19:04:21]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19:04:21]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[2014-10-23 19:04:21]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19:04:21]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19:04:21]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[2014-10-23 19:04:21]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19:04:23] [Tom]Deduct Expenditure Selected </w:t>
      </w:r>
    </w:p>
    <w:p w:rsidR="00014E69" w:rsidRPr="00E21651" w:rsidRDefault="00014E69" w:rsidP="00014E69">
      <w:pPr>
        <w:contextualSpacing/>
        <w:rPr>
          <w:rFonts w:ascii="Consolas" w:hAnsi="Consolas" w:cs="Consolas"/>
        </w:rPr>
      </w:pPr>
      <w:r w:rsidRPr="00E21651">
        <w:rPr>
          <w:rFonts w:ascii="Consolas" w:hAnsi="Consolas" w:cs="Consolas"/>
        </w:rPr>
        <w:t>[2014-10-23 19:04:23]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19:04:23]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19:04:23] [Tom] Instance of DeductLoginScreen Class initialised. Self : .26360848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19:04:23]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19:04:23]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19:04:23]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19:04:23]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19:04:25]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19:04:25] [Tom] Window Terminated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19:04:27] [Tom] Quit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19:04:27]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19:07:57] [] =====RESTART=====</w:t>
      </w:r>
    </w:p>
    <w:p w:rsidR="00014E69" w:rsidRPr="00E21651" w:rsidRDefault="00014E69" w:rsidP="00014E69">
      <w:pPr>
        <w:contextualSpacing/>
        <w:rPr>
          <w:rFonts w:ascii="Consolas" w:hAnsi="Consolas" w:cs="Consolas"/>
        </w:rPr>
      </w:pPr>
      <w:r w:rsidRPr="00E21651">
        <w:rPr>
          <w:rFonts w:ascii="Consolas" w:hAnsi="Consolas" w:cs="Consolas"/>
        </w:rPr>
        <w:t>[2014-10-23 19:07:57]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19:07:57] [] Loading variables</w:t>
      </w:r>
    </w:p>
    <w:p w:rsidR="00014E69" w:rsidRPr="00E21651" w:rsidRDefault="00014E69" w:rsidP="00014E69">
      <w:pPr>
        <w:contextualSpacing/>
        <w:rPr>
          <w:rFonts w:ascii="Consolas" w:hAnsi="Consolas" w:cs="Consolas"/>
        </w:rPr>
      </w:pPr>
      <w:r w:rsidRPr="00E21651">
        <w:rPr>
          <w:rFonts w:ascii="Consolas" w:hAnsi="Consolas" w:cs="Consolas"/>
        </w:rPr>
        <w:t>[2014-10-23 19:07:57]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[2014-10-23 19:07:57] [] Loaded Total Salary</w:t>
      </w:r>
    </w:p>
    <w:p w:rsidR="00014E69" w:rsidRPr="00E21651" w:rsidRDefault="00014E69" w:rsidP="00014E69">
      <w:pPr>
        <w:contextualSpacing/>
        <w:rPr>
          <w:rFonts w:ascii="Consolas" w:hAnsi="Consolas" w:cs="Consolas"/>
        </w:rPr>
      </w:pPr>
      <w:r w:rsidRPr="00E21651">
        <w:rPr>
          <w:rFonts w:ascii="Consolas" w:hAnsi="Consolas" w:cs="Consolas"/>
        </w:rPr>
        <w:t>[2014-10-23 19:07:57] [] Loaded Total Expenditure</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[2014-10-23 19:07:57]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19:07:57]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19:07:57] [] Instance of LoginScreen Class initialised. Self : .26865096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19:07:57]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19:07:57]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19:07:57]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19:07:57]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19:07:57]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19:08:01]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19:08:01]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[2014-10-23 19:08:01]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19:08:01]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19:08:01]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[2014-10-23 19:08:01]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19:08:03] [Tom] Amend Employee Selected. </w:t>
      </w:r>
    </w:p>
    <w:p w:rsidR="00014E69" w:rsidRPr="00E21651" w:rsidRDefault="00014E69" w:rsidP="00014E69">
      <w:pPr>
        <w:contextualSpacing/>
        <w:rPr>
          <w:rFonts w:ascii="Consolas" w:hAnsi="Consolas" w:cs="Consolas"/>
        </w:rPr>
      </w:pPr>
      <w:r w:rsidRPr="00E21651">
        <w:rPr>
          <w:rFonts w:ascii="Consolas" w:hAnsi="Consolas" w:cs="Consolas"/>
        </w:rPr>
        <w:t>[2014-10-23 19:08:03]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19:08:03]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19:08:03] [Tom] Instance of AmendEmployeeScreen Class initialised. Self : .26886272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19:08:03] [Tom] Menubar Initialised </w:t>
      </w:r>
    </w:p>
    <w:p w:rsidR="00014E69" w:rsidRPr="00E21651" w:rsidRDefault="00014E69" w:rsidP="00014E69">
      <w:pPr>
        <w:contextualSpacing/>
        <w:rPr>
          <w:rFonts w:ascii="Consolas" w:hAnsi="Consolas" w:cs="Consolas"/>
        </w:rPr>
      </w:pPr>
      <w:r w:rsidRPr="00E21651">
        <w:rPr>
          <w:rFonts w:ascii="Consolas" w:hAnsi="Consolas" w:cs="Consolas"/>
        </w:rPr>
        <w:t>[2014-10-23 19:08:03] [Tom] Amend Dropdown Menu initialised.</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19:08:03]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19:08:03]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19:09:15] [] =====RESTART=====</w:t>
      </w:r>
    </w:p>
    <w:p w:rsidR="00014E69" w:rsidRPr="00E21651" w:rsidRDefault="00014E69" w:rsidP="00014E69">
      <w:pPr>
        <w:contextualSpacing/>
        <w:rPr>
          <w:rFonts w:ascii="Consolas" w:hAnsi="Consolas" w:cs="Consolas"/>
        </w:rPr>
      </w:pPr>
      <w:r w:rsidRPr="00E21651">
        <w:rPr>
          <w:rFonts w:ascii="Consolas" w:hAnsi="Consolas" w:cs="Consolas"/>
        </w:rPr>
        <w:t>[2014-10-23 19:09:15]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19:09:15] [] Loading variables</w:t>
      </w:r>
    </w:p>
    <w:p w:rsidR="00014E69" w:rsidRPr="00E21651" w:rsidRDefault="00014E69" w:rsidP="00014E69">
      <w:pPr>
        <w:contextualSpacing/>
        <w:rPr>
          <w:rFonts w:ascii="Consolas" w:hAnsi="Consolas" w:cs="Consolas"/>
        </w:rPr>
      </w:pPr>
      <w:r w:rsidRPr="00E21651">
        <w:rPr>
          <w:rFonts w:ascii="Consolas" w:hAnsi="Consolas" w:cs="Consolas"/>
        </w:rPr>
        <w:t>[2014-10-23 19:09:15]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[2014-10-23 19:09:15] [] Loaded Total Salary</w:t>
      </w:r>
    </w:p>
    <w:p w:rsidR="00014E69" w:rsidRPr="00E21651" w:rsidRDefault="00014E69" w:rsidP="00014E69">
      <w:pPr>
        <w:contextualSpacing/>
        <w:rPr>
          <w:rFonts w:ascii="Consolas" w:hAnsi="Consolas" w:cs="Consolas"/>
        </w:rPr>
      </w:pPr>
      <w:r w:rsidRPr="00E21651">
        <w:rPr>
          <w:rFonts w:ascii="Consolas" w:hAnsi="Consolas" w:cs="Consolas"/>
        </w:rPr>
        <w:t>[2014-10-23 19:09:15]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[2014-10-23 19:09:15]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19:09:15]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19:09:15] [] Instance of LoginScreen Class initialised. Self : .27053512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19:09:15]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19:09:15]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19:09:15]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19:09:15]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19:09:15]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19:09:17] [] Quit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19:09:17] []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19:12:40] [] =====RESTART=====</w:t>
      </w:r>
    </w:p>
    <w:p w:rsidR="00014E69" w:rsidRPr="00E21651" w:rsidRDefault="00014E69" w:rsidP="00014E69">
      <w:pPr>
        <w:contextualSpacing/>
        <w:rPr>
          <w:rFonts w:ascii="Consolas" w:hAnsi="Consolas" w:cs="Consolas"/>
        </w:rPr>
      </w:pPr>
      <w:r w:rsidRPr="00E21651">
        <w:rPr>
          <w:rFonts w:ascii="Consolas" w:hAnsi="Consolas" w:cs="Consolas"/>
        </w:rPr>
        <w:t>[2014-10-23 19:12:40]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19:12:40] [] Loading variables</w:t>
      </w:r>
    </w:p>
    <w:p w:rsidR="00014E69" w:rsidRPr="00E21651" w:rsidRDefault="00014E69" w:rsidP="00014E69">
      <w:pPr>
        <w:contextualSpacing/>
        <w:rPr>
          <w:rFonts w:ascii="Consolas" w:hAnsi="Consolas" w:cs="Consolas"/>
        </w:rPr>
      </w:pPr>
      <w:r w:rsidRPr="00E21651">
        <w:rPr>
          <w:rFonts w:ascii="Consolas" w:hAnsi="Consolas" w:cs="Consolas"/>
        </w:rPr>
        <w:t>[2014-10-23 19:12:40] [] Loaded Employee Count</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[2014-10-23 19:12:40] [] Loaded Total Salary</w:t>
      </w:r>
    </w:p>
    <w:p w:rsidR="00014E69" w:rsidRPr="00E21651" w:rsidRDefault="00014E69" w:rsidP="00014E69">
      <w:pPr>
        <w:contextualSpacing/>
        <w:rPr>
          <w:rFonts w:ascii="Consolas" w:hAnsi="Consolas" w:cs="Consolas"/>
        </w:rPr>
      </w:pPr>
      <w:r w:rsidRPr="00E21651">
        <w:rPr>
          <w:rFonts w:ascii="Consolas" w:hAnsi="Consolas" w:cs="Consolas"/>
        </w:rPr>
        <w:t>[2014-10-23 19:12:40]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[2014-10-23 19:12:40]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19:12:40]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19:12:40] [] Instance of LoginScreen Class initialised. Self : .26660296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19:12:40]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19:12:40]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19:12:40]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19:12:40]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19:12:40]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19:12:45]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19:12:45]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[2014-10-23 19:12:45]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19:12:45]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19:12:45]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[2014-10-23 19:12:45]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19:12:47] [Tom] Amend Employee Selected. </w:t>
      </w:r>
    </w:p>
    <w:p w:rsidR="00014E69" w:rsidRPr="00E21651" w:rsidRDefault="00014E69" w:rsidP="00014E69">
      <w:pPr>
        <w:contextualSpacing/>
        <w:rPr>
          <w:rFonts w:ascii="Consolas" w:hAnsi="Consolas" w:cs="Consolas"/>
        </w:rPr>
      </w:pPr>
      <w:r w:rsidRPr="00E21651">
        <w:rPr>
          <w:rFonts w:ascii="Consolas" w:hAnsi="Consolas" w:cs="Consolas"/>
        </w:rPr>
        <w:t>[2014-10-23 19:12:47]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19:12:47]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19:12:47] [Tom] Instance of AmendEmployeeScreen Class initialised. Self : .26682392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19:12:47] [Tom] Menubar Initialised </w:t>
      </w:r>
    </w:p>
    <w:p w:rsidR="00014E69" w:rsidRPr="00E21651" w:rsidRDefault="00014E69" w:rsidP="00014E69">
      <w:pPr>
        <w:contextualSpacing/>
        <w:rPr>
          <w:rFonts w:ascii="Consolas" w:hAnsi="Consolas" w:cs="Consolas"/>
        </w:rPr>
      </w:pPr>
      <w:r w:rsidRPr="00E21651">
        <w:rPr>
          <w:rFonts w:ascii="Consolas" w:hAnsi="Consolas" w:cs="Consolas"/>
        </w:rPr>
        <w:t>[2014-10-23 19:12:47] [Tom] Amend Dropdown Menu initialised.</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19:12:47]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19:12:47]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19:12:49]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19:12:49]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19:12:50]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[2014-10-23 19:12:50]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19:12:50]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19:12:50] [Tom] Instance of CreateEmployeeScreen Class initialised. Self : .26684432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19:12:50]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19:12:50]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19:12:50]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19:12:50]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19:12:54] [Tom] Search Selected </w:t>
      </w:r>
    </w:p>
    <w:p w:rsidR="00014E69" w:rsidRPr="00E21651" w:rsidRDefault="00014E69" w:rsidP="00014E69">
      <w:pPr>
        <w:contextualSpacing/>
        <w:rPr>
          <w:rFonts w:ascii="Consolas" w:hAnsi="Consolas" w:cs="Consolas"/>
        </w:rPr>
      </w:pPr>
      <w:r w:rsidRPr="00E21651">
        <w:rPr>
          <w:rFonts w:ascii="Consolas" w:hAnsi="Consolas" w:cs="Consolas"/>
        </w:rPr>
        <w:t>[2014-10-23 19:12:54] [Tom] Instance of InitSetupPopup Class initialised. Self : .26683552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19:12:54]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19:12:54]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19:13:11]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19:13:11] [Tom] Window Terminated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[2014-10-23 19:13:12] [Tom] Amend Employee Selected. </w:t>
      </w:r>
    </w:p>
    <w:p w:rsidR="00014E69" w:rsidRPr="00E21651" w:rsidRDefault="00014E69" w:rsidP="00014E69">
      <w:pPr>
        <w:contextualSpacing/>
        <w:rPr>
          <w:rFonts w:ascii="Consolas" w:hAnsi="Consolas" w:cs="Consolas"/>
        </w:rPr>
      </w:pPr>
      <w:r w:rsidRPr="00E21651">
        <w:rPr>
          <w:rFonts w:ascii="Consolas" w:hAnsi="Consolas" w:cs="Consolas"/>
        </w:rPr>
        <w:t>[2014-10-23 19:13:12]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19:13:12]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19:13:12] [Tom] Instance of AmendEmployeeScreen Class initialised. Self : .26682152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19:13:12] [Tom] Menubar Initialised </w:t>
      </w:r>
    </w:p>
    <w:p w:rsidR="00014E69" w:rsidRPr="00E21651" w:rsidRDefault="00014E69" w:rsidP="00014E69">
      <w:pPr>
        <w:contextualSpacing/>
        <w:rPr>
          <w:rFonts w:ascii="Consolas" w:hAnsi="Consolas" w:cs="Consolas"/>
        </w:rPr>
      </w:pPr>
      <w:r w:rsidRPr="00E21651">
        <w:rPr>
          <w:rFonts w:ascii="Consolas" w:hAnsi="Consolas" w:cs="Consolas"/>
        </w:rPr>
        <w:t>[2014-10-23 19:13:12] [Tom] Amend Dropdown Menu initialised.</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19:13:12]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19:13:12]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19:14:15] [] =====RESTART=====</w:t>
      </w:r>
    </w:p>
    <w:p w:rsidR="00014E69" w:rsidRPr="00E21651" w:rsidRDefault="00014E69" w:rsidP="00014E69">
      <w:pPr>
        <w:contextualSpacing/>
        <w:rPr>
          <w:rFonts w:ascii="Consolas" w:hAnsi="Consolas" w:cs="Consolas"/>
        </w:rPr>
      </w:pPr>
      <w:r w:rsidRPr="00E21651">
        <w:rPr>
          <w:rFonts w:ascii="Consolas" w:hAnsi="Consolas" w:cs="Consolas"/>
        </w:rPr>
        <w:t>[2014-10-23 19:14:15]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19:14:15] [] Loading variables</w:t>
      </w:r>
    </w:p>
    <w:p w:rsidR="00014E69" w:rsidRPr="00E21651" w:rsidRDefault="00014E69" w:rsidP="00014E69">
      <w:pPr>
        <w:contextualSpacing/>
        <w:rPr>
          <w:rFonts w:ascii="Consolas" w:hAnsi="Consolas" w:cs="Consolas"/>
        </w:rPr>
      </w:pPr>
      <w:r w:rsidRPr="00E21651">
        <w:rPr>
          <w:rFonts w:ascii="Consolas" w:hAnsi="Consolas" w:cs="Consolas"/>
        </w:rPr>
        <w:t>[2014-10-23 19:14:15]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[2014-10-23 19:14:15] [] Loaded Total Salary</w:t>
      </w:r>
    </w:p>
    <w:p w:rsidR="00014E69" w:rsidRPr="00E21651" w:rsidRDefault="00014E69" w:rsidP="00014E69">
      <w:pPr>
        <w:contextualSpacing/>
        <w:rPr>
          <w:rFonts w:ascii="Consolas" w:hAnsi="Consolas" w:cs="Consolas"/>
        </w:rPr>
      </w:pPr>
      <w:r w:rsidRPr="00E21651">
        <w:rPr>
          <w:rFonts w:ascii="Consolas" w:hAnsi="Consolas" w:cs="Consolas"/>
        </w:rPr>
        <w:t>[2014-10-23 19:14:15]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[2014-10-23 19:14:15]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19:14:16]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19:14:16] [] Instance of LoginScreen Class initialised. Self : .27053512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19:14:16]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19:14:16]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19:14:16]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19:14:16]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19:14:16]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19:14:24]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19:14:24]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[2014-10-23 19:14:24]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19:14:24]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19:14:24]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[2014-10-23 19:14:24]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19:14:25] [Tom] Amend Employee Selected. </w:t>
      </w:r>
    </w:p>
    <w:p w:rsidR="00014E69" w:rsidRPr="00E21651" w:rsidRDefault="00014E69" w:rsidP="00014E69">
      <w:pPr>
        <w:contextualSpacing/>
        <w:rPr>
          <w:rFonts w:ascii="Consolas" w:hAnsi="Consolas" w:cs="Consolas"/>
        </w:rPr>
      </w:pPr>
      <w:r w:rsidRPr="00E21651">
        <w:rPr>
          <w:rFonts w:ascii="Consolas" w:hAnsi="Consolas" w:cs="Consolas"/>
        </w:rPr>
        <w:t>[2014-10-23 19:14:25]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19:14:25]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19:14:25] [Tom] Instance of AmendEmployeeScreen Class initialised. Self : .27077008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19:14:25] [Tom] Menubar Initialised </w:t>
      </w:r>
    </w:p>
    <w:p w:rsidR="00014E69" w:rsidRPr="00E21651" w:rsidRDefault="00014E69" w:rsidP="00014E69">
      <w:pPr>
        <w:contextualSpacing/>
        <w:rPr>
          <w:rFonts w:ascii="Consolas" w:hAnsi="Consolas" w:cs="Consolas"/>
        </w:rPr>
      </w:pPr>
      <w:r w:rsidRPr="00E21651">
        <w:rPr>
          <w:rFonts w:ascii="Consolas" w:hAnsi="Consolas" w:cs="Consolas"/>
        </w:rPr>
        <w:t>[2014-10-23 19:14:25] [Tom] Amend Dropdown Menu initialised.</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19:14:25]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19:14:25]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19:16:50] [] =====RESTART=====</w:t>
      </w:r>
    </w:p>
    <w:p w:rsidR="00014E69" w:rsidRPr="00E21651" w:rsidRDefault="00014E69" w:rsidP="00014E69">
      <w:pPr>
        <w:contextualSpacing/>
        <w:rPr>
          <w:rFonts w:ascii="Consolas" w:hAnsi="Consolas" w:cs="Consolas"/>
        </w:rPr>
      </w:pPr>
      <w:r w:rsidRPr="00E21651">
        <w:rPr>
          <w:rFonts w:ascii="Consolas" w:hAnsi="Consolas" w:cs="Consolas"/>
        </w:rPr>
        <w:t>[2014-10-23 19:16:50]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19:16:50] [] Loading variables</w:t>
      </w:r>
    </w:p>
    <w:p w:rsidR="00014E69" w:rsidRPr="00E21651" w:rsidRDefault="00014E69" w:rsidP="00014E69">
      <w:pPr>
        <w:contextualSpacing/>
        <w:rPr>
          <w:rFonts w:ascii="Consolas" w:hAnsi="Consolas" w:cs="Consolas"/>
        </w:rPr>
      </w:pPr>
      <w:r w:rsidRPr="00E21651">
        <w:rPr>
          <w:rFonts w:ascii="Consolas" w:hAnsi="Consolas" w:cs="Consolas"/>
        </w:rPr>
        <w:t>[2014-10-23 19:16:50]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[2014-10-23 19:16:50] [] Loaded Total Salary</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[2014-10-23 19:16:50]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[2014-10-23 19:16:50]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19:16:50]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19:16:50] [] Instance of LoginScreen Class initialised. Self : .26594760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19:16:50]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19:16:50]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19:16:50]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19:16:50]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19:16:50]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19:16:55]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19:16:55]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[2014-10-23 19:16:55]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19:16:55]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19:16:55]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[2014-10-23 19:16:55]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19:16:57] [Tom] Amend Employee Selected. </w:t>
      </w:r>
    </w:p>
    <w:p w:rsidR="00014E69" w:rsidRPr="00E21651" w:rsidRDefault="00014E69" w:rsidP="00014E69">
      <w:pPr>
        <w:contextualSpacing/>
        <w:rPr>
          <w:rFonts w:ascii="Consolas" w:hAnsi="Consolas" w:cs="Consolas"/>
        </w:rPr>
      </w:pPr>
      <w:r w:rsidRPr="00E21651">
        <w:rPr>
          <w:rFonts w:ascii="Consolas" w:hAnsi="Consolas" w:cs="Consolas"/>
        </w:rPr>
        <w:t>[2014-10-23 19:16:57]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19:16:57]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19:16:57] [Tom] Instance of AmendEmployeeScreen Class initialised. Self : .26618256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19:16:57] [Tom] Menubar Initialised </w:t>
      </w:r>
    </w:p>
    <w:p w:rsidR="00014E69" w:rsidRPr="00E21651" w:rsidRDefault="00014E69" w:rsidP="00014E69">
      <w:pPr>
        <w:contextualSpacing/>
        <w:rPr>
          <w:rFonts w:ascii="Consolas" w:hAnsi="Consolas" w:cs="Consolas"/>
        </w:rPr>
      </w:pPr>
      <w:r w:rsidRPr="00E21651">
        <w:rPr>
          <w:rFonts w:ascii="Consolas" w:hAnsi="Consolas" w:cs="Consolas"/>
        </w:rPr>
        <w:t>[2014-10-23 19:16:57] [Tom] Amend Dropdown Menu initialised.</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19:16:57]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19:16:57]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19:17:27] [] =====RESTART=====</w:t>
      </w:r>
    </w:p>
    <w:p w:rsidR="00014E69" w:rsidRPr="00E21651" w:rsidRDefault="00014E69" w:rsidP="00014E69">
      <w:pPr>
        <w:contextualSpacing/>
        <w:rPr>
          <w:rFonts w:ascii="Consolas" w:hAnsi="Consolas" w:cs="Consolas"/>
        </w:rPr>
      </w:pPr>
      <w:r w:rsidRPr="00E21651">
        <w:rPr>
          <w:rFonts w:ascii="Consolas" w:hAnsi="Consolas" w:cs="Consolas"/>
        </w:rPr>
        <w:t>[2014-10-23 19:17:27]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19:17:27] [] Loading variables</w:t>
      </w:r>
    </w:p>
    <w:p w:rsidR="00014E69" w:rsidRPr="00E21651" w:rsidRDefault="00014E69" w:rsidP="00014E69">
      <w:pPr>
        <w:contextualSpacing/>
        <w:rPr>
          <w:rFonts w:ascii="Consolas" w:hAnsi="Consolas" w:cs="Consolas"/>
        </w:rPr>
      </w:pPr>
      <w:r w:rsidRPr="00E21651">
        <w:rPr>
          <w:rFonts w:ascii="Consolas" w:hAnsi="Consolas" w:cs="Consolas"/>
        </w:rPr>
        <w:t>[2014-10-23 19:17:27]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[2014-10-23 19:17:27] [] Loaded Total Salary</w:t>
      </w:r>
    </w:p>
    <w:p w:rsidR="00014E69" w:rsidRPr="00E21651" w:rsidRDefault="00014E69" w:rsidP="00014E69">
      <w:pPr>
        <w:contextualSpacing/>
        <w:rPr>
          <w:rFonts w:ascii="Consolas" w:hAnsi="Consolas" w:cs="Consolas"/>
        </w:rPr>
      </w:pPr>
      <w:r w:rsidRPr="00E21651">
        <w:rPr>
          <w:rFonts w:ascii="Consolas" w:hAnsi="Consolas" w:cs="Consolas"/>
        </w:rPr>
        <w:t>[2014-10-23 19:17:27]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[2014-10-23 19:17:27]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19:17:27]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19:17:27] [] Instance of LoginScreen Class initialised. Self : .26463688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19:17:27]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19:17:27]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19:17:27]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19:17:27]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19:17:27]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19:17:33]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19:17:33]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[2014-10-23 19:17:33]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19:17:33]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19:17:33]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[2014-10-23 19:17:33]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19:17:34] [Tom] Amend Employee Selected. </w:t>
      </w:r>
    </w:p>
    <w:p w:rsidR="00014E69" w:rsidRPr="00E21651" w:rsidRDefault="00014E69" w:rsidP="00014E69">
      <w:pPr>
        <w:contextualSpacing/>
        <w:rPr>
          <w:rFonts w:ascii="Consolas" w:hAnsi="Consolas" w:cs="Consolas"/>
        </w:rPr>
      </w:pPr>
      <w:r w:rsidRPr="00E21651">
        <w:rPr>
          <w:rFonts w:ascii="Consolas" w:hAnsi="Consolas" w:cs="Consolas"/>
        </w:rPr>
        <w:t>[2014-10-23 19:17:34]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19:17:34]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19:17:34] [Tom] Instance of AmendEmployeeScreen Class initialised. Self : .26487184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19:17:34] [Tom] Menubar Initialised </w:t>
      </w:r>
    </w:p>
    <w:p w:rsidR="00014E69" w:rsidRPr="00E21651" w:rsidRDefault="00014E69" w:rsidP="00014E69">
      <w:pPr>
        <w:contextualSpacing/>
        <w:rPr>
          <w:rFonts w:ascii="Consolas" w:hAnsi="Consolas" w:cs="Consolas"/>
        </w:rPr>
      </w:pPr>
      <w:r w:rsidRPr="00E21651">
        <w:rPr>
          <w:rFonts w:ascii="Consolas" w:hAnsi="Consolas" w:cs="Consolas"/>
        </w:rPr>
        <w:t>[2014-10-23 19:17:34] [Tom] Amend Dropdown Menu initialised.</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19:17:34]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19:17:34]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19:18:22] [] =====RESTART=====</w:t>
      </w:r>
    </w:p>
    <w:p w:rsidR="00014E69" w:rsidRPr="00E21651" w:rsidRDefault="00014E69" w:rsidP="00014E69">
      <w:pPr>
        <w:contextualSpacing/>
        <w:rPr>
          <w:rFonts w:ascii="Consolas" w:hAnsi="Consolas" w:cs="Consolas"/>
        </w:rPr>
      </w:pPr>
      <w:r w:rsidRPr="00E21651">
        <w:rPr>
          <w:rFonts w:ascii="Consolas" w:hAnsi="Consolas" w:cs="Consolas"/>
        </w:rPr>
        <w:t>[2014-10-23 19:18:22]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19:18:22] [] Loading variables</w:t>
      </w:r>
    </w:p>
    <w:p w:rsidR="00014E69" w:rsidRPr="00E21651" w:rsidRDefault="00014E69" w:rsidP="00014E69">
      <w:pPr>
        <w:contextualSpacing/>
        <w:rPr>
          <w:rFonts w:ascii="Consolas" w:hAnsi="Consolas" w:cs="Consolas"/>
        </w:rPr>
      </w:pPr>
      <w:r w:rsidRPr="00E21651">
        <w:rPr>
          <w:rFonts w:ascii="Consolas" w:hAnsi="Consolas" w:cs="Consolas"/>
        </w:rPr>
        <w:t>[2014-10-23 19:18:22]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[2014-10-23 19:18:22] [] Loaded Total Salary</w:t>
      </w:r>
    </w:p>
    <w:p w:rsidR="00014E69" w:rsidRPr="00E21651" w:rsidRDefault="00014E69" w:rsidP="00014E69">
      <w:pPr>
        <w:contextualSpacing/>
        <w:rPr>
          <w:rFonts w:ascii="Consolas" w:hAnsi="Consolas" w:cs="Consolas"/>
        </w:rPr>
      </w:pPr>
      <w:r w:rsidRPr="00E21651">
        <w:rPr>
          <w:rFonts w:ascii="Consolas" w:hAnsi="Consolas" w:cs="Consolas"/>
        </w:rPr>
        <w:t>[2014-10-23 19:18:22]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[2014-10-23 19:18:22]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19:18:22]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19:18:22] [] Instance of LoginScreen Class initialised. Self : .27184624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19:18:22]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19:18:22]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19:18:22]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19:18:22]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19:18:22]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19:18:33]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19:18:33]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[2014-10-23 19:18:33]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19:18:33]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19:18:33]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[2014-10-23 19:18:33]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19:18:34] [Tom] Amend Employee Selected. </w:t>
      </w:r>
    </w:p>
    <w:p w:rsidR="00014E69" w:rsidRPr="00E21651" w:rsidRDefault="00014E69" w:rsidP="00014E69">
      <w:pPr>
        <w:contextualSpacing/>
        <w:rPr>
          <w:rFonts w:ascii="Consolas" w:hAnsi="Consolas" w:cs="Consolas"/>
        </w:rPr>
      </w:pPr>
      <w:r w:rsidRPr="00E21651">
        <w:rPr>
          <w:rFonts w:ascii="Consolas" w:hAnsi="Consolas" w:cs="Consolas"/>
        </w:rPr>
        <w:t>[2014-10-23 19:18:34]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19:18:34]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19:18:34] [Tom] Instance of AmendEmployeeScreen Class initialised. Self : .27206080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19:18:34] [Tom] Menubar Initialised </w:t>
      </w:r>
    </w:p>
    <w:p w:rsidR="00014E69" w:rsidRPr="00E21651" w:rsidRDefault="00014E69" w:rsidP="00014E69">
      <w:pPr>
        <w:contextualSpacing/>
        <w:rPr>
          <w:rFonts w:ascii="Consolas" w:hAnsi="Consolas" w:cs="Consolas"/>
        </w:rPr>
      </w:pPr>
      <w:r w:rsidRPr="00E21651">
        <w:rPr>
          <w:rFonts w:ascii="Consolas" w:hAnsi="Consolas" w:cs="Consolas"/>
        </w:rPr>
        <w:t>[2014-10-23 19:18:34] [Tom] Amend Dropdown Menu initialised.</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19:18:34]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19:18:34]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19:19:22] [] =====RESTART=====</w:t>
      </w:r>
    </w:p>
    <w:p w:rsidR="00014E69" w:rsidRPr="00E21651" w:rsidRDefault="00014E69" w:rsidP="00014E69">
      <w:pPr>
        <w:contextualSpacing/>
        <w:rPr>
          <w:rFonts w:ascii="Consolas" w:hAnsi="Consolas" w:cs="Consolas"/>
        </w:rPr>
      </w:pPr>
      <w:r w:rsidRPr="00E21651">
        <w:rPr>
          <w:rFonts w:ascii="Consolas" w:hAnsi="Consolas" w:cs="Consolas"/>
        </w:rPr>
        <w:t>[2014-10-23 19:19:22]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19:19:22] [] Loading variables</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[2014-10-23 19:19:22]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[2014-10-23 19:19:22] [] Loaded Total Salary</w:t>
      </w:r>
    </w:p>
    <w:p w:rsidR="00014E69" w:rsidRPr="00E21651" w:rsidRDefault="00014E69" w:rsidP="00014E69">
      <w:pPr>
        <w:contextualSpacing/>
        <w:rPr>
          <w:rFonts w:ascii="Consolas" w:hAnsi="Consolas" w:cs="Consolas"/>
        </w:rPr>
      </w:pPr>
      <w:r w:rsidRPr="00E21651">
        <w:rPr>
          <w:rFonts w:ascii="Consolas" w:hAnsi="Consolas" w:cs="Consolas"/>
        </w:rPr>
        <w:t>[2014-10-23 19:19:22]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[2014-10-23 19:19:22]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19:19:22]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19:19:22] [] Instance of LoginScreen Class initialised. Self : .26786952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19:19:22]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19:19:22]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19:19:22]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19:19:23]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19:19:23]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19:19:28]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19:19:28]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[2014-10-23 19:19:28]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19:19:28]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19:19:28]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[2014-10-23 19:19:28]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19:20:35]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[2014-10-23 19:20:35]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19:20:35]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19:20:35] [Tom] Instance of CreateEmployeeScreen Class initialised. Self : .26787232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19:20:35]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19:20:35]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19:20:35]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19:20:35]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19:20:37] [Tom] Search Selected </w:t>
      </w:r>
    </w:p>
    <w:p w:rsidR="00014E69" w:rsidRPr="00E21651" w:rsidRDefault="00014E69" w:rsidP="00014E69">
      <w:pPr>
        <w:contextualSpacing/>
        <w:rPr>
          <w:rFonts w:ascii="Consolas" w:hAnsi="Consolas" w:cs="Consolas"/>
        </w:rPr>
      </w:pPr>
      <w:r w:rsidRPr="00E21651">
        <w:rPr>
          <w:rFonts w:ascii="Consolas" w:hAnsi="Consolas" w:cs="Consolas"/>
        </w:rPr>
        <w:t>[2014-10-23 19:20:37] [Tom] Instance of InitSetupPopup Class initialised. Self : .26815024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19:20:37]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19:20:37]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19:20:59]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19:20:59] [Tom] Window Terminated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19:21:00] [Tom] Amend Employee Selected. </w:t>
      </w:r>
    </w:p>
    <w:p w:rsidR="00014E69" w:rsidRPr="00E21651" w:rsidRDefault="00014E69" w:rsidP="00014E69">
      <w:pPr>
        <w:contextualSpacing/>
        <w:rPr>
          <w:rFonts w:ascii="Consolas" w:hAnsi="Consolas" w:cs="Consolas"/>
        </w:rPr>
      </w:pPr>
      <w:r w:rsidRPr="00E21651">
        <w:rPr>
          <w:rFonts w:ascii="Consolas" w:hAnsi="Consolas" w:cs="Consolas"/>
        </w:rPr>
        <w:t>[2014-10-23 19:21:00]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19:21:00]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19:21:00] [Tom] Instance of AmendEmployeeScreen Class initialised. Self : .26814504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19:21:00] [Tom] Menubar Initialised </w:t>
      </w:r>
    </w:p>
    <w:p w:rsidR="00014E69" w:rsidRPr="00E21651" w:rsidRDefault="00014E69" w:rsidP="00014E69">
      <w:pPr>
        <w:contextualSpacing/>
        <w:rPr>
          <w:rFonts w:ascii="Consolas" w:hAnsi="Consolas" w:cs="Consolas"/>
        </w:rPr>
      </w:pPr>
      <w:r w:rsidRPr="00E21651">
        <w:rPr>
          <w:rFonts w:ascii="Consolas" w:hAnsi="Consolas" w:cs="Consolas"/>
        </w:rPr>
        <w:t>[2014-10-23 19:21:00] [Tom] Amend Dropdown Menu initialised.</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19:21:00]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19:21:00]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19:21:04] [Tom] Back Selected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[2014-10-23 19:21:04]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19:21:06]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[2014-10-23 19:21:06]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19:21:07]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19:21:07] [Tom] Instance of CreateEmployeeScreen Class initialised. Self : .72498032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19:21:07]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19:21:07]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19:21:07]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19:21:07]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19:21:09] [Tom] Search Selected </w:t>
      </w:r>
    </w:p>
    <w:p w:rsidR="00014E69" w:rsidRPr="00E21651" w:rsidRDefault="00014E69" w:rsidP="00014E69">
      <w:pPr>
        <w:contextualSpacing/>
        <w:rPr>
          <w:rFonts w:ascii="Consolas" w:hAnsi="Consolas" w:cs="Consolas"/>
        </w:rPr>
      </w:pPr>
      <w:r w:rsidRPr="00E21651">
        <w:rPr>
          <w:rFonts w:ascii="Consolas" w:hAnsi="Consolas" w:cs="Consolas"/>
        </w:rPr>
        <w:t>[2014-10-23 19:21:09] [Tom] Instance of InitSetupPopup Class initialised. Self : .72496952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19:21:09]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19:21:09]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19:21:10]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19:21:10]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19:21:13]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[2014-10-23 19:21:13]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19:21:13]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19:21:13] [Tom] Instance of CreateEmployeeScreen Class initialised. Self : .26815704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19:21:13]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19:21:13]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19:21:13]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19:21:13]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19:21:15] [Tom] Search Selected </w:t>
      </w:r>
    </w:p>
    <w:p w:rsidR="00014E69" w:rsidRPr="00E21651" w:rsidRDefault="00014E69" w:rsidP="00014E69">
      <w:pPr>
        <w:contextualSpacing/>
        <w:rPr>
          <w:rFonts w:ascii="Consolas" w:hAnsi="Consolas" w:cs="Consolas"/>
        </w:rPr>
      </w:pPr>
      <w:r w:rsidRPr="00E21651">
        <w:rPr>
          <w:rFonts w:ascii="Consolas" w:hAnsi="Consolas" w:cs="Consolas"/>
        </w:rPr>
        <w:t>[2014-10-23 19:21:15] [Tom] Instance of InitSetupPopup Class initialised. Self : .72386640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19:21:15]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19:21:15]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19:21:28]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19:21:28] [Tom] Window Terminated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19:21:30] [Tom] Amend Employee Selected. </w:t>
      </w:r>
    </w:p>
    <w:p w:rsidR="00014E69" w:rsidRPr="00E21651" w:rsidRDefault="00014E69" w:rsidP="00014E69">
      <w:pPr>
        <w:contextualSpacing/>
        <w:rPr>
          <w:rFonts w:ascii="Consolas" w:hAnsi="Consolas" w:cs="Consolas"/>
        </w:rPr>
      </w:pPr>
      <w:r w:rsidRPr="00E21651">
        <w:rPr>
          <w:rFonts w:ascii="Consolas" w:hAnsi="Consolas" w:cs="Consolas"/>
        </w:rPr>
        <w:t>[2014-10-23 19:21:30]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19:21:30]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19:21:30] [Tom] Instance of AmendEmployeeScreen Class initialised. Self : .72386480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19:21:30] [Tom] Menubar Initialised </w:t>
      </w:r>
    </w:p>
    <w:p w:rsidR="00014E69" w:rsidRPr="00E21651" w:rsidRDefault="00014E69" w:rsidP="00014E69">
      <w:pPr>
        <w:contextualSpacing/>
        <w:rPr>
          <w:rFonts w:ascii="Consolas" w:hAnsi="Consolas" w:cs="Consolas"/>
        </w:rPr>
      </w:pPr>
      <w:r w:rsidRPr="00E21651">
        <w:rPr>
          <w:rFonts w:ascii="Consolas" w:hAnsi="Consolas" w:cs="Consolas"/>
        </w:rPr>
        <w:t>[2014-10-23 19:21:30] [Tom] Amend Dropdown Menu initialised.</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19:21:30]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19:21:30]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19:21:48]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19:21:48] [Tom] Window Terminated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[2014-10-23 19:21:50] [Tom] Quit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19:21:50]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19:22:41] [] =====RESTART=====</w:t>
      </w:r>
    </w:p>
    <w:p w:rsidR="00014E69" w:rsidRPr="00E21651" w:rsidRDefault="00014E69" w:rsidP="00014E69">
      <w:pPr>
        <w:contextualSpacing/>
        <w:rPr>
          <w:rFonts w:ascii="Consolas" w:hAnsi="Consolas" w:cs="Consolas"/>
        </w:rPr>
      </w:pPr>
      <w:r w:rsidRPr="00E21651">
        <w:rPr>
          <w:rFonts w:ascii="Consolas" w:hAnsi="Consolas" w:cs="Consolas"/>
        </w:rPr>
        <w:t>[2014-10-23 19:22:41]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19:22:41] [] Loading variables</w:t>
      </w:r>
    </w:p>
    <w:p w:rsidR="00014E69" w:rsidRPr="00E21651" w:rsidRDefault="00014E69" w:rsidP="00014E69">
      <w:pPr>
        <w:contextualSpacing/>
        <w:rPr>
          <w:rFonts w:ascii="Consolas" w:hAnsi="Consolas" w:cs="Consolas"/>
        </w:rPr>
      </w:pPr>
      <w:r w:rsidRPr="00E21651">
        <w:rPr>
          <w:rFonts w:ascii="Consolas" w:hAnsi="Consolas" w:cs="Consolas"/>
        </w:rPr>
        <w:t>[2014-10-23 19:22:41]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[2014-10-23 19:22:41] [] Loaded Total Salary</w:t>
      </w:r>
    </w:p>
    <w:p w:rsidR="00014E69" w:rsidRPr="00E21651" w:rsidRDefault="00014E69" w:rsidP="00014E69">
      <w:pPr>
        <w:contextualSpacing/>
        <w:rPr>
          <w:rFonts w:ascii="Consolas" w:hAnsi="Consolas" w:cs="Consolas"/>
        </w:rPr>
      </w:pPr>
      <w:r w:rsidRPr="00E21651">
        <w:rPr>
          <w:rFonts w:ascii="Consolas" w:hAnsi="Consolas" w:cs="Consolas"/>
        </w:rPr>
        <w:t>[2014-10-23 19:22:41]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[2014-10-23 19:22:41]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19:22:41]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19:22:41] [] Instance of LoginScreen Class initialised. Self : .27184624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19:22:41]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19:22:41]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19:22:41]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19:22:41]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19:22:41]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19:22:56]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19:22:56]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[2014-10-23 19:22:56]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19:22:56]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19:22:56]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[2014-10-23 19:22:56]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19:22:58] [Tom] Amend Employee Selected. </w:t>
      </w:r>
    </w:p>
    <w:p w:rsidR="00014E69" w:rsidRPr="00E21651" w:rsidRDefault="00014E69" w:rsidP="00014E69">
      <w:pPr>
        <w:contextualSpacing/>
        <w:rPr>
          <w:rFonts w:ascii="Consolas" w:hAnsi="Consolas" w:cs="Consolas"/>
        </w:rPr>
      </w:pPr>
      <w:r w:rsidRPr="00E21651">
        <w:rPr>
          <w:rFonts w:ascii="Consolas" w:hAnsi="Consolas" w:cs="Consolas"/>
        </w:rPr>
        <w:t>[2014-10-23 19:22:58]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19:22:58]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19:22:58] [Tom] Instance of AmendEmployeeScreen Class initialised. Self : .27206080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19:22:58] [Tom] Menubar Initialised </w:t>
      </w:r>
    </w:p>
    <w:p w:rsidR="00014E69" w:rsidRPr="00E21651" w:rsidRDefault="00014E69" w:rsidP="00014E69">
      <w:pPr>
        <w:contextualSpacing/>
        <w:rPr>
          <w:rFonts w:ascii="Consolas" w:hAnsi="Consolas" w:cs="Consolas"/>
        </w:rPr>
      </w:pPr>
      <w:r w:rsidRPr="00E21651">
        <w:rPr>
          <w:rFonts w:ascii="Consolas" w:hAnsi="Consolas" w:cs="Consolas"/>
        </w:rPr>
        <w:t>[2014-10-23 19:22:58] [Tom] Amend Dropdown Menu initialised.</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19:22:58]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19:22:58]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19:23:12]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19:23:12] [Tom] Window Terminated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19:23:15] [Tom] Quit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19:23:15]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19:25:03] [] =====RESTART=====</w:t>
      </w:r>
    </w:p>
    <w:p w:rsidR="00014E69" w:rsidRPr="00E21651" w:rsidRDefault="00014E69" w:rsidP="00014E69">
      <w:pPr>
        <w:contextualSpacing/>
        <w:rPr>
          <w:rFonts w:ascii="Consolas" w:hAnsi="Consolas" w:cs="Consolas"/>
        </w:rPr>
      </w:pPr>
      <w:r w:rsidRPr="00E21651">
        <w:rPr>
          <w:rFonts w:ascii="Consolas" w:hAnsi="Consolas" w:cs="Consolas"/>
        </w:rPr>
        <w:t>[2014-10-23 19:25:03]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19:25:03] [] Loading variables</w:t>
      </w:r>
    </w:p>
    <w:p w:rsidR="00014E69" w:rsidRPr="00E21651" w:rsidRDefault="00014E69" w:rsidP="00014E69">
      <w:pPr>
        <w:contextualSpacing/>
        <w:rPr>
          <w:rFonts w:ascii="Consolas" w:hAnsi="Consolas" w:cs="Consolas"/>
        </w:rPr>
      </w:pPr>
      <w:r w:rsidRPr="00E21651">
        <w:rPr>
          <w:rFonts w:ascii="Consolas" w:hAnsi="Consolas" w:cs="Consolas"/>
        </w:rPr>
        <w:t>[2014-10-23 19:25:03]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[2014-10-23 19:25:03] [] Loaded Total Salary</w:t>
      </w:r>
    </w:p>
    <w:p w:rsidR="00014E69" w:rsidRPr="00E21651" w:rsidRDefault="00014E69" w:rsidP="00014E69">
      <w:pPr>
        <w:contextualSpacing/>
        <w:rPr>
          <w:rFonts w:ascii="Consolas" w:hAnsi="Consolas" w:cs="Consolas"/>
        </w:rPr>
      </w:pPr>
      <w:r w:rsidRPr="00E21651">
        <w:rPr>
          <w:rFonts w:ascii="Consolas" w:hAnsi="Consolas" w:cs="Consolas"/>
        </w:rPr>
        <w:t>[2014-10-23 19:25:03]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[2014-10-23 19:25:03]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19:25:03]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[2014-10-23 19:25:03] [] Instance of LoginScreen Class initialised. Self : .26856864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19:25:03]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19:25:03]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19:25:03]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19:25:03]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19:25:03]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19:25:06] [] Register Button Pressed</w:t>
      </w:r>
    </w:p>
    <w:p w:rsidR="00014E69" w:rsidRPr="00E21651" w:rsidRDefault="00014E69" w:rsidP="00014E69">
      <w:pPr>
        <w:contextualSpacing/>
        <w:rPr>
          <w:rFonts w:ascii="Consolas" w:hAnsi="Consolas" w:cs="Consolas"/>
        </w:rPr>
      </w:pPr>
      <w:r w:rsidRPr="00E21651">
        <w:rPr>
          <w:rFonts w:ascii="Consolas" w:hAnsi="Consolas" w:cs="Consolas"/>
        </w:rPr>
        <w:t>[2014-10-23 19:25:06] [] Login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19:25:06]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19:25:06] [] Instance of RegisterScreen Class initialised. Self : .26857344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19:25:06]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19:25:06]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19:25:06]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19:25:06]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19:25:06]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19:25:08] [] Back Button Pressed</w:t>
      </w:r>
    </w:p>
    <w:p w:rsidR="00014E69" w:rsidRPr="00E21651" w:rsidRDefault="00014E69" w:rsidP="00014E69">
      <w:pPr>
        <w:contextualSpacing/>
        <w:rPr>
          <w:rFonts w:ascii="Consolas" w:hAnsi="Consolas" w:cs="Consolas"/>
        </w:rPr>
      </w:pPr>
      <w:r w:rsidRPr="00E21651">
        <w:rPr>
          <w:rFonts w:ascii="Consolas" w:hAnsi="Consolas" w:cs="Consolas"/>
        </w:rPr>
        <w:t>[2014-10-23 19:25:08] [] Register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19:25:08]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19:25:08] [] Instance of LoginScreen Class initialised. Self : .26856984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19:25:08]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19:25:08]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19:25:08]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19:25:08]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19:25:08]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19:25:16]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19:25:16]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[2014-10-23 19:25:16]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19:25:16]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19:25:16]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[2014-10-23 19:25:16]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19:25:18] [Tom] Create Employee Selected[2014-10-23 19:25:18]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19:25:18]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19:25:18] [Tom] Instance of CreateEmployeeScreen Class initialised. Self : .26881360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19:25:18]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19:25:18]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19:25:18]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19:25:18]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19:25:19]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19:25:19]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19:25:20]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[2014-10-23 19:25:20]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19:25:21]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19:25:21] [Tom] Instance of CreateEmployeeScreen Class initialised. Self : .26878840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19:25:21]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19:25:21]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19:25:21]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19:25:21]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19:25:24] [Tom] Search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19:25:28]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19:25:28]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19:25:48]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[2014-10-23 19:25:48]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19:25:48]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19:25:48] [Tom] Instance of CreateEmployeeScreen Class initialised. Self : .26878080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19:25:48]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19:25:48]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19:25:48]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19:25:48]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19:25:50] [Tom] Search Selected </w:t>
      </w:r>
    </w:p>
    <w:p w:rsidR="00014E69" w:rsidRPr="00E21651" w:rsidRDefault="00014E69" w:rsidP="00014E69">
      <w:pPr>
        <w:contextualSpacing/>
        <w:rPr>
          <w:rFonts w:ascii="Consolas" w:hAnsi="Consolas" w:cs="Consolas"/>
        </w:rPr>
      </w:pPr>
      <w:r w:rsidRPr="00E21651">
        <w:rPr>
          <w:rFonts w:ascii="Consolas" w:hAnsi="Consolas" w:cs="Consolas"/>
        </w:rPr>
        <w:t>[2014-10-23 19:25:50] [Tom] Instance of InitSetupPopup Class initialised. Self : .26879200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19:25:50]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19:25:50]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19:25:53]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19:25:53]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19:31:30] [] =====RESTART=====</w:t>
      </w:r>
    </w:p>
    <w:p w:rsidR="00014E69" w:rsidRPr="00E21651" w:rsidRDefault="00014E69" w:rsidP="00014E69">
      <w:pPr>
        <w:contextualSpacing/>
        <w:rPr>
          <w:rFonts w:ascii="Consolas" w:hAnsi="Consolas" w:cs="Consolas"/>
        </w:rPr>
      </w:pPr>
      <w:r w:rsidRPr="00E21651">
        <w:rPr>
          <w:rFonts w:ascii="Consolas" w:hAnsi="Consolas" w:cs="Consolas"/>
        </w:rPr>
        <w:t>[2014-10-23 19:31:30]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19:31:30] [] Loading variables</w:t>
      </w:r>
    </w:p>
    <w:p w:rsidR="00014E69" w:rsidRPr="00E21651" w:rsidRDefault="00014E69" w:rsidP="00014E69">
      <w:pPr>
        <w:contextualSpacing/>
        <w:rPr>
          <w:rFonts w:ascii="Consolas" w:hAnsi="Consolas" w:cs="Consolas"/>
        </w:rPr>
      </w:pPr>
      <w:r w:rsidRPr="00E21651">
        <w:rPr>
          <w:rFonts w:ascii="Consolas" w:hAnsi="Consolas" w:cs="Consolas"/>
        </w:rPr>
        <w:t>[2014-10-23 19:31:30]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[2014-10-23 19:31:30] [] Loaded Total Salary</w:t>
      </w:r>
    </w:p>
    <w:p w:rsidR="00014E69" w:rsidRPr="00E21651" w:rsidRDefault="00014E69" w:rsidP="00014E69">
      <w:pPr>
        <w:contextualSpacing/>
        <w:rPr>
          <w:rFonts w:ascii="Consolas" w:hAnsi="Consolas" w:cs="Consolas"/>
        </w:rPr>
      </w:pPr>
      <w:r w:rsidRPr="00E21651">
        <w:rPr>
          <w:rFonts w:ascii="Consolas" w:hAnsi="Consolas" w:cs="Consolas"/>
        </w:rPr>
        <w:t>[2014-10-23 19:31:30]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[2014-10-23 19:31:30]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19:31:30]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19:31:30] [] Instance of LoginScreen Class initialised. Self : .26070592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19:31:30]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19:31:30]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19:31:30]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19:31:30]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19:31:30]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19:39:35] [] =====RESTART=====</w:t>
      </w:r>
    </w:p>
    <w:p w:rsidR="00014E69" w:rsidRPr="00E21651" w:rsidRDefault="00014E69" w:rsidP="00014E69">
      <w:pPr>
        <w:contextualSpacing/>
        <w:rPr>
          <w:rFonts w:ascii="Consolas" w:hAnsi="Consolas" w:cs="Consolas"/>
        </w:rPr>
      </w:pPr>
      <w:r w:rsidRPr="00E21651">
        <w:rPr>
          <w:rFonts w:ascii="Consolas" w:hAnsi="Consolas" w:cs="Consolas"/>
        </w:rPr>
        <w:t>[2014-10-23 19:39:35]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19:39:35] [] Loading variables</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[2014-10-23 19:39:35]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[2014-10-23 19:39:35] [] Loaded Total Salary</w:t>
      </w:r>
    </w:p>
    <w:p w:rsidR="00014E69" w:rsidRPr="00E21651" w:rsidRDefault="00014E69" w:rsidP="00014E69">
      <w:pPr>
        <w:contextualSpacing/>
        <w:rPr>
          <w:rFonts w:ascii="Consolas" w:hAnsi="Consolas" w:cs="Consolas"/>
        </w:rPr>
      </w:pPr>
      <w:r w:rsidRPr="00E21651">
        <w:rPr>
          <w:rFonts w:ascii="Consolas" w:hAnsi="Consolas" w:cs="Consolas"/>
        </w:rPr>
        <w:t>[2014-10-23 19:39:35]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[2014-10-23 19:39:35]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19:39:35]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19:39:35] [] Instance of LoginScreen Class initialised. Self : .27507848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19:39:35]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19:39:35]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19:39:35]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19:39:35]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19:39:35]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19:40:49]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19:40:49]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[2014-10-23 19:40:49] [] Attempted Login: Password = 1442801594</w:t>
      </w:r>
    </w:p>
    <w:p w:rsidR="00014E69" w:rsidRPr="00E21651" w:rsidRDefault="00014E69" w:rsidP="00014E69">
      <w:pPr>
        <w:contextualSpacing/>
        <w:rPr>
          <w:rFonts w:ascii="Consolas" w:hAnsi="Consolas" w:cs="Consolas"/>
        </w:rPr>
      </w:pPr>
      <w:r w:rsidRPr="00E21651">
        <w:rPr>
          <w:rFonts w:ascii="Consolas" w:hAnsi="Consolas" w:cs="Consolas"/>
        </w:rPr>
        <w:t>[2014-10-23 19:40:52]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19:40:52]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[2014-10-23 19:40:52] [] Attempted Login: Password = -65572901</w:t>
      </w:r>
    </w:p>
    <w:p w:rsidR="00014E69" w:rsidRPr="00E21651" w:rsidRDefault="00014E69" w:rsidP="00014E69">
      <w:pPr>
        <w:contextualSpacing/>
        <w:rPr>
          <w:rFonts w:ascii="Consolas" w:hAnsi="Consolas" w:cs="Consolas"/>
        </w:rPr>
      </w:pPr>
      <w:r w:rsidRPr="00E21651">
        <w:rPr>
          <w:rFonts w:ascii="Consolas" w:hAnsi="Consolas" w:cs="Consolas"/>
        </w:rPr>
        <w:t>[2014-10-23 19:40:53]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19:40:53]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[2014-10-23 19:40:53] [] Attempted Login: Password = -65572901</w:t>
      </w:r>
    </w:p>
    <w:p w:rsidR="00014E69" w:rsidRPr="00E21651" w:rsidRDefault="00014E69" w:rsidP="00014E69">
      <w:pPr>
        <w:contextualSpacing/>
        <w:rPr>
          <w:rFonts w:ascii="Consolas" w:hAnsi="Consolas" w:cs="Consolas"/>
        </w:rPr>
      </w:pPr>
      <w:r w:rsidRPr="00E21651">
        <w:rPr>
          <w:rFonts w:ascii="Consolas" w:hAnsi="Consolas" w:cs="Consolas"/>
        </w:rPr>
        <w:t>[2014-10-23 19:40:55]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19:40:55]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[2014-10-23 19:40:55] [] Attempted Login: Password = -65572901</w:t>
      </w:r>
    </w:p>
    <w:p w:rsidR="00014E69" w:rsidRPr="00E21651" w:rsidRDefault="00014E69" w:rsidP="00014E69">
      <w:pPr>
        <w:contextualSpacing/>
        <w:rPr>
          <w:rFonts w:ascii="Consolas" w:hAnsi="Consolas" w:cs="Consolas"/>
        </w:rPr>
      </w:pPr>
      <w:r w:rsidRPr="00E21651">
        <w:rPr>
          <w:rFonts w:ascii="Consolas" w:hAnsi="Consolas" w:cs="Consolas"/>
        </w:rPr>
        <w:t>[2014-10-23 19:40:57]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19:40:57]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[2014-10-23 19:40:57] [] Attempted Login: Password = -65572901</w:t>
      </w:r>
    </w:p>
    <w:p w:rsidR="00014E69" w:rsidRPr="00E21651" w:rsidRDefault="00014E69" w:rsidP="00014E69">
      <w:pPr>
        <w:contextualSpacing/>
        <w:rPr>
          <w:rFonts w:ascii="Consolas" w:hAnsi="Consolas" w:cs="Consolas"/>
        </w:rPr>
      </w:pPr>
      <w:r w:rsidRPr="00E21651">
        <w:rPr>
          <w:rFonts w:ascii="Consolas" w:hAnsi="Consolas" w:cs="Consolas"/>
        </w:rPr>
        <w:t>[2014-10-23 19:40:59]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19:40:59]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[2014-10-23 19:40:59] [] Attempted Login: Password = -65572901</w:t>
      </w:r>
    </w:p>
    <w:p w:rsidR="00014E69" w:rsidRPr="00E21651" w:rsidRDefault="00014E69" w:rsidP="00014E69">
      <w:pPr>
        <w:contextualSpacing/>
        <w:rPr>
          <w:rFonts w:ascii="Consolas" w:hAnsi="Consolas" w:cs="Consolas"/>
        </w:rPr>
      </w:pPr>
      <w:r w:rsidRPr="00E21651">
        <w:rPr>
          <w:rFonts w:ascii="Consolas" w:hAnsi="Consolas" w:cs="Consolas"/>
        </w:rPr>
        <w:t>[2014-10-23 19:41:00]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19:41:00]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[2014-10-23 19:41:00] [] Attempted Login: Password = -65572901</w:t>
      </w:r>
    </w:p>
    <w:p w:rsidR="00014E69" w:rsidRPr="00E21651" w:rsidRDefault="00014E69" w:rsidP="00014E69">
      <w:pPr>
        <w:contextualSpacing/>
        <w:rPr>
          <w:rFonts w:ascii="Consolas" w:hAnsi="Consolas" w:cs="Consolas"/>
        </w:rPr>
      </w:pPr>
      <w:r w:rsidRPr="00E21651">
        <w:rPr>
          <w:rFonts w:ascii="Consolas" w:hAnsi="Consolas" w:cs="Consolas"/>
        </w:rPr>
        <w:t>[2014-10-23 19:41:02]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19:41:02]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[2014-10-23 19:41:02] [] Attempted Login: Password = -65572901</w:t>
      </w:r>
    </w:p>
    <w:p w:rsidR="00014E69" w:rsidRPr="00E21651" w:rsidRDefault="00014E69" w:rsidP="00014E69">
      <w:pPr>
        <w:contextualSpacing/>
        <w:rPr>
          <w:rFonts w:ascii="Consolas" w:hAnsi="Consolas" w:cs="Consolas"/>
        </w:rPr>
      </w:pPr>
      <w:r w:rsidRPr="00E21651">
        <w:rPr>
          <w:rFonts w:ascii="Consolas" w:hAnsi="Consolas" w:cs="Consolas"/>
        </w:rPr>
        <w:t>[2014-10-23 19:41:03]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19:41:08]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19:41:13] [] Login Button Pressed</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19:41:17] [] Quit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19:41:17] []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19:41:26] [] =====RESTART=====</w:t>
      </w:r>
    </w:p>
    <w:p w:rsidR="00014E69" w:rsidRPr="00E21651" w:rsidRDefault="00014E69" w:rsidP="00014E69">
      <w:pPr>
        <w:contextualSpacing/>
        <w:rPr>
          <w:rFonts w:ascii="Consolas" w:hAnsi="Consolas" w:cs="Consolas"/>
        </w:rPr>
      </w:pPr>
      <w:r w:rsidRPr="00E21651">
        <w:rPr>
          <w:rFonts w:ascii="Consolas" w:hAnsi="Consolas" w:cs="Consolas"/>
        </w:rPr>
        <w:t>[2014-10-23 19:41:26]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19:41:26] [] Loading variables</w:t>
      </w:r>
    </w:p>
    <w:p w:rsidR="00014E69" w:rsidRPr="00E21651" w:rsidRDefault="00014E69" w:rsidP="00014E69">
      <w:pPr>
        <w:contextualSpacing/>
        <w:rPr>
          <w:rFonts w:ascii="Consolas" w:hAnsi="Consolas" w:cs="Consolas"/>
        </w:rPr>
      </w:pPr>
      <w:r w:rsidRPr="00E21651">
        <w:rPr>
          <w:rFonts w:ascii="Consolas" w:hAnsi="Consolas" w:cs="Consolas"/>
        </w:rPr>
        <w:t>[2014-10-23 19:41:26]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[2014-10-23 19:41:26] [] Loaded Total Salary</w:t>
      </w:r>
    </w:p>
    <w:p w:rsidR="00014E69" w:rsidRPr="00E21651" w:rsidRDefault="00014E69" w:rsidP="00014E69">
      <w:pPr>
        <w:contextualSpacing/>
        <w:rPr>
          <w:rFonts w:ascii="Consolas" w:hAnsi="Consolas" w:cs="Consolas"/>
        </w:rPr>
      </w:pPr>
      <w:r w:rsidRPr="00E21651">
        <w:rPr>
          <w:rFonts w:ascii="Consolas" w:hAnsi="Consolas" w:cs="Consolas"/>
        </w:rPr>
        <w:t>[2014-10-23 19:41:26] [] Loaded Total Expenditure</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[2014-10-23 19:41:26]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19:41:26]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19:41:26] [] Instance of LoginScreen Class initialised. Self : .26918024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19:41:26]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19:41:26]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19:41:26]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19:41:26]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19:41:26]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19:41:32]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19:41:41]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19:41:52]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19:41:52]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[2014-10-23 19:41:52]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19:41:52]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19:41:52]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[2014-10-23 19:41:52]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19:41:55] [Tom] Logout selected</w:t>
      </w:r>
    </w:p>
    <w:p w:rsidR="00014E69" w:rsidRPr="00E21651" w:rsidRDefault="00014E69" w:rsidP="00014E69">
      <w:pPr>
        <w:contextualSpacing/>
        <w:rPr>
          <w:rFonts w:ascii="Consolas" w:hAnsi="Consolas" w:cs="Consolas"/>
        </w:rPr>
      </w:pPr>
      <w:r w:rsidRPr="00E21651">
        <w:rPr>
          <w:rFonts w:ascii="Consolas" w:hAnsi="Consolas" w:cs="Consolas"/>
        </w:rPr>
        <w:t>[2014-10-23 19:41:55]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19:41:55] []CurrentEmployee.txt wiped</w:t>
      </w:r>
    </w:p>
    <w:p w:rsidR="00014E69" w:rsidRPr="00E21651" w:rsidRDefault="00014E69" w:rsidP="00014E69">
      <w:pPr>
        <w:contextualSpacing/>
        <w:rPr>
          <w:rFonts w:ascii="Consolas" w:hAnsi="Consolas" w:cs="Consolas"/>
        </w:rPr>
      </w:pPr>
      <w:r w:rsidRPr="00E21651">
        <w:rPr>
          <w:rFonts w:ascii="Consolas" w:hAnsi="Consolas" w:cs="Consolas"/>
        </w:rPr>
        <w:t>[2014-10-23 19:41:55]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19:41:55] [] Instance of LoginScreen Class initialised. Self : .26946376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19:41:55]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19:41:55]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19:41:55]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19:41:55]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19:41:55]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19:42:55] [] =====RESTART=====</w:t>
      </w:r>
    </w:p>
    <w:p w:rsidR="00014E69" w:rsidRPr="00E21651" w:rsidRDefault="00014E69" w:rsidP="00014E69">
      <w:pPr>
        <w:contextualSpacing/>
        <w:rPr>
          <w:rFonts w:ascii="Consolas" w:hAnsi="Consolas" w:cs="Consolas"/>
        </w:rPr>
      </w:pPr>
      <w:r w:rsidRPr="00E21651">
        <w:rPr>
          <w:rFonts w:ascii="Consolas" w:hAnsi="Consolas" w:cs="Consolas"/>
        </w:rPr>
        <w:t>[2014-10-23 19:42:55]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19:42:55] [] Loading variables</w:t>
      </w:r>
    </w:p>
    <w:p w:rsidR="00014E69" w:rsidRPr="00E21651" w:rsidRDefault="00014E69" w:rsidP="00014E69">
      <w:pPr>
        <w:contextualSpacing/>
        <w:rPr>
          <w:rFonts w:ascii="Consolas" w:hAnsi="Consolas" w:cs="Consolas"/>
        </w:rPr>
      </w:pPr>
      <w:r w:rsidRPr="00E21651">
        <w:rPr>
          <w:rFonts w:ascii="Consolas" w:hAnsi="Consolas" w:cs="Consolas"/>
        </w:rPr>
        <w:t>[2014-10-23 19:42:55]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[2014-10-23 19:42:55] [] Loaded Total Salary</w:t>
      </w:r>
    </w:p>
    <w:p w:rsidR="00014E69" w:rsidRPr="00E21651" w:rsidRDefault="00014E69" w:rsidP="00014E69">
      <w:pPr>
        <w:contextualSpacing/>
        <w:rPr>
          <w:rFonts w:ascii="Consolas" w:hAnsi="Consolas" w:cs="Consolas"/>
        </w:rPr>
      </w:pPr>
      <w:r w:rsidRPr="00E21651">
        <w:rPr>
          <w:rFonts w:ascii="Consolas" w:hAnsi="Consolas" w:cs="Consolas"/>
        </w:rPr>
        <w:t>[2014-10-23 19:42:55]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[2014-10-23 19:42:55]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19:42:55]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19:42:55] [] Instance of LoginScreen Class initialised. Self : .26721416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19:42:55]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19:42:55]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19:42:55]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19:42:55]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19:42:55]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19:43:22]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19:43:22]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[2014-10-23 19:43:22] [] Attempted Login: Password = 1394652402</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[2014-10-23 19:43:27]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19:43:27]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[2014-10-23 19:43:27] [] Attempted Login: Password = 114091589</w:t>
      </w:r>
    </w:p>
    <w:p w:rsidR="00014E69" w:rsidRPr="00E21651" w:rsidRDefault="00014E69" w:rsidP="00014E69">
      <w:pPr>
        <w:contextualSpacing/>
        <w:rPr>
          <w:rFonts w:ascii="Consolas" w:hAnsi="Consolas" w:cs="Consolas"/>
        </w:rPr>
      </w:pPr>
      <w:r w:rsidRPr="00E21651">
        <w:rPr>
          <w:rFonts w:ascii="Consolas" w:hAnsi="Consolas" w:cs="Consolas"/>
        </w:rPr>
        <w:t>[2014-10-23 19:43:28]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19:43:28]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[2014-10-23 19:43:28] [] Attempted Login: Password = 419023754</w:t>
      </w:r>
    </w:p>
    <w:p w:rsidR="00014E69" w:rsidRPr="00E21651" w:rsidRDefault="00014E69" w:rsidP="00014E69">
      <w:pPr>
        <w:contextualSpacing/>
        <w:rPr>
          <w:rFonts w:ascii="Consolas" w:hAnsi="Consolas" w:cs="Consolas"/>
        </w:rPr>
      </w:pPr>
      <w:r w:rsidRPr="00E21651">
        <w:rPr>
          <w:rFonts w:ascii="Consolas" w:hAnsi="Consolas" w:cs="Consolas"/>
        </w:rPr>
        <w:t>[2014-10-23 19:43:28]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19:43:28]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[2014-10-23 19:43:28] [] Attempted Login: Password = -590261025</w:t>
      </w:r>
    </w:p>
    <w:p w:rsidR="00014E69" w:rsidRPr="00E21651" w:rsidRDefault="00014E69" w:rsidP="00014E69">
      <w:pPr>
        <w:contextualSpacing/>
        <w:rPr>
          <w:rFonts w:ascii="Consolas" w:hAnsi="Consolas" w:cs="Consolas"/>
        </w:rPr>
      </w:pPr>
      <w:r w:rsidRPr="00E21651">
        <w:rPr>
          <w:rFonts w:ascii="Consolas" w:hAnsi="Consolas" w:cs="Consolas"/>
        </w:rPr>
        <w:t>[2014-10-23 19:43:28]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19:43:28]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[2014-10-23 19:43:28] [] Attempted Login: Password = -590261025</w:t>
      </w:r>
    </w:p>
    <w:p w:rsidR="00014E69" w:rsidRPr="00E21651" w:rsidRDefault="00014E69" w:rsidP="00014E69">
      <w:pPr>
        <w:contextualSpacing/>
        <w:rPr>
          <w:rFonts w:ascii="Consolas" w:hAnsi="Consolas" w:cs="Consolas"/>
        </w:rPr>
      </w:pPr>
      <w:r w:rsidRPr="00E21651">
        <w:rPr>
          <w:rFonts w:ascii="Consolas" w:hAnsi="Consolas" w:cs="Consolas"/>
        </w:rPr>
        <w:t>[2014-10-23 19:43:29]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19:43:29]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[2014-10-23 19:43:29] [] Attempted Login: Password = -1148326444</w:t>
      </w:r>
    </w:p>
    <w:p w:rsidR="00014E69" w:rsidRPr="00E21651" w:rsidRDefault="00014E69" w:rsidP="00014E69">
      <w:pPr>
        <w:contextualSpacing/>
        <w:rPr>
          <w:rFonts w:ascii="Consolas" w:hAnsi="Consolas" w:cs="Consolas"/>
        </w:rPr>
      </w:pPr>
      <w:r w:rsidRPr="00E21651">
        <w:rPr>
          <w:rFonts w:ascii="Consolas" w:hAnsi="Consolas" w:cs="Consolas"/>
        </w:rPr>
        <w:t>[2014-10-23 19:43:29]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19:43:29]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[2014-10-23 19:43:29] [] Attempted Login: Password = -1666917071</w:t>
      </w:r>
    </w:p>
    <w:p w:rsidR="00014E69" w:rsidRPr="00E21651" w:rsidRDefault="00014E69" w:rsidP="00014E69">
      <w:pPr>
        <w:contextualSpacing/>
        <w:rPr>
          <w:rFonts w:ascii="Consolas" w:hAnsi="Consolas" w:cs="Consolas"/>
        </w:rPr>
      </w:pPr>
      <w:r w:rsidRPr="00E21651">
        <w:rPr>
          <w:rFonts w:ascii="Consolas" w:hAnsi="Consolas" w:cs="Consolas"/>
        </w:rPr>
        <w:t>[2014-10-23 19:43:29]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19:43:29]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[2014-10-23 19:43:29] [] Attempted Login: Password = 1983466718</w:t>
      </w:r>
    </w:p>
    <w:p w:rsidR="00014E69" w:rsidRPr="00E21651" w:rsidRDefault="00014E69" w:rsidP="00014E69">
      <w:pPr>
        <w:contextualSpacing/>
        <w:rPr>
          <w:rFonts w:ascii="Consolas" w:hAnsi="Consolas" w:cs="Consolas"/>
        </w:rPr>
      </w:pPr>
      <w:r w:rsidRPr="00E21651">
        <w:rPr>
          <w:rFonts w:ascii="Consolas" w:hAnsi="Consolas" w:cs="Consolas"/>
        </w:rPr>
        <w:t>[2014-10-23 19:43:29]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19:43:29]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[2014-10-23 19:43:29] [] Attempted Login: Password = 1983466718</w:t>
      </w:r>
    </w:p>
    <w:p w:rsidR="00014E69" w:rsidRPr="00E21651" w:rsidRDefault="00014E69" w:rsidP="00014E69">
      <w:pPr>
        <w:contextualSpacing/>
        <w:rPr>
          <w:rFonts w:ascii="Consolas" w:hAnsi="Consolas" w:cs="Consolas"/>
        </w:rPr>
      </w:pPr>
      <w:r w:rsidRPr="00E21651">
        <w:rPr>
          <w:rFonts w:ascii="Consolas" w:hAnsi="Consolas" w:cs="Consolas"/>
        </w:rPr>
        <w:t>[2014-10-23 19:43:29]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19:43:29]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[2014-10-23 19:43:29] [] Attempted Login: Password = 930532555</w:t>
      </w:r>
    </w:p>
    <w:p w:rsidR="00014E69" w:rsidRPr="00E21651" w:rsidRDefault="00014E69" w:rsidP="00014E69">
      <w:pPr>
        <w:contextualSpacing/>
        <w:rPr>
          <w:rFonts w:ascii="Consolas" w:hAnsi="Consolas" w:cs="Consolas"/>
        </w:rPr>
      </w:pPr>
      <w:r w:rsidRPr="00E21651">
        <w:rPr>
          <w:rFonts w:ascii="Consolas" w:hAnsi="Consolas" w:cs="Consolas"/>
        </w:rPr>
        <w:t>[2014-10-23 19:43:29]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19:43:30]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19:43:30]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19:43:30]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19:43:30]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19:43:30]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19:43:31]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19:43:31]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19:43:31]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19:43:31]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19:43:31]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19:43:31]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19:43:32]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19:43:32]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19:43:32]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19:43:32]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19:43:32]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19:43:32]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19:43:33]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19:43:33] [] Login Button Pressed</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[2014-10-23 19:43:33]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19:43:33]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19:43:33]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19:43:33]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19:43:33]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19:43:34]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19:43:34]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19:43:34]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19:43:34]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19:43:34]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19:43:34]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19:43:35]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19:43:35]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19:43:35]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19:43:35]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19:43:35]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19:43:35]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19:43:36]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19:43:36]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19:43:36]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19:43:36]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19:43:36]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19:43:36]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19:43:36]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19:43:37]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19:43:37]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19:43:37]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19:43:37]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19:43:37]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19:43:37]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19:44:18] [] =====RESTART=====</w:t>
      </w:r>
    </w:p>
    <w:p w:rsidR="00014E69" w:rsidRPr="00E21651" w:rsidRDefault="00014E69" w:rsidP="00014E69">
      <w:pPr>
        <w:contextualSpacing/>
        <w:rPr>
          <w:rFonts w:ascii="Consolas" w:hAnsi="Consolas" w:cs="Consolas"/>
        </w:rPr>
      </w:pPr>
      <w:r w:rsidRPr="00E21651">
        <w:rPr>
          <w:rFonts w:ascii="Consolas" w:hAnsi="Consolas" w:cs="Consolas"/>
        </w:rPr>
        <w:t>[2014-10-23 19:44:18]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19:44:18] [] Loading variables</w:t>
      </w:r>
    </w:p>
    <w:p w:rsidR="00014E69" w:rsidRPr="00E21651" w:rsidRDefault="00014E69" w:rsidP="00014E69">
      <w:pPr>
        <w:contextualSpacing/>
        <w:rPr>
          <w:rFonts w:ascii="Consolas" w:hAnsi="Consolas" w:cs="Consolas"/>
        </w:rPr>
      </w:pPr>
      <w:r w:rsidRPr="00E21651">
        <w:rPr>
          <w:rFonts w:ascii="Consolas" w:hAnsi="Consolas" w:cs="Consolas"/>
        </w:rPr>
        <w:t>[2014-10-23 19:44:18]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[2014-10-23 19:44:18] [] Loaded Total Salary</w:t>
      </w:r>
    </w:p>
    <w:p w:rsidR="00014E69" w:rsidRPr="00E21651" w:rsidRDefault="00014E69" w:rsidP="00014E69">
      <w:pPr>
        <w:contextualSpacing/>
        <w:rPr>
          <w:rFonts w:ascii="Consolas" w:hAnsi="Consolas" w:cs="Consolas"/>
        </w:rPr>
      </w:pPr>
      <w:r w:rsidRPr="00E21651">
        <w:rPr>
          <w:rFonts w:ascii="Consolas" w:hAnsi="Consolas" w:cs="Consolas"/>
        </w:rPr>
        <w:t>[2014-10-23 19:44:18]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[2014-10-23 19:44:18]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19:44:18]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19:44:18] [] Instance of LoginScreen Class initialised. Self : .27049096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19:44:18]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19:44:18]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19:44:18]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19:44:18]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19:44:18]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19:44:23]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19:44:38] [] Login Button Pressed</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[2014-10-23 19:44:41] [] Register Button Pressed</w:t>
      </w:r>
    </w:p>
    <w:p w:rsidR="00014E69" w:rsidRPr="00E21651" w:rsidRDefault="00014E69" w:rsidP="00014E69">
      <w:pPr>
        <w:contextualSpacing/>
        <w:rPr>
          <w:rFonts w:ascii="Consolas" w:hAnsi="Consolas" w:cs="Consolas"/>
        </w:rPr>
      </w:pPr>
      <w:r w:rsidRPr="00E21651">
        <w:rPr>
          <w:rFonts w:ascii="Consolas" w:hAnsi="Consolas" w:cs="Consolas"/>
        </w:rPr>
        <w:t>[2014-10-23 19:44:41] [] Login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19:44:42]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19:44:42] [] Instance of RegisterScreen Class initialised. Self : .27049136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19:44:42]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19:44:42]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19:44:42]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19:44:42]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19:44:42]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19:45:18] [] Loaded LoginData.p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19:45:18] [] Account Creation initiated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19:45:32] [] Loaded LoginData.p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19:45:32] [] Account Creation initiated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19:45:36] [] Loaded LoginData.p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19:45:36] [] Account Creation initiated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19:45:36] [] Admin Pass Hash loaded.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19:45:36] [] New Employee Account : Ryan created. </w:t>
      </w:r>
    </w:p>
    <w:p w:rsidR="00014E69" w:rsidRPr="00E21651" w:rsidRDefault="00014E69" w:rsidP="00014E69">
      <w:pPr>
        <w:contextualSpacing/>
        <w:rPr>
          <w:rFonts w:ascii="Consolas" w:hAnsi="Consolas" w:cs="Consolas"/>
        </w:rPr>
      </w:pPr>
      <w:r w:rsidRPr="00E21651">
        <w:rPr>
          <w:rFonts w:ascii="Consolas" w:hAnsi="Consolas" w:cs="Consolas"/>
        </w:rPr>
        <w:t>[2014-10-23 19:45:36] [] Back Button Pressed</w:t>
      </w:r>
    </w:p>
    <w:p w:rsidR="00014E69" w:rsidRPr="00E21651" w:rsidRDefault="00014E69" w:rsidP="00014E69">
      <w:pPr>
        <w:contextualSpacing/>
        <w:rPr>
          <w:rFonts w:ascii="Consolas" w:hAnsi="Consolas" w:cs="Consolas"/>
        </w:rPr>
      </w:pPr>
      <w:r w:rsidRPr="00E21651">
        <w:rPr>
          <w:rFonts w:ascii="Consolas" w:hAnsi="Consolas" w:cs="Consolas"/>
        </w:rPr>
        <w:t>[2014-10-23 19:45:36] [] Register Window Terminated</w:t>
      </w:r>
    </w:p>
    <w:p w:rsidR="00014E69" w:rsidRPr="00E21651" w:rsidRDefault="00014E69" w:rsidP="00014E69">
      <w:pPr>
        <w:contextualSpacing/>
        <w:rPr>
          <w:rFonts w:ascii="Consolas" w:hAnsi="Consolas" w:cs="Consolas"/>
        </w:rPr>
      </w:pPr>
      <w:r w:rsidRPr="00E21651">
        <w:rPr>
          <w:rFonts w:ascii="Consolas" w:hAnsi="Consolas" w:cs="Consolas"/>
        </w:rPr>
        <w:t>[2014-10-23 19:45:36]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19:45:36] [] Instance of LoginScreen Class initialised. Self : .27074968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19:45:36]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19:45:37]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19:45:37]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19:45:37]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19:45:37]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19:45:48]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19:45:48] [] Attempted Login: Username = Ryan</w:t>
      </w:r>
    </w:p>
    <w:p w:rsidR="00014E69" w:rsidRPr="00E21651" w:rsidRDefault="00014E69" w:rsidP="00014E69">
      <w:pPr>
        <w:contextualSpacing/>
        <w:rPr>
          <w:rFonts w:ascii="Consolas" w:hAnsi="Consolas" w:cs="Consolas"/>
        </w:rPr>
      </w:pPr>
      <w:r w:rsidRPr="00E21651">
        <w:rPr>
          <w:rFonts w:ascii="Consolas" w:hAnsi="Consolas" w:cs="Consolas"/>
        </w:rPr>
        <w:t>[2014-10-23 19:45:48] [] Attempted Login: Password = -1038663199</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19:45:48]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19:45:48]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[2014-10-23 19:45:48] [Ryan]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19:46:43] [] =====RESTART=====</w:t>
      </w:r>
    </w:p>
    <w:p w:rsidR="00014E69" w:rsidRPr="00E21651" w:rsidRDefault="00014E69" w:rsidP="00014E69">
      <w:pPr>
        <w:contextualSpacing/>
        <w:rPr>
          <w:rFonts w:ascii="Consolas" w:hAnsi="Consolas" w:cs="Consolas"/>
        </w:rPr>
      </w:pPr>
      <w:r w:rsidRPr="00E21651">
        <w:rPr>
          <w:rFonts w:ascii="Consolas" w:hAnsi="Consolas" w:cs="Consolas"/>
        </w:rPr>
        <w:t>[2014-10-23 19:46:43]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19:46:43] [] Loading variables</w:t>
      </w:r>
    </w:p>
    <w:p w:rsidR="00014E69" w:rsidRPr="00E21651" w:rsidRDefault="00014E69" w:rsidP="00014E69">
      <w:pPr>
        <w:contextualSpacing/>
        <w:rPr>
          <w:rFonts w:ascii="Consolas" w:hAnsi="Consolas" w:cs="Consolas"/>
        </w:rPr>
      </w:pPr>
      <w:r w:rsidRPr="00E21651">
        <w:rPr>
          <w:rFonts w:ascii="Consolas" w:hAnsi="Consolas" w:cs="Consolas"/>
        </w:rPr>
        <w:t>[2014-10-23 19:46:43]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[2014-10-23 19:46:43] [] Loaded Total Salary</w:t>
      </w:r>
    </w:p>
    <w:p w:rsidR="00014E69" w:rsidRPr="00E21651" w:rsidRDefault="00014E69" w:rsidP="00014E69">
      <w:pPr>
        <w:contextualSpacing/>
        <w:rPr>
          <w:rFonts w:ascii="Consolas" w:hAnsi="Consolas" w:cs="Consolas"/>
        </w:rPr>
      </w:pPr>
      <w:r w:rsidRPr="00E21651">
        <w:rPr>
          <w:rFonts w:ascii="Consolas" w:hAnsi="Consolas" w:cs="Consolas"/>
        </w:rPr>
        <w:t>[2014-10-23 19:46:43]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[2014-10-23 19:46:43]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19:46:43]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19:46:43] [] Instance of LoginScreen Class initialised. Self : .26655880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19:46:43]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19:46:43] [] Menubar Initialised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[2014-10-23 19:46:43]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19:46:43]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19:46:43]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19:46:55]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19:46:55] [] Attempted Login: Username = Ryan</w:t>
      </w:r>
    </w:p>
    <w:p w:rsidR="00014E69" w:rsidRPr="00E21651" w:rsidRDefault="00014E69" w:rsidP="00014E69">
      <w:pPr>
        <w:contextualSpacing/>
        <w:rPr>
          <w:rFonts w:ascii="Consolas" w:hAnsi="Consolas" w:cs="Consolas"/>
        </w:rPr>
      </w:pPr>
      <w:r w:rsidRPr="00E21651">
        <w:rPr>
          <w:rFonts w:ascii="Consolas" w:hAnsi="Consolas" w:cs="Consolas"/>
        </w:rPr>
        <w:t>[2014-10-23 19:46:55] [] Attempted Login: Password = -1038663199</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19:46:55]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19:46:55]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[2014-10-23 19:46:55] [Ryan]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19:55:55] [] =====RESTART=====</w:t>
      </w:r>
    </w:p>
    <w:p w:rsidR="00014E69" w:rsidRPr="00E21651" w:rsidRDefault="00014E69" w:rsidP="00014E69">
      <w:pPr>
        <w:contextualSpacing/>
        <w:rPr>
          <w:rFonts w:ascii="Consolas" w:hAnsi="Consolas" w:cs="Consolas"/>
        </w:rPr>
      </w:pPr>
      <w:r w:rsidRPr="00E21651">
        <w:rPr>
          <w:rFonts w:ascii="Consolas" w:hAnsi="Consolas" w:cs="Consolas"/>
        </w:rPr>
        <w:t>[2014-10-23 19:55:55]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19:55:55] [] Loading variables</w:t>
      </w:r>
    </w:p>
    <w:p w:rsidR="00014E69" w:rsidRPr="00E21651" w:rsidRDefault="00014E69" w:rsidP="00014E69">
      <w:pPr>
        <w:contextualSpacing/>
        <w:rPr>
          <w:rFonts w:ascii="Consolas" w:hAnsi="Consolas" w:cs="Consolas"/>
        </w:rPr>
      </w:pPr>
      <w:r w:rsidRPr="00E21651">
        <w:rPr>
          <w:rFonts w:ascii="Consolas" w:hAnsi="Consolas" w:cs="Consolas"/>
        </w:rPr>
        <w:t>[2014-10-23 19:55:55]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[2014-10-23 19:55:55] [] Loaded Total Salary</w:t>
      </w:r>
    </w:p>
    <w:p w:rsidR="00014E69" w:rsidRPr="00E21651" w:rsidRDefault="00014E69" w:rsidP="00014E69">
      <w:pPr>
        <w:contextualSpacing/>
        <w:rPr>
          <w:rFonts w:ascii="Consolas" w:hAnsi="Consolas" w:cs="Consolas"/>
        </w:rPr>
      </w:pPr>
      <w:r w:rsidRPr="00E21651">
        <w:rPr>
          <w:rFonts w:ascii="Consolas" w:hAnsi="Consolas" w:cs="Consolas"/>
        </w:rPr>
        <w:t>[2014-10-23 19:55:55]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[2014-10-23 19:55:55]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19:55:55]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19:55:55] [] Instance of LoginScreen Class initialised. Self : .27049096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19:55:55]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19:55:55]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19:55:55]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19:55:55]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19:55:55]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19:56:01]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19:56:01]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[2014-10-23 19:56:01]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19:56:01]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[2014-10-23 19:56:01]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[2014-10-23 19:56:01]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20:23:24] [] =====RESTART=====</w:t>
      </w:r>
    </w:p>
    <w:p w:rsidR="00014E69" w:rsidRPr="00E21651" w:rsidRDefault="00014E69" w:rsidP="00014E69">
      <w:pPr>
        <w:contextualSpacing/>
        <w:rPr>
          <w:rFonts w:ascii="Consolas" w:hAnsi="Consolas" w:cs="Consolas"/>
        </w:rPr>
      </w:pPr>
      <w:r w:rsidRPr="00E21651">
        <w:rPr>
          <w:rFonts w:ascii="Consolas" w:hAnsi="Consolas" w:cs="Consolas"/>
        </w:rPr>
        <w:t>[2014-10-23 20:23:24]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20:23:24] [] Loading variables</w:t>
      </w:r>
    </w:p>
    <w:p w:rsidR="00014E69" w:rsidRPr="00E21651" w:rsidRDefault="00014E69" w:rsidP="00014E69">
      <w:pPr>
        <w:contextualSpacing/>
        <w:rPr>
          <w:rFonts w:ascii="Consolas" w:hAnsi="Consolas" w:cs="Consolas"/>
        </w:rPr>
      </w:pPr>
      <w:r w:rsidRPr="00E21651">
        <w:rPr>
          <w:rFonts w:ascii="Consolas" w:hAnsi="Consolas" w:cs="Consolas"/>
        </w:rPr>
        <w:t>[2014-10-23 20:23:24]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[2014-10-23 20:23:24] [] Loaded Total Salary</w:t>
      </w:r>
    </w:p>
    <w:p w:rsidR="00014E69" w:rsidRPr="00E21651" w:rsidRDefault="00014E69" w:rsidP="00014E69">
      <w:pPr>
        <w:contextualSpacing/>
        <w:rPr>
          <w:rFonts w:ascii="Consolas" w:hAnsi="Consolas" w:cs="Consolas"/>
        </w:rPr>
      </w:pPr>
      <w:r w:rsidRPr="00E21651">
        <w:rPr>
          <w:rFonts w:ascii="Consolas" w:hAnsi="Consolas" w:cs="Consolas"/>
        </w:rPr>
        <w:t>[2014-10-23 20:23:24]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[2014-10-23 20:23:24]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20:23:24]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20:23:25] [] Instance of LoginScreen Class initialised. Self : .26783176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20:23:25]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20:23:25]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20:23:25]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20:23:25]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20:23:25]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[2014-10-23 20:23:26] [] Register Button Pressed</w:t>
      </w:r>
    </w:p>
    <w:p w:rsidR="00014E69" w:rsidRPr="00E21651" w:rsidRDefault="00014E69" w:rsidP="00014E69">
      <w:pPr>
        <w:contextualSpacing/>
        <w:rPr>
          <w:rFonts w:ascii="Consolas" w:hAnsi="Consolas" w:cs="Consolas"/>
        </w:rPr>
      </w:pPr>
      <w:r w:rsidRPr="00E21651">
        <w:rPr>
          <w:rFonts w:ascii="Consolas" w:hAnsi="Consolas" w:cs="Consolas"/>
        </w:rPr>
        <w:t>[2014-10-23 20:23:26] [] Login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20:23:26]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20:23:26] [] Instance of RegisterScreen Class initialised. Self : .26783376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20:23:26]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20:23:26]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20:23:26]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20:23:26]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20:23:26]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20:23:27] [] Back Button Pressed</w:t>
      </w:r>
    </w:p>
    <w:p w:rsidR="00014E69" w:rsidRPr="00E21651" w:rsidRDefault="00014E69" w:rsidP="00014E69">
      <w:pPr>
        <w:contextualSpacing/>
        <w:rPr>
          <w:rFonts w:ascii="Consolas" w:hAnsi="Consolas" w:cs="Consolas"/>
        </w:rPr>
      </w:pPr>
      <w:r w:rsidRPr="00E21651">
        <w:rPr>
          <w:rFonts w:ascii="Consolas" w:hAnsi="Consolas" w:cs="Consolas"/>
        </w:rPr>
        <w:t>[2014-10-23 20:23:27] [] Register Window Terminated</w:t>
      </w:r>
    </w:p>
    <w:p w:rsidR="00014E69" w:rsidRPr="00E21651" w:rsidRDefault="00014E69" w:rsidP="00014E69">
      <w:pPr>
        <w:contextualSpacing/>
        <w:rPr>
          <w:rFonts w:ascii="Consolas" w:hAnsi="Consolas" w:cs="Consolas"/>
        </w:rPr>
      </w:pPr>
      <w:r w:rsidRPr="00E21651">
        <w:rPr>
          <w:rFonts w:ascii="Consolas" w:hAnsi="Consolas" w:cs="Consolas"/>
        </w:rPr>
        <w:t>[2014-10-23 20:23:28]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20:23:28] [] Instance of LoginScreen Class initialised. Self : .26783496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20:23:28]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20:23:28]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20:23:28]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20:23:28]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20:23:28]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20:23:33]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20:23:33]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[2014-10-23 20:23:33]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20:23:33]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20:23:33]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[2014-10-23 20:23:33]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20:28:27] [] =====RESTART=====</w:t>
      </w:r>
    </w:p>
    <w:p w:rsidR="00014E69" w:rsidRPr="00E21651" w:rsidRDefault="00014E69" w:rsidP="00014E69">
      <w:pPr>
        <w:contextualSpacing/>
        <w:rPr>
          <w:rFonts w:ascii="Consolas" w:hAnsi="Consolas" w:cs="Consolas"/>
        </w:rPr>
      </w:pPr>
      <w:r w:rsidRPr="00E21651">
        <w:rPr>
          <w:rFonts w:ascii="Consolas" w:hAnsi="Consolas" w:cs="Consolas"/>
        </w:rPr>
        <w:t>[2014-10-23 20:28:27]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20:28:27] [] Loading variables</w:t>
      </w:r>
    </w:p>
    <w:p w:rsidR="00014E69" w:rsidRPr="00E21651" w:rsidRDefault="00014E69" w:rsidP="00014E69">
      <w:pPr>
        <w:contextualSpacing/>
        <w:rPr>
          <w:rFonts w:ascii="Consolas" w:hAnsi="Consolas" w:cs="Consolas"/>
        </w:rPr>
      </w:pPr>
      <w:r w:rsidRPr="00E21651">
        <w:rPr>
          <w:rFonts w:ascii="Consolas" w:hAnsi="Consolas" w:cs="Consolas"/>
        </w:rPr>
        <w:t>[2014-10-23 20:28:27]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[2014-10-23 20:28:27] [] Loaded Total Salary</w:t>
      </w:r>
    </w:p>
    <w:p w:rsidR="00014E69" w:rsidRPr="00E21651" w:rsidRDefault="00014E69" w:rsidP="00014E69">
      <w:pPr>
        <w:contextualSpacing/>
        <w:rPr>
          <w:rFonts w:ascii="Consolas" w:hAnsi="Consolas" w:cs="Consolas"/>
        </w:rPr>
      </w:pPr>
      <w:r w:rsidRPr="00E21651">
        <w:rPr>
          <w:rFonts w:ascii="Consolas" w:hAnsi="Consolas" w:cs="Consolas"/>
        </w:rPr>
        <w:t>[2014-10-23 20:28:27]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[2014-10-23 20:28:27]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20:28:27]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20:28:27] [] Instance of LoginScreen Class initialised. Self : .27171936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20:28:27]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20:28:27]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20:28:27]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20:28:27]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20:28:27]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20:28:32]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20:28:32]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[2014-10-23 20:28:32]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20:28:32]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20:28:32]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[2014-10-23 20:28:32]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20:29:20] [] =====RESTART=====</w:t>
      </w:r>
    </w:p>
    <w:p w:rsidR="00014E69" w:rsidRPr="00E21651" w:rsidRDefault="00014E69" w:rsidP="00014E69">
      <w:pPr>
        <w:contextualSpacing/>
        <w:rPr>
          <w:rFonts w:ascii="Consolas" w:hAnsi="Consolas" w:cs="Consolas"/>
        </w:rPr>
      </w:pPr>
      <w:r w:rsidRPr="00E21651">
        <w:rPr>
          <w:rFonts w:ascii="Consolas" w:hAnsi="Consolas" w:cs="Consolas"/>
        </w:rPr>
        <w:t>[2014-10-23 20:29:20]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20:29:20] [] Loading variables</w:t>
      </w:r>
    </w:p>
    <w:p w:rsidR="00014E69" w:rsidRPr="00E21651" w:rsidRDefault="00014E69" w:rsidP="00014E69">
      <w:pPr>
        <w:contextualSpacing/>
        <w:rPr>
          <w:rFonts w:ascii="Consolas" w:hAnsi="Consolas" w:cs="Consolas"/>
        </w:rPr>
      </w:pPr>
      <w:r w:rsidRPr="00E21651">
        <w:rPr>
          <w:rFonts w:ascii="Consolas" w:hAnsi="Consolas" w:cs="Consolas"/>
        </w:rPr>
        <w:t>[2014-10-23 20:29:20]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[2014-10-23 20:29:20] [] Loaded Total Salary</w:t>
      </w:r>
    </w:p>
    <w:p w:rsidR="00014E69" w:rsidRPr="00E21651" w:rsidRDefault="00014E69" w:rsidP="00014E69">
      <w:pPr>
        <w:contextualSpacing/>
        <w:rPr>
          <w:rFonts w:ascii="Consolas" w:hAnsi="Consolas" w:cs="Consolas"/>
        </w:rPr>
      </w:pPr>
      <w:r w:rsidRPr="00E21651">
        <w:rPr>
          <w:rFonts w:ascii="Consolas" w:hAnsi="Consolas" w:cs="Consolas"/>
        </w:rPr>
        <w:t>[2014-10-23 20:29:20]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[2014-10-23 20:29:20]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20:29:20]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20:29:20] [] Instance of LoginScreen Class initialised. Self : .26336912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20:29:20]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20:29:20]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20:29:20]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20:29:20]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20:29:20]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20:29:25]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20:29:25]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[2014-10-23 20:29:25]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20:29:25]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20:29:25]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[2014-10-23 20:29:25]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20:29:27] [Tom] Delete Record Created </w:t>
      </w:r>
    </w:p>
    <w:p w:rsidR="00014E69" w:rsidRPr="00E21651" w:rsidRDefault="00014E69" w:rsidP="00014E69">
      <w:pPr>
        <w:contextualSpacing/>
        <w:rPr>
          <w:rFonts w:ascii="Consolas" w:hAnsi="Consolas" w:cs="Consolas"/>
        </w:rPr>
      </w:pPr>
      <w:r w:rsidRPr="00E21651">
        <w:rPr>
          <w:rFonts w:ascii="Consolas" w:hAnsi="Consolas" w:cs="Consolas"/>
        </w:rPr>
        <w:t>[2014-10-23 20:30:40] [] =====RESTART=====</w:t>
      </w:r>
    </w:p>
    <w:p w:rsidR="00014E69" w:rsidRPr="00E21651" w:rsidRDefault="00014E69" w:rsidP="00014E69">
      <w:pPr>
        <w:contextualSpacing/>
        <w:rPr>
          <w:rFonts w:ascii="Consolas" w:hAnsi="Consolas" w:cs="Consolas"/>
        </w:rPr>
      </w:pPr>
      <w:r w:rsidRPr="00E21651">
        <w:rPr>
          <w:rFonts w:ascii="Consolas" w:hAnsi="Consolas" w:cs="Consolas"/>
        </w:rPr>
        <w:t>[2014-10-23 20:30:40]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20:30:40] [] Loading variables</w:t>
      </w:r>
    </w:p>
    <w:p w:rsidR="00014E69" w:rsidRPr="00E21651" w:rsidRDefault="00014E69" w:rsidP="00014E69">
      <w:pPr>
        <w:contextualSpacing/>
        <w:rPr>
          <w:rFonts w:ascii="Consolas" w:hAnsi="Consolas" w:cs="Consolas"/>
        </w:rPr>
      </w:pPr>
      <w:r w:rsidRPr="00E21651">
        <w:rPr>
          <w:rFonts w:ascii="Consolas" w:hAnsi="Consolas" w:cs="Consolas"/>
        </w:rPr>
        <w:t>[2014-10-23 20:30:41]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[2014-10-23 20:30:41] [] Loaded Total Salary</w:t>
      </w:r>
    </w:p>
    <w:p w:rsidR="00014E69" w:rsidRPr="00E21651" w:rsidRDefault="00014E69" w:rsidP="00014E69">
      <w:pPr>
        <w:contextualSpacing/>
        <w:rPr>
          <w:rFonts w:ascii="Consolas" w:hAnsi="Consolas" w:cs="Consolas"/>
        </w:rPr>
      </w:pPr>
      <w:r w:rsidRPr="00E21651">
        <w:rPr>
          <w:rFonts w:ascii="Consolas" w:hAnsi="Consolas" w:cs="Consolas"/>
        </w:rPr>
        <w:t>[2014-10-23 20:30:41]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[2014-10-23 20:30:41]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20:30:41]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20:30:41] [] Instance of LoginScreen Class initialised. Self : .26926736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20:30:41]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20:30:41]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20:30:41]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20:30:41]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20:30:41]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20:30:48]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20:30:48]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[2014-10-23 20:30:48]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20:30:48]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20:30:48]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[2014-10-23 20:30:48]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[2014-10-23 20:30:51] [Tom] Delete Record Created </w:t>
      </w:r>
    </w:p>
    <w:p w:rsidR="00014E69" w:rsidRPr="00E21651" w:rsidRDefault="00014E69" w:rsidP="00014E69">
      <w:pPr>
        <w:contextualSpacing/>
        <w:rPr>
          <w:rFonts w:ascii="Consolas" w:hAnsi="Consolas" w:cs="Consolas"/>
        </w:rPr>
      </w:pPr>
      <w:r w:rsidRPr="00E21651">
        <w:rPr>
          <w:rFonts w:ascii="Consolas" w:hAnsi="Consolas" w:cs="Consolas"/>
        </w:rPr>
        <w:t>[2014-10-23 20:30:51]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20:30:51]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20:31:42] [] =====RESTART=====</w:t>
      </w:r>
    </w:p>
    <w:p w:rsidR="00014E69" w:rsidRPr="00E21651" w:rsidRDefault="00014E69" w:rsidP="00014E69">
      <w:pPr>
        <w:contextualSpacing/>
        <w:rPr>
          <w:rFonts w:ascii="Consolas" w:hAnsi="Consolas" w:cs="Consolas"/>
        </w:rPr>
      </w:pPr>
      <w:r w:rsidRPr="00E21651">
        <w:rPr>
          <w:rFonts w:ascii="Consolas" w:hAnsi="Consolas" w:cs="Consolas"/>
        </w:rPr>
        <w:t>[2014-10-23 20:31:42]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20:31:42] [] Loading variables</w:t>
      </w:r>
    </w:p>
    <w:p w:rsidR="00014E69" w:rsidRPr="00E21651" w:rsidRDefault="00014E69" w:rsidP="00014E69">
      <w:pPr>
        <w:contextualSpacing/>
        <w:rPr>
          <w:rFonts w:ascii="Consolas" w:hAnsi="Consolas" w:cs="Consolas"/>
        </w:rPr>
      </w:pPr>
      <w:r w:rsidRPr="00E21651">
        <w:rPr>
          <w:rFonts w:ascii="Consolas" w:hAnsi="Consolas" w:cs="Consolas"/>
        </w:rPr>
        <w:t>[2014-10-23 20:31:42]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[2014-10-23 20:31:42] [] Loaded Total Salary</w:t>
      </w:r>
    </w:p>
    <w:p w:rsidR="00014E69" w:rsidRPr="00E21651" w:rsidRDefault="00014E69" w:rsidP="00014E69">
      <w:pPr>
        <w:contextualSpacing/>
        <w:rPr>
          <w:rFonts w:ascii="Consolas" w:hAnsi="Consolas" w:cs="Consolas"/>
        </w:rPr>
      </w:pPr>
      <w:r w:rsidRPr="00E21651">
        <w:rPr>
          <w:rFonts w:ascii="Consolas" w:hAnsi="Consolas" w:cs="Consolas"/>
        </w:rPr>
        <w:t>[2014-10-23 20:31:42]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[2014-10-23 20:31:42]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20:31:42]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20:31:42] [] Instance of LoginScreen Class initialised. Self : .27155792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20:31:42]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20:31:42]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20:31:42]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20:31:42]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20:31:42]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20:31:47]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20:31:47]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[2014-10-23 20:31:47]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20:31:47]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20:31:47]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[2014-10-23 20:31:47]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20:31:49] [Tom] Delete Record Created </w:t>
      </w:r>
    </w:p>
    <w:p w:rsidR="00014E69" w:rsidRPr="00E21651" w:rsidRDefault="00014E69" w:rsidP="00014E69">
      <w:pPr>
        <w:contextualSpacing/>
        <w:rPr>
          <w:rFonts w:ascii="Consolas" w:hAnsi="Consolas" w:cs="Consolas"/>
        </w:rPr>
      </w:pPr>
      <w:r w:rsidRPr="00E21651">
        <w:rPr>
          <w:rFonts w:ascii="Consolas" w:hAnsi="Consolas" w:cs="Consolas"/>
        </w:rPr>
        <w:t>[2014-10-23 20:31:49]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20:31:49]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20:31:49] [Tom]Instance of DeleteEmployeeScreen Class initialised. Self: .27155992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20:31:49] [Tom] Menubar Initialised </w:t>
      </w:r>
    </w:p>
    <w:p w:rsidR="00014E69" w:rsidRPr="00E21651" w:rsidRDefault="00014E69" w:rsidP="00014E69">
      <w:pPr>
        <w:contextualSpacing/>
        <w:rPr>
          <w:rFonts w:ascii="Consolas" w:hAnsi="Consolas" w:cs="Consolas"/>
        </w:rPr>
      </w:pPr>
      <w:r w:rsidRPr="00E21651">
        <w:rPr>
          <w:rFonts w:ascii="Consolas" w:hAnsi="Consolas" w:cs="Consolas"/>
        </w:rPr>
        <w:t>[2014-10-23 20:35:47] [] =====RESTART=====</w:t>
      </w:r>
    </w:p>
    <w:p w:rsidR="00014E69" w:rsidRPr="00E21651" w:rsidRDefault="00014E69" w:rsidP="00014E69">
      <w:pPr>
        <w:contextualSpacing/>
        <w:rPr>
          <w:rFonts w:ascii="Consolas" w:hAnsi="Consolas" w:cs="Consolas"/>
        </w:rPr>
      </w:pPr>
      <w:r w:rsidRPr="00E21651">
        <w:rPr>
          <w:rFonts w:ascii="Consolas" w:hAnsi="Consolas" w:cs="Consolas"/>
        </w:rPr>
        <w:t>[2014-10-23 20:35:47]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20:35:47] [] Loading variables</w:t>
      </w:r>
    </w:p>
    <w:p w:rsidR="00014E69" w:rsidRPr="00E21651" w:rsidRDefault="00014E69" w:rsidP="00014E69">
      <w:pPr>
        <w:contextualSpacing/>
        <w:rPr>
          <w:rFonts w:ascii="Consolas" w:hAnsi="Consolas" w:cs="Consolas"/>
        </w:rPr>
      </w:pPr>
      <w:r w:rsidRPr="00E21651">
        <w:rPr>
          <w:rFonts w:ascii="Consolas" w:hAnsi="Consolas" w:cs="Consolas"/>
        </w:rPr>
        <w:t>[2014-10-23 20:35:47]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[2014-10-23 20:35:47] [] Loaded Total Salary</w:t>
      </w:r>
    </w:p>
    <w:p w:rsidR="00014E69" w:rsidRPr="00E21651" w:rsidRDefault="00014E69" w:rsidP="00014E69">
      <w:pPr>
        <w:contextualSpacing/>
        <w:rPr>
          <w:rFonts w:ascii="Consolas" w:hAnsi="Consolas" w:cs="Consolas"/>
        </w:rPr>
      </w:pPr>
      <w:r w:rsidRPr="00E21651">
        <w:rPr>
          <w:rFonts w:ascii="Consolas" w:hAnsi="Consolas" w:cs="Consolas"/>
        </w:rPr>
        <w:t>[2014-10-23 20:35:47]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[2014-10-23 20:35:47]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20:35:47]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20:35:47] [] Instance of LoginScreen Class initialised. Self : .27589888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20:35:47]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20:35:47]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20:35:47]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20:35:47] [] Loaded Buttons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[2014-10-23 20:35:47]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20:35:54]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20:35:54]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[2014-10-23 20:35:54]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20:35:54]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20:35:54]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[2014-10-23 20:35:54]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20:35:58] [Tom] Delete Record Created </w:t>
      </w:r>
    </w:p>
    <w:p w:rsidR="00014E69" w:rsidRPr="00E21651" w:rsidRDefault="00014E69" w:rsidP="00014E69">
      <w:pPr>
        <w:contextualSpacing/>
        <w:rPr>
          <w:rFonts w:ascii="Consolas" w:hAnsi="Consolas" w:cs="Consolas"/>
        </w:rPr>
      </w:pPr>
      <w:r w:rsidRPr="00E21651">
        <w:rPr>
          <w:rFonts w:ascii="Consolas" w:hAnsi="Consolas" w:cs="Consolas"/>
        </w:rPr>
        <w:t>[2014-10-23 20:35:58]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20:35:58]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20:35:58] [Tom]Instance of DeleteEmployeeScreen Class initialised. Self: .27590208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20:35:58]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20:35:58]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20:35:58] [Tom] Loaded Buttons </w:t>
      </w:r>
    </w:p>
    <w:p w:rsidR="00014E69" w:rsidRPr="00E21651" w:rsidRDefault="00014E69" w:rsidP="00014E69">
      <w:pPr>
        <w:contextualSpacing/>
        <w:rPr>
          <w:rFonts w:ascii="Consolas" w:hAnsi="Consolas" w:cs="Consolas"/>
        </w:rPr>
      </w:pPr>
      <w:r w:rsidRPr="00E21651">
        <w:rPr>
          <w:rFonts w:ascii="Consolas" w:hAnsi="Consolas" w:cs="Consolas"/>
        </w:rPr>
        <w:t>[2014-10-23 20:38:16] [] =====RESTART=====</w:t>
      </w:r>
    </w:p>
    <w:p w:rsidR="00014E69" w:rsidRPr="00E21651" w:rsidRDefault="00014E69" w:rsidP="00014E69">
      <w:pPr>
        <w:contextualSpacing/>
        <w:rPr>
          <w:rFonts w:ascii="Consolas" w:hAnsi="Consolas" w:cs="Consolas"/>
        </w:rPr>
      </w:pPr>
      <w:r w:rsidRPr="00E21651">
        <w:rPr>
          <w:rFonts w:ascii="Consolas" w:hAnsi="Consolas" w:cs="Consolas"/>
        </w:rPr>
        <w:t>[2014-10-23 20:38:16]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20:38:16] [] Loading variables</w:t>
      </w:r>
    </w:p>
    <w:p w:rsidR="00014E69" w:rsidRPr="00E21651" w:rsidRDefault="00014E69" w:rsidP="00014E69">
      <w:pPr>
        <w:contextualSpacing/>
        <w:rPr>
          <w:rFonts w:ascii="Consolas" w:hAnsi="Consolas" w:cs="Consolas"/>
        </w:rPr>
      </w:pPr>
      <w:r w:rsidRPr="00E21651">
        <w:rPr>
          <w:rFonts w:ascii="Consolas" w:hAnsi="Consolas" w:cs="Consolas"/>
        </w:rPr>
        <w:t>[2014-10-23 20:38:16]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[2014-10-23 20:38:16] [] Loaded Total Salary</w:t>
      </w:r>
    </w:p>
    <w:p w:rsidR="00014E69" w:rsidRPr="00E21651" w:rsidRDefault="00014E69" w:rsidP="00014E69">
      <w:pPr>
        <w:contextualSpacing/>
        <w:rPr>
          <w:rFonts w:ascii="Consolas" w:hAnsi="Consolas" w:cs="Consolas"/>
        </w:rPr>
      </w:pPr>
      <w:r w:rsidRPr="00E21651">
        <w:rPr>
          <w:rFonts w:ascii="Consolas" w:hAnsi="Consolas" w:cs="Consolas"/>
        </w:rPr>
        <w:t>[2014-10-23 20:38:16]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[2014-10-23 20:38:16]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20:38:16]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20:38:16] [] Instance of LoginScreen Class initialised. Self : .26213472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20:38:16]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20:38:16]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20:38:16]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20:38:16]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20:38:16]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20:38:22]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20:38:22]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[2014-10-23 20:38:22]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20:38:22]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20:38:22]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[2014-10-23 20:38:22]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20:38:24] [Tom] Delete Record Created </w:t>
      </w:r>
    </w:p>
    <w:p w:rsidR="00014E69" w:rsidRPr="00E21651" w:rsidRDefault="00014E69" w:rsidP="00014E69">
      <w:pPr>
        <w:contextualSpacing/>
        <w:rPr>
          <w:rFonts w:ascii="Consolas" w:hAnsi="Consolas" w:cs="Consolas"/>
        </w:rPr>
      </w:pPr>
      <w:r w:rsidRPr="00E21651">
        <w:rPr>
          <w:rFonts w:ascii="Consolas" w:hAnsi="Consolas" w:cs="Consolas"/>
        </w:rPr>
        <w:t>[2014-10-23 20:38:24]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20:38:24]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20:38:24] [Tom]Instance of DeleteEmployeeScreen Class initialised. Self: .26213712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20:38:24]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20:38:24] [Tom] Loaded Labels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[2014-10-23 20:38:24]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20:38:24]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20:38:28]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20:38:28]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20:50:08] [] =====RESTART=====</w:t>
      </w:r>
    </w:p>
    <w:p w:rsidR="00014E69" w:rsidRPr="00E21651" w:rsidRDefault="00014E69" w:rsidP="00014E69">
      <w:pPr>
        <w:contextualSpacing/>
        <w:rPr>
          <w:rFonts w:ascii="Consolas" w:hAnsi="Consolas" w:cs="Consolas"/>
        </w:rPr>
      </w:pPr>
      <w:r w:rsidRPr="00E21651">
        <w:rPr>
          <w:rFonts w:ascii="Consolas" w:hAnsi="Consolas" w:cs="Consolas"/>
        </w:rPr>
        <w:t>[2014-10-23 20:50:08]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20:50:08] [] Loading variables</w:t>
      </w:r>
    </w:p>
    <w:p w:rsidR="00014E69" w:rsidRPr="00E21651" w:rsidRDefault="00014E69" w:rsidP="00014E69">
      <w:pPr>
        <w:contextualSpacing/>
        <w:rPr>
          <w:rFonts w:ascii="Consolas" w:hAnsi="Consolas" w:cs="Consolas"/>
        </w:rPr>
      </w:pPr>
      <w:r w:rsidRPr="00E21651">
        <w:rPr>
          <w:rFonts w:ascii="Consolas" w:hAnsi="Consolas" w:cs="Consolas"/>
        </w:rPr>
        <w:t>[2014-10-23 20:50:08]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[2014-10-23 20:50:08] [] Loaded Total Salary</w:t>
      </w:r>
    </w:p>
    <w:p w:rsidR="00014E69" w:rsidRPr="00E21651" w:rsidRDefault="00014E69" w:rsidP="00014E69">
      <w:pPr>
        <w:contextualSpacing/>
        <w:rPr>
          <w:rFonts w:ascii="Consolas" w:hAnsi="Consolas" w:cs="Consolas"/>
        </w:rPr>
      </w:pPr>
      <w:r w:rsidRPr="00E21651">
        <w:rPr>
          <w:rFonts w:ascii="Consolas" w:hAnsi="Consolas" w:cs="Consolas"/>
        </w:rPr>
        <w:t>[2014-10-23 20:50:08]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[2014-10-23 20:50:08]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20:50:08]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20:50:08] [] Instance of LoginScreen Class initialised. Self : .27000024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20:50:08]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20:50:08]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20:50:08]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20:50:08]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20:50:08]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20:50:08] [] =====RESTART=====</w:t>
      </w:r>
    </w:p>
    <w:p w:rsidR="00014E69" w:rsidRPr="00E21651" w:rsidRDefault="00014E69" w:rsidP="00014E69">
      <w:pPr>
        <w:contextualSpacing/>
        <w:rPr>
          <w:rFonts w:ascii="Consolas" w:hAnsi="Consolas" w:cs="Consolas"/>
        </w:rPr>
      </w:pPr>
      <w:r w:rsidRPr="00E21651">
        <w:rPr>
          <w:rFonts w:ascii="Consolas" w:hAnsi="Consolas" w:cs="Consolas"/>
        </w:rPr>
        <w:t>[2014-10-23 20:50:08]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20:50:08] [] Loading variables</w:t>
      </w:r>
    </w:p>
    <w:p w:rsidR="00014E69" w:rsidRPr="00E21651" w:rsidRDefault="00014E69" w:rsidP="00014E69">
      <w:pPr>
        <w:contextualSpacing/>
        <w:rPr>
          <w:rFonts w:ascii="Consolas" w:hAnsi="Consolas" w:cs="Consolas"/>
        </w:rPr>
      </w:pPr>
      <w:r w:rsidRPr="00E21651">
        <w:rPr>
          <w:rFonts w:ascii="Consolas" w:hAnsi="Consolas" w:cs="Consolas"/>
        </w:rPr>
        <w:t>[2014-10-23 20:50:08]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[2014-10-23 20:50:08] [] Loaded Total Salary</w:t>
      </w:r>
    </w:p>
    <w:p w:rsidR="00014E69" w:rsidRPr="00E21651" w:rsidRDefault="00014E69" w:rsidP="00014E69">
      <w:pPr>
        <w:contextualSpacing/>
        <w:rPr>
          <w:rFonts w:ascii="Consolas" w:hAnsi="Consolas" w:cs="Consolas"/>
        </w:rPr>
      </w:pPr>
      <w:r w:rsidRPr="00E21651">
        <w:rPr>
          <w:rFonts w:ascii="Consolas" w:hAnsi="Consolas" w:cs="Consolas"/>
        </w:rPr>
        <w:t>[2014-10-23 20:50:08]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[2014-10-23 20:50:08]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20:50:08]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20:50:08] [] Instance of LoginScreen Class initialised. Self : .27242208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20:50:08]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20:50:08]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20:50:08]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20:50:09]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20:50:09]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20:50:12] [] =====RESTART=====</w:t>
      </w:r>
    </w:p>
    <w:p w:rsidR="00014E69" w:rsidRPr="00E21651" w:rsidRDefault="00014E69" w:rsidP="00014E69">
      <w:pPr>
        <w:contextualSpacing/>
        <w:rPr>
          <w:rFonts w:ascii="Consolas" w:hAnsi="Consolas" w:cs="Consolas"/>
        </w:rPr>
      </w:pPr>
      <w:r w:rsidRPr="00E21651">
        <w:rPr>
          <w:rFonts w:ascii="Consolas" w:hAnsi="Consolas" w:cs="Consolas"/>
        </w:rPr>
        <w:t>[2014-10-23 20:50:12]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20:50:12] [] Loading variables</w:t>
      </w:r>
    </w:p>
    <w:p w:rsidR="00014E69" w:rsidRPr="00E21651" w:rsidRDefault="00014E69" w:rsidP="00014E69">
      <w:pPr>
        <w:contextualSpacing/>
        <w:rPr>
          <w:rFonts w:ascii="Consolas" w:hAnsi="Consolas" w:cs="Consolas"/>
        </w:rPr>
      </w:pPr>
      <w:r w:rsidRPr="00E21651">
        <w:rPr>
          <w:rFonts w:ascii="Consolas" w:hAnsi="Consolas" w:cs="Consolas"/>
        </w:rPr>
        <w:t>[2014-10-23 20:50:12]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[2014-10-23 20:50:12] [] Loaded Total Salary</w:t>
      </w:r>
    </w:p>
    <w:p w:rsidR="00014E69" w:rsidRPr="00E21651" w:rsidRDefault="00014E69" w:rsidP="00014E69">
      <w:pPr>
        <w:contextualSpacing/>
        <w:rPr>
          <w:rFonts w:ascii="Consolas" w:hAnsi="Consolas" w:cs="Consolas"/>
        </w:rPr>
      </w:pPr>
      <w:r w:rsidRPr="00E21651">
        <w:rPr>
          <w:rFonts w:ascii="Consolas" w:hAnsi="Consolas" w:cs="Consolas"/>
        </w:rPr>
        <w:t>[2014-10-23 20:50:12]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[2014-10-23 20:50:12]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20:50:12]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20:50:12] [] Instance of LoginScreen Class initialised. Self : .36573672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20:50:12]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20:50:12]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20:50:12] [] Loaded Labels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[2014-10-23 20:50:12]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20:50:12]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20:50:15] [] =====RESTART=====</w:t>
      </w:r>
    </w:p>
    <w:p w:rsidR="00014E69" w:rsidRPr="00E21651" w:rsidRDefault="00014E69" w:rsidP="00014E69">
      <w:pPr>
        <w:contextualSpacing/>
        <w:rPr>
          <w:rFonts w:ascii="Consolas" w:hAnsi="Consolas" w:cs="Consolas"/>
        </w:rPr>
      </w:pPr>
      <w:r w:rsidRPr="00E21651">
        <w:rPr>
          <w:rFonts w:ascii="Consolas" w:hAnsi="Consolas" w:cs="Consolas"/>
        </w:rPr>
        <w:t>[2014-10-23 20:50:15]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20:50:15] [] Loading variables</w:t>
      </w:r>
    </w:p>
    <w:p w:rsidR="00014E69" w:rsidRPr="00E21651" w:rsidRDefault="00014E69" w:rsidP="00014E69">
      <w:pPr>
        <w:contextualSpacing/>
        <w:rPr>
          <w:rFonts w:ascii="Consolas" w:hAnsi="Consolas" w:cs="Consolas"/>
        </w:rPr>
      </w:pPr>
      <w:r w:rsidRPr="00E21651">
        <w:rPr>
          <w:rFonts w:ascii="Consolas" w:hAnsi="Consolas" w:cs="Consolas"/>
        </w:rPr>
        <w:t>[2014-10-23 20:50:15]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[2014-10-23 20:50:15] [] Loaded Total Salary</w:t>
      </w:r>
    </w:p>
    <w:p w:rsidR="00014E69" w:rsidRPr="00E21651" w:rsidRDefault="00014E69" w:rsidP="00014E69">
      <w:pPr>
        <w:contextualSpacing/>
        <w:rPr>
          <w:rFonts w:ascii="Consolas" w:hAnsi="Consolas" w:cs="Consolas"/>
        </w:rPr>
      </w:pPr>
      <w:r w:rsidRPr="00E21651">
        <w:rPr>
          <w:rFonts w:ascii="Consolas" w:hAnsi="Consolas" w:cs="Consolas"/>
        </w:rPr>
        <w:t>[2014-10-23 20:50:15]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[2014-10-23 20:50:15]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20:50:15]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20:50:15] [] Instance of LoginScreen Class initialised. Self : .26848992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20:50:15]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20:50:15]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20:50:16]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20:50:16]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20:50:16]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20:50:20]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20:50:20]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[2014-10-23 20:50:20]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20:50:20]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20:50:20]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[2014-10-23 20:50:20]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20:50:22]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[2014-10-23 20:50:22]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20:50:22]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20:50:22] [Tom] Instance of CreateEmployeeScreen Class initialised. Self : .26884216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20:50:22]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20:50:22]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20:50:22]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20:50:22]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20:50:24] [Tom] Search Selected </w:t>
      </w:r>
    </w:p>
    <w:p w:rsidR="00014E69" w:rsidRPr="00E21651" w:rsidRDefault="00014E69" w:rsidP="00014E69">
      <w:pPr>
        <w:contextualSpacing/>
        <w:rPr>
          <w:rFonts w:ascii="Consolas" w:hAnsi="Consolas" w:cs="Consolas"/>
        </w:rPr>
      </w:pPr>
      <w:r w:rsidRPr="00E21651">
        <w:rPr>
          <w:rFonts w:ascii="Consolas" w:hAnsi="Consolas" w:cs="Consolas"/>
        </w:rPr>
        <w:t>[2014-10-23 20:50:24] [Tom] Instance of InitSetupPopup Class initialised. Self : .26886096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20:50:24]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20:50:24]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20:50:37]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20:50:37] [Tom] Window Terminated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20:50:38] [Tom] Delete Record Created </w:t>
      </w:r>
    </w:p>
    <w:p w:rsidR="00014E69" w:rsidRPr="00E21651" w:rsidRDefault="00014E69" w:rsidP="00014E69">
      <w:pPr>
        <w:contextualSpacing/>
        <w:rPr>
          <w:rFonts w:ascii="Consolas" w:hAnsi="Consolas" w:cs="Consolas"/>
        </w:rPr>
      </w:pPr>
      <w:r w:rsidRPr="00E21651">
        <w:rPr>
          <w:rFonts w:ascii="Consolas" w:hAnsi="Consolas" w:cs="Consolas"/>
        </w:rPr>
        <w:t>[2014-10-23 20:50:38]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20:50:38]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20:50:38] [Tom]Instance of DeleteEmployeeScreen Class initialised. Self: .71802032 Parent: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[2014-10-23 20:50:38]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20:50:38]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20:50:38]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20:50:38]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20:50:50]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20:50:50] [Tom] Window Terminated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20:50:51] [Tom] Quit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20:50:51]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[2014-10-23 20:51:53] [] =====RESTART=====</w:t>
      </w:r>
    </w:p>
    <w:p w:rsidR="00014E69" w:rsidRPr="00E21651" w:rsidRDefault="00014E69" w:rsidP="00014E69">
      <w:pPr>
        <w:contextualSpacing/>
        <w:rPr>
          <w:rFonts w:ascii="Consolas" w:hAnsi="Consolas" w:cs="Consolas"/>
        </w:rPr>
      </w:pPr>
      <w:r w:rsidRPr="00E21651">
        <w:rPr>
          <w:rFonts w:ascii="Consolas" w:hAnsi="Consolas" w:cs="Consolas"/>
        </w:rPr>
        <w:t>[2014-10-23 20:51:53]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20:51:53] [] Loading variables</w:t>
      </w:r>
    </w:p>
    <w:p w:rsidR="00014E69" w:rsidRPr="00E21651" w:rsidRDefault="00014E69" w:rsidP="00014E69">
      <w:pPr>
        <w:contextualSpacing/>
        <w:rPr>
          <w:rFonts w:ascii="Consolas" w:hAnsi="Consolas" w:cs="Consolas"/>
        </w:rPr>
      </w:pPr>
      <w:r w:rsidRPr="00E21651">
        <w:rPr>
          <w:rFonts w:ascii="Consolas" w:hAnsi="Consolas" w:cs="Consolas"/>
        </w:rPr>
        <w:t>[2014-10-23 20:51:53]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[2014-10-23 20:51:53] [] Loaded Total Salary</w:t>
      </w:r>
    </w:p>
    <w:p w:rsidR="00014E69" w:rsidRPr="00E21651" w:rsidRDefault="00014E69" w:rsidP="00014E69">
      <w:pPr>
        <w:contextualSpacing/>
        <w:rPr>
          <w:rFonts w:ascii="Consolas" w:hAnsi="Consolas" w:cs="Consolas"/>
        </w:rPr>
      </w:pPr>
      <w:r w:rsidRPr="00E21651">
        <w:rPr>
          <w:rFonts w:ascii="Consolas" w:hAnsi="Consolas" w:cs="Consolas"/>
        </w:rPr>
        <w:t>[2014-10-23 20:51:53]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[2014-10-23 20:51:53]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20:51:53]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20:51:53] [] Instance of LoginScreen Class initialised. Self : .27054032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20:51:53]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20:51:53]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20:51:53]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20:51:53]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20:51:53]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20:51:57]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20:51:57]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[2014-10-23 20:51:57]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20:51:57]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20:51:57]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[2014-10-23 20:51:57]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20:51:59] [Tom] Delete Record Created </w:t>
      </w:r>
    </w:p>
    <w:p w:rsidR="00014E69" w:rsidRPr="00E21651" w:rsidRDefault="00014E69" w:rsidP="00014E69">
      <w:pPr>
        <w:contextualSpacing/>
        <w:rPr>
          <w:rFonts w:ascii="Consolas" w:hAnsi="Consolas" w:cs="Consolas"/>
        </w:rPr>
      </w:pPr>
      <w:r w:rsidRPr="00E21651">
        <w:rPr>
          <w:rFonts w:ascii="Consolas" w:hAnsi="Consolas" w:cs="Consolas"/>
        </w:rPr>
        <w:t>[2014-10-23 20:51:59]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20:51:59]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20:51:59] [Tom]Instance of DeleteEmployeeScreen Class initialised. Self: .27081784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20:51:59]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20:51:59]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20:51:59]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20:51:59]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20:54:26] [] =====RESTART=====</w:t>
      </w:r>
    </w:p>
    <w:p w:rsidR="00014E69" w:rsidRPr="00E21651" w:rsidRDefault="00014E69" w:rsidP="00014E69">
      <w:pPr>
        <w:contextualSpacing/>
        <w:rPr>
          <w:rFonts w:ascii="Consolas" w:hAnsi="Consolas" w:cs="Consolas"/>
        </w:rPr>
      </w:pPr>
      <w:r w:rsidRPr="00E21651">
        <w:rPr>
          <w:rFonts w:ascii="Consolas" w:hAnsi="Consolas" w:cs="Consolas"/>
        </w:rPr>
        <w:t>[2014-10-23 20:54:26]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20:54:26] [] Loading variables</w:t>
      </w:r>
    </w:p>
    <w:p w:rsidR="00014E69" w:rsidRPr="00E21651" w:rsidRDefault="00014E69" w:rsidP="00014E69">
      <w:pPr>
        <w:contextualSpacing/>
        <w:rPr>
          <w:rFonts w:ascii="Consolas" w:hAnsi="Consolas" w:cs="Consolas"/>
        </w:rPr>
      </w:pPr>
      <w:r w:rsidRPr="00E21651">
        <w:rPr>
          <w:rFonts w:ascii="Consolas" w:hAnsi="Consolas" w:cs="Consolas"/>
        </w:rPr>
        <w:t>[2014-10-23 20:54:26]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[2014-10-23 20:54:26] [] Loaded Total Salary</w:t>
      </w:r>
    </w:p>
    <w:p w:rsidR="00014E69" w:rsidRPr="00E21651" w:rsidRDefault="00014E69" w:rsidP="00014E69">
      <w:pPr>
        <w:contextualSpacing/>
        <w:rPr>
          <w:rFonts w:ascii="Consolas" w:hAnsi="Consolas" w:cs="Consolas"/>
        </w:rPr>
      </w:pPr>
      <w:r w:rsidRPr="00E21651">
        <w:rPr>
          <w:rFonts w:ascii="Consolas" w:hAnsi="Consolas" w:cs="Consolas"/>
        </w:rPr>
        <w:t>[2014-10-23 20:54:26]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[2014-10-23 20:54:26]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[2014-10-23 20:54:26]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20:54:26] [] Instance of LoginScreen Class initialised. Self : .26464208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20:54:26]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20:54:26]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20:54:26]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20:54:26]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20:54:26]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20:54:31]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20:54:31]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[2014-10-23 20:54:31]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20:54:31]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20:54:31]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[2014-10-23 20:54:31]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20:54:32] [Tom] Delete Record Created </w:t>
      </w:r>
    </w:p>
    <w:p w:rsidR="00014E69" w:rsidRPr="00E21651" w:rsidRDefault="00014E69" w:rsidP="00014E69">
      <w:pPr>
        <w:contextualSpacing/>
        <w:rPr>
          <w:rFonts w:ascii="Consolas" w:hAnsi="Consolas" w:cs="Consolas"/>
        </w:rPr>
      </w:pPr>
      <w:r w:rsidRPr="00E21651">
        <w:rPr>
          <w:rFonts w:ascii="Consolas" w:hAnsi="Consolas" w:cs="Consolas"/>
        </w:rPr>
        <w:t>[2014-10-23 20:54:32]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20:54:32]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20:54:32] [Tom]Instance of DeleteEmployeeScreen Class initialised. Self: .26491960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20:54:32]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20:54:32]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20:54:32]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20:54:32]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20:56:19] [] =====RESTART=====</w:t>
      </w:r>
    </w:p>
    <w:p w:rsidR="00014E69" w:rsidRPr="00E21651" w:rsidRDefault="00014E69" w:rsidP="00014E69">
      <w:pPr>
        <w:contextualSpacing/>
        <w:rPr>
          <w:rFonts w:ascii="Consolas" w:hAnsi="Consolas" w:cs="Consolas"/>
        </w:rPr>
      </w:pPr>
      <w:r w:rsidRPr="00E21651">
        <w:rPr>
          <w:rFonts w:ascii="Consolas" w:hAnsi="Consolas" w:cs="Consolas"/>
        </w:rPr>
        <w:t>[2014-10-23 20:56:19]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20:56:19] [] Loading variables</w:t>
      </w:r>
    </w:p>
    <w:p w:rsidR="00014E69" w:rsidRPr="00E21651" w:rsidRDefault="00014E69" w:rsidP="00014E69">
      <w:pPr>
        <w:contextualSpacing/>
        <w:rPr>
          <w:rFonts w:ascii="Consolas" w:hAnsi="Consolas" w:cs="Consolas"/>
        </w:rPr>
      </w:pPr>
      <w:r w:rsidRPr="00E21651">
        <w:rPr>
          <w:rFonts w:ascii="Consolas" w:hAnsi="Consolas" w:cs="Consolas"/>
        </w:rPr>
        <w:t>[2014-10-23 20:56:19]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[2014-10-23 20:56:19] [] Loaded Total Salary</w:t>
      </w:r>
    </w:p>
    <w:p w:rsidR="00014E69" w:rsidRPr="00E21651" w:rsidRDefault="00014E69" w:rsidP="00014E69">
      <w:pPr>
        <w:contextualSpacing/>
        <w:rPr>
          <w:rFonts w:ascii="Consolas" w:hAnsi="Consolas" w:cs="Consolas"/>
        </w:rPr>
      </w:pPr>
      <w:r w:rsidRPr="00E21651">
        <w:rPr>
          <w:rFonts w:ascii="Consolas" w:hAnsi="Consolas" w:cs="Consolas"/>
        </w:rPr>
        <w:t>[2014-10-23 20:56:19]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[2014-10-23 20:56:19]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[2014-10-23 20:56:19]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20:56:19] [] Instance of LoginScreen Class initialised. Self : .26541272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20:56:19]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20:56:19]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20:56:19]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20:56:19]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20:56:19]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[2014-10-23 20:56:23]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[2014-10-23 20:56:23]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[2014-10-23 20:56:23]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20:56:23]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20:56:23]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[2014-10-23 20:56:24]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[2014-10-23 20:56:27] [Tom] Amend Employee Selected. </w:t>
      </w:r>
    </w:p>
    <w:p w:rsidR="00014E69" w:rsidRPr="00E21651" w:rsidRDefault="00014E69" w:rsidP="00014E69">
      <w:pPr>
        <w:contextualSpacing/>
        <w:rPr>
          <w:rFonts w:ascii="Consolas" w:hAnsi="Consolas" w:cs="Consolas"/>
        </w:rPr>
      </w:pPr>
      <w:r w:rsidRPr="00E21651">
        <w:rPr>
          <w:rFonts w:ascii="Consolas" w:hAnsi="Consolas" w:cs="Consolas"/>
        </w:rPr>
        <w:t>[2014-10-23 20:56:27]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20:56:28]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20:56:28] [Tom] Instance of AmendEmployeeScreen Class initialised. Self : .26541592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20:56:28] [Tom] Menubar Initialised </w:t>
      </w:r>
    </w:p>
    <w:p w:rsidR="00014E69" w:rsidRPr="00E21651" w:rsidRDefault="00014E69" w:rsidP="00014E69">
      <w:pPr>
        <w:contextualSpacing/>
        <w:rPr>
          <w:rFonts w:ascii="Consolas" w:hAnsi="Consolas" w:cs="Consolas"/>
        </w:rPr>
      </w:pPr>
      <w:r w:rsidRPr="00E21651">
        <w:rPr>
          <w:rFonts w:ascii="Consolas" w:hAnsi="Consolas" w:cs="Consolas"/>
        </w:rPr>
        <w:t>[2014-10-23 20:56:28] [Tom] Amend Dropdown Menu initialised.</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20:56:28]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20:56:28]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20:56:42]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20:56:42] [Tom] Window Terminated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20:56:43] [Tom] Delete Record Created </w:t>
      </w:r>
    </w:p>
    <w:p w:rsidR="00014E69" w:rsidRPr="00E21651" w:rsidRDefault="00014E69" w:rsidP="00014E69">
      <w:pPr>
        <w:contextualSpacing/>
        <w:rPr>
          <w:rFonts w:ascii="Consolas" w:hAnsi="Consolas" w:cs="Consolas"/>
        </w:rPr>
      </w:pPr>
      <w:r w:rsidRPr="00E21651">
        <w:rPr>
          <w:rFonts w:ascii="Consolas" w:hAnsi="Consolas" w:cs="Consolas"/>
        </w:rPr>
        <w:t>[2014-10-23 20:56:43]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[2014-10-23 20:56:43]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[2014-10-23 20:56:43] [Tom]Instance of DeleteEmployeeScreen Class initialised. Self: .26559672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20:56:43]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20:56:43]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20:56:43]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[2014-10-23 20:56:43]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[2014-10-24 14:18:49] [] =====RESTART=====</w:t>
      </w:r>
    </w:p>
    <w:p w:rsidR="00014E69" w:rsidRPr="00E21651" w:rsidRDefault="00014E69" w:rsidP="00014E69">
      <w:pPr>
        <w:contextualSpacing/>
        <w:rPr>
          <w:rFonts w:ascii="Consolas" w:hAnsi="Consolas" w:cs="Consolas"/>
        </w:rPr>
      </w:pPr>
      <w:r w:rsidRPr="00E21651">
        <w:rPr>
          <w:rFonts w:ascii="Consolas" w:hAnsi="Consolas" w:cs="Consolas"/>
        </w:rPr>
        <w:t>[2014-10-24 14:18:49]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[2014-10-24 14:18:49] [] Loading variables</w:t>
      </w:r>
    </w:p>
    <w:p w:rsidR="00014E69" w:rsidRPr="00E21651" w:rsidRDefault="00014E69" w:rsidP="00014E69">
      <w:pPr>
        <w:contextualSpacing/>
        <w:rPr>
          <w:rFonts w:ascii="Consolas" w:hAnsi="Consolas" w:cs="Consolas"/>
        </w:rPr>
      </w:pPr>
      <w:r w:rsidRPr="00E21651">
        <w:rPr>
          <w:rFonts w:ascii="Consolas" w:hAnsi="Consolas" w:cs="Consolas"/>
        </w:rPr>
        <w:t>[2014-10-24 14:18:49]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[2014-10-24 14:18:49] [] Loaded Total Salary</w:t>
      </w:r>
    </w:p>
    <w:p w:rsidR="00014E69" w:rsidRPr="00E21651" w:rsidRDefault="00014E69" w:rsidP="00014E69">
      <w:pPr>
        <w:contextualSpacing/>
        <w:rPr>
          <w:rFonts w:ascii="Consolas" w:hAnsi="Consolas" w:cs="Consolas"/>
        </w:rPr>
      </w:pPr>
      <w:r w:rsidRPr="00E21651">
        <w:rPr>
          <w:rFonts w:ascii="Consolas" w:hAnsi="Consolas" w:cs="Consolas"/>
        </w:rPr>
        <w:t>[2014-10-24 14:18:49]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[2014-10-24 14:18:49]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[2014-10-24 14:18:49]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[2014-10-24 14:18:49] [] Instance of LoginScreen Class initialised. Self : .30563824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14:18:49]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14:18:49]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14:18:49]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14:18:49]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14:18:49]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[2014-10-24 14:18:56] [] Register Button Pressed</w:t>
      </w:r>
    </w:p>
    <w:p w:rsidR="00014E69" w:rsidRPr="00E21651" w:rsidRDefault="00014E69" w:rsidP="00014E69">
      <w:pPr>
        <w:contextualSpacing/>
        <w:rPr>
          <w:rFonts w:ascii="Consolas" w:hAnsi="Consolas" w:cs="Consolas"/>
        </w:rPr>
      </w:pPr>
      <w:r w:rsidRPr="00E21651">
        <w:rPr>
          <w:rFonts w:ascii="Consolas" w:hAnsi="Consolas" w:cs="Consolas"/>
        </w:rPr>
        <w:t>[2014-10-24 14:18:56] [] Login Window Terminated</w:t>
      </w:r>
    </w:p>
    <w:p w:rsidR="00014E69" w:rsidRPr="00E21651" w:rsidRDefault="00014E69" w:rsidP="00014E69">
      <w:pPr>
        <w:contextualSpacing/>
        <w:rPr>
          <w:rFonts w:ascii="Consolas" w:hAnsi="Consolas" w:cs="Consolas"/>
        </w:rPr>
      </w:pPr>
      <w:r w:rsidRPr="00E21651">
        <w:rPr>
          <w:rFonts w:ascii="Consolas" w:hAnsi="Consolas" w:cs="Consolas"/>
        </w:rPr>
        <w:t>[2014-10-24 14:18:56]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[2014-10-24 14:18:56] [] Instance of RegisterScreen Class initialised. Self : .30563904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14:18:56]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14:18:56]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14:18:56]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14:18:56]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14:18:56]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[2014-10-24 14:19:06] [] Back Button Pressed</w:t>
      </w:r>
    </w:p>
    <w:p w:rsidR="00014E69" w:rsidRPr="00E21651" w:rsidRDefault="00014E69" w:rsidP="00014E69">
      <w:pPr>
        <w:contextualSpacing/>
        <w:rPr>
          <w:rFonts w:ascii="Consolas" w:hAnsi="Consolas" w:cs="Consolas"/>
        </w:rPr>
      </w:pPr>
      <w:r w:rsidRPr="00E21651">
        <w:rPr>
          <w:rFonts w:ascii="Consolas" w:hAnsi="Consolas" w:cs="Consolas"/>
        </w:rPr>
        <w:t>[2014-10-24 14:19:06] [] Register Window Terminated</w:t>
      </w:r>
    </w:p>
    <w:p w:rsidR="00014E69" w:rsidRPr="00E21651" w:rsidRDefault="00014E69" w:rsidP="00014E69">
      <w:pPr>
        <w:contextualSpacing/>
        <w:rPr>
          <w:rFonts w:ascii="Consolas" w:hAnsi="Consolas" w:cs="Consolas"/>
        </w:rPr>
      </w:pPr>
      <w:r w:rsidRPr="00E21651">
        <w:rPr>
          <w:rFonts w:ascii="Consolas" w:hAnsi="Consolas" w:cs="Consolas"/>
        </w:rPr>
        <w:t>[2014-10-24 14:19:06]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[2014-10-24 14:19:06] [] Instance of LoginScreen Class initialised. Self : .30564184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14:19:06]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14:19:06]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14:19:06]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14:19:06]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14:19:06]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[2014-10-24 14:19:12]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[2014-10-24 14:19:12]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[2014-10-24 14:19:12]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14:19:12]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14:19:12]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[2014-10-24 14:19:12]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14:19:16] [Tom]Add expenditure selected. </w:t>
      </w:r>
    </w:p>
    <w:p w:rsidR="00014E69" w:rsidRPr="00E21651" w:rsidRDefault="00014E69" w:rsidP="00014E69">
      <w:pPr>
        <w:contextualSpacing/>
        <w:rPr>
          <w:rFonts w:ascii="Consolas" w:hAnsi="Consolas" w:cs="Consolas"/>
        </w:rPr>
      </w:pPr>
      <w:r w:rsidRPr="00E21651">
        <w:rPr>
          <w:rFonts w:ascii="Consolas" w:hAnsi="Consolas" w:cs="Consolas"/>
        </w:rPr>
        <w:t>[2014-10-24 14:19:16]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[2014-10-24 14:19:16]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[2014-10-24 14:19:16] [Tom] Instance of AddExpenditureScreen Class initialised. Self : .26377112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14:19:16]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14:19:16]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14:19:16]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14:19:16]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14:19:35] [Tom]Add Expenditure Button Pressed. </w:t>
      </w:r>
    </w:p>
    <w:p w:rsidR="00014E69" w:rsidRPr="00E21651" w:rsidRDefault="00014E69" w:rsidP="00014E69">
      <w:pPr>
        <w:contextualSpacing/>
        <w:rPr>
          <w:rFonts w:ascii="Consolas" w:hAnsi="Consolas" w:cs="Consolas"/>
        </w:rPr>
      </w:pPr>
      <w:r w:rsidRPr="00E21651">
        <w:rPr>
          <w:rFonts w:ascii="Consolas" w:hAnsi="Consolas" w:cs="Consolas"/>
        </w:rPr>
        <w:t>[2014-10-24 14:19:35] [Tom] Expenditure of 4582556 added Reason: Test</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14:19:35] [Tom] Window Terminated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14:19:37] [Tom]Deduct Expenditure Selected </w:t>
      </w:r>
    </w:p>
    <w:p w:rsidR="00014E69" w:rsidRPr="00E21651" w:rsidRDefault="00014E69" w:rsidP="00014E69">
      <w:pPr>
        <w:contextualSpacing/>
        <w:rPr>
          <w:rFonts w:ascii="Consolas" w:hAnsi="Consolas" w:cs="Consolas"/>
        </w:rPr>
      </w:pPr>
      <w:r w:rsidRPr="00E21651">
        <w:rPr>
          <w:rFonts w:ascii="Consolas" w:hAnsi="Consolas" w:cs="Consolas"/>
        </w:rPr>
        <w:t>[2014-10-24 14:19:37]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[2014-10-24 14:19:37]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[2014-10-24 14:19:37] [Tom] Instance of DeductLoginScreen Class initialised. Self : .26375432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14:19:37]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14:19:37]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14:19:37]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14:19:37]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14:19:50] [Tom]Deduct Expenditure Button Pressed. </w:t>
      </w:r>
    </w:p>
    <w:p w:rsidR="00014E69" w:rsidRPr="00E21651" w:rsidRDefault="00014E69" w:rsidP="00014E69">
      <w:pPr>
        <w:contextualSpacing/>
        <w:rPr>
          <w:rFonts w:ascii="Consolas" w:hAnsi="Consolas" w:cs="Consolas"/>
        </w:rPr>
      </w:pPr>
      <w:r w:rsidRPr="00E21651">
        <w:rPr>
          <w:rFonts w:ascii="Consolas" w:hAnsi="Consolas" w:cs="Consolas"/>
        </w:rPr>
        <w:t>[2014-10-24 14:21:57] [] =====RESTART=====</w:t>
      </w:r>
    </w:p>
    <w:p w:rsidR="00014E69" w:rsidRPr="00E21651" w:rsidRDefault="00014E69" w:rsidP="00014E69">
      <w:pPr>
        <w:contextualSpacing/>
        <w:rPr>
          <w:rFonts w:ascii="Consolas" w:hAnsi="Consolas" w:cs="Consolas"/>
        </w:rPr>
      </w:pPr>
      <w:r w:rsidRPr="00E21651">
        <w:rPr>
          <w:rFonts w:ascii="Consolas" w:hAnsi="Consolas" w:cs="Consolas"/>
        </w:rPr>
        <w:t>[2014-10-24 14:21:57]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[2014-10-24 14:21:57] [] Loading variables</w:t>
      </w:r>
    </w:p>
    <w:p w:rsidR="00014E69" w:rsidRPr="00E21651" w:rsidRDefault="00014E69" w:rsidP="00014E69">
      <w:pPr>
        <w:contextualSpacing/>
        <w:rPr>
          <w:rFonts w:ascii="Consolas" w:hAnsi="Consolas" w:cs="Consolas"/>
        </w:rPr>
      </w:pPr>
      <w:r w:rsidRPr="00E21651">
        <w:rPr>
          <w:rFonts w:ascii="Consolas" w:hAnsi="Consolas" w:cs="Consolas"/>
        </w:rPr>
        <w:t>[2014-10-24 14:21:57]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[2014-10-24 14:21:57] [] Loaded Total Salary</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14:21:57] []ERROR:root: Got exception on main handler </w:t>
      </w:r>
    </w:p>
    <w:p w:rsidR="00014E69" w:rsidRPr="00E21651" w:rsidRDefault="00014E69" w:rsidP="00014E69">
      <w:pPr>
        <w:contextualSpacing/>
        <w:rPr>
          <w:rFonts w:ascii="Consolas" w:hAnsi="Consolas" w:cs="Consolas"/>
        </w:rPr>
      </w:pPr>
      <w:r w:rsidRPr="00E21651">
        <w:rPr>
          <w:rFonts w:ascii="Consolas" w:hAnsi="Consolas" w:cs="Consolas"/>
        </w:rPr>
        <w:lastRenderedPageBreak/>
        <w:t>Traceback (most recent call last):</w:t>
      </w:r>
    </w:p>
    <w:p w:rsidR="00014E69" w:rsidRPr="00E21651" w:rsidRDefault="00014E69" w:rsidP="00014E69">
      <w:pPr>
        <w:contextualSpacing/>
        <w:rPr>
          <w:rFonts w:ascii="Consolas" w:hAnsi="Consolas" w:cs="Consolas"/>
        </w:rPr>
      </w:pPr>
      <w:r w:rsidRPr="00E21651">
        <w:rPr>
          <w:rFonts w:ascii="Consolas" w:hAnsi="Consolas" w:cs="Consolas"/>
        </w:rPr>
        <w:t xml:space="preserve">  File "N:\Y13Computing\Main.py", line 27, in main</w:t>
      </w:r>
    </w:p>
    <w:p w:rsidR="00014E69" w:rsidRPr="00E21651" w:rsidRDefault="00014E69" w:rsidP="00014E69">
      <w:pPr>
        <w:contextualSpacing/>
        <w:rPr>
          <w:rFonts w:ascii="Consolas" w:hAnsi="Consolas" w:cs="Consolas"/>
        </w:rPr>
      </w:pPr>
      <w:r w:rsidRPr="00E21651">
        <w:rPr>
          <w:rFonts w:ascii="Consolas" w:hAnsi="Consolas" w:cs="Consolas"/>
        </w:rPr>
        <w:t xml:space="preserve">    Setup()</w:t>
      </w:r>
    </w:p>
    <w:p w:rsidR="00014E69" w:rsidRPr="00E21651" w:rsidRDefault="00014E69" w:rsidP="00014E69">
      <w:pPr>
        <w:contextualSpacing/>
        <w:rPr>
          <w:rFonts w:ascii="Consolas" w:hAnsi="Consolas" w:cs="Consolas"/>
        </w:rPr>
      </w:pPr>
      <w:r w:rsidRPr="00E21651">
        <w:rPr>
          <w:rFonts w:ascii="Consolas" w:hAnsi="Consolas" w:cs="Consolas"/>
        </w:rPr>
        <w:t xml:space="preserve">  File "N:\Y13Computing\InitialSetup.py", line 66, in Setup</w:t>
      </w:r>
    </w:p>
    <w:p w:rsidR="00014E69" w:rsidRPr="00E21651" w:rsidRDefault="00014E69" w:rsidP="00014E69">
      <w:pPr>
        <w:contextualSpacing/>
        <w:rPr>
          <w:rFonts w:ascii="Consolas" w:hAnsi="Consolas" w:cs="Consolas"/>
        </w:rPr>
      </w:pPr>
      <w:r w:rsidRPr="00E21651">
        <w:rPr>
          <w:rFonts w:ascii="Consolas" w:hAnsi="Consolas" w:cs="Consolas"/>
        </w:rPr>
        <w:t xml:space="preserve">    totalExpenditure = int(totalExpenditureList[0])</w:t>
      </w:r>
    </w:p>
    <w:p w:rsidR="00014E69" w:rsidRPr="00E21651" w:rsidRDefault="00014E69" w:rsidP="00014E69">
      <w:pPr>
        <w:contextualSpacing/>
        <w:rPr>
          <w:rFonts w:ascii="Consolas" w:hAnsi="Consolas" w:cs="Consolas"/>
        </w:rPr>
      </w:pPr>
      <w:r w:rsidRPr="00E21651">
        <w:rPr>
          <w:rFonts w:ascii="Consolas" w:hAnsi="Consolas" w:cs="Consolas"/>
        </w:rPr>
        <w:t>IndexError: list index out of range</w:t>
      </w:r>
    </w:p>
    <w:p w:rsidR="00014E69" w:rsidRPr="00E21651" w:rsidRDefault="00014E69" w:rsidP="00014E69">
      <w:pPr>
        <w:contextualSpacing/>
        <w:rPr>
          <w:rFonts w:ascii="Consolas" w:hAnsi="Consolas" w:cs="Consolas"/>
        </w:rPr>
      </w:pPr>
      <w:r w:rsidRPr="00E21651">
        <w:rPr>
          <w:rFonts w:ascii="Consolas" w:hAnsi="Consolas" w:cs="Consolas"/>
        </w:rPr>
        <w:t>[2014-10-24 14:21:58] [] =====RESTART=====</w:t>
      </w:r>
    </w:p>
    <w:p w:rsidR="00014E69" w:rsidRPr="00E21651" w:rsidRDefault="00014E69" w:rsidP="00014E69">
      <w:pPr>
        <w:contextualSpacing/>
        <w:rPr>
          <w:rFonts w:ascii="Consolas" w:hAnsi="Consolas" w:cs="Consolas"/>
        </w:rPr>
      </w:pPr>
      <w:r w:rsidRPr="00E21651">
        <w:rPr>
          <w:rFonts w:ascii="Consolas" w:hAnsi="Consolas" w:cs="Consolas"/>
        </w:rPr>
        <w:t>[2014-10-24 14:21:58]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[2014-10-24 14:21:58] [] Loading variables</w:t>
      </w:r>
    </w:p>
    <w:p w:rsidR="00014E69" w:rsidRPr="00E21651" w:rsidRDefault="00014E69" w:rsidP="00014E69">
      <w:pPr>
        <w:contextualSpacing/>
        <w:rPr>
          <w:rFonts w:ascii="Consolas" w:hAnsi="Consolas" w:cs="Consolas"/>
        </w:rPr>
      </w:pPr>
      <w:r w:rsidRPr="00E21651">
        <w:rPr>
          <w:rFonts w:ascii="Consolas" w:hAnsi="Consolas" w:cs="Consolas"/>
        </w:rPr>
        <w:t>[2014-10-24 14:21:58]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[2014-10-24 14:21:58] [] Loaded Total Salary</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14:21:58] []ERROR:root: Got exception on main handler </w:t>
      </w:r>
    </w:p>
    <w:p w:rsidR="00014E69" w:rsidRPr="00E21651" w:rsidRDefault="00014E69" w:rsidP="00014E69">
      <w:pPr>
        <w:contextualSpacing/>
        <w:rPr>
          <w:rFonts w:ascii="Consolas" w:hAnsi="Consolas" w:cs="Consolas"/>
        </w:rPr>
      </w:pPr>
      <w:r w:rsidRPr="00E21651">
        <w:rPr>
          <w:rFonts w:ascii="Consolas" w:hAnsi="Consolas" w:cs="Consolas"/>
        </w:rPr>
        <w:t>Traceback (most recent call last):</w:t>
      </w:r>
    </w:p>
    <w:p w:rsidR="00014E69" w:rsidRPr="00E21651" w:rsidRDefault="00014E69" w:rsidP="00014E69">
      <w:pPr>
        <w:contextualSpacing/>
        <w:rPr>
          <w:rFonts w:ascii="Consolas" w:hAnsi="Consolas" w:cs="Consolas"/>
        </w:rPr>
      </w:pPr>
      <w:r w:rsidRPr="00E21651">
        <w:rPr>
          <w:rFonts w:ascii="Consolas" w:hAnsi="Consolas" w:cs="Consolas"/>
        </w:rPr>
        <w:t xml:space="preserve">  File "N:\Y13Computing\Main.py", line 27, in main</w:t>
      </w:r>
    </w:p>
    <w:p w:rsidR="00014E69" w:rsidRPr="00E21651" w:rsidRDefault="00014E69" w:rsidP="00014E69">
      <w:pPr>
        <w:contextualSpacing/>
        <w:rPr>
          <w:rFonts w:ascii="Consolas" w:hAnsi="Consolas" w:cs="Consolas"/>
        </w:rPr>
      </w:pPr>
      <w:r w:rsidRPr="00E21651">
        <w:rPr>
          <w:rFonts w:ascii="Consolas" w:hAnsi="Consolas" w:cs="Consolas"/>
        </w:rPr>
        <w:t xml:space="preserve">    Setup()</w:t>
      </w:r>
    </w:p>
    <w:p w:rsidR="00014E69" w:rsidRPr="00E21651" w:rsidRDefault="00014E69" w:rsidP="00014E69">
      <w:pPr>
        <w:contextualSpacing/>
        <w:rPr>
          <w:rFonts w:ascii="Consolas" w:hAnsi="Consolas" w:cs="Consolas"/>
        </w:rPr>
      </w:pPr>
      <w:r w:rsidRPr="00E21651">
        <w:rPr>
          <w:rFonts w:ascii="Consolas" w:hAnsi="Consolas" w:cs="Consolas"/>
        </w:rPr>
        <w:t xml:space="preserve">  File "N:\Y13Computing\InitialSetup.py", line 66, in Setup</w:t>
      </w:r>
    </w:p>
    <w:p w:rsidR="00014E69" w:rsidRPr="00E21651" w:rsidRDefault="00014E69" w:rsidP="00014E69">
      <w:pPr>
        <w:contextualSpacing/>
        <w:rPr>
          <w:rFonts w:ascii="Consolas" w:hAnsi="Consolas" w:cs="Consolas"/>
        </w:rPr>
      </w:pPr>
      <w:r w:rsidRPr="00E21651">
        <w:rPr>
          <w:rFonts w:ascii="Consolas" w:hAnsi="Consolas" w:cs="Consolas"/>
        </w:rPr>
        <w:t xml:space="preserve">    totalExpenditure = int(totalExpenditureList[0])</w:t>
      </w:r>
    </w:p>
    <w:p w:rsidR="00014E69" w:rsidRPr="00E21651" w:rsidRDefault="00014E69" w:rsidP="00014E69">
      <w:pPr>
        <w:contextualSpacing/>
        <w:rPr>
          <w:rFonts w:ascii="Consolas" w:hAnsi="Consolas" w:cs="Consolas"/>
        </w:rPr>
      </w:pPr>
      <w:r w:rsidRPr="00E21651">
        <w:rPr>
          <w:rFonts w:ascii="Consolas" w:hAnsi="Consolas" w:cs="Consolas"/>
        </w:rPr>
        <w:t>IndexError: list index out of range</w:t>
      </w:r>
    </w:p>
    <w:p w:rsidR="00014E69" w:rsidRPr="00E21651" w:rsidRDefault="00014E69" w:rsidP="00014E69">
      <w:pPr>
        <w:contextualSpacing/>
        <w:rPr>
          <w:rFonts w:ascii="Consolas" w:hAnsi="Consolas" w:cs="Consolas"/>
        </w:rPr>
      </w:pPr>
      <w:r w:rsidRPr="00E21651">
        <w:rPr>
          <w:rFonts w:ascii="Consolas" w:hAnsi="Consolas" w:cs="Consolas"/>
        </w:rPr>
        <w:t>[2014-10-24 14:21:59] [] =====RESTART=====</w:t>
      </w:r>
    </w:p>
    <w:p w:rsidR="00014E69" w:rsidRPr="00E21651" w:rsidRDefault="00014E69" w:rsidP="00014E69">
      <w:pPr>
        <w:contextualSpacing/>
        <w:rPr>
          <w:rFonts w:ascii="Consolas" w:hAnsi="Consolas" w:cs="Consolas"/>
        </w:rPr>
      </w:pPr>
      <w:r w:rsidRPr="00E21651">
        <w:rPr>
          <w:rFonts w:ascii="Consolas" w:hAnsi="Consolas" w:cs="Consolas"/>
        </w:rPr>
        <w:t>[2014-10-24 14:21:59]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[2014-10-24 14:21:59] [] Loading variables</w:t>
      </w:r>
    </w:p>
    <w:p w:rsidR="00014E69" w:rsidRPr="00E21651" w:rsidRDefault="00014E69" w:rsidP="00014E69">
      <w:pPr>
        <w:contextualSpacing/>
        <w:rPr>
          <w:rFonts w:ascii="Consolas" w:hAnsi="Consolas" w:cs="Consolas"/>
        </w:rPr>
      </w:pPr>
      <w:r w:rsidRPr="00E21651">
        <w:rPr>
          <w:rFonts w:ascii="Consolas" w:hAnsi="Consolas" w:cs="Consolas"/>
        </w:rPr>
        <w:t>[2014-10-24 14:21:59]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[2014-10-24 14:21:59] [] Loaded Total Salary</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14:21:59] []ERROR:root: Got exception on main handler </w:t>
      </w:r>
    </w:p>
    <w:p w:rsidR="00014E69" w:rsidRPr="00E21651" w:rsidRDefault="00014E69" w:rsidP="00014E69">
      <w:pPr>
        <w:contextualSpacing/>
        <w:rPr>
          <w:rFonts w:ascii="Consolas" w:hAnsi="Consolas" w:cs="Consolas"/>
        </w:rPr>
      </w:pPr>
      <w:r w:rsidRPr="00E21651">
        <w:rPr>
          <w:rFonts w:ascii="Consolas" w:hAnsi="Consolas" w:cs="Consolas"/>
        </w:rPr>
        <w:t>Traceback (most recent call last):</w:t>
      </w:r>
    </w:p>
    <w:p w:rsidR="00014E69" w:rsidRPr="00E21651" w:rsidRDefault="00014E69" w:rsidP="00014E69">
      <w:pPr>
        <w:contextualSpacing/>
        <w:rPr>
          <w:rFonts w:ascii="Consolas" w:hAnsi="Consolas" w:cs="Consolas"/>
        </w:rPr>
      </w:pPr>
      <w:r w:rsidRPr="00E21651">
        <w:rPr>
          <w:rFonts w:ascii="Consolas" w:hAnsi="Consolas" w:cs="Consolas"/>
        </w:rPr>
        <w:t xml:space="preserve">  File "N:\Y13Computing\Main.py", line 27, in main</w:t>
      </w:r>
    </w:p>
    <w:p w:rsidR="00014E69" w:rsidRPr="00E21651" w:rsidRDefault="00014E69" w:rsidP="00014E69">
      <w:pPr>
        <w:contextualSpacing/>
        <w:rPr>
          <w:rFonts w:ascii="Consolas" w:hAnsi="Consolas" w:cs="Consolas"/>
        </w:rPr>
      </w:pPr>
      <w:r w:rsidRPr="00E21651">
        <w:rPr>
          <w:rFonts w:ascii="Consolas" w:hAnsi="Consolas" w:cs="Consolas"/>
        </w:rPr>
        <w:t xml:space="preserve">    Setup()</w:t>
      </w:r>
    </w:p>
    <w:p w:rsidR="00014E69" w:rsidRPr="00E21651" w:rsidRDefault="00014E69" w:rsidP="00014E69">
      <w:pPr>
        <w:contextualSpacing/>
        <w:rPr>
          <w:rFonts w:ascii="Consolas" w:hAnsi="Consolas" w:cs="Consolas"/>
        </w:rPr>
      </w:pPr>
      <w:r w:rsidRPr="00E21651">
        <w:rPr>
          <w:rFonts w:ascii="Consolas" w:hAnsi="Consolas" w:cs="Consolas"/>
        </w:rPr>
        <w:t xml:space="preserve">  File "N:\Y13Computing\InitialSetup.py", line 66, in Setup</w:t>
      </w:r>
    </w:p>
    <w:p w:rsidR="00014E69" w:rsidRPr="00E21651" w:rsidRDefault="00014E69" w:rsidP="00014E69">
      <w:pPr>
        <w:contextualSpacing/>
        <w:rPr>
          <w:rFonts w:ascii="Consolas" w:hAnsi="Consolas" w:cs="Consolas"/>
        </w:rPr>
      </w:pPr>
      <w:r w:rsidRPr="00E21651">
        <w:rPr>
          <w:rFonts w:ascii="Consolas" w:hAnsi="Consolas" w:cs="Consolas"/>
        </w:rPr>
        <w:t xml:space="preserve">    totalExpenditure = int(totalExpenditureList[0])</w:t>
      </w:r>
    </w:p>
    <w:p w:rsidR="00014E69" w:rsidRPr="00E21651" w:rsidRDefault="00014E69" w:rsidP="00014E69">
      <w:pPr>
        <w:contextualSpacing/>
        <w:rPr>
          <w:rFonts w:ascii="Consolas" w:hAnsi="Consolas" w:cs="Consolas"/>
        </w:rPr>
      </w:pPr>
      <w:r w:rsidRPr="00E21651">
        <w:rPr>
          <w:rFonts w:ascii="Consolas" w:hAnsi="Consolas" w:cs="Consolas"/>
        </w:rPr>
        <w:t>IndexError: list index out of range</w:t>
      </w:r>
    </w:p>
    <w:p w:rsidR="00014E69" w:rsidRPr="00E21651" w:rsidRDefault="00014E69" w:rsidP="00014E69">
      <w:pPr>
        <w:contextualSpacing/>
        <w:rPr>
          <w:rFonts w:ascii="Consolas" w:hAnsi="Consolas" w:cs="Consolas"/>
        </w:rPr>
      </w:pPr>
      <w:r w:rsidRPr="00E21651">
        <w:rPr>
          <w:rFonts w:ascii="Consolas" w:hAnsi="Consolas" w:cs="Consolas"/>
        </w:rPr>
        <w:t>[2014-10-24 14:22:01] [] =====RESTART=====</w:t>
      </w:r>
    </w:p>
    <w:p w:rsidR="00014E69" w:rsidRPr="00E21651" w:rsidRDefault="00014E69" w:rsidP="00014E69">
      <w:pPr>
        <w:contextualSpacing/>
        <w:rPr>
          <w:rFonts w:ascii="Consolas" w:hAnsi="Consolas" w:cs="Consolas"/>
        </w:rPr>
      </w:pPr>
      <w:r w:rsidRPr="00E21651">
        <w:rPr>
          <w:rFonts w:ascii="Consolas" w:hAnsi="Consolas" w:cs="Consolas"/>
        </w:rPr>
        <w:t>[2014-10-24 14:22:01]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[2014-10-24 14:22:01] [] Loading variables</w:t>
      </w:r>
    </w:p>
    <w:p w:rsidR="00014E69" w:rsidRPr="00E21651" w:rsidRDefault="00014E69" w:rsidP="00014E69">
      <w:pPr>
        <w:contextualSpacing/>
        <w:rPr>
          <w:rFonts w:ascii="Consolas" w:hAnsi="Consolas" w:cs="Consolas"/>
        </w:rPr>
      </w:pPr>
      <w:r w:rsidRPr="00E21651">
        <w:rPr>
          <w:rFonts w:ascii="Consolas" w:hAnsi="Consolas" w:cs="Consolas"/>
        </w:rPr>
        <w:t>[2014-10-24 14:22:01]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[2014-10-24 14:22:01] [] Loaded Total Salary</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14:22:01] []ERROR:root: Got exception on main handler </w:t>
      </w:r>
    </w:p>
    <w:p w:rsidR="00014E69" w:rsidRPr="00E21651" w:rsidRDefault="00014E69" w:rsidP="00014E69">
      <w:pPr>
        <w:contextualSpacing/>
        <w:rPr>
          <w:rFonts w:ascii="Consolas" w:hAnsi="Consolas" w:cs="Consolas"/>
        </w:rPr>
      </w:pPr>
      <w:r w:rsidRPr="00E21651">
        <w:rPr>
          <w:rFonts w:ascii="Consolas" w:hAnsi="Consolas" w:cs="Consolas"/>
        </w:rPr>
        <w:t>Traceback (most recent call last):</w:t>
      </w:r>
    </w:p>
    <w:p w:rsidR="00014E69" w:rsidRPr="00E21651" w:rsidRDefault="00014E69" w:rsidP="00014E69">
      <w:pPr>
        <w:contextualSpacing/>
        <w:rPr>
          <w:rFonts w:ascii="Consolas" w:hAnsi="Consolas" w:cs="Consolas"/>
        </w:rPr>
      </w:pPr>
      <w:r w:rsidRPr="00E21651">
        <w:rPr>
          <w:rFonts w:ascii="Consolas" w:hAnsi="Consolas" w:cs="Consolas"/>
        </w:rPr>
        <w:t xml:space="preserve">  File "N:\Y13Computing\Main.py", line 27, in main</w:t>
      </w:r>
    </w:p>
    <w:p w:rsidR="00014E69" w:rsidRPr="00E21651" w:rsidRDefault="00014E69" w:rsidP="00014E69">
      <w:pPr>
        <w:contextualSpacing/>
        <w:rPr>
          <w:rFonts w:ascii="Consolas" w:hAnsi="Consolas" w:cs="Consolas"/>
        </w:rPr>
      </w:pPr>
      <w:r w:rsidRPr="00E21651">
        <w:rPr>
          <w:rFonts w:ascii="Consolas" w:hAnsi="Consolas" w:cs="Consolas"/>
        </w:rPr>
        <w:t xml:space="preserve">    Setup()</w:t>
      </w:r>
    </w:p>
    <w:p w:rsidR="00014E69" w:rsidRPr="00E21651" w:rsidRDefault="00014E69" w:rsidP="00014E69">
      <w:pPr>
        <w:contextualSpacing/>
        <w:rPr>
          <w:rFonts w:ascii="Consolas" w:hAnsi="Consolas" w:cs="Consolas"/>
        </w:rPr>
      </w:pPr>
      <w:r w:rsidRPr="00E21651">
        <w:rPr>
          <w:rFonts w:ascii="Consolas" w:hAnsi="Consolas" w:cs="Consolas"/>
        </w:rPr>
        <w:t xml:space="preserve">  File "N:\Y13Computing\InitialSetup.py", line 66, in Setup</w:t>
      </w:r>
    </w:p>
    <w:p w:rsidR="00014E69" w:rsidRPr="00E21651" w:rsidRDefault="00014E69" w:rsidP="00014E69">
      <w:pPr>
        <w:contextualSpacing/>
        <w:rPr>
          <w:rFonts w:ascii="Consolas" w:hAnsi="Consolas" w:cs="Consolas"/>
        </w:rPr>
      </w:pPr>
      <w:r w:rsidRPr="00E21651">
        <w:rPr>
          <w:rFonts w:ascii="Consolas" w:hAnsi="Consolas" w:cs="Consolas"/>
        </w:rPr>
        <w:t xml:space="preserve">    totalExpenditure = int(totalExpenditureList[0])</w:t>
      </w:r>
    </w:p>
    <w:p w:rsidR="00014E69" w:rsidRPr="00E21651" w:rsidRDefault="00014E69" w:rsidP="00014E69">
      <w:pPr>
        <w:contextualSpacing/>
        <w:rPr>
          <w:rFonts w:ascii="Consolas" w:hAnsi="Consolas" w:cs="Consolas"/>
        </w:rPr>
      </w:pPr>
      <w:r w:rsidRPr="00E21651">
        <w:rPr>
          <w:rFonts w:ascii="Consolas" w:hAnsi="Consolas" w:cs="Consolas"/>
        </w:rPr>
        <w:t>IndexError: list index out of range</w:t>
      </w:r>
    </w:p>
    <w:p w:rsidR="00014E69" w:rsidRPr="00E21651" w:rsidRDefault="00014E69" w:rsidP="00014E69">
      <w:pPr>
        <w:contextualSpacing/>
        <w:rPr>
          <w:rFonts w:ascii="Consolas" w:hAnsi="Consolas" w:cs="Consolas"/>
        </w:rPr>
      </w:pPr>
      <w:r w:rsidRPr="00E21651">
        <w:rPr>
          <w:rFonts w:ascii="Consolas" w:hAnsi="Consolas" w:cs="Consolas"/>
        </w:rPr>
        <w:t>[2014-10-24 14:22:06] [] =====RESTART=====</w:t>
      </w:r>
    </w:p>
    <w:p w:rsidR="00014E69" w:rsidRPr="00E21651" w:rsidRDefault="00014E69" w:rsidP="00014E69">
      <w:pPr>
        <w:contextualSpacing/>
        <w:rPr>
          <w:rFonts w:ascii="Consolas" w:hAnsi="Consolas" w:cs="Consolas"/>
        </w:rPr>
      </w:pPr>
      <w:r w:rsidRPr="00E21651">
        <w:rPr>
          <w:rFonts w:ascii="Consolas" w:hAnsi="Consolas" w:cs="Consolas"/>
        </w:rPr>
        <w:t>[2014-10-24 14:22:06]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[2014-10-24 14:22:06] [] Loading variables</w:t>
      </w:r>
    </w:p>
    <w:p w:rsidR="00014E69" w:rsidRPr="00E21651" w:rsidRDefault="00014E69" w:rsidP="00014E69">
      <w:pPr>
        <w:contextualSpacing/>
        <w:rPr>
          <w:rFonts w:ascii="Consolas" w:hAnsi="Consolas" w:cs="Consolas"/>
        </w:rPr>
      </w:pPr>
      <w:r w:rsidRPr="00E21651">
        <w:rPr>
          <w:rFonts w:ascii="Consolas" w:hAnsi="Consolas" w:cs="Consolas"/>
        </w:rPr>
        <w:t>[2014-10-24 14:22:06]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[2014-10-24 14:22:06] [] Loaded Total Salary</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[2014-10-24 14:22:06] []ERROR:root: Got exception on main handler </w:t>
      </w:r>
    </w:p>
    <w:p w:rsidR="00014E69" w:rsidRPr="00E21651" w:rsidRDefault="00014E69" w:rsidP="00014E69">
      <w:pPr>
        <w:contextualSpacing/>
        <w:rPr>
          <w:rFonts w:ascii="Consolas" w:hAnsi="Consolas" w:cs="Consolas"/>
        </w:rPr>
      </w:pPr>
      <w:r w:rsidRPr="00E21651">
        <w:rPr>
          <w:rFonts w:ascii="Consolas" w:hAnsi="Consolas" w:cs="Consolas"/>
        </w:rPr>
        <w:t>Traceback (most recent call last):</w:t>
      </w:r>
    </w:p>
    <w:p w:rsidR="00014E69" w:rsidRPr="00E21651" w:rsidRDefault="00014E69" w:rsidP="00014E69">
      <w:pPr>
        <w:contextualSpacing/>
        <w:rPr>
          <w:rFonts w:ascii="Consolas" w:hAnsi="Consolas" w:cs="Consolas"/>
        </w:rPr>
      </w:pPr>
      <w:r w:rsidRPr="00E21651">
        <w:rPr>
          <w:rFonts w:ascii="Consolas" w:hAnsi="Consolas" w:cs="Consolas"/>
        </w:rPr>
        <w:t xml:space="preserve">  File "N:\Y13Computing\Main.py", line 27, in main</w:t>
      </w:r>
    </w:p>
    <w:p w:rsidR="00014E69" w:rsidRPr="00E21651" w:rsidRDefault="00014E69" w:rsidP="00014E69">
      <w:pPr>
        <w:contextualSpacing/>
        <w:rPr>
          <w:rFonts w:ascii="Consolas" w:hAnsi="Consolas" w:cs="Consolas"/>
        </w:rPr>
      </w:pPr>
      <w:r w:rsidRPr="00E21651">
        <w:rPr>
          <w:rFonts w:ascii="Consolas" w:hAnsi="Consolas" w:cs="Consolas"/>
        </w:rPr>
        <w:t xml:space="preserve">    Setup()</w:t>
      </w:r>
    </w:p>
    <w:p w:rsidR="00014E69" w:rsidRPr="00E21651" w:rsidRDefault="00014E69" w:rsidP="00014E69">
      <w:pPr>
        <w:contextualSpacing/>
        <w:rPr>
          <w:rFonts w:ascii="Consolas" w:hAnsi="Consolas" w:cs="Consolas"/>
        </w:rPr>
      </w:pPr>
      <w:r w:rsidRPr="00E21651">
        <w:rPr>
          <w:rFonts w:ascii="Consolas" w:hAnsi="Consolas" w:cs="Consolas"/>
        </w:rPr>
        <w:t xml:space="preserve">  File "N:\Y13Computing\InitialSetup.py", line 66, in Setup</w:t>
      </w:r>
    </w:p>
    <w:p w:rsidR="00014E69" w:rsidRPr="00E21651" w:rsidRDefault="00014E69" w:rsidP="00014E69">
      <w:pPr>
        <w:contextualSpacing/>
        <w:rPr>
          <w:rFonts w:ascii="Consolas" w:hAnsi="Consolas" w:cs="Consolas"/>
        </w:rPr>
      </w:pPr>
      <w:r w:rsidRPr="00E21651">
        <w:rPr>
          <w:rFonts w:ascii="Consolas" w:hAnsi="Consolas" w:cs="Consolas"/>
        </w:rPr>
        <w:t xml:space="preserve">    totalExpenditure = int(totalExpenditureList[0])</w:t>
      </w:r>
    </w:p>
    <w:p w:rsidR="00014E69" w:rsidRPr="00E21651" w:rsidRDefault="00014E69" w:rsidP="00014E69">
      <w:pPr>
        <w:contextualSpacing/>
        <w:rPr>
          <w:rFonts w:ascii="Consolas" w:hAnsi="Consolas" w:cs="Consolas"/>
        </w:rPr>
      </w:pPr>
      <w:r w:rsidRPr="00E21651">
        <w:rPr>
          <w:rFonts w:ascii="Consolas" w:hAnsi="Consolas" w:cs="Consolas"/>
        </w:rPr>
        <w:t>IndexError: list index out of range</w:t>
      </w:r>
    </w:p>
    <w:p w:rsidR="00014E69" w:rsidRPr="00E21651" w:rsidRDefault="00014E69" w:rsidP="00014E69">
      <w:pPr>
        <w:contextualSpacing/>
        <w:rPr>
          <w:rFonts w:ascii="Consolas" w:hAnsi="Consolas" w:cs="Consolas"/>
        </w:rPr>
      </w:pPr>
      <w:r w:rsidRPr="00E21651">
        <w:rPr>
          <w:rFonts w:ascii="Consolas" w:hAnsi="Consolas" w:cs="Consolas"/>
        </w:rPr>
        <w:t>[2014-10-24 14:22:31] [] =====RESTART=====</w:t>
      </w:r>
    </w:p>
    <w:p w:rsidR="00014E69" w:rsidRPr="00E21651" w:rsidRDefault="00014E69" w:rsidP="00014E69">
      <w:pPr>
        <w:contextualSpacing/>
        <w:rPr>
          <w:rFonts w:ascii="Consolas" w:hAnsi="Consolas" w:cs="Consolas"/>
        </w:rPr>
      </w:pPr>
      <w:r w:rsidRPr="00E21651">
        <w:rPr>
          <w:rFonts w:ascii="Consolas" w:hAnsi="Consolas" w:cs="Consolas"/>
        </w:rPr>
        <w:t>[2014-10-24 14:22:31]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[2014-10-24 14:22:31] [] Initiating first-time setup</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14:22:31] [] Created LoginNames.txt </w:t>
      </w:r>
    </w:p>
    <w:p w:rsidR="00014E69" w:rsidRPr="00E21651" w:rsidRDefault="00014E69" w:rsidP="00014E69">
      <w:pPr>
        <w:contextualSpacing/>
        <w:rPr>
          <w:rFonts w:ascii="Consolas" w:hAnsi="Consolas" w:cs="Consolas"/>
        </w:rPr>
      </w:pPr>
      <w:r w:rsidRPr="00E21651">
        <w:rPr>
          <w:rFonts w:ascii="Consolas" w:hAnsi="Consolas" w:cs="Consolas"/>
        </w:rPr>
        <w:t>[2014-10-24 14:22:31] [] Created Language.txt</w:t>
      </w:r>
    </w:p>
    <w:p w:rsidR="00014E69" w:rsidRPr="00E21651" w:rsidRDefault="00014E69" w:rsidP="00014E69">
      <w:pPr>
        <w:contextualSpacing/>
        <w:rPr>
          <w:rFonts w:ascii="Consolas" w:hAnsi="Consolas" w:cs="Consolas"/>
        </w:rPr>
      </w:pPr>
      <w:r w:rsidRPr="00E21651">
        <w:rPr>
          <w:rFonts w:ascii="Consolas" w:hAnsi="Consolas" w:cs="Consolas"/>
        </w:rPr>
        <w:t>[2014-10-24 14:22:31] [] Created EmpCount.txt</w:t>
      </w:r>
    </w:p>
    <w:p w:rsidR="00014E69" w:rsidRPr="00E21651" w:rsidRDefault="00014E69" w:rsidP="00014E69">
      <w:pPr>
        <w:contextualSpacing/>
        <w:rPr>
          <w:rFonts w:ascii="Consolas" w:hAnsi="Consolas" w:cs="Consolas"/>
        </w:rPr>
      </w:pPr>
      <w:r w:rsidRPr="00E21651">
        <w:rPr>
          <w:rFonts w:ascii="Consolas" w:hAnsi="Consolas" w:cs="Consolas"/>
        </w:rPr>
        <w:t>[2014-10-24 14:22:31] [] Created TotalSalary.txt</w:t>
      </w:r>
    </w:p>
    <w:p w:rsidR="00014E69" w:rsidRPr="00E21651" w:rsidRDefault="00014E69" w:rsidP="00014E69">
      <w:pPr>
        <w:contextualSpacing/>
        <w:rPr>
          <w:rFonts w:ascii="Consolas" w:hAnsi="Consolas" w:cs="Consolas"/>
        </w:rPr>
      </w:pPr>
      <w:r w:rsidRPr="00E21651">
        <w:rPr>
          <w:rFonts w:ascii="Consolas" w:hAnsi="Consolas" w:cs="Consolas"/>
        </w:rPr>
        <w:t>[2014-10-24 14:22:31] [] Created TotalExpenditure.txt</w:t>
      </w:r>
    </w:p>
    <w:p w:rsidR="00014E69" w:rsidRPr="00E21651" w:rsidRDefault="00014E69" w:rsidP="00014E69">
      <w:pPr>
        <w:contextualSpacing/>
        <w:rPr>
          <w:rFonts w:ascii="Consolas" w:hAnsi="Consolas" w:cs="Consolas"/>
        </w:rPr>
      </w:pPr>
      <w:r w:rsidRPr="00E21651">
        <w:rPr>
          <w:rFonts w:ascii="Consolas" w:hAnsi="Consolas" w:cs="Consolas"/>
        </w:rPr>
        <w:t>[2014-10-24 14:22:31] [] First time Admin password Setup</w:t>
      </w:r>
    </w:p>
    <w:p w:rsidR="00014E69" w:rsidRPr="00E21651" w:rsidRDefault="00014E69" w:rsidP="00014E69">
      <w:pPr>
        <w:contextualSpacing/>
        <w:rPr>
          <w:rFonts w:ascii="Consolas" w:hAnsi="Consolas" w:cs="Consolas"/>
        </w:rPr>
      </w:pPr>
      <w:r w:rsidRPr="00E21651">
        <w:rPr>
          <w:rFonts w:ascii="Consolas" w:hAnsi="Consolas" w:cs="Consolas"/>
        </w:rPr>
        <w:t>[2014-10-24 14:22:31] [] Initialising InitSetupPopup window.</w:t>
      </w:r>
    </w:p>
    <w:p w:rsidR="00014E69" w:rsidRPr="00E21651" w:rsidRDefault="00014E69" w:rsidP="00014E69">
      <w:pPr>
        <w:contextualSpacing/>
        <w:rPr>
          <w:rFonts w:ascii="Consolas" w:hAnsi="Consolas" w:cs="Consolas"/>
        </w:rPr>
      </w:pPr>
      <w:r w:rsidRPr="00E21651">
        <w:rPr>
          <w:rFonts w:ascii="Consolas" w:hAnsi="Consolas" w:cs="Consolas"/>
        </w:rPr>
        <w:t>[2014-10-24 14:22:31] [] Instance of InitSetupPopup Class initialised. Self : .27049056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14:22:31]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14:22:31]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14:22:31]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14:22:31]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14:22:38] [] Submit button pressed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14:22:38] [] Admin Password created. </w:t>
      </w:r>
    </w:p>
    <w:p w:rsidR="00014E69" w:rsidRPr="00E21651" w:rsidRDefault="00014E69" w:rsidP="00014E69">
      <w:pPr>
        <w:contextualSpacing/>
        <w:rPr>
          <w:rFonts w:ascii="Consolas" w:hAnsi="Consolas" w:cs="Consolas"/>
        </w:rPr>
      </w:pPr>
      <w:r w:rsidRPr="00E21651">
        <w:rPr>
          <w:rFonts w:ascii="Consolas" w:hAnsi="Consolas" w:cs="Consolas"/>
        </w:rPr>
        <w:t>[2014-10-24 14:22:38] [] Created InitialSetup.txt</w:t>
      </w:r>
    </w:p>
    <w:p w:rsidR="00014E69" w:rsidRPr="00E21651" w:rsidRDefault="00014E69" w:rsidP="00014E69">
      <w:pPr>
        <w:contextualSpacing/>
        <w:rPr>
          <w:rFonts w:ascii="Consolas" w:hAnsi="Consolas" w:cs="Consolas"/>
        </w:rPr>
      </w:pPr>
      <w:r w:rsidRPr="00E21651">
        <w:rPr>
          <w:rFonts w:ascii="Consolas" w:hAnsi="Consolas" w:cs="Consolas"/>
        </w:rPr>
        <w:t>[2014-10-24 14:22:38]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[2014-10-24 14:22:38] [] Instance of LoginScreen Class initialised. Self : .27048776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14:22:38]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14:22:38]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14:22:38]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14:22:38]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14:22:38]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[2014-10-24 14:22:42] [] Register Button Pressed</w:t>
      </w:r>
    </w:p>
    <w:p w:rsidR="00014E69" w:rsidRPr="00E21651" w:rsidRDefault="00014E69" w:rsidP="00014E69">
      <w:pPr>
        <w:contextualSpacing/>
        <w:rPr>
          <w:rFonts w:ascii="Consolas" w:hAnsi="Consolas" w:cs="Consolas"/>
        </w:rPr>
      </w:pPr>
      <w:r w:rsidRPr="00E21651">
        <w:rPr>
          <w:rFonts w:ascii="Consolas" w:hAnsi="Consolas" w:cs="Consolas"/>
        </w:rPr>
        <w:t>[2014-10-24 14:22:42] [] Login Window Terminated</w:t>
      </w:r>
    </w:p>
    <w:p w:rsidR="00014E69" w:rsidRPr="00E21651" w:rsidRDefault="00014E69" w:rsidP="00014E69">
      <w:pPr>
        <w:contextualSpacing/>
        <w:rPr>
          <w:rFonts w:ascii="Consolas" w:hAnsi="Consolas" w:cs="Consolas"/>
        </w:rPr>
      </w:pPr>
      <w:r w:rsidRPr="00E21651">
        <w:rPr>
          <w:rFonts w:ascii="Consolas" w:hAnsi="Consolas" w:cs="Consolas"/>
        </w:rPr>
        <w:t>[2014-10-24 14:22:42]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[2014-10-24 14:22:42] [] Instance of RegisterScreen Class initialised. Self : .27049096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14:22:42]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14:22:42]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14:22:42]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14:22:42]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14:22:42]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14:22:58] [] Loaded LoginData.p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14:22:58] [] Account Creation initiated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14:22:58] [] Admin Pass Hash loaded.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[2014-10-24 14:22:58] [] New Employee Account : Tom created. </w:t>
      </w:r>
    </w:p>
    <w:p w:rsidR="00014E69" w:rsidRPr="00E21651" w:rsidRDefault="00014E69" w:rsidP="00014E69">
      <w:pPr>
        <w:contextualSpacing/>
        <w:rPr>
          <w:rFonts w:ascii="Consolas" w:hAnsi="Consolas" w:cs="Consolas"/>
        </w:rPr>
      </w:pPr>
      <w:r w:rsidRPr="00E21651">
        <w:rPr>
          <w:rFonts w:ascii="Consolas" w:hAnsi="Consolas" w:cs="Consolas"/>
        </w:rPr>
        <w:t>[2014-10-24 14:22:58] [] Back Button Pressed</w:t>
      </w:r>
    </w:p>
    <w:p w:rsidR="00014E69" w:rsidRPr="00E21651" w:rsidRDefault="00014E69" w:rsidP="00014E69">
      <w:pPr>
        <w:contextualSpacing/>
        <w:rPr>
          <w:rFonts w:ascii="Consolas" w:hAnsi="Consolas" w:cs="Consolas"/>
        </w:rPr>
      </w:pPr>
      <w:r w:rsidRPr="00E21651">
        <w:rPr>
          <w:rFonts w:ascii="Consolas" w:hAnsi="Consolas" w:cs="Consolas"/>
        </w:rPr>
        <w:t>[2014-10-24 14:22:58] [] Register Window Terminated</w:t>
      </w:r>
    </w:p>
    <w:p w:rsidR="00014E69" w:rsidRPr="00E21651" w:rsidRDefault="00014E69" w:rsidP="00014E69">
      <w:pPr>
        <w:contextualSpacing/>
        <w:rPr>
          <w:rFonts w:ascii="Consolas" w:hAnsi="Consolas" w:cs="Consolas"/>
        </w:rPr>
      </w:pPr>
      <w:r w:rsidRPr="00E21651">
        <w:rPr>
          <w:rFonts w:ascii="Consolas" w:hAnsi="Consolas" w:cs="Consolas"/>
        </w:rPr>
        <w:t>[2014-10-24 14:22:58]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[2014-10-24 14:22:58] [] Instance of LoginScreen Class initialised. Self : .27049336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14:22:58]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14:22:59]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14:22:59]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14:22:59]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14:22:59]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[2014-10-24 14:24:40] [] Login Button Pressed</w:t>
      </w:r>
    </w:p>
    <w:p w:rsidR="00014E69" w:rsidRPr="00E21651" w:rsidRDefault="00014E69" w:rsidP="00014E69">
      <w:pPr>
        <w:contextualSpacing/>
        <w:rPr>
          <w:rFonts w:ascii="Consolas" w:hAnsi="Consolas" w:cs="Consolas"/>
        </w:rPr>
      </w:pPr>
      <w:r w:rsidRPr="00E21651">
        <w:rPr>
          <w:rFonts w:ascii="Consolas" w:hAnsi="Consolas" w:cs="Consolas"/>
        </w:rPr>
        <w:t>[2014-10-24 14:24:40]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[2014-10-24 14:24:40]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14:24:40]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14:24:40]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[2014-10-24 14:24:40]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[2014-10-24 14:24:44]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[2014-10-24 14:24:44]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[2014-10-24 14:24:44]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[2014-10-24 14:24:44] [Tom] Instance of CreateEmployeeScreen Class initialised. Self : .31890168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14:24:44]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14:24:44]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14:24:44]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14:24:44]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14:24:51] [Tom] Search Selected </w:t>
      </w:r>
    </w:p>
    <w:p w:rsidR="00014E69" w:rsidRPr="00E21651" w:rsidRDefault="00014E69" w:rsidP="00014E69">
      <w:pPr>
        <w:contextualSpacing/>
        <w:rPr>
          <w:rFonts w:ascii="Consolas" w:hAnsi="Consolas" w:cs="Consolas"/>
        </w:rPr>
      </w:pPr>
      <w:r w:rsidRPr="00E21651">
        <w:rPr>
          <w:rFonts w:ascii="Consolas" w:hAnsi="Consolas" w:cs="Consolas"/>
        </w:rPr>
        <w:t>[2014-10-24 14:24:51] [Tom] Instance of InitSetupPopup Class initialised. Self : .31888648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14:24:51]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14:24:51]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14:25:06]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14:25:06]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[2014-10-24 14:25:08]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[2014-10-24 14:25:08]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[2014-10-24 14:25:08]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[2014-10-24 14:25:08] [Tom] Instance of CreateEmployeeScreen Class initialised. Self : .31890248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14:25:08]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14:25:08]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14:25:08]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14:25:08]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14:25:11] [Tom] Search Selected </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[2014-10-24 14:25:11] [Tom] Instance of InitSetupPopup Class initialised. Self : .31890488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14:25:11]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14:25:11]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14:25:18]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14:25:18]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[2014-10-24 14:25:20] [Tom] Create Employee Selected[2014-10-24 14:25:20]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[2014-10-24 14:25:20]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[2014-10-24 14:25:20] [Tom] Instance of CreateEmployeeScreen Class initialised. Self : .31888768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14:25:20]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14:25:20]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14:25:20]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14:25:20]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14:25:22]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14:25:22] [Tom] Window Terminated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14:25:28] [Tom] Amend Employee Selected. </w:t>
      </w:r>
    </w:p>
    <w:p w:rsidR="00014E69" w:rsidRPr="00E21651" w:rsidRDefault="00014E69" w:rsidP="00014E69">
      <w:pPr>
        <w:contextualSpacing/>
        <w:rPr>
          <w:rFonts w:ascii="Consolas" w:hAnsi="Consolas" w:cs="Consolas"/>
        </w:rPr>
      </w:pPr>
      <w:r w:rsidRPr="00E21651">
        <w:rPr>
          <w:rFonts w:ascii="Consolas" w:hAnsi="Consolas" w:cs="Consolas"/>
        </w:rPr>
        <w:t>[2014-10-24 14:25:28]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[2014-10-24 14:25:28]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[2014-10-24 14:25:28] [Tom] Instance of AmendEmployeeScreen Class initialised. Self : .31659392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14:25:28] [Tom] Menubar Initialised </w:t>
      </w:r>
    </w:p>
    <w:p w:rsidR="00014E69" w:rsidRPr="00E21651" w:rsidRDefault="00014E69" w:rsidP="00014E69">
      <w:pPr>
        <w:contextualSpacing/>
        <w:rPr>
          <w:rFonts w:ascii="Consolas" w:hAnsi="Consolas" w:cs="Consolas"/>
        </w:rPr>
      </w:pPr>
      <w:r w:rsidRPr="00E21651">
        <w:rPr>
          <w:rFonts w:ascii="Consolas" w:hAnsi="Consolas" w:cs="Consolas"/>
        </w:rPr>
        <w:t>[2014-10-24 14:25:28] [Tom] Amend Dropdown Menu initialised.</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14:25:28]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14:25:28]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14:25:46]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[2014-10-24 14:25:46]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[2014-11-07 14:41:29] [] =====RESTART=====</w:t>
      </w:r>
    </w:p>
    <w:p w:rsidR="00014E69" w:rsidRPr="00E21651" w:rsidRDefault="00014E69" w:rsidP="00014E69">
      <w:pPr>
        <w:contextualSpacing/>
        <w:rPr>
          <w:rFonts w:ascii="Consolas" w:hAnsi="Consolas" w:cs="Consolas"/>
        </w:rPr>
      </w:pPr>
      <w:r w:rsidRPr="00E21651">
        <w:rPr>
          <w:rFonts w:ascii="Consolas" w:hAnsi="Consolas" w:cs="Consolas"/>
        </w:rPr>
        <w:t>[2014-11-07 14:41:29]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[2014-11-07 14:41:29] [] Loading variables</w:t>
      </w:r>
    </w:p>
    <w:p w:rsidR="00014E69" w:rsidRPr="00E21651" w:rsidRDefault="00014E69" w:rsidP="00014E69">
      <w:pPr>
        <w:contextualSpacing/>
        <w:rPr>
          <w:rFonts w:ascii="Consolas" w:hAnsi="Consolas" w:cs="Consolas"/>
        </w:rPr>
      </w:pPr>
      <w:r w:rsidRPr="00E21651">
        <w:rPr>
          <w:rFonts w:ascii="Consolas" w:hAnsi="Consolas" w:cs="Consolas"/>
        </w:rPr>
        <w:t>[2014-11-07 14:41:29]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[2014-11-07 14:41:29] [] Loaded Total Salary</w:t>
      </w:r>
    </w:p>
    <w:p w:rsidR="00014E69" w:rsidRPr="00E21651" w:rsidRDefault="00014E69" w:rsidP="00014E69">
      <w:pPr>
        <w:contextualSpacing/>
        <w:rPr>
          <w:rFonts w:ascii="Consolas" w:hAnsi="Consolas" w:cs="Consolas"/>
        </w:rPr>
      </w:pPr>
      <w:r w:rsidRPr="00E21651">
        <w:rPr>
          <w:rFonts w:ascii="Consolas" w:hAnsi="Consolas" w:cs="Consolas"/>
        </w:rPr>
        <w:t>[2014-11-07 14:41:29]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[2014-11-07 14:41:30]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[2014-11-07 14:41:30]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[2014-11-07 14:41:30] [] Instance of LoginScreen Class initialised. Self : .25930808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[2014-11-07 14:41:30]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[2014-11-07 14:41:30]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[2014-11-07 14:41:30]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[2014-11-07 14:41:30]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[2014-11-07 14:41:30]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[2014-11-07 14:41:35] [] Login Button Pressed</w:t>
      </w:r>
    </w:p>
    <w:p w:rsidR="00014E69" w:rsidRPr="00E21651" w:rsidRDefault="00014E69" w:rsidP="00014E69">
      <w:pPr>
        <w:contextualSpacing/>
        <w:rPr>
          <w:rFonts w:ascii="Consolas" w:hAnsi="Consolas" w:cs="Consolas"/>
        </w:rPr>
      </w:pPr>
      <w:r w:rsidRPr="00E21651">
        <w:rPr>
          <w:rFonts w:ascii="Consolas" w:hAnsi="Consolas" w:cs="Consolas"/>
        </w:rPr>
        <w:t>[2014-11-07 14:41:35]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[2014-11-07 14:41:35]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[2014-11-07 14:41:35]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[2014-11-07 14:41:35]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[2014-11-07 14:41:35]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[2014-11-18 09:45:09] [] =====RESTART=====</w:t>
      </w:r>
    </w:p>
    <w:p w:rsidR="00014E69" w:rsidRPr="00E21651" w:rsidRDefault="00014E69" w:rsidP="00014E69">
      <w:pPr>
        <w:contextualSpacing/>
        <w:rPr>
          <w:rFonts w:ascii="Consolas" w:hAnsi="Consolas" w:cs="Consolas"/>
        </w:rPr>
      </w:pPr>
      <w:r w:rsidRPr="00E21651">
        <w:rPr>
          <w:rFonts w:ascii="Consolas" w:hAnsi="Consolas" w:cs="Consolas"/>
        </w:rPr>
        <w:t>[2014-11-18 09:45:09]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[2014-11-18 09:45:09] [] Loading variables</w:t>
      </w:r>
    </w:p>
    <w:p w:rsidR="00014E69" w:rsidRPr="00E21651" w:rsidRDefault="00014E69" w:rsidP="00014E69">
      <w:pPr>
        <w:contextualSpacing/>
        <w:rPr>
          <w:rFonts w:ascii="Consolas" w:hAnsi="Consolas" w:cs="Consolas"/>
        </w:rPr>
      </w:pPr>
      <w:r w:rsidRPr="00E21651">
        <w:rPr>
          <w:rFonts w:ascii="Consolas" w:hAnsi="Consolas" w:cs="Consolas"/>
        </w:rPr>
        <w:t>[2014-11-18 09:45:09]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[2014-11-18 09:45:09] [] Loaded Total Salary</w:t>
      </w:r>
    </w:p>
    <w:p w:rsidR="00014E69" w:rsidRPr="00E21651" w:rsidRDefault="00014E69" w:rsidP="00014E69">
      <w:pPr>
        <w:contextualSpacing/>
        <w:rPr>
          <w:rFonts w:ascii="Consolas" w:hAnsi="Consolas" w:cs="Consolas"/>
        </w:rPr>
      </w:pPr>
      <w:r w:rsidRPr="00E21651">
        <w:rPr>
          <w:rFonts w:ascii="Consolas" w:hAnsi="Consolas" w:cs="Consolas"/>
        </w:rPr>
        <w:t>[2014-11-18 09:45:09]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[2014-11-18 09:45:09]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[2014-11-18 09:45:09]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[2014-11-18 09:45:09] [] Instance of LoginScreen Class initialised. Self : .29547576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[2014-11-18 09:45:09]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[2014-11-18 09:45:09]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[2014-11-18 09:45:09]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[2014-11-18 09:45:09]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[2014-11-18 09:45:09]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[2014-11-18 09:48:43] [] =====RESTART=====</w:t>
      </w:r>
    </w:p>
    <w:p w:rsidR="00014E69" w:rsidRPr="00E21651" w:rsidRDefault="00014E69" w:rsidP="00014E69">
      <w:pPr>
        <w:contextualSpacing/>
        <w:rPr>
          <w:rFonts w:ascii="Consolas" w:hAnsi="Consolas" w:cs="Consolas"/>
        </w:rPr>
      </w:pPr>
      <w:r w:rsidRPr="00E21651">
        <w:rPr>
          <w:rFonts w:ascii="Consolas" w:hAnsi="Consolas" w:cs="Consolas"/>
        </w:rPr>
        <w:t>[2014-11-18 09:48:43]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[2014-11-18 09:48:43] [] Initiating first-time setup</w:t>
      </w:r>
    </w:p>
    <w:p w:rsidR="00014E69" w:rsidRPr="00E21651" w:rsidRDefault="00014E69" w:rsidP="00014E69">
      <w:pPr>
        <w:contextualSpacing/>
        <w:rPr>
          <w:rFonts w:ascii="Consolas" w:hAnsi="Consolas" w:cs="Consolas"/>
        </w:rPr>
      </w:pPr>
      <w:r w:rsidRPr="00E21651">
        <w:rPr>
          <w:rFonts w:ascii="Consolas" w:hAnsi="Consolas" w:cs="Consolas"/>
        </w:rPr>
        <w:t xml:space="preserve">[2014-11-18 09:48:43] [] Created LoginNames.txt </w:t>
      </w:r>
    </w:p>
    <w:p w:rsidR="00014E69" w:rsidRPr="00E21651" w:rsidRDefault="00014E69" w:rsidP="00014E69">
      <w:pPr>
        <w:contextualSpacing/>
        <w:rPr>
          <w:rFonts w:ascii="Consolas" w:hAnsi="Consolas" w:cs="Consolas"/>
        </w:rPr>
      </w:pPr>
      <w:r w:rsidRPr="00E21651">
        <w:rPr>
          <w:rFonts w:ascii="Consolas" w:hAnsi="Consolas" w:cs="Consolas"/>
        </w:rPr>
        <w:t>[2014-11-18 09:48:43] [] Created Language.txt</w:t>
      </w:r>
    </w:p>
    <w:p w:rsidR="00014E69" w:rsidRPr="00E21651" w:rsidRDefault="00014E69" w:rsidP="00014E69">
      <w:pPr>
        <w:contextualSpacing/>
        <w:rPr>
          <w:rFonts w:ascii="Consolas" w:hAnsi="Consolas" w:cs="Consolas"/>
        </w:rPr>
      </w:pPr>
      <w:r w:rsidRPr="00E21651">
        <w:rPr>
          <w:rFonts w:ascii="Consolas" w:hAnsi="Consolas" w:cs="Consolas"/>
        </w:rPr>
        <w:t>[2014-11-18 09:48:43] [] Created EmpCount.txt</w:t>
      </w:r>
    </w:p>
    <w:p w:rsidR="00014E69" w:rsidRPr="00E21651" w:rsidRDefault="00014E69" w:rsidP="00014E69">
      <w:pPr>
        <w:contextualSpacing/>
        <w:rPr>
          <w:rFonts w:ascii="Consolas" w:hAnsi="Consolas" w:cs="Consolas"/>
        </w:rPr>
      </w:pPr>
      <w:r w:rsidRPr="00E21651">
        <w:rPr>
          <w:rFonts w:ascii="Consolas" w:hAnsi="Consolas" w:cs="Consolas"/>
        </w:rPr>
        <w:t>[2014-11-18 09:48:43] [] Created TotalSalary.txt</w:t>
      </w:r>
    </w:p>
    <w:p w:rsidR="00014E69" w:rsidRPr="00E21651" w:rsidRDefault="00014E69" w:rsidP="00014E69">
      <w:pPr>
        <w:contextualSpacing/>
        <w:rPr>
          <w:rFonts w:ascii="Consolas" w:hAnsi="Consolas" w:cs="Consolas"/>
        </w:rPr>
      </w:pPr>
      <w:r w:rsidRPr="00E21651">
        <w:rPr>
          <w:rFonts w:ascii="Consolas" w:hAnsi="Consolas" w:cs="Consolas"/>
        </w:rPr>
        <w:t>[2014-11-18 09:48:43] [] Created TotalExpenditure.txt</w:t>
      </w:r>
    </w:p>
    <w:p w:rsidR="00014E69" w:rsidRPr="00E21651" w:rsidRDefault="00014E69" w:rsidP="00014E69">
      <w:pPr>
        <w:contextualSpacing/>
        <w:rPr>
          <w:rFonts w:ascii="Consolas" w:hAnsi="Consolas" w:cs="Consolas"/>
        </w:rPr>
      </w:pPr>
      <w:r w:rsidRPr="00E21651">
        <w:rPr>
          <w:rFonts w:ascii="Consolas" w:hAnsi="Consolas" w:cs="Consolas"/>
        </w:rPr>
        <w:t>[2014-11-18 09:48:43] [] First time Admin password Setup</w:t>
      </w:r>
    </w:p>
    <w:p w:rsidR="00014E69" w:rsidRPr="00E21651" w:rsidRDefault="00014E69" w:rsidP="00014E69">
      <w:pPr>
        <w:contextualSpacing/>
        <w:rPr>
          <w:rFonts w:ascii="Consolas" w:hAnsi="Consolas" w:cs="Consolas"/>
        </w:rPr>
      </w:pPr>
      <w:r w:rsidRPr="00E21651">
        <w:rPr>
          <w:rFonts w:ascii="Consolas" w:hAnsi="Consolas" w:cs="Consolas"/>
        </w:rPr>
        <w:t>[2014-11-18 09:48:43] [] Initialising InitSetupPopup window.</w:t>
      </w:r>
    </w:p>
    <w:p w:rsidR="00014E69" w:rsidRPr="00E21651" w:rsidRDefault="00014E69" w:rsidP="00014E69">
      <w:pPr>
        <w:contextualSpacing/>
        <w:rPr>
          <w:rFonts w:ascii="Consolas" w:hAnsi="Consolas" w:cs="Consolas"/>
        </w:rPr>
      </w:pPr>
      <w:r w:rsidRPr="00E21651">
        <w:rPr>
          <w:rFonts w:ascii="Consolas" w:hAnsi="Consolas" w:cs="Consolas"/>
        </w:rPr>
        <w:t>[2014-11-18 09:48:43] [] Instance of InitSetupPopup Class initialised. Self : .28892216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[2014-11-18 09:48:43]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[2014-11-18 09:48:43]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[2014-11-18 09:48:43]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[2014-11-18 09:48:43]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[2014-11-18 09:49:42] []ERROR:root: Got exception on main handler </w:t>
      </w:r>
    </w:p>
    <w:p w:rsidR="00014E69" w:rsidRPr="00E21651" w:rsidRDefault="00014E69" w:rsidP="00014E69">
      <w:pPr>
        <w:contextualSpacing/>
        <w:rPr>
          <w:rFonts w:ascii="Consolas" w:hAnsi="Consolas" w:cs="Consolas"/>
        </w:rPr>
      </w:pPr>
      <w:r w:rsidRPr="00E21651">
        <w:rPr>
          <w:rFonts w:ascii="Consolas" w:hAnsi="Consolas" w:cs="Consolas"/>
        </w:rPr>
        <w:t>Traceback (most recent call last):</w:t>
      </w:r>
    </w:p>
    <w:p w:rsidR="00014E69" w:rsidRPr="00E21651" w:rsidRDefault="00014E69" w:rsidP="00014E69">
      <w:pPr>
        <w:contextualSpacing/>
        <w:rPr>
          <w:rFonts w:ascii="Consolas" w:hAnsi="Consolas" w:cs="Consolas"/>
        </w:rPr>
      </w:pPr>
      <w:r w:rsidRPr="00E21651">
        <w:rPr>
          <w:rFonts w:ascii="Consolas" w:hAnsi="Consolas" w:cs="Consolas"/>
        </w:rPr>
        <w:t xml:space="preserve">  File "N:\Y13Computing\Main.py", line 27, in main</w:t>
      </w:r>
    </w:p>
    <w:p w:rsidR="00014E69" w:rsidRPr="00E21651" w:rsidRDefault="00014E69" w:rsidP="00014E69">
      <w:pPr>
        <w:contextualSpacing/>
        <w:rPr>
          <w:rFonts w:ascii="Consolas" w:hAnsi="Consolas" w:cs="Consolas"/>
        </w:rPr>
      </w:pPr>
      <w:r w:rsidRPr="00E21651">
        <w:rPr>
          <w:rFonts w:ascii="Consolas" w:hAnsi="Consolas" w:cs="Consolas"/>
        </w:rPr>
        <w:t xml:space="preserve">    Setup()</w:t>
      </w:r>
    </w:p>
    <w:p w:rsidR="00014E69" w:rsidRPr="00E21651" w:rsidRDefault="00014E69" w:rsidP="00014E69">
      <w:pPr>
        <w:contextualSpacing/>
        <w:rPr>
          <w:rFonts w:ascii="Consolas" w:hAnsi="Consolas" w:cs="Consolas"/>
        </w:rPr>
      </w:pPr>
      <w:r w:rsidRPr="00E21651">
        <w:rPr>
          <w:rFonts w:ascii="Consolas" w:hAnsi="Consolas" w:cs="Consolas"/>
        </w:rPr>
        <w:t xml:space="preserve">  File "N:\Y13Computing\InitialSetup.py", line 126, in Setup</w:t>
      </w:r>
    </w:p>
    <w:p w:rsidR="00014E69" w:rsidRPr="00E21651" w:rsidRDefault="00014E69" w:rsidP="00014E69">
      <w:pPr>
        <w:contextualSpacing/>
        <w:rPr>
          <w:rFonts w:ascii="Consolas" w:hAnsi="Consolas" w:cs="Consolas"/>
        </w:rPr>
      </w:pPr>
      <w:r w:rsidRPr="00E21651">
        <w:rPr>
          <w:rFonts w:ascii="Consolas" w:hAnsi="Consolas" w:cs="Consolas"/>
        </w:rPr>
        <w:t xml:space="preserve">    root.mainloop()</w:t>
      </w:r>
    </w:p>
    <w:p w:rsidR="00014E69" w:rsidRPr="00E21651" w:rsidRDefault="00014E69" w:rsidP="00014E69">
      <w:pPr>
        <w:contextualSpacing/>
        <w:rPr>
          <w:rFonts w:ascii="Consolas" w:hAnsi="Consolas" w:cs="Consolas"/>
        </w:rPr>
      </w:pPr>
      <w:r w:rsidRPr="00E21651">
        <w:rPr>
          <w:rFonts w:ascii="Consolas" w:hAnsi="Consolas" w:cs="Consolas"/>
        </w:rPr>
        <w:t xml:space="preserve">  File "C:\Python27\lib\lib-tk\Tkinter.py", line 1068, in mainloop</w:t>
      </w:r>
    </w:p>
    <w:p w:rsidR="00014E69" w:rsidRPr="00E21651" w:rsidRDefault="00014E69" w:rsidP="00014E69">
      <w:pPr>
        <w:contextualSpacing/>
        <w:rPr>
          <w:rFonts w:ascii="Consolas" w:hAnsi="Consolas" w:cs="Consolas"/>
        </w:rPr>
      </w:pPr>
      <w:r w:rsidRPr="00E21651">
        <w:rPr>
          <w:rFonts w:ascii="Consolas" w:hAnsi="Consolas" w:cs="Consolas"/>
        </w:rPr>
        <w:t xml:space="preserve">    self.tk.mainloop(n)</w:t>
      </w:r>
    </w:p>
    <w:p w:rsidR="00014E69" w:rsidRPr="00E21651" w:rsidRDefault="00014E69" w:rsidP="00014E69">
      <w:pPr>
        <w:contextualSpacing/>
        <w:rPr>
          <w:rFonts w:ascii="Consolas" w:hAnsi="Consolas" w:cs="Consolas"/>
        </w:rPr>
      </w:pPr>
      <w:r w:rsidRPr="00E21651">
        <w:rPr>
          <w:rFonts w:ascii="Consolas" w:hAnsi="Consolas" w:cs="Consolas"/>
        </w:rPr>
        <w:t>KeyboardInterrupt</w:t>
      </w:r>
    </w:p>
    <w:p w:rsidR="00014E69" w:rsidRPr="00E21651" w:rsidRDefault="00014E69" w:rsidP="00014E69">
      <w:pPr>
        <w:contextualSpacing/>
        <w:rPr>
          <w:rFonts w:ascii="Consolas" w:hAnsi="Consolas" w:cs="Consolas"/>
        </w:rPr>
      </w:pPr>
      <w:r w:rsidRPr="00E21651">
        <w:rPr>
          <w:rFonts w:ascii="Consolas" w:hAnsi="Consolas" w:cs="Consolas"/>
        </w:rPr>
        <w:t>[2014-11-18 09:50:17] [] =====RESTART=====</w:t>
      </w:r>
    </w:p>
    <w:p w:rsidR="00014E69" w:rsidRPr="00E21651" w:rsidRDefault="00014E69" w:rsidP="00014E69">
      <w:pPr>
        <w:contextualSpacing/>
        <w:rPr>
          <w:rFonts w:ascii="Consolas" w:hAnsi="Consolas" w:cs="Consolas"/>
        </w:rPr>
      </w:pPr>
      <w:r w:rsidRPr="00E21651">
        <w:rPr>
          <w:rFonts w:ascii="Consolas" w:hAnsi="Consolas" w:cs="Consolas"/>
        </w:rPr>
        <w:t>[2014-11-18 09:50:17]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[2014-11-18 09:50:17]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[2014-11-18 09:50:18] [] Initiating first-time setup</w:t>
      </w:r>
    </w:p>
    <w:p w:rsidR="00014E69" w:rsidRPr="00E21651" w:rsidRDefault="00014E69" w:rsidP="00014E69">
      <w:pPr>
        <w:contextualSpacing/>
        <w:rPr>
          <w:rFonts w:ascii="Consolas" w:hAnsi="Consolas" w:cs="Consolas"/>
        </w:rPr>
      </w:pPr>
      <w:r w:rsidRPr="00E21651">
        <w:rPr>
          <w:rFonts w:ascii="Consolas" w:hAnsi="Consolas" w:cs="Consolas"/>
        </w:rPr>
        <w:t>[2014-11-18 09:50:18] [] Initiating first-time setup</w:t>
      </w:r>
    </w:p>
    <w:p w:rsidR="00014E69" w:rsidRPr="00E21651" w:rsidRDefault="00014E69" w:rsidP="00014E69">
      <w:pPr>
        <w:contextualSpacing/>
        <w:rPr>
          <w:rFonts w:ascii="Consolas" w:hAnsi="Consolas" w:cs="Consolas"/>
        </w:rPr>
      </w:pPr>
      <w:r w:rsidRPr="00E21651">
        <w:rPr>
          <w:rFonts w:ascii="Consolas" w:hAnsi="Consolas" w:cs="Consolas"/>
        </w:rPr>
        <w:t xml:space="preserve">[2014-11-18 09:50:18] [] Created LoginNames.txt </w:t>
      </w:r>
    </w:p>
    <w:p w:rsidR="00014E69" w:rsidRPr="00E21651" w:rsidRDefault="00014E69" w:rsidP="00014E69">
      <w:pPr>
        <w:contextualSpacing/>
        <w:rPr>
          <w:rFonts w:ascii="Consolas" w:hAnsi="Consolas" w:cs="Consolas"/>
        </w:rPr>
      </w:pPr>
      <w:r w:rsidRPr="00E21651">
        <w:rPr>
          <w:rFonts w:ascii="Consolas" w:hAnsi="Consolas" w:cs="Consolas"/>
        </w:rPr>
        <w:t xml:space="preserve">[2014-11-18 09:50:18] [] Created LoginNames.txt </w:t>
      </w:r>
    </w:p>
    <w:p w:rsidR="00014E69" w:rsidRPr="00E21651" w:rsidRDefault="00014E69" w:rsidP="00014E69">
      <w:pPr>
        <w:contextualSpacing/>
        <w:rPr>
          <w:rFonts w:ascii="Consolas" w:hAnsi="Consolas" w:cs="Consolas"/>
        </w:rPr>
      </w:pPr>
      <w:r w:rsidRPr="00E21651">
        <w:rPr>
          <w:rFonts w:ascii="Consolas" w:hAnsi="Consolas" w:cs="Consolas"/>
        </w:rPr>
        <w:t>[2014-11-18 09:50:18] [] Created Language.txt</w:t>
      </w:r>
    </w:p>
    <w:p w:rsidR="00014E69" w:rsidRPr="00E21651" w:rsidRDefault="00014E69" w:rsidP="00014E69">
      <w:pPr>
        <w:contextualSpacing/>
        <w:rPr>
          <w:rFonts w:ascii="Consolas" w:hAnsi="Consolas" w:cs="Consolas"/>
        </w:rPr>
      </w:pPr>
      <w:r w:rsidRPr="00E21651">
        <w:rPr>
          <w:rFonts w:ascii="Consolas" w:hAnsi="Consolas" w:cs="Consolas"/>
        </w:rPr>
        <w:t>[2014-11-18 09:50:18] [] Created Language.txt</w:t>
      </w:r>
    </w:p>
    <w:p w:rsidR="00014E69" w:rsidRPr="00E21651" w:rsidRDefault="00014E69" w:rsidP="00014E69">
      <w:pPr>
        <w:contextualSpacing/>
        <w:rPr>
          <w:rFonts w:ascii="Consolas" w:hAnsi="Consolas" w:cs="Consolas"/>
        </w:rPr>
      </w:pPr>
      <w:r w:rsidRPr="00E21651">
        <w:rPr>
          <w:rFonts w:ascii="Consolas" w:hAnsi="Consolas" w:cs="Consolas"/>
        </w:rPr>
        <w:t>[2014-11-18 09:50:18] [] Created EmpCount.txt</w:t>
      </w:r>
    </w:p>
    <w:p w:rsidR="00014E69" w:rsidRPr="00E21651" w:rsidRDefault="00014E69" w:rsidP="00014E69">
      <w:pPr>
        <w:contextualSpacing/>
        <w:rPr>
          <w:rFonts w:ascii="Consolas" w:hAnsi="Consolas" w:cs="Consolas"/>
        </w:rPr>
      </w:pPr>
      <w:r w:rsidRPr="00E21651">
        <w:rPr>
          <w:rFonts w:ascii="Consolas" w:hAnsi="Consolas" w:cs="Consolas"/>
        </w:rPr>
        <w:t>[2014-11-18 09:50:18] [] Created EmpCount.txt</w:t>
      </w:r>
    </w:p>
    <w:p w:rsidR="00014E69" w:rsidRPr="00E21651" w:rsidRDefault="00014E69" w:rsidP="00014E69">
      <w:pPr>
        <w:contextualSpacing/>
        <w:rPr>
          <w:rFonts w:ascii="Consolas" w:hAnsi="Consolas" w:cs="Consolas"/>
        </w:rPr>
      </w:pPr>
      <w:r w:rsidRPr="00E21651">
        <w:rPr>
          <w:rFonts w:ascii="Consolas" w:hAnsi="Consolas" w:cs="Consolas"/>
        </w:rPr>
        <w:t>[2014-11-18 09:50:18] [] Created TotalSalary.txt</w:t>
      </w:r>
    </w:p>
    <w:p w:rsidR="00014E69" w:rsidRPr="00E21651" w:rsidRDefault="00014E69" w:rsidP="00014E69">
      <w:pPr>
        <w:contextualSpacing/>
        <w:rPr>
          <w:rFonts w:ascii="Consolas" w:hAnsi="Consolas" w:cs="Consolas"/>
        </w:rPr>
      </w:pPr>
      <w:r w:rsidRPr="00E21651">
        <w:rPr>
          <w:rFonts w:ascii="Consolas" w:hAnsi="Consolas" w:cs="Consolas"/>
        </w:rPr>
        <w:t>[2014-11-18 09:50:18] [] Created TotalSalary.txt</w:t>
      </w:r>
    </w:p>
    <w:p w:rsidR="00014E69" w:rsidRPr="00E21651" w:rsidRDefault="00014E69" w:rsidP="00014E69">
      <w:pPr>
        <w:contextualSpacing/>
        <w:rPr>
          <w:rFonts w:ascii="Consolas" w:hAnsi="Consolas" w:cs="Consolas"/>
        </w:rPr>
      </w:pPr>
      <w:r w:rsidRPr="00E21651">
        <w:rPr>
          <w:rFonts w:ascii="Consolas" w:hAnsi="Consolas" w:cs="Consolas"/>
        </w:rPr>
        <w:t>[2014-11-18 09:50:18] [] Created TotalExpenditure.txt</w:t>
      </w:r>
    </w:p>
    <w:p w:rsidR="00014E69" w:rsidRPr="00E21651" w:rsidRDefault="00014E69" w:rsidP="00014E69">
      <w:pPr>
        <w:contextualSpacing/>
        <w:rPr>
          <w:rFonts w:ascii="Consolas" w:hAnsi="Consolas" w:cs="Consolas"/>
        </w:rPr>
      </w:pPr>
      <w:r w:rsidRPr="00E21651">
        <w:rPr>
          <w:rFonts w:ascii="Consolas" w:hAnsi="Consolas" w:cs="Consolas"/>
        </w:rPr>
        <w:t>[2014-11-18 09:50:18] [] First time Admin password Setup</w:t>
      </w:r>
    </w:p>
    <w:p w:rsidR="00014E69" w:rsidRPr="00E21651" w:rsidRDefault="00014E69" w:rsidP="00014E69">
      <w:pPr>
        <w:contextualSpacing/>
        <w:rPr>
          <w:rFonts w:ascii="Consolas" w:hAnsi="Consolas" w:cs="Consolas"/>
        </w:rPr>
      </w:pPr>
      <w:r w:rsidRPr="00E21651">
        <w:rPr>
          <w:rFonts w:ascii="Consolas" w:hAnsi="Consolas" w:cs="Consolas"/>
        </w:rPr>
        <w:t>[2014-11-18 09:50:18] [] Created TotalExpenditure.txt</w:t>
      </w:r>
    </w:p>
    <w:p w:rsidR="00014E69" w:rsidRPr="00E21651" w:rsidRDefault="00014E69" w:rsidP="00014E69">
      <w:pPr>
        <w:contextualSpacing/>
        <w:rPr>
          <w:rFonts w:ascii="Consolas" w:hAnsi="Consolas" w:cs="Consolas"/>
        </w:rPr>
      </w:pPr>
      <w:r w:rsidRPr="00E21651">
        <w:rPr>
          <w:rFonts w:ascii="Consolas" w:hAnsi="Consolas" w:cs="Consolas"/>
        </w:rPr>
        <w:t>[2014-11-18 09:50:18] [] First time Admin password Setup</w:t>
      </w:r>
    </w:p>
    <w:p w:rsidR="00014E69" w:rsidRPr="00E21651" w:rsidRDefault="00014E69" w:rsidP="00014E69">
      <w:pPr>
        <w:contextualSpacing/>
        <w:rPr>
          <w:rFonts w:ascii="Consolas" w:hAnsi="Consolas" w:cs="Consolas"/>
        </w:rPr>
      </w:pPr>
      <w:r w:rsidRPr="00E21651">
        <w:rPr>
          <w:rFonts w:ascii="Consolas" w:hAnsi="Consolas" w:cs="Consolas"/>
        </w:rPr>
        <w:t>[2014-11-18 09:50:18] [] Initialising InitSetupPopup window.</w:t>
      </w:r>
    </w:p>
    <w:p w:rsidR="00014E69" w:rsidRPr="00E21651" w:rsidRDefault="00014E69" w:rsidP="00014E69">
      <w:pPr>
        <w:contextualSpacing/>
        <w:rPr>
          <w:rFonts w:ascii="Consolas" w:hAnsi="Consolas" w:cs="Consolas"/>
        </w:rPr>
      </w:pPr>
      <w:r w:rsidRPr="00E21651">
        <w:rPr>
          <w:rFonts w:ascii="Consolas" w:hAnsi="Consolas" w:cs="Consolas"/>
        </w:rPr>
        <w:t>[2014-11-18 09:50:18] [] Instance of InitSetupPopup Class initialised. Self : .29416504 Parent: .</w:t>
      </w:r>
    </w:p>
    <w:p w:rsidR="00014E69" w:rsidRPr="00E21651" w:rsidRDefault="00014E69" w:rsidP="00014E69">
      <w:pPr>
        <w:contextualSpacing/>
        <w:rPr>
          <w:rFonts w:ascii="Consolas" w:hAnsi="Consolas" w:cs="Consolas"/>
        </w:rPr>
      </w:pPr>
      <w:r w:rsidRPr="00E21651">
        <w:rPr>
          <w:rFonts w:ascii="Consolas" w:hAnsi="Consolas" w:cs="Consolas"/>
        </w:rPr>
        <w:t>[2014-11-18 09:50:18] [] Instance of InitSetupPopup Class initialised. Self : .29744184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[2014-11-18 09:50:18]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[2014-11-18 09:50:18]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[2014-11-18 09:50:18]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[2014-11-18 09:50:18]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[2014-11-18 09:50:18]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[2014-11-18 09:50:18]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[2014-11-18 09:50:18]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[2014-11-18 09:50:18]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[2014-11-18 09:50:29] [] Quit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[2014-11-18 09:53:44] [] Submit button pressed </w:t>
      </w:r>
    </w:p>
    <w:p w:rsidR="00014E69" w:rsidRPr="00E21651" w:rsidRDefault="00014E69" w:rsidP="00014E69">
      <w:pPr>
        <w:contextualSpacing/>
        <w:rPr>
          <w:rFonts w:ascii="Consolas" w:hAnsi="Consolas" w:cs="Consolas"/>
        </w:rPr>
      </w:pPr>
      <w:r w:rsidRPr="00E21651">
        <w:rPr>
          <w:rFonts w:ascii="Consolas" w:hAnsi="Consolas" w:cs="Consolas"/>
        </w:rPr>
        <w:t xml:space="preserve">[2014-11-18 09:53:44] [] Admin Password created. </w:t>
      </w:r>
    </w:p>
    <w:p w:rsidR="00014E69" w:rsidRPr="00E21651" w:rsidRDefault="00014E69" w:rsidP="00014E69">
      <w:pPr>
        <w:contextualSpacing/>
        <w:rPr>
          <w:rFonts w:ascii="Consolas" w:hAnsi="Consolas" w:cs="Consolas"/>
        </w:rPr>
      </w:pPr>
      <w:r w:rsidRPr="00E21651">
        <w:rPr>
          <w:rFonts w:ascii="Consolas" w:hAnsi="Consolas" w:cs="Consolas"/>
        </w:rPr>
        <w:t>[2014-11-18 09:53:44] [] Created InitialSetup.txt</w:t>
      </w:r>
    </w:p>
    <w:p w:rsidR="00014E69" w:rsidRPr="00E21651" w:rsidRDefault="00014E69" w:rsidP="00014E69">
      <w:pPr>
        <w:contextualSpacing/>
        <w:rPr>
          <w:rFonts w:ascii="Consolas" w:hAnsi="Consolas" w:cs="Consolas"/>
        </w:rPr>
      </w:pPr>
      <w:r w:rsidRPr="00E21651">
        <w:rPr>
          <w:rFonts w:ascii="Consolas" w:hAnsi="Consolas" w:cs="Consolas"/>
        </w:rPr>
        <w:t>[2014-11-18 09:53:44]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[2014-11-18 09:53:44] [] Instance of LoginScreen Class initialised. Self : .29743904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[2014-11-18 09:53:44]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[2014-11-18 09:53:44]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[2014-11-18 09:53:44]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[2014-11-18 09:53:44]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[2014-11-18 09:53:44]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[2014-11-18 09:53:46] [] Register Button Pressed</w:t>
      </w:r>
    </w:p>
    <w:p w:rsidR="00014E69" w:rsidRPr="00E21651" w:rsidRDefault="00014E69" w:rsidP="00014E69">
      <w:pPr>
        <w:contextualSpacing/>
        <w:rPr>
          <w:rFonts w:ascii="Consolas" w:hAnsi="Consolas" w:cs="Consolas"/>
        </w:rPr>
      </w:pPr>
      <w:r w:rsidRPr="00E21651">
        <w:rPr>
          <w:rFonts w:ascii="Consolas" w:hAnsi="Consolas" w:cs="Consolas"/>
        </w:rPr>
        <w:t>[2014-11-18 09:53:46] [] Login Window Terminated</w:t>
      </w:r>
    </w:p>
    <w:p w:rsidR="00014E69" w:rsidRPr="00E21651" w:rsidRDefault="00014E69" w:rsidP="00014E69">
      <w:pPr>
        <w:contextualSpacing/>
        <w:rPr>
          <w:rFonts w:ascii="Consolas" w:hAnsi="Consolas" w:cs="Consolas"/>
        </w:rPr>
      </w:pPr>
      <w:r w:rsidRPr="00E21651">
        <w:rPr>
          <w:rFonts w:ascii="Consolas" w:hAnsi="Consolas" w:cs="Consolas"/>
        </w:rPr>
        <w:t>[2014-11-18 09:53:46]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[2014-11-18 09:53:46] [] Instance of RegisterScreen Class initialised. Self : .29744224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[2014-11-18 09:53:46]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[2014-11-18 09:53:46] [] Menubar Initialised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[2014-11-18 09:53:46]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[2014-11-18 09:53:46]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[2014-11-18 09:53:46]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[2014-11-18 10:01:36] [] =====RESTART=====</w:t>
      </w:r>
    </w:p>
    <w:p w:rsidR="00014E69" w:rsidRPr="00E21651" w:rsidRDefault="00014E69" w:rsidP="00014E69">
      <w:pPr>
        <w:contextualSpacing/>
        <w:rPr>
          <w:rFonts w:ascii="Consolas" w:hAnsi="Consolas" w:cs="Consolas"/>
        </w:rPr>
      </w:pPr>
      <w:r w:rsidRPr="00E21651">
        <w:rPr>
          <w:rFonts w:ascii="Consolas" w:hAnsi="Consolas" w:cs="Consolas"/>
        </w:rPr>
        <w:t>[2014-11-18 10:01:36]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[2014-11-18 10:01:36] [] Loading variables</w:t>
      </w:r>
    </w:p>
    <w:p w:rsidR="00014E69" w:rsidRPr="00E21651" w:rsidRDefault="00014E69" w:rsidP="00014E69">
      <w:pPr>
        <w:contextualSpacing/>
        <w:rPr>
          <w:rFonts w:ascii="Consolas" w:hAnsi="Consolas" w:cs="Consolas"/>
        </w:rPr>
      </w:pPr>
      <w:r w:rsidRPr="00E21651">
        <w:rPr>
          <w:rFonts w:ascii="Consolas" w:hAnsi="Consolas" w:cs="Consolas"/>
        </w:rPr>
        <w:t>[2014-11-18 10:01:36]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[2014-11-18 10:01:36] [] Loaded Total Salary</w:t>
      </w:r>
    </w:p>
    <w:p w:rsidR="00014E69" w:rsidRPr="00E21651" w:rsidRDefault="00014E69" w:rsidP="00014E69">
      <w:pPr>
        <w:contextualSpacing/>
        <w:rPr>
          <w:rFonts w:ascii="Consolas" w:hAnsi="Consolas" w:cs="Consolas"/>
        </w:rPr>
      </w:pPr>
      <w:r w:rsidRPr="00E21651">
        <w:rPr>
          <w:rFonts w:ascii="Consolas" w:hAnsi="Consolas" w:cs="Consolas"/>
        </w:rPr>
        <w:t>[2014-11-18 10:01:36]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[2014-11-18 10:01:36]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[2014-11-18 10:01:36]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[2014-11-18 10:01:36] [] Instance of LoginScreen Class initialised. Self : .29219896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10:01:36]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10:01:36]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10:01:36]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10:01:36]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10:01:36]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[2014-11-18 10:01:43] [] Register Button Pressed</w:t>
      </w:r>
    </w:p>
    <w:p w:rsidR="00014E69" w:rsidRPr="00E21651" w:rsidRDefault="00014E69" w:rsidP="00014E69">
      <w:pPr>
        <w:contextualSpacing/>
        <w:rPr>
          <w:rFonts w:ascii="Consolas" w:hAnsi="Consolas" w:cs="Consolas"/>
        </w:rPr>
      </w:pPr>
      <w:r w:rsidRPr="00E21651">
        <w:rPr>
          <w:rFonts w:ascii="Consolas" w:hAnsi="Consolas" w:cs="Consolas"/>
        </w:rPr>
        <w:t>[2014-11-18 10:01:43] [] Login Window Terminated</w:t>
      </w:r>
    </w:p>
    <w:p w:rsidR="00014E69" w:rsidRPr="00E21651" w:rsidRDefault="00014E69" w:rsidP="00014E69">
      <w:pPr>
        <w:contextualSpacing/>
        <w:rPr>
          <w:rFonts w:ascii="Consolas" w:hAnsi="Consolas" w:cs="Consolas"/>
        </w:rPr>
      </w:pPr>
      <w:r w:rsidRPr="00E21651">
        <w:rPr>
          <w:rFonts w:ascii="Consolas" w:hAnsi="Consolas" w:cs="Consolas"/>
        </w:rPr>
        <w:t>[2014-11-18 10:01:44]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[2014-11-18 10:01:44] [] Instance of RegisterScreen Class initialised. Self : .29220616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10:01:44]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10:01:44]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10:01:44]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10:01:44]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10:01:44]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[2014-11-18 10:01:54] [] Back Button Pressed</w:t>
      </w:r>
    </w:p>
    <w:p w:rsidR="00014E69" w:rsidRPr="00E21651" w:rsidRDefault="00014E69" w:rsidP="00014E69">
      <w:pPr>
        <w:contextualSpacing/>
        <w:rPr>
          <w:rFonts w:ascii="Consolas" w:hAnsi="Consolas" w:cs="Consolas"/>
        </w:rPr>
      </w:pPr>
      <w:r w:rsidRPr="00E21651">
        <w:rPr>
          <w:rFonts w:ascii="Consolas" w:hAnsi="Consolas" w:cs="Consolas"/>
        </w:rPr>
        <w:t>[2014-11-18 10:01:54] [] Register Window Terminated</w:t>
      </w:r>
    </w:p>
    <w:p w:rsidR="00014E69" w:rsidRPr="00E21651" w:rsidRDefault="00014E69" w:rsidP="00014E69">
      <w:pPr>
        <w:contextualSpacing/>
        <w:rPr>
          <w:rFonts w:ascii="Consolas" w:hAnsi="Consolas" w:cs="Consolas"/>
        </w:rPr>
      </w:pPr>
      <w:r w:rsidRPr="00E21651">
        <w:rPr>
          <w:rFonts w:ascii="Consolas" w:hAnsi="Consolas" w:cs="Consolas"/>
        </w:rPr>
        <w:t>[2014-11-18 10:01:55]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[2014-11-18 10:01:55] [] Instance of LoginScreen Class initialised. Self : .29220736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10:01:55]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10:01:55]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10:01:55]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10:01:55]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10:01:55]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[2014-11-18 10:01:56] [] Register Button Pressed</w:t>
      </w:r>
    </w:p>
    <w:p w:rsidR="00014E69" w:rsidRPr="00E21651" w:rsidRDefault="00014E69" w:rsidP="00014E69">
      <w:pPr>
        <w:contextualSpacing/>
        <w:rPr>
          <w:rFonts w:ascii="Consolas" w:hAnsi="Consolas" w:cs="Consolas"/>
        </w:rPr>
      </w:pPr>
      <w:r w:rsidRPr="00E21651">
        <w:rPr>
          <w:rFonts w:ascii="Consolas" w:hAnsi="Consolas" w:cs="Consolas"/>
        </w:rPr>
        <w:t>[2014-11-18 10:01:56] [] Login Window Terminated</w:t>
      </w:r>
    </w:p>
    <w:p w:rsidR="00014E69" w:rsidRPr="00E21651" w:rsidRDefault="00014E69" w:rsidP="00014E69">
      <w:pPr>
        <w:contextualSpacing/>
        <w:rPr>
          <w:rFonts w:ascii="Consolas" w:hAnsi="Consolas" w:cs="Consolas"/>
        </w:rPr>
      </w:pPr>
      <w:r w:rsidRPr="00E21651">
        <w:rPr>
          <w:rFonts w:ascii="Consolas" w:hAnsi="Consolas" w:cs="Consolas"/>
        </w:rPr>
        <w:t>[2014-11-18 10:01:56]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[2014-11-18 10:01:56] [] Instance of RegisterScreen Class initialised. Self : .29220376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10:01:56]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10:01:56]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10:01:56]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10:01:56] [] Loaded Buttons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[2014-11-18 10:01:56]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10:02:09] [] Loaded LoginData.p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10:02:09] [] Account Creation initiated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10:02:09] [] Account Creation - Password Mismatch.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10:02:15] [] Loaded LoginData.p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10:02:15] [] Account Creation initiated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10:02:15] [] Account Creation - Password Mismatch.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10:02:20] [] Loaded LoginData.p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10:02:20] [] Account Creation initiated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10:02:20] [] Account Creation - Password Mismatch.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10:02:34] [] Loaded LoginData.p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10:02:34] [] Account Creation initiated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10:02:34] [] Account Creation - Password Mismatch.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10:02:40] [] Loaded LoginData.p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10:02:40] [] Account Creation initiated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10:02:40] [] Admin Pass Hash loaded.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10:02:40] [] New Employee Account : Tom created. </w:t>
      </w:r>
    </w:p>
    <w:p w:rsidR="00014E69" w:rsidRPr="00E21651" w:rsidRDefault="00014E69" w:rsidP="00014E69">
      <w:pPr>
        <w:contextualSpacing/>
        <w:rPr>
          <w:rFonts w:ascii="Consolas" w:hAnsi="Consolas" w:cs="Consolas"/>
        </w:rPr>
      </w:pPr>
      <w:r w:rsidRPr="00E21651">
        <w:rPr>
          <w:rFonts w:ascii="Consolas" w:hAnsi="Consolas" w:cs="Consolas"/>
        </w:rPr>
        <w:t>[2014-11-18 10:02:40] [] Back Button Pressed</w:t>
      </w:r>
    </w:p>
    <w:p w:rsidR="00014E69" w:rsidRPr="00E21651" w:rsidRDefault="00014E69" w:rsidP="00014E69">
      <w:pPr>
        <w:contextualSpacing/>
        <w:rPr>
          <w:rFonts w:ascii="Consolas" w:hAnsi="Consolas" w:cs="Consolas"/>
        </w:rPr>
      </w:pPr>
      <w:r w:rsidRPr="00E21651">
        <w:rPr>
          <w:rFonts w:ascii="Consolas" w:hAnsi="Consolas" w:cs="Consolas"/>
        </w:rPr>
        <w:t>[2014-11-18 10:02:40] [] Register Window Terminated</w:t>
      </w:r>
    </w:p>
    <w:p w:rsidR="00014E69" w:rsidRPr="00E21651" w:rsidRDefault="00014E69" w:rsidP="00014E69">
      <w:pPr>
        <w:contextualSpacing/>
        <w:rPr>
          <w:rFonts w:ascii="Consolas" w:hAnsi="Consolas" w:cs="Consolas"/>
        </w:rPr>
      </w:pPr>
      <w:r w:rsidRPr="00E21651">
        <w:rPr>
          <w:rFonts w:ascii="Consolas" w:hAnsi="Consolas" w:cs="Consolas"/>
        </w:rPr>
        <w:t>[2014-11-18 10:02:40]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[2014-11-18 10:02:40] [] Instance of LoginScreen Class initialised. Self : .29220576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10:02:40]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10:02:40]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10:02:40]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10:02:40]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10:02:40]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[2014-11-18 10:02:44] [] Login Button Pressed</w:t>
      </w:r>
    </w:p>
    <w:p w:rsidR="00014E69" w:rsidRPr="00E21651" w:rsidRDefault="00014E69" w:rsidP="00014E69">
      <w:pPr>
        <w:contextualSpacing/>
        <w:rPr>
          <w:rFonts w:ascii="Consolas" w:hAnsi="Consolas" w:cs="Consolas"/>
        </w:rPr>
      </w:pPr>
      <w:r w:rsidRPr="00E21651">
        <w:rPr>
          <w:rFonts w:ascii="Consolas" w:hAnsi="Consolas" w:cs="Consolas"/>
        </w:rPr>
        <w:t>[2014-11-18 10:02:44]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[2014-11-18 10:02:44]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10:02:44]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10:02:44]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[2014-11-18 10:02:44]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[2014-11-18 10:09:25] [Tom] Create Employee Selected[2014-11-18 10:09:25]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[2014-11-18 10:09:25]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[2014-11-18 10:09:25] [Tom] Instance of CreateEmployeeScreen Class initialised. Self : .30640968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10:09:25]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10:09:25]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10:09:25]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10:09:25]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10:09:27]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10:09:27]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[2014-11-18 10:09:29]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[2014-11-18 10:09:29]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[2014-11-18 10:09:29]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[2014-11-18 10:09:29] [Tom] Instance of CreateEmployeeScreen Class initialised. Self : .30641568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10:09:29]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10:09:29]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10:09:29]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10:09:29]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10:09:34] [Tom] Search Selected </w:t>
      </w:r>
    </w:p>
    <w:p w:rsidR="00014E69" w:rsidRPr="00E21651" w:rsidRDefault="00014E69" w:rsidP="00014E69">
      <w:pPr>
        <w:contextualSpacing/>
        <w:rPr>
          <w:rFonts w:ascii="Consolas" w:hAnsi="Consolas" w:cs="Consolas"/>
        </w:rPr>
      </w:pPr>
      <w:r w:rsidRPr="00E21651">
        <w:rPr>
          <w:rFonts w:ascii="Consolas" w:hAnsi="Consolas" w:cs="Consolas"/>
        </w:rPr>
        <w:t>[2014-11-18 10:09:34] [Tom] Instance of InitSetupPopup Class initialised. Self : .30640408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10:09:34]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10:09:34]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10:09:37]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10:09:37]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[2014-11-18 10:09:39]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[2014-11-18 10:09:39]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[2014-11-18 10:09:39]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[2014-11-18 10:09:39] [Tom] Instance of CreateEmployeeScreen Class initialised. Self : .30639008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10:09:39]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10:09:39]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10:09:39]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10:09:39]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10:09:41]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10:09:41]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[2014-11-18 10:09:49] [Tom] Create Employee Selected[2014-11-18 10:09:49]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[2014-11-18 10:09:49]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[2014-11-18 10:09:49] [Tom] Instance of CreateEmployeeScreen Class initialised. Self : .30664184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10:09:49]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10:09:50]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10:09:50]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10:09:50]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10:40:46]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10:40:46]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[2014-11-18 10:40:48]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[2014-11-18 10:40:48]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[2014-11-18 10:40:48]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[2014-11-18 10:40:48] [Tom] Instance of CreateEmployeeScreen Class initialised. Self : .30638968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10:40:48] [Tom] Menubar Initialised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[2014-11-18 10:40:48]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10:40:48]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[2014-11-18 10:40:48]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[2014-12-02 10:37:10] [] =====RESTART=====</w:t>
      </w:r>
    </w:p>
    <w:p w:rsidR="00014E69" w:rsidRPr="00E21651" w:rsidRDefault="00014E69" w:rsidP="00014E69">
      <w:pPr>
        <w:contextualSpacing/>
        <w:rPr>
          <w:rFonts w:ascii="Consolas" w:hAnsi="Consolas" w:cs="Consolas"/>
        </w:rPr>
      </w:pPr>
      <w:r w:rsidRPr="00E21651">
        <w:rPr>
          <w:rFonts w:ascii="Consolas" w:hAnsi="Consolas" w:cs="Consolas"/>
        </w:rPr>
        <w:t>[2014-12-02 10:37:10]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[2014-12-02 10:37:10] [] Initiating first-time setup</w:t>
      </w:r>
    </w:p>
    <w:p w:rsidR="00014E69" w:rsidRPr="00E21651" w:rsidRDefault="00014E69" w:rsidP="00014E69">
      <w:pPr>
        <w:contextualSpacing/>
        <w:rPr>
          <w:rFonts w:ascii="Consolas" w:hAnsi="Consolas" w:cs="Consolas"/>
        </w:rPr>
      </w:pPr>
      <w:r w:rsidRPr="00E21651">
        <w:rPr>
          <w:rFonts w:ascii="Consolas" w:hAnsi="Consolas" w:cs="Consolas"/>
        </w:rPr>
        <w:t xml:space="preserve">[2014-12-02 10:37:10] [] Created LoginNames.txt </w:t>
      </w:r>
    </w:p>
    <w:p w:rsidR="00014E69" w:rsidRPr="00E21651" w:rsidRDefault="00014E69" w:rsidP="00014E69">
      <w:pPr>
        <w:contextualSpacing/>
        <w:rPr>
          <w:rFonts w:ascii="Consolas" w:hAnsi="Consolas" w:cs="Consolas"/>
        </w:rPr>
      </w:pPr>
      <w:r w:rsidRPr="00E21651">
        <w:rPr>
          <w:rFonts w:ascii="Consolas" w:hAnsi="Consolas" w:cs="Consolas"/>
        </w:rPr>
        <w:t>[2014-12-02 10:37:10] [] Created Language.txt</w:t>
      </w:r>
    </w:p>
    <w:p w:rsidR="00014E69" w:rsidRPr="00E21651" w:rsidRDefault="00014E69" w:rsidP="00014E69">
      <w:pPr>
        <w:contextualSpacing/>
        <w:rPr>
          <w:rFonts w:ascii="Consolas" w:hAnsi="Consolas" w:cs="Consolas"/>
        </w:rPr>
      </w:pPr>
      <w:r w:rsidRPr="00E21651">
        <w:rPr>
          <w:rFonts w:ascii="Consolas" w:hAnsi="Consolas" w:cs="Consolas"/>
        </w:rPr>
        <w:t>[2014-12-02 10:37:10] [] Created EmpCount.txt</w:t>
      </w:r>
    </w:p>
    <w:p w:rsidR="00014E69" w:rsidRPr="00E21651" w:rsidRDefault="00014E69" w:rsidP="00014E69">
      <w:pPr>
        <w:contextualSpacing/>
        <w:rPr>
          <w:rFonts w:ascii="Consolas" w:hAnsi="Consolas" w:cs="Consolas"/>
        </w:rPr>
      </w:pPr>
      <w:r w:rsidRPr="00E21651">
        <w:rPr>
          <w:rFonts w:ascii="Consolas" w:hAnsi="Consolas" w:cs="Consolas"/>
        </w:rPr>
        <w:t>[2014-12-02 10:37:10] [] Created TotalSalary.txt</w:t>
      </w:r>
    </w:p>
    <w:p w:rsidR="00014E69" w:rsidRPr="00E21651" w:rsidRDefault="00014E69" w:rsidP="00014E69">
      <w:pPr>
        <w:contextualSpacing/>
        <w:rPr>
          <w:rFonts w:ascii="Consolas" w:hAnsi="Consolas" w:cs="Consolas"/>
        </w:rPr>
      </w:pPr>
      <w:r w:rsidRPr="00E21651">
        <w:rPr>
          <w:rFonts w:ascii="Consolas" w:hAnsi="Consolas" w:cs="Consolas"/>
        </w:rPr>
        <w:t>[2014-12-02 10:37:10] [] Created TotalExpenditure.txt</w:t>
      </w:r>
    </w:p>
    <w:p w:rsidR="00014E69" w:rsidRPr="00E21651" w:rsidRDefault="00014E69" w:rsidP="00014E69">
      <w:pPr>
        <w:contextualSpacing/>
        <w:rPr>
          <w:rFonts w:ascii="Consolas" w:hAnsi="Consolas" w:cs="Consolas"/>
        </w:rPr>
      </w:pPr>
      <w:r w:rsidRPr="00E21651">
        <w:rPr>
          <w:rFonts w:ascii="Consolas" w:hAnsi="Consolas" w:cs="Consolas"/>
        </w:rPr>
        <w:t>[2014-12-02 10:37:10] [] First time Admin password Setup</w:t>
      </w:r>
    </w:p>
    <w:p w:rsidR="00014E69" w:rsidRPr="00E21651" w:rsidRDefault="00014E69" w:rsidP="00014E69">
      <w:pPr>
        <w:contextualSpacing/>
        <w:rPr>
          <w:rFonts w:ascii="Consolas" w:hAnsi="Consolas" w:cs="Consolas"/>
        </w:rPr>
      </w:pPr>
      <w:r w:rsidRPr="00E21651">
        <w:rPr>
          <w:rFonts w:ascii="Consolas" w:hAnsi="Consolas" w:cs="Consolas"/>
        </w:rPr>
        <w:t>[2014-12-02 10:37:10] [] Initialising InitSetupPopup window.</w:t>
      </w:r>
    </w:p>
    <w:p w:rsidR="00014E69" w:rsidRPr="00E21651" w:rsidRDefault="00014E69" w:rsidP="00014E69">
      <w:pPr>
        <w:contextualSpacing/>
        <w:rPr>
          <w:rFonts w:ascii="Consolas" w:hAnsi="Consolas" w:cs="Consolas"/>
        </w:rPr>
      </w:pPr>
      <w:r w:rsidRPr="00E21651">
        <w:rPr>
          <w:rFonts w:ascii="Consolas" w:hAnsi="Consolas" w:cs="Consolas"/>
        </w:rPr>
        <w:t>[2014-12-02 10:37:10] [] Instance of InitSetupPopup Class initialised. Self : .30137400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[2014-12-02 10:37:10]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[2014-12-02 10:37:10]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[2014-12-02 10:37:10]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[2014-12-02 10:37:10]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[2014-12-02 10:56:32] [] Quit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[2014-12-02 10:56:40] [] Submit button pressed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[2014-12-02 10:56:40] [] Admin Pass Creation - Password Mismatch. </w:t>
      </w:r>
    </w:p>
    <w:p w:rsidR="00014E69" w:rsidRPr="00E21651" w:rsidRDefault="00014E69" w:rsidP="00014E69">
      <w:pPr>
        <w:contextualSpacing/>
        <w:rPr>
          <w:rFonts w:ascii="Consolas" w:hAnsi="Consolas" w:cs="Consolas"/>
        </w:rPr>
      </w:pPr>
      <w:r w:rsidRPr="00E21651">
        <w:rPr>
          <w:rFonts w:ascii="Consolas" w:hAnsi="Consolas" w:cs="Consolas"/>
        </w:rPr>
        <w:t xml:space="preserve">[2014-12-02 10:56:56] [] Submit button pressed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[2014-12-02 10:56:56] [] Admin Pass Creation - Password Mismatch. </w:t>
      </w:r>
    </w:p>
    <w:p w:rsidR="00014E69" w:rsidRPr="00E21651" w:rsidRDefault="00014E69" w:rsidP="00014E69">
      <w:pPr>
        <w:contextualSpacing/>
        <w:rPr>
          <w:rFonts w:ascii="Consolas" w:hAnsi="Consolas" w:cs="Consolas"/>
        </w:rPr>
      </w:pPr>
      <w:r w:rsidRPr="00E21651">
        <w:rPr>
          <w:rFonts w:ascii="Consolas" w:hAnsi="Consolas" w:cs="Consolas"/>
        </w:rPr>
        <w:t xml:space="preserve">[2014-12-02 10:57:00] [] Submit button pressed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[2014-12-02 10:57:00] [] Admin Password created. </w:t>
      </w:r>
    </w:p>
    <w:p w:rsidR="00014E69" w:rsidRPr="00E21651" w:rsidRDefault="00014E69" w:rsidP="00014E69">
      <w:pPr>
        <w:contextualSpacing/>
        <w:rPr>
          <w:rFonts w:ascii="Consolas" w:hAnsi="Consolas" w:cs="Consolas"/>
        </w:rPr>
      </w:pPr>
      <w:r w:rsidRPr="00E21651">
        <w:rPr>
          <w:rFonts w:ascii="Consolas" w:hAnsi="Consolas" w:cs="Consolas"/>
        </w:rPr>
        <w:t>[2014-12-02 10:57:00] [] Created InitialSetup.txt</w:t>
      </w:r>
    </w:p>
    <w:p w:rsidR="00014E69" w:rsidRPr="00E21651" w:rsidRDefault="00014E69" w:rsidP="00014E69">
      <w:pPr>
        <w:contextualSpacing/>
        <w:rPr>
          <w:rFonts w:ascii="Consolas" w:hAnsi="Consolas" w:cs="Consolas"/>
        </w:rPr>
      </w:pPr>
      <w:r w:rsidRPr="00E21651">
        <w:rPr>
          <w:rFonts w:ascii="Consolas" w:hAnsi="Consolas" w:cs="Consolas"/>
        </w:rPr>
        <w:t>[2014-12-02 10:57:00]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[2014-12-02 10:57:00] [] Instance of LoginScreen Class initialised. Self : .30137440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[2014-12-02 10:57:00]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[2014-12-02 10:57:00]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[2014-12-02 10:57:00]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[2014-12-02 10:57:00]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[2014-12-02 10:57:00]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[2014-12-02 13:18:59] [] =====RESTART=====</w:t>
      </w:r>
    </w:p>
    <w:p w:rsidR="00014E69" w:rsidRPr="00E21651" w:rsidRDefault="00014E69" w:rsidP="00014E69">
      <w:pPr>
        <w:contextualSpacing/>
        <w:rPr>
          <w:rFonts w:ascii="Consolas" w:hAnsi="Consolas" w:cs="Consolas"/>
        </w:rPr>
      </w:pPr>
      <w:r w:rsidRPr="00E21651">
        <w:rPr>
          <w:rFonts w:ascii="Consolas" w:hAnsi="Consolas" w:cs="Consolas"/>
        </w:rPr>
        <w:t>[2014-12-02 13:18:59]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[2014-12-02 13:18:59] [] Loading variables</w:t>
      </w:r>
    </w:p>
    <w:p w:rsidR="00014E69" w:rsidRPr="00E21651" w:rsidRDefault="00014E69" w:rsidP="00014E69">
      <w:pPr>
        <w:contextualSpacing/>
        <w:rPr>
          <w:rFonts w:ascii="Consolas" w:hAnsi="Consolas" w:cs="Consolas"/>
        </w:rPr>
      </w:pPr>
      <w:r w:rsidRPr="00E21651">
        <w:rPr>
          <w:rFonts w:ascii="Consolas" w:hAnsi="Consolas" w:cs="Consolas"/>
        </w:rPr>
        <w:t>[2014-12-02 13:18:59]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[2014-12-02 13:18:59] [] Loaded Total Salary</w:t>
      </w:r>
    </w:p>
    <w:p w:rsidR="00014E69" w:rsidRPr="00E21651" w:rsidRDefault="00014E69" w:rsidP="00014E69">
      <w:pPr>
        <w:contextualSpacing/>
        <w:rPr>
          <w:rFonts w:ascii="Consolas" w:hAnsi="Consolas" w:cs="Consolas"/>
        </w:rPr>
      </w:pPr>
      <w:r w:rsidRPr="00E21651">
        <w:rPr>
          <w:rFonts w:ascii="Consolas" w:hAnsi="Consolas" w:cs="Consolas"/>
        </w:rPr>
        <w:t>[2014-12-02 13:18:59]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[2014-12-02 13:18:59]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[2014-12-02 13:18:59]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[2014-12-02 13:18:59] [] Instance of LoginScreen Class initialised. Self : .26878920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[2014-12-02 13:18:59]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[2014-12-02 13:18:59] [] Menubar Initialised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[2014-12-02 13:18:59]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[2014-12-02 13:18:59]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[2014-12-02 13:18:59]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[2014-12-02 13:19:02] [] Register Button Pressed</w:t>
      </w:r>
    </w:p>
    <w:p w:rsidR="00014E69" w:rsidRPr="00E21651" w:rsidRDefault="00014E69" w:rsidP="00014E69">
      <w:pPr>
        <w:contextualSpacing/>
        <w:rPr>
          <w:rFonts w:ascii="Consolas" w:hAnsi="Consolas" w:cs="Consolas"/>
        </w:rPr>
      </w:pPr>
      <w:r w:rsidRPr="00E21651">
        <w:rPr>
          <w:rFonts w:ascii="Consolas" w:hAnsi="Consolas" w:cs="Consolas"/>
        </w:rPr>
        <w:t>[2014-12-02 13:19:02] [] Login Window Terminated</w:t>
      </w:r>
    </w:p>
    <w:p w:rsidR="00014E69" w:rsidRPr="00E21651" w:rsidRDefault="00014E69" w:rsidP="00014E69">
      <w:pPr>
        <w:contextualSpacing/>
        <w:rPr>
          <w:rFonts w:ascii="Consolas" w:hAnsi="Consolas" w:cs="Consolas"/>
        </w:rPr>
      </w:pPr>
      <w:r w:rsidRPr="00E21651">
        <w:rPr>
          <w:rFonts w:ascii="Consolas" w:hAnsi="Consolas" w:cs="Consolas"/>
        </w:rPr>
        <w:t>[2014-12-02 13:19:02]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[2014-12-02 13:19:02] [] Instance of RegisterScreen Class initialised. Self : .26879560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[2014-12-02 13:19:02]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[2014-12-02 13:19:02]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[2014-12-02 13:19:02]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[2014-12-02 13:19:02]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[2014-12-02 13:19:02]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[2014-12-02 13:19:03] [] Back Button Pressed</w:t>
      </w:r>
    </w:p>
    <w:p w:rsidR="00014E69" w:rsidRPr="00E21651" w:rsidRDefault="00014E69" w:rsidP="00014E69">
      <w:pPr>
        <w:contextualSpacing/>
        <w:rPr>
          <w:rFonts w:ascii="Consolas" w:hAnsi="Consolas" w:cs="Consolas"/>
        </w:rPr>
      </w:pPr>
      <w:r w:rsidRPr="00E21651">
        <w:rPr>
          <w:rFonts w:ascii="Consolas" w:hAnsi="Consolas" w:cs="Consolas"/>
        </w:rPr>
        <w:t>[2014-12-02 13:19:03] [] Register Window Terminated</w:t>
      </w:r>
    </w:p>
    <w:p w:rsidR="00014E69" w:rsidRPr="00E21651" w:rsidRDefault="00014E69" w:rsidP="00014E69">
      <w:pPr>
        <w:contextualSpacing/>
        <w:rPr>
          <w:rFonts w:ascii="Consolas" w:hAnsi="Consolas" w:cs="Consolas"/>
        </w:rPr>
      </w:pPr>
      <w:r w:rsidRPr="00E21651">
        <w:rPr>
          <w:rFonts w:ascii="Consolas" w:hAnsi="Consolas" w:cs="Consolas"/>
        </w:rPr>
        <w:t>[2014-12-02 13:19:03]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[2014-12-02 13:19:03] [] Instance of LoginScreen Class initialised. Self : .26880640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[2014-12-02 13:19:03]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[2014-12-02 13:19:03]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[2014-12-02 13:19:03]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[2014-12-02 13:19:03]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[2014-12-02 13:19:03]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[2014-12-02 13:19:04] [] Forgotten Password Pressed</w:t>
      </w:r>
    </w:p>
    <w:p w:rsidR="00014E69" w:rsidRPr="00E21651" w:rsidRDefault="00014E69" w:rsidP="00014E69">
      <w:pPr>
        <w:contextualSpacing/>
        <w:rPr>
          <w:rFonts w:ascii="Consolas" w:hAnsi="Consolas" w:cs="Consolas"/>
        </w:rPr>
      </w:pPr>
      <w:r w:rsidRPr="00E21651">
        <w:rPr>
          <w:rFonts w:ascii="Consolas" w:hAnsi="Consolas" w:cs="Consolas"/>
        </w:rPr>
        <w:t>[2014-12-02 13:19:04] [] Register Window Terminated</w:t>
      </w:r>
    </w:p>
    <w:p w:rsidR="00014E69" w:rsidRPr="00E21651" w:rsidRDefault="00014E69" w:rsidP="00014E69">
      <w:pPr>
        <w:contextualSpacing/>
        <w:rPr>
          <w:rFonts w:ascii="Consolas" w:hAnsi="Consolas" w:cs="Consolas"/>
        </w:rPr>
      </w:pPr>
      <w:r w:rsidRPr="00E21651">
        <w:rPr>
          <w:rFonts w:ascii="Consolas" w:hAnsi="Consolas" w:cs="Consolas"/>
        </w:rPr>
        <w:t>[2014-12-02 13:19:04]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[2014-12-02 13:19:04] [] Instance of PasswordRecoveryWindow Class initialised. Self : .26879600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[2014-12-02 13:19:04]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[2014-12-02 13:19:04]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[2014-12-02 13:19:04]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[2014-12-02 13:19:04]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[2014-12-02 13:19:06] []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[2014-12-02 13:19:06] [] Window Terminated </w:t>
      </w:r>
    </w:p>
    <w:p w:rsidR="00014E69" w:rsidRPr="00E21651" w:rsidRDefault="00014E69" w:rsidP="00014E69">
      <w:pPr>
        <w:contextualSpacing/>
        <w:rPr>
          <w:rFonts w:ascii="Consolas" w:hAnsi="Consolas" w:cs="Consolas"/>
        </w:rPr>
      </w:pPr>
      <w:r w:rsidRPr="00E21651">
        <w:rPr>
          <w:rFonts w:ascii="Consolas" w:hAnsi="Consolas" w:cs="Consolas"/>
        </w:rPr>
        <w:t>[2014-12-02 13:19:06]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[2014-12-02 13:19:06] [] Instance of LoginScreen Class initialised. Self : .26880760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[2014-12-02 13:19:06]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[2014-12-02 13:19:06]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[2014-12-02 13:19:06]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[2014-12-02 13:19:06]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[2014-12-02 13:19:06]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[2014-12-02 13:19:32] [] Register Button Pressed</w:t>
      </w:r>
    </w:p>
    <w:p w:rsidR="00014E69" w:rsidRPr="00E21651" w:rsidRDefault="00014E69" w:rsidP="00014E69">
      <w:pPr>
        <w:contextualSpacing/>
        <w:rPr>
          <w:rFonts w:ascii="Consolas" w:hAnsi="Consolas" w:cs="Consolas"/>
        </w:rPr>
      </w:pPr>
      <w:r w:rsidRPr="00E21651">
        <w:rPr>
          <w:rFonts w:ascii="Consolas" w:hAnsi="Consolas" w:cs="Consolas"/>
        </w:rPr>
        <w:t>[2014-12-02 13:19:32] [] Login Window Terminated</w:t>
      </w:r>
    </w:p>
    <w:p w:rsidR="00014E69" w:rsidRPr="00E21651" w:rsidRDefault="00014E69" w:rsidP="00014E69">
      <w:pPr>
        <w:contextualSpacing/>
        <w:rPr>
          <w:rFonts w:ascii="Consolas" w:hAnsi="Consolas" w:cs="Consolas"/>
        </w:rPr>
      </w:pPr>
      <w:r w:rsidRPr="00E21651">
        <w:rPr>
          <w:rFonts w:ascii="Consolas" w:hAnsi="Consolas" w:cs="Consolas"/>
        </w:rPr>
        <w:t>[2014-12-02 13:19:33]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[2014-12-02 13:19:33] [] Instance of RegisterScreen Class initialised. Self : .26881360 Parent: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[2014-12-02 13:19:33]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[2014-12-02 13:19:33]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[2014-12-02 13:19:33]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[2014-12-02 13:19:33]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[2014-12-02 13:19:33]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[2014-12-02 13:19:48] [] Loaded LoginData.p </w:t>
      </w:r>
    </w:p>
    <w:p w:rsidR="00014E69" w:rsidRPr="00E21651" w:rsidRDefault="00014E69" w:rsidP="00014E69">
      <w:pPr>
        <w:contextualSpacing/>
        <w:rPr>
          <w:rFonts w:ascii="Consolas" w:hAnsi="Consolas" w:cs="Consolas"/>
        </w:rPr>
      </w:pPr>
      <w:r w:rsidRPr="00E21651">
        <w:rPr>
          <w:rFonts w:ascii="Consolas" w:hAnsi="Consolas" w:cs="Consolas"/>
        </w:rPr>
        <w:t xml:space="preserve">[2014-12-02 13:19:48] [] Account Creation initiated </w:t>
      </w:r>
    </w:p>
    <w:p w:rsidR="00014E69" w:rsidRPr="00E21651" w:rsidRDefault="00014E69" w:rsidP="00014E69">
      <w:pPr>
        <w:contextualSpacing/>
        <w:rPr>
          <w:rFonts w:ascii="Consolas" w:hAnsi="Consolas" w:cs="Consolas"/>
        </w:rPr>
      </w:pPr>
      <w:r w:rsidRPr="00E21651">
        <w:rPr>
          <w:rFonts w:ascii="Consolas" w:hAnsi="Consolas" w:cs="Consolas"/>
        </w:rPr>
        <w:t xml:space="preserve">[2014-12-02 13:19:48] [] Admin Pass Hash loaded. </w:t>
      </w:r>
    </w:p>
    <w:p w:rsidR="00014E69" w:rsidRPr="00E21651" w:rsidRDefault="00014E69" w:rsidP="00014E69">
      <w:pPr>
        <w:contextualSpacing/>
        <w:rPr>
          <w:rFonts w:ascii="Consolas" w:hAnsi="Consolas" w:cs="Consolas"/>
        </w:rPr>
      </w:pPr>
      <w:r w:rsidRPr="00E21651">
        <w:rPr>
          <w:rFonts w:ascii="Consolas" w:hAnsi="Consolas" w:cs="Consolas"/>
        </w:rPr>
        <w:t xml:space="preserve">[2014-12-02 13:19:48] [] New Employee Account : Tom created. </w:t>
      </w:r>
    </w:p>
    <w:p w:rsidR="00014E69" w:rsidRPr="00E21651" w:rsidRDefault="00014E69" w:rsidP="00014E69">
      <w:pPr>
        <w:contextualSpacing/>
        <w:rPr>
          <w:rFonts w:ascii="Consolas" w:hAnsi="Consolas" w:cs="Consolas"/>
        </w:rPr>
      </w:pPr>
      <w:r w:rsidRPr="00E21651">
        <w:rPr>
          <w:rFonts w:ascii="Consolas" w:hAnsi="Consolas" w:cs="Consolas"/>
        </w:rPr>
        <w:t>[2014-12-02 13:19:48] [] Back Button Pressed</w:t>
      </w:r>
    </w:p>
    <w:p w:rsidR="00014E69" w:rsidRPr="00E21651" w:rsidRDefault="00014E69" w:rsidP="00014E69">
      <w:pPr>
        <w:contextualSpacing/>
        <w:rPr>
          <w:rFonts w:ascii="Consolas" w:hAnsi="Consolas" w:cs="Consolas"/>
        </w:rPr>
      </w:pPr>
      <w:r w:rsidRPr="00E21651">
        <w:rPr>
          <w:rFonts w:ascii="Consolas" w:hAnsi="Consolas" w:cs="Consolas"/>
        </w:rPr>
        <w:t>[2014-12-02 13:19:48] [] Register Window Terminated</w:t>
      </w:r>
    </w:p>
    <w:p w:rsidR="00014E69" w:rsidRPr="00E21651" w:rsidRDefault="00014E69" w:rsidP="00014E69">
      <w:pPr>
        <w:contextualSpacing/>
        <w:rPr>
          <w:rFonts w:ascii="Consolas" w:hAnsi="Consolas" w:cs="Consolas"/>
        </w:rPr>
      </w:pPr>
      <w:r w:rsidRPr="00E21651">
        <w:rPr>
          <w:rFonts w:ascii="Consolas" w:hAnsi="Consolas" w:cs="Consolas"/>
        </w:rPr>
        <w:t>[2014-12-02 13:19:48]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[2014-12-02 13:19:48] [] Instance of LoginScreen Class initialised. Self : .26881720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[2014-12-02 13:19:48]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[2014-12-02 13:19:48]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[2014-12-02 13:19:48]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[2014-12-02 13:19:48]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[2014-12-02 13:19:48]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[2014-12-02 13:19:52]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[2014-12-02 13:19:52]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[2014-12-02 13:19:52] [] Attempted Login: Password = -563305791</w:t>
      </w:r>
    </w:p>
    <w:p w:rsidR="00014E69" w:rsidRPr="00E21651" w:rsidRDefault="00014E69" w:rsidP="00014E69">
      <w:pPr>
        <w:contextualSpacing/>
        <w:rPr>
          <w:rFonts w:ascii="Consolas" w:hAnsi="Consolas" w:cs="Consolas"/>
        </w:rPr>
      </w:pPr>
      <w:r w:rsidRPr="00E21651">
        <w:rPr>
          <w:rFonts w:ascii="Consolas" w:hAnsi="Consolas" w:cs="Consolas"/>
        </w:rPr>
        <w:t>[2014-12-02 13:19:57]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[2014-12-02 13:19:57]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[2014-12-02 13:19:57] [] Attempted Login: Password = -563305791</w:t>
      </w:r>
    </w:p>
    <w:p w:rsidR="00014E69" w:rsidRPr="00E21651" w:rsidRDefault="00014E69" w:rsidP="00014E69">
      <w:pPr>
        <w:contextualSpacing/>
        <w:rPr>
          <w:rFonts w:ascii="Consolas" w:hAnsi="Consolas" w:cs="Consolas"/>
        </w:rPr>
      </w:pPr>
      <w:r w:rsidRPr="00E21651">
        <w:rPr>
          <w:rFonts w:ascii="Consolas" w:hAnsi="Consolas" w:cs="Consolas"/>
        </w:rPr>
        <w:t>[2014-12-02 13:20:02]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[2014-12-02 13:20:02]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[2014-12-02 13:20:02]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[2014-12-02 13:20:02]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[2014-12-02 13:20:02]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[2014-12-02 13:20:03]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[2014-12-03 13:06:21] [] =====RESTART=====</w:t>
      </w:r>
    </w:p>
    <w:p w:rsidR="00014E69" w:rsidRPr="00E21651" w:rsidRDefault="00014E69" w:rsidP="00014E69">
      <w:pPr>
        <w:contextualSpacing/>
        <w:rPr>
          <w:rFonts w:ascii="Consolas" w:hAnsi="Consolas" w:cs="Consolas"/>
        </w:rPr>
      </w:pPr>
      <w:r w:rsidRPr="00E21651">
        <w:rPr>
          <w:rFonts w:ascii="Consolas" w:hAnsi="Consolas" w:cs="Consolas"/>
        </w:rPr>
        <w:t>[2014-12-03 13:06:21]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[2014-12-03 13:06:21] [] Loading variables</w:t>
      </w:r>
    </w:p>
    <w:p w:rsidR="00014E69" w:rsidRPr="00E21651" w:rsidRDefault="00014E69" w:rsidP="00014E69">
      <w:pPr>
        <w:contextualSpacing/>
        <w:rPr>
          <w:rFonts w:ascii="Consolas" w:hAnsi="Consolas" w:cs="Consolas"/>
        </w:rPr>
      </w:pPr>
      <w:r w:rsidRPr="00E21651">
        <w:rPr>
          <w:rFonts w:ascii="Consolas" w:hAnsi="Consolas" w:cs="Consolas"/>
        </w:rPr>
        <w:t>[2014-12-03 13:06:21]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[2014-12-03 13:06:21] [] Loaded Total Salary</w:t>
      </w:r>
    </w:p>
    <w:p w:rsidR="00014E69" w:rsidRPr="00E21651" w:rsidRDefault="00014E69" w:rsidP="00014E69">
      <w:pPr>
        <w:contextualSpacing/>
        <w:rPr>
          <w:rFonts w:ascii="Consolas" w:hAnsi="Consolas" w:cs="Consolas"/>
        </w:rPr>
      </w:pPr>
      <w:r w:rsidRPr="00E21651">
        <w:rPr>
          <w:rFonts w:ascii="Consolas" w:hAnsi="Consolas" w:cs="Consolas"/>
        </w:rPr>
        <w:t>[2014-12-03 13:06:21]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[2014-12-03 13:06:21]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[2014-12-03 13:06:21]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[2014-12-03 13:06:21] [] Instance of LoginScreen Class initialised. Self : .21373896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[2014-12-03 13:06:21]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[2014-12-03 13:06:21]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[2014-12-03 13:06:21]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[2014-12-03 13:06:21]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[2014-12-03 13:06:21]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[2014-12-03 13:06:31]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[2014-12-03 13:06:31]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[2014-12-03 13:06:31]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[2014-12-03 13:06:31]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[2014-12-03 13:06:31]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[2014-12-03 13:06:31]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[2014-12-03 13:06:43] [Tom] Create Employee Selected[2014-12-03 13:06:43]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[2014-12-03 13:06:43]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[2014-12-03 13:06:43] [Tom] Instance of CreateEmployeeScreen Class initialised. Self : .21376976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[2014-12-03 13:06:43]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[2014-12-03 13:06:43]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[2014-12-03 13:06:43]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[2014-12-03 13:06:43]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[2014-12-03 13:06:44]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[2014-12-03 13:06:44]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[2014-12-03 13:14:11] [Tom] Create Employee Selected[2014-12-03 13:14:11]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[2014-12-03 13:14:11]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[2014-12-03 13:14:11] [Tom] Instance of CreateEmployeeScreen Class initialised. Self : .21376696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[2014-12-03 13:14:11]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[2014-12-03 13:14:11]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[2014-12-03 13:14:11]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[2014-12-03 13:14:11]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[2014-12-04 14:18:19] [] =====RESTART=====</w:t>
      </w:r>
    </w:p>
    <w:p w:rsidR="00014E69" w:rsidRPr="00E21651" w:rsidRDefault="00014E69" w:rsidP="00014E69">
      <w:pPr>
        <w:contextualSpacing/>
        <w:rPr>
          <w:rFonts w:ascii="Consolas" w:hAnsi="Consolas" w:cs="Consolas"/>
        </w:rPr>
      </w:pPr>
      <w:r w:rsidRPr="00E21651">
        <w:rPr>
          <w:rFonts w:ascii="Consolas" w:hAnsi="Consolas" w:cs="Consolas"/>
        </w:rPr>
        <w:t>[2014-12-04 14:18:19]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[2014-12-04 14:18:19] [] Loading variables</w:t>
      </w:r>
    </w:p>
    <w:p w:rsidR="00014E69" w:rsidRPr="00E21651" w:rsidRDefault="00014E69" w:rsidP="00014E69">
      <w:pPr>
        <w:contextualSpacing/>
        <w:rPr>
          <w:rFonts w:ascii="Consolas" w:hAnsi="Consolas" w:cs="Consolas"/>
        </w:rPr>
      </w:pPr>
      <w:r w:rsidRPr="00E21651">
        <w:rPr>
          <w:rFonts w:ascii="Consolas" w:hAnsi="Consolas" w:cs="Consolas"/>
        </w:rPr>
        <w:t>[2014-12-04 14:18:19]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[2014-12-04 14:18:19] [] Loaded Total Salary</w:t>
      </w:r>
    </w:p>
    <w:p w:rsidR="00014E69" w:rsidRPr="00E21651" w:rsidRDefault="00014E69" w:rsidP="00014E69">
      <w:pPr>
        <w:contextualSpacing/>
        <w:rPr>
          <w:rFonts w:ascii="Consolas" w:hAnsi="Consolas" w:cs="Consolas"/>
        </w:rPr>
      </w:pPr>
      <w:r w:rsidRPr="00E21651">
        <w:rPr>
          <w:rFonts w:ascii="Consolas" w:hAnsi="Consolas" w:cs="Consolas"/>
        </w:rPr>
        <w:t>[2014-12-04 14:18:19]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[2014-12-04 14:18:19]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[2014-12-04 14:18:19]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[2014-12-04 14:18:19] [] Instance of LoginScreen Class initialised. Self : .34240072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14:18:19]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14:18:20]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14:18:20]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14:18:20]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14:18:20]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[2014-12-04 14:18:32] [] Login Button Pressed</w:t>
      </w:r>
    </w:p>
    <w:p w:rsidR="00014E69" w:rsidRPr="00E21651" w:rsidRDefault="00014E69" w:rsidP="00014E69">
      <w:pPr>
        <w:contextualSpacing/>
        <w:rPr>
          <w:rFonts w:ascii="Consolas" w:hAnsi="Consolas" w:cs="Consolas"/>
        </w:rPr>
      </w:pPr>
      <w:r w:rsidRPr="00E21651">
        <w:rPr>
          <w:rFonts w:ascii="Consolas" w:hAnsi="Consolas" w:cs="Consolas"/>
        </w:rPr>
        <w:t xml:space="preserve">[2014-12-04 14:18:32] [] Attempted Login: Username = Tom </w:t>
      </w:r>
    </w:p>
    <w:p w:rsidR="00014E69" w:rsidRPr="00E21651" w:rsidRDefault="00014E69" w:rsidP="00014E69">
      <w:pPr>
        <w:contextualSpacing/>
        <w:rPr>
          <w:rFonts w:ascii="Consolas" w:hAnsi="Consolas" w:cs="Consolas"/>
        </w:rPr>
      </w:pPr>
      <w:r w:rsidRPr="00E21651">
        <w:rPr>
          <w:rFonts w:ascii="Consolas" w:hAnsi="Consolas" w:cs="Consolas"/>
        </w:rPr>
        <w:t>[2014-12-04 14:18:32]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[2014-12-04 14:18:36]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[2014-12-04 14:18:36]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[2014-12-04 14:18:36]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[2014-12-04 14:18:36]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14:18:36]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[2014-12-04 14:18:36]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[2014-12-04 14:18:40] [Tom] Create Employee Selected[2014-12-04 14:18:40]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[2014-12-04 14:18:40]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[2014-12-04 14:18:40] [Tom] Instance of CreateEmployeeScreen Class initialised. Self : .34240952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14:18:40]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14:18:40]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14:18:40]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14:18:40]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14:33:19]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14:33:19]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[2014-12-04 14:33:21]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[2014-12-04 14:33:21]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[2014-12-04 14:33:21]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[2014-12-04 14:33:21] [Tom] Instance of CreateEmployeeScreen Class initialised. Self : .34240592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14:33:21]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14:33:21]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14:33:21]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14:33:21]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14:38:52]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14:38:52] [Tom] Window Terminated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14:38:57] [Tom] Amend Employee Selected. </w:t>
      </w:r>
    </w:p>
    <w:p w:rsidR="00014E69" w:rsidRPr="00E21651" w:rsidRDefault="00014E69" w:rsidP="00014E69">
      <w:pPr>
        <w:contextualSpacing/>
        <w:rPr>
          <w:rFonts w:ascii="Consolas" w:hAnsi="Consolas" w:cs="Consolas"/>
        </w:rPr>
      </w:pPr>
      <w:r w:rsidRPr="00E21651">
        <w:rPr>
          <w:rFonts w:ascii="Consolas" w:hAnsi="Consolas" w:cs="Consolas"/>
        </w:rPr>
        <w:t>[2014-12-04 14:38:57]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[2014-12-04 14:38:57]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[2014-12-04 14:38:57] [Tom] Instance of AmendEmployeeScreen Class initialised. Self : .34241832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14:38:57] [Tom] Menubar Initialised </w:t>
      </w:r>
    </w:p>
    <w:p w:rsidR="00014E69" w:rsidRPr="00E21651" w:rsidRDefault="00014E69" w:rsidP="00014E69">
      <w:pPr>
        <w:contextualSpacing/>
        <w:rPr>
          <w:rFonts w:ascii="Consolas" w:hAnsi="Consolas" w:cs="Consolas"/>
        </w:rPr>
      </w:pPr>
      <w:r w:rsidRPr="00E21651">
        <w:rPr>
          <w:rFonts w:ascii="Consolas" w:hAnsi="Consolas" w:cs="Consolas"/>
        </w:rPr>
        <w:t>[2014-12-04 14:38:57] [Tom] Amend Dropdown Menu initialised.</w:t>
      </w:r>
    </w:p>
    <w:p w:rsidR="00014E69" w:rsidRPr="00E21651" w:rsidRDefault="00014E69" w:rsidP="00014E69">
      <w:pPr>
        <w:contextualSpacing/>
        <w:rPr>
          <w:rFonts w:ascii="Consolas" w:hAnsi="Consolas" w:cs="Consolas"/>
        </w:rPr>
      </w:pPr>
      <w:r w:rsidRPr="00E21651">
        <w:rPr>
          <w:rFonts w:ascii="Consolas" w:hAnsi="Consolas" w:cs="Consolas"/>
        </w:rPr>
        <w:t xml:space="preserve">[2014-12-04 14:38:57]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14:38:57]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14:42:47]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14:42:47] [Tom] Window Terminated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14:42:49] [Tom] Amend Employee Selected. </w:t>
      </w:r>
    </w:p>
    <w:p w:rsidR="00014E69" w:rsidRPr="00E21651" w:rsidRDefault="00014E69" w:rsidP="00014E69">
      <w:pPr>
        <w:contextualSpacing/>
        <w:rPr>
          <w:rFonts w:ascii="Consolas" w:hAnsi="Consolas" w:cs="Consolas"/>
        </w:rPr>
      </w:pPr>
      <w:r w:rsidRPr="00E21651">
        <w:rPr>
          <w:rFonts w:ascii="Consolas" w:hAnsi="Consolas" w:cs="Consolas"/>
        </w:rPr>
        <w:t>[2014-12-04 14:42:49]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[2014-12-04 14:42:49]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[2014-12-04 14:42:49] [Tom] Instance of AmendEmployeeScreen Class initialised. Self : .34258416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14:42:49] [Tom] Menubar Initialised </w:t>
      </w:r>
    </w:p>
    <w:p w:rsidR="00014E69" w:rsidRPr="00E21651" w:rsidRDefault="00014E69" w:rsidP="00014E69">
      <w:pPr>
        <w:contextualSpacing/>
        <w:rPr>
          <w:rFonts w:ascii="Consolas" w:hAnsi="Consolas" w:cs="Consolas"/>
        </w:rPr>
      </w:pPr>
      <w:r w:rsidRPr="00E21651">
        <w:rPr>
          <w:rFonts w:ascii="Consolas" w:hAnsi="Consolas" w:cs="Consolas"/>
        </w:rPr>
        <w:t>[2014-12-04 14:42:49] [Tom] Amend Dropdown Menu initialised.</w:t>
      </w:r>
    </w:p>
    <w:p w:rsidR="00014E69" w:rsidRPr="00E21651" w:rsidRDefault="00014E69" w:rsidP="00014E69">
      <w:pPr>
        <w:contextualSpacing/>
        <w:rPr>
          <w:rFonts w:ascii="Consolas" w:hAnsi="Consolas" w:cs="Consolas"/>
        </w:rPr>
      </w:pPr>
      <w:r w:rsidRPr="00E21651">
        <w:rPr>
          <w:rFonts w:ascii="Consolas" w:hAnsi="Consolas" w:cs="Consolas"/>
        </w:rPr>
        <w:t xml:space="preserve">[2014-12-04 14:42:49]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14:42:49]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14:42:51]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14:42:51] [Tom] Window Terminated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14:42:52] [Tom] Delete Record Created </w:t>
      </w:r>
    </w:p>
    <w:p w:rsidR="00014E69" w:rsidRPr="00E21651" w:rsidRDefault="00014E69" w:rsidP="00014E69">
      <w:pPr>
        <w:contextualSpacing/>
        <w:rPr>
          <w:rFonts w:ascii="Consolas" w:hAnsi="Consolas" w:cs="Consolas"/>
        </w:rPr>
      </w:pPr>
      <w:r w:rsidRPr="00E21651">
        <w:rPr>
          <w:rFonts w:ascii="Consolas" w:hAnsi="Consolas" w:cs="Consolas"/>
        </w:rPr>
        <w:t>[2014-12-04 14:42:52]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[2014-12-04 14:42:52]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[2014-12-04 14:42:52] [Tom]Instance of DeleteEmployeeScreen Class initialised. Self: .34258136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14:42:53]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14:42:53]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14:42:53]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14:42:53]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[2014-12-04 14:44:20] [] =====RESTART=====</w:t>
      </w:r>
    </w:p>
    <w:p w:rsidR="00014E69" w:rsidRPr="00E21651" w:rsidRDefault="00014E69" w:rsidP="00014E69">
      <w:pPr>
        <w:contextualSpacing/>
        <w:rPr>
          <w:rFonts w:ascii="Consolas" w:hAnsi="Consolas" w:cs="Consolas"/>
        </w:rPr>
      </w:pPr>
      <w:r w:rsidRPr="00E21651">
        <w:rPr>
          <w:rFonts w:ascii="Consolas" w:hAnsi="Consolas" w:cs="Consolas"/>
        </w:rPr>
        <w:t>[2014-12-04 14:44:20]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[2014-12-04 14:44:20] [] Loading variables</w:t>
      </w:r>
    </w:p>
    <w:p w:rsidR="00014E69" w:rsidRPr="00E21651" w:rsidRDefault="00014E69" w:rsidP="00014E69">
      <w:pPr>
        <w:contextualSpacing/>
        <w:rPr>
          <w:rFonts w:ascii="Consolas" w:hAnsi="Consolas" w:cs="Consolas"/>
        </w:rPr>
      </w:pPr>
      <w:r w:rsidRPr="00E21651">
        <w:rPr>
          <w:rFonts w:ascii="Consolas" w:hAnsi="Consolas" w:cs="Consolas"/>
        </w:rPr>
        <w:t>[2014-12-04 14:44:20]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[2014-12-04 14:44:20] [] Loaded Total Salary</w:t>
      </w:r>
    </w:p>
    <w:p w:rsidR="00014E69" w:rsidRPr="00E21651" w:rsidRDefault="00014E69" w:rsidP="00014E69">
      <w:pPr>
        <w:contextualSpacing/>
        <w:rPr>
          <w:rFonts w:ascii="Consolas" w:hAnsi="Consolas" w:cs="Consolas"/>
        </w:rPr>
      </w:pPr>
      <w:r w:rsidRPr="00E21651">
        <w:rPr>
          <w:rFonts w:ascii="Consolas" w:hAnsi="Consolas" w:cs="Consolas"/>
        </w:rPr>
        <w:t>[2014-12-04 14:44:20]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[2014-12-04 14:44:20]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[2014-12-04 14:44:20]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[2014-12-04 14:44:20] [] Instance of LoginScreen Class initialised. Self : .34616864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14:44:20]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14:44:20]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14:44:20]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14:44:20]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14:44:20]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[2014-12-04 14:44:25]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[2014-12-04 14:44:25]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[2014-12-04 14:44:25] [] Attempted Login: Password = -1391324634</w:t>
      </w:r>
    </w:p>
    <w:p w:rsidR="00014E69" w:rsidRPr="00E21651" w:rsidRDefault="00014E69" w:rsidP="00014E69">
      <w:pPr>
        <w:contextualSpacing/>
        <w:rPr>
          <w:rFonts w:ascii="Consolas" w:hAnsi="Consolas" w:cs="Consolas"/>
        </w:rPr>
      </w:pPr>
      <w:r w:rsidRPr="00E21651">
        <w:rPr>
          <w:rFonts w:ascii="Consolas" w:hAnsi="Consolas" w:cs="Consolas"/>
        </w:rPr>
        <w:t>[2014-12-04 14:44:32]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[2014-12-04 14:44:32]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[2014-12-04 14:44:32] [] Attempted Login: Password = -563305791</w:t>
      </w:r>
    </w:p>
    <w:p w:rsidR="00014E69" w:rsidRPr="00E21651" w:rsidRDefault="00014E69" w:rsidP="00014E69">
      <w:pPr>
        <w:contextualSpacing/>
        <w:rPr>
          <w:rFonts w:ascii="Consolas" w:hAnsi="Consolas" w:cs="Consolas"/>
        </w:rPr>
      </w:pPr>
      <w:r w:rsidRPr="00E21651">
        <w:rPr>
          <w:rFonts w:ascii="Consolas" w:hAnsi="Consolas" w:cs="Consolas"/>
        </w:rPr>
        <w:t>[2014-12-04 14:44:36]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[2014-12-04 14:44:36]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[2014-12-04 14:44:36]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[2014-12-04 14:44:36]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14:44:36]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[2014-12-04 14:44:36]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 xml:space="preserve">[2014-12-04 14:44:40] [Tom]Add expenditure selected. </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[2014-12-04 14:44:40]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[2014-12-04 14:44:40]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[2014-12-04 14:44:40] [Tom] Instance of AddExpenditureScreen Class initialised. Self : .34618024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14:44:40]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14:44:40]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14:44:40]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14:44:40]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[2014-12-04 14:50:53] [] =====RESTART=====</w:t>
      </w:r>
    </w:p>
    <w:p w:rsidR="00014E69" w:rsidRPr="00E21651" w:rsidRDefault="00014E69" w:rsidP="00014E69">
      <w:pPr>
        <w:contextualSpacing/>
        <w:rPr>
          <w:rFonts w:ascii="Consolas" w:hAnsi="Consolas" w:cs="Consolas"/>
        </w:rPr>
      </w:pPr>
      <w:r w:rsidRPr="00E21651">
        <w:rPr>
          <w:rFonts w:ascii="Consolas" w:hAnsi="Consolas" w:cs="Consolas"/>
        </w:rPr>
        <w:t>[2014-12-04 14:50:53]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[2014-12-04 14:50:53] [] Initiating first-time setup</w:t>
      </w:r>
    </w:p>
    <w:p w:rsidR="00014E69" w:rsidRPr="00E21651" w:rsidRDefault="00014E69" w:rsidP="00014E69">
      <w:pPr>
        <w:contextualSpacing/>
        <w:rPr>
          <w:rFonts w:ascii="Consolas" w:hAnsi="Consolas" w:cs="Consolas"/>
        </w:rPr>
      </w:pPr>
      <w:r w:rsidRPr="00E21651">
        <w:rPr>
          <w:rFonts w:ascii="Consolas" w:hAnsi="Consolas" w:cs="Consolas"/>
        </w:rPr>
        <w:t xml:space="preserve">[2014-12-04 14:50:53] [] Created LoginNames.txt </w:t>
      </w:r>
    </w:p>
    <w:p w:rsidR="00014E69" w:rsidRPr="00E21651" w:rsidRDefault="00014E69" w:rsidP="00014E69">
      <w:pPr>
        <w:contextualSpacing/>
        <w:rPr>
          <w:rFonts w:ascii="Consolas" w:hAnsi="Consolas" w:cs="Consolas"/>
        </w:rPr>
      </w:pPr>
      <w:r w:rsidRPr="00E21651">
        <w:rPr>
          <w:rFonts w:ascii="Consolas" w:hAnsi="Consolas" w:cs="Consolas"/>
        </w:rPr>
        <w:t>[2014-12-04 14:50:53] [] Created Language.txt</w:t>
      </w:r>
    </w:p>
    <w:p w:rsidR="00014E69" w:rsidRPr="00E21651" w:rsidRDefault="00014E69" w:rsidP="00014E69">
      <w:pPr>
        <w:contextualSpacing/>
        <w:rPr>
          <w:rFonts w:ascii="Consolas" w:hAnsi="Consolas" w:cs="Consolas"/>
        </w:rPr>
      </w:pPr>
      <w:r w:rsidRPr="00E21651">
        <w:rPr>
          <w:rFonts w:ascii="Consolas" w:hAnsi="Consolas" w:cs="Consolas"/>
        </w:rPr>
        <w:t>[2014-12-04 14:50:53] [] Created EmpCount.txt</w:t>
      </w:r>
    </w:p>
    <w:p w:rsidR="00014E69" w:rsidRPr="00E21651" w:rsidRDefault="00014E69" w:rsidP="00014E69">
      <w:pPr>
        <w:contextualSpacing/>
        <w:rPr>
          <w:rFonts w:ascii="Consolas" w:hAnsi="Consolas" w:cs="Consolas"/>
        </w:rPr>
      </w:pPr>
      <w:r w:rsidRPr="00E21651">
        <w:rPr>
          <w:rFonts w:ascii="Consolas" w:hAnsi="Consolas" w:cs="Consolas"/>
        </w:rPr>
        <w:t>[2014-12-04 14:50:53] [] Created TotalSalary.txt</w:t>
      </w:r>
    </w:p>
    <w:p w:rsidR="00014E69" w:rsidRPr="00E21651" w:rsidRDefault="00014E69" w:rsidP="00014E69">
      <w:pPr>
        <w:contextualSpacing/>
        <w:rPr>
          <w:rFonts w:ascii="Consolas" w:hAnsi="Consolas" w:cs="Consolas"/>
        </w:rPr>
      </w:pPr>
      <w:r w:rsidRPr="00E21651">
        <w:rPr>
          <w:rFonts w:ascii="Consolas" w:hAnsi="Consolas" w:cs="Consolas"/>
        </w:rPr>
        <w:t>[2014-12-04 14:50:53] [] Created TotalExpenditure.txt</w:t>
      </w:r>
    </w:p>
    <w:p w:rsidR="00014E69" w:rsidRPr="00E21651" w:rsidRDefault="00014E69" w:rsidP="00014E69">
      <w:pPr>
        <w:contextualSpacing/>
        <w:rPr>
          <w:rFonts w:ascii="Consolas" w:hAnsi="Consolas" w:cs="Consolas"/>
        </w:rPr>
      </w:pPr>
      <w:r w:rsidRPr="00E21651">
        <w:rPr>
          <w:rFonts w:ascii="Consolas" w:hAnsi="Consolas" w:cs="Consolas"/>
        </w:rPr>
        <w:t>[2014-12-04 14:50:53] [] First time Admin password Setup</w:t>
      </w:r>
    </w:p>
    <w:p w:rsidR="00014E69" w:rsidRPr="00E21651" w:rsidRDefault="00014E69" w:rsidP="00014E69">
      <w:pPr>
        <w:contextualSpacing/>
        <w:rPr>
          <w:rFonts w:ascii="Consolas" w:hAnsi="Consolas" w:cs="Consolas"/>
        </w:rPr>
      </w:pPr>
      <w:r w:rsidRPr="00E21651">
        <w:rPr>
          <w:rFonts w:ascii="Consolas" w:hAnsi="Consolas" w:cs="Consolas"/>
        </w:rPr>
        <w:t>[2014-12-04 14:50:53] [] Initialising InitSetupPopup window.</w:t>
      </w:r>
    </w:p>
    <w:p w:rsidR="00014E69" w:rsidRPr="00E21651" w:rsidRDefault="00014E69" w:rsidP="00014E69">
      <w:pPr>
        <w:contextualSpacing/>
        <w:rPr>
          <w:rFonts w:ascii="Consolas" w:hAnsi="Consolas" w:cs="Consolas"/>
        </w:rPr>
      </w:pPr>
      <w:r w:rsidRPr="00E21651">
        <w:rPr>
          <w:rFonts w:ascii="Consolas" w:hAnsi="Consolas" w:cs="Consolas"/>
        </w:rPr>
        <w:t>[2014-12-04 14:50:53] [] Instance of InitSetupPopup Class initialised. Self : .36009544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14:50:53]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14:50:53]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14:50:53]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14:50:53]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14:56:15] [] Quit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15:03:37] [] Submit button pressed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15:03:37] [] Admin Password created. </w:t>
      </w:r>
    </w:p>
    <w:p w:rsidR="00014E69" w:rsidRPr="00E21651" w:rsidRDefault="00014E69" w:rsidP="00014E69">
      <w:pPr>
        <w:contextualSpacing/>
        <w:rPr>
          <w:rFonts w:ascii="Consolas" w:hAnsi="Consolas" w:cs="Consolas"/>
        </w:rPr>
      </w:pPr>
      <w:r w:rsidRPr="00E21651">
        <w:rPr>
          <w:rFonts w:ascii="Consolas" w:hAnsi="Consolas" w:cs="Consolas"/>
        </w:rPr>
        <w:t>[2014-12-04 15:03:37] [] Created InitialSetup.txt</w:t>
      </w:r>
    </w:p>
    <w:p w:rsidR="00014E69" w:rsidRPr="00E21651" w:rsidRDefault="00014E69" w:rsidP="00014E69">
      <w:pPr>
        <w:contextualSpacing/>
        <w:rPr>
          <w:rFonts w:ascii="Consolas" w:hAnsi="Consolas" w:cs="Consolas"/>
        </w:rPr>
      </w:pPr>
      <w:r w:rsidRPr="00E21651">
        <w:rPr>
          <w:rFonts w:ascii="Consolas" w:hAnsi="Consolas" w:cs="Consolas"/>
        </w:rPr>
        <w:t>[2014-12-04 15:03:37]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[2014-12-04 15:03:37] [] Instance of LoginScreen Class initialised. Self : .36009584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15:03:37]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15:03:37]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15:03:37]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15:03:37]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15:03:37]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[2014-12-04 15:03:39] [] Register Button Pressed</w:t>
      </w:r>
    </w:p>
    <w:p w:rsidR="00014E69" w:rsidRPr="00E21651" w:rsidRDefault="00014E69" w:rsidP="00014E69">
      <w:pPr>
        <w:contextualSpacing/>
        <w:rPr>
          <w:rFonts w:ascii="Consolas" w:hAnsi="Consolas" w:cs="Consolas"/>
        </w:rPr>
      </w:pPr>
      <w:r w:rsidRPr="00E21651">
        <w:rPr>
          <w:rFonts w:ascii="Consolas" w:hAnsi="Consolas" w:cs="Consolas"/>
        </w:rPr>
        <w:t>[2014-12-04 15:03:39] [] Login Window Terminated</w:t>
      </w:r>
    </w:p>
    <w:p w:rsidR="00014E69" w:rsidRPr="00E21651" w:rsidRDefault="00014E69" w:rsidP="00014E69">
      <w:pPr>
        <w:contextualSpacing/>
        <w:rPr>
          <w:rFonts w:ascii="Consolas" w:hAnsi="Consolas" w:cs="Consolas"/>
        </w:rPr>
      </w:pPr>
      <w:r w:rsidRPr="00E21651">
        <w:rPr>
          <w:rFonts w:ascii="Consolas" w:hAnsi="Consolas" w:cs="Consolas"/>
        </w:rPr>
        <w:t>[2014-12-04 15:03:39]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[2014-12-04 15:03:39] [] Instance of RegisterScreen Class initialised. Self : .36009904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15:03:39]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15:03:39]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15:03:39]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15:03:39]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15:03:39]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[2014-12-04 15:03:50] [] Loaded LoginData.p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15:03:50] [] Account Creation initiated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15:03:50] [] Admin Pass Hash loaded.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15:03:50] [] New Employee Account : Tom created. </w:t>
      </w:r>
    </w:p>
    <w:p w:rsidR="00014E69" w:rsidRPr="00E21651" w:rsidRDefault="00014E69" w:rsidP="00014E69">
      <w:pPr>
        <w:contextualSpacing/>
        <w:rPr>
          <w:rFonts w:ascii="Consolas" w:hAnsi="Consolas" w:cs="Consolas"/>
        </w:rPr>
      </w:pPr>
      <w:r w:rsidRPr="00E21651">
        <w:rPr>
          <w:rFonts w:ascii="Consolas" w:hAnsi="Consolas" w:cs="Consolas"/>
        </w:rPr>
        <w:t>[2014-12-04 15:03:50] [] Back Button Pressed</w:t>
      </w:r>
    </w:p>
    <w:p w:rsidR="00014E69" w:rsidRPr="00E21651" w:rsidRDefault="00014E69" w:rsidP="00014E69">
      <w:pPr>
        <w:contextualSpacing/>
        <w:rPr>
          <w:rFonts w:ascii="Consolas" w:hAnsi="Consolas" w:cs="Consolas"/>
        </w:rPr>
      </w:pPr>
      <w:r w:rsidRPr="00E21651">
        <w:rPr>
          <w:rFonts w:ascii="Consolas" w:hAnsi="Consolas" w:cs="Consolas"/>
        </w:rPr>
        <w:t>[2014-12-04 15:03:50] [] Register Window Terminated</w:t>
      </w:r>
    </w:p>
    <w:p w:rsidR="00014E69" w:rsidRPr="00E21651" w:rsidRDefault="00014E69" w:rsidP="00014E69">
      <w:pPr>
        <w:contextualSpacing/>
        <w:rPr>
          <w:rFonts w:ascii="Consolas" w:hAnsi="Consolas" w:cs="Consolas"/>
        </w:rPr>
      </w:pPr>
      <w:r w:rsidRPr="00E21651">
        <w:rPr>
          <w:rFonts w:ascii="Consolas" w:hAnsi="Consolas" w:cs="Consolas"/>
        </w:rPr>
        <w:t>[2014-12-04 15:03:50]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[2014-12-04 15:03:50] [] Instance of LoginScreen Class initialised. Self : .36011384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15:03:50]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15:03:50]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15:03:50]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15:03:50]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15:03:50]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[2014-12-04 15:04:26]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[2014-12-04 15:04:26]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[2014-12-04 15:04:26]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15:04:26]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15:04:26]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[2014-12-04 15:04:26]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[2014-12-04 15:05:02] [Tom] Logout selected</w:t>
      </w:r>
    </w:p>
    <w:p w:rsidR="00014E69" w:rsidRPr="00E21651" w:rsidRDefault="00014E69" w:rsidP="00014E69">
      <w:pPr>
        <w:contextualSpacing/>
        <w:rPr>
          <w:rFonts w:ascii="Consolas" w:hAnsi="Consolas" w:cs="Consolas"/>
        </w:rPr>
      </w:pPr>
      <w:r w:rsidRPr="00E21651">
        <w:rPr>
          <w:rFonts w:ascii="Consolas" w:hAnsi="Consolas" w:cs="Consolas"/>
        </w:rPr>
        <w:t>[2014-12-04 15:05:02]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[2014-12-04 15:05:02] []CurrentEmployee.txt wiped</w:t>
      </w:r>
    </w:p>
    <w:p w:rsidR="00014E69" w:rsidRPr="00E21651" w:rsidRDefault="00014E69" w:rsidP="00014E69">
      <w:pPr>
        <w:contextualSpacing/>
        <w:rPr>
          <w:rFonts w:ascii="Consolas" w:hAnsi="Consolas" w:cs="Consolas"/>
        </w:rPr>
      </w:pPr>
      <w:r w:rsidRPr="00E21651">
        <w:rPr>
          <w:rFonts w:ascii="Consolas" w:hAnsi="Consolas" w:cs="Consolas"/>
        </w:rPr>
        <w:t>[2014-12-04 15:05:02]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[2014-12-04 15:05:02] [] Instance of LoginScreen Class initialised. Self : .36011744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15:05:02]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15:05:02]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15:05:02]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15:05:02]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15:05:02]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[2014-12-04 15:05:07]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[2014-12-04 15:05:07]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[2014-12-04 15:05:07] [] Attempted Login: Password = -1279889337</w:t>
      </w:r>
    </w:p>
    <w:p w:rsidR="00014E69" w:rsidRPr="00E21651" w:rsidRDefault="00014E69" w:rsidP="00014E69">
      <w:pPr>
        <w:contextualSpacing/>
        <w:rPr>
          <w:rFonts w:ascii="Consolas" w:hAnsi="Consolas" w:cs="Consolas"/>
        </w:rPr>
      </w:pPr>
      <w:r w:rsidRPr="00E21651">
        <w:rPr>
          <w:rFonts w:ascii="Consolas" w:hAnsi="Consolas" w:cs="Consolas"/>
        </w:rPr>
        <w:t>[2014-12-04 15:06:03]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[2014-12-04 15:08:24]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[2014-12-04 15:08:24]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[2014-12-04 15:08:24]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15:08:24]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15:08:24]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[2014-12-04 15:08:24]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[2014-12-04 15:08:26] [Tom] Create Employee Selected[2014-12-04 15:08:26]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[2014-12-04 15:08:26]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[2014-12-04 15:08:26] [Tom] Instance of CreateEmployeeScreen Class initialised. Self : .36009624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15:08:26]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15:08:26]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15:08:26]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15:08:26]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15:08:34] [Tom] Create Emp Issue: No Department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15:09:03] [Tom] Create Emp Issue: Name Mismatch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15:10:32] [Tom] Create Employee Issue: No Name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15:11:17]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15:11:17]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[2014-12-04 15:11:20] [Tom] Logout selected</w:t>
      </w:r>
    </w:p>
    <w:p w:rsidR="00014E69" w:rsidRPr="00E21651" w:rsidRDefault="00014E69" w:rsidP="00014E69">
      <w:pPr>
        <w:contextualSpacing/>
        <w:rPr>
          <w:rFonts w:ascii="Consolas" w:hAnsi="Consolas" w:cs="Consolas"/>
        </w:rPr>
      </w:pPr>
      <w:r w:rsidRPr="00E21651">
        <w:rPr>
          <w:rFonts w:ascii="Consolas" w:hAnsi="Consolas" w:cs="Consolas"/>
        </w:rPr>
        <w:t>[2014-12-04 15:11:20]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[2014-12-04 15:11:20] []CurrentEmployee.txt wiped</w:t>
      </w:r>
    </w:p>
    <w:p w:rsidR="00014E69" w:rsidRPr="00E21651" w:rsidRDefault="00014E69" w:rsidP="00014E69">
      <w:pPr>
        <w:contextualSpacing/>
        <w:rPr>
          <w:rFonts w:ascii="Consolas" w:hAnsi="Consolas" w:cs="Consolas"/>
        </w:rPr>
      </w:pPr>
      <w:r w:rsidRPr="00E21651">
        <w:rPr>
          <w:rFonts w:ascii="Consolas" w:hAnsi="Consolas" w:cs="Consolas"/>
        </w:rPr>
        <w:t>[2014-12-04 15:11:21]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[2014-12-04 15:11:21] [] Instance of LoginScreen Class initialised. Self : .36032304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15:11:21]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15:11:21]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15:11:21]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15:11:21]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15:11:21]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[2014-12-04 15:11:27] [] Register Button Pressed</w:t>
      </w:r>
    </w:p>
    <w:p w:rsidR="00014E69" w:rsidRPr="00E21651" w:rsidRDefault="00014E69" w:rsidP="00014E69">
      <w:pPr>
        <w:contextualSpacing/>
        <w:rPr>
          <w:rFonts w:ascii="Consolas" w:hAnsi="Consolas" w:cs="Consolas"/>
        </w:rPr>
      </w:pPr>
      <w:r w:rsidRPr="00E21651">
        <w:rPr>
          <w:rFonts w:ascii="Consolas" w:hAnsi="Consolas" w:cs="Consolas"/>
        </w:rPr>
        <w:t>[2014-12-04 15:11:27] [] Login Window Terminated</w:t>
      </w:r>
    </w:p>
    <w:p w:rsidR="00014E69" w:rsidRPr="00E21651" w:rsidRDefault="00014E69" w:rsidP="00014E69">
      <w:pPr>
        <w:contextualSpacing/>
        <w:rPr>
          <w:rFonts w:ascii="Consolas" w:hAnsi="Consolas" w:cs="Consolas"/>
        </w:rPr>
      </w:pPr>
      <w:r w:rsidRPr="00E21651">
        <w:rPr>
          <w:rFonts w:ascii="Consolas" w:hAnsi="Consolas" w:cs="Consolas"/>
        </w:rPr>
        <w:t>[2014-12-04 15:11:27]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[2014-12-04 15:11:27] [] Instance of RegisterScreen Class initialised. Self : .36030864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15:11:27]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15:11:27]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15:11:27]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15:11:27]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15:11:27]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15:12:05] [] Loaded LoginData.p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15:12:05] [] Account Creation initiated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15:12:44] [] Loaded LoginData.p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15:12:44] [] Account Creation initiated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15:13:15] [] Loaded LoginData.p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15:13:15] [] Account Creation initiated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15:13:40] [] Loaded LoginData.p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15:13:40] [] Account Creation initiated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15:15:04] [] Loaded LoginData.p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15:15:04] [] Account Creation initiated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15:15:04] [] Admin Pass Hash loaded.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15:15:04] [] Account Creation - Incorrect Admin pass.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15:15:36] [] Loaded LoginData.p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15:15:36] [] Account Creation initiated </w:t>
      </w:r>
    </w:p>
    <w:p w:rsidR="00014E69" w:rsidRPr="00E21651" w:rsidRDefault="00014E69" w:rsidP="00014E69">
      <w:pPr>
        <w:contextualSpacing/>
        <w:rPr>
          <w:rFonts w:ascii="Consolas" w:hAnsi="Consolas" w:cs="Consolas"/>
        </w:rPr>
      </w:pPr>
      <w:r w:rsidRPr="00E21651">
        <w:rPr>
          <w:rFonts w:ascii="Consolas" w:hAnsi="Consolas" w:cs="Consolas"/>
        </w:rPr>
        <w:t>[2014-12-04 15:16:53] [] Back Button Pressed</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[2014-12-04 15:16:53] [] Register Window Terminated</w:t>
      </w:r>
    </w:p>
    <w:p w:rsidR="00014E69" w:rsidRPr="00E21651" w:rsidRDefault="00014E69" w:rsidP="00014E69">
      <w:pPr>
        <w:contextualSpacing/>
        <w:rPr>
          <w:rFonts w:ascii="Consolas" w:hAnsi="Consolas" w:cs="Consolas"/>
        </w:rPr>
      </w:pPr>
      <w:r w:rsidRPr="00E21651">
        <w:rPr>
          <w:rFonts w:ascii="Consolas" w:hAnsi="Consolas" w:cs="Consolas"/>
        </w:rPr>
        <w:t>[2014-12-04 15:16:53]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[2014-12-04 15:16:53] [] Instance of LoginScreen Class initialised. Self : .36009664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15:16:53]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15:16:53]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15:16:53]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15:16:53]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15:16:53]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[2014-12-04 15:16:54] [] Register Button Pressed</w:t>
      </w:r>
    </w:p>
    <w:p w:rsidR="00014E69" w:rsidRPr="00E21651" w:rsidRDefault="00014E69" w:rsidP="00014E69">
      <w:pPr>
        <w:contextualSpacing/>
        <w:rPr>
          <w:rFonts w:ascii="Consolas" w:hAnsi="Consolas" w:cs="Consolas"/>
        </w:rPr>
      </w:pPr>
      <w:r w:rsidRPr="00E21651">
        <w:rPr>
          <w:rFonts w:ascii="Consolas" w:hAnsi="Consolas" w:cs="Consolas"/>
        </w:rPr>
        <w:t>[2014-12-04 15:16:54] [] Login Window Terminated</w:t>
      </w:r>
    </w:p>
    <w:p w:rsidR="00014E69" w:rsidRPr="00E21651" w:rsidRDefault="00014E69" w:rsidP="00014E69">
      <w:pPr>
        <w:contextualSpacing/>
        <w:rPr>
          <w:rFonts w:ascii="Consolas" w:hAnsi="Consolas" w:cs="Consolas"/>
        </w:rPr>
      </w:pPr>
      <w:r w:rsidRPr="00E21651">
        <w:rPr>
          <w:rFonts w:ascii="Consolas" w:hAnsi="Consolas" w:cs="Consolas"/>
        </w:rPr>
        <w:t>[2014-12-04 15:16:54]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[2014-12-04 15:16:54] [] Instance of RegisterScreen Class initialised. Self : .36009384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15:16:54]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15:16:54]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15:16:54]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15:16:54]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15:16:54]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15:17:14] [] Loaded LoginData.p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15:17:14] [] Account Creation initiated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15:17:14] [] Admin Pass Hash loaded.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15:17:14] [] Account Creation - Incorrect Admin pass.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15:18:14] [] Loaded LoginData.p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15:18:14] [] Account Creation initiated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15:18:14] [] Admin Pass Hash loaded.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15:18:14] [] Account Creation - Incorrect Admin pass.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15:18:51] [] Loaded LoginData.p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15:18:51] [] Account Creation initiated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15:18:51] [] Account Creation - Password Mismatch.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15:19:59] [] Loaded LoginData.p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15:19:59] [] Account Creation initiated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15:19:59] [] Admin Pass Hash loaded.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15:19:59] [] New Employee Account : Bob created. </w:t>
      </w:r>
    </w:p>
    <w:p w:rsidR="00014E69" w:rsidRPr="00E21651" w:rsidRDefault="00014E69" w:rsidP="00014E69">
      <w:pPr>
        <w:contextualSpacing/>
        <w:rPr>
          <w:rFonts w:ascii="Consolas" w:hAnsi="Consolas" w:cs="Consolas"/>
        </w:rPr>
      </w:pPr>
      <w:r w:rsidRPr="00E21651">
        <w:rPr>
          <w:rFonts w:ascii="Consolas" w:hAnsi="Consolas" w:cs="Consolas"/>
        </w:rPr>
        <w:t>[2014-12-04 15:19:59] [] Back Button Pressed</w:t>
      </w:r>
    </w:p>
    <w:p w:rsidR="00014E69" w:rsidRPr="00E21651" w:rsidRDefault="00014E69" w:rsidP="00014E69">
      <w:pPr>
        <w:contextualSpacing/>
        <w:rPr>
          <w:rFonts w:ascii="Consolas" w:hAnsi="Consolas" w:cs="Consolas"/>
        </w:rPr>
      </w:pPr>
      <w:r w:rsidRPr="00E21651">
        <w:rPr>
          <w:rFonts w:ascii="Consolas" w:hAnsi="Consolas" w:cs="Consolas"/>
        </w:rPr>
        <w:t>[2014-12-04 15:19:59] [] Register Window Terminated</w:t>
      </w:r>
    </w:p>
    <w:p w:rsidR="00014E69" w:rsidRPr="00E21651" w:rsidRDefault="00014E69" w:rsidP="00014E69">
      <w:pPr>
        <w:contextualSpacing/>
        <w:rPr>
          <w:rFonts w:ascii="Consolas" w:hAnsi="Consolas" w:cs="Consolas"/>
        </w:rPr>
      </w:pPr>
      <w:r w:rsidRPr="00E21651">
        <w:rPr>
          <w:rFonts w:ascii="Consolas" w:hAnsi="Consolas" w:cs="Consolas"/>
        </w:rPr>
        <w:t>[2014-12-04 15:19:59]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[2014-12-04 15:19:59] [] Instance of LoginScreen Class initialised. Self : .36030224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15:19:59]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15:19:59]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15:19:59]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15:19:59]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15:19:59]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[2014-12-04 15:23:44]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[2014-12-04 15:23:44]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[2014-12-04 15:23:44]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[2014-12-04 15:23:44]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15:23:44]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[2014-12-04 15:23:44]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15:23:46] [Tom]Add expenditure selected. </w:t>
      </w:r>
    </w:p>
    <w:p w:rsidR="00014E69" w:rsidRPr="00E21651" w:rsidRDefault="00014E69" w:rsidP="00014E69">
      <w:pPr>
        <w:contextualSpacing/>
        <w:rPr>
          <w:rFonts w:ascii="Consolas" w:hAnsi="Consolas" w:cs="Consolas"/>
        </w:rPr>
      </w:pPr>
      <w:r w:rsidRPr="00E21651">
        <w:rPr>
          <w:rFonts w:ascii="Consolas" w:hAnsi="Consolas" w:cs="Consolas"/>
        </w:rPr>
        <w:t>[2014-12-04 15:23:46]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[2014-12-04 15:23:46]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[2014-12-04 15:23:46] [Tom] Instance of AddExpenditureScreen Class initialised. Self : .36031944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15:23:46]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15:23:46]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15:23:46]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15:23:46]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15:23:49]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15:23:49]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[2014-12-04 15:24:35]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[2014-12-04 15:24:35]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[2014-12-04 15:24:35]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[2014-12-04 15:24:35] [Tom] Instance of CreateEmployeeScreen Class initialised. Self : .36031264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15:24:35]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15:24:35]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15:24:35]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15:24:35]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15:24:36] [Tom] Search Selected </w:t>
      </w:r>
    </w:p>
    <w:p w:rsidR="00014E69" w:rsidRPr="00E21651" w:rsidRDefault="00014E69" w:rsidP="00014E69">
      <w:pPr>
        <w:contextualSpacing/>
        <w:rPr>
          <w:rFonts w:ascii="Consolas" w:hAnsi="Consolas" w:cs="Consolas"/>
        </w:rPr>
      </w:pPr>
      <w:r w:rsidRPr="00E21651">
        <w:rPr>
          <w:rFonts w:ascii="Consolas" w:hAnsi="Consolas" w:cs="Consolas"/>
        </w:rPr>
        <w:t>[2014-12-04 15:24:36] [Tom] Instance of InitSetupPopup Class initialised. Self : .34937192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15:24:36]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15:24:36]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[2014-12-04 15:25:10] [] =====RESTART=====</w:t>
      </w:r>
    </w:p>
    <w:p w:rsidR="00014E69" w:rsidRPr="00E21651" w:rsidRDefault="00014E69" w:rsidP="00014E69">
      <w:pPr>
        <w:contextualSpacing/>
        <w:rPr>
          <w:rFonts w:ascii="Consolas" w:hAnsi="Consolas" w:cs="Consolas"/>
        </w:rPr>
      </w:pPr>
      <w:r w:rsidRPr="00E21651">
        <w:rPr>
          <w:rFonts w:ascii="Consolas" w:hAnsi="Consolas" w:cs="Consolas"/>
        </w:rPr>
        <w:t>[2014-12-04 15:25:10]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[2014-12-04 15:25:10] [] Loading variables</w:t>
      </w:r>
    </w:p>
    <w:p w:rsidR="00014E69" w:rsidRPr="00E21651" w:rsidRDefault="00014E69" w:rsidP="00014E69">
      <w:pPr>
        <w:contextualSpacing/>
        <w:rPr>
          <w:rFonts w:ascii="Consolas" w:hAnsi="Consolas" w:cs="Consolas"/>
        </w:rPr>
      </w:pPr>
      <w:r w:rsidRPr="00E21651">
        <w:rPr>
          <w:rFonts w:ascii="Consolas" w:hAnsi="Consolas" w:cs="Consolas"/>
        </w:rPr>
        <w:t>[2014-12-04 15:25:10]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[2014-12-04 15:25:10] [] Loaded Total Salary</w:t>
      </w:r>
    </w:p>
    <w:p w:rsidR="00014E69" w:rsidRPr="00E21651" w:rsidRDefault="00014E69" w:rsidP="00014E69">
      <w:pPr>
        <w:contextualSpacing/>
        <w:rPr>
          <w:rFonts w:ascii="Consolas" w:hAnsi="Consolas" w:cs="Consolas"/>
        </w:rPr>
      </w:pPr>
      <w:r w:rsidRPr="00E21651">
        <w:rPr>
          <w:rFonts w:ascii="Consolas" w:hAnsi="Consolas" w:cs="Consolas"/>
        </w:rPr>
        <w:t>[2014-12-04 15:25:10]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[2014-12-04 15:25:10]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[2014-12-04 15:25:10]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[2014-12-04 15:25:10] [] Instance of LoginScreen Class initialised. Self : .35223112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15:25:10]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15:25:10]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15:25:10]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15:25:10]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15:25:10]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[2014-12-04 15:25:21] [] Login Button Pressed</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[2014-12-04 15:25:21]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[2014-12-04 15:25:21]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15:25:21]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15:25:21]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[2014-12-04 15:25:21]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[2014-12-04 15:29:15] [] =====RESTART=====</w:t>
      </w:r>
    </w:p>
    <w:p w:rsidR="00014E69" w:rsidRPr="00E21651" w:rsidRDefault="00014E69" w:rsidP="00014E69">
      <w:pPr>
        <w:contextualSpacing/>
        <w:rPr>
          <w:rFonts w:ascii="Consolas" w:hAnsi="Consolas" w:cs="Consolas"/>
        </w:rPr>
      </w:pPr>
      <w:r w:rsidRPr="00E21651">
        <w:rPr>
          <w:rFonts w:ascii="Consolas" w:hAnsi="Consolas" w:cs="Consolas"/>
        </w:rPr>
        <w:t>[2014-12-04 15:29:15]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[2014-12-04 15:29:15] [] Loading variables</w:t>
      </w:r>
    </w:p>
    <w:p w:rsidR="00014E69" w:rsidRPr="00E21651" w:rsidRDefault="00014E69" w:rsidP="00014E69">
      <w:pPr>
        <w:contextualSpacing/>
        <w:rPr>
          <w:rFonts w:ascii="Consolas" w:hAnsi="Consolas" w:cs="Consolas"/>
        </w:rPr>
      </w:pPr>
      <w:r w:rsidRPr="00E21651">
        <w:rPr>
          <w:rFonts w:ascii="Consolas" w:hAnsi="Consolas" w:cs="Consolas"/>
        </w:rPr>
        <w:t>[2014-12-04 15:29:15]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[2014-12-04 15:29:15] [] Loaded Total Salary</w:t>
      </w:r>
    </w:p>
    <w:p w:rsidR="00014E69" w:rsidRPr="00E21651" w:rsidRDefault="00014E69" w:rsidP="00014E69">
      <w:pPr>
        <w:contextualSpacing/>
        <w:rPr>
          <w:rFonts w:ascii="Consolas" w:hAnsi="Consolas" w:cs="Consolas"/>
        </w:rPr>
      </w:pPr>
      <w:r w:rsidRPr="00E21651">
        <w:rPr>
          <w:rFonts w:ascii="Consolas" w:hAnsi="Consolas" w:cs="Consolas"/>
        </w:rPr>
        <w:t>[2014-12-04 15:29:15]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[2014-12-04 15:29:15]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[2014-12-04 15:29:15]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[2014-12-04 15:29:15] [] Instance of LoginScreen Class initialised. Self : .35354184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15:29:15]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15:29:15]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15:29:15]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15:29:15]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15:29:15]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[2014-12-04 15:29:19]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[2014-12-04 15:29:19]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[2014-12-04 15:29:19]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15:29:19]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15:29:19]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[2014-12-04 15:29:20]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[2014-12-04 15:32:49] [] =====RESTART=====</w:t>
      </w:r>
    </w:p>
    <w:p w:rsidR="00014E69" w:rsidRPr="00E21651" w:rsidRDefault="00014E69" w:rsidP="00014E69">
      <w:pPr>
        <w:contextualSpacing/>
        <w:rPr>
          <w:rFonts w:ascii="Consolas" w:hAnsi="Consolas" w:cs="Consolas"/>
        </w:rPr>
      </w:pPr>
      <w:r w:rsidRPr="00E21651">
        <w:rPr>
          <w:rFonts w:ascii="Consolas" w:hAnsi="Consolas" w:cs="Consolas"/>
        </w:rPr>
        <w:t>[2014-12-04 15:32:49]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[2014-12-04 15:32:49] [] Loading variables</w:t>
      </w:r>
    </w:p>
    <w:p w:rsidR="00014E69" w:rsidRPr="00E21651" w:rsidRDefault="00014E69" w:rsidP="00014E69">
      <w:pPr>
        <w:contextualSpacing/>
        <w:rPr>
          <w:rFonts w:ascii="Consolas" w:hAnsi="Consolas" w:cs="Consolas"/>
        </w:rPr>
      </w:pPr>
      <w:r w:rsidRPr="00E21651">
        <w:rPr>
          <w:rFonts w:ascii="Consolas" w:hAnsi="Consolas" w:cs="Consolas"/>
        </w:rPr>
        <w:t>[2014-12-04 15:32:49]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[2014-12-04 15:32:49] [] Loaded Total Salary</w:t>
      </w:r>
    </w:p>
    <w:p w:rsidR="00014E69" w:rsidRPr="00E21651" w:rsidRDefault="00014E69" w:rsidP="00014E69">
      <w:pPr>
        <w:contextualSpacing/>
        <w:rPr>
          <w:rFonts w:ascii="Consolas" w:hAnsi="Consolas" w:cs="Consolas"/>
        </w:rPr>
      </w:pPr>
      <w:r w:rsidRPr="00E21651">
        <w:rPr>
          <w:rFonts w:ascii="Consolas" w:hAnsi="Consolas" w:cs="Consolas"/>
        </w:rPr>
        <w:t>[2014-12-04 15:32:49]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[2014-12-04 15:32:49]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[2014-12-04 15:32:49]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[2014-12-04 15:32:49] [] Instance of LoginScreen Class initialised. Self : .35092040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15:32:49]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15:32:49]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15:32:49]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15:32:49]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15:32:49]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[2014-12-04 15:32:58]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[2014-12-04 15:32:58]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[2014-12-04 15:32:58] [] Attempted Login: Password = -563305791</w:t>
      </w:r>
    </w:p>
    <w:p w:rsidR="00014E69" w:rsidRPr="00E21651" w:rsidRDefault="00014E69" w:rsidP="00014E69">
      <w:pPr>
        <w:contextualSpacing/>
        <w:rPr>
          <w:rFonts w:ascii="Consolas" w:hAnsi="Consolas" w:cs="Consolas"/>
        </w:rPr>
      </w:pPr>
      <w:r w:rsidRPr="00E21651">
        <w:rPr>
          <w:rFonts w:ascii="Consolas" w:hAnsi="Consolas" w:cs="Consolas"/>
        </w:rPr>
        <w:t>[2014-12-04 15:33:09] [] Login Button Pressed</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[2014-12-04 15:33:09]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[2014-12-04 15:33:09] [] Attempted Login: Password = -563305791</w:t>
      </w:r>
    </w:p>
    <w:p w:rsidR="00014E69" w:rsidRPr="00E21651" w:rsidRDefault="00014E69" w:rsidP="00014E69">
      <w:pPr>
        <w:contextualSpacing/>
        <w:rPr>
          <w:rFonts w:ascii="Consolas" w:hAnsi="Consolas" w:cs="Consolas"/>
        </w:rPr>
      </w:pPr>
      <w:r w:rsidRPr="00E21651">
        <w:rPr>
          <w:rFonts w:ascii="Consolas" w:hAnsi="Consolas" w:cs="Consolas"/>
        </w:rPr>
        <w:t>[2014-12-04 15:33:18]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[2014-12-04 15:33:18]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[2014-12-04 15:33:18]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15:33:18]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15:33:18]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[2014-12-04 15:33:18]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[2014-12-04 15:33:23] [Tom] Create Employee Selected[2014-12-04 15:33:23]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[2014-12-04 15:33:23]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[2014-12-04 15:33:23] [Tom] Instance of CreateEmployeeScreen Class initialised. Self : .35093760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15:33:23]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15:33:23]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15:33:23]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15:33:23]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15:33:30] [Tom] Create Emp Issue: No Department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15:35:29] [Tom] Create Emp Issue: Name Mismatch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15:41:48] [Tom] Create Emp Issue: No DOB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15:43:24] [Tom] Create Emp Issue: Department Mismatch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15:47:27] [Tom] Create Emp Issue: No Gender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15:47:52] [Tom] Create Emp Issue: No Gender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15:48:06] [Tom] Create Emp Issue: No Gender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15:48:13] [Tom] Create Emp Issue: No Gender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15:48:18] [Tom] Create Emp Issue: No Gender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15:48:29] [Tom] Create Emp Issue: No Gender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15:50:06] [Tom] Create Emp Issue: Invalid DOB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15:50:48] [Tom] Create Emp Issue: No Salary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15:51:09] [Tom] Create Emp Issue: Gender Mismatch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15:51:33] [Tom] Create Emp Issue: Invalid Gender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15:52:22] [Tom] Create Emp Issue: Salary Mismatch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15:53:02] [Tom] Create Emp Issue: Invalid Salary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15:53:40] [Tom] Loaded EmpDatabase.p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15:53:40] [Tom] Added {u'Salary': '1000', u'Code': 'EMP6878698E', u'Name': 'Bob', u'DOB': '10/10/1990', u'Gender': 'M', u'Department': 'IT'}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15:53:40] [Tom]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15:53:40]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15:53:40]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[2014-12-04 15:54:59]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[2014-12-04 15:54:59]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[2014-12-04 15:54:59]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[2014-12-04 15:54:59] [Tom] Instance of CreateEmployeeScreen Class initialised. Self : .35092560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15:54:59]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15:54:59]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15:54:59]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15:54:59]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15:55:18] [Tom] Search Selected </w:t>
      </w:r>
    </w:p>
    <w:p w:rsidR="00014E69" w:rsidRPr="00E21651" w:rsidRDefault="00014E69" w:rsidP="00014E69">
      <w:pPr>
        <w:contextualSpacing/>
        <w:rPr>
          <w:rFonts w:ascii="Consolas" w:hAnsi="Consolas" w:cs="Consolas"/>
        </w:rPr>
      </w:pPr>
      <w:r w:rsidRPr="00E21651">
        <w:rPr>
          <w:rFonts w:ascii="Consolas" w:hAnsi="Consolas" w:cs="Consolas"/>
        </w:rPr>
        <w:t>[2014-12-04 15:55:18] [Tom] Instance of InitSetupPopup Class initialised. Self : .35093360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15:55:18]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15:55:18]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15:55:57]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15:55:57]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[2014-12-04 15:55:59]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[2014-12-04 15:55:59]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[2014-12-04 15:55:59]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[2014-12-04 15:55:59] [Tom] Instance of CreateEmployeeScreen Class initialised. Self : .35133360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15:55:59]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15:55:59]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15:55:59]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15:55:59]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15:56:04] [Tom] Search Selected </w:t>
      </w:r>
    </w:p>
    <w:p w:rsidR="00014E69" w:rsidRPr="00E21651" w:rsidRDefault="00014E69" w:rsidP="00014E69">
      <w:pPr>
        <w:contextualSpacing/>
        <w:rPr>
          <w:rFonts w:ascii="Consolas" w:hAnsi="Consolas" w:cs="Consolas"/>
        </w:rPr>
      </w:pPr>
      <w:r w:rsidRPr="00E21651">
        <w:rPr>
          <w:rFonts w:ascii="Consolas" w:hAnsi="Consolas" w:cs="Consolas"/>
        </w:rPr>
        <w:t>[2014-12-04 15:56:04] [Tom] Instance of InitSetupPopup Class initialised. Self : .34618624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15:56:04]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15:56:04]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15:56:38]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15:56:38]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[2014-12-04 15:56:40]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[2014-12-04 15:56:40]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[2014-12-04 15:56:40]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[2014-12-04 15:56:40] [Tom] Instance of CreateEmployeeScreen Class initialised. Self : .34618544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15:56:40]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15:56:40]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15:56:40]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15:56:40]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15:56:45] [Tom] Search Selected </w:t>
      </w:r>
    </w:p>
    <w:p w:rsidR="00014E69" w:rsidRPr="00E21651" w:rsidRDefault="00014E69" w:rsidP="00014E69">
      <w:pPr>
        <w:contextualSpacing/>
        <w:rPr>
          <w:rFonts w:ascii="Consolas" w:hAnsi="Consolas" w:cs="Consolas"/>
        </w:rPr>
      </w:pPr>
      <w:r w:rsidRPr="00E21651">
        <w:rPr>
          <w:rFonts w:ascii="Consolas" w:hAnsi="Consolas" w:cs="Consolas"/>
        </w:rPr>
        <w:t>[2014-12-04 15:56:45] [Tom] Instance of InitSetupPopup Class initialised. Self : .34198992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15:56:45]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15:56:45]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15:57:37]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15:57:37] [Tom] Window Terminated </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[2014-12-04 15:57:41]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[2014-12-04 15:57:41]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[2014-12-04 15:57:41]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[2014-12-04 15:57:41] [Tom] Instance of CreateEmployeeScreen Class initialised. Self : .34225648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15:57:41]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15:57:41]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15:57:41]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15:57:41]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15:57:46] [Tom] Search Selected </w:t>
      </w:r>
    </w:p>
    <w:p w:rsidR="00014E69" w:rsidRPr="00E21651" w:rsidRDefault="00014E69" w:rsidP="00014E69">
      <w:pPr>
        <w:contextualSpacing/>
        <w:rPr>
          <w:rFonts w:ascii="Consolas" w:hAnsi="Consolas" w:cs="Consolas"/>
        </w:rPr>
      </w:pPr>
      <w:r w:rsidRPr="00E21651">
        <w:rPr>
          <w:rFonts w:ascii="Consolas" w:hAnsi="Consolas" w:cs="Consolas"/>
        </w:rPr>
        <w:t>[2014-12-04 15:57:46] [Tom] Instance of InitSetupPopup Class initialised. Self : .34225488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15:57:46]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15:57:46]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15:58:04]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15:58:04]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[2014-12-04 15:58:05]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[2014-12-04 15:58:05]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[2014-12-04 15:58:05]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[2014-12-04 15:58:05] [Tom] Instance of CreateEmployeeScreen Class initialised. Self : .34863624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15:58:05]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15:58:05]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15:58:05]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15:58:05]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15:59:17] [Tom] Search Selected </w:t>
      </w:r>
    </w:p>
    <w:p w:rsidR="00014E69" w:rsidRPr="00E21651" w:rsidRDefault="00014E69" w:rsidP="00014E69">
      <w:pPr>
        <w:contextualSpacing/>
        <w:rPr>
          <w:rFonts w:ascii="Consolas" w:hAnsi="Consolas" w:cs="Consolas"/>
        </w:rPr>
      </w:pPr>
      <w:r w:rsidRPr="00E21651">
        <w:rPr>
          <w:rFonts w:ascii="Consolas" w:hAnsi="Consolas" w:cs="Consolas"/>
        </w:rPr>
        <w:t>[2014-12-04 15:59:17] [Tom] Instance of InitSetupPopup Class initialised. Self : .35108584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15:59:17]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15:59:17]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15:59:20]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15:59:20]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[2014-12-04 15:59:23]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[2014-12-04 15:59:23]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[2014-12-04 15:59:23]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[2014-12-04 15:59:23] [Tom] Instance of CreateEmployeeScreen Class initialised. Self : .34864224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15:59:23]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15:59:23]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15:59:23]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15:59:23]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15:59:27] [Tom] Search Selected </w:t>
      </w:r>
    </w:p>
    <w:p w:rsidR="00014E69" w:rsidRPr="00E21651" w:rsidRDefault="00014E69" w:rsidP="00014E69">
      <w:pPr>
        <w:contextualSpacing/>
        <w:rPr>
          <w:rFonts w:ascii="Consolas" w:hAnsi="Consolas" w:cs="Consolas"/>
        </w:rPr>
      </w:pPr>
      <w:r w:rsidRPr="00E21651">
        <w:rPr>
          <w:rFonts w:ascii="Consolas" w:hAnsi="Consolas" w:cs="Consolas"/>
        </w:rPr>
        <w:t>[2014-12-04 15:59:27] [Tom] Instance of InitSetupPopup Class initialised. Self : .35107984 Parent: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[2014-12-04 15:59:27]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15:59:27]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15:59:56]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15:59:56]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[2014-12-04 15:59:58]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[2014-12-04 15:59:58]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[2014-12-04 15:59:58]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[2014-12-04 15:59:58] [Tom] Instance of CreateEmployeeScreen Class initialised. Self : .34863944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15:59:58]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15:59:58]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15:59:58]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15:59:58]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16:00:08] [Tom] Search Selected </w:t>
      </w:r>
    </w:p>
    <w:p w:rsidR="00014E69" w:rsidRPr="00E21651" w:rsidRDefault="00014E69" w:rsidP="00014E69">
      <w:pPr>
        <w:contextualSpacing/>
        <w:rPr>
          <w:rFonts w:ascii="Consolas" w:hAnsi="Consolas" w:cs="Consolas"/>
        </w:rPr>
      </w:pPr>
      <w:r w:rsidRPr="00E21651">
        <w:rPr>
          <w:rFonts w:ascii="Consolas" w:hAnsi="Consolas" w:cs="Consolas"/>
        </w:rPr>
        <w:t>[2014-12-04 16:00:08] [Tom] Instance of InitSetupPopup Class initialised. Self : .34863064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16:00:08]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16:00:08]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16:00:27]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16:00:27]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[2014-12-04 16:00:29]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[2014-12-04 16:00:29]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[2014-12-04 16:00:29]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[2014-12-04 16:00:29] [Tom] Instance of CreateEmployeeScreen Class initialised. Self : .93169384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16:00:29]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16:00:29]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16:00:29]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16:00:29]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16:00:38] [Tom] Search Selected </w:t>
      </w:r>
    </w:p>
    <w:p w:rsidR="00014E69" w:rsidRPr="00E21651" w:rsidRDefault="00014E69" w:rsidP="00014E69">
      <w:pPr>
        <w:contextualSpacing/>
        <w:rPr>
          <w:rFonts w:ascii="Consolas" w:hAnsi="Consolas" w:cs="Consolas"/>
        </w:rPr>
      </w:pPr>
      <w:r w:rsidRPr="00E21651">
        <w:rPr>
          <w:rFonts w:ascii="Consolas" w:hAnsi="Consolas" w:cs="Consolas"/>
        </w:rPr>
        <w:t>[2014-12-04 16:00:38] [Tom] Instance of InitSetupPopup Class initialised. Self : .93170104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16:00:38]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16:00:38]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16:00:39]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16:00:39]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[2014-12-04 16:00:41]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[2014-12-04 16:00:41]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[2014-12-04 16:00:41]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[2014-12-04 16:00:41] [Tom] Instance of CreateEmployeeScreen Class initialised. Self : .93240336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16:00:41]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16:00:41]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16:00:41] [Tom] Loaded Buttons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[2014-12-04 16:00:41]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16:01:31] [Tom] Search Selected </w:t>
      </w:r>
    </w:p>
    <w:p w:rsidR="00014E69" w:rsidRPr="00E21651" w:rsidRDefault="00014E69" w:rsidP="00014E69">
      <w:pPr>
        <w:contextualSpacing/>
        <w:rPr>
          <w:rFonts w:ascii="Consolas" w:hAnsi="Consolas" w:cs="Consolas"/>
        </w:rPr>
      </w:pPr>
      <w:r w:rsidRPr="00E21651">
        <w:rPr>
          <w:rFonts w:ascii="Consolas" w:hAnsi="Consolas" w:cs="Consolas"/>
        </w:rPr>
        <w:t>[2014-12-04 16:01:31] [Tom] Instance of InitSetupPopup Class initialised. Self : .93241256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16:01:31]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16:01:31]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16:02:30]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16:02:30] [Tom] Window Terminated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16:02:33] [Tom] Amend Employee Selected. </w:t>
      </w:r>
    </w:p>
    <w:p w:rsidR="00014E69" w:rsidRPr="00E21651" w:rsidRDefault="00014E69" w:rsidP="00014E69">
      <w:pPr>
        <w:contextualSpacing/>
        <w:rPr>
          <w:rFonts w:ascii="Consolas" w:hAnsi="Consolas" w:cs="Consolas"/>
        </w:rPr>
      </w:pPr>
      <w:r w:rsidRPr="00E21651">
        <w:rPr>
          <w:rFonts w:ascii="Consolas" w:hAnsi="Consolas" w:cs="Consolas"/>
        </w:rPr>
        <w:t>[2014-12-04 16:02:33]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[2014-12-04 16:02:33]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[2014-12-04 16:02:33] [Tom] Instance of AmendEmployeeScreen Class initialised. Self : .93241136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16:02:33] [Tom] Menubar Initialised </w:t>
      </w:r>
    </w:p>
    <w:p w:rsidR="00014E69" w:rsidRPr="00E21651" w:rsidRDefault="00014E69" w:rsidP="00014E69">
      <w:pPr>
        <w:contextualSpacing/>
        <w:rPr>
          <w:rFonts w:ascii="Consolas" w:hAnsi="Consolas" w:cs="Consolas"/>
        </w:rPr>
      </w:pPr>
      <w:r w:rsidRPr="00E21651">
        <w:rPr>
          <w:rFonts w:ascii="Consolas" w:hAnsi="Consolas" w:cs="Consolas"/>
        </w:rPr>
        <w:t>[2014-12-04 16:02:33] [Tom] Amend Dropdown Menu initialised.</w:t>
      </w:r>
    </w:p>
    <w:p w:rsidR="00014E69" w:rsidRPr="00E21651" w:rsidRDefault="00014E69" w:rsidP="00014E69">
      <w:pPr>
        <w:contextualSpacing/>
        <w:rPr>
          <w:rFonts w:ascii="Consolas" w:hAnsi="Consolas" w:cs="Consolas"/>
        </w:rPr>
      </w:pPr>
      <w:r w:rsidRPr="00E21651">
        <w:rPr>
          <w:rFonts w:ascii="Consolas" w:hAnsi="Consolas" w:cs="Consolas"/>
        </w:rPr>
        <w:t xml:space="preserve">[2014-12-04 16:02:33]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16:02:33]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16:03:48]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16:03:48] [Tom] Window Terminated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16:03:50] [Tom] Delete Record Created </w:t>
      </w:r>
    </w:p>
    <w:p w:rsidR="00014E69" w:rsidRPr="00E21651" w:rsidRDefault="00014E69" w:rsidP="00014E69">
      <w:pPr>
        <w:contextualSpacing/>
        <w:rPr>
          <w:rFonts w:ascii="Consolas" w:hAnsi="Consolas" w:cs="Consolas"/>
        </w:rPr>
      </w:pPr>
      <w:r w:rsidRPr="00E21651">
        <w:rPr>
          <w:rFonts w:ascii="Consolas" w:hAnsi="Consolas" w:cs="Consolas"/>
        </w:rPr>
        <w:t>[2014-12-04 16:03:50]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[2014-12-04 16:03:50]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[2014-12-04 16:03:50] [Tom]Instance of DeleteEmployeeScreen Class initialised. Self: .93194280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16:03:50]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16:03:50]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16:03:50]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16:03:50]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16:09:14]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16:09:14] [Tom] Window Terminated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16:09:16] [Tom]Add expenditure selected. </w:t>
      </w:r>
    </w:p>
    <w:p w:rsidR="00014E69" w:rsidRPr="00E21651" w:rsidRDefault="00014E69" w:rsidP="00014E69">
      <w:pPr>
        <w:contextualSpacing/>
        <w:rPr>
          <w:rFonts w:ascii="Consolas" w:hAnsi="Consolas" w:cs="Consolas"/>
        </w:rPr>
      </w:pPr>
      <w:r w:rsidRPr="00E21651">
        <w:rPr>
          <w:rFonts w:ascii="Consolas" w:hAnsi="Consolas" w:cs="Consolas"/>
        </w:rPr>
        <w:t>[2014-12-04 16:09:16]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[2014-12-04 16:09:16]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[2014-12-04 16:09:16] [Tom] Instance of AddExpenditureScreen Class initialised. Self : .93217176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16:09:16]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16:09:16]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16:09:16]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16:09:16]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16:11:00] [Tom]Add Expenditure Button Pressed.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16:12:51]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16:12:51] [Tom] Window Terminated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16:12:54] [Tom]Deduct Expenditure Selected </w:t>
      </w:r>
    </w:p>
    <w:p w:rsidR="00014E69" w:rsidRPr="00E21651" w:rsidRDefault="00014E69" w:rsidP="00014E69">
      <w:pPr>
        <w:contextualSpacing/>
        <w:rPr>
          <w:rFonts w:ascii="Consolas" w:hAnsi="Consolas" w:cs="Consolas"/>
        </w:rPr>
      </w:pPr>
      <w:r w:rsidRPr="00E21651">
        <w:rPr>
          <w:rFonts w:ascii="Consolas" w:hAnsi="Consolas" w:cs="Consolas"/>
        </w:rPr>
        <w:t>[2014-12-04 16:12:54] [Tom] Main Window Terminated</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[2014-12-04 16:12:54]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[2014-12-04 16:12:54] [Tom] Instance of DeductLoginScreen Class initialised. Self : .93290288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16:12:54]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16:12:54]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16:12:54]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16:12:54]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[2014-12-04 16:13:45] [Tom]Deduct Expenditure Button Pressed. </w:t>
      </w:r>
    </w:p>
    <w:p w:rsidR="00014E69" w:rsidRPr="00E21651" w:rsidRDefault="00014E69" w:rsidP="00014E69">
      <w:pPr>
        <w:contextualSpacing/>
        <w:rPr>
          <w:rFonts w:ascii="Consolas" w:hAnsi="Consolas" w:cs="Consolas"/>
        </w:rPr>
      </w:pPr>
      <w:r w:rsidRPr="00E21651">
        <w:rPr>
          <w:rFonts w:ascii="Consolas" w:hAnsi="Consolas" w:cs="Consolas"/>
        </w:rPr>
        <w:t>[2014-12-08 11:56:09] [] =====RESTART=====</w:t>
      </w:r>
    </w:p>
    <w:p w:rsidR="00014E69" w:rsidRPr="00E21651" w:rsidRDefault="00014E69" w:rsidP="00014E69">
      <w:pPr>
        <w:contextualSpacing/>
        <w:rPr>
          <w:rFonts w:ascii="Consolas" w:hAnsi="Consolas" w:cs="Consolas"/>
        </w:rPr>
      </w:pPr>
      <w:r w:rsidRPr="00E21651">
        <w:rPr>
          <w:rFonts w:ascii="Consolas" w:hAnsi="Consolas" w:cs="Consolas"/>
        </w:rPr>
        <w:t>[2014-12-08 11:56:09]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[2014-12-08 11:56:09] [] Loading variables</w:t>
      </w:r>
    </w:p>
    <w:p w:rsidR="00014E69" w:rsidRPr="00E21651" w:rsidRDefault="00014E69" w:rsidP="00014E69">
      <w:pPr>
        <w:contextualSpacing/>
        <w:rPr>
          <w:rFonts w:ascii="Consolas" w:hAnsi="Consolas" w:cs="Consolas"/>
        </w:rPr>
      </w:pPr>
      <w:r w:rsidRPr="00E21651">
        <w:rPr>
          <w:rFonts w:ascii="Consolas" w:hAnsi="Consolas" w:cs="Consolas"/>
        </w:rPr>
        <w:t>[2014-12-08 11:56:09]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[2014-12-08 11:56:09] [] Loaded Total Salary</w:t>
      </w:r>
    </w:p>
    <w:p w:rsidR="00014E69" w:rsidRPr="00E21651" w:rsidRDefault="00014E69" w:rsidP="00014E69">
      <w:pPr>
        <w:contextualSpacing/>
        <w:rPr>
          <w:rFonts w:ascii="Consolas" w:hAnsi="Consolas" w:cs="Consolas"/>
        </w:rPr>
      </w:pPr>
      <w:r w:rsidRPr="00E21651">
        <w:rPr>
          <w:rFonts w:ascii="Consolas" w:hAnsi="Consolas" w:cs="Consolas"/>
        </w:rPr>
        <w:t>[2014-12-08 11:56:09]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[2014-12-08 11:56:09]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[2014-12-08 11:56:09]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[2014-12-08 11:56:09] [] Instance of LoginScreen Class initialised. Self : .30449216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11:56:09]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11:56:09]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11:56:09]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11:56:09]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11:56:09]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[2014-12-08 11:56:15]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[2014-12-08 11:56:15]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[2014-12-08 11:56:15] [] Attempted Login: Password = -1396324489</w:t>
      </w:r>
    </w:p>
    <w:p w:rsidR="00014E69" w:rsidRPr="00E21651" w:rsidRDefault="00014E69" w:rsidP="00014E69">
      <w:pPr>
        <w:contextualSpacing/>
        <w:rPr>
          <w:rFonts w:ascii="Consolas" w:hAnsi="Consolas" w:cs="Consolas"/>
        </w:rPr>
      </w:pPr>
      <w:r w:rsidRPr="00E21651">
        <w:rPr>
          <w:rFonts w:ascii="Consolas" w:hAnsi="Consolas" w:cs="Consolas"/>
        </w:rPr>
        <w:t>[2014-12-08 11:56:21]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[2014-12-08 11:56:21]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[2014-12-08 11:56:21] [] Attempted Login: Password = -563305791</w:t>
      </w:r>
    </w:p>
    <w:p w:rsidR="00014E69" w:rsidRPr="00E21651" w:rsidRDefault="00014E69" w:rsidP="00014E69">
      <w:pPr>
        <w:contextualSpacing/>
        <w:rPr>
          <w:rFonts w:ascii="Consolas" w:hAnsi="Consolas" w:cs="Consolas"/>
        </w:rPr>
      </w:pPr>
      <w:r w:rsidRPr="00E21651">
        <w:rPr>
          <w:rFonts w:ascii="Consolas" w:hAnsi="Consolas" w:cs="Consolas"/>
        </w:rPr>
        <w:t>[2014-12-08 11:56:27]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[2014-12-08 11:56:27]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[2014-12-08 11:56:27]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11:56:27]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11:56:27]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[2014-12-08 11:56:27]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[2014-12-08 11:56:30]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[2014-12-08 11:56:30]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[2014-12-08 11:56:30]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[2014-12-08 11:56:30] [Tom] Instance of CreateEmployeeScreen Class initialised. Self : .25729664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11:56:30]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11:56:30]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11:56:30]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11:56:30]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[2014-12-08 11:56:33] [Tom] Search Selected </w:t>
      </w:r>
    </w:p>
    <w:p w:rsidR="00014E69" w:rsidRPr="00E21651" w:rsidRDefault="00014E69" w:rsidP="00014E69">
      <w:pPr>
        <w:contextualSpacing/>
        <w:rPr>
          <w:rFonts w:ascii="Consolas" w:hAnsi="Consolas" w:cs="Consolas"/>
        </w:rPr>
      </w:pPr>
      <w:r w:rsidRPr="00E21651">
        <w:rPr>
          <w:rFonts w:ascii="Consolas" w:hAnsi="Consolas" w:cs="Consolas"/>
        </w:rPr>
        <w:t>[2014-12-08 11:56:33] [Tom] Instance of InitSetupPopup Class initialised. Self : .25728304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11:56:33]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11:56:41]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11:56:41]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[2014-12-08 11:56:42]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[2014-12-08 11:56:42]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[2014-12-08 11:56:42]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[2014-12-08 11:56:42] [Tom] Instance of CreateEmployeeScreen Class initialised. Self : .25729224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11:56:42]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11:56:42]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11:56:42]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11:56:42]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11:56:46] [Tom] Search Selected </w:t>
      </w:r>
    </w:p>
    <w:p w:rsidR="00014E69" w:rsidRPr="00E21651" w:rsidRDefault="00014E69" w:rsidP="00014E69">
      <w:pPr>
        <w:contextualSpacing/>
        <w:rPr>
          <w:rFonts w:ascii="Consolas" w:hAnsi="Consolas" w:cs="Consolas"/>
        </w:rPr>
      </w:pPr>
      <w:r w:rsidRPr="00E21651">
        <w:rPr>
          <w:rFonts w:ascii="Consolas" w:hAnsi="Consolas" w:cs="Consolas"/>
        </w:rPr>
        <w:t>[2014-12-08 11:56:46] [Tom] Instance of InitSetupPopup Class initialised. Self : .25729904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11:56:46] [Tom] Menubar Initialised </w:t>
      </w:r>
    </w:p>
    <w:p w:rsidR="00014E69" w:rsidRPr="00E21651" w:rsidRDefault="00014E69" w:rsidP="00014E69">
      <w:pPr>
        <w:contextualSpacing/>
        <w:rPr>
          <w:rFonts w:ascii="Consolas" w:hAnsi="Consolas" w:cs="Consolas"/>
        </w:rPr>
      </w:pPr>
      <w:r w:rsidRPr="00E21651">
        <w:rPr>
          <w:rFonts w:ascii="Consolas" w:hAnsi="Consolas" w:cs="Consolas"/>
        </w:rPr>
        <w:t>[2014-12-08 11:56:59] [] =====RESTART=====</w:t>
      </w:r>
    </w:p>
    <w:p w:rsidR="00014E69" w:rsidRPr="00E21651" w:rsidRDefault="00014E69" w:rsidP="00014E69">
      <w:pPr>
        <w:contextualSpacing/>
        <w:rPr>
          <w:rFonts w:ascii="Consolas" w:hAnsi="Consolas" w:cs="Consolas"/>
        </w:rPr>
      </w:pPr>
      <w:r w:rsidRPr="00E21651">
        <w:rPr>
          <w:rFonts w:ascii="Consolas" w:hAnsi="Consolas" w:cs="Consolas"/>
        </w:rPr>
        <w:t>[2014-12-08 11:56:59]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[2014-12-08 11:56:59] [] Initiating first-time setup</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11:56:59] [] Created LoginNames.txt </w:t>
      </w:r>
    </w:p>
    <w:p w:rsidR="00014E69" w:rsidRPr="00E21651" w:rsidRDefault="00014E69" w:rsidP="00014E69">
      <w:pPr>
        <w:contextualSpacing/>
        <w:rPr>
          <w:rFonts w:ascii="Consolas" w:hAnsi="Consolas" w:cs="Consolas"/>
        </w:rPr>
      </w:pPr>
      <w:r w:rsidRPr="00E21651">
        <w:rPr>
          <w:rFonts w:ascii="Consolas" w:hAnsi="Consolas" w:cs="Consolas"/>
        </w:rPr>
        <w:t>[2014-12-08 11:56:59] [] Created Language.txt</w:t>
      </w:r>
    </w:p>
    <w:p w:rsidR="00014E69" w:rsidRPr="00E21651" w:rsidRDefault="00014E69" w:rsidP="00014E69">
      <w:pPr>
        <w:contextualSpacing/>
        <w:rPr>
          <w:rFonts w:ascii="Consolas" w:hAnsi="Consolas" w:cs="Consolas"/>
        </w:rPr>
      </w:pPr>
      <w:r w:rsidRPr="00E21651">
        <w:rPr>
          <w:rFonts w:ascii="Consolas" w:hAnsi="Consolas" w:cs="Consolas"/>
        </w:rPr>
        <w:t>[2014-12-08 11:56:59] [] Created EmpCount.txt</w:t>
      </w:r>
    </w:p>
    <w:p w:rsidR="00014E69" w:rsidRPr="00E21651" w:rsidRDefault="00014E69" w:rsidP="00014E69">
      <w:pPr>
        <w:contextualSpacing/>
        <w:rPr>
          <w:rFonts w:ascii="Consolas" w:hAnsi="Consolas" w:cs="Consolas"/>
        </w:rPr>
      </w:pPr>
      <w:r w:rsidRPr="00E21651">
        <w:rPr>
          <w:rFonts w:ascii="Consolas" w:hAnsi="Consolas" w:cs="Consolas"/>
        </w:rPr>
        <w:t>[2014-12-08 11:56:59] [] Created TotalSalary.txt</w:t>
      </w:r>
    </w:p>
    <w:p w:rsidR="00014E69" w:rsidRPr="00E21651" w:rsidRDefault="00014E69" w:rsidP="00014E69">
      <w:pPr>
        <w:contextualSpacing/>
        <w:rPr>
          <w:rFonts w:ascii="Consolas" w:hAnsi="Consolas" w:cs="Consolas"/>
        </w:rPr>
      </w:pPr>
      <w:r w:rsidRPr="00E21651">
        <w:rPr>
          <w:rFonts w:ascii="Consolas" w:hAnsi="Consolas" w:cs="Consolas"/>
        </w:rPr>
        <w:t>[2014-12-08 11:56:59] [] Created TotalExpenditure.txt</w:t>
      </w:r>
    </w:p>
    <w:p w:rsidR="00014E69" w:rsidRPr="00E21651" w:rsidRDefault="00014E69" w:rsidP="00014E69">
      <w:pPr>
        <w:contextualSpacing/>
        <w:rPr>
          <w:rFonts w:ascii="Consolas" w:hAnsi="Consolas" w:cs="Consolas"/>
        </w:rPr>
      </w:pPr>
      <w:r w:rsidRPr="00E21651">
        <w:rPr>
          <w:rFonts w:ascii="Consolas" w:hAnsi="Consolas" w:cs="Consolas"/>
        </w:rPr>
        <w:t>[2014-12-08 11:56:59] [] First time Admin password Setup</w:t>
      </w:r>
    </w:p>
    <w:p w:rsidR="00014E69" w:rsidRPr="00E21651" w:rsidRDefault="00014E69" w:rsidP="00014E69">
      <w:pPr>
        <w:contextualSpacing/>
        <w:rPr>
          <w:rFonts w:ascii="Consolas" w:hAnsi="Consolas" w:cs="Consolas"/>
        </w:rPr>
      </w:pPr>
      <w:r w:rsidRPr="00E21651">
        <w:rPr>
          <w:rFonts w:ascii="Consolas" w:hAnsi="Consolas" w:cs="Consolas"/>
        </w:rPr>
        <w:t>[2014-12-08 11:56:59] [] Initialising InitSetupPopup window.</w:t>
      </w:r>
    </w:p>
    <w:p w:rsidR="00014E69" w:rsidRPr="00E21651" w:rsidRDefault="00014E69" w:rsidP="00014E69">
      <w:pPr>
        <w:contextualSpacing/>
        <w:rPr>
          <w:rFonts w:ascii="Consolas" w:hAnsi="Consolas" w:cs="Consolas"/>
        </w:rPr>
      </w:pPr>
      <w:r w:rsidRPr="00E21651">
        <w:rPr>
          <w:rFonts w:ascii="Consolas" w:hAnsi="Consolas" w:cs="Consolas"/>
        </w:rPr>
        <w:t>[2014-12-08 11:56:59] [] Instance of InitSetupPopup Class initialised. Self : .30318144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11:56:59]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11:56:59]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11:56:59]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11:56:59]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11:57:10] [] Submit button pressed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11:57:10] [] Admin Password created. </w:t>
      </w:r>
    </w:p>
    <w:p w:rsidR="00014E69" w:rsidRPr="00E21651" w:rsidRDefault="00014E69" w:rsidP="00014E69">
      <w:pPr>
        <w:contextualSpacing/>
        <w:rPr>
          <w:rFonts w:ascii="Consolas" w:hAnsi="Consolas" w:cs="Consolas"/>
        </w:rPr>
      </w:pPr>
      <w:r w:rsidRPr="00E21651">
        <w:rPr>
          <w:rFonts w:ascii="Consolas" w:hAnsi="Consolas" w:cs="Consolas"/>
        </w:rPr>
        <w:t>[2014-12-08 11:57:10] [] Created InitialSetup.txt</w:t>
      </w:r>
    </w:p>
    <w:p w:rsidR="00014E69" w:rsidRPr="00E21651" w:rsidRDefault="00014E69" w:rsidP="00014E69">
      <w:pPr>
        <w:contextualSpacing/>
        <w:rPr>
          <w:rFonts w:ascii="Consolas" w:hAnsi="Consolas" w:cs="Consolas"/>
        </w:rPr>
      </w:pPr>
      <w:r w:rsidRPr="00E21651">
        <w:rPr>
          <w:rFonts w:ascii="Consolas" w:hAnsi="Consolas" w:cs="Consolas"/>
        </w:rPr>
        <w:t>[2014-12-08 11:57:10]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[2014-12-08 11:57:10] [] Instance of LoginScreen Class initialised. Self : .30317664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11:57:10]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11:57:10]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11:57:10]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11:57:10]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11:57:10]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[2014-12-08 11:57:11] [] Register Button Pressed</w:t>
      </w:r>
    </w:p>
    <w:p w:rsidR="00014E69" w:rsidRPr="00E21651" w:rsidRDefault="00014E69" w:rsidP="00014E69">
      <w:pPr>
        <w:contextualSpacing/>
        <w:rPr>
          <w:rFonts w:ascii="Consolas" w:hAnsi="Consolas" w:cs="Consolas"/>
        </w:rPr>
      </w:pPr>
      <w:r w:rsidRPr="00E21651">
        <w:rPr>
          <w:rFonts w:ascii="Consolas" w:hAnsi="Consolas" w:cs="Consolas"/>
        </w:rPr>
        <w:t>[2014-12-08 11:57:11] [] Login Window Terminated</w:t>
      </w:r>
    </w:p>
    <w:p w:rsidR="00014E69" w:rsidRPr="00E21651" w:rsidRDefault="00014E69" w:rsidP="00014E69">
      <w:pPr>
        <w:contextualSpacing/>
        <w:rPr>
          <w:rFonts w:ascii="Consolas" w:hAnsi="Consolas" w:cs="Consolas"/>
        </w:rPr>
      </w:pPr>
      <w:r w:rsidRPr="00E21651">
        <w:rPr>
          <w:rFonts w:ascii="Consolas" w:hAnsi="Consolas" w:cs="Consolas"/>
        </w:rPr>
        <w:t>[2014-12-08 11:57:11]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[2014-12-08 11:57:11] [] Instance of RegisterScreen Class initialised. Self : .30318384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11:57:11]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11:57:11]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11:57:11]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11:57:11]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11:57:11]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11:57:22] [] Loaded LoginData.p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11:57:22] [] Account Creation initiated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11:57:22] [] Account Creation - Password Mismatch.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11:57:30] [] Loaded LoginData.p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11:57:30] [] Account Creation initiated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11:57:30] [] Admin Pass Hash loaded.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11:57:30] [] New Employee Account : Tom created. </w:t>
      </w:r>
    </w:p>
    <w:p w:rsidR="00014E69" w:rsidRPr="00E21651" w:rsidRDefault="00014E69" w:rsidP="00014E69">
      <w:pPr>
        <w:contextualSpacing/>
        <w:rPr>
          <w:rFonts w:ascii="Consolas" w:hAnsi="Consolas" w:cs="Consolas"/>
        </w:rPr>
      </w:pPr>
      <w:r w:rsidRPr="00E21651">
        <w:rPr>
          <w:rFonts w:ascii="Consolas" w:hAnsi="Consolas" w:cs="Consolas"/>
        </w:rPr>
        <w:t>[2014-12-08 11:57:30] [] Back Button Pressed</w:t>
      </w:r>
    </w:p>
    <w:p w:rsidR="00014E69" w:rsidRPr="00E21651" w:rsidRDefault="00014E69" w:rsidP="00014E69">
      <w:pPr>
        <w:contextualSpacing/>
        <w:rPr>
          <w:rFonts w:ascii="Consolas" w:hAnsi="Consolas" w:cs="Consolas"/>
        </w:rPr>
      </w:pPr>
      <w:r w:rsidRPr="00E21651">
        <w:rPr>
          <w:rFonts w:ascii="Consolas" w:hAnsi="Consolas" w:cs="Consolas"/>
        </w:rPr>
        <w:t>[2014-12-08 11:57:30] [] Register Window Terminated</w:t>
      </w:r>
    </w:p>
    <w:p w:rsidR="00014E69" w:rsidRPr="00E21651" w:rsidRDefault="00014E69" w:rsidP="00014E69">
      <w:pPr>
        <w:contextualSpacing/>
        <w:rPr>
          <w:rFonts w:ascii="Consolas" w:hAnsi="Consolas" w:cs="Consolas"/>
        </w:rPr>
      </w:pPr>
      <w:r w:rsidRPr="00E21651">
        <w:rPr>
          <w:rFonts w:ascii="Consolas" w:hAnsi="Consolas" w:cs="Consolas"/>
        </w:rPr>
        <w:t>[2014-12-08 11:57:30]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[2014-12-08 11:57:30] [] Instance of LoginScreen Class initialised. Self : .30318544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11:57:30]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11:57:30]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11:57:30]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11:57:30]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11:57:30]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[2014-12-08 11:57:36]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[2014-12-08 11:57:36]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[2014-12-08 11:57:36]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11:57:36]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11:57:36]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[2014-12-08 11:57:36]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[2014-12-08 11:57:38]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[2014-12-08 11:57:38]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[2014-12-08 11:57:38]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[2014-12-08 11:57:38] [Tom] Instance of CreateEmployeeScreen Class initialised. Self : .26480272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11:57:38]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11:57:38]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11:57:38]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11:57:38]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11:57:41] [Tom] Search Selected </w:t>
      </w:r>
    </w:p>
    <w:p w:rsidR="00014E69" w:rsidRPr="00E21651" w:rsidRDefault="00014E69" w:rsidP="00014E69">
      <w:pPr>
        <w:contextualSpacing/>
        <w:rPr>
          <w:rFonts w:ascii="Consolas" w:hAnsi="Consolas" w:cs="Consolas"/>
        </w:rPr>
      </w:pPr>
      <w:r w:rsidRPr="00E21651">
        <w:rPr>
          <w:rFonts w:ascii="Consolas" w:hAnsi="Consolas" w:cs="Consolas"/>
        </w:rPr>
        <w:t>[2014-12-08 11:57:41] [Tom] Instance of InitSetupPopup Class initialised. Self : .26479192 Parent: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[2014-12-08 11:57:41]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11:57:41]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11:57:42]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11:57:42]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[2014-12-08 11:58:12]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[2014-12-08 11:58:12]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[2014-12-08 11:58:12]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[2014-12-08 11:58:12] [Tom] Instance of CreateEmployeeScreen Class initialised. Self : .26478712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11:58:12]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11:58:12]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11:58:12]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11:58:12]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11:58:16] [Tom] Search Selected </w:t>
      </w:r>
    </w:p>
    <w:p w:rsidR="00014E69" w:rsidRPr="00E21651" w:rsidRDefault="00014E69" w:rsidP="00014E69">
      <w:pPr>
        <w:contextualSpacing/>
        <w:rPr>
          <w:rFonts w:ascii="Consolas" w:hAnsi="Consolas" w:cs="Consolas"/>
        </w:rPr>
      </w:pPr>
      <w:r w:rsidRPr="00E21651">
        <w:rPr>
          <w:rFonts w:ascii="Consolas" w:hAnsi="Consolas" w:cs="Consolas"/>
        </w:rPr>
        <w:t>[2014-12-08 11:58:16] [Tom] Instance of InitSetupPopup Class initialised. Self : .26478632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11:58:16]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11:58:22]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11:58:22]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[2014-12-08 11:58:24] [Tom] Create Employee Selected[2014-12-08 11:58:24]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[2014-12-08 11:58:24]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[2014-12-08 11:58:24] [Tom] Instance of CreateEmployeeScreen Class initialised. Self : .26391616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11:58:24]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11:58:24]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11:58:24]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11:58:24]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11:58:26]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11:58:26]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[2014-12-08 11:58:41]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[2014-12-08 11:58:41]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[2014-12-08 11:58:41]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[2014-12-08 11:58:41] [Tom] Instance of CreateEmployeeScreen Class initialised. Self : .26393056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11:58:41]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11:58:41]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11:58:41]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11:58:41]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11:58:44] [Tom] Search Selected </w:t>
      </w:r>
    </w:p>
    <w:p w:rsidR="00014E69" w:rsidRPr="00E21651" w:rsidRDefault="00014E69" w:rsidP="00014E69">
      <w:pPr>
        <w:contextualSpacing/>
        <w:rPr>
          <w:rFonts w:ascii="Consolas" w:hAnsi="Consolas" w:cs="Consolas"/>
        </w:rPr>
      </w:pPr>
      <w:r w:rsidRPr="00E21651">
        <w:rPr>
          <w:rFonts w:ascii="Consolas" w:hAnsi="Consolas" w:cs="Consolas"/>
        </w:rPr>
        <w:t>[2014-12-08 11:58:44] [Tom] Instance of InitSetupPopup Class initialised. Self : .26393776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11:58:44]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11:58:44]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[2014-12-08 11:58:46]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11:58:46]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[2014-12-08 11:58:48]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[2014-12-08 11:58:48]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[2014-12-08 11:58:48]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[2014-12-08 11:58:48] [Tom] Instance of CreateEmployeeScreen Class initialised. Self : .26394096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11:58:48]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11:58:48]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11:58:48]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11:58:48]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11:58:52] [Tom] Search Selected </w:t>
      </w:r>
    </w:p>
    <w:p w:rsidR="00014E69" w:rsidRPr="00E21651" w:rsidRDefault="00014E69" w:rsidP="00014E69">
      <w:pPr>
        <w:contextualSpacing/>
        <w:rPr>
          <w:rFonts w:ascii="Consolas" w:hAnsi="Consolas" w:cs="Consolas"/>
        </w:rPr>
      </w:pPr>
      <w:r w:rsidRPr="00E21651">
        <w:rPr>
          <w:rFonts w:ascii="Consolas" w:hAnsi="Consolas" w:cs="Consolas"/>
        </w:rPr>
        <w:t>[2014-12-08 11:58:52] [Tom] Instance of InitSetupPopup Class initialised. Self : .26392336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11:58:52] [Tom] Menubar Initialised </w:t>
      </w:r>
    </w:p>
    <w:p w:rsidR="00014E69" w:rsidRPr="00E21651" w:rsidRDefault="00014E69" w:rsidP="00014E69">
      <w:pPr>
        <w:contextualSpacing/>
        <w:rPr>
          <w:rFonts w:ascii="Consolas" w:hAnsi="Consolas" w:cs="Consolas"/>
        </w:rPr>
      </w:pPr>
      <w:r w:rsidRPr="00E21651">
        <w:rPr>
          <w:rFonts w:ascii="Consolas" w:hAnsi="Consolas" w:cs="Consolas"/>
        </w:rPr>
        <w:t>[2014-12-08 12:01:28] [] =====RESTART=====</w:t>
      </w:r>
    </w:p>
    <w:p w:rsidR="00014E69" w:rsidRPr="00E21651" w:rsidRDefault="00014E69" w:rsidP="00014E69">
      <w:pPr>
        <w:contextualSpacing/>
        <w:rPr>
          <w:rFonts w:ascii="Consolas" w:hAnsi="Consolas" w:cs="Consolas"/>
        </w:rPr>
      </w:pPr>
      <w:r w:rsidRPr="00E21651">
        <w:rPr>
          <w:rFonts w:ascii="Consolas" w:hAnsi="Consolas" w:cs="Consolas"/>
        </w:rPr>
        <w:t>[2014-12-08 12:01:28]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[2014-12-08 12:01:28] [] Loading variables</w:t>
      </w:r>
    </w:p>
    <w:p w:rsidR="00014E69" w:rsidRPr="00E21651" w:rsidRDefault="00014E69" w:rsidP="00014E69">
      <w:pPr>
        <w:contextualSpacing/>
        <w:rPr>
          <w:rFonts w:ascii="Consolas" w:hAnsi="Consolas" w:cs="Consolas"/>
        </w:rPr>
      </w:pPr>
      <w:r w:rsidRPr="00E21651">
        <w:rPr>
          <w:rFonts w:ascii="Consolas" w:hAnsi="Consolas" w:cs="Consolas"/>
        </w:rPr>
        <w:t>[2014-12-08 12:01:28]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[2014-12-08 12:01:28] [] Loaded Total Salary</w:t>
      </w:r>
    </w:p>
    <w:p w:rsidR="00014E69" w:rsidRPr="00E21651" w:rsidRDefault="00014E69" w:rsidP="00014E69">
      <w:pPr>
        <w:contextualSpacing/>
        <w:rPr>
          <w:rFonts w:ascii="Consolas" w:hAnsi="Consolas" w:cs="Consolas"/>
        </w:rPr>
      </w:pPr>
      <w:r w:rsidRPr="00E21651">
        <w:rPr>
          <w:rFonts w:ascii="Consolas" w:hAnsi="Consolas" w:cs="Consolas"/>
        </w:rPr>
        <w:t>[2014-12-08 12:01:28]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[2014-12-08 12:01:28]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[2014-12-08 12:01:28]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[2014-12-08 12:01:28] [] Instance of LoginScreen Class initialised. Self : .31235648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12:01:28]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12:01:28]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12:01:28]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12:01:28]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12:01:28]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[2014-12-08 12:01:34]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[2014-12-08 12:01:34]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[2014-12-08 12:01:34] [] Attempted Login: Password = -563305791</w:t>
      </w:r>
    </w:p>
    <w:p w:rsidR="00014E69" w:rsidRPr="00E21651" w:rsidRDefault="00014E69" w:rsidP="00014E69">
      <w:pPr>
        <w:contextualSpacing/>
        <w:rPr>
          <w:rFonts w:ascii="Consolas" w:hAnsi="Consolas" w:cs="Consolas"/>
        </w:rPr>
      </w:pPr>
      <w:r w:rsidRPr="00E21651">
        <w:rPr>
          <w:rFonts w:ascii="Consolas" w:hAnsi="Consolas" w:cs="Consolas"/>
        </w:rPr>
        <w:t>[2014-12-08 12:01:39]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[2014-12-08 12:01:39]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[2014-12-08 12:01:39]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[2014-12-08 12:01:39]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12:01:39]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[2014-12-08 12:01:39]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[2014-12-08 12:01:41]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[2014-12-08 12:01:41]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[2014-12-08 12:01:41]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[2014-12-08 12:01:41] [Tom] Instance of CreateEmployeeScreen Class initialised. Self : .26608304 Parent: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[2014-12-08 12:01:41]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12:01:41]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12:01:41]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12:01:41]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12:01:44] [Tom] Search Selected </w:t>
      </w:r>
    </w:p>
    <w:p w:rsidR="00014E69" w:rsidRPr="00E21651" w:rsidRDefault="00014E69" w:rsidP="00014E69">
      <w:pPr>
        <w:contextualSpacing/>
        <w:rPr>
          <w:rFonts w:ascii="Consolas" w:hAnsi="Consolas" w:cs="Consolas"/>
        </w:rPr>
      </w:pPr>
      <w:r w:rsidRPr="00E21651">
        <w:rPr>
          <w:rFonts w:ascii="Consolas" w:hAnsi="Consolas" w:cs="Consolas"/>
        </w:rPr>
        <w:t>[2014-12-08 12:01:44] [Tom] Instance of InitSetupPopup Class initialised. Self : .26609304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12:01:44]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12:02:13]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12:02:13]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[2014-12-08 12:03:24] [] =====RESTART=====</w:t>
      </w:r>
    </w:p>
    <w:p w:rsidR="00014E69" w:rsidRPr="00E21651" w:rsidRDefault="00014E69" w:rsidP="00014E69">
      <w:pPr>
        <w:contextualSpacing/>
        <w:rPr>
          <w:rFonts w:ascii="Consolas" w:hAnsi="Consolas" w:cs="Consolas"/>
        </w:rPr>
      </w:pPr>
      <w:r w:rsidRPr="00E21651">
        <w:rPr>
          <w:rFonts w:ascii="Consolas" w:hAnsi="Consolas" w:cs="Consolas"/>
        </w:rPr>
        <w:t>[2014-12-08 12:03:24]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[2014-12-08 12:03:24] [] Loading variables</w:t>
      </w:r>
    </w:p>
    <w:p w:rsidR="00014E69" w:rsidRPr="00E21651" w:rsidRDefault="00014E69" w:rsidP="00014E69">
      <w:pPr>
        <w:contextualSpacing/>
        <w:rPr>
          <w:rFonts w:ascii="Consolas" w:hAnsi="Consolas" w:cs="Consolas"/>
        </w:rPr>
      </w:pPr>
      <w:r w:rsidRPr="00E21651">
        <w:rPr>
          <w:rFonts w:ascii="Consolas" w:hAnsi="Consolas" w:cs="Consolas"/>
        </w:rPr>
        <w:t>[2014-12-08 12:03:24]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[2014-12-08 12:03:24] [] Loaded Total Salary</w:t>
      </w:r>
    </w:p>
    <w:p w:rsidR="00014E69" w:rsidRPr="00E21651" w:rsidRDefault="00014E69" w:rsidP="00014E69">
      <w:pPr>
        <w:contextualSpacing/>
        <w:rPr>
          <w:rFonts w:ascii="Consolas" w:hAnsi="Consolas" w:cs="Consolas"/>
        </w:rPr>
      </w:pPr>
      <w:r w:rsidRPr="00E21651">
        <w:rPr>
          <w:rFonts w:ascii="Consolas" w:hAnsi="Consolas" w:cs="Consolas"/>
        </w:rPr>
        <w:t>[2014-12-08 12:03:24]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[2014-12-08 12:03:24]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[2014-12-08 12:03:24]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[2014-12-08 12:03:24] [] Instance of LoginScreen Class initialised. Self : .31276568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12:03:24]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12:03:24]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12:03:24]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12:03:24]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12:03:24]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[2014-12-08 12:03:34]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[2014-12-08 12:03:34]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[2014-12-08 12:03:34]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[2014-12-08 12:03:34]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12:03:34]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[2014-12-08 12:03:34]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[2014-12-08 12:03:36]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[2014-12-08 12:03:36]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[2014-12-08 12:03:36]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[2014-12-08 12:03:36] [Tom] Instance of CreateEmployeeScreen Class initialised. Self : .26375552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12:03:36]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12:03:36]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12:03:36]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12:03:36]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12:03:39] [Tom] Search Selected </w:t>
      </w:r>
    </w:p>
    <w:p w:rsidR="00014E69" w:rsidRPr="00E21651" w:rsidRDefault="00014E69" w:rsidP="00014E69">
      <w:pPr>
        <w:contextualSpacing/>
        <w:rPr>
          <w:rFonts w:ascii="Consolas" w:hAnsi="Consolas" w:cs="Consolas"/>
        </w:rPr>
      </w:pPr>
      <w:r w:rsidRPr="00E21651">
        <w:rPr>
          <w:rFonts w:ascii="Consolas" w:hAnsi="Consolas" w:cs="Consolas"/>
        </w:rPr>
        <w:t>[2014-12-08 12:03:39] [Tom] Instance of InitSetupPopup Class initialised. Self : .26375632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[2014-12-08 12:03:39] [Tom] Menubar Initialised </w:t>
      </w:r>
    </w:p>
    <w:p w:rsidR="00014E69" w:rsidRPr="00E21651" w:rsidRDefault="00014E69" w:rsidP="00014E69">
      <w:pPr>
        <w:contextualSpacing/>
        <w:rPr>
          <w:rFonts w:ascii="Consolas" w:hAnsi="Consolas" w:cs="Consolas"/>
        </w:rPr>
      </w:pPr>
      <w:r w:rsidRPr="00E21651">
        <w:rPr>
          <w:rFonts w:ascii="Consolas" w:hAnsi="Consolas" w:cs="Consolas"/>
        </w:rPr>
        <w:t>[2014-12-09 09:27:59] [] =====RESTART=====</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[2014-12-09 09:27:59]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09:27:59] [] Loading variables</w:t>
      </w:r>
    </w:p>
    <w:p w:rsidR="00014E69" w:rsidRPr="00E21651" w:rsidRDefault="00014E69" w:rsidP="00014E69">
      <w:pPr>
        <w:contextualSpacing/>
        <w:rPr>
          <w:rFonts w:ascii="Consolas" w:hAnsi="Consolas" w:cs="Consolas"/>
        </w:rPr>
      </w:pPr>
      <w:r w:rsidRPr="00E21651">
        <w:rPr>
          <w:rFonts w:ascii="Consolas" w:hAnsi="Consolas" w:cs="Consolas"/>
        </w:rPr>
        <w:t>[2014-12-09 09:27:59]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[2014-12-09 09:27:59] [] Loaded Total Salary</w:t>
      </w:r>
    </w:p>
    <w:p w:rsidR="00014E69" w:rsidRPr="00E21651" w:rsidRDefault="00014E69" w:rsidP="00014E69">
      <w:pPr>
        <w:contextualSpacing/>
        <w:rPr>
          <w:rFonts w:ascii="Consolas" w:hAnsi="Consolas" w:cs="Consolas"/>
        </w:rPr>
      </w:pPr>
      <w:r w:rsidRPr="00E21651">
        <w:rPr>
          <w:rFonts w:ascii="Consolas" w:hAnsi="Consolas" w:cs="Consolas"/>
        </w:rPr>
        <w:t>[2014-12-09 09:27:59]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[2014-12-09 09:27:59]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09:27:59]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09:27:59] [] Instance of LoginScreen Class initialised. Self : .34744160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09:27:59]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09:27:59]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09:27:59]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09:27:59]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09:27:59]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09:28:04]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[2014-12-09 09:28:04]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[2014-12-09 09:28:04]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09:28:04]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09:28:04]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[2014-12-09 09:28:04]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09:28:07]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[2014-12-09 09:28:07]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[2014-12-09 09:28:07]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09:28:07] [Tom] Instance of CreateEmployeeScreen Class initialised. Self : .34744920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09:28:07]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09:28:07]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09:28:07]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09:28:07]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09:28:12] [Tom] Search Selected </w:t>
      </w:r>
    </w:p>
    <w:p w:rsidR="00014E69" w:rsidRPr="00E21651" w:rsidRDefault="00014E69" w:rsidP="00014E69">
      <w:pPr>
        <w:contextualSpacing/>
        <w:rPr>
          <w:rFonts w:ascii="Consolas" w:hAnsi="Consolas" w:cs="Consolas"/>
        </w:rPr>
      </w:pPr>
      <w:r w:rsidRPr="00E21651">
        <w:rPr>
          <w:rFonts w:ascii="Consolas" w:hAnsi="Consolas" w:cs="Consolas"/>
        </w:rPr>
        <w:t>[2014-12-09 09:28:12] [Tom] Instance of InitSetupPopup Class initialised. Self : .34745720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09:28:12] [Tom] Menubar Initialised </w:t>
      </w:r>
    </w:p>
    <w:p w:rsidR="00014E69" w:rsidRPr="00E21651" w:rsidRDefault="00014E69" w:rsidP="00014E69">
      <w:pPr>
        <w:contextualSpacing/>
        <w:rPr>
          <w:rFonts w:ascii="Consolas" w:hAnsi="Consolas" w:cs="Consolas"/>
        </w:rPr>
      </w:pPr>
      <w:r w:rsidRPr="00E21651">
        <w:rPr>
          <w:rFonts w:ascii="Consolas" w:hAnsi="Consolas" w:cs="Consolas"/>
        </w:rPr>
        <w:t>[2014-12-09 09:30:19] [] =====RESTART=====</w:t>
      </w:r>
    </w:p>
    <w:p w:rsidR="00014E69" w:rsidRPr="00E21651" w:rsidRDefault="00014E69" w:rsidP="00014E69">
      <w:pPr>
        <w:contextualSpacing/>
        <w:rPr>
          <w:rFonts w:ascii="Consolas" w:hAnsi="Consolas" w:cs="Consolas"/>
        </w:rPr>
      </w:pPr>
      <w:r w:rsidRPr="00E21651">
        <w:rPr>
          <w:rFonts w:ascii="Consolas" w:hAnsi="Consolas" w:cs="Consolas"/>
        </w:rPr>
        <w:t>[2014-12-09 09:30:19]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09:30:19] [] Loading variables</w:t>
      </w:r>
    </w:p>
    <w:p w:rsidR="00014E69" w:rsidRPr="00E21651" w:rsidRDefault="00014E69" w:rsidP="00014E69">
      <w:pPr>
        <w:contextualSpacing/>
        <w:rPr>
          <w:rFonts w:ascii="Consolas" w:hAnsi="Consolas" w:cs="Consolas"/>
        </w:rPr>
      </w:pPr>
      <w:r w:rsidRPr="00E21651">
        <w:rPr>
          <w:rFonts w:ascii="Consolas" w:hAnsi="Consolas" w:cs="Consolas"/>
        </w:rPr>
        <w:t>[2014-12-09 09:30:19]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[2014-12-09 09:30:19] [] Loaded Total Salary</w:t>
      </w:r>
    </w:p>
    <w:p w:rsidR="00014E69" w:rsidRPr="00E21651" w:rsidRDefault="00014E69" w:rsidP="00014E69">
      <w:pPr>
        <w:contextualSpacing/>
        <w:rPr>
          <w:rFonts w:ascii="Consolas" w:hAnsi="Consolas" w:cs="Consolas"/>
        </w:rPr>
      </w:pPr>
      <w:r w:rsidRPr="00E21651">
        <w:rPr>
          <w:rFonts w:ascii="Consolas" w:hAnsi="Consolas" w:cs="Consolas"/>
        </w:rPr>
        <w:t>[2014-12-09 09:30:19]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[2014-12-09 09:30:19]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09:30:19]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09:30:19] [] Instance of LoginScreen Class initialised. Self : .34817328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09:30:19]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09:30:19] [] Menubar Initialised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[2014-12-09 09:30:19]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09:30:19]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09:30:19]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09:30:24]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[2014-12-09 09:30:24]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[2014-12-09 09:30:24]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09:30:24]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09:30:24]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[2014-12-09 09:30:25]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09:30:27]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[2014-12-09 09:30:27]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[2014-12-09 09:30:27]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09:30:27] [Tom] Instance of CreateEmployeeScreen Class initialised. Self : .34818048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09:30:27]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09:30:27]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09:30:27]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09:30:27]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09:30:31] [Tom] Search Selected </w:t>
      </w:r>
    </w:p>
    <w:p w:rsidR="00014E69" w:rsidRPr="00E21651" w:rsidRDefault="00014E69" w:rsidP="00014E69">
      <w:pPr>
        <w:contextualSpacing/>
        <w:rPr>
          <w:rFonts w:ascii="Consolas" w:hAnsi="Consolas" w:cs="Consolas"/>
        </w:rPr>
      </w:pPr>
      <w:r w:rsidRPr="00E21651">
        <w:rPr>
          <w:rFonts w:ascii="Consolas" w:hAnsi="Consolas" w:cs="Consolas"/>
        </w:rPr>
        <w:t>[2014-12-09 09:30:31] [Tom] Instance of InitSetupPopup Class initialised. Self : .34818808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09:30:31]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09:30:31]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09:31:59] [] =====RESTART=====</w:t>
      </w:r>
    </w:p>
    <w:p w:rsidR="00014E69" w:rsidRPr="00E21651" w:rsidRDefault="00014E69" w:rsidP="00014E69">
      <w:pPr>
        <w:contextualSpacing/>
        <w:rPr>
          <w:rFonts w:ascii="Consolas" w:hAnsi="Consolas" w:cs="Consolas"/>
        </w:rPr>
      </w:pPr>
      <w:r w:rsidRPr="00E21651">
        <w:rPr>
          <w:rFonts w:ascii="Consolas" w:hAnsi="Consolas" w:cs="Consolas"/>
        </w:rPr>
        <w:t>[2014-12-09 09:31:59]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09:31:59] [] Loading variables</w:t>
      </w:r>
    </w:p>
    <w:p w:rsidR="00014E69" w:rsidRPr="00E21651" w:rsidRDefault="00014E69" w:rsidP="00014E69">
      <w:pPr>
        <w:contextualSpacing/>
        <w:rPr>
          <w:rFonts w:ascii="Consolas" w:hAnsi="Consolas" w:cs="Consolas"/>
        </w:rPr>
      </w:pPr>
      <w:r w:rsidRPr="00E21651">
        <w:rPr>
          <w:rFonts w:ascii="Consolas" w:hAnsi="Consolas" w:cs="Consolas"/>
        </w:rPr>
        <w:t>[2014-12-09 09:31:59]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[2014-12-09 09:31:59] [] Loaded Total Salary</w:t>
      </w:r>
    </w:p>
    <w:p w:rsidR="00014E69" w:rsidRPr="00E21651" w:rsidRDefault="00014E69" w:rsidP="00014E69">
      <w:pPr>
        <w:contextualSpacing/>
        <w:rPr>
          <w:rFonts w:ascii="Consolas" w:hAnsi="Consolas" w:cs="Consolas"/>
        </w:rPr>
      </w:pPr>
      <w:r w:rsidRPr="00E21651">
        <w:rPr>
          <w:rFonts w:ascii="Consolas" w:hAnsi="Consolas" w:cs="Consolas"/>
        </w:rPr>
        <w:t>[2014-12-09 09:31:59]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[2014-12-09 09:31:59]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09:32:00]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09:32:00] [] Instance of LoginScreen Class initialised. Self : .34555344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09:32:00]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09:32:00]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09:32:00]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09:32:00]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09:32:00]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09:32:04]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[2014-12-09 09:32:04]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[2014-12-09 09:32:04]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09:32:04]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09:32:04]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[2014-12-09 09:32:04]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[2014-12-09 09:32:06]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[2014-12-09 09:32:06]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[2014-12-09 09:32:06]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09:32:06] [Tom] Instance of CreateEmployeeScreen Class initialised. Self : .34557024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09:32:06]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09:32:06]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09:32:06]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09:32:06]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09:32:08] [Tom] Search Selected </w:t>
      </w:r>
    </w:p>
    <w:p w:rsidR="00014E69" w:rsidRPr="00E21651" w:rsidRDefault="00014E69" w:rsidP="00014E69">
      <w:pPr>
        <w:contextualSpacing/>
        <w:rPr>
          <w:rFonts w:ascii="Consolas" w:hAnsi="Consolas" w:cs="Consolas"/>
        </w:rPr>
      </w:pPr>
      <w:r w:rsidRPr="00E21651">
        <w:rPr>
          <w:rFonts w:ascii="Consolas" w:hAnsi="Consolas" w:cs="Consolas"/>
        </w:rPr>
        <w:t>[2014-12-09 09:32:08] [Tom] Instance of InitSetupPopup Class initialised. Self : .34556344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09:32:08] [Tom] Menubar Initialised </w:t>
      </w:r>
    </w:p>
    <w:p w:rsidR="00014E69" w:rsidRPr="00E21651" w:rsidRDefault="00014E69" w:rsidP="00014E69">
      <w:pPr>
        <w:contextualSpacing/>
        <w:rPr>
          <w:rFonts w:ascii="Consolas" w:hAnsi="Consolas" w:cs="Consolas"/>
        </w:rPr>
      </w:pPr>
      <w:r w:rsidRPr="00E21651">
        <w:rPr>
          <w:rFonts w:ascii="Consolas" w:hAnsi="Consolas" w:cs="Consolas"/>
        </w:rPr>
        <w:t>[2014-12-09 09:33:45] [] =====RESTART=====</w:t>
      </w:r>
    </w:p>
    <w:p w:rsidR="00014E69" w:rsidRPr="00E21651" w:rsidRDefault="00014E69" w:rsidP="00014E69">
      <w:pPr>
        <w:contextualSpacing/>
        <w:rPr>
          <w:rFonts w:ascii="Consolas" w:hAnsi="Consolas" w:cs="Consolas"/>
        </w:rPr>
      </w:pPr>
      <w:r w:rsidRPr="00E21651">
        <w:rPr>
          <w:rFonts w:ascii="Consolas" w:hAnsi="Consolas" w:cs="Consolas"/>
        </w:rPr>
        <w:t>[2014-12-09 09:33:45]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09:33:45] [] Loading variables</w:t>
      </w:r>
    </w:p>
    <w:p w:rsidR="00014E69" w:rsidRPr="00E21651" w:rsidRDefault="00014E69" w:rsidP="00014E69">
      <w:pPr>
        <w:contextualSpacing/>
        <w:rPr>
          <w:rFonts w:ascii="Consolas" w:hAnsi="Consolas" w:cs="Consolas"/>
        </w:rPr>
      </w:pPr>
      <w:r w:rsidRPr="00E21651">
        <w:rPr>
          <w:rFonts w:ascii="Consolas" w:hAnsi="Consolas" w:cs="Consolas"/>
        </w:rPr>
        <w:t>[2014-12-09 09:33:45]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[2014-12-09 09:33:45] [] Loaded Total Salary</w:t>
      </w:r>
    </w:p>
    <w:p w:rsidR="00014E69" w:rsidRPr="00E21651" w:rsidRDefault="00014E69" w:rsidP="00014E69">
      <w:pPr>
        <w:contextualSpacing/>
        <w:rPr>
          <w:rFonts w:ascii="Consolas" w:hAnsi="Consolas" w:cs="Consolas"/>
        </w:rPr>
      </w:pPr>
      <w:r w:rsidRPr="00E21651">
        <w:rPr>
          <w:rFonts w:ascii="Consolas" w:hAnsi="Consolas" w:cs="Consolas"/>
        </w:rPr>
        <w:t>[2014-12-09 09:33:45]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[2014-12-09 09:33:45]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09:33:45]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09:33:45] [] Instance of LoginScreen Class initialised. Self : .33179048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09:33:45]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09:33:45]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09:33:45]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09:33:45]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09:33:45]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09:33:51]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[2014-12-09 09:33:51]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[2014-12-09 09:33:51]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09:33:51]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09:33:51]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[2014-12-09 09:33:51]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09:33:52]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[2014-12-09 09:33:52]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[2014-12-09 09:33:52]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09:33:52] [Tom] Instance of CreateEmployeeScreen Class initialised. Self : .33180848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09:33:52]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09:33:52]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09:33:52]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09:33:52]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09:33:53] [Tom] Search Selected </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[2014-12-09 09:33:53] [Tom] Instance of InitSetupPopup Class initialised. Self : .33181248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09:33:53]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09:33:53]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09:35:14] [] =====RESTART=====</w:t>
      </w:r>
    </w:p>
    <w:p w:rsidR="00014E69" w:rsidRPr="00E21651" w:rsidRDefault="00014E69" w:rsidP="00014E69">
      <w:pPr>
        <w:contextualSpacing/>
        <w:rPr>
          <w:rFonts w:ascii="Consolas" w:hAnsi="Consolas" w:cs="Consolas"/>
        </w:rPr>
      </w:pPr>
      <w:r w:rsidRPr="00E21651">
        <w:rPr>
          <w:rFonts w:ascii="Consolas" w:hAnsi="Consolas" w:cs="Consolas"/>
        </w:rPr>
        <w:t>[2014-12-09 09:35:14] [] =====RESTART=====</w:t>
      </w:r>
    </w:p>
    <w:p w:rsidR="00014E69" w:rsidRPr="00E21651" w:rsidRDefault="00014E69" w:rsidP="00014E69">
      <w:pPr>
        <w:contextualSpacing/>
        <w:rPr>
          <w:rFonts w:ascii="Consolas" w:hAnsi="Consolas" w:cs="Consolas"/>
        </w:rPr>
      </w:pPr>
      <w:r w:rsidRPr="00E21651">
        <w:rPr>
          <w:rFonts w:ascii="Consolas" w:hAnsi="Consolas" w:cs="Consolas"/>
        </w:rPr>
        <w:t>[2014-12-09 09:35:14]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09:35:14]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09:35:14] [] Loading variables</w:t>
      </w:r>
    </w:p>
    <w:p w:rsidR="00014E69" w:rsidRPr="00E21651" w:rsidRDefault="00014E69" w:rsidP="00014E69">
      <w:pPr>
        <w:contextualSpacing/>
        <w:rPr>
          <w:rFonts w:ascii="Consolas" w:hAnsi="Consolas" w:cs="Consolas"/>
        </w:rPr>
      </w:pPr>
      <w:r w:rsidRPr="00E21651">
        <w:rPr>
          <w:rFonts w:ascii="Consolas" w:hAnsi="Consolas" w:cs="Consolas"/>
        </w:rPr>
        <w:t>[2014-12-09 09:35:14] [] Loading variables</w:t>
      </w:r>
    </w:p>
    <w:p w:rsidR="00014E69" w:rsidRPr="00E21651" w:rsidRDefault="00014E69" w:rsidP="00014E69">
      <w:pPr>
        <w:contextualSpacing/>
        <w:rPr>
          <w:rFonts w:ascii="Consolas" w:hAnsi="Consolas" w:cs="Consolas"/>
        </w:rPr>
      </w:pPr>
      <w:r w:rsidRPr="00E21651">
        <w:rPr>
          <w:rFonts w:ascii="Consolas" w:hAnsi="Consolas" w:cs="Consolas"/>
        </w:rPr>
        <w:t>[2014-12-09 09:35:14]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[2014-12-09 09:35:14]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[2014-12-09 09:35:14] [] Loaded Total Salary</w:t>
      </w:r>
    </w:p>
    <w:p w:rsidR="00014E69" w:rsidRPr="00E21651" w:rsidRDefault="00014E69" w:rsidP="00014E69">
      <w:pPr>
        <w:contextualSpacing/>
        <w:rPr>
          <w:rFonts w:ascii="Consolas" w:hAnsi="Consolas" w:cs="Consolas"/>
        </w:rPr>
      </w:pPr>
      <w:r w:rsidRPr="00E21651">
        <w:rPr>
          <w:rFonts w:ascii="Consolas" w:hAnsi="Consolas" w:cs="Consolas"/>
        </w:rPr>
        <w:t>[2014-12-09 09:35:14] [] Loaded Total Salary</w:t>
      </w:r>
    </w:p>
    <w:p w:rsidR="00014E69" w:rsidRPr="00E21651" w:rsidRDefault="00014E69" w:rsidP="00014E69">
      <w:pPr>
        <w:contextualSpacing/>
        <w:rPr>
          <w:rFonts w:ascii="Consolas" w:hAnsi="Consolas" w:cs="Consolas"/>
        </w:rPr>
      </w:pPr>
      <w:r w:rsidRPr="00E21651">
        <w:rPr>
          <w:rFonts w:ascii="Consolas" w:hAnsi="Consolas" w:cs="Consolas"/>
        </w:rPr>
        <w:t>[2014-12-09 09:35:14]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[2014-12-09 09:35:14]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[2014-12-09 09:35:14]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09:35:14]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09:35:15]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09:35:15] [] Instance of LoginScreen Class initialised. Self : .34424352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09:35:15]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09:35:15]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09:35:15]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09:35:15]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09:35:15]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09:35:15]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09:35:15] [] Instance of LoginScreen Class initialised. Self : .33441312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09:35:15]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09:35:15]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09:35:15]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09:35:15]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09:35:15]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09:35:19]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[2014-12-09 09:35:19]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[2014-12-09 09:35:19]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09:35:19]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09:35:19]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[2014-12-09 09:35:20]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09:35:21]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[2014-12-09 09:35:21]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[2014-12-09 09:35:21]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09:35:21] [Tom] Instance of CreateEmployeeScreen Class initialised. Self : .33441912 Parent: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[2014-12-09 09:35:21]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09:35:21]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09:35:21]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09:35:21]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09:35:22] [Tom] Search Selected </w:t>
      </w:r>
    </w:p>
    <w:p w:rsidR="00014E69" w:rsidRPr="00E21651" w:rsidRDefault="00014E69" w:rsidP="00014E69">
      <w:pPr>
        <w:contextualSpacing/>
        <w:rPr>
          <w:rFonts w:ascii="Consolas" w:hAnsi="Consolas" w:cs="Consolas"/>
        </w:rPr>
      </w:pPr>
      <w:r w:rsidRPr="00E21651">
        <w:rPr>
          <w:rFonts w:ascii="Consolas" w:hAnsi="Consolas" w:cs="Consolas"/>
        </w:rPr>
        <w:t>[2014-12-09 09:35:22] [Tom] Instance of InitSetupPopup Class initialised. Self : .33442912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09:35:22] [Tom] Menubar Initialised </w:t>
      </w:r>
    </w:p>
    <w:p w:rsidR="00014E69" w:rsidRPr="00E21651" w:rsidRDefault="00014E69" w:rsidP="00014E69">
      <w:pPr>
        <w:contextualSpacing/>
        <w:rPr>
          <w:rFonts w:ascii="Consolas" w:hAnsi="Consolas" w:cs="Consolas"/>
        </w:rPr>
      </w:pPr>
      <w:r w:rsidRPr="00E21651">
        <w:rPr>
          <w:rFonts w:ascii="Consolas" w:hAnsi="Consolas" w:cs="Consolas"/>
        </w:rPr>
        <w:t>[2014-12-09 09:37:20] [] =====RESTART=====</w:t>
      </w:r>
    </w:p>
    <w:p w:rsidR="00014E69" w:rsidRPr="00E21651" w:rsidRDefault="00014E69" w:rsidP="00014E69">
      <w:pPr>
        <w:contextualSpacing/>
        <w:rPr>
          <w:rFonts w:ascii="Consolas" w:hAnsi="Consolas" w:cs="Consolas"/>
        </w:rPr>
      </w:pPr>
      <w:r w:rsidRPr="00E21651">
        <w:rPr>
          <w:rFonts w:ascii="Consolas" w:hAnsi="Consolas" w:cs="Consolas"/>
        </w:rPr>
        <w:t>[2014-12-09 09:37:20]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09:37:20] [] Loading variables</w:t>
      </w:r>
    </w:p>
    <w:p w:rsidR="00014E69" w:rsidRPr="00E21651" w:rsidRDefault="00014E69" w:rsidP="00014E69">
      <w:pPr>
        <w:contextualSpacing/>
        <w:rPr>
          <w:rFonts w:ascii="Consolas" w:hAnsi="Consolas" w:cs="Consolas"/>
        </w:rPr>
      </w:pPr>
      <w:r w:rsidRPr="00E21651">
        <w:rPr>
          <w:rFonts w:ascii="Consolas" w:hAnsi="Consolas" w:cs="Consolas"/>
        </w:rPr>
        <w:t>[2014-12-09 09:37:20]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[2014-12-09 09:37:20] [] Loaded Total Salary</w:t>
      </w:r>
    </w:p>
    <w:p w:rsidR="00014E69" w:rsidRPr="00E21651" w:rsidRDefault="00014E69" w:rsidP="00014E69">
      <w:pPr>
        <w:contextualSpacing/>
        <w:rPr>
          <w:rFonts w:ascii="Consolas" w:hAnsi="Consolas" w:cs="Consolas"/>
        </w:rPr>
      </w:pPr>
      <w:r w:rsidRPr="00E21651">
        <w:rPr>
          <w:rFonts w:ascii="Consolas" w:hAnsi="Consolas" w:cs="Consolas"/>
        </w:rPr>
        <w:t>[2014-12-09 09:37:20]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[2014-12-09 09:37:20]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09:37:20]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09:37:20] [] Instance of LoginScreen Class initialised. Self : .35604080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09:37:20]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09:37:20]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09:37:20]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09:37:20]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09:37:20]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09:37:27]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[2014-12-09 09:37:27]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[2014-12-09 09:37:27]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09:37:27]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09:37:27]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[2014-12-09 09:37:27]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09:37:28]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[2014-12-09 09:37:28]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[2014-12-09 09:37:29]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09:37:29] [Tom] Instance of CreateEmployeeScreen Class initialised. Self : .35604800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09:37:29]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09:37:29]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09:37:29]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09:37:29]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09:37:30] [Tom] Search Selected </w:t>
      </w:r>
    </w:p>
    <w:p w:rsidR="00014E69" w:rsidRPr="00E21651" w:rsidRDefault="00014E69" w:rsidP="00014E69">
      <w:pPr>
        <w:contextualSpacing/>
        <w:rPr>
          <w:rFonts w:ascii="Consolas" w:hAnsi="Consolas" w:cs="Consolas"/>
        </w:rPr>
      </w:pPr>
      <w:r w:rsidRPr="00E21651">
        <w:rPr>
          <w:rFonts w:ascii="Consolas" w:hAnsi="Consolas" w:cs="Consolas"/>
        </w:rPr>
        <w:t>[2014-12-09 09:37:30] [Tom] Instance of InitSetupPopup Class initialised. Self : .35605680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09:37:30] [Tom] Menubar Initialised </w:t>
      </w:r>
    </w:p>
    <w:p w:rsidR="00014E69" w:rsidRPr="00E21651" w:rsidRDefault="00014E69" w:rsidP="00014E69">
      <w:pPr>
        <w:contextualSpacing/>
        <w:rPr>
          <w:rFonts w:ascii="Consolas" w:hAnsi="Consolas" w:cs="Consolas"/>
        </w:rPr>
      </w:pPr>
      <w:r w:rsidRPr="00E21651">
        <w:rPr>
          <w:rFonts w:ascii="Consolas" w:hAnsi="Consolas" w:cs="Consolas"/>
        </w:rPr>
        <w:t>[2014-12-09 09:39:47] [] =====RESTART=====</w:t>
      </w:r>
    </w:p>
    <w:p w:rsidR="00014E69" w:rsidRPr="00E21651" w:rsidRDefault="00014E69" w:rsidP="00014E69">
      <w:pPr>
        <w:contextualSpacing/>
        <w:rPr>
          <w:rFonts w:ascii="Consolas" w:hAnsi="Consolas" w:cs="Consolas"/>
        </w:rPr>
      </w:pPr>
      <w:r w:rsidRPr="00E21651">
        <w:rPr>
          <w:rFonts w:ascii="Consolas" w:hAnsi="Consolas" w:cs="Consolas"/>
        </w:rPr>
        <w:t>[2014-12-09 09:39:47]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09:39:47] [] Loading variables</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[2014-12-09 09:39:47]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[2014-12-09 09:39:47] [] Loaded Total Salary</w:t>
      </w:r>
    </w:p>
    <w:p w:rsidR="00014E69" w:rsidRPr="00E21651" w:rsidRDefault="00014E69" w:rsidP="00014E69">
      <w:pPr>
        <w:contextualSpacing/>
        <w:rPr>
          <w:rFonts w:ascii="Consolas" w:hAnsi="Consolas" w:cs="Consolas"/>
        </w:rPr>
      </w:pPr>
      <w:r w:rsidRPr="00E21651">
        <w:rPr>
          <w:rFonts w:ascii="Consolas" w:hAnsi="Consolas" w:cs="Consolas"/>
        </w:rPr>
        <w:t>[2014-12-09 09:39:47]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[2014-12-09 09:39:47]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09:39:47]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09:39:47] [] Instance of LoginScreen Class initialised. Self : .33572464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09:39:47]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09:39:47]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09:39:47]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09:39:47]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09:39:47]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09:39:52]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[2014-12-09 09:39:52]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[2014-12-09 09:39:52]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09:39:52]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09:39:52]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[2014-12-09 09:39:52]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09:39:54]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[2014-12-09 09:39:54]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[2014-12-09 09:39:54]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09:39:54] [Tom] Instance of CreateEmployeeScreen Class initialised. Self : .33573384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09:39:54]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09:39:54]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09:39:54]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09:39:54]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09:39:56] [Tom] Search Selected </w:t>
      </w:r>
    </w:p>
    <w:p w:rsidR="00014E69" w:rsidRPr="00E21651" w:rsidRDefault="00014E69" w:rsidP="00014E69">
      <w:pPr>
        <w:contextualSpacing/>
        <w:rPr>
          <w:rFonts w:ascii="Consolas" w:hAnsi="Consolas" w:cs="Consolas"/>
        </w:rPr>
      </w:pPr>
      <w:r w:rsidRPr="00E21651">
        <w:rPr>
          <w:rFonts w:ascii="Consolas" w:hAnsi="Consolas" w:cs="Consolas"/>
        </w:rPr>
        <w:t>[2014-12-09 09:39:56] [Tom] Instance of InitSetupPopup Class initialised. Self : .33573584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09:39:56] [Tom] Menubar Initialised </w:t>
      </w:r>
    </w:p>
    <w:p w:rsidR="00014E69" w:rsidRPr="00E21651" w:rsidRDefault="00014E69" w:rsidP="00014E69">
      <w:pPr>
        <w:contextualSpacing/>
        <w:rPr>
          <w:rFonts w:ascii="Consolas" w:hAnsi="Consolas" w:cs="Consolas"/>
        </w:rPr>
      </w:pPr>
      <w:r w:rsidRPr="00E21651">
        <w:rPr>
          <w:rFonts w:ascii="Consolas" w:hAnsi="Consolas" w:cs="Consolas"/>
        </w:rPr>
        <w:t>[2014-12-09 09:41:21] [] =====RESTART=====</w:t>
      </w:r>
    </w:p>
    <w:p w:rsidR="00014E69" w:rsidRPr="00E21651" w:rsidRDefault="00014E69" w:rsidP="00014E69">
      <w:pPr>
        <w:contextualSpacing/>
        <w:rPr>
          <w:rFonts w:ascii="Consolas" w:hAnsi="Consolas" w:cs="Consolas"/>
        </w:rPr>
      </w:pPr>
      <w:r w:rsidRPr="00E21651">
        <w:rPr>
          <w:rFonts w:ascii="Consolas" w:hAnsi="Consolas" w:cs="Consolas"/>
        </w:rPr>
        <w:t>[2014-12-09 09:41:21]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09:41:21] [] Loading variables</w:t>
      </w:r>
    </w:p>
    <w:p w:rsidR="00014E69" w:rsidRPr="00E21651" w:rsidRDefault="00014E69" w:rsidP="00014E69">
      <w:pPr>
        <w:contextualSpacing/>
        <w:rPr>
          <w:rFonts w:ascii="Consolas" w:hAnsi="Consolas" w:cs="Consolas"/>
        </w:rPr>
      </w:pPr>
      <w:r w:rsidRPr="00E21651">
        <w:rPr>
          <w:rFonts w:ascii="Consolas" w:hAnsi="Consolas" w:cs="Consolas"/>
        </w:rPr>
        <w:t>[2014-12-09 09:41:21]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[2014-12-09 09:41:21] [] Loaded Total Salary</w:t>
      </w:r>
    </w:p>
    <w:p w:rsidR="00014E69" w:rsidRPr="00E21651" w:rsidRDefault="00014E69" w:rsidP="00014E69">
      <w:pPr>
        <w:contextualSpacing/>
        <w:rPr>
          <w:rFonts w:ascii="Consolas" w:hAnsi="Consolas" w:cs="Consolas"/>
        </w:rPr>
      </w:pPr>
      <w:r w:rsidRPr="00E21651">
        <w:rPr>
          <w:rFonts w:ascii="Consolas" w:hAnsi="Consolas" w:cs="Consolas"/>
        </w:rPr>
        <w:t>[2014-12-09 09:41:21]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[2014-12-09 09:41:21]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09:41:21]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09:41:21] [] Instance of LoginScreen Class initialised. Self : .35407472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09:41:21]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09:41:21]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09:41:21]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09:41:21] [] Loaded Buttons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[2014-12-09 09:41:21]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09:41:26]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[2014-12-09 09:41:26]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[2014-12-09 09:41:26]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09:41:26]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09:41:26]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[2014-12-09 09:41:26]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09:41:28]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[2014-12-09 09:41:28]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[2014-12-09 09:41:28]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09:41:28] [Tom] Instance of CreateEmployeeScreen Class initialised. Self : .35409152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09:41:28]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09:41:28]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09:41:28]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09:41:28]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09:41:30] [Tom] Search Selected </w:t>
      </w:r>
    </w:p>
    <w:p w:rsidR="00014E69" w:rsidRPr="00E21651" w:rsidRDefault="00014E69" w:rsidP="00014E69">
      <w:pPr>
        <w:contextualSpacing/>
        <w:rPr>
          <w:rFonts w:ascii="Consolas" w:hAnsi="Consolas" w:cs="Consolas"/>
        </w:rPr>
      </w:pPr>
      <w:r w:rsidRPr="00E21651">
        <w:rPr>
          <w:rFonts w:ascii="Consolas" w:hAnsi="Consolas" w:cs="Consolas"/>
        </w:rPr>
        <w:t>[2014-12-09 09:41:30] [Tom] Instance of InitSetupPopup Class initialised. Self : .35409272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09:41:30] [Tom] Menubar Initialised </w:t>
      </w:r>
    </w:p>
    <w:p w:rsidR="00014E69" w:rsidRPr="00E21651" w:rsidRDefault="00014E69" w:rsidP="00014E69">
      <w:pPr>
        <w:contextualSpacing/>
        <w:rPr>
          <w:rFonts w:ascii="Consolas" w:hAnsi="Consolas" w:cs="Consolas"/>
        </w:rPr>
      </w:pPr>
      <w:r w:rsidRPr="00E21651">
        <w:rPr>
          <w:rFonts w:ascii="Consolas" w:hAnsi="Consolas" w:cs="Consolas"/>
        </w:rPr>
        <w:t>[2014-12-09 09:41:57] [] =====RESTART=====</w:t>
      </w:r>
    </w:p>
    <w:p w:rsidR="00014E69" w:rsidRPr="00E21651" w:rsidRDefault="00014E69" w:rsidP="00014E69">
      <w:pPr>
        <w:contextualSpacing/>
        <w:rPr>
          <w:rFonts w:ascii="Consolas" w:hAnsi="Consolas" w:cs="Consolas"/>
        </w:rPr>
      </w:pPr>
      <w:r w:rsidRPr="00E21651">
        <w:rPr>
          <w:rFonts w:ascii="Consolas" w:hAnsi="Consolas" w:cs="Consolas"/>
        </w:rPr>
        <w:t>[2014-12-09 09:41:57]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09:41:57] [] Loading variables</w:t>
      </w:r>
    </w:p>
    <w:p w:rsidR="00014E69" w:rsidRPr="00E21651" w:rsidRDefault="00014E69" w:rsidP="00014E69">
      <w:pPr>
        <w:contextualSpacing/>
        <w:rPr>
          <w:rFonts w:ascii="Consolas" w:hAnsi="Consolas" w:cs="Consolas"/>
        </w:rPr>
      </w:pPr>
      <w:r w:rsidRPr="00E21651">
        <w:rPr>
          <w:rFonts w:ascii="Consolas" w:hAnsi="Consolas" w:cs="Consolas"/>
        </w:rPr>
        <w:t>[2014-12-09 09:41:57]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[2014-12-09 09:41:57] [] Loaded Total Salary</w:t>
      </w:r>
    </w:p>
    <w:p w:rsidR="00014E69" w:rsidRPr="00E21651" w:rsidRDefault="00014E69" w:rsidP="00014E69">
      <w:pPr>
        <w:contextualSpacing/>
        <w:rPr>
          <w:rFonts w:ascii="Consolas" w:hAnsi="Consolas" w:cs="Consolas"/>
        </w:rPr>
      </w:pPr>
      <w:r w:rsidRPr="00E21651">
        <w:rPr>
          <w:rFonts w:ascii="Consolas" w:hAnsi="Consolas" w:cs="Consolas"/>
        </w:rPr>
        <w:t>[2014-12-09 09:41:57]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[2014-12-09 09:41:57]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09:41:57]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09:41:57] [] Instance of LoginScreen Class initialised. Self : .35137416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09:41:57]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09:41:57]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09:41:57]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09:41:57]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09:41:57]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09:42:02]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[2014-12-09 09:42:02]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[2014-12-09 09:42:02]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09:42:02]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09:42:02]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[2014-12-09 09:42:02]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09:42:04]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[2014-12-09 09:42:04] [Tom] Main Window Terminated</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[2014-12-09 09:42:04]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09:42:04] [Tom] Instance of CreateEmployeeScreen Class initialised. Self : .35138496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09:42:04]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09:42:04]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09:42:04]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09:42:04]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09:42:07] [Tom] Search Selected </w:t>
      </w:r>
    </w:p>
    <w:p w:rsidR="00014E69" w:rsidRPr="00E21651" w:rsidRDefault="00014E69" w:rsidP="00014E69">
      <w:pPr>
        <w:contextualSpacing/>
        <w:rPr>
          <w:rFonts w:ascii="Consolas" w:hAnsi="Consolas" w:cs="Consolas"/>
        </w:rPr>
      </w:pPr>
      <w:r w:rsidRPr="00E21651">
        <w:rPr>
          <w:rFonts w:ascii="Consolas" w:hAnsi="Consolas" w:cs="Consolas"/>
        </w:rPr>
        <w:t>[2014-12-09 09:42:07] [Tom] Instance of InitSetupPopup Class initialised. Self : .35137576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09:42:07] [Tom] Menubar Initialised </w:t>
      </w:r>
    </w:p>
    <w:p w:rsidR="00014E69" w:rsidRPr="00E21651" w:rsidRDefault="00014E69" w:rsidP="00014E69">
      <w:pPr>
        <w:contextualSpacing/>
        <w:rPr>
          <w:rFonts w:ascii="Consolas" w:hAnsi="Consolas" w:cs="Consolas"/>
        </w:rPr>
      </w:pPr>
      <w:r w:rsidRPr="00E21651">
        <w:rPr>
          <w:rFonts w:ascii="Consolas" w:hAnsi="Consolas" w:cs="Consolas"/>
        </w:rPr>
        <w:t>[2014-12-09 09:42:30] [] =====RESTART=====</w:t>
      </w:r>
    </w:p>
    <w:p w:rsidR="00014E69" w:rsidRPr="00E21651" w:rsidRDefault="00014E69" w:rsidP="00014E69">
      <w:pPr>
        <w:contextualSpacing/>
        <w:rPr>
          <w:rFonts w:ascii="Consolas" w:hAnsi="Consolas" w:cs="Consolas"/>
        </w:rPr>
      </w:pPr>
      <w:r w:rsidRPr="00E21651">
        <w:rPr>
          <w:rFonts w:ascii="Consolas" w:hAnsi="Consolas" w:cs="Consolas"/>
        </w:rPr>
        <w:t>[2014-12-09 09:42:30]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09:42:30] [] Loading variables</w:t>
      </w:r>
    </w:p>
    <w:p w:rsidR="00014E69" w:rsidRPr="00E21651" w:rsidRDefault="00014E69" w:rsidP="00014E69">
      <w:pPr>
        <w:contextualSpacing/>
        <w:rPr>
          <w:rFonts w:ascii="Consolas" w:hAnsi="Consolas" w:cs="Consolas"/>
        </w:rPr>
      </w:pPr>
      <w:r w:rsidRPr="00E21651">
        <w:rPr>
          <w:rFonts w:ascii="Consolas" w:hAnsi="Consolas" w:cs="Consolas"/>
        </w:rPr>
        <w:t>[2014-12-09 09:42:30]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[2014-12-09 09:42:30] [] Loaded Total Salary</w:t>
      </w:r>
    </w:p>
    <w:p w:rsidR="00014E69" w:rsidRPr="00E21651" w:rsidRDefault="00014E69" w:rsidP="00014E69">
      <w:pPr>
        <w:contextualSpacing/>
        <w:rPr>
          <w:rFonts w:ascii="Consolas" w:hAnsi="Consolas" w:cs="Consolas"/>
        </w:rPr>
      </w:pPr>
      <w:r w:rsidRPr="00E21651">
        <w:rPr>
          <w:rFonts w:ascii="Consolas" w:hAnsi="Consolas" w:cs="Consolas"/>
        </w:rPr>
        <w:t>[2014-12-09 09:42:30]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[2014-12-09 09:42:30]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09:42:30]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09:42:30] [] Instance of LoginScreen Class initialised. Self : .36062512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09:42:30]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09:42:30]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09:42:30]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09:42:30]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09:42:30]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09:42:35]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[2014-12-09 09:42:35]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[2014-12-09 09:42:35]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09:42:35]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09:42:35]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[2014-12-09 09:42:35]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09:42:37]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[2014-12-09 09:42:37]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[2014-12-09 09:42:37]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09:42:37] [Tom] Instance of CreateEmployeeScreen Class initialised. Self : .36065032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09:42:37]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09:42:37]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09:42:37]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09:42:37]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09:42:38] [Tom] Search Selected </w:t>
      </w:r>
    </w:p>
    <w:p w:rsidR="00014E69" w:rsidRPr="00E21651" w:rsidRDefault="00014E69" w:rsidP="00014E69">
      <w:pPr>
        <w:contextualSpacing/>
        <w:rPr>
          <w:rFonts w:ascii="Consolas" w:hAnsi="Consolas" w:cs="Consolas"/>
        </w:rPr>
      </w:pPr>
      <w:r w:rsidRPr="00E21651">
        <w:rPr>
          <w:rFonts w:ascii="Consolas" w:hAnsi="Consolas" w:cs="Consolas"/>
        </w:rPr>
        <w:t>[2014-12-09 09:42:38] [Tom] Instance of InitSetupPopup Class initialised. Self : .36064392 Parent: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[2014-12-09 09:42:39]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09:42:39]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09:43:38] [] =====RESTART=====</w:t>
      </w:r>
    </w:p>
    <w:p w:rsidR="00014E69" w:rsidRPr="00E21651" w:rsidRDefault="00014E69" w:rsidP="00014E69">
      <w:pPr>
        <w:contextualSpacing/>
        <w:rPr>
          <w:rFonts w:ascii="Consolas" w:hAnsi="Consolas" w:cs="Consolas"/>
        </w:rPr>
      </w:pPr>
      <w:r w:rsidRPr="00E21651">
        <w:rPr>
          <w:rFonts w:ascii="Consolas" w:hAnsi="Consolas" w:cs="Consolas"/>
        </w:rPr>
        <w:t>[2014-12-09 09:43:38]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09:43:38] [] Loading variables</w:t>
      </w:r>
    </w:p>
    <w:p w:rsidR="00014E69" w:rsidRPr="00E21651" w:rsidRDefault="00014E69" w:rsidP="00014E69">
      <w:pPr>
        <w:contextualSpacing/>
        <w:rPr>
          <w:rFonts w:ascii="Consolas" w:hAnsi="Consolas" w:cs="Consolas"/>
        </w:rPr>
      </w:pPr>
      <w:r w:rsidRPr="00E21651">
        <w:rPr>
          <w:rFonts w:ascii="Consolas" w:hAnsi="Consolas" w:cs="Consolas"/>
        </w:rPr>
        <w:t>[2014-12-09 09:43:38]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[2014-12-09 09:43:38] [] Loaded Total Salary</w:t>
      </w:r>
    </w:p>
    <w:p w:rsidR="00014E69" w:rsidRPr="00E21651" w:rsidRDefault="00014E69" w:rsidP="00014E69">
      <w:pPr>
        <w:contextualSpacing/>
        <w:rPr>
          <w:rFonts w:ascii="Consolas" w:hAnsi="Consolas" w:cs="Consolas"/>
        </w:rPr>
      </w:pPr>
      <w:r w:rsidRPr="00E21651">
        <w:rPr>
          <w:rFonts w:ascii="Consolas" w:hAnsi="Consolas" w:cs="Consolas"/>
        </w:rPr>
        <w:t>[2014-12-09 09:43:38]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[2014-12-09 09:43:38]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09:43:38]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09:43:38] [] Instance of LoginScreen Class initialised. Self : .35399480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09:43:38]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09:43:38]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09:43:38]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09:43:38]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09:43:38]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09:43:43]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[2014-12-09 09:43:43]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[2014-12-09 09:43:43]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09:43:43]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09:43:43]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[2014-12-09 09:43:43]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09:43:46]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[2014-12-09 09:43:46]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[2014-12-09 09:43:46]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09:43:46] [Tom] Instance of CreateEmployeeScreen Class initialised. Self : .35400200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09:43:46]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09:43:46]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09:43:46]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09:43:46]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09:43:47] [Tom] Search Selected </w:t>
      </w:r>
    </w:p>
    <w:p w:rsidR="00014E69" w:rsidRPr="00E21651" w:rsidRDefault="00014E69" w:rsidP="00014E69">
      <w:pPr>
        <w:contextualSpacing/>
        <w:rPr>
          <w:rFonts w:ascii="Consolas" w:hAnsi="Consolas" w:cs="Consolas"/>
        </w:rPr>
      </w:pPr>
      <w:r w:rsidRPr="00E21651">
        <w:rPr>
          <w:rFonts w:ascii="Consolas" w:hAnsi="Consolas" w:cs="Consolas"/>
        </w:rPr>
        <w:t>[2014-12-09 09:43:47] [Tom] Instance of InitSetupPopup Class initialised. Self : .35401640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09:43:47]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09:43:47]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09:44:10] [] =====RESTART=====</w:t>
      </w:r>
    </w:p>
    <w:p w:rsidR="00014E69" w:rsidRPr="00E21651" w:rsidRDefault="00014E69" w:rsidP="00014E69">
      <w:pPr>
        <w:contextualSpacing/>
        <w:rPr>
          <w:rFonts w:ascii="Consolas" w:hAnsi="Consolas" w:cs="Consolas"/>
        </w:rPr>
      </w:pPr>
      <w:r w:rsidRPr="00E21651">
        <w:rPr>
          <w:rFonts w:ascii="Consolas" w:hAnsi="Consolas" w:cs="Consolas"/>
        </w:rPr>
        <w:t>[2014-12-09 09:44:10]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09:44:10] [] Loading variables</w:t>
      </w:r>
    </w:p>
    <w:p w:rsidR="00014E69" w:rsidRPr="00E21651" w:rsidRDefault="00014E69" w:rsidP="00014E69">
      <w:pPr>
        <w:contextualSpacing/>
        <w:rPr>
          <w:rFonts w:ascii="Consolas" w:hAnsi="Consolas" w:cs="Consolas"/>
        </w:rPr>
      </w:pPr>
      <w:r w:rsidRPr="00E21651">
        <w:rPr>
          <w:rFonts w:ascii="Consolas" w:hAnsi="Consolas" w:cs="Consolas"/>
        </w:rPr>
        <w:t>[2014-12-09 09:44:10]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[2014-12-09 09:44:10] [] Loaded Total Salary</w:t>
      </w:r>
    </w:p>
    <w:p w:rsidR="00014E69" w:rsidRPr="00E21651" w:rsidRDefault="00014E69" w:rsidP="00014E69">
      <w:pPr>
        <w:contextualSpacing/>
        <w:rPr>
          <w:rFonts w:ascii="Consolas" w:hAnsi="Consolas" w:cs="Consolas"/>
        </w:rPr>
      </w:pPr>
      <w:r w:rsidRPr="00E21651">
        <w:rPr>
          <w:rFonts w:ascii="Consolas" w:hAnsi="Consolas" w:cs="Consolas"/>
        </w:rPr>
        <w:t>[2014-12-09 09:44:10]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[2014-12-09 09:44:10]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09:44:10]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[2014-12-09 09:44:10] [] Instance of LoginScreen Class initialised. Self : .36185912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09:44:10]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09:44:10]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09:44:10]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09:44:10]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09:44:10]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09:44:14]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[2014-12-09 09:44:14]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[2014-12-09 09:44:14]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09:44:14]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09:44:14]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[2014-12-09 09:44:14]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09:44:18]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[2014-12-09 09:44:18]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[2014-12-09 09:44:18]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09:44:18] [Tom] Instance of CreateEmployeeScreen Class initialised. Self : .36187152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09:44:18]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09:44:18]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09:44:18]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09:44:18]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09:44:21] [Tom] Search Selected </w:t>
      </w:r>
    </w:p>
    <w:p w:rsidR="00014E69" w:rsidRPr="00E21651" w:rsidRDefault="00014E69" w:rsidP="00014E69">
      <w:pPr>
        <w:contextualSpacing/>
        <w:rPr>
          <w:rFonts w:ascii="Consolas" w:hAnsi="Consolas" w:cs="Consolas"/>
        </w:rPr>
      </w:pPr>
      <w:r w:rsidRPr="00E21651">
        <w:rPr>
          <w:rFonts w:ascii="Consolas" w:hAnsi="Consolas" w:cs="Consolas"/>
        </w:rPr>
        <w:t>[2014-12-09 09:44:21] [Tom] Instance of InitSetupPopup Class initialised. Self : .36186232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09:44:21]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09:44:21]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09:44:36] [] =====RESTART=====</w:t>
      </w:r>
    </w:p>
    <w:p w:rsidR="00014E69" w:rsidRPr="00E21651" w:rsidRDefault="00014E69" w:rsidP="00014E69">
      <w:pPr>
        <w:contextualSpacing/>
        <w:rPr>
          <w:rFonts w:ascii="Consolas" w:hAnsi="Consolas" w:cs="Consolas"/>
        </w:rPr>
      </w:pPr>
      <w:r w:rsidRPr="00E21651">
        <w:rPr>
          <w:rFonts w:ascii="Consolas" w:hAnsi="Consolas" w:cs="Consolas"/>
        </w:rPr>
        <w:t>[2014-12-09 09:44:36]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09:44:36] [] Loading variables</w:t>
      </w:r>
    </w:p>
    <w:p w:rsidR="00014E69" w:rsidRPr="00E21651" w:rsidRDefault="00014E69" w:rsidP="00014E69">
      <w:pPr>
        <w:contextualSpacing/>
        <w:rPr>
          <w:rFonts w:ascii="Consolas" w:hAnsi="Consolas" w:cs="Consolas"/>
        </w:rPr>
      </w:pPr>
      <w:r w:rsidRPr="00E21651">
        <w:rPr>
          <w:rFonts w:ascii="Consolas" w:hAnsi="Consolas" w:cs="Consolas"/>
        </w:rPr>
        <w:t>[2014-12-09 09:44:36]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[2014-12-09 09:44:36] [] Loaded Total Salary</w:t>
      </w:r>
    </w:p>
    <w:p w:rsidR="00014E69" w:rsidRPr="00E21651" w:rsidRDefault="00014E69" w:rsidP="00014E69">
      <w:pPr>
        <w:contextualSpacing/>
        <w:rPr>
          <w:rFonts w:ascii="Consolas" w:hAnsi="Consolas" w:cs="Consolas"/>
        </w:rPr>
      </w:pPr>
      <w:r w:rsidRPr="00E21651">
        <w:rPr>
          <w:rFonts w:ascii="Consolas" w:hAnsi="Consolas" w:cs="Consolas"/>
        </w:rPr>
        <w:t>[2014-12-09 09:44:36]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[2014-12-09 09:44:36]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09:44:37]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09:44:37] [] Instance of LoginScreen Class initialised. Self : .34882904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09:44:37]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09:44:37]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09:44:37]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09:44:37]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09:44:37]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09:44:41]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[2014-12-09 09:44:41]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[2014-12-09 09:44:41]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[2014-12-09 09:44:41]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09:44:41]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[2014-12-09 09:44:41]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09:44:43]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[2014-12-09 09:44:43]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[2014-12-09 09:44:43]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09:44:43] [Tom] Instance of CreateEmployeeScreen Class initialised. Self : .34884584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09:44:43]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09:44:43]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09:44:43]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09:44:43]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09:44:45] [Tom] Search Selected </w:t>
      </w:r>
    </w:p>
    <w:p w:rsidR="00014E69" w:rsidRPr="00E21651" w:rsidRDefault="00014E69" w:rsidP="00014E69">
      <w:pPr>
        <w:contextualSpacing/>
        <w:rPr>
          <w:rFonts w:ascii="Consolas" w:hAnsi="Consolas" w:cs="Consolas"/>
        </w:rPr>
      </w:pPr>
      <w:r w:rsidRPr="00E21651">
        <w:rPr>
          <w:rFonts w:ascii="Consolas" w:hAnsi="Consolas" w:cs="Consolas"/>
        </w:rPr>
        <w:t>[2014-12-09 09:44:45] [Tom] Instance of InitSetupPopup Class initialised. Self : .34884864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09:44:45]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09:44:45]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09:45:49] [] =====RESTART=====</w:t>
      </w:r>
    </w:p>
    <w:p w:rsidR="00014E69" w:rsidRPr="00E21651" w:rsidRDefault="00014E69" w:rsidP="00014E69">
      <w:pPr>
        <w:contextualSpacing/>
        <w:rPr>
          <w:rFonts w:ascii="Consolas" w:hAnsi="Consolas" w:cs="Consolas"/>
        </w:rPr>
      </w:pPr>
      <w:r w:rsidRPr="00E21651">
        <w:rPr>
          <w:rFonts w:ascii="Consolas" w:hAnsi="Consolas" w:cs="Consolas"/>
        </w:rPr>
        <w:t>[2014-12-09 09:45:49]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09:45:49] [] Loading variables</w:t>
      </w:r>
    </w:p>
    <w:p w:rsidR="00014E69" w:rsidRPr="00E21651" w:rsidRDefault="00014E69" w:rsidP="00014E69">
      <w:pPr>
        <w:contextualSpacing/>
        <w:rPr>
          <w:rFonts w:ascii="Consolas" w:hAnsi="Consolas" w:cs="Consolas"/>
        </w:rPr>
      </w:pPr>
      <w:r w:rsidRPr="00E21651">
        <w:rPr>
          <w:rFonts w:ascii="Consolas" w:hAnsi="Consolas" w:cs="Consolas"/>
        </w:rPr>
        <w:t>[2014-12-09 09:45:49]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[2014-12-09 09:45:49] [] Loaded Total Salary</w:t>
      </w:r>
    </w:p>
    <w:p w:rsidR="00014E69" w:rsidRPr="00E21651" w:rsidRDefault="00014E69" w:rsidP="00014E69">
      <w:pPr>
        <w:contextualSpacing/>
        <w:rPr>
          <w:rFonts w:ascii="Consolas" w:hAnsi="Consolas" w:cs="Consolas"/>
        </w:rPr>
      </w:pPr>
      <w:r w:rsidRPr="00E21651">
        <w:rPr>
          <w:rFonts w:ascii="Consolas" w:hAnsi="Consolas" w:cs="Consolas"/>
        </w:rPr>
        <w:t>[2014-12-09 09:45:49]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[2014-12-09 09:45:49]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09:45:49]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09:45:49] [] Instance of LoginScreen Class initialised. Self : .33703536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09:45:49]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09:45:49]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09:45:49]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09:45:49]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09:45:49]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09:45:55]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[2014-12-09 09:45:55]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[2014-12-09 09:45:55]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09:45:55]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09:45:55]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[2014-12-09 09:45:55]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09:45:56] [Tom] Create Employee Selected[2014-12-09 09:45:56]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[2014-12-09 09:45:57]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09:45:57] [Tom] Instance of CreateEmployeeScreen Class initialised. Self : .33704136 Parent: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[2014-12-09 09:45:57]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09:45:57] [Tom]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09:45:57]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09:45:57]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09:45:58]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09:45:58]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[2014-12-09 09:46:00]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[2014-12-09 09:46:00]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[2014-12-09 09:46:00]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09:46:00] [Tom] Instance of CreateEmployeeScreen Class initialised. Self : .33704896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09:46:00]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09:46:00]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09:46:00]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09:46:00]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09:46:01] [Tom] Search Selected </w:t>
      </w:r>
    </w:p>
    <w:p w:rsidR="00014E69" w:rsidRPr="00E21651" w:rsidRDefault="00014E69" w:rsidP="00014E69">
      <w:pPr>
        <w:contextualSpacing/>
        <w:rPr>
          <w:rFonts w:ascii="Consolas" w:hAnsi="Consolas" w:cs="Consolas"/>
        </w:rPr>
      </w:pPr>
      <w:r w:rsidRPr="00E21651">
        <w:rPr>
          <w:rFonts w:ascii="Consolas" w:hAnsi="Consolas" w:cs="Consolas"/>
        </w:rPr>
        <w:t>[2014-12-09 09:46:01] [Tom] Instance of InitSetupPopup Class initialised. Self : .33705856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09:46:01] [Tom] Menubar Initialised </w:t>
      </w:r>
    </w:p>
    <w:p w:rsidR="00014E69" w:rsidRPr="00E21651" w:rsidRDefault="00014E69" w:rsidP="00014E69">
      <w:pPr>
        <w:contextualSpacing/>
        <w:rPr>
          <w:rFonts w:ascii="Consolas" w:hAnsi="Consolas" w:cs="Consolas"/>
        </w:rPr>
      </w:pPr>
      <w:r w:rsidRPr="00E21651">
        <w:rPr>
          <w:rFonts w:ascii="Consolas" w:hAnsi="Consolas" w:cs="Consolas"/>
        </w:rPr>
        <w:t>[2014-12-09 09:47:48] [] =====RESTART=====</w:t>
      </w:r>
    </w:p>
    <w:p w:rsidR="00014E69" w:rsidRPr="00E21651" w:rsidRDefault="00014E69" w:rsidP="00014E69">
      <w:pPr>
        <w:contextualSpacing/>
        <w:rPr>
          <w:rFonts w:ascii="Consolas" w:hAnsi="Consolas" w:cs="Consolas"/>
        </w:rPr>
      </w:pPr>
      <w:r w:rsidRPr="00E21651">
        <w:rPr>
          <w:rFonts w:ascii="Consolas" w:hAnsi="Consolas" w:cs="Consolas"/>
        </w:rPr>
        <w:t>[2014-12-09 09:47:48]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09:47:48] [] Loading variables</w:t>
      </w:r>
    </w:p>
    <w:p w:rsidR="00014E69" w:rsidRPr="00E21651" w:rsidRDefault="00014E69" w:rsidP="00014E69">
      <w:pPr>
        <w:contextualSpacing/>
        <w:rPr>
          <w:rFonts w:ascii="Consolas" w:hAnsi="Consolas" w:cs="Consolas"/>
        </w:rPr>
      </w:pPr>
      <w:r w:rsidRPr="00E21651">
        <w:rPr>
          <w:rFonts w:ascii="Consolas" w:hAnsi="Consolas" w:cs="Consolas"/>
        </w:rPr>
        <w:t>[2014-12-09 09:47:48]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[2014-12-09 09:47:48] [] Loaded Total Salary</w:t>
      </w:r>
    </w:p>
    <w:p w:rsidR="00014E69" w:rsidRPr="00E21651" w:rsidRDefault="00014E69" w:rsidP="00014E69">
      <w:pPr>
        <w:contextualSpacing/>
        <w:rPr>
          <w:rFonts w:ascii="Consolas" w:hAnsi="Consolas" w:cs="Consolas"/>
        </w:rPr>
      </w:pPr>
      <w:r w:rsidRPr="00E21651">
        <w:rPr>
          <w:rFonts w:ascii="Consolas" w:hAnsi="Consolas" w:cs="Consolas"/>
        </w:rPr>
        <w:t>[2014-12-09 09:47:48]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[2014-12-09 09:47:48]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09:47:48]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09:47:48] [] Instance of LoginScreen Class initialised. Self : .35734992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09:47:48]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09:47:49]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09:47:49]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09:47:49]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09:47:49]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09:47:53]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[2014-12-09 09:47:53]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[2014-12-09 09:47:53]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09:47:53]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09:47:53]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[2014-12-09 09:47:53]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09:47:55]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[2014-12-09 09:47:55]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[2014-12-09 09:47:55]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[2014-12-09 09:47:55] [Tom] Instance of CreateEmployeeScreen Class initialised. Self : .35735032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09:47:55]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09:47:55]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09:47:55]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09:47:55]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09:47:57] [Tom] Search Selected </w:t>
      </w:r>
    </w:p>
    <w:p w:rsidR="00014E69" w:rsidRPr="00E21651" w:rsidRDefault="00014E69" w:rsidP="00014E69">
      <w:pPr>
        <w:contextualSpacing/>
        <w:rPr>
          <w:rFonts w:ascii="Consolas" w:hAnsi="Consolas" w:cs="Consolas"/>
        </w:rPr>
      </w:pPr>
      <w:r w:rsidRPr="00E21651">
        <w:rPr>
          <w:rFonts w:ascii="Consolas" w:hAnsi="Consolas" w:cs="Consolas"/>
        </w:rPr>
        <w:t>[2014-12-09 09:47:57] [Tom] Instance of InitSetupPopup Class initialised. Self : .35735232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09:47:57] [Tom] Menubar Initialised </w:t>
      </w:r>
    </w:p>
    <w:p w:rsidR="00014E69" w:rsidRPr="00E21651" w:rsidRDefault="00014E69" w:rsidP="00014E69">
      <w:pPr>
        <w:contextualSpacing/>
        <w:rPr>
          <w:rFonts w:ascii="Consolas" w:hAnsi="Consolas" w:cs="Consolas"/>
        </w:rPr>
      </w:pPr>
      <w:r w:rsidRPr="00E21651">
        <w:rPr>
          <w:rFonts w:ascii="Consolas" w:hAnsi="Consolas" w:cs="Consolas"/>
        </w:rPr>
        <w:t>[2014-12-09 09:48:31] [] =====RESTART=====</w:t>
      </w:r>
    </w:p>
    <w:p w:rsidR="00014E69" w:rsidRPr="00E21651" w:rsidRDefault="00014E69" w:rsidP="00014E69">
      <w:pPr>
        <w:contextualSpacing/>
        <w:rPr>
          <w:rFonts w:ascii="Consolas" w:hAnsi="Consolas" w:cs="Consolas"/>
        </w:rPr>
      </w:pPr>
      <w:r w:rsidRPr="00E21651">
        <w:rPr>
          <w:rFonts w:ascii="Consolas" w:hAnsi="Consolas" w:cs="Consolas"/>
        </w:rPr>
        <w:t>[2014-12-09 09:48:31]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09:48:31] [] Loading variables</w:t>
      </w:r>
    </w:p>
    <w:p w:rsidR="00014E69" w:rsidRPr="00E21651" w:rsidRDefault="00014E69" w:rsidP="00014E69">
      <w:pPr>
        <w:contextualSpacing/>
        <w:rPr>
          <w:rFonts w:ascii="Consolas" w:hAnsi="Consolas" w:cs="Consolas"/>
        </w:rPr>
      </w:pPr>
      <w:r w:rsidRPr="00E21651">
        <w:rPr>
          <w:rFonts w:ascii="Consolas" w:hAnsi="Consolas" w:cs="Consolas"/>
        </w:rPr>
        <w:t>[2014-12-09 09:48:31]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[2014-12-09 09:48:31] [] Loaded Total Salary</w:t>
      </w:r>
    </w:p>
    <w:p w:rsidR="00014E69" w:rsidRPr="00E21651" w:rsidRDefault="00014E69" w:rsidP="00014E69">
      <w:pPr>
        <w:contextualSpacing/>
        <w:rPr>
          <w:rFonts w:ascii="Consolas" w:hAnsi="Consolas" w:cs="Consolas"/>
        </w:rPr>
      </w:pPr>
      <w:r w:rsidRPr="00E21651">
        <w:rPr>
          <w:rFonts w:ascii="Consolas" w:hAnsi="Consolas" w:cs="Consolas"/>
        </w:rPr>
        <w:t>[2014-12-09 09:48:31]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[2014-12-09 09:48:31]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09:48:31]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09:48:31] [] Instance of LoginScreen Class initialised. Self : .35931840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09:48:31]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09:48:31]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09:48:31]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09:48:31]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09:48:31]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09:48:35]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[2014-12-09 09:48:35]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[2014-12-09 09:48:35]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09:48:35]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09:48:35]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[2014-12-09 09:48:35]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09:48:37]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[2014-12-09 09:48:37]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[2014-12-09 09:48:37]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09:48:37] [Tom] Instance of CreateEmployeeScreen Class initialised. Self : .35933520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09:48:37]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09:48:37]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09:48:37]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09:48:37]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09:48:38] [Tom] Search Selected </w:t>
      </w:r>
    </w:p>
    <w:p w:rsidR="00014E69" w:rsidRPr="00E21651" w:rsidRDefault="00014E69" w:rsidP="00014E69">
      <w:pPr>
        <w:contextualSpacing/>
        <w:rPr>
          <w:rFonts w:ascii="Consolas" w:hAnsi="Consolas" w:cs="Consolas"/>
        </w:rPr>
      </w:pPr>
      <w:r w:rsidRPr="00E21651">
        <w:rPr>
          <w:rFonts w:ascii="Consolas" w:hAnsi="Consolas" w:cs="Consolas"/>
        </w:rPr>
        <w:t>[2014-12-09 09:48:38] [Tom] Instance of InitSetupPopup Class initialised. Self : .35933800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09:48:38]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09:48:38]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[2014-12-09 09:49:21] [] =====RESTART=====</w:t>
      </w:r>
    </w:p>
    <w:p w:rsidR="00014E69" w:rsidRPr="00E21651" w:rsidRDefault="00014E69" w:rsidP="00014E69">
      <w:pPr>
        <w:contextualSpacing/>
        <w:rPr>
          <w:rFonts w:ascii="Consolas" w:hAnsi="Consolas" w:cs="Consolas"/>
        </w:rPr>
      </w:pPr>
      <w:r w:rsidRPr="00E21651">
        <w:rPr>
          <w:rFonts w:ascii="Consolas" w:hAnsi="Consolas" w:cs="Consolas"/>
        </w:rPr>
        <w:t>[2014-12-09 09:49:21]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09:49:21] [] Loading variables</w:t>
      </w:r>
    </w:p>
    <w:p w:rsidR="00014E69" w:rsidRPr="00E21651" w:rsidRDefault="00014E69" w:rsidP="00014E69">
      <w:pPr>
        <w:contextualSpacing/>
        <w:rPr>
          <w:rFonts w:ascii="Consolas" w:hAnsi="Consolas" w:cs="Consolas"/>
        </w:rPr>
      </w:pPr>
      <w:r w:rsidRPr="00E21651">
        <w:rPr>
          <w:rFonts w:ascii="Consolas" w:hAnsi="Consolas" w:cs="Consolas"/>
        </w:rPr>
        <w:t>[2014-12-09 09:49:21]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[2014-12-09 09:49:21] [] Loaded Total Salary</w:t>
      </w:r>
    </w:p>
    <w:p w:rsidR="00014E69" w:rsidRPr="00E21651" w:rsidRDefault="00014E69" w:rsidP="00014E69">
      <w:pPr>
        <w:contextualSpacing/>
        <w:rPr>
          <w:rFonts w:ascii="Consolas" w:hAnsi="Consolas" w:cs="Consolas"/>
        </w:rPr>
      </w:pPr>
      <w:r w:rsidRPr="00E21651">
        <w:rPr>
          <w:rFonts w:ascii="Consolas" w:hAnsi="Consolas" w:cs="Consolas"/>
        </w:rPr>
        <w:t>[2014-12-09 09:49:21]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[2014-12-09 09:49:21]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09:49:21]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09:49:21] [] Instance of LoginScreen Class initialised. Self : .33572704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09:49:21]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09:49:21]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09:49:21]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09:49:21]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09:49:21]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09:49:26]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[2014-12-09 09:49:26]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[2014-12-09 09:49:26]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09:49:26]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09:49:26]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[2014-12-09 09:49:26]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09:49:27]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[2014-12-09 09:49:27]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[2014-12-09 09:49:27]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09:49:27] [Tom] Instance of CreateEmployeeScreen Class initialised. Self : .33574384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09:49:27]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09:49:27]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09:49:27]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09:49:27]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09:49:29] [Tom] Search Selected </w:t>
      </w:r>
    </w:p>
    <w:p w:rsidR="00014E69" w:rsidRPr="00E21651" w:rsidRDefault="00014E69" w:rsidP="00014E69">
      <w:pPr>
        <w:contextualSpacing/>
        <w:rPr>
          <w:rFonts w:ascii="Consolas" w:hAnsi="Consolas" w:cs="Consolas"/>
        </w:rPr>
      </w:pPr>
      <w:r w:rsidRPr="00E21651">
        <w:rPr>
          <w:rFonts w:ascii="Consolas" w:hAnsi="Consolas" w:cs="Consolas"/>
        </w:rPr>
        <w:t>[2014-12-09 09:49:30] [Tom] Instance of InitSetupPopup Class initialised. Self : .33572824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09:49:30] [Tom] Menubar Initialised </w:t>
      </w:r>
    </w:p>
    <w:p w:rsidR="00014E69" w:rsidRPr="00E21651" w:rsidRDefault="00014E69" w:rsidP="00014E69">
      <w:pPr>
        <w:contextualSpacing/>
        <w:rPr>
          <w:rFonts w:ascii="Consolas" w:hAnsi="Consolas" w:cs="Consolas"/>
        </w:rPr>
      </w:pPr>
      <w:r w:rsidRPr="00E21651">
        <w:rPr>
          <w:rFonts w:ascii="Consolas" w:hAnsi="Consolas" w:cs="Consolas"/>
        </w:rPr>
        <w:t>[2014-12-09 09:49:52] [] =====RESTART=====</w:t>
      </w:r>
    </w:p>
    <w:p w:rsidR="00014E69" w:rsidRPr="00E21651" w:rsidRDefault="00014E69" w:rsidP="00014E69">
      <w:pPr>
        <w:contextualSpacing/>
        <w:rPr>
          <w:rFonts w:ascii="Consolas" w:hAnsi="Consolas" w:cs="Consolas"/>
        </w:rPr>
      </w:pPr>
      <w:r w:rsidRPr="00E21651">
        <w:rPr>
          <w:rFonts w:ascii="Consolas" w:hAnsi="Consolas" w:cs="Consolas"/>
        </w:rPr>
        <w:t>[2014-12-09 09:49:52]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09:49:52] [] Loading variables</w:t>
      </w:r>
    </w:p>
    <w:p w:rsidR="00014E69" w:rsidRPr="00E21651" w:rsidRDefault="00014E69" w:rsidP="00014E69">
      <w:pPr>
        <w:contextualSpacing/>
        <w:rPr>
          <w:rFonts w:ascii="Consolas" w:hAnsi="Consolas" w:cs="Consolas"/>
        </w:rPr>
      </w:pPr>
      <w:r w:rsidRPr="00E21651">
        <w:rPr>
          <w:rFonts w:ascii="Consolas" w:hAnsi="Consolas" w:cs="Consolas"/>
        </w:rPr>
        <w:t>[2014-12-09 09:49:52]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[2014-12-09 09:49:52] [] Loaded Total Salary</w:t>
      </w:r>
    </w:p>
    <w:p w:rsidR="00014E69" w:rsidRPr="00E21651" w:rsidRDefault="00014E69" w:rsidP="00014E69">
      <w:pPr>
        <w:contextualSpacing/>
        <w:rPr>
          <w:rFonts w:ascii="Consolas" w:hAnsi="Consolas" w:cs="Consolas"/>
        </w:rPr>
      </w:pPr>
      <w:r w:rsidRPr="00E21651">
        <w:rPr>
          <w:rFonts w:ascii="Consolas" w:hAnsi="Consolas" w:cs="Consolas"/>
        </w:rPr>
        <w:t>[2014-12-09 09:49:52]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[2014-12-09 09:49:52]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09:49:52]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09:49:52] [] Instance of LoginScreen Class initialised. Self : .35276640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09:49:52]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[2014-12-09 09:49:52]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09:49:52]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09:49:52]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09:49:52]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09:49:58]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[2014-12-09 09:49:58]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[2014-12-09 09:49:58]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09:49:58]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09:49:58]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[2014-12-09 09:49:58]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09:49:59]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[2014-12-09 09:49:59]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[2014-12-09 09:49:59]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09:49:59] [Tom] Instance of CreateEmployeeScreen Class initialised. Self : .35277360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09:49:59]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09:49:59]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09:49:59]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09:49:59]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09:50:02] [Tom] Search Selected </w:t>
      </w:r>
    </w:p>
    <w:p w:rsidR="00014E69" w:rsidRPr="00E21651" w:rsidRDefault="00014E69" w:rsidP="00014E69">
      <w:pPr>
        <w:contextualSpacing/>
        <w:rPr>
          <w:rFonts w:ascii="Consolas" w:hAnsi="Consolas" w:cs="Consolas"/>
        </w:rPr>
      </w:pPr>
      <w:r w:rsidRPr="00E21651">
        <w:rPr>
          <w:rFonts w:ascii="Consolas" w:hAnsi="Consolas" w:cs="Consolas"/>
        </w:rPr>
        <w:t>[2014-12-09 09:50:02] [Tom] Instance of InitSetupPopup Class initialised. Self : .35278720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09:50:02]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09:50:02]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09:50:42] [] =====RESTART=====</w:t>
      </w:r>
    </w:p>
    <w:p w:rsidR="00014E69" w:rsidRPr="00E21651" w:rsidRDefault="00014E69" w:rsidP="00014E69">
      <w:pPr>
        <w:contextualSpacing/>
        <w:rPr>
          <w:rFonts w:ascii="Consolas" w:hAnsi="Consolas" w:cs="Consolas"/>
        </w:rPr>
      </w:pPr>
      <w:r w:rsidRPr="00E21651">
        <w:rPr>
          <w:rFonts w:ascii="Consolas" w:hAnsi="Consolas" w:cs="Consolas"/>
        </w:rPr>
        <w:t>[2014-12-09 09:50:42]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09:50:42] [] Loading variables</w:t>
      </w:r>
    </w:p>
    <w:p w:rsidR="00014E69" w:rsidRPr="00E21651" w:rsidRDefault="00014E69" w:rsidP="00014E69">
      <w:pPr>
        <w:contextualSpacing/>
        <w:rPr>
          <w:rFonts w:ascii="Consolas" w:hAnsi="Consolas" w:cs="Consolas"/>
        </w:rPr>
      </w:pPr>
      <w:r w:rsidRPr="00E21651">
        <w:rPr>
          <w:rFonts w:ascii="Consolas" w:hAnsi="Consolas" w:cs="Consolas"/>
        </w:rPr>
        <w:t>[2014-12-09 09:50:42]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[2014-12-09 09:50:42] [] Loaded Total Salary</w:t>
      </w:r>
    </w:p>
    <w:p w:rsidR="00014E69" w:rsidRPr="00E21651" w:rsidRDefault="00014E69" w:rsidP="00014E69">
      <w:pPr>
        <w:contextualSpacing/>
        <w:rPr>
          <w:rFonts w:ascii="Consolas" w:hAnsi="Consolas" w:cs="Consolas"/>
        </w:rPr>
      </w:pPr>
      <w:r w:rsidRPr="00E21651">
        <w:rPr>
          <w:rFonts w:ascii="Consolas" w:hAnsi="Consolas" w:cs="Consolas"/>
        </w:rPr>
        <w:t>[2014-12-09 09:50:42]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[2014-12-09 09:50:42]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09:50:42]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09:50:42] [] Instance of LoginScreen Class initialised. Self : .34424672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09:50:42]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09:50:42]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09:50:42]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09:50:42]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09:50:42]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09:50:48]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[2014-12-09 09:50:48]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[2014-12-09 09:50:48]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09:50:48]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09:50:48]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[2014-12-09 09:50:48]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09:50:50]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[2014-12-09 09:50:50]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[2014-12-09 09:50:50]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09:50:50] [Tom] Instance of CreateEmployeeScreen Class initialised. Self : .34425592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09:50:50]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09:50:50]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09:50:50]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09:50:50]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09:50:52] [Tom] Search Selected </w:t>
      </w:r>
    </w:p>
    <w:p w:rsidR="00014E69" w:rsidRPr="00E21651" w:rsidRDefault="00014E69" w:rsidP="00014E69">
      <w:pPr>
        <w:contextualSpacing/>
        <w:rPr>
          <w:rFonts w:ascii="Consolas" w:hAnsi="Consolas" w:cs="Consolas"/>
        </w:rPr>
      </w:pPr>
      <w:r w:rsidRPr="00E21651">
        <w:rPr>
          <w:rFonts w:ascii="Consolas" w:hAnsi="Consolas" w:cs="Consolas"/>
        </w:rPr>
        <w:t>[2014-12-09 09:50:52] [Tom] Instance of InitSetupPopup Class initialised. Self : .34425912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09:50:52]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09:50:52]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10:33:14] [] =====RESTART=====</w:t>
      </w:r>
    </w:p>
    <w:p w:rsidR="00014E69" w:rsidRPr="00E21651" w:rsidRDefault="00014E69" w:rsidP="00014E69">
      <w:pPr>
        <w:contextualSpacing/>
        <w:rPr>
          <w:rFonts w:ascii="Consolas" w:hAnsi="Consolas" w:cs="Consolas"/>
        </w:rPr>
      </w:pPr>
      <w:r w:rsidRPr="00E21651">
        <w:rPr>
          <w:rFonts w:ascii="Consolas" w:hAnsi="Consolas" w:cs="Consolas"/>
        </w:rPr>
        <w:t>[2014-12-09 10:33:14]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10:33:14] [] Loading variables</w:t>
      </w:r>
    </w:p>
    <w:p w:rsidR="00014E69" w:rsidRPr="00E21651" w:rsidRDefault="00014E69" w:rsidP="00014E69">
      <w:pPr>
        <w:contextualSpacing/>
        <w:rPr>
          <w:rFonts w:ascii="Consolas" w:hAnsi="Consolas" w:cs="Consolas"/>
        </w:rPr>
      </w:pPr>
      <w:r w:rsidRPr="00E21651">
        <w:rPr>
          <w:rFonts w:ascii="Consolas" w:hAnsi="Consolas" w:cs="Consolas"/>
        </w:rPr>
        <w:t>[2014-12-09 10:33:14]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[2014-12-09 10:33:14] [] Loaded Total Salary</w:t>
      </w:r>
    </w:p>
    <w:p w:rsidR="00014E69" w:rsidRPr="00E21651" w:rsidRDefault="00014E69" w:rsidP="00014E69">
      <w:pPr>
        <w:contextualSpacing/>
        <w:rPr>
          <w:rFonts w:ascii="Consolas" w:hAnsi="Consolas" w:cs="Consolas"/>
        </w:rPr>
      </w:pPr>
      <w:r w:rsidRPr="00E21651">
        <w:rPr>
          <w:rFonts w:ascii="Consolas" w:hAnsi="Consolas" w:cs="Consolas"/>
        </w:rPr>
        <w:t>[2014-12-09 10:33:14]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[2014-12-09 10:33:14]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10:33:14]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10:33:14] [] Instance of LoginScreen Class initialised. Self : .35134440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10:33:14]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10:33:14]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10:33:14]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10:33:14]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10:33:14]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10:33:19]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[2014-12-09 10:33:19]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[2014-12-09 10:33:19]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10:33:19]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10:33:19]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[2014-12-09 10:33:19]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10:33:21]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[2014-12-09 10:33:21]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[2014-12-09 10:33:21]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10:33:21] [Tom] Instance of CreateEmployeeScreen Class initialised. Self : .35134640 Parent: .</w:t>
      </w:r>
    </w:p>
    <w:p w:rsidR="00014E69" w:rsidRPr="00E21651" w:rsidRDefault="00014E69" w:rsidP="00014E69">
      <w:pPr>
        <w:contextualSpacing/>
        <w:rPr>
          <w:rFonts w:ascii="Consolas" w:hAnsi="Consolas" w:cs="Consolas"/>
        </w:rPr>
      </w:pPr>
      <w:r w:rsidRPr="00E21651">
        <w:rPr>
          <w:rFonts w:ascii="Consolas" w:hAnsi="Consolas" w:cs="Consolas"/>
        </w:rPr>
        <w:t>[2014-12-09 10:34:09] [] =====RESTART=====</w:t>
      </w:r>
    </w:p>
    <w:p w:rsidR="00014E69" w:rsidRPr="00E21651" w:rsidRDefault="00014E69" w:rsidP="00014E69">
      <w:pPr>
        <w:contextualSpacing/>
        <w:rPr>
          <w:rFonts w:ascii="Consolas" w:hAnsi="Consolas" w:cs="Consolas"/>
        </w:rPr>
      </w:pPr>
      <w:r w:rsidRPr="00E21651">
        <w:rPr>
          <w:rFonts w:ascii="Consolas" w:hAnsi="Consolas" w:cs="Consolas"/>
        </w:rPr>
        <w:t>[2014-12-09 10:34:09]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[2014-12-09 10:34:09] [] Loading variables</w:t>
      </w:r>
    </w:p>
    <w:p w:rsidR="00014E69" w:rsidRPr="00E21651" w:rsidRDefault="00014E69" w:rsidP="00014E69">
      <w:pPr>
        <w:contextualSpacing/>
        <w:rPr>
          <w:rFonts w:ascii="Consolas" w:hAnsi="Consolas" w:cs="Consolas"/>
        </w:rPr>
      </w:pPr>
      <w:r w:rsidRPr="00E21651">
        <w:rPr>
          <w:rFonts w:ascii="Consolas" w:hAnsi="Consolas" w:cs="Consolas"/>
        </w:rPr>
        <w:t>[2014-12-09 10:34:09]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[2014-12-09 10:34:09] [] Loaded Total Salary</w:t>
      </w:r>
    </w:p>
    <w:p w:rsidR="00014E69" w:rsidRPr="00E21651" w:rsidRDefault="00014E69" w:rsidP="00014E69">
      <w:pPr>
        <w:contextualSpacing/>
        <w:rPr>
          <w:rFonts w:ascii="Consolas" w:hAnsi="Consolas" w:cs="Consolas"/>
        </w:rPr>
      </w:pPr>
      <w:r w:rsidRPr="00E21651">
        <w:rPr>
          <w:rFonts w:ascii="Consolas" w:hAnsi="Consolas" w:cs="Consolas"/>
        </w:rPr>
        <w:t>[2014-12-09 10:34:09]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[2014-12-09 10:34:09]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10:34:09]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10:34:09] [] Instance of LoginScreen Class initialised. Self : .35228968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10:34:09]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10:34:09]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10:34:09]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10:34:09]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10:34:09]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10:34:15]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[2014-12-09 10:34:15]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[2014-12-09 10:34:15]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10:34:15]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10:34:15]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[2014-12-09 10:34:15]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10:34:16]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[2014-12-09 10:34:16]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[2014-12-09 10:34:17]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10:34:17] [Tom] Instance of CreateEmployeeScreen Class initialised. Self : .35229168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10:34:45] [Tom]ERROR:root: Got exception on main handler </w:t>
      </w:r>
    </w:p>
    <w:p w:rsidR="00014E69" w:rsidRPr="00E21651" w:rsidRDefault="00014E69" w:rsidP="00014E69">
      <w:pPr>
        <w:contextualSpacing/>
        <w:rPr>
          <w:rFonts w:ascii="Consolas" w:hAnsi="Consolas" w:cs="Consolas"/>
        </w:rPr>
      </w:pPr>
      <w:r w:rsidRPr="00E21651">
        <w:rPr>
          <w:rFonts w:ascii="Consolas" w:hAnsi="Consolas" w:cs="Consolas"/>
        </w:rPr>
        <w:t>Traceback (most recent call last):</w:t>
      </w:r>
    </w:p>
    <w:p w:rsidR="00014E69" w:rsidRPr="00E21651" w:rsidRDefault="00014E69" w:rsidP="00014E69">
      <w:pPr>
        <w:contextualSpacing/>
        <w:rPr>
          <w:rFonts w:ascii="Consolas" w:hAnsi="Consolas" w:cs="Consolas"/>
        </w:rPr>
      </w:pPr>
      <w:r w:rsidRPr="00E21651">
        <w:rPr>
          <w:rFonts w:ascii="Consolas" w:hAnsi="Consolas" w:cs="Consolas"/>
        </w:rPr>
        <w:t xml:space="preserve">  File "N:\Y13Computing\Main.py", line 33, in main</w:t>
      </w:r>
    </w:p>
    <w:p w:rsidR="00014E69" w:rsidRPr="00E21651" w:rsidRDefault="00014E69" w:rsidP="00014E69">
      <w:pPr>
        <w:contextualSpacing/>
        <w:rPr>
          <w:rFonts w:ascii="Consolas" w:hAnsi="Consolas" w:cs="Consolas"/>
        </w:rPr>
      </w:pPr>
      <w:r w:rsidRPr="00E21651">
        <w:rPr>
          <w:rFonts w:ascii="Consolas" w:hAnsi="Consolas" w:cs="Consolas"/>
        </w:rPr>
        <w:t xml:space="preserve">    root.mainloop()</w:t>
      </w:r>
    </w:p>
    <w:p w:rsidR="00014E69" w:rsidRPr="00E21651" w:rsidRDefault="00014E69" w:rsidP="00014E69">
      <w:pPr>
        <w:contextualSpacing/>
        <w:rPr>
          <w:rFonts w:ascii="Consolas" w:hAnsi="Consolas" w:cs="Consolas"/>
        </w:rPr>
      </w:pPr>
      <w:r w:rsidRPr="00E21651">
        <w:rPr>
          <w:rFonts w:ascii="Consolas" w:hAnsi="Consolas" w:cs="Consolas"/>
        </w:rPr>
        <w:t xml:space="preserve">  File "C:\Python27\lib\lib-tk\Tkinter.py", line 1068, in mainloop</w:t>
      </w:r>
    </w:p>
    <w:p w:rsidR="00014E69" w:rsidRPr="00E21651" w:rsidRDefault="00014E69" w:rsidP="00014E69">
      <w:pPr>
        <w:contextualSpacing/>
        <w:rPr>
          <w:rFonts w:ascii="Consolas" w:hAnsi="Consolas" w:cs="Consolas"/>
        </w:rPr>
      </w:pPr>
      <w:r w:rsidRPr="00E21651">
        <w:rPr>
          <w:rFonts w:ascii="Consolas" w:hAnsi="Consolas" w:cs="Consolas"/>
        </w:rPr>
        <w:t xml:space="preserve">    self.tk.mainloop(n)</w:t>
      </w:r>
    </w:p>
    <w:p w:rsidR="00014E69" w:rsidRPr="00E21651" w:rsidRDefault="00014E69" w:rsidP="00014E69">
      <w:pPr>
        <w:contextualSpacing/>
        <w:rPr>
          <w:rFonts w:ascii="Consolas" w:hAnsi="Consolas" w:cs="Consolas"/>
        </w:rPr>
      </w:pPr>
      <w:r w:rsidRPr="00E21651">
        <w:rPr>
          <w:rFonts w:ascii="Consolas" w:hAnsi="Consolas" w:cs="Consolas"/>
        </w:rPr>
        <w:t xml:space="preserve">  File "C:\Python27\lib\lib-tk\Tkinter.py", line 1474, in __call__</w:t>
      </w:r>
    </w:p>
    <w:p w:rsidR="00014E69" w:rsidRPr="00E21651" w:rsidRDefault="00014E69" w:rsidP="00014E69">
      <w:pPr>
        <w:contextualSpacing/>
        <w:rPr>
          <w:rFonts w:ascii="Consolas" w:hAnsi="Consolas" w:cs="Consolas"/>
        </w:rPr>
      </w:pPr>
      <w:r w:rsidRPr="00E21651">
        <w:rPr>
          <w:rFonts w:ascii="Consolas" w:hAnsi="Consolas" w:cs="Consolas"/>
        </w:rPr>
        <w:t xml:space="preserve">    self.widget._report_exception()</w:t>
      </w:r>
    </w:p>
    <w:p w:rsidR="00014E69" w:rsidRPr="00E21651" w:rsidRDefault="00014E69" w:rsidP="00014E69">
      <w:pPr>
        <w:contextualSpacing/>
        <w:rPr>
          <w:rFonts w:ascii="Consolas" w:hAnsi="Consolas" w:cs="Consolas"/>
        </w:rPr>
      </w:pPr>
      <w:r w:rsidRPr="00E21651">
        <w:rPr>
          <w:rFonts w:ascii="Consolas" w:hAnsi="Consolas" w:cs="Consolas"/>
        </w:rPr>
        <w:t xml:space="preserve">  File "C:\Python27\lib\lib-tk\Tkinter.py", line 1236, in _report_exception</w:t>
      </w:r>
    </w:p>
    <w:p w:rsidR="00014E69" w:rsidRPr="00E21651" w:rsidRDefault="00014E69" w:rsidP="00014E69">
      <w:pPr>
        <w:contextualSpacing/>
        <w:rPr>
          <w:rFonts w:ascii="Consolas" w:hAnsi="Consolas" w:cs="Consolas"/>
        </w:rPr>
      </w:pPr>
      <w:r w:rsidRPr="00E21651">
        <w:rPr>
          <w:rFonts w:ascii="Consolas" w:hAnsi="Consolas" w:cs="Consolas"/>
        </w:rPr>
        <w:t xml:space="preserve">    root.report_callback_exception(exc, val, tb)</w:t>
      </w:r>
    </w:p>
    <w:p w:rsidR="00014E69" w:rsidRPr="00E21651" w:rsidRDefault="00014E69" w:rsidP="00014E69">
      <w:pPr>
        <w:contextualSpacing/>
        <w:rPr>
          <w:rFonts w:ascii="Consolas" w:hAnsi="Consolas" w:cs="Consolas"/>
        </w:rPr>
      </w:pPr>
      <w:r w:rsidRPr="00E21651">
        <w:rPr>
          <w:rFonts w:ascii="Consolas" w:hAnsi="Consolas" w:cs="Consolas"/>
        </w:rPr>
        <w:t xml:space="preserve">  File "C:\Python27\lib\lib-tk\Tkinter.py", line 1819, in report_callback_exception</w:t>
      </w:r>
    </w:p>
    <w:p w:rsidR="00014E69" w:rsidRPr="00E21651" w:rsidRDefault="00014E69" w:rsidP="00014E69">
      <w:pPr>
        <w:contextualSpacing/>
        <w:rPr>
          <w:rFonts w:ascii="Consolas" w:hAnsi="Consolas" w:cs="Consolas"/>
        </w:rPr>
      </w:pPr>
      <w:r w:rsidRPr="00E21651">
        <w:rPr>
          <w:rFonts w:ascii="Consolas" w:hAnsi="Consolas" w:cs="Consolas"/>
        </w:rPr>
        <w:t xml:space="preserve">    sys.stderr.write("Exception in Tkinter callback\n")</w:t>
      </w:r>
    </w:p>
    <w:p w:rsidR="00014E69" w:rsidRPr="00E21651" w:rsidRDefault="00014E69" w:rsidP="00014E69">
      <w:pPr>
        <w:contextualSpacing/>
        <w:rPr>
          <w:rFonts w:ascii="Consolas" w:hAnsi="Consolas" w:cs="Consolas"/>
        </w:rPr>
      </w:pPr>
      <w:r w:rsidRPr="00E21651">
        <w:rPr>
          <w:rFonts w:ascii="Consolas" w:hAnsi="Consolas" w:cs="Consolas"/>
        </w:rPr>
        <w:t xml:space="preserve">  File "C:\Python27\lib\idlelib\PyShell.py", line 1325, in write</w:t>
      </w:r>
    </w:p>
    <w:p w:rsidR="00014E69" w:rsidRPr="00E21651" w:rsidRDefault="00014E69" w:rsidP="00014E69">
      <w:pPr>
        <w:contextualSpacing/>
        <w:rPr>
          <w:rFonts w:ascii="Consolas" w:hAnsi="Consolas" w:cs="Consolas"/>
        </w:rPr>
      </w:pPr>
      <w:r w:rsidRPr="00E21651">
        <w:rPr>
          <w:rFonts w:ascii="Consolas" w:hAnsi="Consolas" w:cs="Consolas"/>
        </w:rPr>
        <w:t xml:space="preserve">    return self.shell.write(s, self.tags)</w:t>
      </w:r>
    </w:p>
    <w:p w:rsidR="00014E69" w:rsidRPr="00E21651" w:rsidRDefault="00014E69" w:rsidP="00014E69">
      <w:pPr>
        <w:contextualSpacing/>
        <w:rPr>
          <w:rFonts w:ascii="Consolas" w:hAnsi="Consolas" w:cs="Consolas"/>
        </w:rPr>
      </w:pPr>
      <w:r w:rsidRPr="00E21651">
        <w:rPr>
          <w:rFonts w:ascii="Consolas" w:hAnsi="Consolas" w:cs="Consolas"/>
        </w:rPr>
        <w:t xml:space="preserve">  File "C:\Python27\lib\idlelib\rpc.py", line 595, in __call__</w:t>
      </w:r>
    </w:p>
    <w:p w:rsidR="00014E69" w:rsidRPr="00E21651" w:rsidRDefault="00014E69" w:rsidP="00014E69">
      <w:pPr>
        <w:contextualSpacing/>
        <w:rPr>
          <w:rFonts w:ascii="Consolas" w:hAnsi="Consolas" w:cs="Consolas"/>
        </w:rPr>
      </w:pPr>
      <w:r w:rsidRPr="00E21651">
        <w:rPr>
          <w:rFonts w:ascii="Consolas" w:hAnsi="Consolas" w:cs="Consolas"/>
        </w:rPr>
        <w:t xml:space="preserve">    value = self.sockio.remotecall(self.oid, self.name, args, kwargs)</w:t>
      </w:r>
    </w:p>
    <w:p w:rsidR="00014E69" w:rsidRPr="00E21651" w:rsidRDefault="00014E69" w:rsidP="00014E69">
      <w:pPr>
        <w:contextualSpacing/>
        <w:rPr>
          <w:rFonts w:ascii="Consolas" w:hAnsi="Consolas" w:cs="Consolas"/>
        </w:rPr>
      </w:pPr>
      <w:r w:rsidRPr="00E21651">
        <w:rPr>
          <w:rFonts w:ascii="Consolas" w:hAnsi="Consolas" w:cs="Consolas"/>
        </w:rPr>
        <w:t xml:space="preserve">  File "C:\Python27\lib\idlelib\rpc.py", line 211, in remotecall</w:t>
      </w:r>
    </w:p>
    <w:p w:rsidR="00014E69" w:rsidRPr="00E21651" w:rsidRDefault="00014E69" w:rsidP="00014E69">
      <w:pPr>
        <w:contextualSpacing/>
        <w:rPr>
          <w:rFonts w:ascii="Consolas" w:hAnsi="Consolas" w:cs="Consolas"/>
        </w:rPr>
      </w:pPr>
      <w:r w:rsidRPr="00E21651">
        <w:rPr>
          <w:rFonts w:ascii="Consolas" w:hAnsi="Consolas" w:cs="Consolas"/>
        </w:rPr>
        <w:t xml:space="preserve">    return self.asyncreturn(seq)</w:t>
      </w:r>
    </w:p>
    <w:p w:rsidR="00014E69" w:rsidRPr="00E21651" w:rsidRDefault="00014E69" w:rsidP="00014E69">
      <w:pPr>
        <w:contextualSpacing/>
        <w:rPr>
          <w:rFonts w:ascii="Consolas" w:hAnsi="Consolas" w:cs="Consolas"/>
        </w:rPr>
      </w:pPr>
      <w:r w:rsidRPr="00E21651">
        <w:rPr>
          <w:rFonts w:ascii="Consolas" w:hAnsi="Consolas" w:cs="Consolas"/>
        </w:rPr>
        <w:t xml:space="preserve">  File "C:\Python27\lib\idlelib\rpc.py", line 240, in asyncreturn</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    response = self.getresponse(seq, wait=0.05)</w:t>
      </w:r>
    </w:p>
    <w:p w:rsidR="00014E69" w:rsidRPr="00E21651" w:rsidRDefault="00014E69" w:rsidP="00014E69">
      <w:pPr>
        <w:contextualSpacing/>
        <w:rPr>
          <w:rFonts w:ascii="Consolas" w:hAnsi="Consolas" w:cs="Consolas"/>
        </w:rPr>
      </w:pPr>
      <w:r w:rsidRPr="00E21651">
        <w:rPr>
          <w:rFonts w:ascii="Consolas" w:hAnsi="Consolas" w:cs="Consolas"/>
        </w:rPr>
        <w:t xml:space="preserve">  File "C:\Python27\lib\idlelib\rpc.py", line 280, in getresponse</w:t>
      </w:r>
    </w:p>
    <w:p w:rsidR="00014E69" w:rsidRPr="00E21651" w:rsidRDefault="00014E69" w:rsidP="00014E69">
      <w:pPr>
        <w:contextualSpacing/>
        <w:rPr>
          <w:rFonts w:ascii="Consolas" w:hAnsi="Consolas" w:cs="Consolas"/>
        </w:rPr>
      </w:pPr>
      <w:r w:rsidRPr="00E21651">
        <w:rPr>
          <w:rFonts w:ascii="Consolas" w:hAnsi="Consolas" w:cs="Consolas"/>
        </w:rPr>
        <w:t xml:space="preserve">    response = self._getresponse(myseq, wait)</w:t>
      </w:r>
    </w:p>
    <w:p w:rsidR="00014E69" w:rsidRPr="00E21651" w:rsidRDefault="00014E69" w:rsidP="00014E69">
      <w:pPr>
        <w:contextualSpacing/>
        <w:rPr>
          <w:rFonts w:ascii="Consolas" w:hAnsi="Consolas" w:cs="Consolas"/>
        </w:rPr>
      </w:pPr>
      <w:r w:rsidRPr="00E21651">
        <w:rPr>
          <w:rFonts w:ascii="Consolas" w:hAnsi="Consolas" w:cs="Consolas"/>
        </w:rPr>
        <w:t xml:space="preserve">  File "C:\Python27\lib\idlelib\rpc.py", line 308, in _getresponse</w:t>
      </w:r>
    </w:p>
    <w:p w:rsidR="00014E69" w:rsidRPr="00E21651" w:rsidRDefault="00014E69" w:rsidP="00014E69">
      <w:pPr>
        <w:contextualSpacing/>
        <w:rPr>
          <w:rFonts w:ascii="Consolas" w:hAnsi="Consolas" w:cs="Consolas"/>
        </w:rPr>
      </w:pPr>
      <w:r w:rsidRPr="00E21651">
        <w:rPr>
          <w:rFonts w:ascii="Consolas" w:hAnsi="Consolas" w:cs="Consolas"/>
        </w:rPr>
        <w:t xml:space="preserve">    cvar.wait()</w:t>
      </w:r>
    </w:p>
    <w:p w:rsidR="00014E69" w:rsidRPr="00E21651" w:rsidRDefault="00014E69" w:rsidP="00014E69">
      <w:pPr>
        <w:contextualSpacing/>
        <w:rPr>
          <w:rFonts w:ascii="Consolas" w:hAnsi="Consolas" w:cs="Consolas"/>
        </w:rPr>
      </w:pPr>
      <w:r w:rsidRPr="00E21651">
        <w:rPr>
          <w:rFonts w:ascii="Consolas" w:hAnsi="Consolas" w:cs="Consolas"/>
        </w:rPr>
        <w:t xml:space="preserve">  File "C:\Python27\lib\threading.py", line 339, in wait</w:t>
      </w:r>
    </w:p>
    <w:p w:rsidR="00014E69" w:rsidRPr="00E21651" w:rsidRDefault="00014E69" w:rsidP="00014E69">
      <w:pPr>
        <w:contextualSpacing/>
        <w:rPr>
          <w:rFonts w:ascii="Consolas" w:hAnsi="Consolas" w:cs="Consolas"/>
        </w:rPr>
      </w:pPr>
      <w:r w:rsidRPr="00E21651">
        <w:rPr>
          <w:rFonts w:ascii="Consolas" w:hAnsi="Consolas" w:cs="Consolas"/>
        </w:rPr>
        <w:t xml:space="preserve">    waiter.acquire()</w:t>
      </w:r>
    </w:p>
    <w:p w:rsidR="00014E69" w:rsidRPr="00E21651" w:rsidRDefault="00014E69" w:rsidP="00014E69">
      <w:pPr>
        <w:contextualSpacing/>
        <w:rPr>
          <w:rFonts w:ascii="Consolas" w:hAnsi="Consolas" w:cs="Consolas"/>
        </w:rPr>
      </w:pPr>
      <w:r w:rsidRPr="00E21651">
        <w:rPr>
          <w:rFonts w:ascii="Consolas" w:hAnsi="Consolas" w:cs="Consolas"/>
        </w:rPr>
        <w:t>KeyboardInterrupt</w:t>
      </w:r>
    </w:p>
    <w:p w:rsidR="00014E69" w:rsidRPr="00E21651" w:rsidRDefault="00014E69" w:rsidP="00014E69">
      <w:pPr>
        <w:contextualSpacing/>
        <w:rPr>
          <w:rFonts w:ascii="Consolas" w:hAnsi="Consolas" w:cs="Consolas"/>
        </w:rPr>
      </w:pPr>
      <w:r w:rsidRPr="00E21651">
        <w:rPr>
          <w:rFonts w:ascii="Consolas" w:hAnsi="Consolas" w:cs="Consolas"/>
        </w:rPr>
        <w:t>[2014-12-09 10:35:07] [] =====RESTART=====</w:t>
      </w:r>
    </w:p>
    <w:p w:rsidR="00014E69" w:rsidRPr="00E21651" w:rsidRDefault="00014E69" w:rsidP="00014E69">
      <w:pPr>
        <w:contextualSpacing/>
        <w:rPr>
          <w:rFonts w:ascii="Consolas" w:hAnsi="Consolas" w:cs="Consolas"/>
        </w:rPr>
      </w:pPr>
      <w:r w:rsidRPr="00E21651">
        <w:rPr>
          <w:rFonts w:ascii="Consolas" w:hAnsi="Consolas" w:cs="Consolas"/>
        </w:rPr>
        <w:t>[2014-12-09 10:35:07]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10:35:07] [] Loading variables</w:t>
      </w:r>
    </w:p>
    <w:p w:rsidR="00014E69" w:rsidRPr="00E21651" w:rsidRDefault="00014E69" w:rsidP="00014E69">
      <w:pPr>
        <w:contextualSpacing/>
        <w:rPr>
          <w:rFonts w:ascii="Consolas" w:hAnsi="Consolas" w:cs="Consolas"/>
        </w:rPr>
      </w:pPr>
      <w:r w:rsidRPr="00E21651">
        <w:rPr>
          <w:rFonts w:ascii="Consolas" w:hAnsi="Consolas" w:cs="Consolas"/>
        </w:rPr>
        <w:t>[2014-12-09 10:35:07]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[2014-12-09 10:35:07] [] Loaded Total Salary</w:t>
      </w:r>
    </w:p>
    <w:p w:rsidR="00014E69" w:rsidRPr="00E21651" w:rsidRDefault="00014E69" w:rsidP="00014E69">
      <w:pPr>
        <w:contextualSpacing/>
        <w:rPr>
          <w:rFonts w:ascii="Consolas" w:hAnsi="Consolas" w:cs="Consolas"/>
        </w:rPr>
      </w:pPr>
      <w:r w:rsidRPr="00E21651">
        <w:rPr>
          <w:rFonts w:ascii="Consolas" w:hAnsi="Consolas" w:cs="Consolas"/>
        </w:rPr>
        <w:t>[2014-12-09 10:35:07]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[2014-12-09 10:35:07]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10:35:07]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10:35:07] [] Instance of LoginScreen Class initialised. Self : .34311504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10:35:07]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10:35:07]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10:35:07]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10:35:07]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10:35:07]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10:35:11]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[2014-12-09 10:35:11]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[2014-12-09 10:35:11]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10:35:11]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10:35:11]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[2014-12-09 10:35:11]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10:35:14]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[2014-12-09 10:35:14]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[2014-12-09 10:35:14]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10:35:14] [Tom] Instance of CreateEmployeeScreen Class initialised. Self : .34311744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10:35:14]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10:35:14]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10:35:14]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10:35:14]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10:35:16] [Tom] Search Selected </w:t>
      </w:r>
    </w:p>
    <w:p w:rsidR="00014E69" w:rsidRPr="00E21651" w:rsidRDefault="00014E69" w:rsidP="00014E69">
      <w:pPr>
        <w:contextualSpacing/>
        <w:rPr>
          <w:rFonts w:ascii="Consolas" w:hAnsi="Consolas" w:cs="Consolas"/>
        </w:rPr>
      </w:pPr>
      <w:r w:rsidRPr="00E21651">
        <w:rPr>
          <w:rFonts w:ascii="Consolas" w:hAnsi="Consolas" w:cs="Consolas"/>
        </w:rPr>
        <w:t>[2014-12-09 10:35:16] [Tom] Instance of InitSetupPopup Class initialised. Self : .34311784 Parent: .</w:t>
      </w:r>
    </w:p>
    <w:p w:rsidR="00014E69" w:rsidRPr="00E21651" w:rsidRDefault="00014E69" w:rsidP="00014E69">
      <w:pPr>
        <w:contextualSpacing/>
        <w:rPr>
          <w:rFonts w:ascii="Consolas" w:hAnsi="Consolas" w:cs="Consolas"/>
        </w:rPr>
      </w:pPr>
      <w:r w:rsidRPr="00E21651">
        <w:rPr>
          <w:rFonts w:ascii="Consolas" w:hAnsi="Consolas" w:cs="Consolas"/>
        </w:rPr>
        <w:t>[2014-12-09 10:36:27] [] =====RESTART=====</w:t>
      </w:r>
    </w:p>
    <w:p w:rsidR="00014E69" w:rsidRPr="00E21651" w:rsidRDefault="00014E69" w:rsidP="00014E69">
      <w:pPr>
        <w:contextualSpacing/>
        <w:rPr>
          <w:rFonts w:ascii="Consolas" w:hAnsi="Consolas" w:cs="Consolas"/>
        </w:rPr>
      </w:pPr>
      <w:r w:rsidRPr="00E21651">
        <w:rPr>
          <w:rFonts w:ascii="Consolas" w:hAnsi="Consolas" w:cs="Consolas"/>
        </w:rPr>
        <w:t>[2014-12-09 10:36:27]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10:36:27] [] Loading variables</w:t>
      </w:r>
    </w:p>
    <w:p w:rsidR="00014E69" w:rsidRPr="00E21651" w:rsidRDefault="00014E69" w:rsidP="00014E69">
      <w:pPr>
        <w:contextualSpacing/>
        <w:rPr>
          <w:rFonts w:ascii="Consolas" w:hAnsi="Consolas" w:cs="Consolas"/>
        </w:rPr>
      </w:pPr>
      <w:r w:rsidRPr="00E21651">
        <w:rPr>
          <w:rFonts w:ascii="Consolas" w:hAnsi="Consolas" w:cs="Consolas"/>
        </w:rPr>
        <w:t>[2014-12-09 10:36:27] [] Loaded Employee Count</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[2014-12-09 10:36:27] [] Loaded Total Salary</w:t>
      </w:r>
    </w:p>
    <w:p w:rsidR="00014E69" w:rsidRPr="00E21651" w:rsidRDefault="00014E69" w:rsidP="00014E69">
      <w:pPr>
        <w:contextualSpacing/>
        <w:rPr>
          <w:rFonts w:ascii="Consolas" w:hAnsi="Consolas" w:cs="Consolas"/>
        </w:rPr>
      </w:pPr>
      <w:r w:rsidRPr="00E21651">
        <w:rPr>
          <w:rFonts w:ascii="Consolas" w:hAnsi="Consolas" w:cs="Consolas"/>
        </w:rPr>
        <w:t>[2014-12-09 10:36:27]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[2014-12-09 10:36:27]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10:36:27]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10:36:27] [] Instance of LoginScreen Class initialised. Self : .35884448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10:36:27]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10:36:27]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10:36:27]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10:36:27]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10:36:27]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10:36:32]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[2014-12-09 10:36:32]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[2014-12-09 10:36:32] [] Attempted Login: Password = -563305791</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10:36:37] []ERROR:root: Got exception on main handler </w:t>
      </w:r>
    </w:p>
    <w:p w:rsidR="00014E69" w:rsidRPr="00E21651" w:rsidRDefault="00014E69" w:rsidP="00014E69">
      <w:pPr>
        <w:contextualSpacing/>
        <w:rPr>
          <w:rFonts w:ascii="Consolas" w:hAnsi="Consolas" w:cs="Consolas"/>
        </w:rPr>
      </w:pPr>
      <w:r w:rsidRPr="00E21651">
        <w:rPr>
          <w:rFonts w:ascii="Consolas" w:hAnsi="Consolas" w:cs="Consolas"/>
        </w:rPr>
        <w:t>Traceback (most recent call last):</w:t>
      </w:r>
    </w:p>
    <w:p w:rsidR="00014E69" w:rsidRPr="00E21651" w:rsidRDefault="00014E69" w:rsidP="00014E69">
      <w:pPr>
        <w:contextualSpacing/>
        <w:rPr>
          <w:rFonts w:ascii="Consolas" w:hAnsi="Consolas" w:cs="Consolas"/>
        </w:rPr>
      </w:pPr>
      <w:r w:rsidRPr="00E21651">
        <w:rPr>
          <w:rFonts w:ascii="Consolas" w:hAnsi="Consolas" w:cs="Consolas"/>
        </w:rPr>
        <w:t xml:space="preserve">  File "N:\Y13Computing\Main.py", line 33, in main</w:t>
      </w:r>
    </w:p>
    <w:p w:rsidR="00014E69" w:rsidRPr="00E21651" w:rsidRDefault="00014E69" w:rsidP="00014E69">
      <w:pPr>
        <w:contextualSpacing/>
        <w:rPr>
          <w:rFonts w:ascii="Consolas" w:hAnsi="Consolas" w:cs="Consolas"/>
        </w:rPr>
      </w:pPr>
      <w:r w:rsidRPr="00E21651">
        <w:rPr>
          <w:rFonts w:ascii="Consolas" w:hAnsi="Consolas" w:cs="Consolas"/>
        </w:rPr>
        <w:t xml:space="preserve">    root.mainloop()</w:t>
      </w:r>
    </w:p>
    <w:p w:rsidR="00014E69" w:rsidRPr="00E21651" w:rsidRDefault="00014E69" w:rsidP="00014E69">
      <w:pPr>
        <w:contextualSpacing/>
        <w:rPr>
          <w:rFonts w:ascii="Consolas" w:hAnsi="Consolas" w:cs="Consolas"/>
        </w:rPr>
      </w:pPr>
      <w:r w:rsidRPr="00E21651">
        <w:rPr>
          <w:rFonts w:ascii="Consolas" w:hAnsi="Consolas" w:cs="Consolas"/>
        </w:rPr>
        <w:t xml:space="preserve">  File "C:\Python27\lib\lib-tk\Tkinter.py", line 1068, in mainloop</w:t>
      </w:r>
    </w:p>
    <w:p w:rsidR="00014E69" w:rsidRPr="00E21651" w:rsidRDefault="00014E69" w:rsidP="00014E69">
      <w:pPr>
        <w:contextualSpacing/>
        <w:rPr>
          <w:rFonts w:ascii="Consolas" w:hAnsi="Consolas" w:cs="Consolas"/>
        </w:rPr>
      </w:pPr>
      <w:r w:rsidRPr="00E21651">
        <w:rPr>
          <w:rFonts w:ascii="Consolas" w:hAnsi="Consolas" w:cs="Consolas"/>
        </w:rPr>
        <w:t xml:space="preserve">    self.tk.mainloop(n)</w:t>
      </w:r>
    </w:p>
    <w:p w:rsidR="00014E69" w:rsidRPr="00E21651" w:rsidRDefault="00014E69" w:rsidP="00014E69">
      <w:pPr>
        <w:contextualSpacing/>
        <w:rPr>
          <w:rFonts w:ascii="Consolas" w:hAnsi="Consolas" w:cs="Consolas"/>
        </w:rPr>
      </w:pPr>
      <w:r w:rsidRPr="00E21651">
        <w:rPr>
          <w:rFonts w:ascii="Consolas" w:hAnsi="Consolas" w:cs="Consolas"/>
        </w:rPr>
        <w:t xml:space="preserve">  File "C:\Python27\lib\lib-tk\Tkinter.py", line 1474, in __call__</w:t>
      </w:r>
    </w:p>
    <w:p w:rsidR="00014E69" w:rsidRPr="00E21651" w:rsidRDefault="00014E69" w:rsidP="00014E69">
      <w:pPr>
        <w:contextualSpacing/>
        <w:rPr>
          <w:rFonts w:ascii="Consolas" w:hAnsi="Consolas" w:cs="Consolas"/>
        </w:rPr>
      </w:pPr>
      <w:r w:rsidRPr="00E21651">
        <w:rPr>
          <w:rFonts w:ascii="Consolas" w:hAnsi="Consolas" w:cs="Consolas"/>
        </w:rPr>
        <w:t xml:space="preserve">    self.widget._report_exception()</w:t>
      </w:r>
    </w:p>
    <w:p w:rsidR="00014E69" w:rsidRPr="00E21651" w:rsidRDefault="00014E69" w:rsidP="00014E69">
      <w:pPr>
        <w:contextualSpacing/>
        <w:rPr>
          <w:rFonts w:ascii="Consolas" w:hAnsi="Consolas" w:cs="Consolas"/>
        </w:rPr>
      </w:pPr>
      <w:r w:rsidRPr="00E21651">
        <w:rPr>
          <w:rFonts w:ascii="Consolas" w:hAnsi="Consolas" w:cs="Consolas"/>
        </w:rPr>
        <w:t xml:space="preserve">  File "C:\Python27\lib\lib-tk\Tkinter.py", line 1236, in _report_exception</w:t>
      </w:r>
    </w:p>
    <w:p w:rsidR="00014E69" w:rsidRPr="00E21651" w:rsidRDefault="00014E69" w:rsidP="00014E69">
      <w:pPr>
        <w:contextualSpacing/>
        <w:rPr>
          <w:rFonts w:ascii="Consolas" w:hAnsi="Consolas" w:cs="Consolas"/>
        </w:rPr>
      </w:pPr>
      <w:r w:rsidRPr="00E21651">
        <w:rPr>
          <w:rFonts w:ascii="Consolas" w:hAnsi="Consolas" w:cs="Consolas"/>
        </w:rPr>
        <w:t xml:space="preserve">    root.report_callback_exception(exc, val, tb)</w:t>
      </w:r>
    </w:p>
    <w:p w:rsidR="00014E69" w:rsidRPr="00E21651" w:rsidRDefault="00014E69" w:rsidP="00014E69">
      <w:pPr>
        <w:contextualSpacing/>
        <w:rPr>
          <w:rFonts w:ascii="Consolas" w:hAnsi="Consolas" w:cs="Consolas"/>
        </w:rPr>
      </w:pPr>
      <w:r w:rsidRPr="00E21651">
        <w:rPr>
          <w:rFonts w:ascii="Consolas" w:hAnsi="Consolas" w:cs="Consolas"/>
        </w:rPr>
        <w:t xml:space="preserve">  File "C:\Python27\lib\lib-tk\Tkinter.py", line 1819, in report_callback_exception</w:t>
      </w:r>
    </w:p>
    <w:p w:rsidR="00014E69" w:rsidRPr="00E21651" w:rsidRDefault="00014E69" w:rsidP="00014E69">
      <w:pPr>
        <w:contextualSpacing/>
        <w:rPr>
          <w:rFonts w:ascii="Consolas" w:hAnsi="Consolas" w:cs="Consolas"/>
        </w:rPr>
      </w:pPr>
      <w:r w:rsidRPr="00E21651">
        <w:rPr>
          <w:rFonts w:ascii="Consolas" w:hAnsi="Consolas" w:cs="Consolas"/>
        </w:rPr>
        <w:t xml:space="preserve">    sys.stderr.write("Exception in Tkinter callback\n")</w:t>
      </w:r>
    </w:p>
    <w:p w:rsidR="00014E69" w:rsidRPr="00E21651" w:rsidRDefault="00014E69" w:rsidP="00014E69">
      <w:pPr>
        <w:contextualSpacing/>
        <w:rPr>
          <w:rFonts w:ascii="Consolas" w:hAnsi="Consolas" w:cs="Consolas"/>
        </w:rPr>
      </w:pPr>
      <w:r w:rsidRPr="00E21651">
        <w:rPr>
          <w:rFonts w:ascii="Consolas" w:hAnsi="Consolas" w:cs="Consolas"/>
        </w:rPr>
        <w:t xml:space="preserve">  File "C:\Python27\lib\idlelib\PyShell.py", line 1325, in write</w:t>
      </w:r>
    </w:p>
    <w:p w:rsidR="00014E69" w:rsidRPr="00E21651" w:rsidRDefault="00014E69" w:rsidP="00014E69">
      <w:pPr>
        <w:contextualSpacing/>
        <w:rPr>
          <w:rFonts w:ascii="Consolas" w:hAnsi="Consolas" w:cs="Consolas"/>
        </w:rPr>
      </w:pPr>
      <w:r w:rsidRPr="00E21651">
        <w:rPr>
          <w:rFonts w:ascii="Consolas" w:hAnsi="Consolas" w:cs="Consolas"/>
        </w:rPr>
        <w:t xml:space="preserve">    return self.shell.write(s, self.tags)</w:t>
      </w:r>
    </w:p>
    <w:p w:rsidR="00014E69" w:rsidRPr="00E21651" w:rsidRDefault="00014E69" w:rsidP="00014E69">
      <w:pPr>
        <w:contextualSpacing/>
        <w:rPr>
          <w:rFonts w:ascii="Consolas" w:hAnsi="Consolas" w:cs="Consolas"/>
        </w:rPr>
      </w:pPr>
      <w:r w:rsidRPr="00E21651">
        <w:rPr>
          <w:rFonts w:ascii="Consolas" w:hAnsi="Consolas" w:cs="Consolas"/>
        </w:rPr>
        <w:t xml:space="preserve">  File "C:\Python27\lib\idlelib\rpc.py", line 548, in __getattr__</w:t>
      </w:r>
    </w:p>
    <w:p w:rsidR="00014E69" w:rsidRPr="00E21651" w:rsidRDefault="00014E69" w:rsidP="00014E69">
      <w:pPr>
        <w:contextualSpacing/>
        <w:rPr>
          <w:rFonts w:ascii="Consolas" w:hAnsi="Consolas" w:cs="Consolas"/>
        </w:rPr>
      </w:pPr>
      <w:r w:rsidRPr="00E21651">
        <w:rPr>
          <w:rFonts w:ascii="Consolas" w:hAnsi="Consolas" w:cs="Consolas"/>
        </w:rPr>
        <w:t xml:space="preserve">    self.__getmethods()</w:t>
      </w:r>
    </w:p>
    <w:p w:rsidR="00014E69" w:rsidRPr="00E21651" w:rsidRDefault="00014E69" w:rsidP="00014E69">
      <w:pPr>
        <w:contextualSpacing/>
        <w:rPr>
          <w:rFonts w:ascii="Consolas" w:hAnsi="Consolas" w:cs="Consolas"/>
        </w:rPr>
      </w:pPr>
      <w:r w:rsidRPr="00E21651">
        <w:rPr>
          <w:rFonts w:ascii="Consolas" w:hAnsi="Consolas" w:cs="Consolas"/>
        </w:rPr>
        <w:t xml:space="preserve">  File "C:\Python27\lib\idlelib\rpc.py", line 566, in __getmethods</w:t>
      </w:r>
    </w:p>
    <w:p w:rsidR="00014E69" w:rsidRPr="00E21651" w:rsidRDefault="00014E69" w:rsidP="00014E69">
      <w:pPr>
        <w:contextualSpacing/>
        <w:rPr>
          <w:rFonts w:ascii="Consolas" w:hAnsi="Consolas" w:cs="Consolas"/>
        </w:rPr>
      </w:pPr>
      <w:r w:rsidRPr="00E21651">
        <w:rPr>
          <w:rFonts w:ascii="Consolas" w:hAnsi="Consolas" w:cs="Consolas"/>
        </w:rPr>
        <w:t xml:space="preserve">    "__methods__", (), {})</w:t>
      </w:r>
    </w:p>
    <w:p w:rsidR="00014E69" w:rsidRPr="00E21651" w:rsidRDefault="00014E69" w:rsidP="00014E69">
      <w:pPr>
        <w:contextualSpacing/>
        <w:rPr>
          <w:rFonts w:ascii="Consolas" w:hAnsi="Consolas" w:cs="Consolas"/>
        </w:rPr>
      </w:pPr>
      <w:r w:rsidRPr="00E21651">
        <w:rPr>
          <w:rFonts w:ascii="Consolas" w:hAnsi="Consolas" w:cs="Consolas"/>
        </w:rPr>
        <w:t xml:space="preserve">  File "C:\Python27\lib\idlelib\rpc.py", line 210, in remotecall</w:t>
      </w:r>
    </w:p>
    <w:p w:rsidR="00014E69" w:rsidRPr="00E21651" w:rsidRDefault="00014E69" w:rsidP="00014E69">
      <w:pPr>
        <w:contextualSpacing/>
        <w:rPr>
          <w:rFonts w:ascii="Consolas" w:hAnsi="Consolas" w:cs="Consolas"/>
        </w:rPr>
      </w:pPr>
      <w:r w:rsidRPr="00E21651">
        <w:rPr>
          <w:rFonts w:ascii="Consolas" w:hAnsi="Consolas" w:cs="Consolas"/>
        </w:rPr>
        <w:t xml:space="preserve">    seq = self.asynccall(oid, methodname, args, kwargs)</w:t>
      </w:r>
    </w:p>
    <w:p w:rsidR="00014E69" w:rsidRPr="00E21651" w:rsidRDefault="00014E69" w:rsidP="00014E69">
      <w:pPr>
        <w:contextualSpacing/>
        <w:rPr>
          <w:rFonts w:ascii="Consolas" w:hAnsi="Consolas" w:cs="Consolas"/>
        </w:rPr>
      </w:pPr>
      <w:r w:rsidRPr="00E21651">
        <w:rPr>
          <w:rFonts w:ascii="Consolas" w:hAnsi="Consolas" w:cs="Consolas"/>
        </w:rPr>
        <w:t xml:space="preserve">  File "C:\Python27\lib\idlelib\rpc.py", line 225, in asynccall</w:t>
      </w:r>
    </w:p>
    <w:p w:rsidR="00014E69" w:rsidRPr="00E21651" w:rsidRDefault="00014E69" w:rsidP="00014E69">
      <w:pPr>
        <w:contextualSpacing/>
        <w:rPr>
          <w:rFonts w:ascii="Consolas" w:hAnsi="Consolas" w:cs="Consolas"/>
        </w:rPr>
      </w:pPr>
      <w:r w:rsidRPr="00E21651">
        <w:rPr>
          <w:rFonts w:ascii="Consolas" w:hAnsi="Consolas" w:cs="Consolas"/>
        </w:rPr>
        <w:t xml:space="preserve">    self.putmessage((seq, request))</w:t>
      </w:r>
    </w:p>
    <w:p w:rsidR="00014E69" w:rsidRPr="00E21651" w:rsidRDefault="00014E69" w:rsidP="00014E69">
      <w:pPr>
        <w:contextualSpacing/>
        <w:rPr>
          <w:rFonts w:ascii="Consolas" w:hAnsi="Consolas" w:cs="Consolas"/>
        </w:rPr>
      </w:pPr>
      <w:r w:rsidRPr="00E21651">
        <w:rPr>
          <w:rFonts w:ascii="Consolas" w:hAnsi="Consolas" w:cs="Consolas"/>
        </w:rPr>
        <w:t xml:space="preserve">  File "C:\Python27\lib\idlelib\rpc.py", line 332, in putmessage</w:t>
      </w:r>
    </w:p>
    <w:p w:rsidR="00014E69" w:rsidRPr="00E21651" w:rsidRDefault="00014E69" w:rsidP="00014E69">
      <w:pPr>
        <w:contextualSpacing/>
        <w:rPr>
          <w:rFonts w:ascii="Consolas" w:hAnsi="Consolas" w:cs="Consolas"/>
        </w:rPr>
      </w:pPr>
      <w:r w:rsidRPr="00E21651">
        <w:rPr>
          <w:rFonts w:ascii="Consolas" w:hAnsi="Consolas" w:cs="Consolas"/>
        </w:rPr>
        <w:t xml:space="preserve">    n = self.sock.send(s[:BUFSIZE])</w:t>
      </w:r>
    </w:p>
    <w:p w:rsidR="00014E69" w:rsidRPr="00E21651" w:rsidRDefault="00014E69" w:rsidP="00014E69">
      <w:pPr>
        <w:contextualSpacing/>
        <w:rPr>
          <w:rFonts w:ascii="Consolas" w:hAnsi="Consolas" w:cs="Consolas"/>
        </w:rPr>
      </w:pPr>
      <w:r w:rsidRPr="00E21651">
        <w:rPr>
          <w:rFonts w:ascii="Consolas" w:hAnsi="Consolas" w:cs="Consolas"/>
        </w:rPr>
        <w:t>error: [Errno 10053] An established connection was aborted by the software in your host machine</w:t>
      </w:r>
    </w:p>
    <w:p w:rsidR="00014E69" w:rsidRPr="00E21651" w:rsidRDefault="00014E69" w:rsidP="00014E69">
      <w:pPr>
        <w:contextualSpacing/>
        <w:rPr>
          <w:rFonts w:ascii="Consolas" w:hAnsi="Consolas" w:cs="Consolas"/>
        </w:rPr>
      </w:pPr>
      <w:r w:rsidRPr="00E21651">
        <w:rPr>
          <w:rFonts w:ascii="Consolas" w:hAnsi="Consolas" w:cs="Consolas"/>
        </w:rPr>
        <w:t>[2014-12-09 10:36:37]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[2014-12-09 10:36:37]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[2014-12-09 10:36:37]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10:36:37]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10:36:37]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[2014-12-09 10:36:37]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10:36:39]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[2014-12-09 10:36:39]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[2014-12-09 10:36:39]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10:36:39] [Tom] Instance of CreateEmployeeScreen Class initialised. Self : .35884688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10:36:39]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10:36:39]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10:36:39]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10:36:39]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10:36:41] [Tom] Search Selected </w:t>
      </w:r>
    </w:p>
    <w:p w:rsidR="00014E69" w:rsidRPr="00E21651" w:rsidRDefault="00014E69" w:rsidP="00014E69">
      <w:pPr>
        <w:contextualSpacing/>
        <w:rPr>
          <w:rFonts w:ascii="Consolas" w:hAnsi="Consolas" w:cs="Consolas"/>
        </w:rPr>
      </w:pPr>
      <w:r w:rsidRPr="00E21651">
        <w:rPr>
          <w:rFonts w:ascii="Consolas" w:hAnsi="Consolas" w:cs="Consolas"/>
        </w:rPr>
        <w:t>[2014-12-09 10:36:41] [Tom] Instance of InitSetupPopup Class initialised. Self : .35884728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10:36:45]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10:36:45]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[2014-12-09 10:38:57] [] =====RESTART=====</w:t>
      </w:r>
    </w:p>
    <w:p w:rsidR="00014E69" w:rsidRPr="00E21651" w:rsidRDefault="00014E69" w:rsidP="00014E69">
      <w:pPr>
        <w:contextualSpacing/>
        <w:rPr>
          <w:rFonts w:ascii="Consolas" w:hAnsi="Consolas" w:cs="Consolas"/>
        </w:rPr>
      </w:pPr>
      <w:r w:rsidRPr="00E21651">
        <w:rPr>
          <w:rFonts w:ascii="Consolas" w:hAnsi="Consolas" w:cs="Consolas"/>
        </w:rPr>
        <w:t>[2014-12-09 10:38:57]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10:38:57] [] Loading variables</w:t>
      </w:r>
    </w:p>
    <w:p w:rsidR="00014E69" w:rsidRPr="00E21651" w:rsidRDefault="00014E69" w:rsidP="00014E69">
      <w:pPr>
        <w:contextualSpacing/>
        <w:rPr>
          <w:rFonts w:ascii="Consolas" w:hAnsi="Consolas" w:cs="Consolas"/>
        </w:rPr>
      </w:pPr>
      <w:r w:rsidRPr="00E21651">
        <w:rPr>
          <w:rFonts w:ascii="Consolas" w:hAnsi="Consolas" w:cs="Consolas"/>
        </w:rPr>
        <w:t>[2014-12-09 10:38:57]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[2014-12-09 10:38:57] [] Loaded Total Salary</w:t>
      </w:r>
    </w:p>
    <w:p w:rsidR="00014E69" w:rsidRPr="00E21651" w:rsidRDefault="00014E69" w:rsidP="00014E69">
      <w:pPr>
        <w:contextualSpacing/>
        <w:rPr>
          <w:rFonts w:ascii="Consolas" w:hAnsi="Consolas" w:cs="Consolas"/>
        </w:rPr>
      </w:pPr>
      <w:r w:rsidRPr="00E21651">
        <w:rPr>
          <w:rFonts w:ascii="Consolas" w:hAnsi="Consolas" w:cs="Consolas"/>
        </w:rPr>
        <w:t>[2014-12-09 10:38:57]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[2014-12-09 10:38:57]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10:38:57]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10:38:57] [] Instance of LoginScreen Class initialised. Self : .34053416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10:38:57]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10:38:57]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10:38:57]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10:38:57]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10:38:57]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10:39:01]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[2014-12-09 10:39:01]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[2014-12-09 10:39:01]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10:39:01]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10:39:01]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[2014-12-09 10:39:01]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10:39:02]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[2014-12-09 10:39:02]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[2014-12-09 10:39:02]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10:39:02] [Tom] Instance of CreateEmployeeScreen Class initialised. Self : .34053616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10:39:02]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10:39:02]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[2014-12-09 10:39:02]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10:39:02]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10:39:06] [Tom] Search Selected </w:t>
      </w:r>
    </w:p>
    <w:p w:rsidR="00014E69" w:rsidRPr="00E21651" w:rsidRDefault="00014E69" w:rsidP="00014E69">
      <w:pPr>
        <w:contextualSpacing/>
        <w:rPr>
          <w:rFonts w:ascii="Consolas" w:hAnsi="Consolas" w:cs="Consolas"/>
        </w:rPr>
      </w:pPr>
      <w:r w:rsidRPr="00E21651">
        <w:rPr>
          <w:rFonts w:ascii="Consolas" w:hAnsi="Consolas" w:cs="Consolas"/>
        </w:rPr>
        <w:t>[2014-12-09 10:39:06] [Tom] Instance of InitSetupPopup Class initialised. Self : .34053496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10:39:06] [Tom]ERROR:root: Got exception on main handler </w:t>
      </w:r>
    </w:p>
    <w:p w:rsidR="00014E69" w:rsidRPr="00E21651" w:rsidRDefault="00014E69" w:rsidP="00014E69">
      <w:pPr>
        <w:contextualSpacing/>
        <w:rPr>
          <w:rFonts w:ascii="Consolas" w:hAnsi="Consolas" w:cs="Consolas"/>
        </w:rPr>
      </w:pPr>
      <w:r w:rsidRPr="00E21651">
        <w:rPr>
          <w:rFonts w:ascii="Consolas" w:hAnsi="Consolas" w:cs="Consolas"/>
        </w:rPr>
        <w:t>Traceback (most recent call last):</w:t>
      </w:r>
    </w:p>
    <w:p w:rsidR="00014E69" w:rsidRPr="00E21651" w:rsidRDefault="00014E69" w:rsidP="00014E69">
      <w:pPr>
        <w:contextualSpacing/>
        <w:rPr>
          <w:rFonts w:ascii="Consolas" w:hAnsi="Consolas" w:cs="Consolas"/>
        </w:rPr>
      </w:pPr>
      <w:r w:rsidRPr="00E21651">
        <w:rPr>
          <w:rFonts w:ascii="Consolas" w:hAnsi="Consolas" w:cs="Consolas"/>
        </w:rPr>
        <w:t xml:space="preserve">  File "N:\Y13Computing\Main.py", line 33, in main</w:t>
      </w:r>
    </w:p>
    <w:p w:rsidR="00014E69" w:rsidRPr="00E21651" w:rsidRDefault="00014E69" w:rsidP="00014E69">
      <w:pPr>
        <w:contextualSpacing/>
        <w:rPr>
          <w:rFonts w:ascii="Consolas" w:hAnsi="Consolas" w:cs="Consolas"/>
        </w:rPr>
      </w:pPr>
      <w:r w:rsidRPr="00E21651">
        <w:rPr>
          <w:rFonts w:ascii="Consolas" w:hAnsi="Consolas" w:cs="Consolas"/>
        </w:rPr>
        <w:t xml:space="preserve">    root.mainloop()</w:t>
      </w:r>
    </w:p>
    <w:p w:rsidR="00014E69" w:rsidRPr="00E21651" w:rsidRDefault="00014E69" w:rsidP="00014E69">
      <w:pPr>
        <w:contextualSpacing/>
        <w:rPr>
          <w:rFonts w:ascii="Consolas" w:hAnsi="Consolas" w:cs="Consolas"/>
        </w:rPr>
      </w:pPr>
      <w:r w:rsidRPr="00E21651">
        <w:rPr>
          <w:rFonts w:ascii="Consolas" w:hAnsi="Consolas" w:cs="Consolas"/>
        </w:rPr>
        <w:t xml:space="preserve">  File "C:\Python27\lib\lib-tk\Tkinter.py", line 1068, in mainloop</w:t>
      </w:r>
    </w:p>
    <w:p w:rsidR="00014E69" w:rsidRPr="00E21651" w:rsidRDefault="00014E69" w:rsidP="00014E69">
      <w:pPr>
        <w:contextualSpacing/>
        <w:rPr>
          <w:rFonts w:ascii="Consolas" w:hAnsi="Consolas" w:cs="Consolas"/>
        </w:rPr>
      </w:pPr>
      <w:r w:rsidRPr="00E21651">
        <w:rPr>
          <w:rFonts w:ascii="Consolas" w:hAnsi="Consolas" w:cs="Consolas"/>
        </w:rPr>
        <w:t xml:space="preserve">    self.tk.mainloop(n)</w:t>
      </w:r>
    </w:p>
    <w:p w:rsidR="00014E69" w:rsidRPr="00E21651" w:rsidRDefault="00014E69" w:rsidP="00014E69">
      <w:pPr>
        <w:contextualSpacing/>
        <w:rPr>
          <w:rFonts w:ascii="Consolas" w:hAnsi="Consolas" w:cs="Consolas"/>
        </w:rPr>
      </w:pPr>
      <w:r w:rsidRPr="00E21651">
        <w:rPr>
          <w:rFonts w:ascii="Consolas" w:hAnsi="Consolas" w:cs="Consolas"/>
        </w:rPr>
        <w:t xml:space="preserve">  File "C:\Python27\lib\lib-tk\Tkinter.py", line 1474, in __call__</w:t>
      </w:r>
    </w:p>
    <w:p w:rsidR="00014E69" w:rsidRPr="00E21651" w:rsidRDefault="00014E69" w:rsidP="00014E69">
      <w:pPr>
        <w:contextualSpacing/>
        <w:rPr>
          <w:rFonts w:ascii="Consolas" w:hAnsi="Consolas" w:cs="Consolas"/>
        </w:rPr>
      </w:pPr>
      <w:r w:rsidRPr="00E21651">
        <w:rPr>
          <w:rFonts w:ascii="Consolas" w:hAnsi="Consolas" w:cs="Consolas"/>
        </w:rPr>
        <w:t xml:space="preserve">    self.widget._report_exception()</w:t>
      </w:r>
    </w:p>
    <w:p w:rsidR="00014E69" w:rsidRPr="00E21651" w:rsidRDefault="00014E69" w:rsidP="00014E69">
      <w:pPr>
        <w:contextualSpacing/>
        <w:rPr>
          <w:rFonts w:ascii="Consolas" w:hAnsi="Consolas" w:cs="Consolas"/>
        </w:rPr>
      </w:pPr>
      <w:r w:rsidRPr="00E21651">
        <w:rPr>
          <w:rFonts w:ascii="Consolas" w:hAnsi="Consolas" w:cs="Consolas"/>
        </w:rPr>
        <w:t xml:space="preserve">  File "C:\Python27\lib\lib-tk\Tkinter.py", line 1236, in _report_exception</w:t>
      </w:r>
    </w:p>
    <w:p w:rsidR="00014E69" w:rsidRPr="00E21651" w:rsidRDefault="00014E69" w:rsidP="00014E69">
      <w:pPr>
        <w:contextualSpacing/>
        <w:rPr>
          <w:rFonts w:ascii="Consolas" w:hAnsi="Consolas" w:cs="Consolas"/>
        </w:rPr>
      </w:pPr>
      <w:r w:rsidRPr="00E21651">
        <w:rPr>
          <w:rFonts w:ascii="Consolas" w:hAnsi="Consolas" w:cs="Consolas"/>
        </w:rPr>
        <w:t xml:space="preserve">    root.report_callback_exception(exc, val, tb)</w:t>
      </w:r>
    </w:p>
    <w:p w:rsidR="00014E69" w:rsidRPr="00E21651" w:rsidRDefault="00014E69" w:rsidP="00014E69">
      <w:pPr>
        <w:contextualSpacing/>
        <w:rPr>
          <w:rFonts w:ascii="Consolas" w:hAnsi="Consolas" w:cs="Consolas"/>
        </w:rPr>
      </w:pPr>
      <w:r w:rsidRPr="00E21651">
        <w:rPr>
          <w:rFonts w:ascii="Consolas" w:hAnsi="Consolas" w:cs="Consolas"/>
        </w:rPr>
        <w:t xml:space="preserve">  File "C:\Python27\lib\lib-tk\Tkinter.py", line 1819, in report_callback_exception</w:t>
      </w:r>
    </w:p>
    <w:p w:rsidR="00014E69" w:rsidRPr="00E21651" w:rsidRDefault="00014E69" w:rsidP="00014E69">
      <w:pPr>
        <w:contextualSpacing/>
        <w:rPr>
          <w:rFonts w:ascii="Consolas" w:hAnsi="Consolas" w:cs="Consolas"/>
        </w:rPr>
      </w:pPr>
      <w:r w:rsidRPr="00E21651">
        <w:rPr>
          <w:rFonts w:ascii="Consolas" w:hAnsi="Consolas" w:cs="Consolas"/>
        </w:rPr>
        <w:t xml:space="preserve">    sys.stderr.write("Exception in Tkinter callback\n")</w:t>
      </w:r>
    </w:p>
    <w:p w:rsidR="00014E69" w:rsidRPr="00E21651" w:rsidRDefault="00014E69" w:rsidP="00014E69">
      <w:pPr>
        <w:contextualSpacing/>
        <w:rPr>
          <w:rFonts w:ascii="Consolas" w:hAnsi="Consolas" w:cs="Consolas"/>
        </w:rPr>
      </w:pPr>
      <w:r w:rsidRPr="00E21651">
        <w:rPr>
          <w:rFonts w:ascii="Consolas" w:hAnsi="Consolas" w:cs="Consolas"/>
        </w:rPr>
        <w:t xml:space="preserve">  File "C:\Python27\lib\idlelib\PyShell.py", line 1325, in write</w:t>
      </w:r>
    </w:p>
    <w:p w:rsidR="00014E69" w:rsidRPr="00E21651" w:rsidRDefault="00014E69" w:rsidP="00014E69">
      <w:pPr>
        <w:contextualSpacing/>
        <w:rPr>
          <w:rFonts w:ascii="Consolas" w:hAnsi="Consolas" w:cs="Consolas"/>
        </w:rPr>
      </w:pPr>
      <w:r w:rsidRPr="00E21651">
        <w:rPr>
          <w:rFonts w:ascii="Consolas" w:hAnsi="Consolas" w:cs="Consolas"/>
        </w:rPr>
        <w:t xml:space="preserve">    return self.shell.write(s, self.tags)</w:t>
      </w:r>
    </w:p>
    <w:p w:rsidR="00014E69" w:rsidRPr="00E21651" w:rsidRDefault="00014E69" w:rsidP="00014E69">
      <w:pPr>
        <w:contextualSpacing/>
        <w:rPr>
          <w:rFonts w:ascii="Consolas" w:hAnsi="Consolas" w:cs="Consolas"/>
        </w:rPr>
      </w:pPr>
      <w:r w:rsidRPr="00E21651">
        <w:rPr>
          <w:rFonts w:ascii="Consolas" w:hAnsi="Consolas" w:cs="Consolas"/>
        </w:rPr>
        <w:t xml:space="preserve">  File "C:\Python27\lib\idlelib\rpc.py", line 548, in __getattr__</w:t>
      </w:r>
    </w:p>
    <w:p w:rsidR="00014E69" w:rsidRPr="00E21651" w:rsidRDefault="00014E69" w:rsidP="00014E69">
      <w:pPr>
        <w:contextualSpacing/>
        <w:rPr>
          <w:rFonts w:ascii="Consolas" w:hAnsi="Consolas" w:cs="Consolas"/>
        </w:rPr>
      </w:pPr>
      <w:r w:rsidRPr="00E21651">
        <w:rPr>
          <w:rFonts w:ascii="Consolas" w:hAnsi="Consolas" w:cs="Consolas"/>
        </w:rPr>
        <w:t xml:space="preserve">    self.__getmethods()</w:t>
      </w:r>
    </w:p>
    <w:p w:rsidR="00014E69" w:rsidRPr="00E21651" w:rsidRDefault="00014E69" w:rsidP="00014E69">
      <w:pPr>
        <w:contextualSpacing/>
        <w:rPr>
          <w:rFonts w:ascii="Consolas" w:hAnsi="Consolas" w:cs="Consolas"/>
        </w:rPr>
      </w:pPr>
      <w:r w:rsidRPr="00E21651">
        <w:rPr>
          <w:rFonts w:ascii="Consolas" w:hAnsi="Consolas" w:cs="Consolas"/>
        </w:rPr>
        <w:t xml:space="preserve">  File "C:\Python27\lib\idlelib\rpc.py", line 566, in __getmethods</w:t>
      </w:r>
    </w:p>
    <w:p w:rsidR="00014E69" w:rsidRPr="00E21651" w:rsidRDefault="00014E69" w:rsidP="00014E69">
      <w:pPr>
        <w:contextualSpacing/>
        <w:rPr>
          <w:rFonts w:ascii="Consolas" w:hAnsi="Consolas" w:cs="Consolas"/>
        </w:rPr>
      </w:pPr>
      <w:r w:rsidRPr="00E21651">
        <w:rPr>
          <w:rFonts w:ascii="Consolas" w:hAnsi="Consolas" w:cs="Consolas"/>
        </w:rPr>
        <w:t xml:space="preserve">    "__methods__", (), {})</w:t>
      </w:r>
    </w:p>
    <w:p w:rsidR="00014E69" w:rsidRPr="00E21651" w:rsidRDefault="00014E69" w:rsidP="00014E69">
      <w:pPr>
        <w:contextualSpacing/>
        <w:rPr>
          <w:rFonts w:ascii="Consolas" w:hAnsi="Consolas" w:cs="Consolas"/>
        </w:rPr>
      </w:pPr>
      <w:r w:rsidRPr="00E21651">
        <w:rPr>
          <w:rFonts w:ascii="Consolas" w:hAnsi="Consolas" w:cs="Consolas"/>
        </w:rPr>
        <w:t xml:space="preserve">  File "C:\Python27\lib\idlelib\rpc.py", line 210, in remotecall</w:t>
      </w:r>
    </w:p>
    <w:p w:rsidR="00014E69" w:rsidRPr="00E21651" w:rsidRDefault="00014E69" w:rsidP="00014E69">
      <w:pPr>
        <w:contextualSpacing/>
        <w:rPr>
          <w:rFonts w:ascii="Consolas" w:hAnsi="Consolas" w:cs="Consolas"/>
        </w:rPr>
      </w:pPr>
      <w:r w:rsidRPr="00E21651">
        <w:rPr>
          <w:rFonts w:ascii="Consolas" w:hAnsi="Consolas" w:cs="Consolas"/>
        </w:rPr>
        <w:t xml:space="preserve">    seq = self.asynccall(oid, methodname, args, kwargs)</w:t>
      </w:r>
    </w:p>
    <w:p w:rsidR="00014E69" w:rsidRPr="00E21651" w:rsidRDefault="00014E69" w:rsidP="00014E69">
      <w:pPr>
        <w:contextualSpacing/>
        <w:rPr>
          <w:rFonts w:ascii="Consolas" w:hAnsi="Consolas" w:cs="Consolas"/>
        </w:rPr>
      </w:pPr>
      <w:r w:rsidRPr="00E21651">
        <w:rPr>
          <w:rFonts w:ascii="Consolas" w:hAnsi="Consolas" w:cs="Consolas"/>
        </w:rPr>
        <w:t xml:space="preserve">  File "C:\Python27\lib\idlelib\rpc.py", line 225, in asynccall</w:t>
      </w:r>
    </w:p>
    <w:p w:rsidR="00014E69" w:rsidRPr="00E21651" w:rsidRDefault="00014E69" w:rsidP="00014E69">
      <w:pPr>
        <w:contextualSpacing/>
        <w:rPr>
          <w:rFonts w:ascii="Consolas" w:hAnsi="Consolas" w:cs="Consolas"/>
        </w:rPr>
      </w:pPr>
      <w:r w:rsidRPr="00E21651">
        <w:rPr>
          <w:rFonts w:ascii="Consolas" w:hAnsi="Consolas" w:cs="Consolas"/>
        </w:rPr>
        <w:t xml:space="preserve">    self.putmessage((seq, request))</w:t>
      </w:r>
    </w:p>
    <w:p w:rsidR="00014E69" w:rsidRPr="00E21651" w:rsidRDefault="00014E69" w:rsidP="00014E69">
      <w:pPr>
        <w:contextualSpacing/>
        <w:rPr>
          <w:rFonts w:ascii="Consolas" w:hAnsi="Consolas" w:cs="Consolas"/>
        </w:rPr>
      </w:pPr>
      <w:r w:rsidRPr="00E21651">
        <w:rPr>
          <w:rFonts w:ascii="Consolas" w:hAnsi="Consolas" w:cs="Consolas"/>
        </w:rPr>
        <w:t xml:space="preserve">  File "C:\Python27\lib\idlelib\rpc.py", line 332, in putmessage</w:t>
      </w:r>
    </w:p>
    <w:p w:rsidR="00014E69" w:rsidRPr="00E21651" w:rsidRDefault="00014E69" w:rsidP="00014E69">
      <w:pPr>
        <w:contextualSpacing/>
        <w:rPr>
          <w:rFonts w:ascii="Consolas" w:hAnsi="Consolas" w:cs="Consolas"/>
        </w:rPr>
      </w:pPr>
      <w:r w:rsidRPr="00E21651">
        <w:rPr>
          <w:rFonts w:ascii="Consolas" w:hAnsi="Consolas" w:cs="Consolas"/>
        </w:rPr>
        <w:t xml:space="preserve">    n = self.sock.send(s[:BUFSIZE])</w:t>
      </w:r>
    </w:p>
    <w:p w:rsidR="00014E69" w:rsidRPr="00E21651" w:rsidRDefault="00014E69" w:rsidP="00014E69">
      <w:pPr>
        <w:contextualSpacing/>
        <w:rPr>
          <w:rFonts w:ascii="Consolas" w:hAnsi="Consolas" w:cs="Consolas"/>
        </w:rPr>
      </w:pPr>
      <w:r w:rsidRPr="00E21651">
        <w:rPr>
          <w:rFonts w:ascii="Consolas" w:hAnsi="Consolas" w:cs="Consolas"/>
        </w:rPr>
        <w:t>error: [Errno 10053] An established connection was aborted by the software in your host machine</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10:39:10]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10:39:10] [Tom] Window Terminated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10:40:17] [Tom]ERROR:root: Got exception on main handler </w:t>
      </w:r>
    </w:p>
    <w:p w:rsidR="00014E69" w:rsidRPr="00E21651" w:rsidRDefault="00014E69" w:rsidP="00014E69">
      <w:pPr>
        <w:contextualSpacing/>
        <w:rPr>
          <w:rFonts w:ascii="Consolas" w:hAnsi="Consolas" w:cs="Consolas"/>
        </w:rPr>
      </w:pPr>
      <w:r w:rsidRPr="00E21651">
        <w:rPr>
          <w:rFonts w:ascii="Consolas" w:hAnsi="Consolas" w:cs="Consolas"/>
        </w:rPr>
        <w:t>Traceback (most recent call last):</w:t>
      </w:r>
    </w:p>
    <w:p w:rsidR="00014E69" w:rsidRPr="00E21651" w:rsidRDefault="00014E69" w:rsidP="00014E69">
      <w:pPr>
        <w:contextualSpacing/>
        <w:rPr>
          <w:rFonts w:ascii="Consolas" w:hAnsi="Consolas" w:cs="Consolas"/>
        </w:rPr>
      </w:pPr>
      <w:r w:rsidRPr="00E21651">
        <w:rPr>
          <w:rFonts w:ascii="Consolas" w:hAnsi="Consolas" w:cs="Consolas"/>
        </w:rPr>
        <w:t xml:space="preserve">  File "N:\Y13Computing\Main.py", line 33, in main</w:t>
      </w:r>
    </w:p>
    <w:p w:rsidR="00014E69" w:rsidRPr="00E21651" w:rsidRDefault="00014E69" w:rsidP="00014E69">
      <w:pPr>
        <w:contextualSpacing/>
        <w:rPr>
          <w:rFonts w:ascii="Consolas" w:hAnsi="Consolas" w:cs="Consolas"/>
        </w:rPr>
      </w:pPr>
      <w:r w:rsidRPr="00E21651">
        <w:rPr>
          <w:rFonts w:ascii="Consolas" w:hAnsi="Consolas" w:cs="Consolas"/>
        </w:rPr>
        <w:t xml:space="preserve">    root.mainloop()</w:t>
      </w:r>
    </w:p>
    <w:p w:rsidR="00014E69" w:rsidRPr="00E21651" w:rsidRDefault="00014E69" w:rsidP="00014E69">
      <w:pPr>
        <w:contextualSpacing/>
        <w:rPr>
          <w:rFonts w:ascii="Consolas" w:hAnsi="Consolas" w:cs="Consolas"/>
        </w:rPr>
      </w:pPr>
      <w:r w:rsidRPr="00E21651">
        <w:rPr>
          <w:rFonts w:ascii="Consolas" w:hAnsi="Consolas" w:cs="Consolas"/>
        </w:rPr>
        <w:t xml:space="preserve">  File "C:\Python27\lib\lib-tk\Tkinter.py", line 1068, in mainloop</w:t>
      </w:r>
    </w:p>
    <w:p w:rsidR="00014E69" w:rsidRPr="00E21651" w:rsidRDefault="00014E69" w:rsidP="00014E69">
      <w:pPr>
        <w:contextualSpacing/>
        <w:rPr>
          <w:rFonts w:ascii="Consolas" w:hAnsi="Consolas" w:cs="Consolas"/>
        </w:rPr>
      </w:pPr>
      <w:r w:rsidRPr="00E21651">
        <w:rPr>
          <w:rFonts w:ascii="Consolas" w:hAnsi="Consolas" w:cs="Consolas"/>
        </w:rPr>
        <w:t xml:space="preserve">    self.tk.mainloop(n)</w:t>
      </w:r>
    </w:p>
    <w:p w:rsidR="00014E69" w:rsidRPr="00E21651" w:rsidRDefault="00014E69" w:rsidP="00014E69">
      <w:pPr>
        <w:contextualSpacing/>
        <w:rPr>
          <w:rFonts w:ascii="Consolas" w:hAnsi="Consolas" w:cs="Consolas"/>
        </w:rPr>
      </w:pPr>
      <w:r w:rsidRPr="00E21651">
        <w:rPr>
          <w:rFonts w:ascii="Consolas" w:hAnsi="Consolas" w:cs="Consolas"/>
        </w:rPr>
        <w:t xml:space="preserve">  File "C:\Python27\lib\lib-tk\Tkinter.py", line 1474, in __call__</w:t>
      </w:r>
    </w:p>
    <w:p w:rsidR="00014E69" w:rsidRPr="00E21651" w:rsidRDefault="00014E69" w:rsidP="00014E69">
      <w:pPr>
        <w:contextualSpacing/>
        <w:rPr>
          <w:rFonts w:ascii="Consolas" w:hAnsi="Consolas" w:cs="Consolas"/>
        </w:rPr>
      </w:pPr>
      <w:r w:rsidRPr="00E21651">
        <w:rPr>
          <w:rFonts w:ascii="Consolas" w:hAnsi="Consolas" w:cs="Consolas"/>
        </w:rPr>
        <w:t xml:space="preserve">    self.widget._report_exception()</w:t>
      </w:r>
    </w:p>
    <w:p w:rsidR="00014E69" w:rsidRPr="00E21651" w:rsidRDefault="00014E69" w:rsidP="00014E69">
      <w:pPr>
        <w:contextualSpacing/>
        <w:rPr>
          <w:rFonts w:ascii="Consolas" w:hAnsi="Consolas" w:cs="Consolas"/>
        </w:rPr>
      </w:pPr>
      <w:r w:rsidRPr="00E21651">
        <w:rPr>
          <w:rFonts w:ascii="Consolas" w:hAnsi="Consolas" w:cs="Consolas"/>
        </w:rPr>
        <w:t xml:space="preserve">  File "C:\Python27\lib\lib-tk\Tkinter.py", line 1236, in _report_exception</w:t>
      </w:r>
    </w:p>
    <w:p w:rsidR="00014E69" w:rsidRPr="00E21651" w:rsidRDefault="00014E69" w:rsidP="00014E69">
      <w:pPr>
        <w:contextualSpacing/>
        <w:rPr>
          <w:rFonts w:ascii="Consolas" w:hAnsi="Consolas" w:cs="Consolas"/>
        </w:rPr>
      </w:pPr>
      <w:r w:rsidRPr="00E21651">
        <w:rPr>
          <w:rFonts w:ascii="Consolas" w:hAnsi="Consolas" w:cs="Consolas"/>
        </w:rPr>
        <w:t xml:space="preserve">    root.report_callback_exception(exc, val, tb)</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  File "C:\Python27\lib\lib-tk\Tkinter.py", line 1819, in report_callback_exception</w:t>
      </w:r>
    </w:p>
    <w:p w:rsidR="00014E69" w:rsidRPr="00E21651" w:rsidRDefault="00014E69" w:rsidP="00014E69">
      <w:pPr>
        <w:contextualSpacing/>
        <w:rPr>
          <w:rFonts w:ascii="Consolas" w:hAnsi="Consolas" w:cs="Consolas"/>
        </w:rPr>
      </w:pPr>
      <w:r w:rsidRPr="00E21651">
        <w:rPr>
          <w:rFonts w:ascii="Consolas" w:hAnsi="Consolas" w:cs="Consolas"/>
        </w:rPr>
        <w:t xml:space="preserve">    sys.stderr.write("Exception in Tkinter callback\n")</w:t>
      </w:r>
    </w:p>
    <w:p w:rsidR="00014E69" w:rsidRPr="00E21651" w:rsidRDefault="00014E69" w:rsidP="00014E69">
      <w:pPr>
        <w:contextualSpacing/>
        <w:rPr>
          <w:rFonts w:ascii="Consolas" w:hAnsi="Consolas" w:cs="Consolas"/>
        </w:rPr>
      </w:pPr>
      <w:r w:rsidRPr="00E21651">
        <w:rPr>
          <w:rFonts w:ascii="Consolas" w:hAnsi="Consolas" w:cs="Consolas"/>
        </w:rPr>
        <w:t xml:space="preserve">  File "C:\Python27\lib\idlelib\PyShell.py", line 1325, in write</w:t>
      </w:r>
    </w:p>
    <w:p w:rsidR="00014E69" w:rsidRPr="00E21651" w:rsidRDefault="00014E69" w:rsidP="00014E69">
      <w:pPr>
        <w:contextualSpacing/>
        <w:rPr>
          <w:rFonts w:ascii="Consolas" w:hAnsi="Consolas" w:cs="Consolas"/>
        </w:rPr>
      </w:pPr>
      <w:r w:rsidRPr="00E21651">
        <w:rPr>
          <w:rFonts w:ascii="Consolas" w:hAnsi="Consolas" w:cs="Consolas"/>
        </w:rPr>
        <w:t xml:space="preserve">    return self.shell.write(s, self.tags)</w:t>
      </w:r>
    </w:p>
    <w:p w:rsidR="00014E69" w:rsidRPr="00E21651" w:rsidRDefault="00014E69" w:rsidP="00014E69">
      <w:pPr>
        <w:contextualSpacing/>
        <w:rPr>
          <w:rFonts w:ascii="Consolas" w:hAnsi="Consolas" w:cs="Consolas"/>
        </w:rPr>
      </w:pPr>
      <w:r w:rsidRPr="00E21651">
        <w:rPr>
          <w:rFonts w:ascii="Consolas" w:hAnsi="Consolas" w:cs="Consolas"/>
        </w:rPr>
        <w:t xml:space="preserve">  File "C:\Python27\lib\idlelib\rpc.py", line 548, in __getattr__</w:t>
      </w:r>
    </w:p>
    <w:p w:rsidR="00014E69" w:rsidRPr="00E21651" w:rsidRDefault="00014E69" w:rsidP="00014E69">
      <w:pPr>
        <w:contextualSpacing/>
        <w:rPr>
          <w:rFonts w:ascii="Consolas" w:hAnsi="Consolas" w:cs="Consolas"/>
        </w:rPr>
      </w:pPr>
      <w:r w:rsidRPr="00E21651">
        <w:rPr>
          <w:rFonts w:ascii="Consolas" w:hAnsi="Consolas" w:cs="Consolas"/>
        </w:rPr>
        <w:t xml:space="preserve">    self.__getmethods()</w:t>
      </w:r>
    </w:p>
    <w:p w:rsidR="00014E69" w:rsidRPr="00E21651" w:rsidRDefault="00014E69" w:rsidP="00014E69">
      <w:pPr>
        <w:contextualSpacing/>
        <w:rPr>
          <w:rFonts w:ascii="Consolas" w:hAnsi="Consolas" w:cs="Consolas"/>
        </w:rPr>
      </w:pPr>
      <w:r w:rsidRPr="00E21651">
        <w:rPr>
          <w:rFonts w:ascii="Consolas" w:hAnsi="Consolas" w:cs="Consolas"/>
        </w:rPr>
        <w:t xml:space="preserve">  File "C:\Python27\lib\idlelib\rpc.py", line 566, in __getmethods</w:t>
      </w:r>
    </w:p>
    <w:p w:rsidR="00014E69" w:rsidRPr="00E21651" w:rsidRDefault="00014E69" w:rsidP="00014E69">
      <w:pPr>
        <w:contextualSpacing/>
        <w:rPr>
          <w:rFonts w:ascii="Consolas" w:hAnsi="Consolas" w:cs="Consolas"/>
        </w:rPr>
      </w:pPr>
      <w:r w:rsidRPr="00E21651">
        <w:rPr>
          <w:rFonts w:ascii="Consolas" w:hAnsi="Consolas" w:cs="Consolas"/>
        </w:rPr>
        <w:t xml:space="preserve">    "__methods__", (), {})</w:t>
      </w:r>
    </w:p>
    <w:p w:rsidR="00014E69" w:rsidRPr="00E21651" w:rsidRDefault="00014E69" w:rsidP="00014E69">
      <w:pPr>
        <w:contextualSpacing/>
        <w:rPr>
          <w:rFonts w:ascii="Consolas" w:hAnsi="Consolas" w:cs="Consolas"/>
        </w:rPr>
      </w:pPr>
      <w:r w:rsidRPr="00E21651">
        <w:rPr>
          <w:rFonts w:ascii="Consolas" w:hAnsi="Consolas" w:cs="Consolas"/>
        </w:rPr>
        <w:t xml:space="preserve">  File "C:\Python27\lib\idlelib\rpc.py", line 210, in remotecall</w:t>
      </w:r>
    </w:p>
    <w:p w:rsidR="00014E69" w:rsidRPr="00E21651" w:rsidRDefault="00014E69" w:rsidP="00014E69">
      <w:pPr>
        <w:contextualSpacing/>
        <w:rPr>
          <w:rFonts w:ascii="Consolas" w:hAnsi="Consolas" w:cs="Consolas"/>
        </w:rPr>
      </w:pPr>
      <w:r w:rsidRPr="00E21651">
        <w:rPr>
          <w:rFonts w:ascii="Consolas" w:hAnsi="Consolas" w:cs="Consolas"/>
        </w:rPr>
        <w:t xml:space="preserve">    seq = self.asynccall(oid, methodname, args, kwargs)</w:t>
      </w:r>
    </w:p>
    <w:p w:rsidR="00014E69" w:rsidRPr="00E21651" w:rsidRDefault="00014E69" w:rsidP="00014E69">
      <w:pPr>
        <w:contextualSpacing/>
        <w:rPr>
          <w:rFonts w:ascii="Consolas" w:hAnsi="Consolas" w:cs="Consolas"/>
        </w:rPr>
      </w:pPr>
      <w:r w:rsidRPr="00E21651">
        <w:rPr>
          <w:rFonts w:ascii="Consolas" w:hAnsi="Consolas" w:cs="Consolas"/>
        </w:rPr>
        <w:t xml:space="preserve">  File "C:\Python27\lib\idlelib\rpc.py", line 225, in asynccall</w:t>
      </w:r>
    </w:p>
    <w:p w:rsidR="00014E69" w:rsidRPr="00E21651" w:rsidRDefault="00014E69" w:rsidP="00014E69">
      <w:pPr>
        <w:contextualSpacing/>
        <w:rPr>
          <w:rFonts w:ascii="Consolas" w:hAnsi="Consolas" w:cs="Consolas"/>
        </w:rPr>
      </w:pPr>
      <w:r w:rsidRPr="00E21651">
        <w:rPr>
          <w:rFonts w:ascii="Consolas" w:hAnsi="Consolas" w:cs="Consolas"/>
        </w:rPr>
        <w:t xml:space="preserve">    self.putmessage((seq, request))</w:t>
      </w:r>
    </w:p>
    <w:p w:rsidR="00014E69" w:rsidRPr="00E21651" w:rsidRDefault="00014E69" w:rsidP="00014E69">
      <w:pPr>
        <w:contextualSpacing/>
        <w:rPr>
          <w:rFonts w:ascii="Consolas" w:hAnsi="Consolas" w:cs="Consolas"/>
        </w:rPr>
      </w:pPr>
      <w:r w:rsidRPr="00E21651">
        <w:rPr>
          <w:rFonts w:ascii="Consolas" w:hAnsi="Consolas" w:cs="Consolas"/>
        </w:rPr>
        <w:t xml:space="preserve">  File "C:\Python27\lib\idlelib\rpc.py", line 332, in putmessage</w:t>
      </w:r>
    </w:p>
    <w:p w:rsidR="00014E69" w:rsidRPr="00E21651" w:rsidRDefault="00014E69" w:rsidP="00014E69">
      <w:pPr>
        <w:contextualSpacing/>
        <w:rPr>
          <w:rFonts w:ascii="Consolas" w:hAnsi="Consolas" w:cs="Consolas"/>
        </w:rPr>
      </w:pPr>
      <w:r w:rsidRPr="00E21651">
        <w:rPr>
          <w:rFonts w:ascii="Consolas" w:hAnsi="Consolas" w:cs="Consolas"/>
        </w:rPr>
        <w:t xml:space="preserve">    n = self.sock.send(s[:BUFSIZE])</w:t>
      </w:r>
    </w:p>
    <w:p w:rsidR="00014E69" w:rsidRPr="00E21651" w:rsidRDefault="00014E69" w:rsidP="00014E69">
      <w:pPr>
        <w:contextualSpacing/>
        <w:rPr>
          <w:rFonts w:ascii="Consolas" w:hAnsi="Consolas" w:cs="Consolas"/>
        </w:rPr>
      </w:pPr>
      <w:r w:rsidRPr="00E21651">
        <w:rPr>
          <w:rFonts w:ascii="Consolas" w:hAnsi="Consolas" w:cs="Consolas"/>
        </w:rPr>
        <w:t>error: [Errno 10053] An established connection was aborted by the software in your host machine</w:t>
      </w:r>
    </w:p>
    <w:p w:rsidR="00014E69" w:rsidRPr="00E21651" w:rsidRDefault="00014E69" w:rsidP="00014E69">
      <w:pPr>
        <w:contextualSpacing/>
        <w:rPr>
          <w:rFonts w:ascii="Consolas" w:hAnsi="Consolas" w:cs="Consolas"/>
        </w:rPr>
      </w:pPr>
      <w:r w:rsidRPr="00E21651">
        <w:rPr>
          <w:rFonts w:ascii="Consolas" w:hAnsi="Consolas" w:cs="Consolas"/>
        </w:rPr>
        <w:t>[2014-12-09 10:40:37] [] =====RESTART=====</w:t>
      </w:r>
    </w:p>
    <w:p w:rsidR="00014E69" w:rsidRPr="00E21651" w:rsidRDefault="00014E69" w:rsidP="00014E69">
      <w:pPr>
        <w:contextualSpacing/>
        <w:rPr>
          <w:rFonts w:ascii="Consolas" w:hAnsi="Consolas" w:cs="Consolas"/>
        </w:rPr>
      </w:pPr>
      <w:r w:rsidRPr="00E21651">
        <w:rPr>
          <w:rFonts w:ascii="Consolas" w:hAnsi="Consolas" w:cs="Consolas"/>
        </w:rPr>
        <w:t>[2014-12-09 10:40:37]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10:40:37] [] Loading variables</w:t>
      </w:r>
    </w:p>
    <w:p w:rsidR="00014E69" w:rsidRPr="00E21651" w:rsidRDefault="00014E69" w:rsidP="00014E69">
      <w:pPr>
        <w:contextualSpacing/>
        <w:rPr>
          <w:rFonts w:ascii="Consolas" w:hAnsi="Consolas" w:cs="Consolas"/>
        </w:rPr>
      </w:pPr>
      <w:r w:rsidRPr="00E21651">
        <w:rPr>
          <w:rFonts w:ascii="Consolas" w:hAnsi="Consolas" w:cs="Consolas"/>
        </w:rPr>
        <w:t>[2014-12-09 10:40:37]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[2014-12-09 10:40:37] [] Loaded Total Salary</w:t>
      </w:r>
    </w:p>
    <w:p w:rsidR="00014E69" w:rsidRPr="00E21651" w:rsidRDefault="00014E69" w:rsidP="00014E69">
      <w:pPr>
        <w:contextualSpacing/>
        <w:rPr>
          <w:rFonts w:ascii="Consolas" w:hAnsi="Consolas" w:cs="Consolas"/>
        </w:rPr>
      </w:pPr>
      <w:r w:rsidRPr="00E21651">
        <w:rPr>
          <w:rFonts w:ascii="Consolas" w:hAnsi="Consolas" w:cs="Consolas"/>
        </w:rPr>
        <w:t>[2014-12-09 10:40:37]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[2014-12-09 10:40:37]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10:40:37]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10:40:37] [] Instance of LoginScreen Class initialised. Self : .36867528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10:40:37]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10:40:37]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10:40:37]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10:40:37]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10:40:37]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10:40:42]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[2014-12-09 10:40:42]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[2014-12-09 10:40:42]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10:40:42]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10:40:42]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[2014-12-09 10:40:42]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10:40:43]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[2014-12-09 10:40:43]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[2014-12-09 10:40:43]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10:40:43] [Tom] Instance of CreateEmployeeScreen Class initialised. Self : .36867768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10:40:43]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10:40:43]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[2014-12-09 10:40:43]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10:40:43]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10:40:44] [Tom] Search Selected </w:t>
      </w:r>
    </w:p>
    <w:p w:rsidR="00014E69" w:rsidRPr="00E21651" w:rsidRDefault="00014E69" w:rsidP="00014E69">
      <w:pPr>
        <w:contextualSpacing/>
        <w:rPr>
          <w:rFonts w:ascii="Consolas" w:hAnsi="Consolas" w:cs="Consolas"/>
        </w:rPr>
      </w:pPr>
      <w:r w:rsidRPr="00E21651">
        <w:rPr>
          <w:rFonts w:ascii="Consolas" w:hAnsi="Consolas" w:cs="Consolas"/>
        </w:rPr>
        <w:t>[2014-12-09 10:40:44] [Tom] Instance of InitSetupPopup Class initialised. Self : .36867808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10:40:49]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10:40:49]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[2014-12-09 10:42:06] [] =====RESTART=====</w:t>
      </w:r>
    </w:p>
    <w:p w:rsidR="00014E69" w:rsidRPr="00E21651" w:rsidRDefault="00014E69" w:rsidP="00014E69">
      <w:pPr>
        <w:contextualSpacing/>
        <w:rPr>
          <w:rFonts w:ascii="Consolas" w:hAnsi="Consolas" w:cs="Consolas"/>
        </w:rPr>
      </w:pPr>
      <w:r w:rsidRPr="00E21651">
        <w:rPr>
          <w:rFonts w:ascii="Consolas" w:hAnsi="Consolas" w:cs="Consolas"/>
        </w:rPr>
        <w:t>[2014-12-09 10:42:06]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10:42:06] [] Loading variables</w:t>
      </w:r>
    </w:p>
    <w:p w:rsidR="00014E69" w:rsidRPr="00E21651" w:rsidRDefault="00014E69" w:rsidP="00014E69">
      <w:pPr>
        <w:contextualSpacing/>
        <w:rPr>
          <w:rFonts w:ascii="Consolas" w:hAnsi="Consolas" w:cs="Consolas"/>
        </w:rPr>
      </w:pPr>
      <w:r w:rsidRPr="00E21651">
        <w:rPr>
          <w:rFonts w:ascii="Consolas" w:hAnsi="Consolas" w:cs="Consolas"/>
        </w:rPr>
        <w:t>[2014-12-09 10:42:06]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[2014-12-09 10:42:06] [] Loaded Total Salary</w:t>
      </w:r>
    </w:p>
    <w:p w:rsidR="00014E69" w:rsidRPr="00E21651" w:rsidRDefault="00014E69" w:rsidP="00014E69">
      <w:pPr>
        <w:contextualSpacing/>
        <w:rPr>
          <w:rFonts w:ascii="Consolas" w:hAnsi="Consolas" w:cs="Consolas"/>
        </w:rPr>
      </w:pPr>
      <w:r w:rsidRPr="00E21651">
        <w:rPr>
          <w:rFonts w:ascii="Consolas" w:hAnsi="Consolas" w:cs="Consolas"/>
        </w:rPr>
        <w:t>[2014-12-09 10:42:06]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[2014-12-09 10:42:06]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10:42:06]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10:42:06] [] Instance of LoginScreen Class initialised. Self : .34835872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10:42:06]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10:42:06]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10:42:06]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10:42:06]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10:42:06]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10:42:10]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[2014-12-09 10:42:10]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[2014-12-09 10:42:10]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10:42:10]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10:42:10]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[2014-12-09 10:42:10]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10:42:11]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[2014-12-09 10:42:11]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[2014-12-09 10:42:11]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10:42:11] [Tom] Instance of CreateEmployeeScreen Class initialised. Self : .34836112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10:42:11]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10:42:11]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10:42:11]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10:42:11]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10:42:12] [Tom] Search Selected </w:t>
      </w:r>
    </w:p>
    <w:p w:rsidR="00014E69" w:rsidRPr="00E21651" w:rsidRDefault="00014E69" w:rsidP="00014E69">
      <w:pPr>
        <w:contextualSpacing/>
        <w:rPr>
          <w:rFonts w:ascii="Consolas" w:hAnsi="Consolas" w:cs="Consolas"/>
        </w:rPr>
      </w:pPr>
      <w:r w:rsidRPr="00E21651">
        <w:rPr>
          <w:rFonts w:ascii="Consolas" w:hAnsi="Consolas" w:cs="Consolas"/>
        </w:rPr>
        <w:t>[2014-12-09 10:42:12] [Tom] Instance of InitSetupPopup Class initialised. Self : .34836152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10:42:12]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10:42:12]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10:42:30] [] =====RESTART=====</w:t>
      </w:r>
    </w:p>
    <w:p w:rsidR="00014E69" w:rsidRPr="00E21651" w:rsidRDefault="00014E69" w:rsidP="00014E69">
      <w:pPr>
        <w:contextualSpacing/>
        <w:rPr>
          <w:rFonts w:ascii="Consolas" w:hAnsi="Consolas" w:cs="Consolas"/>
        </w:rPr>
      </w:pPr>
      <w:r w:rsidRPr="00E21651">
        <w:rPr>
          <w:rFonts w:ascii="Consolas" w:hAnsi="Consolas" w:cs="Consolas"/>
        </w:rPr>
        <w:t>[2014-12-09 10:42:30]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10:42:30] [] Loading variables</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[2014-12-09 10:42:30]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[2014-12-09 10:42:30] [] Loaded Total Salary</w:t>
      </w:r>
    </w:p>
    <w:p w:rsidR="00014E69" w:rsidRPr="00E21651" w:rsidRDefault="00014E69" w:rsidP="00014E69">
      <w:pPr>
        <w:contextualSpacing/>
        <w:rPr>
          <w:rFonts w:ascii="Consolas" w:hAnsi="Consolas" w:cs="Consolas"/>
        </w:rPr>
      </w:pPr>
      <w:r w:rsidRPr="00E21651">
        <w:rPr>
          <w:rFonts w:ascii="Consolas" w:hAnsi="Consolas" w:cs="Consolas"/>
        </w:rPr>
        <w:t>[2014-12-09 10:42:30]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[2014-12-09 10:42:30]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10:42:30]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10:42:30] [] Instance of LoginScreen Class initialised. Self : .35425536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10:42:30]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10:42:30]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10:42:30]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10:42:30]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10:42:30]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10:42:35]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[2014-12-09 10:42:35]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[2014-12-09 10:42:35]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10:42:35]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10:42:35]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[2014-12-09 10:42:35]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10:42:38]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[2014-12-09 10:42:38]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[2014-12-09 10:42:38]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10:42:38] [Tom] Instance of CreateEmployeeScreen Class initialised. Self : .35425816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10:42:38]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10:42:38]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10:42:38]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10:42:38]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10:42:40] [Tom] Search Selected </w:t>
      </w:r>
    </w:p>
    <w:p w:rsidR="00014E69" w:rsidRPr="00E21651" w:rsidRDefault="00014E69" w:rsidP="00014E69">
      <w:pPr>
        <w:contextualSpacing/>
        <w:rPr>
          <w:rFonts w:ascii="Consolas" w:hAnsi="Consolas" w:cs="Consolas"/>
        </w:rPr>
      </w:pPr>
      <w:r w:rsidRPr="00E21651">
        <w:rPr>
          <w:rFonts w:ascii="Consolas" w:hAnsi="Consolas" w:cs="Consolas"/>
        </w:rPr>
        <w:t>[2014-12-09 10:42:40] [Tom] Instance of InitSetupPopup Class initialised. Self : .35425576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10:42:40]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10:42:40]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10:42:53] [] =====RESTART=====</w:t>
      </w:r>
    </w:p>
    <w:p w:rsidR="00014E69" w:rsidRPr="00E21651" w:rsidRDefault="00014E69" w:rsidP="00014E69">
      <w:pPr>
        <w:contextualSpacing/>
        <w:rPr>
          <w:rFonts w:ascii="Consolas" w:hAnsi="Consolas" w:cs="Consolas"/>
        </w:rPr>
      </w:pPr>
      <w:r w:rsidRPr="00E21651">
        <w:rPr>
          <w:rFonts w:ascii="Consolas" w:hAnsi="Consolas" w:cs="Consolas"/>
        </w:rPr>
        <w:t>[2014-12-09 10:42:53]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10:42:53] [] Loading variables</w:t>
      </w:r>
    </w:p>
    <w:p w:rsidR="00014E69" w:rsidRPr="00E21651" w:rsidRDefault="00014E69" w:rsidP="00014E69">
      <w:pPr>
        <w:contextualSpacing/>
        <w:rPr>
          <w:rFonts w:ascii="Consolas" w:hAnsi="Consolas" w:cs="Consolas"/>
        </w:rPr>
      </w:pPr>
      <w:r w:rsidRPr="00E21651">
        <w:rPr>
          <w:rFonts w:ascii="Consolas" w:hAnsi="Consolas" w:cs="Consolas"/>
        </w:rPr>
        <w:t>[2014-12-09 10:42:53]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[2014-12-09 10:42:53] [] Loaded Total Salary</w:t>
      </w:r>
    </w:p>
    <w:p w:rsidR="00014E69" w:rsidRPr="00E21651" w:rsidRDefault="00014E69" w:rsidP="00014E69">
      <w:pPr>
        <w:contextualSpacing/>
        <w:rPr>
          <w:rFonts w:ascii="Consolas" w:hAnsi="Consolas" w:cs="Consolas"/>
        </w:rPr>
      </w:pPr>
      <w:r w:rsidRPr="00E21651">
        <w:rPr>
          <w:rFonts w:ascii="Consolas" w:hAnsi="Consolas" w:cs="Consolas"/>
        </w:rPr>
        <w:t>[2014-12-09 10:42:53]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[2014-12-09 10:42:53]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10:42:53]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10:42:53] [] Instance of LoginScreen Class initialised. Self : .36408736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10:42:53]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10:42:53]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10:42:53] [] Loaded Labels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[2014-12-09 10:42:53]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10:42:53]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10:42:58]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[2014-12-09 10:42:58]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[2014-12-09 10:42:58] [] Attempted Login: Password = -563305791</w:t>
      </w:r>
    </w:p>
    <w:p w:rsidR="00014E69" w:rsidRPr="00E21651" w:rsidRDefault="00014E69" w:rsidP="00014E69">
      <w:pPr>
        <w:contextualSpacing/>
        <w:rPr>
          <w:rFonts w:ascii="Consolas" w:hAnsi="Consolas" w:cs="Consolas"/>
        </w:rPr>
      </w:pPr>
      <w:r w:rsidRPr="00E21651">
        <w:rPr>
          <w:rFonts w:ascii="Consolas" w:hAnsi="Consolas" w:cs="Consolas"/>
        </w:rPr>
        <w:t>[2014-12-09 10:43:03]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[2014-12-09 10:43:03]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[2014-12-09 10:43:03]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10:43:03]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10:43:03]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[2014-12-09 10:43:03]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10:43:05]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[2014-12-09 10:43:05]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[2014-12-09 10:43:05]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10:43:05] [Tom] Instance of CreateEmployeeScreen Class initialised. Self : .36408976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10:43:05]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10:43:05]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10:43:05]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10:43:05]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10:43:07] [Tom] Search Selected </w:t>
      </w:r>
    </w:p>
    <w:p w:rsidR="00014E69" w:rsidRPr="00E21651" w:rsidRDefault="00014E69" w:rsidP="00014E69">
      <w:pPr>
        <w:contextualSpacing/>
        <w:rPr>
          <w:rFonts w:ascii="Consolas" w:hAnsi="Consolas" w:cs="Consolas"/>
        </w:rPr>
      </w:pPr>
      <w:r w:rsidRPr="00E21651">
        <w:rPr>
          <w:rFonts w:ascii="Consolas" w:hAnsi="Consolas" w:cs="Consolas"/>
        </w:rPr>
        <w:t>[2014-12-09 10:43:07] [Tom] Instance of InitSetupPopup Class initialised. Self : .36409016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10:43:07]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10:43:07]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10:43:26] [] =====RESTART=====</w:t>
      </w:r>
    </w:p>
    <w:p w:rsidR="00014E69" w:rsidRPr="00E21651" w:rsidRDefault="00014E69" w:rsidP="00014E69">
      <w:pPr>
        <w:contextualSpacing/>
        <w:rPr>
          <w:rFonts w:ascii="Consolas" w:hAnsi="Consolas" w:cs="Consolas"/>
        </w:rPr>
      </w:pPr>
      <w:r w:rsidRPr="00E21651">
        <w:rPr>
          <w:rFonts w:ascii="Consolas" w:hAnsi="Consolas" w:cs="Consolas"/>
        </w:rPr>
        <w:t>[2014-12-09 10:43:26]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10:43:26] [] Loading variables</w:t>
      </w:r>
    </w:p>
    <w:p w:rsidR="00014E69" w:rsidRPr="00E21651" w:rsidRDefault="00014E69" w:rsidP="00014E69">
      <w:pPr>
        <w:contextualSpacing/>
        <w:rPr>
          <w:rFonts w:ascii="Consolas" w:hAnsi="Consolas" w:cs="Consolas"/>
        </w:rPr>
      </w:pPr>
      <w:r w:rsidRPr="00E21651">
        <w:rPr>
          <w:rFonts w:ascii="Consolas" w:hAnsi="Consolas" w:cs="Consolas"/>
        </w:rPr>
        <w:t>[2014-12-09 10:43:26]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[2014-12-09 10:43:26] [] Loaded Total Salary</w:t>
      </w:r>
    </w:p>
    <w:p w:rsidR="00014E69" w:rsidRPr="00E21651" w:rsidRDefault="00014E69" w:rsidP="00014E69">
      <w:pPr>
        <w:contextualSpacing/>
        <w:rPr>
          <w:rFonts w:ascii="Consolas" w:hAnsi="Consolas" w:cs="Consolas"/>
        </w:rPr>
      </w:pPr>
      <w:r w:rsidRPr="00E21651">
        <w:rPr>
          <w:rFonts w:ascii="Consolas" w:hAnsi="Consolas" w:cs="Consolas"/>
        </w:rPr>
        <w:t>[2014-12-09 10:43:26]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[2014-12-09 10:43:26]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10:43:26]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10:43:26] [] Instance of LoginScreen Class initialised. Self : .35360000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10:43:26]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10:43:26]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10:43:26]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10:43:26]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10:43:26]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10:43:31]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[2014-12-09 10:43:31]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[2014-12-09 10:43:31]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10:43:31]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10:43:31]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[2014-12-09 10:43:31]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10:43:32]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[2014-12-09 10:43:32]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[2014-12-09 10:43:32]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10:43:32] [Tom] Instance of CreateEmployeeScreen Class initialised. Self : .35360200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10:43:32]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10:43:32]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10:43:32]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10:43:32]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10:43:33] [Tom] Search Selected </w:t>
      </w:r>
    </w:p>
    <w:p w:rsidR="00014E69" w:rsidRPr="00E21651" w:rsidRDefault="00014E69" w:rsidP="00014E69">
      <w:pPr>
        <w:contextualSpacing/>
        <w:rPr>
          <w:rFonts w:ascii="Consolas" w:hAnsi="Consolas" w:cs="Consolas"/>
        </w:rPr>
      </w:pPr>
      <w:r w:rsidRPr="00E21651">
        <w:rPr>
          <w:rFonts w:ascii="Consolas" w:hAnsi="Consolas" w:cs="Consolas"/>
        </w:rPr>
        <w:t>[2014-12-09 10:43:33] [Tom] Instance of InitSetupPopup Class initialised. Self : .35360080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10:43:33]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10:43:33]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10:43:51] [] =====RESTART=====</w:t>
      </w:r>
    </w:p>
    <w:p w:rsidR="00014E69" w:rsidRPr="00E21651" w:rsidRDefault="00014E69" w:rsidP="00014E69">
      <w:pPr>
        <w:contextualSpacing/>
        <w:rPr>
          <w:rFonts w:ascii="Consolas" w:hAnsi="Consolas" w:cs="Consolas"/>
        </w:rPr>
      </w:pPr>
      <w:r w:rsidRPr="00E21651">
        <w:rPr>
          <w:rFonts w:ascii="Consolas" w:hAnsi="Consolas" w:cs="Consolas"/>
        </w:rPr>
        <w:t>[2014-12-09 10:43:51]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10:43:51] [] Loading variables</w:t>
      </w:r>
    </w:p>
    <w:p w:rsidR="00014E69" w:rsidRPr="00E21651" w:rsidRDefault="00014E69" w:rsidP="00014E69">
      <w:pPr>
        <w:contextualSpacing/>
        <w:rPr>
          <w:rFonts w:ascii="Consolas" w:hAnsi="Consolas" w:cs="Consolas"/>
        </w:rPr>
      </w:pPr>
      <w:r w:rsidRPr="00E21651">
        <w:rPr>
          <w:rFonts w:ascii="Consolas" w:hAnsi="Consolas" w:cs="Consolas"/>
        </w:rPr>
        <w:t>[2014-12-09 10:43:51]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[2014-12-09 10:43:51] [] Loaded Total Salary</w:t>
      </w:r>
    </w:p>
    <w:p w:rsidR="00014E69" w:rsidRPr="00E21651" w:rsidRDefault="00014E69" w:rsidP="00014E69">
      <w:pPr>
        <w:contextualSpacing/>
        <w:rPr>
          <w:rFonts w:ascii="Consolas" w:hAnsi="Consolas" w:cs="Consolas"/>
        </w:rPr>
      </w:pPr>
      <w:r w:rsidRPr="00E21651">
        <w:rPr>
          <w:rFonts w:ascii="Consolas" w:hAnsi="Consolas" w:cs="Consolas"/>
        </w:rPr>
        <w:t>[2014-12-09 10:43:51]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[2014-12-09 10:43:51]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10:43:51]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10:43:51] [] Instance of LoginScreen Class initialised. Self : .36212128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10:43:51]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10:43:51]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10:43:51]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10:43:51]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10:43:51]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10:43:56]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[2014-12-09 10:43:56]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[2014-12-09 10:43:56]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10:43:56]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10:43:56]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[2014-12-09 10:43:56]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10:43:58]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[2014-12-09 10:43:58]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[2014-12-09 10:43:59]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10:43:59] [Tom] Instance of CreateEmployeeScreen Class initialised. Self : .36212368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10:43:59]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10:43:59]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[2014-12-09 10:43:59]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10:43:59]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10:44:00] [Tom] Search Selected </w:t>
      </w:r>
    </w:p>
    <w:p w:rsidR="00014E69" w:rsidRPr="00E21651" w:rsidRDefault="00014E69" w:rsidP="00014E69">
      <w:pPr>
        <w:contextualSpacing/>
        <w:rPr>
          <w:rFonts w:ascii="Consolas" w:hAnsi="Consolas" w:cs="Consolas"/>
        </w:rPr>
      </w:pPr>
      <w:r w:rsidRPr="00E21651">
        <w:rPr>
          <w:rFonts w:ascii="Consolas" w:hAnsi="Consolas" w:cs="Consolas"/>
        </w:rPr>
        <w:t>[2014-12-09 10:44:00] [Tom] Instance of InitSetupPopup Class initialised. Self : .36212408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10:44:00]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10:44:00]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10:44:08] [] =====RESTART=====</w:t>
      </w:r>
    </w:p>
    <w:p w:rsidR="00014E69" w:rsidRPr="00E21651" w:rsidRDefault="00014E69" w:rsidP="00014E69">
      <w:pPr>
        <w:contextualSpacing/>
        <w:rPr>
          <w:rFonts w:ascii="Consolas" w:hAnsi="Consolas" w:cs="Consolas"/>
        </w:rPr>
      </w:pPr>
      <w:r w:rsidRPr="00E21651">
        <w:rPr>
          <w:rFonts w:ascii="Consolas" w:hAnsi="Consolas" w:cs="Consolas"/>
        </w:rPr>
        <w:t>[2014-12-09 10:44:08]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10:44:08] [] Loading variables</w:t>
      </w:r>
    </w:p>
    <w:p w:rsidR="00014E69" w:rsidRPr="00E21651" w:rsidRDefault="00014E69" w:rsidP="00014E69">
      <w:pPr>
        <w:contextualSpacing/>
        <w:rPr>
          <w:rFonts w:ascii="Consolas" w:hAnsi="Consolas" w:cs="Consolas"/>
        </w:rPr>
      </w:pPr>
      <w:r w:rsidRPr="00E21651">
        <w:rPr>
          <w:rFonts w:ascii="Consolas" w:hAnsi="Consolas" w:cs="Consolas"/>
        </w:rPr>
        <w:t>[2014-12-09 10:44:08]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[2014-12-09 10:44:08] [] Loaded Total Salary</w:t>
      </w:r>
    </w:p>
    <w:p w:rsidR="00014E69" w:rsidRPr="00E21651" w:rsidRDefault="00014E69" w:rsidP="00014E69">
      <w:pPr>
        <w:contextualSpacing/>
        <w:rPr>
          <w:rFonts w:ascii="Consolas" w:hAnsi="Consolas" w:cs="Consolas"/>
        </w:rPr>
      </w:pPr>
      <w:r w:rsidRPr="00E21651">
        <w:rPr>
          <w:rFonts w:ascii="Consolas" w:hAnsi="Consolas" w:cs="Consolas"/>
        </w:rPr>
        <w:t>[2014-12-09 10:44:08]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[2014-12-09 10:44:08]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10:44:08]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10:44:08] [] Instance of LoginScreen Class initialised. Self : .34639264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10:44:08]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10:44:08]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10:44:08]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10:44:08]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10:44:08]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10:44:14]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[2014-12-09 10:44:14]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[2014-12-09 10:44:14]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10:44:14]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10:44:14]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[2014-12-09 10:44:14]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10:44:15]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[2014-12-09 10:44:15]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[2014-12-09 10:44:15]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10:44:15] [Tom] Instance of CreateEmployeeScreen Class initialised. Self : .34639504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10:44:15]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10:44:15]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10:44:15]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10:44:15]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10:44:16] [Tom] Search Selected </w:t>
      </w:r>
    </w:p>
    <w:p w:rsidR="00014E69" w:rsidRPr="00E21651" w:rsidRDefault="00014E69" w:rsidP="00014E69">
      <w:pPr>
        <w:contextualSpacing/>
        <w:rPr>
          <w:rFonts w:ascii="Consolas" w:hAnsi="Consolas" w:cs="Consolas"/>
        </w:rPr>
      </w:pPr>
      <w:r w:rsidRPr="00E21651">
        <w:rPr>
          <w:rFonts w:ascii="Consolas" w:hAnsi="Consolas" w:cs="Consolas"/>
        </w:rPr>
        <w:t>[2014-12-09 10:44:16] [Tom] Instance of InitSetupPopup Class initialised. Self : .34639544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10:44:16]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10:44:16]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10:44:27] [] =====RESTART=====</w:t>
      </w:r>
    </w:p>
    <w:p w:rsidR="00014E69" w:rsidRPr="00E21651" w:rsidRDefault="00014E69" w:rsidP="00014E69">
      <w:pPr>
        <w:contextualSpacing/>
        <w:rPr>
          <w:rFonts w:ascii="Consolas" w:hAnsi="Consolas" w:cs="Consolas"/>
        </w:rPr>
      </w:pPr>
      <w:r w:rsidRPr="00E21651">
        <w:rPr>
          <w:rFonts w:ascii="Consolas" w:hAnsi="Consolas" w:cs="Consolas"/>
        </w:rPr>
        <w:t>[2014-12-09 10:44:27]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10:44:27] [] Loading variables</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[2014-12-09 10:44:27]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[2014-12-09 10:44:28] [] Loaded Total Salary</w:t>
      </w:r>
    </w:p>
    <w:p w:rsidR="00014E69" w:rsidRPr="00E21651" w:rsidRDefault="00014E69" w:rsidP="00014E69">
      <w:pPr>
        <w:contextualSpacing/>
        <w:rPr>
          <w:rFonts w:ascii="Consolas" w:hAnsi="Consolas" w:cs="Consolas"/>
        </w:rPr>
      </w:pPr>
      <w:r w:rsidRPr="00E21651">
        <w:rPr>
          <w:rFonts w:ascii="Consolas" w:hAnsi="Consolas" w:cs="Consolas"/>
        </w:rPr>
        <w:t>[2014-12-09 10:44:28]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[2014-12-09 10:44:28]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10:44:28]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10:44:28] [] Instance of LoginScreen Class initialised. Self : .35556608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10:44:28]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10:44:28]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10:44:28]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10:44:28]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10:44:28]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10:44:32]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[2014-12-09 10:44:32]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[2014-12-09 10:44:32]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10:44:32]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10:44:32]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[2014-12-09 10:44:32]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10:44:34]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[2014-12-09 10:44:34]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[2014-12-09 10:44:34]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10:44:34] [Tom] Instance of CreateEmployeeScreen Class initialised. Self : .35556888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10:44:34]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10:44:34]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10:44:34]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10:44:34]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10:44:35] [Tom] Search Selected </w:t>
      </w:r>
    </w:p>
    <w:p w:rsidR="00014E69" w:rsidRPr="00E21651" w:rsidRDefault="00014E69" w:rsidP="00014E69">
      <w:pPr>
        <w:contextualSpacing/>
        <w:rPr>
          <w:rFonts w:ascii="Consolas" w:hAnsi="Consolas" w:cs="Consolas"/>
        </w:rPr>
      </w:pPr>
      <w:r w:rsidRPr="00E21651">
        <w:rPr>
          <w:rFonts w:ascii="Consolas" w:hAnsi="Consolas" w:cs="Consolas"/>
        </w:rPr>
        <w:t>[2014-12-09 10:44:35] [Tom] Instance of InitSetupPopup Class initialised. Self : .35556648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10:44:35]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10:44:35]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10:44:41] [] =====RESTART=====</w:t>
      </w:r>
    </w:p>
    <w:p w:rsidR="00014E69" w:rsidRPr="00E21651" w:rsidRDefault="00014E69" w:rsidP="00014E69">
      <w:pPr>
        <w:contextualSpacing/>
        <w:rPr>
          <w:rFonts w:ascii="Consolas" w:hAnsi="Consolas" w:cs="Consolas"/>
        </w:rPr>
      </w:pPr>
      <w:r w:rsidRPr="00E21651">
        <w:rPr>
          <w:rFonts w:ascii="Consolas" w:hAnsi="Consolas" w:cs="Consolas"/>
        </w:rPr>
        <w:t>[2014-12-09 10:44:41]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10:44:41] [] Loading variables</w:t>
      </w:r>
    </w:p>
    <w:p w:rsidR="00014E69" w:rsidRPr="00E21651" w:rsidRDefault="00014E69" w:rsidP="00014E69">
      <w:pPr>
        <w:contextualSpacing/>
        <w:rPr>
          <w:rFonts w:ascii="Consolas" w:hAnsi="Consolas" w:cs="Consolas"/>
        </w:rPr>
      </w:pPr>
      <w:r w:rsidRPr="00E21651">
        <w:rPr>
          <w:rFonts w:ascii="Consolas" w:hAnsi="Consolas" w:cs="Consolas"/>
        </w:rPr>
        <w:t>[2014-12-09 10:44:41]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[2014-12-09 10:44:41] [] Loaded Total Salary</w:t>
      </w:r>
    </w:p>
    <w:p w:rsidR="00014E69" w:rsidRPr="00E21651" w:rsidRDefault="00014E69" w:rsidP="00014E69">
      <w:pPr>
        <w:contextualSpacing/>
        <w:rPr>
          <w:rFonts w:ascii="Consolas" w:hAnsi="Consolas" w:cs="Consolas"/>
        </w:rPr>
      </w:pPr>
      <w:r w:rsidRPr="00E21651">
        <w:rPr>
          <w:rFonts w:ascii="Consolas" w:hAnsi="Consolas" w:cs="Consolas"/>
        </w:rPr>
        <w:t>[2014-12-09 10:44:41]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[2014-12-09 10:44:41]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10:44:41]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10:44:41] [] Instance of LoginScreen Class initialised. Self : .35163552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10:44:41]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10:44:41]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10:44:41] [] Loaded Labels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[2014-12-09 10:44:41]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10:44:41]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10:44:46]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[2014-12-09 10:44:46]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[2014-12-09 10:44:46]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10:44:46]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10:44:46]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[2014-12-09 10:44:46]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10:44:48]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[2014-12-09 10:44:48]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[2014-12-09 10:44:48]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10:44:48] [Tom] Instance of CreateEmployeeScreen Class initialised. Self : .35163792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10:44:48]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10:44:48]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10:44:48]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10:44:48]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10:44:50] [Tom] Search Selected </w:t>
      </w:r>
    </w:p>
    <w:p w:rsidR="00014E69" w:rsidRPr="00E21651" w:rsidRDefault="00014E69" w:rsidP="00014E69">
      <w:pPr>
        <w:contextualSpacing/>
        <w:rPr>
          <w:rFonts w:ascii="Consolas" w:hAnsi="Consolas" w:cs="Consolas"/>
        </w:rPr>
      </w:pPr>
      <w:r w:rsidRPr="00E21651">
        <w:rPr>
          <w:rFonts w:ascii="Consolas" w:hAnsi="Consolas" w:cs="Consolas"/>
        </w:rPr>
        <w:t>[2014-12-09 10:44:50] [Tom] Instance of InitSetupPopup Class initialised. Self : .35163832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10:44:50]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10:44:50]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10:45:14] [] =====RESTART=====</w:t>
      </w:r>
    </w:p>
    <w:p w:rsidR="00014E69" w:rsidRPr="00E21651" w:rsidRDefault="00014E69" w:rsidP="00014E69">
      <w:pPr>
        <w:contextualSpacing/>
        <w:rPr>
          <w:rFonts w:ascii="Consolas" w:hAnsi="Consolas" w:cs="Consolas"/>
        </w:rPr>
      </w:pPr>
      <w:r w:rsidRPr="00E21651">
        <w:rPr>
          <w:rFonts w:ascii="Consolas" w:hAnsi="Consolas" w:cs="Consolas"/>
        </w:rPr>
        <w:t>[2014-12-09 10:45:14]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10:45:14] [] Loading variables</w:t>
      </w:r>
    </w:p>
    <w:p w:rsidR="00014E69" w:rsidRPr="00E21651" w:rsidRDefault="00014E69" w:rsidP="00014E69">
      <w:pPr>
        <w:contextualSpacing/>
        <w:rPr>
          <w:rFonts w:ascii="Consolas" w:hAnsi="Consolas" w:cs="Consolas"/>
        </w:rPr>
      </w:pPr>
      <w:r w:rsidRPr="00E21651">
        <w:rPr>
          <w:rFonts w:ascii="Consolas" w:hAnsi="Consolas" w:cs="Consolas"/>
        </w:rPr>
        <w:t>[2014-12-09 10:45:14]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[2014-12-09 10:45:14] [] Loaded Total Salary</w:t>
      </w:r>
    </w:p>
    <w:p w:rsidR="00014E69" w:rsidRPr="00E21651" w:rsidRDefault="00014E69" w:rsidP="00014E69">
      <w:pPr>
        <w:contextualSpacing/>
        <w:rPr>
          <w:rFonts w:ascii="Consolas" w:hAnsi="Consolas" w:cs="Consolas"/>
        </w:rPr>
      </w:pPr>
      <w:r w:rsidRPr="00E21651">
        <w:rPr>
          <w:rFonts w:ascii="Consolas" w:hAnsi="Consolas" w:cs="Consolas"/>
        </w:rPr>
        <w:t>[2014-12-09 10:45:14]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[2014-12-09 10:45:14]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10:45:14]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10:45:14] [] Instance of LoginScreen Class initialised. Self : .34835912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10:45:14]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10:45:14]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10:45:14]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10:45:14]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10:45:14]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10:45:20]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[2014-12-09 10:45:20]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[2014-12-09 10:45:20]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10:45:20]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10:45:20]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[2014-12-09 10:45:20]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10:45:21]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[2014-12-09 10:45:21]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[2014-12-09 10:45:21]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10:45:21] [Tom] Instance of CreateEmployeeScreen Class initialised. Self : .34836152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10:45:21]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10:45:21]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10:45:21]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10:45:21]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10:45:22] [Tom] Search Selected </w:t>
      </w:r>
    </w:p>
    <w:p w:rsidR="00014E69" w:rsidRPr="00E21651" w:rsidRDefault="00014E69" w:rsidP="00014E69">
      <w:pPr>
        <w:contextualSpacing/>
        <w:rPr>
          <w:rFonts w:ascii="Consolas" w:hAnsi="Consolas" w:cs="Consolas"/>
        </w:rPr>
      </w:pPr>
      <w:r w:rsidRPr="00E21651">
        <w:rPr>
          <w:rFonts w:ascii="Consolas" w:hAnsi="Consolas" w:cs="Consolas"/>
        </w:rPr>
        <w:t>[2014-12-09 10:45:22] [Tom] Instance of InitSetupPopup Class initialised. Self : .34836192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10:45:37] [Tom]ERROR:root: Got exception on main handler </w:t>
      </w:r>
    </w:p>
    <w:p w:rsidR="00014E69" w:rsidRPr="00E21651" w:rsidRDefault="00014E69" w:rsidP="00014E69">
      <w:pPr>
        <w:contextualSpacing/>
        <w:rPr>
          <w:rFonts w:ascii="Consolas" w:hAnsi="Consolas" w:cs="Consolas"/>
        </w:rPr>
      </w:pPr>
      <w:r w:rsidRPr="00E21651">
        <w:rPr>
          <w:rFonts w:ascii="Consolas" w:hAnsi="Consolas" w:cs="Consolas"/>
        </w:rPr>
        <w:t>Traceback (most recent call last):</w:t>
      </w:r>
    </w:p>
    <w:p w:rsidR="00014E69" w:rsidRPr="00E21651" w:rsidRDefault="00014E69" w:rsidP="00014E69">
      <w:pPr>
        <w:contextualSpacing/>
        <w:rPr>
          <w:rFonts w:ascii="Consolas" w:hAnsi="Consolas" w:cs="Consolas"/>
        </w:rPr>
      </w:pPr>
      <w:r w:rsidRPr="00E21651">
        <w:rPr>
          <w:rFonts w:ascii="Consolas" w:hAnsi="Consolas" w:cs="Consolas"/>
        </w:rPr>
        <w:t xml:space="preserve">  File "N:\Y13Computing\Main.py", line 33, in main</w:t>
      </w:r>
    </w:p>
    <w:p w:rsidR="00014E69" w:rsidRPr="00E21651" w:rsidRDefault="00014E69" w:rsidP="00014E69">
      <w:pPr>
        <w:contextualSpacing/>
        <w:rPr>
          <w:rFonts w:ascii="Consolas" w:hAnsi="Consolas" w:cs="Consolas"/>
        </w:rPr>
      </w:pPr>
      <w:r w:rsidRPr="00E21651">
        <w:rPr>
          <w:rFonts w:ascii="Consolas" w:hAnsi="Consolas" w:cs="Consolas"/>
        </w:rPr>
        <w:t xml:space="preserve">    root.mainloop()</w:t>
      </w:r>
    </w:p>
    <w:p w:rsidR="00014E69" w:rsidRPr="00E21651" w:rsidRDefault="00014E69" w:rsidP="00014E69">
      <w:pPr>
        <w:contextualSpacing/>
        <w:rPr>
          <w:rFonts w:ascii="Consolas" w:hAnsi="Consolas" w:cs="Consolas"/>
        </w:rPr>
      </w:pPr>
      <w:r w:rsidRPr="00E21651">
        <w:rPr>
          <w:rFonts w:ascii="Consolas" w:hAnsi="Consolas" w:cs="Consolas"/>
        </w:rPr>
        <w:t xml:space="preserve">  File "C:\Python27\lib\lib-tk\Tkinter.py", line 1068, in mainloop</w:t>
      </w:r>
    </w:p>
    <w:p w:rsidR="00014E69" w:rsidRPr="00E21651" w:rsidRDefault="00014E69" w:rsidP="00014E69">
      <w:pPr>
        <w:contextualSpacing/>
        <w:rPr>
          <w:rFonts w:ascii="Consolas" w:hAnsi="Consolas" w:cs="Consolas"/>
        </w:rPr>
      </w:pPr>
      <w:r w:rsidRPr="00E21651">
        <w:rPr>
          <w:rFonts w:ascii="Consolas" w:hAnsi="Consolas" w:cs="Consolas"/>
        </w:rPr>
        <w:t xml:space="preserve">    self.tk.mainloop(n)</w:t>
      </w:r>
    </w:p>
    <w:p w:rsidR="00014E69" w:rsidRPr="00E21651" w:rsidRDefault="00014E69" w:rsidP="00014E69">
      <w:pPr>
        <w:contextualSpacing/>
        <w:rPr>
          <w:rFonts w:ascii="Consolas" w:hAnsi="Consolas" w:cs="Consolas"/>
        </w:rPr>
      </w:pPr>
      <w:r w:rsidRPr="00E21651">
        <w:rPr>
          <w:rFonts w:ascii="Consolas" w:hAnsi="Consolas" w:cs="Consolas"/>
        </w:rPr>
        <w:t xml:space="preserve">  File "C:\Python27\lib\lib-tk\Tkinter.py", line 1474, in __call__</w:t>
      </w:r>
    </w:p>
    <w:p w:rsidR="00014E69" w:rsidRPr="00E21651" w:rsidRDefault="00014E69" w:rsidP="00014E69">
      <w:pPr>
        <w:contextualSpacing/>
        <w:rPr>
          <w:rFonts w:ascii="Consolas" w:hAnsi="Consolas" w:cs="Consolas"/>
        </w:rPr>
      </w:pPr>
      <w:r w:rsidRPr="00E21651">
        <w:rPr>
          <w:rFonts w:ascii="Consolas" w:hAnsi="Consolas" w:cs="Consolas"/>
        </w:rPr>
        <w:t xml:space="preserve">    self.widget._report_exception()</w:t>
      </w:r>
    </w:p>
    <w:p w:rsidR="00014E69" w:rsidRPr="00E21651" w:rsidRDefault="00014E69" w:rsidP="00014E69">
      <w:pPr>
        <w:contextualSpacing/>
        <w:rPr>
          <w:rFonts w:ascii="Consolas" w:hAnsi="Consolas" w:cs="Consolas"/>
        </w:rPr>
      </w:pPr>
      <w:r w:rsidRPr="00E21651">
        <w:rPr>
          <w:rFonts w:ascii="Consolas" w:hAnsi="Consolas" w:cs="Consolas"/>
        </w:rPr>
        <w:t xml:space="preserve">  File "C:\Python27\lib\lib-tk\Tkinter.py", line 1236, in _report_exception</w:t>
      </w:r>
    </w:p>
    <w:p w:rsidR="00014E69" w:rsidRPr="00E21651" w:rsidRDefault="00014E69" w:rsidP="00014E69">
      <w:pPr>
        <w:contextualSpacing/>
        <w:rPr>
          <w:rFonts w:ascii="Consolas" w:hAnsi="Consolas" w:cs="Consolas"/>
        </w:rPr>
      </w:pPr>
      <w:r w:rsidRPr="00E21651">
        <w:rPr>
          <w:rFonts w:ascii="Consolas" w:hAnsi="Consolas" w:cs="Consolas"/>
        </w:rPr>
        <w:t xml:space="preserve">    root.report_callback_exception(exc, val, tb)</w:t>
      </w:r>
    </w:p>
    <w:p w:rsidR="00014E69" w:rsidRPr="00E21651" w:rsidRDefault="00014E69" w:rsidP="00014E69">
      <w:pPr>
        <w:contextualSpacing/>
        <w:rPr>
          <w:rFonts w:ascii="Consolas" w:hAnsi="Consolas" w:cs="Consolas"/>
        </w:rPr>
      </w:pPr>
      <w:r w:rsidRPr="00E21651">
        <w:rPr>
          <w:rFonts w:ascii="Consolas" w:hAnsi="Consolas" w:cs="Consolas"/>
        </w:rPr>
        <w:t xml:space="preserve">  File "C:\Python27\lib\lib-tk\Tkinter.py", line 1819, in report_callback_exception</w:t>
      </w:r>
    </w:p>
    <w:p w:rsidR="00014E69" w:rsidRPr="00E21651" w:rsidRDefault="00014E69" w:rsidP="00014E69">
      <w:pPr>
        <w:contextualSpacing/>
        <w:rPr>
          <w:rFonts w:ascii="Consolas" w:hAnsi="Consolas" w:cs="Consolas"/>
        </w:rPr>
      </w:pPr>
      <w:r w:rsidRPr="00E21651">
        <w:rPr>
          <w:rFonts w:ascii="Consolas" w:hAnsi="Consolas" w:cs="Consolas"/>
        </w:rPr>
        <w:t xml:space="preserve">    sys.stderr.write("Exception in Tkinter callback\n")</w:t>
      </w:r>
    </w:p>
    <w:p w:rsidR="00014E69" w:rsidRPr="00E21651" w:rsidRDefault="00014E69" w:rsidP="00014E69">
      <w:pPr>
        <w:contextualSpacing/>
        <w:rPr>
          <w:rFonts w:ascii="Consolas" w:hAnsi="Consolas" w:cs="Consolas"/>
        </w:rPr>
      </w:pPr>
      <w:r w:rsidRPr="00E21651">
        <w:rPr>
          <w:rFonts w:ascii="Consolas" w:hAnsi="Consolas" w:cs="Consolas"/>
        </w:rPr>
        <w:t xml:space="preserve">  File "C:\Python27\lib\idlelib\PyShell.py", line 1325, in write</w:t>
      </w:r>
    </w:p>
    <w:p w:rsidR="00014E69" w:rsidRPr="00E21651" w:rsidRDefault="00014E69" w:rsidP="00014E69">
      <w:pPr>
        <w:contextualSpacing/>
        <w:rPr>
          <w:rFonts w:ascii="Consolas" w:hAnsi="Consolas" w:cs="Consolas"/>
        </w:rPr>
      </w:pPr>
      <w:r w:rsidRPr="00E21651">
        <w:rPr>
          <w:rFonts w:ascii="Consolas" w:hAnsi="Consolas" w:cs="Consolas"/>
        </w:rPr>
        <w:t xml:space="preserve">    return self.shell.write(s, self.tags)</w:t>
      </w:r>
    </w:p>
    <w:p w:rsidR="00014E69" w:rsidRPr="00E21651" w:rsidRDefault="00014E69" w:rsidP="00014E69">
      <w:pPr>
        <w:contextualSpacing/>
        <w:rPr>
          <w:rFonts w:ascii="Consolas" w:hAnsi="Consolas" w:cs="Consolas"/>
        </w:rPr>
      </w:pPr>
      <w:r w:rsidRPr="00E21651">
        <w:rPr>
          <w:rFonts w:ascii="Consolas" w:hAnsi="Consolas" w:cs="Consolas"/>
        </w:rPr>
        <w:t xml:space="preserve">  File "C:\Python27\lib\idlelib\rpc.py", line 548, in __getattr__</w:t>
      </w:r>
    </w:p>
    <w:p w:rsidR="00014E69" w:rsidRPr="00E21651" w:rsidRDefault="00014E69" w:rsidP="00014E69">
      <w:pPr>
        <w:contextualSpacing/>
        <w:rPr>
          <w:rFonts w:ascii="Consolas" w:hAnsi="Consolas" w:cs="Consolas"/>
        </w:rPr>
      </w:pPr>
      <w:r w:rsidRPr="00E21651">
        <w:rPr>
          <w:rFonts w:ascii="Consolas" w:hAnsi="Consolas" w:cs="Consolas"/>
        </w:rPr>
        <w:t xml:space="preserve">    self.__getmethods()</w:t>
      </w:r>
    </w:p>
    <w:p w:rsidR="00014E69" w:rsidRPr="00E21651" w:rsidRDefault="00014E69" w:rsidP="00014E69">
      <w:pPr>
        <w:contextualSpacing/>
        <w:rPr>
          <w:rFonts w:ascii="Consolas" w:hAnsi="Consolas" w:cs="Consolas"/>
        </w:rPr>
      </w:pPr>
      <w:r w:rsidRPr="00E21651">
        <w:rPr>
          <w:rFonts w:ascii="Consolas" w:hAnsi="Consolas" w:cs="Consolas"/>
        </w:rPr>
        <w:t xml:space="preserve">  File "C:\Python27\lib\idlelib\rpc.py", line 566, in __getmethods</w:t>
      </w:r>
    </w:p>
    <w:p w:rsidR="00014E69" w:rsidRPr="00E21651" w:rsidRDefault="00014E69" w:rsidP="00014E69">
      <w:pPr>
        <w:contextualSpacing/>
        <w:rPr>
          <w:rFonts w:ascii="Consolas" w:hAnsi="Consolas" w:cs="Consolas"/>
        </w:rPr>
      </w:pPr>
      <w:r w:rsidRPr="00E21651">
        <w:rPr>
          <w:rFonts w:ascii="Consolas" w:hAnsi="Consolas" w:cs="Consolas"/>
        </w:rPr>
        <w:t xml:space="preserve">    "__methods__", (), {})</w:t>
      </w:r>
    </w:p>
    <w:p w:rsidR="00014E69" w:rsidRPr="00E21651" w:rsidRDefault="00014E69" w:rsidP="00014E69">
      <w:pPr>
        <w:contextualSpacing/>
        <w:rPr>
          <w:rFonts w:ascii="Consolas" w:hAnsi="Consolas" w:cs="Consolas"/>
        </w:rPr>
      </w:pPr>
      <w:r w:rsidRPr="00E21651">
        <w:rPr>
          <w:rFonts w:ascii="Consolas" w:hAnsi="Consolas" w:cs="Consolas"/>
        </w:rPr>
        <w:t xml:space="preserve">  File "C:\Python27\lib\idlelib\rpc.py", line 210, in remotecall</w:t>
      </w:r>
    </w:p>
    <w:p w:rsidR="00014E69" w:rsidRPr="00E21651" w:rsidRDefault="00014E69" w:rsidP="00014E69">
      <w:pPr>
        <w:contextualSpacing/>
        <w:rPr>
          <w:rFonts w:ascii="Consolas" w:hAnsi="Consolas" w:cs="Consolas"/>
        </w:rPr>
      </w:pPr>
      <w:r w:rsidRPr="00E21651">
        <w:rPr>
          <w:rFonts w:ascii="Consolas" w:hAnsi="Consolas" w:cs="Consolas"/>
        </w:rPr>
        <w:t xml:space="preserve">    seq = self.asynccall(oid, methodname, args, kwargs)</w:t>
      </w:r>
    </w:p>
    <w:p w:rsidR="00014E69" w:rsidRPr="00E21651" w:rsidRDefault="00014E69" w:rsidP="00014E69">
      <w:pPr>
        <w:contextualSpacing/>
        <w:rPr>
          <w:rFonts w:ascii="Consolas" w:hAnsi="Consolas" w:cs="Consolas"/>
        </w:rPr>
      </w:pPr>
      <w:r w:rsidRPr="00E21651">
        <w:rPr>
          <w:rFonts w:ascii="Consolas" w:hAnsi="Consolas" w:cs="Consolas"/>
        </w:rPr>
        <w:t xml:space="preserve">  File "C:\Python27\lib\idlelib\rpc.py", line 225, in asynccall</w:t>
      </w:r>
    </w:p>
    <w:p w:rsidR="00014E69" w:rsidRPr="00E21651" w:rsidRDefault="00014E69" w:rsidP="00014E69">
      <w:pPr>
        <w:contextualSpacing/>
        <w:rPr>
          <w:rFonts w:ascii="Consolas" w:hAnsi="Consolas" w:cs="Consolas"/>
        </w:rPr>
      </w:pPr>
      <w:r w:rsidRPr="00E21651">
        <w:rPr>
          <w:rFonts w:ascii="Consolas" w:hAnsi="Consolas" w:cs="Consolas"/>
        </w:rPr>
        <w:t xml:space="preserve">    self.putmessage((seq, request))</w:t>
      </w:r>
    </w:p>
    <w:p w:rsidR="00014E69" w:rsidRPr="00E21651" w:rsidRDefault="00014E69" w:rsidP="00014E69">
      <w:pPr>
        <w:contextualSpacing/>
        <w:rPr>
          <w:rFonts w:ascii="Consolas" w:hAnsi="Consolas" w:cs="Consolas"/>
        </w:rPr>
      </w:pPr>
      <w:r w:rsidRPr="00E21651">
        <w:rPr>
          <w:rFonts w:ascii="Consolas" w:hAnsi="Consolas" w:cs="Consolas"/>
        </w:rPr>
        <w:t xml:space="preserve">  File "C:\Python27\lib\idlelib\rpc.py", line 332, in putmessage</w:t>
      </w:r>
    </w:p>
    <w:p w:rsidR="00014E69" w:rsidRPr="00E21651" w:rsidRDefault="00014E69" w:rsidP="00014E69">
      <w:pPr>
        <w:contextualSpacing/>
        <w:rPr>
          <w:rFonts w:ascii="Consolas" w:hAnsi="Consolas" w:cs="Consolas"/>
        </w:rPr>
      </w:pPr>
      <w:r w:rsidRPr="00E21651">
        <w:rPr>
          <w:rFonts w:ascii="Consolas" w:hAnsi="Consolas" w:cs="Consolas"/>
        </w:rPr>
        <w:t xml:space="preserve">    n = self.sock.send(s[:BUFSIZE])</w:t>
      </w:r>
    </w:p>
    <w:p w:rsidR="00014E69" w:rsidRPr="00E21651" w:rsidRDefault="00014E69" w:rsidP="00014E69">
      <w:pPr>
        <w:contextualSpacing/>
        <w:rPr>
          <w:rFonts w:ascii="Consolas" w:hAnsi="Consolas" w:cs="Consolas"/>
        </w:rPr>
      </w:pPr>
      <w:r w:rsidRPr="00E21651">
        <w:rPr>
          <w:rFonts w:ascii="Consolas" w:hAnsi="Consolas" w:cs="Consolas"/>
        </w:rPr>
        <w:t>error: [Errno 10053] An established connection was aborted by the software in your host machine</w:t>
      </w:r>
    </w:p>
    <w:p w:rsidR="00014E69" w:rsidRPr="00E21651" w:rsidRDefault="00014E69" w:rsidP="00014E69">
      <w:pPr>
        <w:contextualSpacing/>
        <w:rPr>
          <w:rFonts w:ascii="Consolas" w:hAnsi="Consolas" w:cs="Consolas"/>
        </w:rPr>
      </w:pPr>
      <w:r w:rsidRPr="00E21651">
        <w:rPr>
          <w:rFonts w:ascii="Consolas" w:hAnsi="Consolas" w:cs="Consolas"/>
        </w:rPr>
        <w:t>[2014-12-09 10:46:11] [] =====RESTART=====</w:t>
      </w:r>
    </w:p>
    <w:p w:rsidR="00014E69" w:rsidRPr="00E21651" w:rsidRDefault="00014E69" w:rsidP="00014E69">
      <w:pPr>
        <w:contextualSpacing/>
        <w:rPr>
          <w:rFonts w:ascii="Consolas" w:hAnsi="Consolas" w:cs="Consolas"/>
        </w:rPr>
      </w:pPr>
      <w:r w:rsidRPr="00E21651">
        <w:rPr>
          <w:rFonts w:ascii="Consolas" w:hAnsi="Consolas" w:cs="Consolas"/>
        </w:rPr>
        <w:t>[2014-12-09 10:46:11]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10:46:11] [] Loading variables</w:t>
      </w:r>
    </w:p>
    <w:p w:rsidR="00014E69" w:rsidRPr="00E21651" w:rsidRDefault="00014E69" w:rsidP="00014E69">
      <w:pPr>
        <w:contextualSpacing/>
        <w:rPr>
          <w:rFonts w:ascii="Consolas" w:hAnsi="Consolas" w:cs="Consolas"/>
        </w:rPr>
      </w:pPr>
      <w:r w:rsidRPr="00E21651">
        <w:rPr>
          <w:rFonts w:ascii="Consolas" w:hAnsi="Consolas" w:cs="Consolas"/>
        </w:rPr>
        <w:t>[2014-12-09 10:46:11]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[2014-12-09 10:46:11] [] Loaded Total Salary</w:t>
      </w:r>
    </w:p>
    <w:p w:rsidR="00014E69" w:rsidRPr="00E21651" w:rsidRDefault="00014E69" w:rsidP="00014E69">
      <w:pPr>
        <w:contextualSpacing/>
        <w:rPr>
          <w:rFonts w:ascii="Consolas" w:hAnsi="Consolas" w:cs="Consolas"/>
        </w:rPr>
      </w:pPr>
      <w:r w:rsidRPr="00E21651">
        <w:rPr>
          <w:rFonts w:ascii="Consolas" w:hAnsi="Consolas" w:cs="Consolas"/>
        </w:rPr>
        <w:t>[2014-12-09 10:46:11]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[2014-12-09 10:46:11]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[2014-12-09 10:46:11]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10:46:11] [] Instance of LoginScreen Class initialised. Self : .34573728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10:46:11]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10:46:11]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10:46:11]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10:46:11]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10:46:11]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10:46:15]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[2014-12-09 10:46:15]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[2014-12-09 10:46:15]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10:46:15]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10:46:15]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[2014-12-09 10:46:15]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10:46:21]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[2014-12-09 10:46:21]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[2014-12-09 10:46:21]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10:46:21] [Tom] Instance of CreateEmployeeScreen Class initialised. Self : .34573968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10:46:21]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10:46:21]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10:46:21]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10:46:21]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10:46:22] [Tom] Search Selected </w:t>
      </w:r>
    </w:p>
    <w:p w:rsidR="00014E69" w:rsidRPr="00E21651" w:rsidRDefault="00014E69" w:rsidP="00014E69">
      <w:pPr>
        <w:contextualSpacing/>
        <w:rPr>
          <w:rFonts w:ascii="Consolas" w:hAnsi="Consolas" w:cs="Consolas"/>
        </w:rPr>
      </w:pPr>
      <w:r w:rsidRPr="00E21651">
        <w:rPr>
          <w:rFonts w:ascii="Consolas" w:hAnsi="Consolas" w:cs="Consolas"/>
        </w:rPr>
        <w:t>[2014-12-09 10:46:22] [Tom] Instance of InitSetupPopup Class initialised. Self : .34574008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10:46:22]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10:46:22]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10:48:53] [] =====RESTART=====</w:t>
      </w:r>
    </w:p>
    <w:p w:rsidR="00014E69" w:rsidRPr="00E21651" w:rsidRDefault="00014E69" w:rsidP="00014E69">
      <w:pPr>
        <w:contextualSpacing/>
        <w:rPr>
          <w:rFonts w:ascii="Consolas" w:hAnsi="Consolas" w:cs="Consolas"/>
        </w:rPr>
      </w:pPr>
      <w:r w:rsidRPr="00E21651">
        <w:rPr>
          <w:rFonts w:ascii="Consolas" w:hAnsi="Consolas" w:cs="Consolas"/>
        </w:rPr>
        <w:t>[2014-12-09 10:48:53]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10:48:53] [] Loading variables</w:t>
      </w:r>
    </w:p>
    <w:p w:rsidR="00014E69" w:rsidRPr="00E21651" w:rsidRDefault="00014E69" w:rsidP="00014E69">
      <w:pPr>
        <w:contextualSpacing/>
        <w:rPr>
          <w:rFonts w:ascii="Consolas" w:hAnsi="Consolas" w:cs="Consolas"/>
        </w:rPr>
      </w:pPr>
      <w:r w:rsidRPr="00E21651">
        <w:rPr>
          <w:rFonts w:ascii="Consolas" w:hAnsi="Consolas" w:cs="Consolas"/>
        </w:rPr>
        <w:t>[2014-12-09 10:48:53]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[2014-12-09 10:48:53] [] Loaded Total Salary</w:t>
      </w:r>
    </w:p>
    <w:p w:rsidR="00014E69" w:rsidRPr="00E21651" w:rsidRDefault="00014E69" w:rsidP="00014E69">
      <w:pPr>
        <w:contextualSpacing/>
        <w:rPr>
          <w:rFonts w:ascii="Consolas" w:hAnsi="Consolas" w:cs="Consolas"/>
        </w:rPr>
      </w:pPr>
      <w:r w:rsidRPr="00E21651">
        <w:rPr>
          <w:rFonts w:ascii="Consolas" w:hAnsi="Consolas" w:cs="Consolas"/>
        </w:rPr>
        <w:t>[2014-12-09 10:48:53]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[2014-12-09 10:48:53]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10:48:53]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10:48:53] [] Instance of LoginScreen Class initialised. Self : .34204608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10:48:53]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10:48:53]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10:48:53]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10:48:53]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10:48:53]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10:48:58]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[2014-12-09 10:48:58]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[2014-12-09 10:48:58]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10:48:58]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10:48:58]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[2014-12-09 10:48:58]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10:49:01]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[2014-12-09 10:49:01]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[2014-12-09 10:49:01]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10:49:01] [Tom] Instance of CreateEmployeeScreen Class initialised. Self : .34204808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10:49:01]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10:49:01]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10:49:01]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10:49:01]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10:49:03] [Tom] Search Selected </w:t>
      </w:r>
    </w:p>
    <w:p w:rsidR="00014E69" w:rsidRPr="00E21651" w:rsidRDefault="00014E69" w:rsidP="00014E69">
      <w:pPr>
        <w:contextualSpacing/>
        <w:rPr>
          <w:rFonts w:ascii="Consolas" w:hAnsi="Consolas" w:cs="Consolas"/>
        </w:rPr>
      </w:pPr>
      <w:r w:rsidRPr="00E21651">
        <w:rPr>
          <w:rFonts w:ascii="Consolas" w:hAnsi="Consolas" w:cs="Consolas"/>
        </w:rPr>
        <w:t>[2014-12-09 10:49:03] [Tom] Instance of InitSetupPopup Class initialised. Self : .34205608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10:49:03]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10:49:03]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10:49:36] [] =====RESTART=====</w:t>
      </w:r>
    </w:p>
    <w:p w:rsidR="00014E69" w:rsidRPr="00E21651" w:rsidRDefault="00014E69" w:rsidP="00014E69">
      <w:pPr>
        <w:contextualSpacing/>
        <w:rPr>
          <w:rFonts w:ascii="Consolas" w:hAnsi="Consolas" w:cs="Consolas"/>
        </w:rPr>
      </w:pPr>
      <w:r w:rsidRPr="00E21651">
        <w:rPr>
          <w:rFonts w:ascii="Consolas" w:hAnsi="Consolas" w:cs="Consolas"/>
        </w:rPr>
        <w:t>[2014-12-09 10:49:36]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10:49:36] [] Loading variables</w:t>
      </w:r>
    </w:p>
    <w:p w:rsidR="00014E69" w:rsidRPr="00E21651" w:rsidRDefault="00014E69" w:rsidP="00014E69">
      <w:pPr>
        <w:contextualSpacing/>
        <w:rPr>
          <w:rFonts w:ascii="Consolas" w:hAnsi="Consolas" w:cs="Consolas"/>
        </w:rPr>
      </w:pPr>
      <w:r w:rsidRPr="00E21651">
        <w:rPr>
          <w:rFonts w:ascii="Consolas" w:hAnsi="Consolas" w:cs="Consolas"/>
        </w:rPr>
        <w:t>[2014-12-09 10:49:36]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[2014-12-09 10:49:36] [] Loaded Total Salary</w:t>
      </w:r>
    </w:p>
    <w:p w:rsidR="00014E69" w:rsidRPr="00E21651" w:rsidRDefault="00014E69" w:rsidP="00014E69">
      <w:pPr>
        <w:contextualSpacing/>
        <w:rPr>
          <w:rFonts w:ascii="Consolas" w:hAnsi="Consolas" w:cs="Consolas"/>
        </w:rPr>
      </w:pPr>
      <w:r w:rsidRPr="00E21651">
        <w:rPr>
          <w:rFonts w:ascii="Consolas" w:hAnsi="Consolas" w:cs="Consolas"/>
        </w:rPr>
        <w:t>[2014-12-09 10:49:36]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[2014-12-09 10:49:36]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10:49:36]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10:49:36] [] Instance of LoginScreen Class initialised. Self : .34377120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10:49:36]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10:49:36]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10:49:36]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10:49:36]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10:49:36]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10:49:44]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[2014-12-09 10:49:44]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[2014-12-09 10:49:44]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10:49:44]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10:49:44]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[2014-12-09 10:49:44]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10:49:54]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[2014-12-09 10:49:54]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[2014-12-09 10:49:54]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[2014-12-09 10:49:54] [Tom] Instance of CreateEmployeeScreen Class initialised. Self : .34377360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10:49:54]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10:49:54]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10:49:54]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10:49:54]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10:49:56] [Tom] Search Selected </w:t>
      </w:r>
    </w:p>
    <w:p w:rsidR="00014E69" w:rsidRPr="00E21651" w:rsidRDefault="00014E69" w:rsidP="00014E69">
      <w:pPr>
        <w:contextualSpacing/>
        <w:rPr>
          <w:rFonts w:ascii="Consolas" w:hAnsi="Consolas" w:cs="Consolas"/>
        </w:rPr>
      </w:pPr>
      <w:r w:rsidRPr="00E21651">
        <w:rPr>
          <w:rFonts w:ascii="Consolas" w:hAnsi="Consolas" w:cs="Consolas"/>
        </w:rPr>
        <w:t>[2014-12-09 10:49:56] [Tom] Instance of InitSetupPopup Class initialised. Self : .34377400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10:49:56]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10:49:56]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10:51:03] [] =====RESTART=====</w:t>
      </w:r>
    </w:p>
    <w:p w:rsidR="00014E69" w:rsidRPr="00E21651" w:rsidRDefault="00014E69" w:rsidP="00014E69">
      <w:pPr>
        <w:contextualSpacing/>
        <w:rPr>
          <w:rFonts w:ascii="Consolas" w:hAnsi="Consolas" w:cs="Consolas"/>
        </w:rPr>
      </w:pPr>
      <w:r w:rsidRPr="00E21651">
        <w:rPr>
          <w:rFonts w:ascii="Consolas" w:hAnsi="Consolas" w:cs="Consolas"/>
        </w:rPr>
        <w:t>[2014-12-09 10:51:03]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10:51:03] [] Loading variables</w:t>
      </w:r>
    </w:p>
    <w:p w:rsidR="00014E69" w:rsidRPr="00E21651" w:rsidRDefault="00014E69" w:rsidP="00014E69">
      <w:pPr>
        <w:contextualSpacing/>
        <w:rPr>
          <w:rFonts w:ascii="Consolas" w:hAnsi="Consolas" w:cs="Consolas"/>
        </w:rPr>
      </w:pPr>
      <w:r w:rsidRPr="00E21651">
        <w:rPr>
          <w:rFonts w:ascii="Consolas" w:hAnsi="Consolas" w:cs="Consolas"/>
        </w:rPr>
        <w:t>[2014-12-09 10:51:03]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[2014-12-09 10:51:03] [] Loaded Total Salary</w:t>
      </w:r>
    </w:p>
    <w:p w:rsidR="00014E69" w:rsidRPr="00E21651" w:rsidRDefault="00014E69" w:rsidP="00014E69">
      <w:pPr>
        <w:contextualSpacing/>
        <w:rPr>
          <w:rFonts w:ascii="Consolas" w:hAnsi="Consolas" w:cs="Consolas"/>
        </w:rPr>
      </w:pPr>
      <w:r w:rsidRPr="00E21651">
        <w:rPr>
          <w:rFonts w:ascii="Consolas" w:hAnsi="Consolas" w:cs="Consolas"/>
        </w:rPr>
        <w:t>[2014-12-09 10:51:03]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[2014-12-09 10:51:03]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10:51:03]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10:51:03] [] Instance of LoginScreen Class initialised. Self : .35753376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10:51:03]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10:51:03]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10:51:03]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10:51:03]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10:51:03]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10:51:08]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[2014-12-09 10:51:08]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[2014-12-09 10:51:08] [] Attempted Login: Password = -359822607</w:t>
      </w:r>
    </w:p>
    <w:p w:rsidR="00014E69" w:rsidRPr="00E21651" w:rsidRDefault="00014E69" w:rsidP="00014E69">
      <w:pPr>
        <w:contextualSpacing/>
        <w:rPr>
          <w:rFonts w:ascii="Consolas" w:hAnsi="Consolas" w:cs="Consolas"/>
        </w:rPr>
      </w:pPr>
      <w:r w:rsidRPr="00E21651">
        <w:rPr>
          <w:rFonts w:ascii="Consolas" w:hAnsi="Consolas" w:cs="Consolas"/>
        </w:rPr>
        <w:t>[2014-12-09 10:51:13]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[2014-12-09 10:51:13]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[2014-12-09 10:51:13]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10:51:13]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10:51:13]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[2014-12-09 10:51:13]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10:51:14]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[2014-12-09 10:51:14]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[2014-12-09 10:51:14]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10:51:14] [Tom] Instance of CreateEmployeeScreen Class initialised. Self : .35753616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10:51:14]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10:51:14]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10:51:14]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10:51:14]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10:51:17] [Tom] Search Selected </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[2014-12-09 10:51:17] [Tom] Instance of InitSetupPopup Class initialised. Self : .35753656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10:51:17]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10:51:17]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10:51:25]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10:51:25]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[2014-12-09 10:51:27]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[2014-12-09 10:51:27]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[2014-12-09 10:51:27]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10:51:27] [Tom] Instance of CreateEmployeeScreen Class initialised. Self : .35832656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10:51:27]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10:51:27]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10:51:27]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10:51:27]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10:51:29] [Tom] Search Selected </w:t>
      </w:r>
    </w:p>
    <w:p w:rsidR="00014E69" w:rsidRPr="00E21651" w:rsidRDefault="00014E69" w:rsidP="00014E69">
      <w:pPr>
        <w:contextualSpacing/>
        <w:rPr>
          <w:rFonts w:ascii="Consolas" w:hAnsi="Consolas" w:cs="Consolas"/>
        </w:rPr>
      </w:pPr>
      <w:r w:rsidRPr="00E21651">
        <w:rPr>
          <w:rFonts w:ascii="Consolas" w:hAnsi="Consolas" w:cs="Consolas"/>
        </w:rPr>
        <w:t>[2014-12-09 10:51:29] [Tom] Instance of InitSetupPopup Class initialised. Self : .35833536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10:51:29]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10:51:29]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10:51:40]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10:51:40]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[2014-12-09 10:52:06] [] =====RESTART=====</w:t>
      </w:r>
    </w:p>
    <w:p w:rsidR="00014E69" w:rsidRPr="00E21651" w:rsidRDefault="00014E69" w:rsidP="00014E69">
      <w:pPr>
        <w:contextualSpacing/>
        <w:rPr>
          <w:rFonts w:ascii="Consolas" w:hAnsi="Consolas" w:cs="Consolas"/>
        </w:rPr>
      </w:pPr>
      <w:r w:rsidRPr="00E21651">
        <w:rPr>
          <w:rFonts w:ascii="Consolas" w:hAnsi="Consolas" w:cs="Consolas"/>
        </w:rPr>
        <w:t>[2014-12-09 10:52:06]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10:52:06] [] Loading variables</w:t>
      </w:r>
    </w:p>
    <w:p w:rsidR="00014E69" w:rsidRPr="00E21651" w:rsidRDefault="00014E69" w:rsidP="00014E69">
      <w:pPr>
        <w:contextualSpacing/>
        <w:rPr>
          <w:rFonts w:ascii="Consolas" w:hAnsi="Consolas" w:cs="Consolas"/>
        </w:rPr>
      </w:pPr>
      <w:r w:rsidRPr="00E21651">
        <w:rPr>
          <w:rFonts w:ascii="Consolas" w:hAnsi="Consolas" w:cs="Consolas"/>
        </w:rPr>
        <w:t>[2014-12-09 10:52:06]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[2014-12-09 10:52:06] [] Loaded Total Salary</w:t>
      </w:r>
    </w:p>
    <w:p w:rsidR="00014E69" w:rsidRPr="00E21651" w:rsidRDefault="00014E69" w:rsidP="00014E69">
      <w:pPr>
        <w:contextualSpacing/>
        <w:rPr>
          <w:rFonts w:ascii="Consolas" w:hAnsi="Consolas" w:cs="Consolas"/>
        </w:rPr>
      </w:pPr>
      <w:r w:rsidRPr="00E21651">
        <w:rPr>
          <w:rFonts w:ascii="Consolas" w:hAnsi="Consolas" w:cs="Consolas"/>
        </w:rPr>
        <w:t>[2014-12-09 10:52:06]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[2014-12-09 10:52:06]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10:52:06]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10:52:06] [] Instance of LoginScreen Class initialised. Self : .35720168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10:52:06]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10:52:06]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10:52:06]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10:52:06]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10:52:06]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10:52:12] [] =====RESTART=====</w:t>
      </w:r>
    </w:p>
    <w:p w:rsidR="00014E69" w:rsidRPr="00E21651" w:rsidRDefault="00014E69" w:rsidP="00014E69">
      <w:pPr>
        <w:contextualSpacing/>
        <w:rPr>
          <w:rFonts w:ascii="Consolas" w:hAnsi="Consolas" w:cs="Consolas"/>
        </w:rPr>
      </w:pPr>
      <w:r w:rsidRPr="00E21651">
        <w:rPr>
          <w:rFonts w:ascii="Consolas" w:hAnsi="Consolas" w:cs="Consolas"/>
        </w:rPr>
        <w:t>[2014-12-09 10:52:12]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10:52:12] [] Loading variables</w:t>
      </w:r>
    </w:p>
    <w:p w:rsidR="00014E69" w:rsidRPr="00E21651" w:rsidRDefault="00014E69" w:rsidP="00014E69">
      <w:pPr>
        <w:contextualSpacing/>
        <w:rPr>
          <w:rFonts w:ascii="Consolas" w:hAnsi="Consolas" w:cs="Consolas"/>
        </w:rPr>
      </w:pPr>
      <w:r w:rsidRPr="00E21651">
        <w:rPr>
          <w:rFonts w:ascii="Consolas" w:hAnsi="Consolas" w:cs="Consolas"/>
        </w:rPr>
        <w:t>[2014-12-09 10:52:12]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[2014-12-09 10:52:12] [] Loaded Total Salary</w:t>
      </w:r>
    </w:p>
    <w:p w:rsidR="00014E69" w:rsidRPr="00E21651" w:rsidRDefault="00014E69" w:rsidP="00014E69">
      <w:pPr>
        <w:contextualSpacing/>
        <w:rPr>
          <w:rFonts w:ascii="Consolas" w:hAnsi="Consolas" w:cs="Consolas"/>
        </w:rPr>
      </w:pPr>
      <w:r w:rsidRPr="00E21651">
        <w:rPr>
          <w:rFonts w:ascii="Consolas" w:hAnsi="Consolas" w:cs="Consolas"/>
        </w:rPr>
        <w:t>[2014-12-09 10:52:12]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[2014-12-09 10:52:12]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10:52:12]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[2014-12-09 10:52:12] [] Instance of LoginScreen Class initialised. Self : .36408616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10:52:12]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10:52:12]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10:52:12]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10:52:12]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10:52:12]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10:52:17]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[2014-12-09 10:52:17]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[2014-12-09 10:52:17] [] Attempted Login: Password = -563305791</w:t>
      </w:r>
    </w:p>
    <w:p w:rsidR="00014E69" w:rsidRPr="00E21651" w:rsidRDefault="00014E69" w:rsidP="00014E69">
      <w:pPr>
        <w:contextualSpacing/>
        <w:rPr>
          <w:rFonts w:ascii="Consolas" w:hAnsi="Consolas" w:cs="Consolas"/>
        </w:rPr>
      </w:pPr>
      <w:r w:rsidRPr="00E21651">
        <w:rPr>
          <w:rFonts w:ascii="Consolas" w:hAnsi="Consolas" w:cs="Consolas"/>
        </w:rPr>
        <w:t>[2014-12-09 10:52:21]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[2014-12-09 10:52:21]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[2014-12-09 10:52:21]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10:52:21]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10:52:21]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[2014-12-09 10:52:22]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10:52:24]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[2014-12-09 10:52:24]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[2014-12-09 10:52:24]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10:52:24] [Tom] Instance of CreateEmployeeScreen Class initialised. Self : .36408816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10:52:24]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10:52:24]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10:52:24]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10:52:24]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10:52:25] [Tom] Search Selected </w:t>
      </w:r>
    </w:p>
    <w:p w:rsidR="00014E69" w:rsidRPr="00E21651" w:rsidRDefault="00014E69" w:rsidP="00014E69">
      <w:pPr>
        <w:contextualSpacing/>
        <w:rPr>
          <w:rFonts w:ascii="Consolas" w:hAnsi="Consolas" w:cs="Consolas"/>
        </w:rPr>
      </w:pPr>
      <w:r w:rsidRPr="00E21651">
        <w:rPr>
          <w:rFonts w:ascii="Consolas" w:hAnsi="Consolas" w:cs="Consolas"/>
        </w:rPr>
        <w:t>[2014-12-09 10:52:25] [Tom] Instance of InitSetupPopup Class initialised. Self : .36408696 Parent: .</w:t>
      </w:r>
    </w:p>
    <w:p w:rsidR="00014E69" w:rsidRPr="00E21651" w:rsidRDefault="00014E69" w:rsidP="00014E69">
      <w:pPr>
        <w:contextualSpacing/>
        <w:rPr>
          <w:rFonts w:ascii="Consolas" w:hAnsi="Consolas" w:cs="Consolas"/>
        </w:rPr>
      </w:pPr>
      <w:r w:rsidRPr="00E21651">
        <w:rPr>
          <w:rFonts w:ascii="Consolas" w:hAnsi="Consolas" w:cs="Consolas"/>
        </w:rPr>
        <w:t>[2014-12-09 13:07:31] [] =====RESTART=====</w:t>
      </w:r>
    </w:p>
    <w:p w:rsidR="00014E69" w:rsidRPr="00E21651" w:rsidRDefault="00014E69" w:rsidP="00014E69">
      <w:pPr>
        <w:contextualSpacing/>
        <w:rPr>
          <w:rFonts w:ascii="Consolas" w:hAnsi="Consolas" w:cs="Consolas"/>
        </w:rPr>
      </w:pPr>
      <w:r w:rsidRPr="00E21651">
        <w:rPr>
          <w:rFonts w:ascii="Consolas" w:hAnsi="Consolas" w:cs="Consolas"/>
        </w:rPr>
        <w:t>[2014-12-09 13:07:31]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13:07:31] [] Loading variables</w:t>
      </w:r>
    </w:p>
    <w:p w:rsidR="00014E69" w:rsidRPr="00E21651" w:rsidRDefault="00014E69" w:rsidP="00014E69">
      <w:pPr>
        <w:contextualSpacing/>
        <w:rPr>
          <w:rFonts w:ascii="Consolas" w:hAnsi="Consolas" w:cs="Consolas"/>
        </w:rPr>
      </w:pPr>
      <w:r w:rsidRPr="00E21651">
        <w:rPr>
          <w:rFonts w:ascii="Consolas" w:hAnsi="Consolas" w:cs="Consolas"/>
        </w:rPr>
        <w:t>[2014-12-09 13:07:31]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[2014-12-09 13:07:31] [] Loaded Total Salary</w:t>
      </w:r>
    </w:p>
    <w:p w:rsidR="00014E69" w:rsidRPr="00E21651" w:rsidRDefault="00014E69" w:rsidP="00014E69">
      <w:pPr>
        <w:contextualSpacing/>
        <w:rPr>
          <w:rFonts w:ascii="Consolas" w:hAnsi="Consolas" w:cs="Consolas"/>
        </w:rPr>
      </w:pPr>
      <w:r w:rsidRPr="00E21651">
        <w:rPr>
          <w:rFonts w:ascii="Consolas" w:hAnsi="Consolas" w:cs="Consolas"/>
        </w:rPr>
        <w:t>[2014-12-09 13:07:31]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[2014-12-09 13:07:31]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13:07:32]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13:07:32] [] Instance of LoginScreen Class initialised. Self : .26400848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13:07:32]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13:07:32]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13:07:32]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13:07:32]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13:07:32]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13:28:43] [] =====RESTART=====</w:t>
      </w:r>
    </w:p>
    <w:p w:rsidR="00014E69" w:rsidRPr="00E21651" w:rsidRDefault="00014E69" w:rsidP="00014E69">
      <w:pPr>
        <w:contextualSpacing/>
        <w:rPr>
          <w:rFonts w:ascii="Consolas" w:hAnsi="Consolas" w:cs="Consolas"/>
        </w:rPr>
      </w:pPr>
      <w:r w:rsidRPr="00E21651">
        <w:rPr>
          <w:rFonts w:ascii="Consolas" w:hAnsi="Consolas" w:cs="Consolas"/>
        </w:rPr>
        <w:t>[2014-12-09 13:28:43]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[2014-12-09 13:28:43] [] Loading variables</w:t>
      </w:r>
    </w:p>
    <w:p w:rsidR="00014E69" w:rsidRPr="00E21651" w:rsidRDefault="00014E69" w:rsidP="00014E69">
      <w:pPr>
        <w:contextualSpacing/>
        <w:rPr>
          <w:rFonts w:ascii="Consolas" w:hAnsi="Consolas" w:cs="Consolas"/>
        </w:rPr>
      </w:pPr>
      <w:r w:rsidRPr="00E21651">
        <w:rPr>
          <w:rFonts w:ascii="Consolas" w:hAnsi="Consolas" w:cs="Consolas"/>
        </w:rPr>
        <w:t>[2014-12-09 13:28:43]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[2014-12-09 13:28:43] [] Loaded Total Salary</w:t>
      </w:r>
    </w:p>
    <w:p w:rsidR="00014E69" w:rsidRPr="00E21651" w:rsidRDefault="00014E69" w:rsidP="00014E69">
      <w:pPr>
        <w:contextualSpacing/>
        <w:rPr>
          <w:rFonts w:ascii="Consolas" w:hAnsi="Consolas" w:cs="Consolas"/>
        </w:rPr>
      </w:pPr>
      <w:r w:rsidRPr="00E21651">
        <w:rPr>
          <w:rFonts w:ascii="Consolas" w:hAnsi="Consolas" w:cs="Consolas"/>
        </w:rPr>
        <w:t>[2014-12-09 13:28:43]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[2014-12-09 13:28:43]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13:28:43]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13:28:43] [] Instance of LoginScreen Class initialised. Self : .26208176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13:28:43]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13:28:43]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13:28:43]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13:28:43]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13:28:43]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13:28:49]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[2014-12-09 13:28:49]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[2014-12-09 13:28:49]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13:28:49]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13:28:49]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[2014-12-09 13:28:49]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13:28:51]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[2014-12-09 13:28:51]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[2014-12-09 13:28:51]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13:28:51] [Tom] Instance of CreateEmployeeScreen Class initialised. Self : .26209256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13:28:51]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13:28:51]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13:28:51]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13:28:51]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13:28:54] [Tom] Search Selected </w:t>
      </w:r>
    </w:p>
    <w:p w:rsidR="00014E69" w:rsidRPr="00E21651" w:rsidRDefault="00014E69" w:rsidP="00014E69">
      <w:pPr>
        <w:contextualSpacing/>
        <w:rPr>
          <w:rFonts w:ascii="Consolas" w:hAnsi="Consolas" w:cs="Consolas"/>
        </w:rPr>
      </w:pPr>
      <w:r w:rsidRPr="00E21651">
        <w:rPr>
          <w:rFonts w:ascii="Consolas" w:hAnsi="Consolas" w:cs="Consolas"/>
        </w:rPr>
        <w:t>[2014-12-09 13:28:54] [Tom] Instance of InitSetupPopup Class initialised. Self : .26208496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13:28:54]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13:28:54]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13:29:44]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13:29:44]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[2014-12-09 13:31:02] [] =====RESTART=====</w:t>
      </w:r>
    </w:p>
    <w:p w:rsidR="00014E69" w:rsidRPr="00E21651" w:rsidRDefault="00014E69" w:rsidP="00014E69">
      <w:pPr>
        <w:contextualSpacing/>
        <w:rPr>
          <w:rFonts w:ascii="Consolas" w:hAnsi="Consolas" w:cs="Consolas"/>
        </w:rPr>
      </w:pPr>
      <w:r w:rsidRPr="00E21651">
        <w:rPr>
          <w:rFonts w:ascii="Consolas" w:hAnsi="Consolas" w:cs="Consolas"/>
        </w:rPr>
        <w:t>[2014-12-09 13:31:02]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13:31:02] [] Loading variables</w:t>
      </w:r>
    </w:p>
    <w:p w:rsidR="00014E69" w:rsidRPr="00E21651" w:rsidRDefault="00014E69" w:rsidP="00014E69">
      <w:pPr>
        <w:contextualSpacing/>
        <w:rPr>
          <w:rFonts w:ascii="Consolas" w:hAnsi="Consolas" w:cs="Consolas"/>
        </w:rPr>
      </w:pPr>
      <w:r w:rsidRPr="00E21651">
        <w:rPr>
          <w:rFonts w:ascii="Consolas" w:hAnsi="Consolas" w:cs="Consolas"/>
        </w:rPr>
        <w:t>[2014-12-09 13:31:02]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[2014-12-09 13:31:02] [] Loaded Total Salary</w:t>
      </w:r>
    </w:p>
    <w:p w:rsidR="00014E69" w:rsidRPr="00E21651" w:rsidRDefault="00014E69" w:rsidP="00014E69">
      <w:pPr>
        <w:contextualSpacing/>
        <w:rPr>
          <w:rFonts w:ascii="Consolas" w:hAnsi="Consolas" w:cs="Consolas"/>
        </w:rPr>
      </w:pPr>
      <w:r w:rsidRPr="00E21651">
        <w:rPr>
          <w:rFonts w:ascii="Consolas" w:hAnsi="Consolas" w:cs="Consolas"/>
        </w:rPr>
        <w:t>[2014-12-09 13:31:02]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[2014-12-09 13:31:02]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13:31:02]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13:31:02] [] Instance of LoginScreen Class initialised. Self : .26142640 Parent: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[2014-12-09 13:31:02]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13:31:02]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13:31:02]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13:31:02]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13:31:02]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13:31:06]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[2014-12-09 13:31:06]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[2014-12-09 13:31:06]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13:31:06]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13:31:06]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[2014-12-09 13:31:06]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13:31:07]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[2014-12-09 13:31:07]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[2014-12-09 13:31:07]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13:31:07] [Tom] Instance of CreateEmployeeScreen Class initialised. Self : .26144320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13:31:07]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13:31:07]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13:31:07]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13:31:07]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13:31:14] [Tom] Search Selected </w:t>
      </w:r>
    </w:p>
    <w:p w:rsidR="00014E69" w:rsidRPr="00E21651" w:rsidRDefault="00014E69" w:rsidP="00014E69">
      <w:pPr>
        <w:contextualSpacing/>
        <w:rPr>
          <w:rFonts w:ascii="Consolas" w:hAnsi="Consolas" w:cs="Consolas"/>
        </w:rPr>
      </w:pPr>
      <w:r w:rsidRPr="00E21651">
        <w:rPr>
          <w:rFonts w:ascii="Consolas" w:hAnsi="Consolas" w:cs="Consolas"/>
        </w:rPr>
        <w:t>[2014-12-09 13:31:14] [Tom] Instance of InitSetupPopup Class initialised. Self : .26144520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13:31:14]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13:31:14]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13:34:53] [] =====RESTART=====</w:t>
      </w:r>
    </w:p>
    <w:p w:rsidR="00014E69" w:rsidRPr="00E21651" w:rsidRDefault="00014E69" w:rsidP="00014E69">
      <w:pPr>
        <w:contextualSpacing/>
        <w:rPr>
          <w:rFonts w:ascii="Consolas" w:hAnsi="Consolas" w:cs="Consolas"/>
        </w:rPr>
      </w:pPr>
      <w:r w:rsidRPr="00E21651">
        <w:rPr>
          <w:rFonts w:ascii="Consolas" w:hAnsi="Consolas" w:cs="Consolas"/>
        </w:rPr>
        <w:t>[2014-12-09 13:34:53]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13:34:53] [] Loading variables</w:t>
      </w:r>
    </w:p>
    <w:p w:rsidR="00014E69" w:rsidRPr="00E21651" w:rsidRDefault="00014E69" w:rsidP="00014E69">
      <w:pPr>
        <w:contextualSpacing/>
        <w:rPr>
          <w:rFonts w:ascii="Consolas" w:hAnsi="Consolas" w:cs="Consolas"/>
        </w:rPr>
      </w:pPr>
      <w:r w:rsidRPr="00E21651">
        <w:rPr>
          <w:rFonts w:ascii="Consolas" w:hAnsi="Consolas" w:cs="Consolas"/>
        </w:rPr>
        <w:t>[2014-12-09 13:34:53]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[2014-12-09 13:34:53] [] Loaded Total Salary</w:t>
      </w:r>
    </w:p>
    <w:p w:rsidR="00014E69" w:rsidRPr="00E21651" w:rsidRDefault="00014E69" w:rsidP="00014E69">
      <w:pPr>
        <w:contextualSpacing/>
        <w:rPr>
          <w:rFonts w:ascii="Consolas" w:hAnsi="Consolas" w:cs="Consolas"/>
        </w:rPr>
      </w:pPr>
      <w:r w:rsidRPr="00E21651">
        <w:rPr>
          <w:rFonts w:ascii="Consolas" w:hAnsi="Consolas" w:cs="Consolas"/>
        </w:rPr>
        <w:t>[2014-12-09 13:34:53]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[2014-12-09 13:34:53]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13:34:53]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13:34:53] [] Instance of LoginScreen Class initialised. Self : .26134688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13:34:53]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13:34:53]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13:34:53]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13:34:53]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13:34:53]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13:35:01]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[2014-12-09 13:35:01]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[2014-12-09 13:35:01]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13:35:01]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13:35:01]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[2014-12-09 13:35:01]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13:35:03]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[2014-12-09 13:35:03]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[2014-12-09 13:35:03]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13:35:03] [Tom] Instance of CreateEmployeeScreen Class initialised. Self : .26135248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13:35:03]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13:35:03]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13:35:03]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13:35:03]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13:35:10] [Tom] Search Selected </w:t>
      </w:r>
    </w:p>
    <w:p w:rsidR="00014E69" w:rsidRPr="00E21651" w:rsidRDefault="00014E69" w:rsidP="00014E69">
      <w:pPr>
        <w:contextualSpacing/>
        <w:rPr>
          <w:rFonts w:ascii="Consolas" w:hAnsi="Consolas" w:cs="Consolas"/>
        </w:rPr>
      </w:pPr>
      <w:r w:rsidRPr="00E21651">
        <w:rPr>
          <w:rFonts w:ascii="Consolas" w:hAnsi="Consolas" w:cs="Consolas"/>
        </w:rPr>
        <w:t>[2014-12-09 13:35:10] [Tom] Instance of InitSetupPopup Class initialised. Self : .26135848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13:35:10]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13:35:10]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13:39:02] [] =====RESTART=====</w:t>
      </w:r>
    </w:p>
    <w:p w:rsidR="00014E69" w:rsidRPr="00E21651" w:rsidRDefault="00014E69" w:rsidP="00014E69">
      <w:pPr>
        <w:contextualSpacing/>
        <w:rPr>
          <w:rFonts w:ascii="Consolas" w:hAnsi="Consolas" w:cs="Consolas"/>
        </w:rPr>
      </w:pPr>
      <w:r w:rsidRPr="00E21651">
        <w:rPr>
          <w:rFonts w:ascii="Consolas" w:hAnsi="Consolas" w:cs="Consolas"/>
        </w:rPr>
        <w:t>[2014-12-09 13:39:02]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13:39:02] [] Loading variables</w:t>
      </w:r>
    </w:p>
    <w:p w:rsidR="00014E69" w:rsidRPr="00E21651" w:rsidRDefault="00014E69" w:rsidP="00014E69">
      <w:pPr>
        <w:contextualSpacing/>
        <w:rPr>
          <w:rFonts w:ascii="Consolas" w:hAnsi="Consolas" w:cs="Consolas"/>
        </w:rPr>
      </w:pPr>
      <w:r w:rsidRPr="00E21651">
        <w:rPr>
          <w:rFonts w:ascii="Consolas" w:hAnsi="Consolas" w:cs="Consolas"/>
        </w:rPr>
        <w:t>[2014-12-09 13:39:02]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[2014-12-09 13:39:02] [] Loaded Total Salary</w:t>
      </w:r>
    </w:p>
    <w:p w:rsidR="00014E69" w:rsidRPr="00E21651" w:rsidRDefault="00014E69" w:rsidP="00014E69">
      <w:pPr>
        <w:contextualSpacing/>
        <w:rPr>
          <w:rFonts w:ascii="Consolas" w:hAnsi="Consolas" w:cs="Consolas"/>
        </w:rPr>
      </w:pPr>
      <w:r w:rsidRPr="00E21651">
        <w:rPr>
          <w:rFonts w:ascii="Consolas" w:hAnsi="Consolas" w:cs="Consolas"/>
        </w:rPr>
        <w:t>[2014-12-09 13:39:02]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[2014-12-09 13:39:02]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13:39:02]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13:39:02] [] Instance of LoginScreen Class initialised. Self : .32948312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13:39:02]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13:39:02]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13:39:02]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13:39:02]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13:39:02]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13:39:08]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[2014-12-09 13:39:08]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[2014-12-09 13:39:08]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13:39:08]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13:39:08]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[2014-12-09 13:39:08]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13:39:10]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[2014-12-09 13:39:10]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[2014-12-09 13:39:10]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13:39:10] [Tom] Instance of CreateEmployeeScreen Class initialised. Self : .32950712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13:39:10]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13:39:10]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[2014-12-09 13:39:10]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13:39:10]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13:39:13] [Tom] Search Selected </w:t>
      </w:r>
    </w:p>
    <w:p w:rsidR="00014E69" w:rsidRPr="00E21651" w:rsidRDefault="00014E69" w:rsidP="00014E69">
      <w:pPr>
        <w:contextualSpacing/>
        <w:rPr>
          <w:rFonts w:ascii="Consolas" w:hAnsi="Consolas" w:cs="Consolas"/>
        </w:rPr>
      </w:pPr>
      <w:r w:rsidRPr="00E21651">
        <w:rPr>
          <w:rFonts w:ascii="Consolas" w:hAnsi="Consolas" w:cs="Consolas"/>
        </w:rPr>
        <w:t>[2014-12-09 13:39:13] [Tom] Instance of InitSetupPopup Class initialised. Self : .32950952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13:39:13]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13:39:13]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13:41:19] [] =====RESTART=====</w:t>
      </w:r>
    </w:p>
    <w:p w:rsidR="00014E69" w:rsidRPr="00E21651" w:rsidRDefault="00014E69" w:rsidP="00014E69">
      <w:pPr>
        <w:contextualSpacing/>
        <w:rPr>
          <w:rFonts w:ascii="Consolas" w:hAnsi="Consolas" w:cs="Consolas"/>
        </w:rPr>
      </w:pPr>
      <w:r w:rsidRPr="00E21651">
        <w:rPr>
          <w:rFonts w:ascii="Consolas" w:hAnsi="Consolas" w:cs="Consolas"/>
        </w:rPr>
        <w:t>[2014-12-09 13:41:19]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13:41:19] [] Loading variables</w:t>
      </w:r>
    </w:p>
    <w:p w:rsidR="00014E69" w:rsidRPr="00E21651" w:rsidRDefault="00014E69" w:rsidP="00014E69">
      <w:pPr>
        <w:contextualSpacing/>
        <w:rPr>
          <w:rFonts w:ascii="Consolas" w:hAnsi="Consolas" w:cs="Consolas"/>
        </w:rPr>
      </w:pPr>
      <w:r w:rsidRPr="00E21651">
        <w:rPr>
          <w:rFonts w:ascii="Consolas" w:hAnsi="Consolas" w:cs="Consolas"/>
        </w:rPr>
        <w:t>[2014-12-09 13:41:19]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[2014-12-09 13:41:19] [] Loaded Total Salary</w:t>
      </w:r>
    </w:p>
    <w:p w:rsidR="00014E69" w:rsidRPr="00E21651" w:rsidRDefault="00014E69" w:rsidP="00014E69">
      <w:pPr>
        <w:contextualSpacing/>
        <w:rPr>
          <w:rFonts w:ascii="Consolas" w:hAnsi="Consolas" w:cs="Consolas"/>
        </w:rPr>
      </w:pPr>
      <w:r w:rsidRPr="00E21651">
        <w:rPr>
          <w:rFonts w:ascii="Consolas" w:hAnsi="Consolas" w:cs="Consolas"/>
        </w:rPr>
        <w:t>[2014-12-09 13:41:20]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[2014-12-09 13:41:20]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13:41:20]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13:41:20] [] Instance of LoginScreen Class initialised. Self : .26400808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13:41:20]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13:41:20]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13:41:20]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13:41:20]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13:41:20]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13:41:26]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[2014-12-09 13:41:26]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[2014-12-09 13:41:26] [] Attempted Login: Password = -563305791</w:t>
      </w:r>
    </w:p>
    <w:p w:rsidR="00014E69" w:rsidRPr="00E21651" w:rsidRDefault="00014E69" w:rsidP="00014E69">
      <w:pPr>
        <w:contextualSpacing/>
        <w:rPr>
          <w:rFonts w:ascii="Consolas" w:hAnsi="Consolas" w:cs="Consolas"/>
        </w:rPr>
      </w:pPr>
      <w:r w:rsidRPr="00E21651">
        <w:rPr>
          <w:rFonts w:ascii="Consolas" w:hAnsi="Consolas" w:cs="Consolas"/>
        </w:rPr>
        <w:t>[2014-12-09 13:41:33]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[2014-12-09 13:41:33]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[2014-12-09 13:41:33] [] Attempted Login: Password = -563305791</w:t>
      </w:r>
    </w:p>
    <w:p w:rsidR="00014E69" w:rsidRPr="00E21651" w:rsidRDefault="00014E69" w:rsidP="00014E69">
      <w:pPr>
        <w:contextualSpacing/>
        <w:rPr>
          <w:rFonts w:ascii="Consolas" w:hAnsi="Consolas" w:cs="Consolas"/>
        </w:rPr>
      </w:pPr>
      <w:r w:rsidRPr="00E21651">
        <w:rPr>
          <w:rFonts w:ascii="Consolas" w:hAnsi="Consolas" w:cs="Consolas"/>
        </w:rPr>
        <w:t>[2014-12-09 13:41:38]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[2014-12-09 13:41:38]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[2014-12-09 13:41:38]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13:41:38]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13:41:38]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[2014-12-09 13:41:38]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13:41:42]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[2014-12-09 13:41:42]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[2014-12-09 13:41:42]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13:41:42] [Tom] Instance of CreateEmployeeScreen Class initialised. Self : .26400848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13:41:42]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13:41:42]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13:41:42]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13:41:42]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13:41:45] [Tom] Search Selected </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[2014-12-09 13:41:45] [Tom] Instance of InitSetupPopup Class initialised. Self : .26400928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13:41:45]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13:41:45]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13:41:47]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13:41:47]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[2014-12-09 13:41:49]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[2014-12-09 13:41:49]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[2014-12-09 13:41:49]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13:41:49] [Tom] Instance of CreateEmployeeScreen Class initialised. Self : .26401928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13:41:49]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13:41:49]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13:41:49]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13:41:49]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13:41:52] [Tom] Search Selected </w:t>
      </w:r>
    </w:p>
    <w:p w:rsidR="00014E69" w:rsidRPr="00E21651" w:rsidRDefault="00014E69" w:rsidP="00014E69">
      <w:pPr>
        <w:contextualSpacing/>
        <w:rPr>
          <w:rFonts w:ascii="Consolas" w:hAnsi="Consolas" w:cs="Consolas"/>
        </w:rPr>
      </w:pPr>
      <w:r w:rsidRPr="00E21651">
        <w:rPr>
          <w:rFonts w:ascii="Consolas" w:hAnsi="Consolas" w:cs="Consolas"/>
        </w:rPr>
        <w:t>[2014-12-09 13:41:52] [Tom] Instance of InitSetupPopup Class initialised. Self : .26402328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13:41:52]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13:41:52]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13:43:17] [] =====RESTART=====</w:t>
      </w:r>
    </w:p>
    <w:p w:rsidR="00014E69" w:rsidRPr="00E21651" w:rsidRDefault="00014E69" w:rsidP="00014E69">
      <w:pPr>
        <w:contextualSpacing/>
        <w:rPr>
          <w:rFonts w:ascii="Consolas" w:hAnsi="Consolas" w:cs="Consolas"/>
        </w:rPr>
      </w:pPr>
      <w:r w:rsidRPr="00E21651">
        <w:rPr>
          <w:rFonts w:ascii="Consolas" w:hAnsi="Consolas" w:cs="Consolas"/>
        </w:rPr>
        <w:t>[2014-12-09 13:43:17]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13:43:17] [] Loading variables</w:t>
      </w:r>
    </w:p>
    <w:p w:rsidR="00014E69" w:rsidRPr="00E21651" w:rsidRDefault="00014E69" w:rsidP="00014E69">
      <w:pPr>
        <w:contextualSpacing/>
        <w:rPr>
          <w:rFonts w:ascii="Consolas" w:hAnsi="Consolas" w:cs="Consolas"/>
        </w:rPr>
      </w:pPr>
      <w:r w:rsidRPr="00E21651">
        <w:rPr>
          <w:rFonts w:ascii="Consolas" w:hAnsi="Consolas" w:cs="Consolas"/>
        </w:rPr>
        <w:t>[2014-12-09 13:43:17]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[2014-12-09 13:43:17] [] Loaded Total Salary</w:t>
      </w:r>
    </w:p>
    <w:p w:rsidR="00014E69" w:rsidRPr="00E21651" w:rsidRDefault="00014E69" w:rsidP="00014E69">
      <w:pPr>
        <w:contextualSpacing/>
        <w:rPr>
          <w:rFonts w:ascii="Consolas" w:hAnsi="Consolas" w:cs="Consolas"/>
        </w:rPr>
      </w:pPr>
      <w:r w:rsidRPr="00E21651">
        <w:rPr>
          <w:rFonts w:ascii="Consolas" w:hAnsi="Consolas" w:cs="Consolas"/>
        </w:rPr>
        <w:t>[2014-12-09 13:43:17]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[2014-12-09 13:43:17]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13:43:17]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13:43:17] [] Instance of LoginScreen Class initialised. Self : .25942056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13:43:17]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13:43:17]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13:43:17]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13:43:17]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13:43:17]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13:43:26]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[2014-12-09 13:43:26]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[2014-12-09 13:43:26]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13:43:26]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13:43:26]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[2014-12-09 13:43:26]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13:43:29]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[2014-12-09 13:43:29]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[2014-12-09 13:43:29]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[2014-12-09 13:43:29] [Tom] Instance of CreateEmployeeScreen Class initialised. Self : .25942976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13:43:29]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13:43:29]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13:43:29]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13:43:29]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13:43:32] [Tom] Search Selected </w:t>
      </w:r>
    </w:p>
    <w:p w:rsidR="00014E69" w:rsidRPr="00E21651" w:rsidRDefault="00014E69" w:rsidP="00014E69">
      <w:pPr>
        <w:contextualSpacing/>
        <w:rPr>
          <w:rFonts w:ascii="Consolas" w:hAnsi="Consolas" w:cs="Consolas"/>
        </w:rPr>
      </w:pPr>
      <w:r w:rsidRPr="00E21651">
        <w:rPr>
          <w:rFonts w:ascii="Consolas" w:hAnsi="Consolas" w:cs="Consolas"/>
        </w:rPr>
        <w:t>[2014-12-09 13:43:32] [Tom] Instance of InitSetupPopup Class initialised. Self : .25942136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13:43:32]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13:43:32]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13:43:46]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13:43:46]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[2014-12-09 13:43:47]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[2014-12-09 13:43:48]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[2014-12-09 13:43:48]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13:43:48] [Tom] Instance of CreateEmployeeScreen Class initialised. Self : .25943856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13:43:48]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13:43:48]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13:43:48]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13:43:48]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13:43:50] [Tom] Search Selected </w:t>
      </w:r>
    </w:p>
    <w:p w:rsidR="00014E69" w:rsidRPr="00E21651" w:rsidRDefault="00014E69" w:rsidP="00014E69">
      <w:pPr>
        <w:contextualSpacing/>
        <w:rPr>
          <w:rFonts w:ascii="Consolas" w:hAnsi="Consolas" w:cs="Consolas"/>
        </w:rPr>
      </w:pPr>
      <w:r w:rsidRPr="00E21651">
        <w:rPr>
          <w:rFonts w:ascii="Consolas" w:hAnsi="Consolas" w:cs="Consolas"/>
        </w:rPr>
        <w:t>[2014-12-09 13:43:50] [Tom] Instance of InitSetupPopup Class initialised. Self : .25942256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13:43:50]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13:43:50]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13:43:53] [Tom]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13:43:53] [Tom] Window Terminated </w:t>
      </w:r>
    </w:p>
    <w:p w:rsidR="00014E69" w:rsidRPr="00E21651" w:rsidRDefault="00014E69" w:rsidP="00014E69">
      <w:pPr>
        <w:contextualSpacing/>
        <w:rPr>
          <w:rFonts w:ascii="Consolas" w:hAnsi="Consolas" w:cs="Consolas"/>
        </w:rPr>
      </w:pPr>
      <w:r w:rsidRPr="00E21651">
        <w:rPr>
          <w:rFonts w:ascii="Consolas" w:hAnsi="Consolas" w:cs="Consolas"/>
        </w:rPr>
        <w:t>[2014-12-09 13:46:45] [] =====RESTART=====</w:t>
      </w:r>
    </w:p>
    <w:p w:rsidR="00014E69" w:rsidRPr="00E21651" w:rsidRDefault="00014E69" w:rsidP="00014E69">
      <w:pPr>
        <w:contextualSpacing/>
        <w:rPr>
          <w:rFonts w:ascii="Consolas" w:hAnsi="Consolas" w:cs="Consolas"/>
        </w:rPr>
      </w:pPr>
      <w:r w:rsidRPr="00E21651">
        <w:rPr>
          <w:rFonts w:ascii="Consolas" w:hAnsi="Consolas" w:cs="Consolas"/>
        </w:rPr>
        <w:t>[2014-12-09 13:46:45]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13:46:45] [] Loading variables</w:t>
      </w:r>
    </w:p>
    <w:p w:rsidR="00014E69" w:rsidRPr="00E21651" w:rsidRDefault="00014E69" w:rsidP="00014E69">
      <w:pPr>
        <w:contextualSpacing/>
        <w:rPr>
          <w:rFonts w:ascii="Consolas" w:hAnsi="Consolas" w:cs="Consolas"/>
        </w:rPr>
      </w:pPr>
      <w:r w:rsidRPr="00E21651">
        <w:rPr>
          <w:rFonts w:ascii="Consolas" w:hAnsi="Consolas" w:cs="Consolas"/>
        </w:rPr>
        <w:t>[2014-12-09 13:46:45]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[2014-12-09 13:46:45] [] Loaded Total Salary</w:t>
      </w:r>
    </w:p>
    <w:p w:rsidR="00014E69" w:rsidRPr="00E21651" w:rsidRDefault="00014E69" w:rsidP="00014E69">
      <w:pPr>
        <w:contextualSpacing/>
        <w:rPr>
          <w:rFonts w:ascii="Consolas" w:hAnsi="Consolas" w:cs="Consolas"/>
        </w:rPr>
      </w:pPr>
      <w:r w:rsidRPr="00E21651">
        <w:rPr>
          <w:rFonts w:ascii="Consolas" w:hAnsi="Consolas" w:cs="Consolas"/>
        </w:rPr>
        <w:t>[2014-12-09 13:46:45]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[2014-12-09 13:46:45]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13:46:45]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13:46:45] [] Instance of LoginScreen Class initialised. Self : .25798736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13:46:45]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13:46:45]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13:46:45]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13:46:45]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13:46:45]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13:46:49]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[2014-12-09 13:46:49]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[2014-12-09 13:46:49]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13:46:49]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13:46:49]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[2014-12-09 13:46:49]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13:50:33] [] =====RESTART=====</w:t>
      </w:r>
    </w:p>
    <w:p w:rsidR="00014E69" w:rsidRPr="00E21651" w:rsidRDefault="00014E69" w:rsidP="00014E69">
      <w:pPr>
        <w:contextualSpacing/>
        <w:rPr>
          <w:rFonts w:ascii="Consolas" w:hAnsi="Consolas" w:cs="Consolas"/>
        </w:rPr>
      </w:pPr>
      <w:r w:rsidRPr="00E21651">
        <w:rPr>
          <w:rFonts w:ascii="Consolas" w:hAnsi="Consolas" w:cs="Consolas"/>
        </w:rPr>
        <w:t>[2014-12-09 13:50:33]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13:50:33] [] Loading variables</w:t>
      </w:r>
    </w:p>
    <w:p w:rsidR="00014E69" w:rsidRPr="00E21651" w:rsidRDefault="00014E69" w:rsidP="00014E69">
      <w:pPr>
        <w:contextualSpacing/>
        <w:rPr>
          <w:rFonts w:ascii="Consolas" w:hAnsi="Consolas" w:cs="Consolas"/>
        </w:rPr>
      </w:pPr>
      <w:r w:rsidRPr="00E21651">
        <w:rPr>
          <w:rFonts w:ascii="Consolas" w:hAnsi="Consolas" w:cs="Consolas"/>
        </w:rPr>
        <w:t>[2014-12-09 13:50:33]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[2014-12-09 13:50:33] [] Loaded Total Salary</w:t>
      </w:r>
    </w:p>
    <w:p w:rsidR="00014E69" w:rsidRPr="00E21651" w:rsidRDefault="00014E69" w:rsidP="00014E69">
      <w:pPr>
        <w:contextualSpacing/>
        <w:rPr>
          <w:rFonts w:ascii="Consolas" w:hAnsi="Consolas" w:cs="Consolas"/>
        </w:rPr>
      </w:pPr>
      <w:r w:rsidRPr="00E21651">
        <w:rPr>
          <w:rFonts w:ascii="Consolas" w:hAnsi="Consolas" w:cs="Consolas"/>
        </w:rPr>
        <w:t>[2014-12-09 13:50:33]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[2014-12-09 13:50:33]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13:50:33]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13:50:33] [] Instance of LoginScreen Class initialised. Self : .26523728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13:50:33]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13:50:33]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13:50:33]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13:50:33]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13:50:33]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13:50:37]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[2014-12-09 13:50:37]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[2014-12-09 13:50:37]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13:50:37]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13:50:37]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[2014-12-09 13:50:37]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13:51:02] [] =====RESTART=====</w:t>
      </w:r>
    </w:p>
    <w:p w:rsidR="00014E69" w:rsidRPr="00E21651" w:rsidRDefault="00014E69" w:rsidP="00014E69">
      <w:pPr>
        <w:contextualSpacing/>
        <w:rPr>
          <w:rFonts w:ascii="Consolas" w:hAnsi="Consolas" w:cs="Consolas"/>
        </w:rPr>
      </w:pPr>
      <w:r w:rsidRPr="00E21651">
        <w:rPr>
          <w:rFonts w:ascii="Consolas" w:hAnsi="Consolas" w:cs="Consolas"/>
        </w:rPr>
        <w:t>[2014-12-09 13:51:02]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13:51:02] [] Loading variables</w:t>
      </w:r>
    </w:p>
    <w:p w:rsidR="00014E69" w:rsidRPr="00E21651" w:rsidRDefault="00014E69" w:rsidP="00014E69">
      <w:pPr>
        <w:contextualSpacing/>
        <w:rPr>
          <w:rFonts w:ascii="Consolas" w:hAnsi="Consolas" w:cs="Consolas"/>
        </w:rPr>
      </w:pPr>
      <w:r w:rsidRPr="00E21651">
        <w:rPr>
          <w:rFonts w:ascii="Consolas" w:hAnsi="Consolas" w:cs="Consolas"/>
        </w:rPr>
        <w:t>[2014-12-09 13:51:02]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[2014-12-09 13:51:02] [] Loaded Total Salary</w:t>
      </w:r>
    </w:p>
    <w:p w:rsidR="00014E69" w:rsidRPr="00E21651" w:rsidRDefault="00014E69" w:rsidP="00014E69">
      <w:pPr>
        <w:contextualSpacing/>
        <w:rPr>
          <w:rFonts w:ascii="Consolas" w:hAnsi="Consolas" w:cs="Consolas"/>
        </w:rPr>
      </w:pPr>
      <w:r w:rsidRPr="00E21651">
        <w:rPr>
          <w:rFonts w:ascii="Consolas" w:hAnsi="Consolas" w:cs="Consolas"/>
        </w:rPr>
        <w:t>[2014-12-09 13:51:02]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[2014-12-09 13:51:02]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[2014-12-09 13:51:02]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[2014-12-09 13:51:02] [] Instance of LoginScreen Class initialised. Self : .26134688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13:51:02]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13:51:02]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13:51:02]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13:51:02]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13:51:02]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[2014-12-09 13:51:06]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[2014-12-09 13:51:06]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[2014-12-09 13:51:06] [] Attempted Login: Password = -563305791</w:t>
      </w:r>
    </w:p>
    <w:p w:rsidR="00014E69" w:rsidRPr="00E21651" w:rsidRDefault="00014E69" w:rsidP="00014E69">
      <w:pPr>
        <w:contextualSpacing/>
        <w:rPr>
          <w:rFonts w:ascii="Consolas" w:hAnsi="Consolas" w:cs="Consolas"/>
        </w:rPr>
      </w:pPr>
      <w:r w:rsidRPr="00E21651">
        <w:rPr>
          <w:rFonts w:ascii="Consolas" w:hAnsi="Consolas" w:cs="Consolas"/>
        </w:rPr>
        <w:t>[2014-12-09 13:51:14]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[2014-12-09 13:51:14]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[2014-12-09 13:51:14]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13:51:14]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[2014-12-09 13:51:14]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[2014-12-09 13:51:14]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[2014-12-11 14:04:10] [] =====RESTART=====</w:t>
      </w:r>
    </w:p>
    <w:p w:rsidR="00014E69" w:rsidRPr="00E21651" w:rsidRDefault="00014E69" w:rsidP="00014E69">
      <w:pPr>
        <w:contextualSpacing/>
        <w:rPr>
          <w:rFonts w:ascii="Consolas" w:hAnsi="Consolas" w:cs="Consolas"/>
        </w:rPr>
      </w:pPr>
      <w:r w:rsidRPr="00E21651">
        <w:rPr>
          <w:rFonts w:ascii="Consolas" w:hAnsi="Consolas" w:cs="Consolas"/>
        </w:rPr>
        <w:t>[2014-12-11 14:04:10]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[2014-12-11 14:04:11] [] Loading variables</w:t>
      </w:r>
    </w:p>
    <w:p w:rsidR="00014E69" w:rsidRPr="00E21651" w:rsidRDefault="00014E69" w:rsidP="00014E69">
      <w:pPr>
        <w:contextualSpacing/>
        <w:rPr>
          <w:rFonts w:ascii="Consolas" w:hAnsi="Consolas" w:cs="Consolas"/>
        </w:rPr>
      </w:pPr>
      <w:r w:rsidRPr="00E21651">
        <w:rPr>
          <w:rFonts w:ascii="Consolas" w:hAnsi="Consolas" w:cs="Consolas"/>
        </w:rPr>
        <w:t>[2014-12-11 14:04:11]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[2014-12-11 14:04:11] [] Loaded Total Salary</w:t>
      </w:r>
    </w:p>
    <w:p w:rsidR="00014E69" w:rsidRPr="00E21651" w:rsidRDefault="00014E69" w:rsidP="00014E69">
      <w:pPr>
        <w:contextualSpacing/>
        <w:rPr>
          <w:rFonts w:ascii="Consolas" w:hAnsi="Consolas" w:cs="Consolas"/>
        </w:rPr>
      </w:pPr>
      <w:r w:rsidRPr="00E21651">
        <w:rPr>
          <w:rFonts w:ascii="Consolas" w:hAnsi="Consolas" w:cs="Consolas"/>
        </w:rPr>
        <w:t>[2014-12-11 14:04:11]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[2014-12-11 14:04:11]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[2014-12-11 14:04:11]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[2014-12-11 14:04:11] [] Instance of LoginScreen Class initialised. Self : .35171224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[2014-12-11 14:04:11]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[2014-12-11 14:04:11]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[2014-12-11 14:04:11]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[2014-12-11 14:04:11]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[2014-12-11 14:04:11]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[2014-12-11 14:04:18]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[2014-12-11 14:04:18]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[2014-12-11 14:04:18] [] Attempted Login: Password = 941873948</w:t>
      </w:r>
    </w:p>
    <w:p w:rsidR="00014E69" w:rsidRPr="00E21651" w:rsidRDefault="00014E69" w:rsidP="00014E69">
      <w:pPr>
        <w:contextualSpacing/>
        <w:rPr>
          <w:rFonts w:ascii="Consolas" w:hAnsi="Consolas" w:cs="Consolas"/>
        </w:rPr>
      </w:pPr>
      <w:r w:rsidRPr="00E21651">
        <w:rPr>
          <w:rFonts w:ascii="Consolas" w:hAnsi="Consolas" w:cs="Consolas"/>
        </w:rPr>
        <w:t>[2014-12-11 14:04:23]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[2014-12-11 14:04:23]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[2014-12-11 14:04:23]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[2014-12-11 14:04:23]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[2014-12-11 14:04:23]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[2014-12-11 14:04:23]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 xml:space="preserve">[2014-12-11 14:04:23] [Tom] Main Screen - Loaded Total Salary. </w:t>
      </w:r>
    </w:p>
    <w:p w:rsidR="00014E69" w:rsidRPr="00E21651" w:rsidRDefault="00014E69" w:rsidP="00014E69">
      <w:pPr>
        <w:contextualSpacing/>
        <w:rPr>
          <w:rFonts w:ascii="Consolas" w:hAnsi="Consolas" w:cs="Consolas"/>
        </w:rPr>
      </w:pPr>
      <w:r w:rsidRPr="00E21651">
        <w:rPr>
          <w:rFonts w:ascii="Consolas" w:hAnsi="Consolas" w:cs="Consolas"/>
        </w:rPr>
        <w:t>[2014-12-11 14:04:25]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[2014-12-11 14:04:25]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[2014-12-11 14:04:25]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[2014-12-11 14:04:25] [Tom] Instance of CreateEmployeeScreen Class initialised. Self : .35171544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[2014-12-11 14:04:25]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[2014-12-11 14:04:25]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[2014-12-11 14:04:25]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[2014-12-11 14:04:25]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[2014-12-11 14:04:29] [Tom] Search Selected </w:t>
      </w:r>
    </w:p>
    <w:p w:rsidR="00014E69" w:rsidRPr="00E21651" w:rsidRDefault="00014E69" w:rsidP="00014E69">
      <w:pPr>
        <w:contextualSpacing/>
        <w:rPr>
          <w:rFonts w:ascii="Consolas" w:hAnsi="Consolas" w:cs="Consolas"/>
        </w:rPr>
      </w:pPr>
      <w:r w:rsidRPr="00E21651">
        <w:rPr>
          <w:rFonts w:ascii="Consolas" w:hAnsi="Consolas" w:cs="Consolas"/>
        </w:rPr>
        <w:t>[2014-12-11 14:04:30] [Tom] Instance of InitSetupPopup Class initialised. Self : .35171424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[2014-12-11 14:04:30]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[2014-12-11 14:04:30]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[2014-12-11 14:36:37] [] =====RESTART=====</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[2014-12-11 14:36:37]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[2014-12-11 14:36:37] [] Loading variables</w:t>
      </w:r>
    </w:p>
    <w:p w:rsidR="00014E69" w:rsidRPr="00E21651" w:rsidRDefault="00014E69" w:rsidP="00014E69">
      <w:pPr>
        <w:contextualSpacing/>
        <w:rPr>
          <w:rFonts w:ascii="Consolas" w:hAnsi="Consolas" w:cs="Consolas"/>
        </w:rPr>
      </w:pPr>
      <w:r w:rsidRPr="00E21651">
        <w:rPr>
          <w:rFonts w:ascii="Consolas" w:hAnsi="Consolas" w:cs="Consolas"/>
        </w:rPr>
        <w:t>[2014-12-11 14:36:37]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[2014-12-11 14:36:37] [] Loaded Total Salary</w:t>
      </w:r>
    </w:p>
    <w:p w:rsidR="00014E69" w:rsidRPr="00E21651" w:rsidRDefault="00014E69" w:rsidP="00014E69">
      <w:pPr>
        <w:contextualSpacing/>
        <w:rPr>
          <w:rFonts w:ascii="Consolas" w:hAnsi="Consolas" w:cs="Consolas"/>
        </w:rPr>
      </w:pPr>
      <w:r w:rsidRPr="00E21651">
        <w:rPr>
          <w:rFonts w:ascii="Consolas" w:hAnsi="Consolas" w:cs="Consolas"/>
        </w:rPr>
        <w:t>[2014-12-11 14:36:37]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[2014-12-11 14:36:37]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[2014-12-11 14:36:37]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[2014-12-11 14:36:37] [] Instance of LoginScreen Class initialised. Self : .35605400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[2014-12-11 14:36:37]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[2014-12-11 14:36:37]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[2014-12-11 14:36:37]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[2014-12-11 14:36:37]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[2014-12-11 14:36:37]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[2014-12-11 14:36:43]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[2014-12-11 14:36:43]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[2014-12-11 14:36:43]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[2014-12-11 14:36:44]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[2014-12-11 14:36:44]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[2014-12-11 14:36:44]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 xml:space="preserve">[2014-12-11 14:36:44] [Tom] Main Screen - Loaded Total Salary. </w:t>
      </w:r>
    </w:p>
    <w:p w:rsidR="00014E69" w:rsidRPr="00E21651" w:rsidRDefault="00014E69" w:rsidP="00014E69">
      <w:pPr>
        <w:contextualSpacing/>
        <w:rPr>
          <w:rFonts w:ascii="Consolas" w:hAnsi="Consolas" w:cs="Consolas"/>
        </w:rPr>
      </w:pPr>
      <w:r w:rsidRPr="00E21651">
        <w:rPr>
          <w:rFonts w:ascii="Consolas" w:hAnsi="Consolas" w:cs="Consolas"/>
        </w:rPr>
        <w:t>[2014-12-11 14:36:45] [Tom]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[2014-12-11 14:36:45] [Tom]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[2014-12-11 14:36:45] [Tom]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[2014-12-11 14:36:45] [Tom] Instance of CreateEmployeeScreen Class initialised. Self : .35605720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[2014-12-11 14:36:45]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[2014-12-11 14:36:45] [Tom]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[2014-12-11 14:36:45] [Tom]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[2014-12-11 14:36:45]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[2014-12-11 14:36:47] [Tom] Search Selected </w:t>
      </w:r>
    </w:p>
    <w:p w:rsidR="00014E69" w:rsidRPr="00E21651" w:rsidRDefault="00014E69" w:rsidP="00014E69">
      <w:pPr>
        <w:contextualSpacing/>
        <w:rPr>
          <w:rFonts w:ascii="Consolas" w:hAnsi="Consolas" w:cs="Consolas"/>
        </w:rPr>
      </w:pPr>
      <w:r w:rsidRPr="00E21651">
        <w:rPr>
          <w:rFonts w:ascii="Consolas" w:hAnsi="Consolas" w:cs="Consolas"/>
        </w:rPr>
        <w:t>[2014-12-11 14:36:48] [Tom] Instance of InitSetupPopup Class initialised. Self : .35605600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[2014-12-11 14:36:48] [Tom]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[2014-12-11 14:36:48] [Tom]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[2014-12-16 09:37:33] [] =====RESTART=====</w:t>
      </w:r>
    </w:p>
    <w:p w:rsidR="00014E69" w:rsidRPr="00E21651" w:rsidRDefault="00014E69" w:rsidP="00014E69">
      <w:pPr>
        <w:contextualSpacing/>
        <w:rPr>
          <w:rFonts w:ascii="Consolas" w:hAnsi="Consolas" w:cs="Consolas"/>
        </w:rPr>
      </w:pPr>
      <w:r w:rsidRPr="00E21651">
        <w:rPr>
          <w:rFonts w:ascii="Consolas" w:hAnsi="Consolas" w:cs="Consolas"/>
        </w:rPr>
        <w:t>[2014-12-16 09:37:33]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[2014-12-16 09:37:33] [] Initiating first-time setup</w:t>
      </w:r>
    </w:p>
    <w:p w:rsidR="00014E69" w:rsidRPr="00E21651" w:rsidRDefault="00014E69" w:rsidP="00014E69">
      <w:pPr>
        <w:contextualSpacing/>
        <w:rPr>
          <w:rFonts w:ascii="Consolas" w:hAnsi="Consolas" w:cs="Consolas"/>
        </w:rPr>
      </w:pPr>
      <w:r w:rsidRPr="00E21651">
        <w:rPr>
          <w:rFonts w:ascii="Consolas" w:hAnsi="Consolas" w:cs="Consolas"/>
        </w:rPr>
        <w:t xml:space="preserve">[2014-12-16 09:37:33] [] Created LoginNames.txt </w:t>
      </w:r>
    </w:p>
    <w:p w:rsidR="00014E69" w:rsidRPr="00E21651" w:rsidRDefault="00014E69" w:rsidP="00014E69">
      <w:pPr>
        <w:contextualSpacing/>
        <w:rPr>
          <w:rFonts w:ascii="Consolas" w:hAnsi="Consolas" w:cs="Consolas"/>
        </w:rPr>
      </w:pPr>
      <w:r w:rsidRPr="00E21651">
        <w:rPr>
          <w:rFonts w:ascii="Consolas" w:hAnsi="Consolas" w:cs="Consolas"/>
        </w:rPr>
        <w:t>[2014-12-16 09:37:33] [] Created Language.txt</w:t>
      </w:r>
    </w:p>
    <w:p w:rsidR="00014E69" w:rsidRPr="00E21651" w:rsidRDefault="00014E69" w:rsidP="00014E69">
      <w:pPr>
        <w:contextualSpacing/>
        <w:rPr>
          <w:rFonts w:ascii="Consolas" w:hAnsi="Consolas" w:cs="Consolas"/>
        </w:rPr>
      </w:pPr>
      <w:r w:rsidRPr="00E21651">
        <w:rPr>
          <w:rFonts w:ascii="Consolas" w:hAnsi="Consolas" w:cs="Consolas"/>
        </w:rPr>
        <w:t>[2014-12-16 09:37:33] [] Created EmpCount.txt</w:t>
      </w:r>
    </w:p>
    <w:p w:rsidR="00014E69" w:rsidRPr="00E21651" w:rsidRDefault="00014E69" w:rsidP="00014E69">
      <w:pPr>
        <w:contextualSpacing/>
        <w:rPr>
          <w:rFonts w:ascii="Consolas" w:hAnsi="Consolas" w:cs="Consolas"/>
        </w:rPr>
      </w:pPr>
      <w:r w:rsidRPr="00E21651">
        <w:rPr>
          <w:rFonts w:ascii="Consolas" w:hAnsi="Consolas" w:cs="Consolas"/>
        </w:rPr>
        <w:t>[2014-12-16 09:37:33] [] Created TotalSalary.txt</w:t>
      </w:r>
    </w:p>
    <w:p w:rsidR="00014E69" w:rsidRPr="00E21651" w:rsidRDefault="00014E69" w:rsidP="00014E69">
      <w:pPr>
        <w:contextualSpacing/>
        <w:rPr>
          <w:rFonts w:ascii="Consolas" w:hAnsi="Consolas" w:cs="Consolas"/>
        </w:rPr>
      </w:pPr>
      <w:r w:rsidRPr="00E21651">
        <w:rPr>
          <w:rFonts w:ascii="Consolas" w:hAnsi="Consolas" w:cs="Consolas"/>
        </w:rPr>
        <w:t>[2014-12-16 09:37:33] [] Created TotalExpenditure.txt</w:t>
      </w:r>
    </w:p>
    <w:p w:rsidR="00014E69" w:rsidRPr="00E21651" w:rsidRDefault="00014E69" w:rsidP="00014E69">
      <w:pPr>
        <w:contextualSpacing/>
        <w:rPr>
          <w:rFonts w:ascii="Consolas" w:hAnsi="Consolas" w:cs="Consolas"/>
        </w:rPr>
      </w:pPr>
      <w:r w:rsidRPr="00E21651">
        <w:rPr>
          <w:rFonts w:ascii="Consolas" w:hAnsi="Consolas" w:cs="Consolas"/>
        </w:rPr>
        <w:t>[2014-12-16 09:37:33] [] First time Admin password Setup</w:t>
      </w:r>
    </w:p>
    <w:p w:rsidR="00014E69" w:rsidRPr="00E21651" w:rsidRDefault="00014E69" w:rsidP="00014E69">
      <w:pPr>
        <w:contextualSpacing/>
        <w:rPr>
          <w:rFonts w:ascii="Consolas" w:hAnsi="Consolas" w:cs="Consolas"/>
        </w:rPr>
      </w:pPr>
      <w:r w:rsidRPr="00E21651">
        <w:rPr>
          <w:rFonts w:ascii="Consolas" w:hAnsi="Consolas" w:cs="Consolas"/>
        </w:rPr>
        <w:t>[2014-12-16 09:37:33] [] Initialising InitSetupPopup window.</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[2014-12-16 09:37:33] [] Instance of InitSetupPopup Class initialised. Self : .33967000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[2014-12-16 09:37:33]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09:37:33]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[2014-12-16 09:37:33]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[2014-12-16 09:37:33]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[2014-12-16 09:46:48] [] Submit button pressed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09:46:48] [] Admin Password created. </w:t>
      </w:r>
    </w:p>
    <w:p w:rsidR="00014E69" w:rsidRPr="00E21651" w:rsidRDefault="00014E69" w:rsidP="00014E69">
      <w:pPr>
        <w:contextualSpacing/>
        <w:rPr>
          <w:rFonts w:ascii="Consolas" w:hAnsi="Consolas" w:cs="Consolas"/>
        </w:rPr>
      </w:pPr>
      <w:r w:rsidRPr="00E21651">
        <w:rPr>
          <w:rFonts w:ascii="Consolas" w:hAnsi="Consolas" w:cs="Consolas"/>
        </w:rPr>
        <w:t>[2014-12-16 09:46:48] [] Created InitialSetup.txt</w:t>
      </w:r>
    </w:p>
    <w:p w:rsidR="00014E69" w:rsidRPr="00E21651" w:rsidRDefault="00014E69" w:rsidP="00014E69">
      <w:pPr>
        <w:contextualSpacing/>
        <w:rPr>
          <w:rFonts w:ascii="Consolas" w:hAnsi="Consolas" w:cs="Consolas"/>
        </w:rPr>
      </w:pPr>
      <w:r w:rsidRPr="00E21651">
        <w:rPr>
          <w:rFonts w:ascii="Consolas" w:hAnsi="Consolas" w:cs="Consolas"/>
        </w:rPr>
        <w:t>[2014-12-16 09:46:48]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[2014-12-16 09:46:48] [] Instance of LoginScreen Class initialised. Self : .33967040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[2014-12-16 09:46:48]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[2014-12-16 09:46:48]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09:46:48]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[2014-12-16 09:46:48]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[2014-12-16 09:46:48]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[2014-12-16 09:49:54] [] Register Button Pressed</w:t>
      </w:r>
    </w:p>
    <w:p w:rsidR="00014E69" w:rsidRPr="00E21651" w:rsidRDefault="00014E69" w:rsidP="00014E69">
      <w:pPr>
        <w:contextualSpacing/>
        <w:rPr>
          <w:rFonts w:ascii="Consolas" w:hAnsi="Consolas" w:cs="Consolas"/>
        </w:rPr>
      </w:pPr>
      <w:r w:rsidRPr="00E21651">
        <w:rPr>
          <w:rFonts w:ascii="Consolas" w:hAnsi="Consolas" w:cs="Consolas"/>
        </w:rPr>
        <w:t>[2014-12-16 09:49:54] [] Login Window Terminated</w:t>
      </w:r>
    </w:p>
    <w:p w:rsidR="00014E69" w:rsidRPr="00E21651" w:rsidRDefault="00014E69" w:rsidP="00014E69">
      <w:pPr>
        <w:contextualSpacing/>
        <w:rPr>
          <w:rFonts w:ascii="Consolas" w:hAnsi="Consolas" w:cs="Consolas"/>
        </w:rPr>
      </w:pPr>
      <w:r w:rsidRPr="00E21651">
        <w:rPr>
          <w:rFonts w:ascii="Consolas" w:hAnsi="Consolas" w:cs="Consolas"/>
        </w:rPr>
        <w:t>[2014-12-16 09:49:54]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[2014-12-16 09:49:54] [] Instance of RegisterScreen Class initialised. Self : .33967320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[2014-12-16 09:49:54]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[2014-12-16 09:49:54]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09:49:54]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[2014-12-16 09:49:54]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[2014-12-16 09:49:54]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[2014-12-16 09:57:53] [] Back Button Pressed</w:t>
      </w:r>
    </w:p>
    <w:p w:rsidR="00014E69" w:rsidRPr="00E21651" w:rsidRDefault="00014E69" w:rsidP="00014E69">
      <w:pPr>
        <w:contextualSpacing/>
        <w:rPr>
          <w:rFonts w:ascii="Consolas" w:hAnsi="Consolas" w:cs="Consolas"/>
        </w:rPr>
      </w:pPr>
      <w:r w:rsidRPr="00E21651">
        <w:rPr>
          <w:rFonts w:ascii="Consolas" w:hAnsi="Consolas" w:cs="Consolas"/>
        </w:rPr>
        <w:t>[2014-12-16 09:57:53] [] Register Window Terminated</w:t>
      </w:r>
    </w:p>
    <w:p w:rsidR="00014E69" w:rsidRPr="00E21651" w:rsidRDefault="00014E69" w:rsidP="00014E69">
      <w:pPr>
        <w:contextualSpacing/>
        <w:rPr>
          <w:rFonts w:ascii="Consolas" w:hAnsi="Consolas" w:cs="Consolas"/>
        </w:rPr>
      </w:pPr>
      <w:r w:rsidRPr="00E21651">
        <w:rPr>
          <w:rFonts w:ascii="Consolas" w:hAnsi="Consolas" w:cs="Consolas"/>
        </w:rPr>
        <w:t>[2014-12-16 09:57:53]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[2014-12-16 09:57:53] [] Instance of LoginScreen Class initialised. Self : .33967640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[2014-12-16 09:57:53]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[2014-12-16 09:57:53]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09:57:53]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[2014-12-16 09:57:53]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[2014-12-16 09:57:53]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[2014-12-16 09:57:55] [] Register Button Pressed</w:t>
      </w:r>
    </w:p>
    <w:p w:rsidR="00014E69" w:rsidRPr="00E21651" w:rsidRDefault="00014E69" w:rsidP="00014E69">
      <w:pPr>
        <w:contextualSpacing/>
        <w:rPr>
          <w:rFonts w:ascii="Consolas" w:hAnsi="Consolas" w:cs="Consolas"/>
        </w:rPr>
      </w:pPr>
      <w:r w:rsidRPr="00E21651">
        <w:rPr>
          <w:rFonts w:ascii="Consolas" w:hAnsi="Consolas" w:cs="Consolas"/>
        </w:rPr>
        <w:t>[2014-12-16 09:57:55] [] Login Window Terminated</w:t>
      </w:r>
    </w:p>
    <w:p w:rsidR="00014E69" w:rsidRPr="00E21651" w:rsidRDefault="00014E69" w:rsidP="00014E69">
      <w:pPr>
        <w:contextualSpacing/>
        <w:rPr>
          <w:rFonts w:ascii="Consolas" w:hAnsi="Consolas" w:cs="Consolas"/>
        </w:rPr>
      </w:pPr>
      <w:r w:rsidRPr="00E21651">
        <w:rPr>
          <w:rFonts w:ascii="Consolas" w:hAnsi="Consolas" w:cs="Consolas"/>
        </w:rPr>
        <w:t>[2014-12-16 09:57:55]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[2014-12-16 09:57:55] [] Instance of RegisterScreen Class initialised. Self : .33967800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[2014-12-16 09:57:55]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[2014-12-16 09:57:55]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09:57:55]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[2014-12-16 09:57:55]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[2014-12-16 09:57:55]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[2014-12-16 09:58:17] [] Loaded LoginData.p </w:t>
      </w:r>
    </w:p>
    <w:p w:rsidR="00014E69" w:rsidRPr="00E21651" w:rsidRDefault="00014E69" w:rsidP="00014E69">
      <w:pPr>
        <w:contextualSpacing/>
        <w:rPr>
          <w:rFonts w:ascii="Consolas" w:hAnsi="Consolas" w:cs="Consolas"/>
        </w:rPr>
      </w:pPr>
      <w:r w:rsidRPr="00E21651">
        <w:rPr>
          <w:rFonts w:ascii="Consolas" w:hAnsi="Consolas" w:cs="Consolas"/>
        </w:rPr>
        <w:t xml:space="preserve">[2014-12-16 09:58:17] [] Account Creation initiated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09:58:17] [] Admin Pass Hash loaded.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09:58:17] [] New Employee Account : John.Taylor created. </w:t>
      </w:r>
    </w:p>
    <w:p w:rsidR="00014E69" w:rsidRPr="00E21651" w:rsidRDefault="00014E69" w:rsidP="00014E69">
      <w:pPr>
        <w:contextualSpacing/>
        <w:rPr>
          <w:rFonts w:ascii="Consolas" w:hAnsi="Consolas" w:cs="Consolas"/>
        </w:rPr>
      </w:pPr>
      <w:r w:rsidRPr="00E21651">
        <w:rPr>
          <w:rFonts w:ascii="Consolas" w:hAnsi="Consolas" w:cs="Consolas"/>
        </w:rPr>
        <w:t>[2014-12-16 09:58:17] [] Back Button Pressed</w:t>
      </w:r>
    </w:p>
    <w:p w:rsidR="00014E69" w:rsidRPr="00E21651" w:rsidRDefault="00014E69" w:rsidP="00014E69">
      <w:pPr>
        <w:contextualSpacing/>
        <w:rPr>
          <w:rFonts w:ascii="Consolas" w:hAnsi="Consolas" w:cs="Consolas"/>
        </w:rPr>
      </w:pPr>
      <w:r w:rsidRPr="00E21651">
        <w:rPr>
          <w:rFonts w:ascii="Consolas" w:hAnsi="Consolas" w:cs="Consolas"/>
        </w:rPr>
        <w:t>[2014-12-16 09:58:17] [] Register Window Terminated</w:t>
      </w:r>
    </w:p>
    <w:p w:rsidR="00014E69" w:rsidRPr="00E21651" w:rsidRDefault="00014E69" w:rsidP="00014E69">
      <w:pPr>
        <w:contextualSpacing/>
        <w:rPr>
          <w:rFonts w:ascii="Consolas" w:hAnsi="Consolas" w:cs="Consolas"/>
        </w:rPr>
      </w:pPr>
      <w:r w:rsidRPr="00E21651">
        <w:rPr>
          <w:rFonts w:ascii="Consolas" w:hAnsi="Consolas" w:cs="Consolas"/>
        </w:rPr>
        <w:t>[2014-12-16 09:58:17]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[2014-12-16 09:58:17] [] Instance of LoginScreen Class initialised. Self : .33967080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[2014-12-16 09:58:17]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[2014-12-16 09:58:17]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09:58:17]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[2014-12-16 09:58:17]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[2014-12-16 09:58:17]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[2014-12-16 10:07:39]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[2014-12-16 10:07:39] [] Attempted Login: Username = John.Taylor</w:t>
      </w:r>
    </w:p>
    <w:p w:rsidR="00014E69" w:rsidRPr="00E21651" w:rsidRDefault="00014E69" w:rsidP="00014E69">
      <w:pPr>
        <w:contextualSpacing/>
        <w:rPr>
          <w:rFonts w:ascii="Consolas" w:hAnsi="Consolas" w:cs="Consolas"/>
        </w:rPr>
      </w:pPr>
      <w:r w:rsidRPr="00E21651">
        <w:rPr>
          <w:rFonts w:ascii="Consolas" w:hAnsi="Consolas" w:cs="Consolas"/>
        </w:rPr>
        <w:t>[2014-12-16 10:07:39] [] Attempted Login: Password = 1533775551</w:t>
      </w:r>
    </w:p>
    <w:p w:rsidR="00014E69" w:rsidRPr="00E21651" w:rsidRDefault="00014E69" w:rsidP="00014E69">
      <w:pPr>
        <w:contextualSpacing/>
        <w:rPr>
          <w:rFonts w:ascii="Consolas" w:hAnsi="Consolas" w:cs="Consolas"/>
        </w:rPr>
      </w:pPr>
      <w:r w:rsidRPr="00E21651">
        <w:rPr>
          <w:rFonts w:ascii="Consolas" w:hAnsi="Consolas" w:cs="Consolas"/>
        </w:rPr>
        <w:t>[2014-12-16 10:07:41]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[2014-12-16 10:07:41] [] Attempted Login: Username = John.Taylor</w:t>
      </w:r>
    </w:p>
    <w:p w:rsidR="00014E69" w:rsidRPr="00E21651" w:rsidRDefault="00014E69" w:rsidP="00014E69">
      <w:pPr>
        <w:contextualSpacing/>
        <w:rPr>
          <w:rFonts w:ascii="Consolas" w:hAnsi="Consolas" w:cs="Consolas"/>
        </w:rPr>
      </w:pPr>
      <w:r w:rsidRPr="00E21651">
        <w:rPr>
          <w:rFonts w:ascii="Consolas" w:hAnsi="Consolas" w:cs="Consolas"/>
        </w:rPr>
        <w:t>[2014-12-16 10:07:41] [] Attempted Login: Password = 1533775551</w:t>
      </w:r>
    </w:p>
    <w:p w:rsidR="00014E69" w:rsidRPr="00E21651" w:rsidRDefault="00014E69" w:rsidP="00014E69">
      <w:pPr>
        <w:contextualSpacing/>
        <w:rPr>
          <w:rFonts w:ascii="Consolas" w:hAnsi="Consolas" w:cs="Consolas"/>
        </w:rPr>
      </w:pPr>
      <w:r w:rsidRPr="00E21651">
        <w:rPr>
          <w:rFonts w:ascii="Consolas" w:hAnsi="Consolas" w:cs="Consolas"/>
        </w:rPr>
        <w:t>[2014-12-16 10:07:42]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[2014-12-16 10:07:42] [] Attempted Login: Username = John.Taylor</w:t>
      </w:r>
    </w:p>
    <w:p w:rsidR="00014E69" w:rsidRPr="00E21651" w:rsidRDefault="00014E69" w:rsidP="00014E69">
      <w:pPr>
        <w:contextualSpacing/>
        <w:rPr>
          <w:rFonts w:ascii="Consolas" w:hAnsi="Consolas" w:cs="Consolas"/>
        </w:rPr>
      </w:pPr>
      <w:r w:rsidRPr="00E21651">
        <w:rPr>
          <w:rFonts w:ascii="Consolas" w:hAnsi="Consolas" w:cs="Consolas"/>
        </w:rPr>
        <w:t>[2014-12-16 10:07:42] [] Attempted Login: Password = 1533775551</w:t>
      </w:r>
    </w:p>
    <w:p w:rsidR="00014E69" w:rsidRPr="00E21651" w:rsidRDefault="00014E69" w:rsidP="00014E69">
      <w:pPr>
        <w:contextualSpacing/>
        <w:rPr>
          <w:rFonts w:ascii="Consolas" w:hAnsi="Consolas" w:cs="Consolas"/>
        </w:rPr>
      </w:pPr>
      <w:r w:rsidRPr="00E21651">
        <w:rPr>
          <w:rFonts w:ascii="Consolas" w:hAnsi="Consolas" w:cs="Consolas"/>
        </w:rPr>
        <w:t>[2014-12-16 10:07:42]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[2014-12-16 10:07:42] [] Attempted Login: Username = John.Taylor</w:t>
      </w:r>
    </w:p>
    <w:p w:rsidR="00014E69" w:rsidRPr="00E21651" w:rsidRDefault="00014E69" w:rsidP="00014E69">
      <w:pPr>
        <w:contextualSpacing/>
        <w:rPr>
          <w:rFonts w:ascii="Consolas" w:hAnsi="Consolas" w:cs="Consolas"/>
        </w:rPr>
      </w:pPr>
      <w:r w:rsidRPr="00E21651">
        <w:rPr>
          <w:rFonts w:ascii="Consolas" w:hAnsi="Consolas" w:cs="Consolas"/>
        </w:rPr>
        <w:t>[2014-12-16 10:07:42] [] Attempted Login: Password = 1533775551</w:t>
      </w:r>
    </w:p>
    <w:p w:rsidR="00014E69" w:rsidRPr="00E21651" w:rsidRDefault="00014E69" w:rsidP="00014E69">
      <w:pPr>
        <w:contextualSpacing/>
        <w:rPr>
          <w:rFonts w:ascii="Consolas" w:hAnsi="Consolas" w:cs="Consolas"/>
        </w:rPr>
      </w:pPr>
      <w:r w:rsidRPr="00E21651">
        <w:rPr>
          <w:rFonts w:ascii="Consolas" w:hAnsi="Consolas" w:cs="Consolas"/>
        </w:rPr>
        <w:t>[2014-12-16 10:07:43]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[2014-12-16 10:07:43] [] Attempted Login: Username = John.Taylor</w:t>
      </w:r>
    </w:p>
    <w:p w:rsidR="00014E69" w:rsidRPr="00E21651" w:rsidRDefault="00014E69" w:rsidP="00014E69">
      <w:pPr>
        <w:contextualSpacing/>
        <w:rPr>
          <w:rFonts w:ascii="Consolas" w:hAnsi="Consolas" w:cs="Consolas"/>
        </w:rPr>
      </w:pPr>
      <w:r w:rsidRPr="00E21651">
        <w:rPr>
          <w:rFonts w:ascii="Consolas" w:hAnsi="Consolas" w:cs="Consolas"/>
        </w:rPr>
        <w:t>[2014-12-16 10:07:43] [] Attempted Login: Password = 1533775551</w:t>
      </w:r>
    </w:p>
    <w:p w:rsidR="00014E69" w:rsidRPr="00E21651" w:rsidRDefault="00014E69" w:rsidP="00014E69">
      <w:pPr>
        <w:contextualSpacing/>
        <w:rPr>
          <w:rFonts w:ascii="Consolas" w:hAnsi="Consolas" w:cs="Consolas"/>
        </w:rPr>
      </w:pPr>
      <w:r w:rsidRPr="00E21651">
        <w:rPr>
          <w:rFonts w:ascii="Consolas" w:hAnsi="Consolas" w:cs="Consolas"/>
        </w:rPr>
        <w:t>[2014-12-16 10:07:43]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[2014-12-16 10:07:43] [] Attempted Login: Username = John.Taylor</w:t>
      </w:r>
    </w:p>
    <w:p w:rsidR="00014E69" w:rsidRPr="00E21651" w:rsidRDefault="00014E69" w:rsidP="00014E69">
      <w:pPr>
        <w:contextualSpacing/>
        <w:rPr>
          <w:rFonts w:ascii="Consolas" w:hAnsi="Consolas" w:cs="Consolas"/>
        </w:rPr>
      </w:pPr>
      <w:r w:rsidRPr="00E21651">
        <w:rPr>
          <w:rFonts w:ascii="Consolas" w:hAnsi="Consolas" w:cs="Consolas"/>
        </w:rPr>
        <w:t>[2014-12-16 10:07:43] [] Attempted Login: Password = 1533775551</w:t>
      </w:r>
    </w:p>
    <w:p w:rsidR="00014E69" w:rsidRPr="00E21651" w:rsidRDefault="00014E69" w:rsidP="00014E69">
      <w:pPr>
        <w:contextualSpacing/>
        <w:rPr>
          <w:rFonts w:ascii="Consolas" w:hAnsi="Consolas" w:cs="Consolas"/>
        </w:rPr>
      </w:pPr>
      <w:r w:rsidRPr="00E21651">
        <w:rPr>
          <w:rFonts w:ascii="Consolas" w:hAnsi="Consolas" w:cs="Consolas"/>
        </w:rPr>
        <w:t>[2014-12-16 10:07:43]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[2014-12-16 10:07:43] [] Attempted Login: Username = John.Taylor</w:t>
      </w:r>
    </w:p>
    <w:p w:rsidR="00014E69" w:rsidRPr="00E21651" w:rsidRDefault="00014E69" w:rsidP="00014E69">
      <w:pPr>
        <w:contextualSpacing/>
        <w:rPr>
          <w:rFonts w:ascii="Consolas" w:hAnsi="Consolas" w:cs="Consolas"/>
        </w:rPr>
      </w:pPr>
      <w:r w:rsidRPr="00E21651">
        <w:rPr>
          <w:rFonts w:ascii="Consolas" w:hAnsi="Consolas" w:cs="Consolas"/>
        </w:rPr>
        <w:t>[2014-12-16 10:07:43] [] Attempted Login: Password = 1533775551</w:t>
      </w:r>
    </w:p>
    <w:p w:rsidR="00014E69" w:rsidRPr="00E21651" w:rsidRDefault="00014E69" w:rsidP="00014E69">
      <w:pPr>
        <w:contextualSpacing/>
        <w:rPr>
          <w:rFonts w:ascii="Consolas" w:hAnsi="Consolas" w:cs="Consolas"/>
        </w:rPr>
      </w:pPr>
      <w:r w:rsidRPr="00E21651">
        <w:rPr>
          <w:rFonts w:ascii="Consolas" w:hAnsi="Consolas" w:cs="Consolas"/>
        </w:rPr>
        <w:t>[2014-12-16 10:07:44]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[2014-12-16 10:07:44] [] Attempted Login: Username = John.Taylor</w:t>
      </w:r>
    </w:p>
    <w:p w:rsidR="00014E69" w:rsidRPr="00E21651" w:rsidRDefault="00014E69" w:rsidP="00014E69">
      <w:pPr>
        <w:contextualSpacing/>
        <w:rPr>
          <w:rFonts w:ascii="Consolas" w:hAnsi="Consolas" w:cs="Consolas"/>
        </w:rPr>
      </w:pPr>
      <w:r w:rsidRPr="00E21651">
        <w:rPr>
          <w:rFonts w:ascii="Consolas" w:hAnsi="Consolas" w:cs="Consolas"/>
        </w:rPr>
        <w:t>[2014-12-16 10:07:44] [] Attempted Login: Password = 1533775551</w:t>
      </w:r>
    </w:p>
    <w:p w:rsidR="00014E69" w:rsidRPr="00E21651" w:rsidRDefault="00014E69" w:rsidP="00014E69">
      <w:pPr>
        <w:contextualSpacing/>
        <w:rPr>
          <w:rFonts w:ascii="Consolas" w:hAnsi="Consolas" w:cs="Consolas"/>
        </w:rPr>
      </w:pPr>
      <w:r w:rsidRPr="00E21651">
        <w:rPr>
          <w:rFonts w:ascii="Consolas" w:hAnsi="Consolas" w:cs="Consolas"/>
        </w:rPr>
        <w:t>[2014-12-16 10:07:44]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[2014-12-16 10:07:44] [] Attempted Login: Username = John.Taylor</w:t>
      </w:r>
    </w:p>
    <w:p w:rsidR="00014E69" w:rsidRPr="00E21651" w:rsidRDefault="00014E69" w:rsidP="00014E69">
      <w:pPr>
        <w:contextualSpacing/>
        <w:rPr>
          <w:rFonts w:ascii="Consolas" w:hAnsi="Consolas" w:cs="Consolas"/>
        </w:rPr>
      </w:pPr>
      <w:r w:rsidRPr="00E21651">
        <w:rPr>
          <w:rFonts w:ascii="Consolas" w:hAnsi="Consolas" w:cs="Consolas"/>
        </w:rPr>
        <w:t>[2014-12-16 10:07:44] [] Attempted Login: Password = 1533775551</w:t>
      </w:r>
    </w:p>
    <w:p w:rsidR="00014E69" w:rsidRPr="00E21651" w:rsidRDefault="00014E69" w:rsidP="00014E69">
      <w:pPr>
        <w:contextualSpacing/>
        <w:rPr>
          <w:rFonts w:ascii="Consolas" w:hAnsi="Consolas" w:cs="Consolas"/>
        </w:rPr>
      </w:pPr>
      <w:r w:rsidRPr="00E21651">
        <w:rPr>
          <w:rFonts w:ascii="Consolas" w:hAnsi="Consolas" w:cs="Consolas"/>
        </w:rPr>
        <w:t>[2014-12-16 10:07:44]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[2014-12-16 10:07:44] [] Attempted Login: Username = John.Taylor</w:t>
      </w:r>
    </w:p>
    <w:p w:rsidR="00014E69" w:rsidRPr="00E21651" w:rsidRDefault="00014E69" w:rsidP="00014E69">
      <w:pPr>
        <w:contextualSpacing/>
        <w:rPr>
          <w:rFonts w:ascii="Consolas" w:hAnsi="Consolas" w:cs="Consolas"/>
        </w:rPr>
      </w:pPr>
      <w:r w:rsidRPr="00E21651">
        <w:rPr>
          <w:rFonts w:ascii="Consolas" w:hAnsi="Consolas" w:cs="Consolas"/>
        </w:rPr>
        <w:t>[2014-12-16 10:07:44] [] Attempted Login: Password = 1533775551</w:t>
      </w:r>
    </w:p>
    <w:p w:rsidR="00014E69" w:rsidRPr="00E21651" w:rsidRDefault="00014E69" w:rsidP="00014E69">
      <w:pPr>
        <w:contextualSpacing/>
        <w:rPr>
          <w:rFonts w:ascii="Consolas" w:hAnsi="Consolas" w:cs="Consolas"/>
        </w:rPr>
      </w:pPr>
      <w:r w:rsidRPr="00E21651">
        <w:rPr>
          <w:rFonts w:ascii="Consolas" w:hAnsi="Consolas" w:cs="Consolas"/>
        </w:rPr>
        <w:t>[2014-12-16 10:07:51]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[2014-12-16 10:10:18]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[2014-12-16 10:12:43] [] Login Button Pressed</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[2014-12-16 10:12:43] [] Attempted Login: Username = Tom</w:t>
      </w:r>
    </w:p>
    <w:p w:rsidR="00014E69" w:rsidRPr="00E21651" w:rsidRDefault="00014E69" w:rsidP="00014E69">
      <w:pPr>
        <w:contextualSpacing/>
        <w:rPr>
          <w:rFonts w:ascii="Consolas" w:hAnsi="Consolas" w:cs="Consolas"/>
        </w:rPr>
      </w:pPr>
      <w:r w:rsidRPr="00E21651">
        <w:rPr>
          <w:rFonts w:ascii="Consolas" w:hAnsi="Consolas" w:cs="Consolas"/>
        </w:rPr>
        <w:t>[2014-12-16 10:12:43]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[2014-12-16 10:12:49]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[2014-12-16 10:12:49] [] Attempted Login: Username = John.Taylor</w:t>
      </w:r>
    </w:p>
    <w:p w:rsidR="00014E69" w:rsidRPr="00E21651" w:rsidRDefault="00014E69" w:rsidP="00014E69">
      <w:pPr>
        <w:contextualSpacing/>
        <w:rPr>
          <w:rFonts w:ascii="Consolas" w:hAnsi="Consolas" w:cs="Consolas"/>
        </w:rPr>
      </w:pPr>
      <w:r w:rsidRPr="00E21651">
        <w:rPr>
          <w:rFonts w:ascii="Consolas" w:hAnsi="Consolas" w:cs="Consolas"/>
        </w:rPr>
        <w:t>[2014-12-16 10:12:49]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[2014-12-16 10:12:49]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10:12:49]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[2014-12-16 10:12:50] [John.Taylor]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 xml:space="preserve">[2014-12-16 10:12:50] [John.Taylor] Main Screen - Loaded Total Salary. </w:t>
      </w:r>
    </w:p>
    <w:p w:rsidR="00014E69" w:rsidRPr="00E21651" w:rsidRDefault="00014E69" w:rsidP="00014E69">
      <w:pPr>
        <w:contextualSpacing/>
        <w:rPr>
          <w:rFonts w:ascii="Consolas" w:hAnsi="Consolas" w:cs="Consolas"/>
        </w:rPr>
      </w:pPr>
      <w:r w:rsidRPr="00E21651">
        <w:rPr>
          <w:rFonts w:ascii="Consolas" w:hAnsi="Consolas" w:cs="Consolas"/>
        </w:rPr>
        <w:t>[2014-12-16 13:10:51] [] =====RESTART=====</w:t>
      </w:r>
    </w:p>
    <w:p w:rsidR="00014E69" w:rsidRPr="00E21651" w:rsidRDefault="00014E69" w:rsidP="00014E69">
      <w:pPr>
        <w:contextualSpacing/>
        <w:rPr>
          <w:rFonts w:ascii="Consolas" w:hAnsi="Consolas" w:cs="Consolas"/>
        </w:rPr>
      </w:pPr>
      <w:r w:rsidRPr="00E21651">
        <w:rPr>
          <w:rFonts w:ascii="Consolas" w:hAnsi="Consolas" w:cs="Consolas"/>
        </w:rPr>
        <w:t>[2014-12-16 13:10:51]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[2014-12-16 13:10:51] [] Loading variables</w:t>
      </w:r>
    </w:p>
    <w:p w:rsidR="00014E69" w:rsidRPr="00E21651" w:rsidRDefault="00014E69" w:rsidP="00014E69">
      <w:pPr>
        <w:contextualSpacing/>
        <w:rPr>
          <w:rFonts w:ascii="Consolas" w:hAnsi="Consolas" w:cs="Consolas"/>
        </w:rPr>
      </w:pPr>
      <w:r w:rsidRPr="00E21651">
        <w:rPr>
          <w:rFonts w:ascii="Consolas" w:hAnsi="Consolas" w:cs="Consolas"/>
        </w:rPr>
        <w:t>[2014-12-16 13:10:52]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[2014-12-16 13:10:52] [] Loaded Total Salary</w:t>
      </w:r>
    </w:p>
    <w:p w:rsidR="00014E69" w:rsidRPr="00E21651" w:rsidRDefault="00014E69" w:rsidP="00014E69">
      <w:pPr>
        <w:contextualSpacing/>
        <w:rPr>
          <w:rFonts w:ascii="Consolas" w:hAnsi="Consolas" w:cs="Consolas"/>
        </w:rPr>
      </w:pPr>
      <w:r w:rsidRPr="00E21651">
        <w:rPr>
          <w:rFonts w:ascii="Consolas" w:hAnsi="Consolas" w:cs="Consolas"/>
        </w:rPr>
        <w:t>[2014-12-16 13:10:52]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[2014-12-16 13:10:52]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[2014-12-16 13:10:52]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[2014-12-16 13:10:52] [] Instance of LoginScreen Class initialised. Self : .26662992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13:10:52]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13:10:52]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13:10:52]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13:10:52]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13:10:52]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[2014-12-16 13:11:00]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[2014-12-16 13:11:00] [] Attempted Login: Username = John.Taylor</w:t>
      </w:r>
    </w:p>
    <w:p w:rsidR="00014E69" w:rsidRPr="00E21651" w:rsidRDefault="00014E69" w:rsidP="00014E69">
      <w:pPr>
        <w:contextualSpacing/>
        <w:rPr>
          <w:rFonts w:ascii="Consolas" w:hAnsi="Consolas" w:cs="Consolas"/>
        </w:rPr>
      </w:pPr>
      <w:r w:rsidRPr="00E21651">
        <w:rPr>
          <w:rFonts w:ascii="Consolas" w:hAnsi="Consolas" w:cs="Consolas"/>
        </w:rPr>
        <w:t>[2014-12-16 13:11:00]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13:11:00]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13:11:00]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[2014-12-16 13:11:00] [John.Taylor]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13:11:01] [John.Taylor] Main Screen - Loaded Total Salary. </w:t>
      </w:r>
    </w:p>
    <w:p w:rsidR="00014E69" w:rsidRPr="00E21651" w:rsidRDefault="00014E69" w:rsidP="00014E69">
      <w:pPr>
        <w:contextualSpacing/>
        <w:rPr>
          <w:rFonts w:ascii="Consolas" w:hAnsi="Consolas" w:cs="Consolas"/>
        </w:rPr>
      </w:pPr>
      <w:r w:rsidRPr="00E21651">
        <w:rPr>
          <w:rFonts w:ascii="Consolas" w:hAnsi="Consolas" w:cs="Consolas"/>
        </w:rPr>
        <w:t>[2014-12-16 13:11:03] [John.Taylor] Create Employee Selected[2014-12-16 13:11:03] [John.Taylor]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[2014-12-16 13:11:04] [John.Taylor]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[2014-12-16 13:11:04] [John.Taylor] Instance of CreateEmployeeScreen Class initialised. Self : .26663912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13:11:04] [John.Taylor]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13:11:04] [John.Taylor]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13:11:04] [John.Taylor]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13:11:04] [John.Taylor]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13:19:50] [John.Taylor] Loaded EmpDatabase.p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[2014-12-16 13:19:50] [John.Taylor] Added {u'Salary': '10000', u'Code': 'EMP6726195E', u'Name': 'John Taylor', u'DOB': '10/10/1990', u'Gender': 'M', u'Department': 'Education'}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13:19:50] [John.Taylor] Saved new Database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13:19:51] [John.Taylor]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13:19:51] [John.Taylor] Window Terminated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13:19:51] [John.Taylor] Main Screen - Loaded Total Salary. </w:t>
      </w:r>
    </w:p>
    <w:p w:rsidR="00014E69" w:rsidRPr="00E21651" w:rsidRDefault="00014E69" w:rsidP="00014E69">
      <w:pPr>
        <w:contextualSpacing/>
        <w:rPr>
          <w:rFonts w:ascii="Consolas" w:hAnsi="Consolas" w:cs="Consolas"/>
        </w:rPr>
      </w:pPr>
      <w:r w:rsidRPr="00E21651">
        <w:rPr>
          <w:rFonts w:ascii="Consolas" w:hAnsi="Consolas" w:cs="Consolas"/>
        </w:rPr>
        <w:t>[2014-12-16 13:20:00] [John.Taylor]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[2014-12-16 13:20:00] [John.Taylor]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[2014-12-16 13:20:00] [John.Taylor]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[2014-12-16 13:20:00] [John.Taylor] Instance of CreateEmployeeScreen Class initialised. Self : .26664272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13:20:00] [John.Taylor]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13:20:00] [John.Taylor]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13:20:00] [John.Taylor]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13:20:00] [John.Taylor]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13:20:01] [John.Taylor]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13:20:01] [John.Taylor] Window Terminated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13:20:02] [John.Taylor] Main Screen - Loaded Total Salary. </w:t>
      </w:r>
    </w:p>
    <w:p w:rsidR="00014E69" w:rsidRPr="00E21651" w:rsidRDefault="00014E69" w:rsidP="00014E69">
      <w:pPr>
        <w:contextualSpacing/>
        <w:rPr>
          <w:rFonts w:ascii="Consolas" w:hAnsi="Consolas" w:cs="Consolas"/>
        </w:rPr>
      </w:pPr>
      <w:r w:rsidRPr="00E21651">
        <w:rPr>
          <w:rFonts w:ascii="Consolas" w:hAnsi="Consolas" w:cs="Consolas"/>
        </w:rPr>
        <w:t>[2014-12-16 13:23:18] [] =====RESTART=====</w:t>
      </w:r>
    </w:p>
    <w:p w:rsidR="00014E69" w:rsidRPr="00E21651" w:rsidRDefault="00014E69" w:rsidP="00014E69">
      <w:pPr>
        <w:contextualSpacing/>
        <w:rPr>
          <w:rFonts w:ascii="Consolas" w:hAnsi="Consolas" w:cs="Consolas"/>
        </w:rPr>
      </w:pPr>
      <w:r w:rsidRPr="00E21651">
        <w:rPr>
          <w:rFonts w:ascii="Consolas" w:hAnsi="Consolas" w:cs="Consolas"/>
        </w:rPr>
        <w:t>[2014-12-16 13:23:18]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[2014-12-16 13:23:18] [] Loading variables</w:t>
      </w:r>
    </w:p>
    <w:p w:rsidR="00014E69" w:rsidRPr="00E21651" w:rsidRDefault="00014E69" w:rsidP="00014E69">
      <w:pPr>
        <w:contextualSpacing/>
        <w:rPr>
          <w:rFonts w:ascii="Consolas" w:hAnsi="Consolas" w:cs="Consolas"/>
        </w:rPr>
      </w:pPr>
      <w:r w:rsidRPr="00E21651">
        <w:rPr>
          <w:rFonts w:ascii="Consolas" w:hAnsi="Consolas" w:cs="Consolas"/>
        </w:rPr>
        <w:t>[2014-12-16 13:23:18]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[2014-12-16 13:23:18] [] Loaded Total Salary</w:t>
      </w:r>
    </w:p>
    <w:p w:rsidR="00014E69" w:rsidRPr="00E21651" w:rsidRDefault="00014E69" w:rsidP="00014E69">
      <w:pPr>
        <w:contextualSpacing/>
        <w:rPr>
          <w:rFonts w:ascii="Consolas" w:hAnsi="Consolas" w:cs="Consolas"/>
        </w:rPr>
      </w:pPr>
      <w:r w:rsidRPr="00E21651">
        <w:rPr>
          <w:rFonts w:ascii="Consolas" w:hAnsi="Consolas" w:cs="Consolas"/>
        </w:rPr>
        <w:t>[2014-12-16 13:23:18]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[2014-12-16 13:23:18]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[2014-12-16 13:23:18]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[2014-12-16 13:23:18] [] Instance of LoginScreen Class initialised. Self : .26204240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13:23:18]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13:23:18]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13:23:18]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13:23:18]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13:23:18]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[2014-12-16 13:23:27]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[2014-12-16 13:23:27] [] Attempted Login: Username = John.Taylor</w:t>
      </w:r>
    </w:p>
    <w:p w:rsidR="00014E69" w:rsidRPr="00E21651" w:rsidRDefault="00014E69" w:rsidP="00014E69">
      <w:pPr>
        <w:contextualSpacing/>
        <w:rPr>
          <w:rFonts w:ascii="Consolas" w:hAnsi="Consolas" w:cs="Consolas"/>
        </w:rPr>
      </w:pPr>
      <w:r w:rsidRPr="00E21651">
        <w:rPr>
          <w:rFonts w:ascii="Consolas" w:hAnsi="Consolas" w:cs="Consolas"/>
        </w:rPr>
        <w:t>[2014-12-16 13:23:27] [] Attempted Login: Password = -563305791</w:t>
      </w:r>
    </w:p>
    <w:p w:rsidR="00014E69" w:rsidRPr="00E21651" w:rsidRDefault="00014E69" w:rsidP="00014E69">
      <w:pPr>
        <w:contextualSpacing/>
        <w:rPr>
          <w:rFonts w:ascii="Consolas" w:hAnsi="Consolas" w:cs="Consolas"/>
        </w:rPr>
      </w:pPr>
      <w:r w:rsidRPr="00E21651">
        <w:rPr>
          <w:rFonts w:ascii="Consolas" w:hAnsi="Consolas" w:cs="Consolas"/>
        </w:rPr>
        <w:t>[2014-12-16 13:23:34]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[2014-12-16 13:23:34] [] Attempted Login: Username = John.Taylor</w:t>
      </w:r>
    </w:p>
    <w:p w:rsidR="00014E69" w:rsidRPr="00E21651" w:rsidRDefault="00014E69" w:rsidP="00014E69">
      <w:pPr>
        <w:contextualSpacing/>
        <w:rPr>
          <w:rFonts w:ascii="Consolas" w:hAnsi="Consolas" w:cs="Consolas"/>
        </w:rPr>
      </w:pPr>
      <w:r w:rsidRPr="00E21651">
        <w:rPr>
          <w:rFonts w:ascii="Consolas" w:hAnsi="Consolas" w:cs="Consolas"/>
        </w:rPr>
        <w:t>[2014-12-16 13:23:34]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13:23:34]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13:23:34]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[2014-12-16 13:23:34] [John.Taylor]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13:23:34] [John.Taylor] Main Screen - Loaded Total Salary. </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[2014-12-16 13:23:36] [John.Taylor]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[2014-12-16 13:23:36] [John.Taylor]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[2014-12-16 13:23:36] [John.Taylor]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[2014-12-16 13:23:36] [John.Taylor] Instance of CreateEmployeeScreen Class initialised. Self : .26206000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13:23:36] [John.Taylor]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13:23:36] [John.Taylor]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13:23:36] [John.Taylor]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13:23:36] [John.Taylor]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13:28:04] [John.Taylor] Search Selected </w:t>
      </w:r>
    </w:p>
    <w:p w:rsidR="00014E69" w:rsidRPr="00E21651" w:rsidRDefault="00014E69" w:rsidP="00014E69">
      <w:pPr>
        <w:contextualSpacing/>
        <w:rPr>
          <w:rFonts w:ascii="Consolas" w:hAnsi="Consolas" w:cs="Consolas"/>
        </w:rPr>
      </w:pPr>
      <w:r w:rsidRPr="00E21651">
        <w:rPr>
          <w:rFonts w:ascii="Consolas" w:hAnsi="Consolas" w:cs="Consolas"/>
        </w:rPr>
        <w:t>[2014-12-16 13:28:04] [John.Taylor] Instance of InitSetupPopup Class initialised. Self : .26204360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13:28:04] [John.Taylor]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13:28:04] [John.Taylor]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13:28:07] [John.Taylor]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13:28:07] [John.Taylor] Window Terminated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13:28:07] [John.Taylor] Main Screen - Loaded Total Salary. </w:t>
      </w:r>
    </w:p>
    <w:p w:rsidR="00014E69" w:rsidRPr="00E21651" w:rsidRDefault="00014E69" w:rsidP="00014E69">
      <w:pPr>
        <w:contextualSpacing/>
        <w:rPr>
          <w:rFonts w:ascii="Consolas" w:hAnsi="Consolas" w:cs="Consolas"/>
        </w:rPr>
      </w:pPr>
      <w:r w:rsidRPr="00E21651">
        <w:rPr>
          <w:rFonts w:ascii="Consolas" w:hAnsi="Consolas" w:cs="Consolas"/>
        </w:rPr>
        <w:t>[2014-12-16 13:28:32] [John.Taylor]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[2014-12-16 13:28:33] [John.Taylor]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[2014-12-16 13:28:33] [John.Taylor]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[2014-12-16 13:28:33] [John.Taylor] Instance of CreateEmployeeScreen Class initialised. Self : .26205200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13:28:33] [John.Taylor]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13:28:33] [John.Taylor]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13:28:33] [John.Taylor]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13:28:33] [John.Taylor]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13:28:36] [John.Taylor] Search Selected </w:t>
      </w:r>
    </w:p>
    <w:p w:rsidR="00014E69" w:rsidRPr="00E21651" w:rsidRDefault="00014E69" w:rsidP="00014E69">
      <w:pPr>
        <w:contextualSpacing/>
        <w:rPr>
          <w:rFonts w:ascii="Consolas" w:hAnsi="Consolas" w:cs="Consolas"/>
        </w:rPr>
      </w:pPr>
      <w:r w:rsidRPr="00E21651">
        <w:rPr>
          <w:rFonts w:ascii="Consolas" w:hAnsi="Consolas" w:cs="Consolas"/>
        </w:rPr>
        <w:t>[2014-12-16 13:28:36] [John.Taylor] Instance of InitSetupPopup Class initialised. Self : .26205840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13:28:36] [John.Taylor]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13:28:36] [John.Taylor]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13:31:55] [John.Taylor]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13:31:55] [John.Taylor] Window Terminated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13:31:55] [John.Taylor] Main Screen - Loaded Total Salary. </w:t>
      </w:r>
    </w:p>
    <w:p w:rsidR="00014E69" w:rsidRPr="00E21651" w:rsidRDefault="00014E69" w:rsidP="00014E69">
      <w:pPr>
        <w:contextualSpacing/>
        <w:rPr>
          <w:rFonts w:ascii="Consolas" w:hAnsi="Consolas" w:cs="Consolas"/>
        </w:rPr>
      </w:pPr>
      <w:r w:rsidRPr="00E21651">
        <w:rPr>
          <w:rFonts w:ascii="Consolas" w:hAnsi="Consolas" w:cs="Consolas"/>
        </w:rPr>
        <w:t>[2014-12-16 13:32:00] [John.Taylor]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[2014-12-16 13:32:00] [John.Taylor]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[2014-12-16 13:32:00] [John.Taylor]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[2014-12-16 13:32:00] [John.Taylor] Instance of CreateEmployeeScreen Class initialised. Self : .26233512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13:32:00] [John.Taylor] Menubar Initialised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[2014-12-16 13:32:00] [John.Taylor]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13:32:00] [John.Taylor]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13:32:00] [John.Taylor]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13:32:06] [John.Taylor] Search Selected </w:t>
      </w:r>
    </w:p>
    <w:p w:rsidR="00014E69" w:rsidRPr="00E21651" w:rsidRDefault="00014E69" w:rsidP="00014E69">
      <w:pPr>
        <w:contextualSpacing/>
        <w:rPr>
          <w:rFonts w:ascii="Consolas" w:hAnsi="Consolas" w:cs="Consolas"/>
        </w:rPr>
      </w:pPr>
      <w:r w:rsidRPr="00E21651">
        <w:rPr>
          <w:rFonts w:ascii="Consolas" w:hAnsi="Consolas" w:cs="Consolas"/>
        </w:rPr>
        <w:t>[2014-12-16 13:32:06] [John.Taylor] Instance of InitSetupPopup Class initialised. Self : .28186464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13:32:06] [John.Taylor]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13:32:06] [John.Taylor]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13:32:08] [John.Taylor]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13:32:08] [John.Taylor] Window Terminated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13:32:08] [John.Taylor] Main Screen - Loaded Total Salary. </w:t>
      </w:r>
    </w:p>
    <w:p w:rsidR="00014E69" w:rsidRPr="00E21651" w:rsidRDefault="00014E69" w:rsidP="00014E69">
      <w:pPr>
        <w:contextualSpacing/>
        <w:rPr>
          <w:rFonts w:ascii="Consolas" w:hAnsi="Consolas" w:cs="Consolas"/>
        </w:rPr>
      </w:pPr>
      <w:r w:rsidRPr="00E21651">
        <w:rPr>
          <w:rFonts w:ascii="Consolas" w:hAnsi="Consolas" w:cs="Consolas"/>
        </w:rPr>
        <w:t>[2014-12-16 13:32:13] [John.Taylor]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[2014-12-16 13:32:13] [John.Taylor]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[2014-12-16 13:32:13] [John.Taylor]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[2014-12-16 13:32:13] [John.Taylor] Instance of CreateEmployeeScreen Class initialised. Self : .26234792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13:32:13] [John.Taylor]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13:32:13] [John.Taylor]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13:32:13] [John.Taylor]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13:32:13] [John.Taylor]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13:32:22] [John.Taylor] Search Selected </w:t>
      </w:r>
    </w:p>
    <w:p w:rsidR="00014E69" w:rsidRPr="00E21651" w:rsidRDefault="00014E69" w:rsidP="00014E69">
      <w:pPr>
        <w:contextualSpacing/>
        <w:rPr>
          <w:rFonts w:ascii="Consolas" w:hAnsi="Consolas" w:cs="Consolas"/>
        </w:rPr>
      </w:pPr>
      <w:r w:rsidRPr="00E21651">
        <w:rPr>
          <w:rFonts w:ascii="Consolas" w:hAnsi="Consolas" w:cs="Consolas"/>
        </w:rPr>
        <w:t>[2014-12-16 13:32:22] [John.Taylor] Instance of InitSetupPopup Class initialised. Self : .26232712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13:32:22] [John.Taylor]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13:32:22] [John.Taylor]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13:32:24] [John.Taylor]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13:32:24] [John.Taylor] Window Terminated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13:32:24] [John.Taylor] Main Screen - Loaded Total Salary. </w:t>
      </w:r>
    </w:p>
    <w:p w:rsidR="00014E69" w:rsidRPr="00E21651" w:rsidRDefault="00014E69" w:rsidP="00014E69">
      <w:pPr>
        <w:contextualSpacing/>
        <w:rPr>
          <w:rFonts w:ascii="Consolas" w:hAnsi="Consolas" w:cs="Consolas"/>
        </w:rPr>
      </w:pPr>
      <w:r w:rsidRPr="00E21651">
        <w:rPr>
          <w:rFonts w:ascii="Consolas" w:hAnsi="Consolas" w:cs="Consolas"/>
        </w:rPr>
        <w:t>[2014-12-16 13:32:25] [John.Taylor]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[2014-12-16 13:32:25] [John.Taylor]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[2014-12-16 13:32:25] [John.Taylor]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[2014-12-16 13:32:25] [John.Taylor] Instance of CreateEmployeeScreen Class initialised. Self : .26232752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13:32:25] [John.Taylor]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13:32:25] [John.Taylor]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13:32:25] [John.Taylor]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13:32:25] [John.Taylor]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13:32:28] [John.Taylor] Search Selected </w:t>
      </w:r>
    </w:p>
    <w:p w:rsidR="00014E69" w:rsidRPr="00E21651" w:rsidRDefault="00014E69" w:rsidP="00014E69">
      <w:pPr>
        <w:contextualSpacing/>
        <w:rPr>
          <w:rFonts w:ascii="Consolas" w:hAnsi="Consolas" w:cs="Consolas"/>
        </w:rPr>
      </w:pPr>
      <w:r w:rsidRPr="00E21651">
        <w:rPr>
          <w:rFonts w:ascii="Consolas" w:hAnsi="Consolas" w:cs="Consolas"/>
        </w:rPr>
        <w:t>[2014-12-16 13:32:28] [John.Taylor] Instance of InitSetupPopup Class initialised. Self : .27169896 Parent: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[2014-12-16 13:32:28] [John.Taylor]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13:32:28] [John.Taylor]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13:32:30] [John.Taylor]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13:32:30] [John.Taylor] Window Terminated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13:32:30] [John.Taylor] Main Screen - Loaded Total Salary. </w:t>
      </w:r>
    </w:p>
    <w:p w:rsidR="00014E69" w:rsidRPr="00E21651" w:rsidRDefault="00014E69" w:rsidP="00014E69">
      <w:pPr>
        <w:contextualSpacing/>
        <w:rPr>
          <w:rFonts w:ascii="Consolas" w:hAnsi="Consolas" w:cs="Consolas"/>
        </w:rPr>
      </w:pPr>
      <w:r w:rsidRPr="00E21651">
        <w:rPr>
          <w:rFonts w:ascii="Consolas" w:hAnsi="Consolas" w:cs="Consolas"/>
        </w:rPr>
        <w:t>[2014-12-16 13:33:41] [John.Taylor] Create Employee Selected[2014-12-16 13:33:41] [John.Taylor]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[2014-12-16 13:33:41] [John.Taylor]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[2014-12-16 13:33:41] [John.Taylor] Instance of CreateEmployeeScreen Class initialised. Self : .27204504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13:33:41] [John.Taylor]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13:33:41] [John.Taylor]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13:33:41] [John.Taylor]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13:33:41] [John.Taylor]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13:33:45] [John.Taylor]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13:33:45] [John.Taylor] Window Terminated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13:33:45] [John.Taylor] Main Screen - Loaded Total Salary. </w:t>
      </w:r>
    </w:p>
    <w:p w:rsidR="00014E69" w:rsidRPr="00E21651" w:rsidRDefault="00014E69" w:rsidP="00014E69">
      <w:pPr>
        <w:contextualSpacing/>
        <w:rPr>
          <w:rFonts w:ascii="Consolas" w:hAnsi="Consolas" w:cs="Consolas"/>
        </w:rPr>
      </w:pPr>
      <w:r w:rsidRPr="00E21651">
        <w:rPr>
          <w:rFonts w:ascii="Consolas" w:hAnsi="Consolas" w:cs="Consolas"/>
        </w:rPr>
        <w:t>[2014-12-16 13:33:47] [John.Taylor]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[2014-12-16 13:33:47] [John.Taylor]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[2014-12-16 13:33:47] [John.Taylor]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[2014-12-16 13:33:47] [John.Taylor] Instance of CreateEmployeeScreen Class initialised. Self : .26260504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13:33:47] [John.Taylor]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13:33:47] [John.Taylor]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13:33:47] [John.Taylor]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13:33:47] [John.Taylor]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13:33:49] [John.Taylor] Search Selected </w:t>
      </w:r>
    </w:p>
    <w:p w:rsidR="00014E69" w:rsidRPr="00E21651" w:rsidRDefault="00014E69" w:rsidP="00014E69">
      <w:pPr>
        <w:contextualSpacing/>
        <w:rPr>
          <w:rFonts w:ascii="Consolas" w:hAnsi="Consolas" w:cs="Consolas"/>
        </w:rPr>
      </w:pPr>
      <w:r w:rsidRPr="00E21651">
        <w:rPr>
          <w:rFonts w:ascii="Consolas" w:hAnsi="Consolas" w:cs="Consolas"/>
        </w:rPr>
        <w:t>[2014-12-16 13:33:49] [John.Taylor] Instance of InitSetupPopup Class initialised. Self : .26260584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13:33:49] [John.Taylor]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13:33:49] [John.Taylor]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[2014-12-16 13:44:10] [] =====RESTART=====</w:t>
      </w:r>
    </w:p>
    <w:p w:rsidR="00014E69" w:rsidRPr="00E21651" w:rsidRDefault="00014E69" w:rsidP="00014E69">
      <w:pPr>
        <w:contextualSpacing/>
        <w:rPr>
          <w:rFonts w:ascii="Consolas" w:hAnsi="Consolas" w:cs="Consolas"/>
        </w:rPr>
      </w:pPr>
      <w:r w:rsidRPr="00E21651">
        <w:rPr>
          <w:rFonts w:ascii="Consolas" w:hAnsi="Consolas" w:cs="Consolas"/>
        </w:rPr>
        <w:t>[2014-12-16 13:44:10]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[2014-12-16 13:44:10] [] Loading variables</w:t>
      </w:r>
    </w:p>
    <w:p w:rsidR="00014E69" w:rsidRPr="00E21651" w:rsidRDefault="00014E69" w:rsidP="00014E69">
      <w:pPr>
        <w:contextualSpacing/>
        <w:rPr>
          <w:rFonts w:ascii="Consolas" w:hAnsi="Consolas" w:cs="Consolas"/>
        </w:rPr>
      </w:pPr>
      <w:r w:rsidRPr="00E21651">
        <w:rPr>
          <w:rFonts w:ascii="Consolas" w:hAnsi="Consolas" w:cs="Consolas"/>
        </w:rPr>
        <w:t>[2014-12-16 13:44:10]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[2014-12-16 13:44:10] [] Loaded Total Salary</w:t>
      </w:r>
    </w:p>
    <w:p w:rsidR="00014E69" w:rsidRPr="00E21651" w:rsidRDefault="00014E69" w:rsidP="00014E69">
      <w:pPr>
        <w:contextualSpacing/>
        <w:rPr>
          <w:rFonts w:ascii="Consolas" w:hAnsi="Consolas" w:cs="Consolas"/>
        </w:rPr>
      </w:pPr>
      <w:r w:rsidRPr="00E21651">
        <w:rPr>
          <w:rFonts w:ascii="Consolas" w:hAnsi="Consolas" w:cs="Consolas"/>
        </w:rPr>
        <w:t>[2014-12-16 13:44:10]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[2014-12-16 13:44:10]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[2014-12-16 13:44:10]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[2014-12-16 13:44:10] [] Instance of LoginScreen Class initialised. Self : .26650704 Parent: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[2014-12-16 13:44:10]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13:44:10]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13:44:10]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13:44:10]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13:44:10]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[2014-12-16 13:44:23]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[2014-12-16 13:44:23] [] Attempted Login: Username = John.Taylor</w:t>
      </w:r>
    </w:p>
    <w:p w:rsidR="00014E69" w:rsidRPr="00E21651" w:rsidRDefault="00014E69" w:rsidP="00014E69">
      <w:pPr>
        <w:contextualSpacing/>
        <w:rPr>
          <w:rFonts w:ascii="Consolas" w:hAnsi="Consolas" w:cs="Consolas"/>
        </w:rPr>
      </w:pPr>
      <w:r w:rsidRPr="00E21651">
        <w:rPr>
          <w:rFonts w:ascii="Consolas" w:hAnsi="Consolas" w:cs="Consolas"/>
        </w:rPr>
        <w:t>[2014-12-16 13:44:23]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13:44:23]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13:44:23]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[2014-12-16 13:44:23] [John.Taylor]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13:44:23] [John.Taylor] Main Screen - Loaded Total Salary. </w:t>
      </w:r>
    </w:p>
    <w:p w:rsidR="00014E69" w:rsidRPr="00E21651" w:rsidRDefault="00014E69" w:rsidP="00014E69">
      <w:pPr>
        <w:contextualSpacing/>
        <w:rPr>
          <w:rFonts w:ascii="Consolas" w:hAnsi="Consolas" w:cs="Consolas"/>
        </w:rPr>
      </w:pPr>
      <w:r w:rsidRPr="00E21651">
        <w:rPr>
          <w:rFonts w:ascii="Consolas" w:hAnsi="Consolas" w:cs="Consolas"/>
        </w:rPr>
        <w:t>[2014-12-16 13:44:30] [John.Taylor]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[2014-12-16 13:44:30] [John.Taylor]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[2014-12-16 13:44:30] [John.Taylor]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[2014-12-16 13:44:30] [John.Taylor] Instance of CreateEmployeeScreen Class initialised. Self : .26652384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13:44:30] [John.Taylor]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13:44:30] [John.Taylor]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13:44:30] [John.Taylor]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13:44:30] [John.Taylor]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13:44:33] [John.Taylor] Search Selected </w:t>
      </w:r>
    </w:p>
    <w:p w:rsidR="00014E69" w:rsidRPr="00E21651" w:rsidRDefault="00014E69" w:rsidP="00014E69">
      <w:pPr>
        <w:contextualSpacing/>
        <w:rPr>
          <w:rFonts w:ascii="Consolas" w:hAnsi="Consolas" w:cs="Consolas"/>
        </w:rPr>
      </w:pPr>
      <w:r w:rsidRPr="00E21651">
        <w:rPr>
          <w:rFonts w:ascii="Consolas" w:hAnsi="Consolas" w:cs="Consolas"/>
        </w:rPr>
        <w:t>[2014-12-16 13:44:33] [John.Taylor] Instance of InitSetupPopup Class initialised. Self : .26652584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13:44:33] [John.Taylor]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13:44:33] [John.Taylor]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13:44:37] [John.Taylor]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13:44:37] [John.Taylor] Window Terminated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13:44:37] [John.Taylor] Main Screen - Loaded Total Salary. </w:t>
      </w:r>
    </w:p>
    <w:p w:rsidR="00014E69" w:rsidRPr="00E21651" w:rsidRDefault="00014E69" w:rsidP="00014E69">
      <w:pPr>
        <w:contextualSpacing/>
        <w:rPr>
          <w:rFonts w:ascii="Consolas" w:hAnsi="Consolas" w:cs="Consolas"/>
        </w:rPr>
      </w:pPr>
      <w:r w:rsidRPr="00E21651">
        <w:rPr>
          <w:rFonts w:ascii="Consolas" w:hAnsi="Consolas" w:cs="Consolas"/>
        </w:rPr>
        <w:t>[2014-12-16 13:44:39] [John.Taylor]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[2014-12-16 13:44:39] [John.Taylor]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[2014-12-16 13:44:39] [John.Taylor]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[2014-12-16 13:44:39] [John.Taylor] Instance of CreateEmployeeScreen Class initialised. Self : .26842416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13:44:39] [John.Taylor]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13:44:39] [John.Taylor]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13:44:39] [John.Taylor]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13:44:39] [John.Taylor]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13:44:41] [John.Taylor] Search Selected </w:t>
      </w:r>
    </w:p>
    <w:p w:rsidR="00014E69" w:rsidRPr="00E21651" w:rsidRDefault="00014E69" w:rsidP="00014E69">
      <w:pPr>
        <w:contextualSpacing/>
        <w:rPr>
          <w:rFonts w:ascii="Consolas" w:hAnsi="Consolas" w:cs="Consolas"/>
        </w:rPr>
      </w:pPr>
      <w:r w:rsidRPr="00E21651">
        <w:rPr>
          <w:rFonts w:ascii="Consolas" w:hAnsi="Consolas" w:cs="Consolas"/>
        </w:rPr>
        <w:t>[2014-12-16 13:44:41] [John.Taylor] Instance of InitSetupPopup Class initialised. Self : .26842256 Parent: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[2014-12-16 13:44:41] [John.Taylor]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13:44:41] [John.Taylor]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13:44:44] [John.Taylor]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13:44:44] [John.Taylor] Window Terminated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13:44:44] [John.Taylor] Main Screen - Loaded Total Salary. </w:t>
      </w:r>
    </w:p>
    <w:p w:rsidR="00014E69" w:rsidRPr="00E21651" w:rsidRDefault="00014E69" w:rsidP="00014E69">
      <w:pPr>
        <w:contextualSpacing/>
        <w:rPr>
          <w:rFonts w:ascii="Consolas" w:hAnsi="Consolas" w:cs="Consolas"/>
        </w:rPr>
      </w:pPr>
      <w:r w:rsidRPr="00E21651">
        <w:rPr>
          <w:rFonts w:ascii="Consolas" w:hAnsi="Consolas" w:cs="Consolas"/>
        </w:rPr>
        <w:t>[2014-12-16 13:44:46] [John.Taylor]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[2014-12-16 13:44:46] [John.Taylor]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[2014-12-16 13:44:46] [John.Taylor]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[2014-12-16 13:44:46] [John.Taylor] Instance of CreateEmployeeScreen Class initialised. Self : .26684872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13:44:46] [John.Taylor]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13:44:46] [John.Taylor]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13:44:46] [John.Taylor]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13:44:46] [John.Taylor]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13:44:50] [John.Taylor] Search Selected </w:t>
      </w:r>
    </w:p>
    <w:p w:rsidR="00014E69" w:rsidRPr="00E21651" w:rsidRDefault="00014E69" w:rsidP="00014E69">
      <w:pPr>
        <w:contextualSpacing/>
        <w:rPr>
          <w:rFonts w:ascii="Consolas" w:hAnsi="Consolas" w:cs="Consolas"/>
        </w:rPr>
      </w:pPr>
      <w:r w:rsidRPr="00E21651">
        <w:rPr>
          <w:rFonts w:ascii="Consolas" w:hAnsi="Consolas" w:cs="Consolas"/>
        </w:rPr>
        <w:t>[2014-12-16 13:44:50] [John.Taylor] Instance of InitSetupPopup Class initialised. Self : .26673320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13:44:50] [John.Taylor]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13:44:50] [John.Taylor]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13:44:55] [John.Taylor]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13:44:55] [John.Taylor] Window Terminated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13:44:55] [John.Taylor] Main Screen - Loaded Total Salary. </w:t>
      </w:r>
    </w:p>
    <w:p w:rsidR="00014E69" w:rsidRPr="00E21651" w:rsidRDefault="00014E69" w:rsidP="00014E69">
      <w:pPr>
        <w:contextualSpacing/>
        <w:rPr>
          <w:rFonts w:ascii="Consolas" w:hAnsi="Consolas" w:cs="Consolas"/>
        </w:rPr>
      </w:pPr>
      <w:r w:rsidRPr="00E21651">
        <w:rPr>
          <w:rFonts w:ascii="Consolas" w:hAnsi="Consolas" w:cs="Consolas"/>
        </w:rPr>
        <w:t>[2014-12-16 13:44:57] [John.Taylor]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[2014-12-16 13:44:57] [John.Taylor]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[2014-12-16 13:44:57] [John.Taylor]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[2014-12-16 13:44:57] [John.Taylor] Instance of CreateEmployeeScreen Class initialised. Self : .26651424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13:44:57] [John.Taylor]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13:44:57] [John.Taylor]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13:44:57] [John.Taylor]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13:44:57] [John.Taylor]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13:45:00] [John.Taylor] Search Selected </w:t>
      </w:r>
    </w:p>
    <w:p w:rsidR="00014E69" w:rsidRPr="00E21651" w:rsidRDefault="00014E69" w:rsidP="00014E69">
      <w:pPr>
        <w:contextualSpacing/>
        <w:rPr>
          <w:rFonts w:ascii="Consolas" w:hAnsi="Consolas" w:cs="Consolas"/>
        </w:rPr>
      </w:pPr>
      <w:r w:rsidRPr="00E21651">
        <w:rPr>
          <w:rFonts w:ascii="Consolas" w:hAnsi="Consolas" w:cs="Consolas"/>
        </w:rPr>
        <w:t>[2014-12-16 13:45:00] [John.Taylor] Instance of InitSetupPopup Class initialised. Self : .26674680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13:45:00] [John.Taylor]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13:45:00] [John.Taylor]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13:45:03] [John.Taylor]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13:45:03] [John.Taylor] Window Terminated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13:45:03] [John.Taylor] Main Screen - Loaded Total Salary. </w:t>
      </w:r>
    </w:p>
    <w:p w:rsidR="00014E69" w:rsidRPr="00E21651" w:rsidRDefault="00014E69" w:rsidP="00014E69">
      <w:pPr>
        <w:contextualSpacing/>
        <w:rPr>
          <w:rFonts w:ascii="Consolas" w:hAnsi="Consolas" w:cs="Consolas"/>
        </w:rPr>
      </w:pPr>
      <w:r w:rsidRPr="00E21651">
        <w:rPr>
          <w:rFonts w:ascii="Consolas" w:hAnsi="Consolas" w:cs="Consolas"/>
        </w:rPr>
        <w:t>[2014-12-16 13:46:16] [] =====RESTART=====</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[2014-12-16 13:46:16]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[2014-12-16 13:46:16] [] Loading variables</w:t>
      </w:r>
    </w:p>
    <w:p w:rsidR="00014E69" w:rsidRPr="00E21651" w:rsidRDefault="00014E69" w:rsidP="00014E69">
      <w:pPr>
        <w:contextualSpacing/>
        <w:rPr>
          <w:rFonts w:ascii="Consolas" w:hAnsi="Consolas" w:cs="Consolas"/>
        </w:rPr>
      </w:pPr>
      <w:r w:rsidRPr="00E21651">
        <w:rPr>
          <w:rFonts w:ascii="Consolas" w:hAnsi="Consolas" w:cs="Consolas"/>
        </w:rPr>
        <w:t>[2014-12-16 13:46:16]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[2014-12-16 13:46:16] [] Loaded Total Salary</w:t>
      </w:r>
    </w:p>
    <w:p w:rsidR="00014E69" w:rsidRPr="00E21651" w:rsidRDefault="00014E69" w:rsidP="00014E69">
      <w:pPr>
        <w:contextualSpacing/>
        <w:rPr>
          <w:rFonts w:ascii="Consolas" w:hAnsi="Consolas" w:cs="Consolas"/>
        </w:rPr>
      </w:pPr>
      <w:r w:rsidRPr="00E21651">
        <w:rPr>
          <w:rFonts w:ascii="Consolas" w:hAnsi="Consolas" w:cs="Consolas"/>
        </w:rPr>
        <w:t>[2014-12-16 13:46:16]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[2014-12-16 13:46:16]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[2014-12-16 13:46:16]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[2014-12-16 13:46:16] [] Instance of LoginScreen Class initialised. Self : .26908832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13:46:16]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13:46:16]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13:46:16]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13:46:16]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13:46:16]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[2014-12-16 13:46:24]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[2014-12-16 13:46:24] [] Attempted Login: Username = John.Taylor</w:t>
      </w:r>
    </w:p>
    <w:p w:rsidR="00014E69" w:rsidRPr="00E21651" w:rsidRDefault="00014E69" w:rsidP="00014E69">
      <w:pPr>
        <w:contextualSpacing/>
        <w:rPr>
          <w:rFonts w:ascii="Consolas" w:hAnsi="Consolas" w:cs="Consolas"/>
        </w:rPr>
      </w:pPr>
      <w:r w:rsidRPr="00E21651">
        <w:rPr>
          <w:rFonts w:ascii="Consolas" w:hAnsi="Consolas" w:cs="Consolas"/>
        </w:rPr>
        <w:t>[2014-12-16 13:46:24]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13:46:24]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13:46:24]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[2014-12-16 13:46:24] [John.Taylor]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13:46:24] [John.Taylor] Main Screen - Loaded Total Salary. </w:t>
      </w:r>
    </w:p>
    <w:p w:rsidR="00014E69" w:rsidRPr="00E21651" w:rsidRDefault="00014E69" w:rsidP="00014E69">
      <w:pPr>
        <w:contextualSpacing/>
        <w:rPr>
          <w:rFonts w:ascii="Consolas" w:hAnsi="Consolas" w:cs="Consolas"/>
        </w:rPr>
      </w:pPr>
      <w:r w:rsidRPr="00E21651">
        <w:rPr>
          <w:rFonts w:ascii="Consolas" w:hAnsi="Consolas" w:cs="Consolas"/>
        </w:rPr>
        <w:t>[2014-12-16 13:46:26] [John.Taylor]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[2014-12-16 13:46:26] [John.Taylor]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[2014-12-16 13:46:26] [John.Taylor]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[2014-12-16 13:46:26] [John.Taylor] Instance of CreateEmployeeScreen Class initialised. Self : .26910512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13:46:26] [John.Taylor]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13:46:26] [John.Taylor]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13:46:26] [John.Taylor]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13:46:26] [John.Taylor]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13:46:28] [John.Taylor] Search Selected </w:t>
      </w:r>
    </w:p>
    <w:p w:rsidR="00014E69" w:rsidRPr="00E21651" w:rsidRDefault="00014E69" w:rsidP="00014E69">
      <w:pPr>
        <w:contextualSpacing/>
        <w:rPr>
          <w:rFonts w:ascii="Consolas" w:hAnsi="Consolas" w:cs="Consolas"/>
        </w:rPr>
      </w:pPr>
      <w:r w:rsidRPr="00E21651">
        <w:rPr>
          <w:rFonts w:ascii="Consolas" w:hAnsi="Consolas" w:cs="Consolas"/>
        </w:rPr>
        <w:t>[2014-12-16 13:46:28] [John.Taylor] Instance of InitSetupPopup Class initialised. Self : .26910072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13:46:28] [John.Taylor]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13:46:28] [John.Taylor]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[2014-12-16 13:48:55] [John.Taylor]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[2014-12-16 13:48:55] [John.Taylor]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[2014-12-16 13:48:55] [John.Taylor]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[2014-12-16 13:48:55] [John.Taylor] Instance of CreateEmployeeScreen Class initialised. Self : .26879400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13:48:55] [John.Taylor]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13:48:55] [John.Taylor]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[2014-12-16 13:48:55] [John.Taylor]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13:48:55] [John.Taylor]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13:52:39] [John.Taylor] Search Selected </w:t>
      </w:r>
    </w:p>
    <w:p w:rsidR="00014E69" w:rsidRPr="00E21651" w:rsidRDefault="00014E69" w:rsidP="00014E69">
      <w:pPr>
        <w:contextualSpacing/>
        <w:rPr>
          <w:rFonts w:ascii="Consolas" w:hAnsi="Consolas" w:cs="Consolas"/>
        </w:rPr>
      </w:pPr>
      <w:r w:rsidRPr="00E21651">
        <w:rPr>
          <w:rFonts w:ascii="Consolas" w:hAnsi="Consolas" w:cs="Consolas"/>
        </w:rPr>
        <w:t>[2014-12-16 13:52:39] [John.Taylor] Instance of InitSetupPopup Class initialised. Self : .26952408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13:52:39] [John.Taylor]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13:52:39] [John.Taylor]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[2014-12-16 13:54:42] [] =====RESTART=====</w:t>
      </w:r>
    </w:p>
    <w:p w:rsidR="00014E69" w:rsidRPr="00E21651" w:rsidRDefault="00014E69" w:rsidP="00014E69">
      <w:pPr>
        <w:contextualSpacing/>
        <w:rPr>
          <w:rFonts w:ascii="Consolas" w:hAnsi="Consolas" w:cs="Consolas"/>
        </w:rPr>
      </w:pPr>
      <w:r w:rsidRPr="00E21651">
        <w:rPr>
          <w:rFonts w:ascii="Consolas" w:hAnsi="Consolas" w:cs="Consolas"/>
        </w:rPr>
        <w:t>[2014-12-16 13:54:42]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[2014-12-16 13:54:42] [] Loading variables</w:t>
      </w:r>
    </w:p>
    <w:p w:rsidR="00014E69" w:rsidRPr="00E21651" w:rsidRDefault="00014E69" w:rsidP="00014E69">
      <w:pPr>
        <w:contextualSpacing/>
        <w:rPr>
          <w:rFonts w:ascii="Consolas" w:hAnsi="Consolas" w:cs="Consolas"/>
        </w:rPr>
      </w:pPr>
      <w:r w:rsidRPr="00E21651">
        <w:rPr>
          <w:rFonts w:ascii="Consolas" w:hAnsi="Consolas" w:cs="Consolas"/>
        </w:rPr>
        <w:t>[2014-12-16 13:54:42]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[2014-12-16 13:54:42] [] Loaded Total Salary</w:t>
      </w:r>
    </w:p>
    <w:p w:rsidR="00014E69" w:rsidRPr="00E21651" w:rsidRDefault="00014E69" w:rsidP="00014E69">
      <w:pPr>
        <w:contextualSpacing/>
        <w:rPr>
          <w:rFonts w:ascii="Consolas" w:hAnsi="Consolas" w:cs="Consolas"/>
        </w:rPr>
      </w:pPr>
      <w:r w:rsidRPr="00E21651">
        <w:rPr>
          <w:rFonts w:ascii="Consolas" w:hAnsi="Consolas" w:cs="Consolas"/>
        </w:rPr>
        <w:t>[2014-12-16 13:54:42]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[2014-12-16 13:54:42]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[2014-12-16 13:54:42]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[2014-12-16 13:54:42] [] Instance of LoginScreen Class initialised. Self : .28146344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13:54:42]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13:54:42]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13:54:42]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13:54:42]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13:54:42]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[2014-12-16 13:54:50]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[2014-12-16 13:54:50] [] Attempted Login: Username = John.Taylor</w:t>
      </w:r>
    </w:p>
    <w:p w:rsidR="00014E69" w:rsidRPr="00E21651" w:rsidRDefault="00014E69" w:rsidP="00014E69">
      <w:pPr>
        <w:contextualSpacing/>
        <w:rPr>
          <w:rFonts w:ascii="Consolas" w:hAnsi="Consolas" w:cs="Consolas"/>
        </w:rPr>
      </w:pPr>
      <w:r w:rsidRPr="00E21651">
        <w:rPr>
          <w:rFonts w:ascii="Consolas" w:hAnsi="Consolas" w:cs="Consolas"/>
        </w:rPr>
        <w:t>[2014-12-16 13:54:50] [] Attempted Login: Password = -563305791</w:t>
      </w:r>
    </w:p>
    <w:p w:rsidR="00014E69" w:rsidRPr="00E21651" w:rsidRDefault="00014E69" w:rsidP="00014E69">
      <w:pPr>
        <w:contextualSpacing/>
        <w:rPr>
          <w:rFonts w:ascii="Consolas" w:hAnsi="Consolas" w:cs="Consolas"/>
        </w:rPr>
      </w:pPr>
      <w:r w:rsidRPr="00E21651">
        <w:rPr>
          <w:rFonts w:ascii="Consolas" w:hAnsi="Consolas" w:cs="Consolas"/>
        </w:rPr>
        <w:t>[2014-12-16 13:54:57]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[2014-12-16 13:54:57] [] Attempted Login: Username = John.Taylor</w:t>
      </w:r>
    </w:p>
    <w:p w:rsidR="00014E69" w:rsidRPr="00E21651" w:rsidRDefault="00014E69" w:rsidP="00014E69">
      <w:pPr>
        <w:contextualSpacing/>
        <w:rPr>
          <w:rFonts w:ascii="Consolas" w:hAnsi="Consolas" w:cs="Consolas"/>
        </w:rPr>
      </w:pPr>
      <w:r w:rsidRPr="00E21651">
        <w:rPr>
          <w:rFonts w:ascii="Consolas" w:hAnsi="Consolas" w:cs="Consolas"/>
        </w:rPr>
        <w:t>[2014-12-16 13:54:57]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13:54:57]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13:54:57]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[2014-12-16 13:54:58] [John.Taylor]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[2014-12-16 13:55:25] [] =====RESTART=====</w:t>
      </w:r>
    </w:p>
    <w:p w:rsidR="00014E69" w:rsidRPr="00E21651" w:rsidRDefault="00014E69" w:rsidP="00014E69">
      <w:pPr>
        <w:contextualSpacing/>
        <w:rPr>
          <w:rFonts w:ascii="Consolas" w:hAnsi="Consolas" w:cs="Consolas"/>
        </w:rPr>
      </w:pPr>
      <w:r w:rsidRPr="00E21651">
        <w:rPr>
          <w:rFonts w:ascii="Consolas" w:hAnsi="Consolas" w:cs="Consolas"/>
        </w:rPr>
        <w:t>[2014-12-16 13:55:25]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[2014-12-16 13:55:25] [] Loading variables</w:t>
      </w:r>
    </w:p>
    <w:p w:rsidR="00014E69" w:rsidRPr="00E21651" w:rsidRDefault="00014E69" w:rsidP="00014E69">
      <w:pPr>
        <w:contextualSpacing/>
        <w:rPr>
          <w:rFonts w:ascii="Consolas" w:hAnsi="Consolas" w:cs="Consolas"/>
        </w:rPr>
      </w:pPr>
      <w:r w:rsidRPr="00E21651">
        <w:rPr>
          <w:rFonts w:ascii="Consolas" w:hAnsi="Consolas" w:cs="Consolas"/>
        </w:rPr>
        <w:t>[2014-12-16 13:55:25]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[2014-12-16 13:55:25] [] Loaded Total Salary</w:t>
      </w:r>
    </w:p>
    <w:p w:rsidR="00014E69" w:rsidRPr="00E21651" w:rsidRDefault="00014E69" w:rsidP="00014E69">
      <w:pPr>
        <w:contextualSpacing/>
        <w:rPr>
          <w:rFonts w:ascii="Consolas" w:hAnsi="Consolas" w:cs="Consolas"/>
        </w:rPr>
      </w:pPr>
      <w:r w:rsidRPr="00E21651">
        <w:rPr>
          <w:rFonts w:ascii="Consolas" w:hAnsi="Consolas" w:cs="Consolas"/>
        </w:rPr>
        <w:t>[2014-12-16 13:55:25]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[2014-12-16 13:55:25]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[2014-12-16 13:55:25]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[2014-12-16 13:55:25] [] Instance of LoginScreen Class initialised. Self : .27699480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13:55:25]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13:55:25]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13:55:25] [] Loaded Labels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[2014-12-16 13:55:25]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13:55:25]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[2014-12-16 13:55:39]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[2014-12-16 13:55:39] [] Attempted Login: Username = John.Taylor</w:t>
      </w:r>
    </w:p>
    <w:p w:rsidR="00014E69" w:rsidRPr="00E21651" w:rsidRDefault="00014E69" w:rsidP="00014E69">
      <w:pPr>
        <w:contextualSpacing/>
        <w:rPr>
          <w:rFonts w:ascii="Consolas" w:hAnsi="Consolas" w:cs="Consolas"/>
        </w:rPr>
      </w:pPr>
      <w:r w:rsidRPr="00E21651">
        <w:rPr>
          <w:rFonts w:ascii="Consolas" w:hAnsi="Consolas" w:cs="Consolas"/>
        </w:rPr>
        <w:t>[2014-12-16 13:55:39]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13:55:39]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[2014-12-16 13:55:39]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[2014-12-16 13:55:39] [John.Taylor]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[2014-12-18 14:09:19] [] =====RESTART=====</w:t>
      </w:r>
    </w:p>
    <w:p w:rsidR="00014E69" w:rsidRPr="00E21651" w:rsidRDefault="00014E69" w:rsidP="00014E69">
      <w:pPr>
        <w:contextualSpacing/>
        <w:rPr>
          <w:rFonts w:ascii="Consolas" w:hAnsi="Consolas" w:cs="Consolas"/>
        </w:rPr>
      </w:pPr>
      <w:r w:rsidRPr="00E21651">
        <w:rPr>
          <w:rFonts w:ascii="Consolas" w:hAnsi="Consolas" w:cs="Consolas"/>
        </w:rPr>
        <w:t>[2014-12-18 14:09:19]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[2014-12-18 14:09:20] [] Loading variables</w:t>
      </w:r>
    </w:p>
    <w:p w:rsidR="00014E69" w:rsidRPr="00E21651" w:rsidRDefault="00014E69" w:rsidP="00014E69">
      <w:pPr>
        <w:contextualSpacing/>
        <w:rPr>
          <w:rFonts w:ascii="Consolas" w:hAnsi="Consolas" w:cs="Consolas"/>
        </w:rPr>
      </w:pPr>
      <w:r w:rsidRPr="00E21651">
        <w:rPr>
          <w:rFonts w:ascii="Consolas" w:hAnsi="Consolas" w:cs="Consolas"/>
        </w:rPr>
        <w:t>[2014-12-18 14:09:20]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[2014-12-18 14:09:20] [] Loaded Total Salary</w:t>
      </w:r>
    </w:p>
    <w:p w:rsidR="00014E69" w:rsidRPr="00E21651" w:rsidRDefault="00014E69" w:rsidP="00014E69">
      <w:pPr>
        <w:contextualSpacing/>
        <w:rPr>
          <w:rFonts w:ascii="Consolas" w:hAnsi="Consolas" w:cs="Consolas"/>
        </w:rPr>
      </w:pPr>
      <w:r w:rsidRPr="00E21651">
        <w:rPr>
          <w:rFonts w:ascii="Consolas" w:hAnsi="Consolas" w:cs="Consolas"/>
        </w:rPr>
        <w:t>[2014-12-18 14:09:20]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[2014-12-18 14:09:20]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[2014-12-18 14:09:20]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[2014-12-18 14:09:20] [] Instance of LoginScreen Class initialised. Self : .33955352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14:09:20]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14:09:20]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14:09:20]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14:09:20]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14:09:20]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[2014-12-18 14:09:36] [] =====RESTART=====</w:t>
      </w:r>
    </w:p>
    <w:p w:rsidR="00014E69" w:rsidRPr="00E21651" w:rsidRDefault="00014E69" w:rsidP="00014E69">
      <w:pPr>
        <w:contextualSpacing/>
        <w:rPr>
          <w:rFonts w:ascii="Consolas" w:hAnsi="Consolas" w:cs="Consolas"/>
        </w:rPr>
      </w:pPr>
      <w:r w:rsidRPr="00E21651">
        <w:rPr>
          <w:rFonts w:ascii="Consolas" w:hAnsi="Consolas" w:cs="Consolas"/>
        </w:rPr>
        <w:t>[2014-12-18 14:09:36]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[2014-12-18 14:09:36] [] Loading variables</w:t>
      </w:r>
    </w:p>
    <w:p w:rsidR="00014E69" w:rsidRPr="00E21651" w:rsidRDefault="00014E69" w:rsidP="00014E69">
      <w:pPr>
        <w:contextualSpacing/>
        <w:rPr>
          <w:rFonts w:ascii="Consolas" w:hAnsi="Consolas" w:cs="Consolas"/>
        </w:rPr>
      </w:pPr>
      <w:r w:rsidRPr="00E21651">
        <w:rPr>
          <w:rFonts w:ascii="Consolas" w:hAnsi="Consolas" w:cs="Consolas"/>
        </w:rPr>
        <w:t>[2014-12-18 14:09:36] [] Loaded Employee Count</w:t>
      </w:r>
    </w:p>
    <w:p w:rsidR="00014E69" w:rsidRPr="00E21651" w:rsidRDefault="00014E69" w:rsidP="00014E69">
      <w:pPr>
        <w:contextualSpacing/>
        <w:rPr>
          <w:rFonts w:ascii="Consolas" w:hAnsi="Consolas" w:cs="Consolas"/>
        </w:rPr>
      </w:pPr>
      <w:r w:rsidRPr="00E21651">
        <w:rPr>
          <w:rFonts w:ascii="Consolas" w:hAnsi="Consolas" w:cs="Consolas"/>
        </w:rPr>
        <w:t>[2014-12-18 14:09:36] [] Loaded Total Salary</w:t>
      </w:r>
    </w:p>
    <w:p w:rsidR="00014E69" w:rsidRPr="00E21651" w:rsidRDefault="00014E69" w:rsidP="00014E69">
      <w:pPr>
        <w:contextualSpacing/>
        <w:rPr>
          <w:rFonts w:ascii="Consolas" w:hAnsi="Consolas" w:cs="Consolas"/>
        </w:rPr>
      </w:pPr>
      <w:r w:rsidRPr="00E21651">
        <w:rPr>
          <w:rFonts w:ascii="Consolas" w:hAnsi="Consolas" w:cs="Consolas"/>
        </w:rPr>
        <w:t>[2014-12-18 14:09:36] [] Loaded Total Expenditure</w:t>
      </w:r>
    </w:p>
    <w:p w:rsidR="00014E69" w:rsidRPr="00E21651" w:rsidRDefault="00014E69" w:rsidP="00014E69">
      <w:pPr>
        <w:contextualSpacing/>
        <w:rPr>
          <w:rFonts w:ascii="Consolas" w:hAnsi="Consolas" w:cs="Consolas"/>
        </w:rPr>
      </w:pPr>
      <w:r w:rsidRPr="00E21651">
        <w:rPr>
          <w:rFonts w:ascii="Consolas" w:hAnsi="Consolas" w:cs="Consolas"/>
        </w:rPr>
        <w:t>[2014-12-18 14:09:36] []Created/Wiped CurrentEmployee.txt</w:t>
      </w:r>
    </w:p>
    <w:p w:rsidR="00014E69" w:rsidRPr="00E21651" w:rsidRDefault="00014E69" w:rsidP="00014E69">
      <w:pPr>
        <w:contextualSpacing/>
        <w:rPr>
          <w:rFonts w:ascii="Consolas" w:hAnsi="Consolas" w:cs="Consolas"/>
        </w:rPr>
      </w:pPr>
      <w:r w:rsidRPr="00E21651">
        <w:rPr>
          <w:rFonts w:ascii="Consolas" w:hAnsi="Consolas" w:cs="Consolas"/>
        </w:rPr>
        <w:t>[2014-12-18 14:09:36] []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[2014-12-18 14:09:36] [] Instance of LoginScreen Class initialised. Self : .33377176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14:09:36] [] Initialising LoginScreen UI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14:09:36] []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14:09:36] []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14:09:36] []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14:09:36] []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[2014-12-18 14:09:43] [] Login Button Pressed</w:t>
      </w:r>
    </w:p>
    <w:p w:rsidR="00014E69" w:rsidRPr="00E21651" w:rsidRDefault="00014E69" w:rsidP="00014E69">
      <w:pPr>
        <w:contextualSpacing/>
        <w:rPr>
          <w:rFonts w:ascii="Consolas" w:hAnsi="Consolas" w:cs="Consolas"/>
        </w:rPr>
      </w:pPr>
      <w:r w:rsidRPr="00E21651">
        <w:rPr>
          <w:rFonts w:ascii="Consolas" w:hAnsi="Consolas" w:cs="Consolas"/>
        </w:rPr>
        <w:t>[2014-12-18 14:09:43] [] Attempted Login: Username = John.Taylor</w:t>
      </w:r>
    </w:p>
    <w:p w:rsidR="00014E69" w:rsidRPr="00E21651" w:rsidRDefault="00014E69" w:rsidP="00014E69">
      <w:pPr>
        <w:contextualSpacing/>
        <w:rPr>
          <w:rFonts w:ascii="Consolas" w:hAnsi="Consolas" w:cs="Consolas"/>
        </w:rPr>
      </w:pPr>
      <w:r w:rsidRPr="00E21651">
        <w:rPr>
          <w:rFonts w:ascii="Consolas" w:hAnsi="Consolas" w:cs="Consolas"/>
        </w:rPr>
        <w:t>[2014-12-18 14:09:43] [] Attempted Login: Password = -547305839</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14:09:43] [] Successful Login.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14:09:43] [] Updated Current Employee.txt </w:t>
      </w:r>
    </w:p>
    <w:p w:rsidR="00014E69" w:rsidRPr="00E21651" w:rsidRDefault="00014E69" w:rsidP="00014E69">
      <w:pPr>
        <w:contextualSpacing/>
        <w:rPr>
          <w:rFonts w:ascii="Consolas" w:hAnsi="Consolas" w:cs="Consolas"/>
        </w:rPr>
      </w:pPr>
      <w:r w:rsidRPr="00E21651">
        <w:rPr>
          <w:rFonts w:ascii="Consolas" w:hAnsi="Consolas" w:cs="Consolas"/>
        </w:rPr>
        <w:t>[2014-12-18 14:09:43] [John.Taylor]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14:09:44] [John.Taylor] Main Screen - Loaded Total Salary. </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[2014-12-18 14:09:46] [John.Taylor]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[2014-12-18 14:09:46] [John.Taylor]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[2014-12-18 14:09:46] [John.Taylor]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[2014-12-18 14:09:46] [John.Taylor] Instance of CreateEmployeeScreen Class initialised. Self : .33377496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14:09:46] [John.Taylor]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14:09:46] [John.Taylor]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14:09:46] [John.Taylor]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14:09:46] [John.Taylor]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14:11:03] [John.Taylor]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14:11:03] [John.Taylor] Window Terminated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14:11:03] [John.Taylor] Main Screen - Loaded Total Salary. </w:t>
      </w:r>
    </w:p>
    <w:p w:rsidR="00014E69" w:rsidRPr="00E21651" w:rsidRDefault="00014E69" w:rsidP="00014E69">
      <w:pPr>
        <w:contextualSpacing/>
        <w:rPr>
          <w:rFonts w:ascii="Consolas" w:hAnsi="Consolas" w:cs="Consolas"/>
        </w:rPr>
      </w:pPr>
      <w:r w:rsidRPr="00E21651">
        <w:rPr>
          <w:rFonts w:ascii="Consolas" w:hAnsi="Consolas" w:cs="Consolas"/>
        </w:rPr>
        <w:t>[2014-12-18 14:11:56] [John.Taylor]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[2014-12-18 14:11:56] [John.Taylor]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[2014-12-18 14:11:56] [John.Taylor]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[2014-12-18 14:11:56] [John.Taylor] Instance of CreateEmployeeScreen Class initialised. Self : .33395656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14:11:56] [John.Taylor]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14:11:56] [John.Taylor]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14:11:56] [John.Taylor]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14:11:56] [John.Taylor]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14:12:05] [John.Taylor] Search Selected </w:t>
      </w:r>
    </w:p>
    <w:p w:rsidR="00014E69" w:rsidRPr="00E21651" w:rsidRDefault="00014E69" w:rsidP="00014E69">
      <w:pPr>
        <w:contextualSpacing/>
        <w:rPr>
          <w:rFonts w:ascii="Consolas" w:hAnsi="Consolas" w:cs="Consolas"/>
        </w:rPr>
      </w:pPr>
      <w:r w:rsidRPr="00E21651">
        <w:rPr>
          <w:rFonts w:ascii="Consolas" w:hAnsi="Consolas" w:cs="Consolas"/>
        </w:rPr>
        <w:t>[2014-12-18 14:12:05] [John.Taylor] Instance of InitSetupPopup Class initialised. Self : .33396496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14:12:05] [John.Taylor]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14:12:05] [John.Taylor]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14:13:41] [John.Taylor]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14:13:41] [John.Taylor] Window Terminated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14:13:41] [John.Taylor] Main Screen - Loaded Total Salary. </w:t>
      </w:r>
    </w:p>
    <w:p w:rsidR="00014E69" w:rsidRPr="00E21651" w:rsidRDefault="00014E69" w:rsidP="00014E69">
      <w:pPr>
        <w:contextualSpacing/>
        <w:rPr>
          <w:rFonts w:ascii="Consolas" w:hAnsi="Consolas" w:cs="Consolas"/>
        </w:rPr>
      </w:pPr>
      <w:r w:rsidRPr="00E21651">
        <w:rPr>
          <w:rFonts w:ascii="Consolas" w:hAnsi="Consolas" w:cs="Consolas"/>
        </w:rPr>
        <w:t>[2014-12-18 14:13:43] [John.Taylor] Search Employees Selected</w:t>
      </w:r>
    </w:p>
    <w:p w:rsidR="00014E69" w:rsidRPr="00E21651" w:rsidRDefault="00014E69" w:rsidP="00014E69">
      <w:pPr>
        <w:contextualSpacing/>
        <w:rPr>
          <w:rFonts w:ascii="Consolas" w:hAnsi="Consolas" w:cs="Consolas"/>
        </w:rPr>
      </w:pPr>
      <w:r w:rsidRPr="00E21651">
        <w:rPr>
          <w:rFonts w:ascii="Consolas" w:hAnsi="Consolas" w:cs="Consolas"/>
        </w:rPr>
        <w:t>[2014-12-18 14:13:43] [John.Taylor]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[2014-12-18 14:13:43] [John.Taylor]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[2014-12-18 14:13:43] [John.Taylor] Instance of CreateEmployeeScreen Class initialised. Self : .25757936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14:13:43] [John.Taylor]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14:13:43] [John.Taylor] SearchTypeDropdown Menu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14:13:43] [John.Taylor]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14:13:43] [John.Taylor]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14:13:45] [John.Taylor] Search Selected </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[2014-12-18 14:13:45] [John.Taylor] Instance of InitSetupPopup Class initialised. Self : .25757376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14:13:45] [John.Taylor]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14:13:45] [John.Taylor]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14:19:03] [John.Taylor]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14:19:03] [John.Taylor] Window Terminated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14:19:03] [John.Taylor] Main Screen - Loaded Total Salary.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14:19:06] [John.Taylor] Amend Employee Selected. </w:t>
      </w:r>
    </w:p>
    <w:p w:rsidR="00014E69" w:rsidRPr="00E21651" w:rsidRDefault="00014E69" w:rsidP="00014E69">
      <w:pPr>
        <w:contextualSpacing/>
        <w:rPr>
          <w:rFonts w:ascii="Consolas" w:hAnsi="Consolas" w:cs="Consolas"/>
        </w:rPr>
      </w:pPr>
      <w:r w:rsidRPr="00E21651">
        <w:rPr>
          <w:rFonts w:ascii="Consolas" w:hAnsi="Consolas" w:cs="Consolas"/>
        </w:rPr>
        <w:t>[2014-12-18 14:19:06] [John.Taylor]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[2014-12-18 14:19:06] [John.Taylor]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[2014-12-18 14:19:06] [John.Taylor] Instance of AmendEmployeeScreen Class initialised. Self : .33397616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14:19:06] [John.Taylor] Menubar Initialised </w:t>
      </w:r>
    </w:p>
    <w:p w:rsidR="00014E69" w:rsidRPr="00E21651" w:rsidRDefault="00014E69" w:rsidP="00014E69">
      <w:pPr>
        <w:contextualSpacing/>
        <w:rPr>
          <w:rFonts w:ascii="Consolas" w:hAnsi="Consolas" w:cs="Consolas"/>
        </w:rPr>
      </w:pPr>
      <w:r w:rsidRPr="00E21651">
        <w:rPr>
          <w:rFonts w:ascii="Consolas" w:hAnsi="Consolas" w:cs="Consolas"/>
        </w:rPr>
        <w:t>[2014-12-18 14:19:06] [John.Taylor] Amend Dropdown Menu initialised.</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14:19:06] [John.Taylor]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14:19:06] [John.Taylor]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14:31:40] [John.Taylor]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14:31:40] [John.Taylor] Window Terminated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14:31:40] [John.Taylor] Main Screen - Loaded Total Salary.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14:31:41] [John.Taylor] Amend Employee Selected. </w:t>
      </w:r>
    </w:p>
    <w:p w:rsidR="00014E69" w:rsidRPr="00E21651" w:rsidRDefault="00014E69" w:rsidP="00014E69">
      <w:pPr>
        <w:contextualSpacing/>
        <w:rPr>
          <w:rFonts w:ascii="Consolas" w:hAnsi="Consolas" w:cs="Consolas"/>
        </w:rPr>
      </w:pPr>
      <w:r w:rsidRPr="00E21651">
        <w:rPr>
          <w:rFonts w:ascii="Consolas" w:hAnsi="Consolas" w:cs="Consolas"/>
        </w:rPr>
        <w:t>[2014-12-18 14:31:41] [John.Taylor]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[2014-12-18 14:31:42] [John.Taylor]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[2014-12-18 14:31:42] [John.Taylor] Instance of AmendEmployeeScreen Class initialised. Self : .33417416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14:31:42] [John.Taylor] Menubar Initialised </w:t>
      </w:r>
    </w:p>
    <w:p w:rsidR="00014E69" w:rsidRPr="00E21651" w:rsidRDefault="00014E69" w:rsidP="00014E69">
      <w:pPr>
        <w:contextualSpacing/>
        <w:rPr>
          <w:rFonts w:ascii="Consolas" w:hAnsi="Consolas" w:cs="Consolas"/>
        </w:rPr>
      </w:pPr>
      <w:r w:rsidRPr="00E21651">
        <w:rPr>
          <w:rFonts w:ascii="Consolas" w:hAnsi="Consolas" w:cs="Consolas"/>
        </w:rPr>
        <w:t>[2014-12-18 14:31:42] [John.Taylor] Amend Dropdown Menu initialised.</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14:31:42] [John.Taylor]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14:31:42] [John.Taylor]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14:35:31] [John.Taylor]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14:35:31] [John.Taylor] Window Terminated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14:35:31] [John.Taylor] Main Screen - Loaded Total Salary.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14:35:33] [John.Taylor] Delete Record Created </w:t>
      </w:r>
    </w:p>
    <w:p w:rsidR="00014E69" w:rsidRPr="00E21651" w:rsidRDefault="00014E69" w:rsidP="00014E69">
      <w:pPr>
        <w:contextualSpacing/>
        <w:rPr>
          <w:rFonts w:ascii="Consolas" w:hAnsi="Consolas" w:cs="Consolas"/>
        </w:rPr>
      </w:pPr>
      <w:r w:rsidRPr="00E21651">
        <w:rPr>
          <w:rFonts w:ascii="Consolas" w:hAnsi="Consolas" w:cs="Consolas"/>
        </w:rPr>
        <w:t>[2014-12-18 14:35:33] [John.Taylor]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[2014-12-18 14:35:33] [John.Taylor]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[2014-12-18 14:35:33] [John.Taylor]Instance of DeleteEmployeeScreen Class initialised. Self: .33396536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14:35:33] [John.Taylor]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14:35:33] [John.Taylor]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14:35:33] [John.Taylor]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14:35:33] [John.Taylor]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lastRenderedPageBreak/>
        <w:t xml:space="preserve">[2014-12-18 14:36:09] [John.Taylor]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14:36:09] [John.Taylor] Window Terminated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14:36:09] [John.Taylor] Main Screen - Loaded Total Salary.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14:36:11] [John.Taylor] Delete Record Created </w:t>
      </w:r>
    </w:p>
    <w:p w:rsidR="00014E69" w:rsidRPr="00E21651" w:rsidRDefault="00014E69" w:rsidP="00014E69">
      <w:pPr>
        <w:contextualSpacing/>
        <w:rPr>
          <w:rFonts w:ascii="Consolas" w:hAnsi="Consolas" w:cs="Consolas"/>
        </w:rPr>
      </w:pPr>
      <w:r w:rsidRPr="00E21651">
        <w:rPr>
          <w:rFonts w:ascii="Consolas" w:hAnsi="Consolas" w:cs="Consolas"/>
        </w:rPr>
        <w:t>[2014-12-18 14:36:11] [John.Taylor]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[2014-12-18 14:36:11] [John.Taylor]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[2014-12-18 14:36:11] [John.Taylor]Instance of DeleteEmployeeScreen Class initialised. Self: .33416936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14:36:11] [John.Taylor]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14:36:11] [John.Taylor]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14:36:11] [John.Taylor]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14:36:11] [John.Taylor]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14:45:11] [John.Taylor]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14:45:11] [John.Taylor] Window Terminated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14:45:12] [John.Taylor] Main Screen - Loaded Total Salary.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14:51:02] [John.Taylor]Add expenditure selected. </w:t>
      </w:r>
    </w:p>
    <w:p w:rsidR="00014E69" w:rsidRPr="00E21651" w:rsidRDefault="00014E69" w:rsidP="00014E69">
      <w:pPr>
        <w:contextualSpacing/>
        <w:rPr>
          <w:rFonts w:ascii="Consolas" w:hAnsi="Consolas" w:cs="Consolas"/>
        </w:rPr>
      </w:pPr>
      <w:r w:rsidRPr="00E21651">
        <w:rPr>
          <w:rFonts w:ascii="Consolas" w:hAnsi="Consolas" w:cs="Consolas"/>
        </w:rPr>
        <w:t>[2014-12-18 14:51:02] [John.Taylor]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[2014-12-18 14:51:02] [John.Taylor]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[2014-12-18 14:51:02] [John.Taylor] Instance of AddExpenditureScreen Class initialised. Self : .32407424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14:51:02] [John.Taylor]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14:51:02] [John.Taylor]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14:51:02] [John.Taylor]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14:51:02] [John.Taylor]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14:51:06] [John.Taylor]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14:51:06] [John.Taylor] Window Terminated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14:51:06] [John.Taylor] Main Screen - Loaded Total Salary.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14:52:01] [John.Taylor]Deduct Expenditure Selected </w:t>
      </w:r>
    </w:p>
    <w:p w:rsidR="00014E69" w:rsidRPr="00E21651" w:rsidRDefault="00014E69" w:rsidP="00014E69">
      <w:pPr>
        <w:contextualSpacing/>
        <w:rPr>
          <w:rFonts w:ascii="Consolas" w:hAnsi="Consolas" w:cs="Consolas"/>
        </w:rPr>
      </w:pPr>
      <w:r w:rsidRPr="00E21651">
        <w:rPr>
          <w:rFonts w:ascii="Consolas" w:hAnsi="Consolas" w:cs="Consolas"/>
        </w:rPr>
        <w:t>[2014-12-18 14:52:01] [John.Taylor] Main Window Terminated</w:t>
      </w:r>
    </w:p>
    <w:p w:rsidR="00014E69" w:rsidRPr="00E21651" w:rsidRDefault="00014E69" w:rsidP="00014E69">
      <w:pPr>
        <w:contextualSpacing/>
        <w:rPr>
          <w:rFonts w:ascii="Consolas" w:hAnsi="Consolas" w:cs="Consolas"/>
        </w:rPr>
      </w:pPr>
      <w:r w:rsidRPr="00E21651">
        <w:rPr>
          <w:rFonts w:ascii="Consolas" w:hAnsi="Consolas" w:cs="Consolas"/>
        </w:rPr>
        <w:t>[2014-12-18 14:52:01] [John.Taylor]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[2014-12-18 14:52:01] [John.Taylor] Instance of DeductLoginScreen Class initialised. Self : .32405784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14:52:01] [John.Taylor]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14:52:01] [John.Taylor]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14:52:01] [John.Taylor]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14:52:01] [John.Taylor]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14:54:12] [John.Taylor]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14:54:12] [John.Taylor] Window Terminated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14:54:12] [John.Taylor] Main Screen - Loaded Total Salary. </w:t>
      </w:r>
    </w:p>
    <w:p w:rsidR="00014E69" w:rsidRPr="00E21651" w:rsidRDefault="00014E69" w:rsidP="00014E69">
      <w:pPr>
        <w:contextualSpacing/>
        <w:rPr>
          <w:rFonts w:ascii="Consolas" w:hAnsi="Consolas" w:cs="Consolas"/>
        </w:rPr>
      </w:pPr>
      <w:r w:rsidRPr="00E21651">
        <w:rPr>
          <w:rFonts w:ascii="Consolas" w:hAnsi="Consolas" w:cs="Consolas"/>
        </w:rPr>
        <w:t>[2014-12-18 14:59:45] [John.Taylor] Create Employee Selected[2014-12-18 14:59:45] [John.Taylor] Main Window Terminated</w:t>
      </w:r>
    </w:p>
    <w:p w:rsidR="00014E69" w:rsidRPr="00E21651" w:rsidRDefault="00014E69" w:rsidP="00014E69">
      <w:pPr>
        <w:contextualSpacing/>
        <w:rPr>
          <w:rFonts w:ascii="Consolas" w:hAnsi="Consolas" w:cs="Consolas"/>
        </w:rPr>
      </w:pPr>
      <w:r w:rsidRPr="00E21651">
        <w:rPr>
          <w:rFonts w:ascii="Consolas" w:hAnsi="Consolas" w:cs="Consolas"/>
        </w:rPr>
        <w:lastRenderedPageBreak/>
        <w:t>[2014-12-18 14:59:45] [John.Taylor] Initialising window with geometry: 900x600+200+50</w:t>
      </w:r>
    </w:p>
    <w:p w:rsidR="00014E69" w:rsidRPr="00E21651" w:rsidRDefault="00014E69" w:rsidP="00014E69">
      <w:pPr>
        <w:contextualSpacing/>
        <w:rPr>
          <w:rFonts w:ascii="Consolas" w:hAnsi="Consolas" w:cs="Consolas"/>
        </w:rPr>
      </w:pPr>
      <w:r w:rsidRPr="00E21651">
        <w:rPr>
          <w:rFonts w:ascii="Consolas" w:hAnsi="Consolas" w:cs="Consolas"/>
        </w:rPr>
        <w:t>[2014-12-18 14:59:45] [John.Taylor] Instance of CreateEmployeeScreen Class initialised. Self : .32405344 Parent: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14:59:45] [John.Taylor] Menubar Initialised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14:59:45] [John.Taylor] Loaded Labels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14:59:45] [John.Taylor] Loaded Buttons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14:59:45] [John.Taylor] Initialised Grid. UI Initialisation Complete.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14:59:51] [John.Taylor] Create Emp Issue: Name Mismatch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15:02:13] [John.Taylor] EmpName Help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15:03:21] [John.Taylor] Back Selected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15:03:21] [John.Taylor] Window Terminated </w:t>
      </w:r>
    </w:p>
    <w:p w:rsidR="00014E69" w:rsidRPr="00E21651" w:rsidRDefault="00014E69" w:rsidP="00014E69">
      <w:pPr>
        <w:contextualSpacing/>
        <w:rPr>
          <w:rFonts w:ascii="Consolas" w:hAnsi="Consolas" w:cs="Consolas"/>
        </w:rPr>
      </w:pPr>
      <w:r w:rsidRPr="00E21651">
        <w:rPr>
          <w:rFonts w:ascii="Consolas" w:hAnsi="Consolas" w:cs="Consolas"/>
        </w:rPr>
        <w:t xml:space="preserve">[2014-12-18 15:03:21] [John.Taylor] Main Screen - Loaded Total Salary. </w:t>
      </w:r>
    </w:p>
    <w:p w:rsidR="00014E69" w:rsidRPr="00E21651" w:rsidRDefault="00014E69" w:rsidP="00014E69">
      <w:pPr>
        <w:contextualSpacing/>
        <w:rPr>
          <w:rFonts w:ascii="Consolas" w:hAnsi="Consolas" w:cs="Consolas"/>
        </w:rPr>
      </w:pPr>
      <w:r w:rsidRPr="00E21651">
        <w:rPr>
          <w:rFonts w:ascii="Consolas" w:hAnsi="Consolas" w:cs="Consolas"/>
        </w:rPr>
        <w:t>[2014-12-18 15:03:22] [John.Taylor] Login Help Option Pressed</w:t>
      </w:r>
    </w:p>
    <w:p w:rsidR="00014E69" w:rsidRPr="00014E69" w:rsidRDefault="00014E69" w:rsidP="00014E69"/>
    <w:p w:rsidR="00007E18" w:rsidRDefault="008B1DD9" w:rsidP="008B1DD9">
      <w:pPr>
        <w:pStyle w:val="Heading2"/>
      </w:pPr>
      <w:bookmarkStart w:id="164" w:name="_Toc406682558"/>
      <w:r>
        <w:t>Appendix IV – User Manual –</w:t>
      </w:r>
      <w:bookmarkEnd w:id="164"/>
    </w:p>
    <w:p w:rsidR="008F3282" w:rsidRDefault="00687870" w:rsidP="00AA5399">
      <w:pPr>
        <w:pStyle w:val="Heading3"/>
      </w:pPr>
      <w:bookmarkStart w:id="165" w:name="_Toc406682559"/>
      <w:r>
        <w:t>Contents</w:t>
      </w:r>
      <w:r w:rsidR="00AA5399">
        <w:t>:</w:t>
      </w:r>
      <w:bookmarkEnd w:id="165"/>
    </w:p>
    <w:p w:rsidR="00687870" w:rsidRDefault="00AA5399" w:rsidP="00687870">
      <w:pPr>
        <w:contextualSpacing/>
      </w:pPr>
      <w:r>
        <w:t>Initial Setup</w:t>
      </w:r>
      <w:r w:rsidR="00C728EF">
        <w:t xml:space="preserve"> </w:t>
      </w:r>
      <w:r w:rsidR="00E171A1">
        <w:t>…………………………………………………………………………………………………………. 1</w:t>
      </w:r>
    </w:p>
    <w:p w:rsidR="00687870" w:rsidRDefault="00687870" w:rsidP="00687870">
      <w:pPr>
        <w:contextualSpacing/>
      </w:pPr>
      <w:r>
        <w:t>The Login Screen …………………………………………………………………………………………………. 2</w:t>
      </w:r>
    </w:p>
    <w:p w:rsidR="00653B92" w:rsidRDefault="00653B92" w:rsidP="00687870">
      <w:pPr>
        <w:contextualSpacing/>
      </w:pPr>
      <w:r>
        <w:t>Registering an Employee Account ……………………………………………………………………….. 3</w:t>
      </w:r>
    </w:p>
    <w:p w:rsidR="008E67B6" w:rsidRDefault="008E67B6" w:rsidP="00687870">
      <w:pPr>
        <w:contextualSpacing/>
      </w:pPr>
      <w:r>
        <w:t>Logging in ……………………………………………………………………………………………………………. 4</w:t>
      </w:r>
    </w:p>
    <w:p w:rsidR="00A27ABD" w:rsidRDefault="00DE6741" w:rsidP="00687870">
      <w:pPr>
        <w:contextualSpacing/>
      </w:pPr>
      <w:r>
        <w:t>&gt;</w:t>
      </w:r>
      <w:r w:rsidR="00A27ABD" w:rsidRPr="00A27ABD">
        <w:t xml:space="preserve"> </w:t>
      </w:r>
      <w:r w:rsidR="00A27ABD">
        <w:t>System Lockdown due to failed login attempts</w:t>
      </w:r>
      <w:r>
        <w:t xml:space="preserve"> </w:t>
      </w:r>
      <w:r w:rsidR="00A27ABD">
        <w:t>.…………………………</w:t>
      </w:r>
      <w:r>
        <w:t>……</w:t>
      </w:r>
      <w:r w:rsidR="00A27ABD">
        <w:t>……………….. 4</w:t>
      </w:r>
    </w:p>
    <w:p w:rsidR="00DE6741" w:rsidRDefault="00DE6741" w:rsidP="00687870">
      <w:pPr>
        <w:contextualSpacing/>
      </w:pPr>
      <w:r>
        <w:t>The Main Screen …………………………………………………………………………………………………. 5</w:t>
      </w:r>
    </w:p>
    <w:p w:rsidR="00257219" w:rsidRDefault="00B85DAF" w:rsidP="00687870">
      <w:pPr>
        <w:contextualSpacing/>
      </w:pPr>
      <w:r>
        <w:t xml:space="preserve">&gt; Creating an Employee Record </w:t>
      </w:r>
      <w:r w:rsidR="006E3ACD">
        <w:t>………………………………………………………………………….. 5a</w:t>
      </w:r>
    </w:p>
    <w:p w:rsidR="00257219" w:rsidRDefault="00257219" w:rsidP="00687870">
      <w:pPr>
        <w:contextualSpacing/>
      </w:pPr>
      <w:r>
        <w:t>&gt; Searching the Employee Datab</w:t>
      </w:r>
      <w:r w:rsidR="006E3ACD">
        <w:t>ase …………………………………………………………………… 5b i</w:t>
      </w:r>
    </w:p>
    <w:p w:rsidR="00257219" w:rsidRDefault="00257219" w:rsidP="00687870">
      <w:pPr>
        <w:contextualSpacing/>
      </w:pPr>
      <w:r>
        <w:t xml:space="preserve">&gt;&gt; Searching for a Name …………………………………………………………………………………….. </w:t>
      </w:r>
      <w:r w:rsidR="006E3ACD">
        <w:t>5b i</w:t>
      </w:r>
    </w:p>
    <w:p w:rsidR="00257219" w:rsidRDefault="00257219" w:rsidP="00687870">
      <w:pPr>
        <w:contextualSpacing/>
      </w:pPr>
      <w:r>
        <w:t xml:space="preserve">&gt;&gt; Searching for a Department …………………………………………………………………………… </w:t>
      </w:r>
      <w:r w:rsidR="006E3ACD">
        <w:t>5b i</w:t>
      </w:r>
      <w:r>
        <w:t xml:space="preserve"> </w:t>
      </w:r>
    </w:p>
    <w:p w:rsidR="005A7F7B" w:rsidRDefault="005A7F7B" w:rsidP="00687870">
      <w:pPr>
        <w:contextualSpacing/>
      </w:pPr>
      <w:r>
        <w:t xml:space="preserve">&gt;&gt; Searching for a DOB …………..………………………………………………………………………….. </w:t>
      </w:r>
      <w:r w:rsidR="006E3ACD">
        <w:t>5b i</w:t>
      </w:r>
    </w:p>
    <w:p w:rsidR="005A7F7B" w:rsidRDefault="005A7F7B" w:rsidP="00687870">
      <w:pPr>
        <w:contextualSpacing/>
      </w:pPr>
      <w:r>
        <w:t xml:space="preserve">&gt;&gt; Searching for a Salary ……………………………………………………………………….……………. </w:t>
      </w:r>
      <w:r w:rsidR="006E3ACD">
        <w:t>5b i</w:t>
      </w:r>
    </w:p>
    <w:p w:rsidR="005A7F7B" w:rsidRDefault="005A7F7B" w:rsidP="00687870">
      <w:pPr>
        <w:contextualSpacing/>
      </w:pPr>
      <w:r>
        <w:t xml:space="preserve">&gt;&gt; Searching for an Employee Code ……………………………………………………………………. </w:t>
      </w:r>
      <w:r w:rsidR="006E3ACD">
        <w:t>5b i</w:t>
      </w:r>
    </w:p>
    <w:p w:rsidR="005A7F7B" w:rsidRDefault="005A7F7B" w:rsidP="006E3ACD">
      <w:pPr>
        <w:contextualSpacing/>
      </w:pPr>
      <w:r>
        <w:t xml:space="preserve">&gt; Search Statistics ……………………………………………………………………………………………….. </w:t>
      </w:r>
      <w:r w:rsidR="006E3ACD">
        <w:t>5b ii</w:t>
      </w:r>
    </w:p>
    <w:p w:rsidR="005A7F7B" w:rsidRDefault="005A7F7B" w:rsidP="006E3ACD">
      <w:pPr>
        <w:contextualSpacing/>
      </w:pPr>
      <w:r>
        <w:t>&gt;&gt; Total Employees ……………………………………………………………………………</w:t>
      </w:r>
      <w:r w:rsidR="00537799">
        <w:t xml:space="preserve">……………….. </w:t>
      </w:r>
      <w:r w:rsidR="006E3ACD">
        <w:t>5b ii</w:t>
      </w:r>
    </w:p>
    <w:p w:rsidR="005A7F7B" w:rsidRDefault="005A7F7B" w:rsidP="005A7F7B">
      <w:pPr>
        <w:contextualSpacing/>
      </w:pPr>
      <w:r>
        <w:t>&gt;&gt; Total Male ……………………………………………………………………………</w:t>
      </w:r>
      <w:r w:rsidR="00537799">
        <w:t xml:space="preserve">……………………...... </w:t>
      </w:r>
      <w:r w:rsidR="006E3ACD">
        <w:t>5b ii</w:t>
      </w:r>
    </w:p>
    <w:p w:rsidR="005A7F7B" w:rsidRDefault="005A7F7B" w:rsidP="005A7F7B">
      <w:pPr>
        <w:contextualSpacing/>
      </w:pPr>
      <w:r>
        <w:t>&gt;&gt; Total Female ……………………………………………………………………………</w:t>
      </w:r>
      <w:r w:rsidR="00537799">
        <w:t xml:space="preserve">……………………… </w:t>
      </w:r>
      <w:r w:rsidR="006E3ACD">
        <w:t>5b ii</w:t>
      </w:r>
    </w:p>
    <w:p w:rsidR="005A7F7B" w:rsidRDefault="005A7F7B" w:rsidP="005A7F7B">
      <w:pPr>
        <w:contextualSpacing/>
      </w:pPr>
      <w:r>
        <w:t>&gt;&gt; Total Salary ……………………………………………………………………………</w:t>
      </w:r>
      <w:r w:rsidR="00537799">
        <w:t xml:space="preserve">……………………….. </w:t>
      </w:r>
      <w:r w:rsidR="006E3ACD">
        <w:t>5b ii</w:t>
      </w:r>
    </w:p>
    <w:p w:rsidR="005A7F7B" w:rsidRDefault="005A7F7B" w:rsidP="005A7F7B">
      <w:pPr>
        <w:contextualSpacing/>
      </w:pPr>
      <w:r>
        <w:t>&gt;&gt; Total Tax ……………………………………………………………………………</w:t>
      </w:r>
      <w:r w:rsidR="00537799">
        <w:t xml:space="preserve">…………………………….. </w:t>
      </w:r>
      <w:r w:rsidR="006E3ACD">
        <w:t>5b ii</w:t>
      </w:r>
    </w:p>
    <w:p w:rsidR="005A7F7B" w:rsidRDefault="005A7F7B" w:rsidP="005A7F7B">
      <w:pPr>
        <w:contextualSpacing/>
      </w:pPr>
      <w:r>
        <w:t>&gt;&gt; Average Salary ……………………………………………………………………………</w:t>
      </w:r>
      <w:r w:rsidR="00537799">
        <w:t xml:space="preserve">……………………. </w:t>
      </w:r>
      <w:r w:rsidR="006E3ACD">
        <w:t>5b ii</w:t>
      </w:r>
    </w:p>
    <w:p w:rsidR="006E3ACD" w:rsidRDefault="006E3ACD" w:rsidP="006E3ACD">
      <w:pPr>
        <w:contextualSpacing/>
      </w:pPr>
      <w:r>
        <w:t>&gt; Amending an Employee Record ……………….………………………………………………………… 5c</w:t>
      </w:r>
    </w:p>
    <w:p w:rsidR="006E3ACD" w:rsidRDefault="006E3ACD" w:rsidP="006E3ACD">
      <w:pPr>
        <w:contextualSpacing/>
      </w:pPr>
      <w:r>
        <w:t>&gt; Deleting an Employee Record …….……………….…………………………………………………….. 5d</w:t>
      </w:r>
    </w:p>
    <w:p w:rsidR="00216D34" w:rsidRDefault="00216D34" w:rsidP="006E3ACD">
      <w:pPr>
        <w:contextualSpacing/>
      </w:pPr>
      <w:r>
        <w:t>&gt; Total Expenditure in a Given Time Period …………………………….……………………………. 5e</w:t>
      </w:r>
    </w:p>
    <w:p w:rsidR="00216D34" w:rsidRDefault="00216D34" w:rsidP="006E3ACD">
      <w:pPr>
        <w:contextualSpacing/>
      </w:pPr>
      <w:r>
        <w:t>&gt; Adding/Deducting Expenditure ………………………….………………………….…………………… 5f</w:t>
      </w:r>
    </w:p>
    <w:p w:rsidR="00216D34" w:rsidRDefault="00216D34" w:rsidP="006E3ACD">
      <w:pPr>
        <w:contextualSpacing/>
      </w:pPr>
      <w:r>
        <w:t>&gt; Totals ………………………….………………………….………………………….………………………………. 5g</w:t>
      </w:r>
    </w:p>
    <w:p w:rsidR="00216D34" w:rsidRDefault="00216D34" w:rsidP="006E3ACD">
      <w:pPr>
        <w:contextualSpacing/>
      </w:pPr>
      <w:r>
        <w:t>&gt;&gt; Display Total Employee Count ………………………….………………………….…………………… 5g</w:t>
      </w:r>
    </w:p>
    <w:p w:rsidR="00216D34" w:rsidRDefault="00216D34" w:rsidP="006E3ACD">
      <w:pPr>
        <w:contextualSpacing/>
      </w:pPr>
      <w:r>
        <w:lastRenderedPageBreak/>
        <w:t>&gt;&gt; Display Total Salary ………………………….………………………….…………………………………… 5g</w:t>
      </w:r>
    </w:p>
    <w:p w:rsidR="00216D34" w:rsidRDefault="00216D34" w:rsidP="006E3ACD">
      <w:pPr>
        <w:contextualSpacing/>
      </w:pPr>
      <w:r>
        <w:t>&gt;&gt; Display Total Expenditure ………………………….………………………….…………………………. 5g</w:t>
      </w:r>
    </w:p>
    <w:p w:rsidR="00216D34" w:rsidRDefault="00216D34" w:rsidP="006E3ACD">
      <w:pPr>
        <w:contextualSpacing/>
      </w:pPr>
      <w:r>
        <w:t>Typical Error Messages and On-Screen Help ………………………….…………………………….. 6</w:t>
      </w:r>
    </w:p>
    <w:p w:rsidR="00216D34" w:rsidRDefault="00216D34" w:rsidP="006E3ACD">
      <w:pPr>
        <w:contextualSpacing/>
      </w:pPr>
      <w:r>
        <w:t>Changing the Language ………………………….………………………….………………………….……… 7</w:t>
      </w:r>
    </w:p>
    <w:p w:rsidR="00216D34" w:rsidRPr="00DE6741" w:rsidRDefault="00216D34" w:rsidP="006E3ACD">
      <w:pPr>
        <w:contextualSpacing/>
      </w:pPr>
      <w:r>
        <w:t>Backup ………………………….………………………….………………………….………………………………. 8</w:t>
      </w:r>
    </w:p>
    <w:p w:rsidR="008F3282" w:rsidRPr="00DE6741" w:rsidRDefault="008F3282" w:rsidP="00E171A1">
      <w:pPr>
        <w:pStyle w:val="Heading3"/>
        <w:numPr>
          <w:ilvl w:val="0"/>
          <w:numId w:val="16"/>
        </w:numPr>
      </w:pPr>
      <w:bookmarkStart w:id="166" w:name="_Toc406682560"/>
      <w:r w:rsidRPr="00B85DAF">
        <w:rPr>
          <w:b w:val="0"/>
        </w:rPr>
        <w:t>I</w:t>
      </w:r>
      <w:r w:rsidRPr="00DE6741">
        <w:t>ni</w:t>
      </w:r>
      <w:r w:rsidR="00687870" w:rsidRPr="00DE6741">
        <w:t>tial Setup</w:t>
      </w:r>
      <w:r w:rsidRPr="00DE6741">
        <w:t>:</w:t>
      </w:r>
      <w:bookmarkEnd w:id="166"/>
    </w:p>
    <w:p w:rsidR="008F3282" w:rsidRDefault="008F3282" w:rsidP="008F3282">
      <w:r>
        <w:t xml:space="preserve">There are a few steps for the initial setup of the program. </w:t>
      </w:r>
    </w:p>
    <w:p w:rsidR="008F3282" w:rsidRDefault="008F3282" w:rsidP="008F3282">
      <w:r>
        <w:t>Firstly, you will need to install Python 2.7.x from the following site :</w:t>
      </w:r>
    </w:p>
    <w:p w:rsidR="008F3282" w:rsidRDefault="0002578E" w:rsidP="008F3282">
      <w:hyperlink r:id="rId111" w:history="1">
        <w:r w:rsidR="008F3282" w:rsidRPr="004C24A8">
          <w:rPr>
            <w:rStyle w:val="Hyperlink"/>
          </w:rPr>
          <w:t>https://www.python.org/downloads/</w:t>
        </w:r>
      </w:hyperlink>
      <w:r w:rsidR="008F3282">
        <w:t xml:space="preserve"> </w:t>
      </w:r>
    </w:p>
    <w:p w:rsidR="008F3282" w:rsidRPr="008F3282" w:rsidRDefault="008F3282" w:rsidP="008F3282">
      <w:r>
        <w:rPr>
          <w:noProof/>
          <w:lang w:eastAsia="en-GB"/>
        </w:rPr>
        <mc:AlternateContent>
          <mc:Choice Requires="wps">
            <w:drawing>
              <wp:anchor distT="0" distB="0" distL="114300" distR="114300" simplePos="0" relativeHeight="251779072" behindDoc="0" locked="0" layoutInCell="1" allowOverlap="1" wp14:anchorId="02469372" wp14:editId="68932A6B">
                <wp:simplePos x="0" y="0"/>
                <wp:positionH relativeFrom="column">
                  <wp:posOffset>1371600</wp:posOffset>
                </wp:positionH>
                <wp:positionV relativeFrom="paragraph">
                  <wp:posOffset>888161</wp:posOffset>
                </wp:positionV>
                <wp:extent cx="1017593" cy="379563"/>
                <wp:effectExtent l="0" t="0" r="11430" b="20955"/>
                <wp:wrapNone/>
                <wp:docPr id="466" name="Oval 466"/>
                <wp:cNvGraphicFramePr/>
                <a:graphic xmlns:a="http://schemas.openxmlformats.org/drawingml/2006/main">
                  <a:graphicData uri="http://schemas.microsoft.com/office/word/2010/wordprocessingShape">
                    <wps:wsp>
                      <wps:cNvSpPr/>
                      <wps:spPr>
                        <a:xfrm>
                          <a:off x="0" y="0"/>
                          <a:ext cx="1017593" cy="379563"/>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466" o:spid="_x0000_s1026" style="position:absolute;margin-left:108pt;margin-top:69.95pt;width:80.15pt;height:29.9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" filled="f" strokecolor="black [3213]" strokeweight="2pt"/>
            </w:pict>
          </mc:Fallback>
        </mc:AlternateContent>
      </w:r>
      <w:r>
        <w:rPr>
          <w:noProof/>
          <w:lang w:eastAsia="en-GB"/>
        </w:rPr>
        <w:drawing>
          <wp:inline distT="0" distB="0" distL="0" distR="0" wp14:anchorId="70CF38F1" wp14:editId="58C85FDF">
            <wp:extent cx="5719445" cy="2191385"/>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19445" cy="2191385"/>
                    </a:xfrm>
                    <a:prstGeom prst="rect">
                      <a:avLst/>
                    </a:prstGeom>
                    <a:noFill/>
                    <a:ln>
                      <a:noFill/>
                    </a:ln>
                  </pic:spPr>
                </pic:pic>
              </a:graphicData>
            </a:graphic>
          </wp:inline>
        </w:drawing>
      </w:r>
    </w:p>
    <w:p w:rsidR="008B1DD9" w:rsidRDefault="008F3282" w:rsidP="008B1DD9">
      <w:r>
        <w:t>Save and Run Python 2.7.x .</w:t>
      </w:r>
    </w:p>
    <w:p w:rsidR="00337BC4" w:rsidRPr="00337BC4" w:rsidRDefault="00337BC4" w:rsidP="00337BC4">
      <w:pPr>
        <w:rPr>
          <w:b/>
        </w:rPr>
      </w:pPr>
      <w:r>
        <w:rPr>
          <w:b/>
        </w:rPr>
        <w:t>NOTE: Before continuing, ensure that you have a few minutes spare, because you will be unable to quit out of the initial setup. Once you have started it, it must be completed before you can close the program.</w:t>
      </w:r>
    </w:p>
    <w:p w:rsidR="008F3282" w:rsidRDefault="008F3282" w:rsidP="008B1DD9">
      <w:r>
        <w:t>Next, you will need to run the Employee Tracker program. To do this, locate the “Main.py” file. Double click this to run it. You should now see the following screen :</w:t>
      </w:r>
    </w:p>
    <w:p w:rsidR="00687870" w:rsidRDefault="00687870" w:rsidP="008B1DD9">
      <w:r>
        <w:rPr>
          <w:noProof/>
          <w:lang w:eastAsia="en-GB"/>
        </w:rPr>
        <w:lastRenderedPageBreak/>
        <w:drawing>
          <wp:inline distT="0" distB="0" distL="0" distR="0">
            <wp:extent cx="4567834" cy="3260785"/>
            <wp:effectExtent l="0" t="0" r="4445"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67660" cy="3260661"/>
                    </a:xfrm>
                    <a:prstGeom prst="rect">
                      <a:avLst/>
                    </a:prstGeom>
                    <a:noFill/>
                    <a:ln>
                      <a:noFill/>
                    </a:ln>
                  </pic:spPr>
                </pic:pic>
              </a:graphicData>
            </a:graphic>
          </wp:inline>
        </w:drawing>
      </w:r>
    </w:p>
    <w:p w:rsidR="00687870" w:rsidRDefault="00687870" w:rsidP="008B1DD9">
      <w:r>
        <w:t>Now you will need to create an administrator password. This will be used as a safeguard to prevent important changes happening without approval. Your password will need to:</w:t>
      </w:r>
    </w:p>
    <w:p w:rsidR="00687870" w:rsidRDefault="00687870" w:rsidP="00687870">
      <w:pPr>
        <w:contextualSpacing/>
      </w:pPr>
      <w:r>
        <w:rPr>
          <w:rFonts w:cstheme="minorHAnsi"/>
        </w:rPr>
        <w:t>●</w:t>
      </w:r>
      <w:r>
        <w:t xml:space="preserve"> Be at least 8 Characters in Length.</w:t>
      </w:r>
    </w:p>
    <w:p w:rsidR="00687870" w:rsidRDefault="00687870" w:rsidP="00687870">
      <w:pPr>
        <w:contextualSpacing/>
      </w:pPr>
      <w:r>
        <w:rPr>
          <w:rFonts w:cstheme="minorHAnsi"/>
        </w:rPr>
        <w:t>●</w:t>
      </w:r>
      <w:r>
        <w:t xml:space="preserve"> Contain at least 1 Lowercase Character.</w:t>
      </w:r>
    </w:p>
    <w:p w:rsidR="00687870" w:rsidRDefault="00687870" w:rsidP="00687870">
      <w:pPr>
        <w:contextualSpacing/>
      </w:pPr>
      <w:r>
        <w:rPr>
          <w:rFonts w:cstheme="minorHAnsi"/>
        </w:rPr>
        <w:t>●</w:t>
      </w:r>
      <w:r>
        <w:t xml:space="preserve"> Contain at least 1 Uppercase Character.</w:t>
      </w:r>
    </w:p>
    <w:p w:rsidR="00687870" w:rsidRDefault="00687870" w:rsidP="00687870">
      <w:pPr>
        <w:contextualSpacing/>
      </w:pPr>
      <w:r>
        <w:rPr>
          <w:rFonts w:cstheme="minorHAnsi"/>
        </w:rPr>
        <w:t>●</w:t>
      </w:r>
      <w:r>
        <w:t xml:space="preserve"> Contain at least 1 Symbol Charcter (eg. _ or @)</w:t>
      </w:r>
    </w:p>
    <w:p w:rsidR="00687870" w:rsidRDefault="00687870" w:rsidP="00687870">
      <w:pPr>
        <w:contextualSpacing/>
      </w:pPr>
    </w:p>
    <w:p w:rsidR="00687870" w:rsidRDefault="00687870" w:rsidP="00687870">
      <w:pPr>
        <w:contextualSpacing/>
      </w:pPr>
      <w:r>
        <w:t>Now type your password into the boxes (do this by clicking in the boxes and typing), and then click “Submit”.</w:t>
      </w:r>
    </w:p>
    <w:p w:rsidR="00687870" w:rsidRDefault="00687870" w:rsidP="00687870">
      <w:pPr>
        <w:contextualSpacing/>
      </w:pPr>
    </w:p>
    <w:p w:rsidR="00A27ABD" w:rsidRDefault="00687870" w:rsidP="00687870">
      <w:pPr>
        <w:contextualSpacing/>
      </w:pPr>
      <w:r>
        <w:t>If you have entered a valid password, you will now find</w:t>
      </w:r>
      <w:r w:rsidR="00FD146E">
        <w:t xml:space="preserve"> yourself on the Login screen.</w:t>
      </w:r>
    </w:p>
    <w:p w:rsidR="00A27ABD" w:rsidRDefault="00A27ABD" w:rsidP="00687870">
      <w:pPr>
        <w:contextualSpacing/>
      </w:pPr>
    </w:p>
    <w:p w:rsidR="00687870" w:rsidRPr="00687870" w:rsidRDefault="00687870" w:rsidP="00687870">
      <w:pPr>
        <w:pStyle w:val="Heading3"/>
        <w:numPr>
          <w:ilvl w:val="0"/>
          <w:numId w:val="16"/>
        </w:numPr>
      </w:pPr>
      <w:bookmarkStart w:id="167" w:name="_Toc406682561"/>
      <w:r>
        <w:t>The Login Screen:</w:t>
      </w:r>
      <w:bookmarkEnd w:id="167"/>
    </w:p>
    <w:p w:rsidR="00653B92" w:rsidRDefault="00653B92" w:rsidP="008B1DD9">
      <w:r>
        <w:t>The login screen looks like this:</w:t>
      </w:r>
    </w:p>
    <w:p w:rsidR="00653B92" w:rsidRDefault="00A27ABD" w:rsidP="008B1DD9">
      <w:r>
        <w:rPr>
          <w:noProof/>
          <w:lang w:eastAsia="en-GB"/>
        </w:rPr>
        <w:lastRenderedPageBreak/>
        <w:drawing>
          <wp:inline distT="0" distB="0" distL="0" distR="0" wp14:anchorId="4B129B6F" wp14:editId="23E1CA44">
            <wp:extent cx="4822166" cy="3468491"/>
            <wp:effectExtent l="0" t="0" r="0"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22166" cy="3468491"/>
                    </a:xfrm>
                    <a:prstGeom prst="rect">
                      <a:avLst/>
                    </a:prstGeom>
                    <a:noFill/>
                    <a:ln>
                      <a:noFill/>
                    </a:ln>
                  </pic:spPr>
                </pic:pic>
              </a:graphicData>
            </a:graphic>
          </wp:inline>
        </w:drawing>
      </w:r>
    </w:p>
    <w:p w:rsidR="00653B92" w:rsidRDefault="00653B92" w:rsidP="008B1DD9">
      <w:r>
        <w:t>From the login Screen, you are able to Register a new employee account, and also log into the system itself. First of all, you will want to create an Employee Account. To do so, click the “Register new Employee account” button, just below the login boxes.</w:t>
      </w:r>
    </w:p>
    <w:p w:rsidR="00653B92" w:rsidRDefault="00653B92" w:rsidP="008B1DD9"/>
    <w:p w:rsidR="00653B92" w:rsidRDefault="00653B92" w:rsidP="008B1DD9"/>
    <w:p w:rsidR="00653B92" w:rsidRDefault="00653B92" w:rsidP="008B1DD9"/>
    <w:p w:rsidR="00653B92" w:rsidRDefault="00653B92" w:rsidP="008B1DD9"/>
    <w:p w:rsidR="00653B92" w:rsidRDefault="00653B92" w:rsidP="008B1DD9"/>
    <w:p w:rsidR="00653B92" w:rsidRDefault="00653B92" w:rsidP="008B1DD9"/>
    <w:p w:rsidR="00653B92" w:rsidRDefault="00653B92" w:rsidP="008B1DD9"/>
    <w:p w:rsidR="00A27ABD" w:rsidRDefault="00A27ABD" w:rsidP="008B1DD9"/>
    <w:p w:rsidR="00653B92" w:rsidRDefault="00653B92" w:rsidP="00653B92">
      <w:pPr>
        <w:pStyle w:val="Heading3"/>
        <w:numPr>
          <w:ilvl w:val="0"/>
          <w:numId w:val="16"/>
        </w:numPr>
      </w:pPr>
      <w:bookmarkStart w:id="168" w:name="_Toc406682562"/>
      <w:r>
        <w:t>Registering an Employee Account:</w:t>
      </w:r>
      <w:bookmarkEnd w:id="168"/>
    </w:p>
    <w:p w:rsidR="00653B92" w:rsidRDefault="00653B92" w:rsidP="00653B92">
      <w:r>
        <w:t>You should now be on a screen like this:</w:t>
      </w:r>
    </w:p>
    <w:p w:rsidR="00653B92" w:rsidRDefault="00653B92" w:rsidP="00653B92">
      <w:r>
        <w:rPr>
          <w:noProof/>
          <w:lang w:eastAsia="en-GB"/>
        </w:rPr>
        <w:lastRenderedPageBreak/>
        <w:drawing>
          <wp:inline distT="0" distB="0" distL="0" distR="0">
            <wp:extent cx="4942901" cy="3528204"/>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48394" cy="3532125"/>
                    </a:xfrm>
                    <a:prstGeom prst="rect">
                      <a:avLst/>
                    </a:prstGeom>
                    <a:noFill/>
                    <a:ln>
                      <a:noFill/>
                    </a:ln>
                  </pic:spPr>
                </pic:pic>
              </a:graphicData>
            </a:graphic>
          </wp:inline>
        </w:drawing>
      </w:r>
    </w:p>
    <w:p w:rsidR="00653B92" w:rsidRDefault="00653B92" w:rsidP="00653B92">
      <w:r>
        <w:t>To create an employee account, simply fill in all the boxes, and click “Register”. If you need help regarding what each box wants, click the “?” buttons to the right of each one.  Here is an example of what you need to do:</w:t>
      </w:r>
    </w:p>
    <w:p w:rsidR="00653B92" w:rsidRDefault="00653B92" w:rsidP="00653B92">
      <w:r>
        <w:rPr>
          <w:noProof/>
          <w:lang w:eastAsia="en-GB"/>
        </w:rPr>
        <w:drawing>
          <wp:inline distT="0" distB="0" distL="0" distR="0" wp14:anchorId="0105C18C" wp14:editId="54DEC38B">
            <wp:extent cx="4849605" cy="3476446"/>
            <wp:effectExtent l="0" t="0" r="8255"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54547" cy="3479988"/>
                    </a:xfrm>
                    <a:prstGeom prst="rect">
                      <a:avLst/>
                    </a:prstGeom>
                    <a:noFill/>
                    <a:ln>
                      <a:noFill/>
                    </a:ln>
                  </pic:spPr>
                </pic:pic>
              </a:graphicData>
            </a:graphic>
          </wp:inline>
        </w:drawing>
      </w:r>
    </w:p>
    <w:p w:rsidR="00653B92" w:rsidRDefault="00653B92" w:rsidP="00653B92">
      <w:pPr>
        <w:rPr>
          <w:b/>
        </w:rPr>
      </w:pPr>
      <w:r>
        <w:rPr>
          <w:b/>
        </w:rPr>
        <w:t>NOTE: Employee passwords must satisfy the same criteria as the Administrator password.</w:t>
      </w:r>
    </w:p>
    <w:p w:rsidR="00653B92" w:rsidRPr="00653B92" w:rsidRDefault="00B02EBA" w:rsidP="008E67B6">
      <w:pPr>
        <w:pStyle w:val="Heading3"/>
        <w:numPr>
          <w:ilvl w:val="0"/>
          <w:numId w:val="16"/>
        </w:numPr>
      </w:pPr>
      <w:bookmarkStart w:id="169" w:name="_Toc406682563"/>
      <w:r>
        <w:lastRenderedPageBreak/>
        <w:t>Logging in</w:t>
      </w:r>
      <w:r w:rsidR="008E67B6">
        <w:t>:</w:t>
      </w:r>
      <w:bookmarkEnd w:id="169"/>
    </w:p>
    <w:p w:rsidR="00653B92" w:rsidRDefault="00A27ABD" w:rsidP="00653B92">
      <w:r>
        <w:t xml:space="preserve">Now you should be back on the Login Screen. Now you, or the employee, can log into the account you just created. </w:t>
      </w:r>
    </w:p>
    <w:p w:rsidR="00A27ABD" w:rsidRDefault="00A27ABD" w:rsidP="00653B92">
      <w:r>
        <w:t>In order to do this, enter the login name into the box labelled “Username”, and the password into the box labelled “Password” and click “Login”. For example:</w:t>
      </w:r>
    </w:p>
    <w:p w:rsidR="00A27ABD" w:rsidRDefault="00A27ABD" w:rsidP="00653B92">
      <w:r>
        <w:rPr>
          <w:noProof/>
          <w:lang w:eastAsia="en-GB"/>
        </w:rPr>
        <w:drawing>
          <wp:inline distT="0" distB="0" distL="0" distR="0">
            <wp:extent cx="4536725" cy="3252158"/>
            <wp:effectExtent l="0" t="0" r="0" b="5715"/>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40204" cy="3254652"/>
                    </a:xfrm>
                    <a:prstGeom prst="rect">
                      <a:avLst/>
                    </a:prstGeom>
                    <a:noFill/>
                    <a:ln>
                      <a:noFill/>
                    </a:ln>
                  </pic:spPr>
                </pic:pic>
              </a:graphicData>
            </a:graphic>
          </wp:inline>
        </w:drawing>
      </w:r>
    </w:p>
    <w:p w:rsidR="00A27ABD" w:rsidRDefault="00A27ABD" w:rsidP="00A27ABD">
      <w:pPr>
        <w:pStyle w:val="Heading4"/>
      </w:pPr>
      <w:r>
        <w:t>System Lockdown due to failed login attempts:</w:t>
      </w:r>
    </w:p>
    <w:p w:rsidR="00A27ABD" w:rsidRDefault="00A27ABD" w:rsidP="00A27ABD">
      <w:r>
        <w:t xml:space="preserve">Once a total of 10 failed login attempts has been reached, the system will enter lockdown. To undo this lockdown, you must use the username “Administrator” with the administrator password. </w:t>
      </w:r>
    </w:p>
    <w:p w:rsidR="00A27ABD" w:rsidRPr="00A27ABD" w:rsidRDefault="00A27ABD" w:rsidP="00A27ABD">
      <w:r>
        <w:rPr>
          <w:noProof/>
          <w:lang w:eastAsia="en-GB"/>
        </w:rPr>
        <w:drawing>
          <wp:inline distT="0" distB="0" distL="0" distR="0">
            <wp:extent cx="4295955" cy="3092897"/>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296231" cy="3093096"/>
                    </a:xfrm>
                    <a:prstGeom prst="rect">
                      <a:avLst/>
                    </a:prstGeom>
                    <a:noFill/>
                    <a:ln>
                      <a:noFill/>
                    </a:ln>
                  </pic:spPr>
                </pic:pic>
              </a:graphicData>
            </a:graphic>
          </wp:inline>
        </w:drawing>
      </w:r>
    </w:p>
    <w:p w:rsidR="00A27ABD" w:rsidRDefault="00DE6741" w:rsidP="00A27ABD">
      <w:r>
        <w:t>Above: The message that pops up when you try to login during system lockdown.</w:t>
      </w:r>
    </w:p>
    <w:p w:rsidR="00DE6741" w:rsidRDefault="00DE6741" w:rsidP="00A27ABD">
      <w:r>
        <w:lastRenderedPageBreak/>
        <w:t>Below: An example of how to undo system lockdown.</w:t>
      </w:r>
    </w:p>
    <w:p w:rsidR="00DE6741" w:rsidRDefault="00DE6741" w:rsidP="00A27ABD">
      <w:r>
        <w:rPr>
          <w:noProof/>
          <w:lang w:eastAsia="en-GB"/>
        </w:rPr>
        <w:drawing>
          <wp:inline distT="0" distB="0" distL="0" distR="0">
            <wp:extent cx="5727700" cy="4062730"/>
            <wp:effectExtent l="0" t="0" r="635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7700" cy="4062730"/>
                    </a:xfrm>
                    <a:prstGeom prst="rect">
                      <a:avLst/>
                    </a:prstGeom>
                    <a:noFill/>
                    <a:ln>
                      <a:noFill/>
                    </a:ln>
                  </pic:spPr>
                </pic:pic>
              </a:graphicData>
            </a:graphic>
          </wp:inline>
        </w:drawing>
      </w:r>
    </w:p>
    <w:p w:rsidR="00DE6741" w:rsidRDefault="00DE6741" w:rsidP="00A27ABD">
      <w:r>
        <w:t>If this is successful, a message saying “Login Attempts Reset.” will appear.</w:t>
      </w:r>
    </w:p>
    <w:p w:rsidR="00DE6741" w:rsidRDefault="00DE6741" w:rsidP="00A27ABD"/>
    <w:p w:rsidR="00DE6741" w:rsidRDefault="00DE6741" w:rsidP="00A27ABD"/>
    <w:p w:rsidR="00DE6741" w:rsidRDefault="00DE6741" w:rsidP="00A27ABD"/>
    <w:p w:rsidR="00DE6741" w:rsidRDefault="00DE6741" w:rsidP="00A27ABD"/>
    <w:p w:rsidR="00DE6741" w:rsidRDefault="00DE6741" w:rsidP="00A27ABD"/>
    <w:p w:rsidR="00DE6741" w:rsidRDefault="00DE6741" w:rsidP="00A27ABD"/>
    <w:p w:rsidR="00DE6741" w:rsidRDefault="00DE6741" w:rsidP="00A27ABD"/>
    <w:p w:rsidR="00DE6741" w:rsidRDefault="00DE6741" w:rsidP="00A27ABD"/>
    <w:p w:rsidR="00DE6741" w:rsidRDefault="00DE6741" w:rsidP="00A27ABD"/>
    <w:p w:rsidR="00DE6741" w:rsidRDefault="00DE6741" w:rsidP="00A27ABD"/>
    <w:p w:rsidR="00DE6741" w:rsidRDefault="00DE6741" w:rsidP="00A27ABD"/>
    <w:p w:rsidR="00DE6741" w:rsidRDefault="00DE6741" w:rsidP="00A27ABD"/>
    <w:p w:rsidR="00DE6741" w:rsidRDefault="00DE6741" w:rsidP="00DE6741">
      <w:pPr>
        <w:pStyle w:val="Heading3"/>
        <w:numPr>
          <w:ilvl w:val="0"/>
          <w:numId w:val="16"/>
        </w:numPr>
      </w:pPr>
      <w:bookmarkStart w:id="170" w:name="_Toc406682564"/>
      <w:r>
        <w:lastRenderedPageBreak/>
        <w:t>The Main Screen:</w:t>
      </w:r>
      <w:bookmarkEnd w:id="170"/>
    </w:p>
    <w:p w:rsidR="00DE6741" w:rsidRDefault="00DE6741" w:rsidP="00DE6741">
      <w:r>
        <w:t>The main screen of the program resembles the following:</w:t>
      </w:r>
      <w:r>
        <w:tab/>
      </w:r>
      <w:r>
        <w:tab/>
      </w:r>
      <w:r>
        <w:tab/>
      </w:r>
      <w:r>
        <w:tab/>
      </w:r>
    </w:p>
    <w:p w:rsidR="00DE6741" w:rsidRDefault="00DE6741" w:rsidP="00DE6741">
      <w:r>
        <w:rPr>
          <w:noProof/>
          <w:lang w:eastAsia="en-GB"/>
        </w:rPr>
        <w:drawing>
          <wp:inline distT="0" distB="0" distL="0" distR="0">
            <wp:extent cx="5114347" cy="3666227"/>
            <wp:effectExtent l="0" t="0" r="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114133" cy="3666073"/>
                    </a:xfrm>
                    <a:prstGeom prst="rect">
                      <a:avLst/>
                    </a:prstGeom>
                    <a:noFill/>
                    <a:ln>
                      <a:noFill/>
                    </a:ln>
                  </pic:spPr>
                </pic:pic>
              </a:graphicData>
            </a:graphic>
          </wp:inline>
        </w:drawing>
      </w:r>
    </w:p>
    <w:p w:rsidR="00DE6741" w:rsidRDefault="00DE6741" w:rsidP="00DE6741">
      <w:r>
        <w:rPr>
          <w:noProof/>
          <w:lang w:eastAsia="en-GB"/>
        </w:rPr>
        <w:drawing>
          <wp:inline distT="0" distB="0" distL="0" distR="0">
            <wp:extent cx="5139218" cy="3676650"/>
            <wp:effectExtent l="0" t="0" r="4445"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42069" cy="3678689"/>
                    </a:xfrm>
                    <a:prstGeom prst="rect">
                      <a:avLst/>
                    </a:prstGeom>
                    <a:noFill/>
                    <a:ln>
                      <a:noFill/>
                    </a:ln>
                  </pic:spPr>
                </pic:pic>
              </a:graphicData>
            </a:graphic>
          </wp:inline>
        </w:drawing>
      </w:r>
    </w:p>
    <w:p w:rsidR="00DE6741" w:rsidRDefault="00DE6741" w:rsidP="00DE6741">
      <w:r>
        <w:t>The “File” menu has 3 options. Logout will take you back to the Login Screen. Quit will completely close the program, and help will display a help popup to you. Simply click these to select them.</w:t>
      </w:r>
    </w:p>
    <w:p w:rsidR="00DE6741" w:rsidRDefault="00DE6741" w:rsidP="00DE6741"/>
    <w:p w:rsidR="00DE6741" w:rsidRDefault="00DE6741" w:rsidP="00DE6741">
      <w:r>
        <w:rPr>
          <w:noProof/>
          <w:lang w:eastAsia="en-GB"/>
        </w:rPr>
        <w:lastRenderedPageBreak/>
        <w:drawing>
          <wp:inline distT="0" distB="0" distL="0" distR="0">
            <wp:extent cx="5724525" cy="4057650"/>
            <wp:effectExtent l="0" t="0" r="9525"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4525" cy="4057650"/>
                    </a:xfrm>
                    <a:prstGeom prst="rect">
                      <a:avLst/>
                    </a:prstGeom>
                    <a:noFill/>
                    <a:ln>
                      <a:noFill/>
                    </a:ln>
                  </pic:spPr>
                </pic:pic>
              </a:graphicData>
            </a:graphic>
          </wp:inline>
        </w:drawing>
      </w:r>
    </w:p>
    <w:p w:rsidR="00B85DAF" w:rsidRDefault="00B85DAF" w:rsidP="00DE6741">
      <w:r>
        <w:t>This is the Employees menu. From here you can perform a few tasks. These are as follows:</w:t>
      </w:r>
    </w:p>
    <w:p w:rsidR="00B85DAF" w:rsidRPr="00B85DAF" w:rsidRDefault="006E3ACD" w:rsidP="006935FF">
      <w:pPr>
        <w:pStyle w:val="Heading4"/>
      </w:pPr>
      <w:r>
        <w:t xml:space="preserve">(5a) </w:t>
      </w:r>
      <w:r w:rsidR="00B85DAF">
        <w:t>Creating an Employee Record:</w:t>
      </w:r>
    </w:p>
    <w:p w:rsidR="00B85DAF" w:rsidRDefault="00B85DAF" w:rsidP="00B85DAF">
      <w:r>
        <w:t>To create a new record, click “Employees” on the menu bar, then click “Create new Employee Record”. You will now be on the following screen:</w:t>
      </w:r>
    </w:p>
    <w:p w:rsidR="00B85DAF" w:rsidRDefault="00B85DAF" w:rsidP="00B85DAF">
      <w:r>
        <w:rPr>
          <w:noProof/>
          <w:lang w:eastAsia="en-GB"/>
        </w:rPr>
        <w:drawing>
          <wp:inline distT="0" distB="0" distL="0" distR="0">
            <wp:extent cx="4419866" cy="3162300"/>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19866" cy="3162300"/>
                    </a:xfrm>
                    <a:prstGeom prst="rect">
                      <a:avLst/>
                    </a:prstGeom>
                    <a:noFill/>
                    <a:ln>
                      <a:noFill/>
                    </a:ln>
                  </pic:spPr>
                </pic:pic>
              </a:graphicData>
            </a:graphic>
          </wp:inline>
        </w:drawing>
      </w:r>
    </w:p>
    <w:p w:rsidR="00B85DAF" w:rsidRDefault="00B85DAF" w:rsidP="00B85DAF">
      <w:r>
        <w:lastRenderedPageBreak/>
        <w:t>From here, follow a similar process to creating an employee account. Fill in the boxes with the relevant information, and click “Submit” once you’ve completely filled it in. The “?” buttons next to each box can be pressed in order to display an explanation of what is needed.</w:t>
      </w:r>
    </w:p>
    <w:p w:rsidR="00B85DAF" w:rsidRDefault="00B85DAF" w:rsidP="00B85DAF">
      <w:r>
        <w:t>Here is an example of a form that is ready to be submitted:</w:t>
      </w:r>
    </w:p>
    <w:p w:rsidR="00B85DAF" w:rsidRDefault="00B85DAF" w:rsidP="00B85DAF">
      <w:r>
        <w:rPr>
          <w:noProof/>
          <w:lang w:eastAsia="en-GB"/>
        </w:rPr>
        <w:drawing>
          <wp:inline distT="0" distB="0" distL="0" distR="0">
            <wp:extent cx="5724525" cy="4086225"/>
            <wp:effectExtent l="0" t="0" r="9525" b="9525"/>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24525" cy="4086225"/>
                    </a:xfrm>
                    <a:prstGeom prst="rect">
                      <a:avLst/>
                    </a:prstGeom>
                    <a:noFill/>
                    <a:ln>
                      <a:noFill/>
                    </a:ln>
                  </pic:spPr>
                </pic:pic>
              </a:graphicData>
            </a:graphic>
          </wp:inline>
        </w:drawing>
      </w:r>
    </w:p>
    <w:p w:rsidR="00B85DAF" w:rsidRDefault="006E3ACD" w:rsidP="006935FF">
      <w:pPr>
        <w:pStyle w:val="Heading4"/>
      </w:pPr>
      <w:r>
        <w:lastRenderedPageBreak/>
        <w:t xml:space="preserve">(5b i) </w:t>
      </w:r>
      <w:r w:rsidR="006935FF">
        <w:t>Searching the Employee Database:</w:t>
      </w:r>
    </w:p>
    <w:p w:rsidR="006935FF" w:rsidRDefault="006935FF" w:rsidP="006935FF">
      <w:r>
        <w:t>To search the employee Database, from the main screen click “Employees” on the menu bar, followed by “Search for an Employee Record”. You should now be on the following screen:</w:t>
      </w:r>
      <w:r w:rsidRPr="006935FF">
        <w:rPr>
          <w:noProof/>
          <w:lang w:eastAsia="en-GB"/>
        </w:rPr>
        <w:t xml:space="preserve"> </w:t>
      </w:r>
      <w:r>
        <w:rPr>
          <w:noProof/>
          <w:lang w:eastAsia="en-GB"/>
        </w:rPr>
        <w:drawing>
          <wp:inline distT="0" distB="0" distL="0" distR="0" wp14:anchorId="5122B876" wp14:editId="3C0B55D8">
            <wp:extent cx="5448300" cy="3889052"/>
            <wp:effectExtent l="0" t="0" r="0"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48300" cy="3889052"/>
                    </a:xfrm>
                    <a:prstGeom prst="rect">
                      <a:avLst/>
                    </a:prstGeom>
                    <a:noFill/>
                    <a:ln>
                      <a:noFill/>
                    </a:ln>
                  </pic:spPr>
                </pic:pic>
              </a:graphicData>
            </a:graphic>
          </wp:inline>
        </w:drawing>
      </w:r>
    </w:p>
    <w:p w:rsidR="006935FF" w:rsidRDefault="006935FF" w:rsidP="006935FF">
      <w:pPr>
        <w:pStyle w:val="Heading5"/>
      </w:pPr>
      <w:r>
        <w:t>Searching for a Name:</w:t>
      </w:r>
    </w:p>
    <w:p w:rsidR="006935FF" w:rsidRDefault="006935FF" w:rsidP="006935FF">
      <w:r>
        <w:t>To search for a name, set the dropdown menu to “Name” and type the name you want to search for, then click “Search”.</w:t>
      </w:r>
      <w:r w:rsidR="00CC56DE">
        <w:t xml:space="preserve"> For example:</w:t>
      </w:r>
    </w:p>
    <w:p w:rsidR="00CC56DE" w:rsidRDefault="00CC56DE" w:rsidP="006935FF">
      <w:r>
        <w:rPr>
          <w:noProof/>
          <w:lang w:eastAsia="en-GB"/>
        </w:rPr>
        <w:drawing>
          <wp:inline distT="0" distB="0" distL="0" distR="0">
            <wp:extent cx="4442604" cy="3164986"/>
            <wp:effectExtent l="0" t="0" r="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42839" cy="3165154"/>
                    </a:xfrm>
                    <a:prstGeom prst="rect">
                      <a:avLst/>
                    </a:prstGeom>
                    <a:noFill/>
                    <a:ln>
                      <a:noFill/>
                    </a:ln>
                  </pic:spPr>
                </pic:pic>
              </a:graphicData>
            </a:graphic>
          </wp:inline>
        </w:drawing>
      </w:r>
    </w:p>
    <w:p w:rsidR="006935FF" w:rsidRDefault="006935FF" w:rsidP="006935FF">
      <w:r>
        <w:lastRenderedPageBreak/>
        <w:t xml:space="preserve">To search for </w:t>
      </w:r>
      <w:r>
        <w:rPr>
          <w:b/>
        </w:rPr>
        <w:t>ALL</w:t>
      </w:r>
      <w:r>
        <w:t xml:space="preserve"> names beginning with a specific letter, enter a search case that is a single letter, for example “</w:t>
      </w:r>
      <w:r w:rsidR="005016DC">
        <w:t>P</w:t>
      </w:r>
      <w:r>
        <w:t>”:</w:t>
      </w:r>
    </w:p>
    <w:p w:rsidR="006935FF" w:rsidRPr="006935FF" w:rsidRDefault="009D36E4" w:rsidP="006935FF">
      <w:r>
        <w:rPr>
          <w:noProof/>
          <w:lang w:eastAsia="en-GB"/>
        </w:rPr>
        <w:drawing>
          <wp:inline distT="0" distB="0" distL="0" distR="0">
            <wp:extent cx="5727700" cy="4080510"/>
            <wp:effectExtent l="0" t="0" r="6350"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7700" cy="4080510"/>
                    </a:xfrm>
                    <a:prstGeom prst="rect">
                      <a:avLst/>
                    </a:prstGeom>
                    <a:noFill/>
                    <a:ln>
                      <a:noFill/>
                    </a:ln>
                  </pic:spPr>
                </pic:pic>
              </a:graphicData>
            </a:graphic>
          </wp:inline>
        </w:drawing>
      </w:r>
    </w:p>
    <w:p w:rsidR="006935FF" w:rsidRPr="006935FF" w:rsidRDefault="00CC56DE" w:rsidP="006935FF">
      <w:r>
        <w:t>This will display all employees who’s Forenames or/and Surnames begin with the specified letter.</w:t>
      </w:r>
    </w:p>
    <w:p w:rsidR="00B85DAF" w:rsidRDefault="009D36E4" w:rsidP="009D36E4">
      <w:pPr>
        <w:pStyle w:val="Heading5"/>
      </w:pPr>
      <w:r>
        <w:t>Searching for a Department:</w:t>
      </w:r>
    </w:p>
    <w:p w:rsidR="009D36E4" w:rsidRDefault="00B504DD" w:rsidP="009D36E4">
      <w:r>
        <w:t xml:space="preserve">Searching for a Department works in the same way as searching for a Name, except only results which match the </w:t>
      </w:r>
      <w:r>
        <w:rPr>
          <w:b/>
        </w:rPr>
        <w:t xml:space="preserve">WHOLE </w:t>
      </w:r>
      <w:r>
        <w:t>test case will be displayed. Eg.  a search for “QA”:</w:t>
      </w:r>
    </w:p>
    <w:p w:rsidR="00B504DD" w:rsidRPr="00B504DD" w:rsidRDefault="00B504DD" w:rsidP="009D36E4">
      <w:r>
        <w:rPr>
          <w:noProof/>
          <w:lang w:eastAsia="en-GB"/>
        </w:rPr>
        <w:drawing>
          <wp:inline distT="0" distB="0" distL="0" distR="0">
            <wp:extent cx="4287328" cy="3067198"/>
            <wp:effectExtent l="0" t="0" r="0"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298576" cy="3075245"/>
                    </a:xfrm>
                    <a:prstGeom prst="rect">
                      <a:avLst/>
                    </a:prstGeom>
                    <a:noFill/>
                    <a:ln>
                      <a:noFill/>
                    </a:ln>
                  </pic:spPr>
                </pic:pic>
              </a:graphicData>
            </a:graphic>
          </wp:inline>
        </w:drawing>
      </w:r>
    </w:p>
    <w:p w:rsidR="00DE6741" w:rsidRDefault="00425E35" w:rsidP="00425E35">
      <w:pPr>
        <w:pStyle w:val="Heading5"/>
      </w:pPr>
      <w:r>
        <w:lastRenderedPageBreak/>
        <w:t>Searching for a DOB:</w:t>
      </w:r>
    </w:p>
    <w:p w:rsidR="00425E35" w:rsidRDefault="00425E35" w:rsidP="00425E35">
      <w:r>
        <w:t>This works the same as a search for a Department.</w:t>
      </w:r>
    </w:p>
    <w:p w:rsidR="00425E35" w:rsidRDefault="00425E35" w:rsidP="00425E35">
      <w:pPr>
        <w:pStyle w:val="Heading5"/>
      </w:pPr>
      <w:r>
        <w:t>Searching for a Salary:</w:t>
      </w:r>
    </w:p>
    <w:p w:rsidR="00425E35" w:rsidRDefault="00425E35" w:rsidP="00425E35">
      <w:r>
        <w:t>This will display all salaries with a value equal to, and above the value that you are searching for. For example, a search for “10000” will return all salaries with a value of 10000 and higher.</w:t>
      </w:r>
    </w:p>
    <w:p w:rsidR="00425E35" w:rsidRDefault="00425E35" w:rsidP="00425E35">
      <w:pPr>
        <w:pStyle w:val="Heading5"/>
      </w:pPr>
      <w:r>
        <w:t>Searching for an Employee Code:</w:t>
      </w:r>
    </w:p>
    <w:p w:rsidR="00425E35" w:rsidRDefault="00425E35" w:rsidP="00425E35">
      <w:r>
        <w:t>This will display the employee that has the employee code that you search for, or none, if the employee code doesn’t exist. A search of “E” in Employee code is a ‘wild card’ search, and will return the entire database, in chronological order of record creation (i.e. oldest record first).</w:t>
      </w:r>
    </w:p>
    <w:p w:rsidR="00425E35" w:rsidRDefault="00425E35" w:rsidP="00425E35">
      <w:r>
        <w:rPr>
          <w:noProof/>
          <w:lang w:eastAsia="en-GB"/>
        </w:rPr>
        <w:drawing>
          <wp:inline distT="0" distB="0" distL="0" distR="0">
            <wp:extent cx="5727700" cy="4114800"/>
            <wp:effectExtent l="0" t="0" r="635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7700" cy="4114800"/>
                    </a:xfrm>
                    <a:prstGeom prst="rect">
                      <a:avLst/>
                    </a:prstGeom>
                    <a:noFill/>
                    <a:ln>
                      <a:noFill/>
                    </a:ln>
                  </pic:spPr>
                </pic:pic>
              </a:graphicData>
            </a:graphic>
          </wp:inline>
        </w:drawing>
      </w:r>
    </w:p>
    <w:p w:rsidR="00FD146E" w:rsidRDefault="00FD146E" w:rsidP="00425E35">
      <w:pPr>
        <w:pStyle w:val="Heading4"/>
      </w:pPr>
    </w:p>
    <w:p w:rsidR="00FD146E" w:rsidRDefault="00FD146E" w:rsidP="00425E35">
      <w:pPr>
        <w:pStyle w:val="Heading4"/>
      </w:pPr>
    </w:p>
    <w:p w:rsidR="00FD146E" w:rsidRDefault="00FD146E" w:rsidP="00425E35">
      <w:pPr>
        <w:pStyle w:val="Heading4"/>
      </w:pPr>
    </w:p>
    <w:p w:rsidR="00FD146E" w:rsidRDefault="00FD146E" w:rsidP="00425E35">
      <w:pPr>
        <w:pStyle w:val="Heading4"/>
      </w:pPr>
    </w:p>
    <w:p w:rsidR="00FD146E" w:rsidRPr="00FD146E" w:rsidRDefault="00FD146E" w:rsidP="00FD146E"/>
    <w:p w:rsidR="00FD146E" w:rsidRDefault="00FD146E" w:rsidP="00FD146E"/>
    <w:p w:rsidR="00FD146E" w:rsidRDefault="00FD146E" w:rsidP="00425E35">
      <w:pPr>
        <w:pStyle w:val="Heading4"/>
      </w:pPr>
    </w:p>
    <w:p w:rsidR="00FD146E" w:rsidRPr="00FD146E" w:rsidRDefault="00FD146E" w:rsidP="00FD146E"/>
    <w:p w:rsidR="00DE6741" w:rsidRDefault="006E3ACD" w:rsidP="00425E35">
      <w:pPr>
        <w:pStyle w:val="Heading4"/>
      </w:pPr>
      <w:r>
        <w:lastRenderedPageBreak/>
        <w:t xml:space="preserve">(5b ii) </w:t>
      </w:r>
      <w:r w:rsidR="00425E35">
        <w:t>Search Statistics:</w:t>
      </w:r>
    </w:p>
    <w:p w:rsidR="00425E35" w:rsidRPr="00425E35" w:rsidRDefault="00425E35" w:rsidP="00425E35">
      <w:r>
        <w:t>On the search results screen, there is a “Statistics” tab o</w:t>
      </w:r>
      <w:r w:rsidR="006E3ACD">
        <w:t>n the menu bar (as shown below):</w:t>
      </w:r>
    </w:p>
    <w:p w:rsidR="00DE6741" w:rsidRDefault="00425E35" w:rsidP="00DE6741">
      <w:r>
        <w:rPr>
          <w:noProof/>
          <w:lang w:eastAsia="en-GB"/>
        </w:rPr>
        <w:drawing>
          <wp:inline distT="0" distB="0" distL="0" distR="0" wp14:anchorId="175FF4AF" wp14:editId="573A93BF">
            <wp:extent cx="5198582" cy="3726611"/>
            <wp:effectExtent l="0" t="0" r="2540" b="762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198364" cy="3726455"/>
                    </a:xfrm>
                    <a:prstGeom prst="rect">
                      <a:avLst/>
                    </a:prstGeom>
                    <a:noFill/>
                    <a:ln>
                      <a:noFill/>
                    </a:ln>
                  </pic:spPr>
                </pic:pic>
              </a:graphicData>
            </a:graphic>
          </wp:inline>
        </w:drawing>
      </w:r>
    </w:p>
    <w:p w:rsidR="00DE6741" w:rsidRDefault="00425E35" w:rsidP="00425E35">
      <w:pPr>
        <w:pStyle w:val="Heading5"/>
      </w:pPr>
      <w:r>
        <w:t>Total Employees:</w:t>
      </w:r>
    </w:p>
    <w:p w:rsidR="00425E35" w:rsidRDefault="00425E35" w:rsidP="00425E35">
      <w:r>
        <w:t>This will display the total number of employees that fulfil the search criteria.</w:t>
      </w:r>
    </w:p>
    <w:p w:rsidR="00425E35" w:rsidRDefault="00425E35" w:rsidP="00425E35">
      <w:pPr>
        <w:pStyle w:val="Heading5"/>
      </w:pPr>
      <w:r>
        <w:t>Total Male:</w:t>
      </w:r>
    </w:p>
    <w:p w:rsidR="00425E35" w:rsidRPr="00425E35" w:rsidRDefault="00425E35" w:rsidP="00425E35">
      <w:r>
        <w:t>This will display the total number of male employees that fulfil the search criteria.</w:t>
      </w:r>
    </w:p>
    <w:p w:rsidR="00DE6741" w:rsidRDefault="00425E35" w:rsidP="00425E35">
      <w:pPr>
        <w:pStyle w:val="Heading5"/>
      </w:pPr>
      <w:r>
        <w:t>Total Female:</w:t>
      </w:r>
    </w:p>
    <w:p w:rsidR="00425E35" w:rsidRDefault="00425E35" w:rsidP="00425E35">
      <w:r>
        <w:t>This will display the total number of female employees that fulfil the search criteria.</w:t>
      </w:r>
    </w:p>
    <w:p w:rsidR="00425E35" w:rsidRDefault="00425E35" w:rsidP="00425E35">
      <w:pPr>
        <w:pStyle w:val="Heading5"/>
      </w:pPr>
      <w:r>
        <w:t>Total Salary:</w:t>
      </w:r>
    </w:p>
    <w:p w:rsidR="001A0397" w:rsidRDefault="001A0397" w:rsidP="001A0397">
      <w:r>
        <w:t>This will display the total salary of the employees that fulfil the search criteria.</w:t>
      </w:r>
    </w:p>
    <w:p w:rsidR="001A0397" w:rsidRDefault="001A0397" w:rsidP="001A0397">
      <w:pPr>
        <w:pStyle w:val="Heading5"/>
      </w:pPr>
      <w:r>
        <w:t>Total Tax:</w:t>
      </w:r>
    </w:p>
    <w:p w:rsidR="001A0397" w:rsidRDefault="001A0397" w:rsidP="001A0397">
      <w:r>
        <w:t>This will display the total tax paid by the employees that fulfil the search criteria.</w:t>
      </w:r>
    </w:p>
    <w:p w:rsidR="001A0397" w:rsidRDefault="001A0397" w:rsidP="001A0397">
      <w:pPr>
        <w:pStyle w:val="Heading5"/>
      </w:pPr>
      <w:r>
        <w:t>Average Salary:</w:t>
      </w:r>
    </w:p>
    <w:p w:rsidR="001A0397" w:rsidRDefault="001A0397" w:rsidP="001A0397">
      <w:r>
        <w:t>This will display the average salary of all of the employees that fulfil the search criteria.</w:t>
      </w:r>
    </w:p>
    <w:p w:rsidR="001A0397" w:rsidRDefault="001A0397" w:rsidP="001A0397">
      <w:pPr>
        <w:pStyle w:val="Heading5"/>
      </w:pPr>
      <w:r>
        <w:t>Average Tax:</w:t>
      </w:r>
    </w:p>
    <w:p w:rsidR="001A0397" w:rsidRPr="001A0397" w:rsidRDefault="001A0397" w:rsidP="001A0397">
      <w:r>
        <w:t>This will display the average tax paid by all of the employees that fulfil the search criteria.</w:t>
      </w:r>
    </w:p>
    <w:p w:rsidR="00537799" w:rsidRDefault="00537799" w:rsidP="00537799">
      <w:pPr>
        <w:pStyle w:val="Heading4"/>
        <w:rPr>
          <w:rFonts w:asciiTheme="minorHAnsi" w:eastAsiaTheme="minorHAnsi" w:hAnsiTheme="minorHAnsi" w:cstheme="minorBidi"/>
          <w:b w:val="0"/>
          <w:bCs w:val="0"/>
          <w:i w:val="0"/>
          <w:iCs w:val="0"/>
          <w:color w:val="auto"/>
        </w:rPr>
      </w:pPr>
    </w:p>
    <w:p w:rsidR="00537799" w:rsidRPr="00537799" w:rsidRDefault="00537799" w:rsidP="00537799"/>
    <w:p w:rsidR="00537799" w:rsidRDefault="00537799" w:rsidP="00537799"/>
    <w:p w:rsidR="00DE6741" w:rsidRDefault="006E3ACD" w:rsidP="00537799">
      <w:pPr>
        <w:pStyle w:val="Heading4"/>
      </w:pPr>
      <w:r>
        <w:lastRenderedPageBreak/>
        <w:t xml:space="preserve">(5c) </w:t>
      </w:r>
      <w:r w:rsidR="00537799">
        <w:t>Amending an Employee Record:</w:t>
      </w:r>
    </w:p>
    <w:p w:rsidR="00537799" w:rsidRDefault="00537799" w:rsidP="00537799">
      <w:r>
        <w:t>To amend a field in an employee record, from the main screen, click “Employees”, then “Amend a field in an employee record”. You should now be on the following screen:</w:t>
      </w:r>
    </w:p>
    <w:p w:rsidR="00537799" w:rsidRPr="00537799" w:rsidRDefault="00537799" w:rsidP="00537799">
      <w:r>
        <w:rPr>
          <w:noProof/>
          <w:lang w:eastAsia="en-GB"/>
        </w:rPr>
        <w:drawing>
          <wp:inline distT="0" distB="0" distL="0" distR="0">
            <wp:extent cx="4683025" cy="3364302"/>
            <wp:effectExtent l="0" t="0" r="3810" b="762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83025" cy="3364302"/>
                    </a:xfrm>
                    <a:prstGeom prst="rect">
                      <a:avLst/>
                    </a:prstGeom>
                    <a:noFill/>
                    <a:ln>
                      <a:noFill/>
                    </a:ln>
                  </pic:spPr>
                </pic:pic>
              </a:graphicData>
            </a:graphic>
          </wp:inline>
        </w:drawing>
      </w:r>
    </w:p>
    <w:p w:rsidR="00DE6741" w:rsidRDefault="00537799" w:rsidP="00DE6741">
      <w:r>
        <w:t>In order to amend a record, enter the employees Employee code into the first box. (This will look something like EMP3884756E). Then, select the field that you would like to amend from the dropdown menu. After this, type out what you would like to amend the field to. Then click “Amend”.</w:t>
      </w:r>
    </w:p>
    <w:p w:rsidR="00537799" w:rsidRDefault="00537799" w:rsidP="00DE6741">
      <w:r>
        <w:t>For example, to change the employee with the code</w:t>
      </w:r>
      <w:r w:rsidRPr="00537799">
        <w:t xml:space="preserve"> </w:t>
      </w:r>
      <w:r>
        <w:t>EMP3884756E’s Name to “John Taylor”, you would do the following:</w:t>
      </w:r>
    </w:p>
    <w:p w:rsidR="00537799" w:rsidRDefault="00537799" w:rsidP="00DE6741">
      <w:r>
        <w:rPr>
          <w:noProof/>
          <w:lang w:eastAsia="en-GB"/>
        </w:rPr>
        <w:drawing>
          <wp:inline distT="0" distB="0" distL="0" distR="0">
            <wp:extent cx="4676592" cy="3338423"/>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676414" cy="3338296"/>
                    </a:xfrm>
                    <a:prstGeom prst="rect">
                      <a:avLst/>
                    </a:prstGeom>
                    <a:noFill/>
                    <a:ln>
                      <a:noFill/>
                    </a:ln>
                  </pic:spPr>
                </pic:pic>
              </a:graphicData>
            </a:graphic>
          </wp:inline>
        </w:drawing>
      </w:r>
    </w:p>
    <w:p w:rsidR="00DE6741" w:rsidRDefault="006E3ACD" w:rsidP="00537799">
      <w:pPr>
        <w:pStyle w:val="Heading4"/>
      </w:pPr>
      <w:r>
        <w:lastRenderedPageBreak/>
        <w:t xml:space="preserve">(5d) </w:t>
      </w:r>
      <w:r w:rsidR="00537799">
        <w:t>Deleting an Employee Record:</w:t>
      </w:r>
    </w:p>
    <w:p w:rsidR="00537799" w:rsidRDefault="00537799" w:rsidP="00537799">
      <w:r>
        <w:t>To delete an employee record, from the main screen, click “Employees”, then “Delete an employee record”. You should now be on the following screen:</w:t>
      </w:r>
    </w:p>
    <w:p w:rsidR="00537799" w:rsidRDefault="00537799" w:rsidP="00537799">
      <w:r>
        <w:rPr>
          <w:noProof/>
          <w:lang w:eastAsia="en-GB"/>
        </w:rPr>
        <w:drawing>
          <wp:inline distT="0" distB="0" distL="0" distR="0">
            <wp:extent cx="4603039" cy="3278038"/>
            <wp:effectExtent l="0" t="0" r="762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03213" cy="3278162"/>
                    </a:xfrm>
                    <a:prstGeom prst="rect">
                      <a:avLst/>
                    </a:prstGeom>
                    <a:noFill/>
                    <a:ln>
                      <a:noFill/>
                    </a:ln>
                  </pic:spPr>
                </pic:pic>
              </a:graphicData>
            </a:graphic>
          </wp:inline>
        </w:drawing>
      </w:r>
    </w:p>
    <w:p w:rsidR="00537799" w:rsidRDefault="006E3ACD" w:rsidP="00537799">
      <w:r>
        <w:t>In order to delete an employee record, enter the employees Employee code into the first box. (This will look something like EMP3884756E), then reenter the Employee code into the second box. Finally, enter the Administrator password, and then click “Submit”.</w:t>
      </w:r>
    </w:p>
    <w:p w:rsidR="006E3ACD" w:rsidRDefault="006E3ACD" w:rsidP="00537799">
      <w:r>
        <w:t>For example, to delete the record with the Employee code EMP3884756E:</w:t>
      </w:r>
    </w:p>
    <w:p w:rsidR="006E3ACD" w:rsidRPr="00537799" w:rsidRDefault="006E3ACD" w:rsidP="00537799">
      <w:r>
        <w:rPr>
          <w:noProof/>
          <w:lang w:eastAsia="en-GB"/>
        </w:rPr>
        <w:drawing>
          <wp:inline distT="0" distB="0" distL="0" distR="0">
            <wp:extent cx="4589056" cy="3303917"/>
            <wp:effectExtent l="0" t="0" r="2540"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591888" cy="3305956"/>
                    </a:xfrm>
                    <a:prstGeom prst="rect">
                      <a:avLst/>
                    </a:prstGeom>
                    <a:noFill/>
                    <a:ln>
                      <a:noFill/>
                    </a:ln>
                  </pic:spPr>
                </pic:pic>
              </a:graphicData>
            </a:graphic>
          </wp:inline>
        </w:drawing>
      </w:r>
    </w:p>
    <w:p w:rsidR="00DE6741" w:rsidRDefault="006E3ACD" w:rsidP="006E3ACD">
      <w:pPr>
        <w:pStyle w:val="Heading4"/>
      </w:pPr>
      <w:r>
        <w:lastRenderedPageBreak/>
        <w:t>(5e) Total Expenditure in a Given Time Period:</w:t>
      </w:r>
    </w:p>
    <w:p w:rsidR="006E3ACD" w:rsidRDefault="006E3ACD" w:rsidP="006E3ACD">
      <w:r>
        <w:t>In order to display the Total Expenditure in a given time period, from the main screen, click “Expenditure” and then hover over “Total”. Your screen should look like this:</w:t>
      </w:r>
    </w:p>
    <w:p w:rsidR="006E3ACD" w:rsidRPr="006E3ACD" w:rsidRDefault="006E3ACD" w:rsidP="006E3ACD">
      <w:r>
        <w:rPr>
          <w:noProof/>
          <w:lang w:eastAsia="en-GB"/>
        </w:rPr>
        <w:drawing>
          <wp:inline distT="0" distB="0" distL="0" distR="0">
            <wp:extent cx="4869939" cy="3476445"/>
            <wp:effectExtent l="0" t="0" r="6985"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69753" cy="3476312"/>
                    </a:xfrm>
                    <a:prstGeom prst="rect">
                      <a:avLst/>
                    </a:prstGeom>
                    <a:noFill/>
                    <a:ln>
                      <a:noFill/>
                    </a:ln>
                  </pic:spPr>
                </pic:pic>
              </a:graphicData>
            </a:graphic>
          </wp:inline>
        </w:drawing>
      </w:r>
    </w:p>
    <w:p w:rsidR="00DE6741" w:rsidRDefault="009F2174" w:rsidP="00DE6741">
      <w:r>
        <w:t>Clicking on one of the options will display a popup, for example:</w:t>
      </w:r>
    </w:p>
    <w:p w:rsidR="009F2174" w:rsidRDefault="009F2174" w:rsidP="00DE6741">
      <w:r>
        <w:rPr>
          <w:noProof/>
          <w:lang w:eastAsia="en-GB"/>
        </w:rPr>
        <w:drawing>
          <wp:inline distT="0" distB="0" distL="0" distR="0">
            <wp:extent cx="4911173" cy="3528204"/>
            <wp:effectExtent l="0" t="0" r="381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11173" cy="3528204"/>
                    </a:xfrm>
                    <a:prstGeom prst="rect">
                      <a:avLst/>
                    </a:prstGeom>
                    <a:noFill/>
                    <a:ln>
                      <a:noFill/>
                    </a:ln>
                  </pic:spPr>
                </pic:pic>
              </a:graphicData>
            </a:graphic>
          </wp:inline>
        </w:drawing>
      </w:r>
    </w:p>
    <w:p w:rsidR="00DE6741" w:rsidRDefault="009F2174" w:rsidP="009F2174">
      <w:pPr>
        <w:pStyle w:val="Heading4"/>
      </w:pPr>
      <w:r>
        <w:lastRenderedPageBreak/>
        <w:t>(5f) Adding/Deducting Expenditure:</w:t>
      </w:r>
    </w:p>
    <w:p w:rsidR="009F2174" w:rsidRDefault="009F2174" w:rsidP="009F2174">
      <w:r>
        <w:t xml:space="preserve">In order to add or deduct expenditure, from the main screen, click “Expenditure” and select “Add Expenditure” or “Deduct Expenditure”, depending on which you want to perform. </w:t>
      </w:r>
    </w:p>
    <w:p w:rsidR="009F2174" w:rsidRDefault="009F2174" w:rsidP="009F2174">
      <w:r>
        <w:t>You should be presented with either one of the following screens:</w:t>
      </w:r>
    </w:p>
    <w:p w:rsidR="009F2174" w:rsidRPr="009F2174" w:rsidRDefault="009F2174" w:rsidP="009F2174">
      <w:r>
        <w:rPr>
          <w:noProof/>
          <w:lang w:eastAsia="en-GB"/>
        </w:rPr>
        <w:drawing>
          <wp:inline distT="0" distB="0" distL="0" distR="0">
            <wp:extent cx="4865298" cy="3458568"/>
            <wp:effectExtent l="0" t="0" r="0" b="889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68089" cy="3460552"/>
                    </a:xfrm>
                    <a:prstGeom prst="rect">
                      <a:avLst/>
                    </a:prstGeom>
                    <a:noFill/>
                    <a:ln>
                      <a:noFill/>
                    </a:ln>
                  </pic:spPr>
                </pic:pic>
              </a:graphicData>
            </a:graphic>
          </wp:inline>
        </w:drawing>
      </w:r>
    </w:p>
    <w:p w:rsidR="00DE6741" w:rsidRDefault="00DE6741" w:rsidP="00DE6741"/>
    <w:p w:rsidR="009F2174" w:rsidRDefault="009F2174" w:rsidP="00DE6741">
      <w:r>
        <w:rPr>
          <w:noProof/>
          <w:lang w:eastAsia="en-GB"/>
        </w:rPr>
        <w:drawing>
          <wp:inline distT="0" distB="0" distL="0" distR="0">
            <wp:extent cx="4755207" cy="3372928"/>
            <wp:effectExtent l="0" t="0" r="762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56245" cy="3373664"/>
                    </a:xfrm>
                    <a:prstGeom prst="rect">
                      <a:avLst/>
                    </a:prstGeom>
                    <a:noFill/>
                    <a:ln>
                      <a:noFill/>
                    </a:ln>
                  </pic:spPr>
                </pic:pic>
              </a:graphicData>
            </a:graphic>
          </wp:inline>
        </w:drawing>
      </w:r>
    </w:p>
    <w:p w:rsidR="009F2174" w:rsidRDefault="009F2174" w:rsidP="009F2174">
      <w:pPr>
        <w:jc w:val="both"/>
      </w:pPr>
      <w:r>
        <w:lastRenderedPageBreak/>
        <w:t>Both screens work in exactly the same way. Firstly, enter the expenditure to add or deduct, and then reenter it in the next box. Following this, enter a reason for adding/deducting the expenditure. This will be logged. Finally, enter the administrator password, and click “Submit”.</w:t>
      </w:r>
    </w:p>
    <w:p w:rsidR="009F2174" w:rsidRDefault="009F2174" w:rsidP="009F2174">
      <w:pPr>
        <w:pStyle w:val="Heading4"/>
      </w:pPr>
      <w:r>
        <w:t>(5g) Totals:</w:t>
      </w:r>
    </w:p>
    <w:p w:rsidR="009F2174" w:rsidRPr="009F2174" w:rsidRDefault="009F2174" w:rsidP="009F2174"/>
    <w:p w:rsidR="009F2174" w:rsidRDefault="009F2174" w:rsidP="009F2174">
      <w:pPr>
        <w:jc w:val="both"/>
      </w:pPr>
      <w:r>
        <w:rPr>
          <w:noProof/>
          <w:lang w:eastAsia="en-GB"/>
        </w:rPr>
        <w:drawing>
          <wp:inline distT="0" distB="0" distL="0" distR="0" wp14:anchorId="0E7E26A9" wp14:editId="189DE788">
            <wp:extent cx="4954527" cy="3536830"/>
            <wp:effectExtent l="0" t="0" r="0" b="6985"/>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60451" cy="3541059"/>
                    </a:xfrm>
                    <a:prstGeom prst="rect">
                      <a:avLst/>
                    </a:prstGeom>
                    <a:noFill/>
                    <a:ln>
                      <a:noFill/>
                    </a:ln>
                  </pic:spPr>
                </pic:pic>
              </a:graphicData>
            </a:graphic>
          </wp:inline>
        </w:drawing>
      </w:r>
      <w:r>
        <w:br w:type="page"/>
      </w:r>
      <w:r>
        <w:lastRenderedPageBreak/>
        <w:t>To access the totals menu, from the main screen, click “Totals”. This will bring up a screen like the image above. From here you can show three totals:</w:t>
      </w:r>
    </w:p>
    <w:p w:rsidR="009F2174" w:rsidRDefault="009F2174" w:rsidP="009F2174">
      <w:pPr>
        <w:pStyle w:val="Heading5"/>
      </w:pPr>
      <w:r>
        <w:t>Display Total Employee Count:</w:t>
      </w:r>
    </w:p>
    <w:p w:rsidR="009F2174" w:rsidRPr="009F2174" w:rsidRDefault="009F2174" w:rsidP="009F2174">
      <w:r>
        <w:t>This will display a popup showing the total number of employees (i.e. the total number of records).</w:t>
      </w:r>
    </w:p>
    <w:p w:rsidR="009F2174" w:rsidRDefault="009F2174" w:rsidP="009F2174">
      <w:pPr>
        <w:pStyle w:val="Heading5"/>
      </w:pPr>
      <w:r>
        <w:t>Display Total Salary:</w:t>
      </w:r>
    </w:p>
    <w:p w:rsidR="009F2174" w:rsidRPr="009F2174" w:rsidRDefault="009F2174" w:rsidP="009F2174">
      <w:r>
        <w:t>This will display a popup showing the total combined salary of all employees.</w:t>
      </w:r>
    </w:p>
    <w:p w:rsidR="009F2174" w:rsidRDefault="009F2174" w:rsidP="009F2174">
      <w:pPr>
        <w:pStyle w:val="Heading5"/>
      </w:pPr>
      <w:r>
        <w:t>Display Total Expenditure:</w:t>
      </w:r>
    </w:p>
    <w:p w:rsidR="009F2174" w:rsidRDefault="009F2174" w:rsidP="009F2174">
      <w:r>
        <w:t>This will display a popup showing the total, overall expenditure.</w:t>
      </w:r>
    </w:p>
    <w:p w:rsidR="009F2174" w:rsidRDefault="00730FD2" w:rsidP="00730FD2">
      <w:pPr>
        <w:pStyle w:val="Heading3"/>
        <w:numPr>
          <w:ilvl w:val="0"/>
          <w:numId w:val="16"/>
        </w:numPr>
      </w:pPr>
      <w:bookmarkStart w:id="171" w:name="_Toc406682565"/>
      <w:r>
        <w:t>Typical Error Messages  and On-Screen Help:</w:t>
      </w:r>
      <w:bookmarkEnd w:id="171"/>
    </w:p>
    <w:p w:rsidR="00730FD2" w:rsidRDefault="00730FD2" w:rsidP="00730FD2">
      <w:r>
        <w:t>Throughout the program, you are likely to encounter issues. If you are doing something wrong, you will be presented with a popup. These will explain what you are doing wrong, and how to fix this. They will look something like this:</w:t>
      </w:r>
    </w:p>
    <w:p w:rsidR="00730FD2" w:rsidRPr="00730FD2" w:rsidRDefault="00730FD2" w:rsidP="00730FD2">
      <w:r>
        <w:rPr>
          <w:noProof/>
          <w:lang w:eastAsia="en-GB"/>
        </w:rPr>
        <w:drawing>
          <wp:inline distT="0" distB="0" distL="0" distR="0">
            <wp:extent cx="5727700" cy="4105910"/>
            <wp:effectExtent l="0" t="0" r="6350" b="889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7700" cy="4105910"/>
                    </a:xfrm>
                    <a:prstGeom prst="rect">
                      <a:avLst/>
                    </a:prstGeom>
                    <a:noFill/>
                    <a:ln>
                      <a:noFill/>
                    </a:ln>
                  </pic:spPr>
                </pic:pic>
              </a:graphicData>
            </a:graphic>
          </wp:inline>
        </w:drawing>
      </w:r>
    </w:p>
    <w:p w:rsidR="00730FD2" w:rsidRDefault="00730FD2" w:rsidP="00730FD2">
      <w:r>
        <w:t xml:space="preserve">As you can see from the error message, the two employee names aren’t the same. This prompts you to change one of them. </w:t>
      </w:r>
    </w:p>
    <w:p w:rsidR="00730FD2" w:rsidRDefault="00730FD2" w:rsidP="00730FD2">
      <w:r>
        <w:t>Should you not understand what the program wants you to do, there are a few kinds of other on-screen help to show you what to do.</w:t>
      </w:r>
    </w:p>
    <w:p w:rsidR="00730FD2" w:rsidRDefault="00730FD2" w:rsidP="00730FD2">
      <w:r>
        <w:t>Wherever you encounter this button (</w:t>
      </w:r>
      <w:r>
        <w:rPr>
          <w:noProof/>
          <w:lang w:eastAsia="en-GB"/>
        </w:rPr>
        <w:drawing>
          <wp:inline distT="0" distB="0" distL="0" distR="0" wp14:anchorId="0087C066" wp14:editId="72ECCC7D">
            <wp:extent cx="198120" cy="293370"/>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98120" cy="293370"/>
                    </a:xfrm>
                    <a:prstGeom prst="rect">
                      <a:avLst/>
                    </a:prstGeom>
                    <a:noFill/>
                    <a:ln>
                      <a:noFill/>
                    </a:ln>
                  </pic:spPr>
                </pic:pic>
              </a:graphicData>
            </a:graphic>
          </wp:inline>
        </w:drawing>
      </w:r>
      <w:r>
        <w:t>), click it and it will display a help message. For example:</w:t>
      </w:r>
    </w:p>
    <w:p w:rsidR="00730FD2" w:rsidRDefault="00730FD2" w:rsidP="00730FD2">
      <w:r>
        <w:rPr>
          <w:noProof/>
          <w:lang w:eastAsia="en-GB"/>
        </w:rPr>
        <w:lastRenderedPageBreak/>
        <w:drawing>
          <wp:inline distT="0" distB="0" distL="0" distR="0">
            <wp:extent cx="2984500" cy="940435"/>
            <wp:effectExtent l="0" t="0" r="635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84500" cy="940435"/>
                    </a:xfrm>
                    <a:prstGeom prst="rect">
                      <a:avLst/>
                    </a:prstGeom>
                    <a:noFill/>
                    <a:ln>
                      <a:noFill/>
                    </a:ln>
                  </pic:spPr>
                </pic:pic>
              </a:graphicData>
            </a:graphic>
          </wp:inline>
        </w:drawing>
      </w:r>
    </w:p>
    <w:p w:rsidR="00730FD2" w:rsidRDefault="00730FD2" w:rsidP="00730FD2">
      <w:r>
        <w:t>As well as this, there is a help option in the File menu for every screen.</w:t>
      </w:r>
    </w:p>
    <w:p w:rsidR="00730FD2" w:rsidRDefault="00730FD2" w:rsidP="00730FD2">
      <w:r>
        <w:t>As an example, here is the help option for the Main screen, and where to find it:</w:t>
      </w:r>
    </w:p>
    <w:p w:rsidR="00730FD2" w:rsidRDefault="00730FD2" w:rsidP="00730FD2">
      <w:r>
        <w:rPr>
          <w:noProof/>
          <w:lang w:eastAsia="en-GB"/>
        </w:rPr>
        <w:drawing>
          <wp:inline distT="0" distB="0" distL="0" distR="0">
            <wp:extent cx="4684148" cy="3329796"/>
            <wp:effectExtent l="0" t="0" r="2540" b="4445"/>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684093" cy="3329757"/>
                    </a:xfrm>
                    <a:prstGeom prst="rect">
                      <a:avLst/>
                    </a:prstGeom>
                    <a:noFill/>
                    <a:ln>
                      <a:noFill/>
                    </a:ln>
                  </pic:spPr>
                </pic:pic>
              </a:graphicData>
            </a:graphic>
          </wp:inline>
        </w:drawing>
      </w:r>
    </w:p>
    <w:p w:rsidR="00730FD2" w:rsidRDefault="00730FD2" w:rsidP="00730FD2">
      <w:r>
        <w:rPr>
          <w:noProof/>
          <w:lang w:eastAsia="en-GB"/>
        </w:rPr>
        <w:drawing>
          <wp:inline distT="0" distB="0" distL="0" distR="0">
            <wp:extent cx="4707039" cy="3381554"/>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11096" cy="3384468"/>
                    </a:xfrm>
                    <a:prstGeom prst="rect">
                      <a:avLst/>
                    </a:prstGeom>
                    <a:noFill/>
                    <a:ln>
                      <a:noFill/>
                    </a:ln>
                  </pic:spPr>
                </pic:pic>
              </a:graphicData>
            </a:graphic>
          </wp:inline>
        </w:drawing>
      </w:r>
    </w:p>
    <w:p w:rsidR="00730FD2" w:rsidRDefault="00730FD2" w:rsidP="00730FD2">
      <w:pPr>
        <w:pStyle w:val="Heading3"/>
        <w:numPr>
          <w:ilvl w:val="0"/>
          <w:numId w:val="16"/>
        </w:numPr>
      </w:pPr>
      <w:bookmarkStart w:id="172" w:name="_Toc406682566"/>
      <w:r>
        <w:lastRenderedPageBreak/>
        <w:t>Changing the Language:</w:t>
      </w:r>
      <w:bookmarkEnd w:id="172"/>
    </w:p>
    <w:p w:rsidR="00730FD2" w:rsidRDefault="00730FD2" w:rsidP="00730FD2">
      <w:r>
        <w:t>The program is available in two languages. It defaults into English, but in order to change it to German, locate the “Language.txt” file, and open it in notepad. Replace the text “ENGLISH” with “GERMAN” (this is case sensitive). When you start the program up, it should now be in German. If not, ensure that your file looks like this:</w:t>
      </w:r>
    </w:p>
    <w:p w:rsidR="00730FD2" w:rsidRDefault="00730FD2" w:rsidP="00730FD2">
      <w:r>
        <w:rPr>
          <w:noProof/>
          <w:lang w:eastAsia="en-GB"/>
        </w:rPr>
        <w:drawing>
          <wp:inline distT="0" distB="0" distL="0" distR="0">
            <wp:extent cx="5727700" cy="3321050"/>
            <wp:effectExtent l="0" t="0" r="6350"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7700" cy="3321050"/>
                    </a:xfrm>
                    <a:prstGeom prst="rect">
                      <a:avLst/>
                    </a:prstGeom>
                    <a:noFill/>
                    <a:ln>
                      <a:noFill/>
                    </a:ln>
                  </pic:spPr>
                </pic:pic>
              </a:graphicData>
            </a:graphic>
          </wp:inline>
        </w:drawing>
      </w:r>
    </w:p>
    <w:p w:rsidR="00AD460B" w:rsidRPr="00FD146E" w:rsidRDefault="00FD146E" w:rsidP="00730FD2">
      <w:pPr>
        <w:rPr>
          <w:b/>
        </w:rPr>
      </w:pPr>
      <w:r>
        <w:rPr>
          <w:b/>
        </w:rPr>
        <w:t xml:space="preserve">Note: Further languages are available by request. </w:t>
      </w:r>
    </w:p>
    <w:p w:rsidR="00AD460B" w:rsidRDefault="00AD460B" w:rsidP="00730FD2"/>
    <w:p w:rsidR="00AD460B" w:rsidRDefault="00AD460B" w:rsidP="00730FD2"/>
    <w:p w:rsidR="00AD460B" w:rsidRDefault="00AD460B" w:rsidP="00730FD2"/>
    <w:p w:rsidR="00AD460B" w:rsidRDefault="00AD460B" w:rsidP="00730FD2"/>
    <w:p w:rsidR="00AD460B" w:rsidRDefault="00AD460B" w:rsidP="00730FD2"/>
    <w:p w:rsidR="00AD460B" w:rsidRDefault="00AD460B" w:rsidP="00730FD2"/>
    <w:p w:rsidR="00AD460B" w:rsidRDefault="00AD460B" w:rsidP="00730FD2"/>
    <w:p w:rsidR="00AD460B" w:rsidRDefault="00AD460B" w:rsidP="00730FD2"/>
    <w:p w:rsidR="00AD460B" w:rsidRDefault="00AD460B" w:rsidP="00730FD2"/>
    <w:p w:rsidR="00AD460B" w:rsidRDefault="00AD460B" w:rsidP="00730FD2"/>
    <w:p w:rsidR="00AD460B" w:rsidRPr="00730FD2" w:rsidRDefault="00AD460B" w:rsidP="00730FD2"/>
    <w:p w:rsidR="00730FD2" w:rsidRDefault="00730FD2" w:rsidP="00730FD2">
      <w:pPr>
        <w:pStyle w:val="Heading3"/>
        <w:numPr>
          <w:ilvl w:val="0"/>
          <w:numId w:val="16"/>
        </w:numPr>
      </w:pPr>
      <w:bookmarkStart w:id="173" w:name="_Toc406682567"/>
      <w:r>
        <w:lastRenderedPageBreak/>
        <w:t>Backup:</w:t>
      </w:r>
      <w:bookmarkEnd w:id="173"/>
    </w:p>
    <w:p w:rsidR="00AD460B" w:rsidRDefault="00AD460B" w:rsidP="00AD460B">
      <w:r>
        <w:t>In order to back up the files, select the following files, and copy and paste them to wherever you want to backup them to:</w:t>
      </w:r>
    </w:p>
    <w:p w:rsidR="00AD460B" w:rsidRDefault="00AD460B" w:rsidP="00AD460B">
      <w:pPr>
        <w:pStyle w:val="ListParagraph"/>
        <w:numPr>
          <w:ilvl w:val="0"/>
          <w:numId w:val="26"/>
        </w:numPr>
      </w:pPr>
      <w:r>
        <w:t>AdminPass.txt</w:t>
      </w:r>
    </w:p>
    <w:p w:rsidR="00AD460B" w:rsidRDefault="00AD460B" w:rsidP="00AD460B">
      <w:pPr>
        <w:pStyle w:val="ListParagraph"/>
        <w:numPr>
          <w:ilvl w:val="0"/>
          <w:numId w:val="26"/>
        </w:numPr>
      </w:pPr>
      <w:r>
        <w:t>EmpCodes.p</w:t>
      </w:r>
    </w:p>
    <w:p w:rsidR="00AD460B" w:rsidRDefault="00AD460B" w:rsidP="00AD460B">
      <w:pPr>
        <w:pStyle w:val="ListParagraph"/>
        <w:numPr>
          <w:ilvl w:val="0"/>
          <w:numId w:val="26"/>
        </w:numPr>
      </w:pPr>
      <w:r>
        <w:t>EmpCount.txt</w:t>
      </w:r>
    </w:p>
    <w:p w:rsidR="00AD460B" w:rsidRDefault="00AD460B" w:rsidP="00AD460B">
      <w:pPr>
        <w:pStyle w:val="ListParagraph"/>
        <w:numPr>
          <w:ilvl w:val="0"/>
          <w:numId w:val="26"/>
        </w:numPr>
      </w:pPr>
      <w:r>
        <w:t>EmpDatabase.txt</w:t>
      </w:r>
    </w:p>
    <w:p w:rsidR="00AD460B" w:rsidRDefault="00AD460B" w:rsidP="00AD460B">
      <w:pPr>
        <w:pStyle w:val="ListParagraph"/>
        <w:numPr>
          <w:ilvl w:val="0"/>
          <w:numId w:val="26"/>
        </w:numPr>
      </w:pPr>
      <w:r>
        <w:t>InitialSetup.txt</w:t>
      </w:r>
    </w:p>
    <w:p w:rsidR="00AD460B" w:rsidRDefault="00AD460B" w:rsidP="00AD460B">
      <w:pPr>
        <w:pStyle w:val="ListParagraph"/>
        <w:numPr>
          <w:ilvl w:val="0"/>
          <w:numId w:val="26"/>
        </w:numPr>
      </w:pPr>
      <w:r>
        <w:t>Language.txt</w:t>
      </w:r>
    </w:p>
    <w:p w:rsidR="00AD460B" w:rsidRDefault="00AD460B" w:rsidP="00AD460B">
      <w:pPr>
        <w:pStyle w:val="ListParagraph"/>
        <w:numPr>
          <w:ilvl w:val="0"/>
          <w:numId w:val="26"/>
        </w:numPr>
      </w:pPr>
      <w:r>
        <w:t>Log.txt</w:t>
      </w:r>
    </w:p>
    <w:p w:rsidR="00AD460B" w:rsidRDefault="00AD460B" w:rsidP="00AD460B">
      <w:pPr>
        <w:pStyle w:val="ListParagraph"/>
        <w:numPr>
          <w:ilvl w:val="0"/>
          <w:numId w:val="26"/>
        </w:numPr>
      </w:pPr>
      <w:r>
        <w:t>LoginAttempts.p</w:t>
      </w:r>
    </w:p>
    <w:p w:rsidR="00AD460B" w:rsidRDefault="00AD460B" w:rsidP="00AD460B">
      <w:pPr>
        <w:pStyle w:val="ListParagraph"/>
        <w:numPr>
          <w:ilvl w:val="0"/>
          <w:numId w:val="26"/>
        </w:numPr>
      </w:pPr>
      <w:r>
        <w:t>LoginData.p</w:t>
      </w:r>
    </w:p>
    <w:p w:rsidR="00AD460B" w:rsidRDefault="00AD460B" w:rsidP="00AD460B">
      <w:pPr>
        <w:pStyle w:val="ListParagraph"/>
        <w:numPr>
          <w:ilvl w:val="0"/>
          <w:numId w:val="26"/>
        </w:numPr>
      </w:pPr>
      <w:r>
        <w:t>TotalExpenditure.txt</w:t>
      </w:r>
    </w:p>
    <w:p w:rsidR="00AD460B" w:rsidRDefault="00AD460B" w:rsidP="00AD460B">
      <w:r>
        <w:t>You should now have a backup that looks like this:</w:t>
      </w:r>
    </w:p>
    <w:p w:rsidR="009F2174" w:rsidRDefault="00AD460B" w:rsidP="00AD460B">
      <w:r>
        <w:rPr>
          <w:noProof/>
          <w:lang w:eastAsia="en-GB"/>
        </w:rPr>
        <w:drawing>
          <wp:inline distT="0" distB="0" distL="0" distR="0">
            <wp:extent cx="5275204" cy="3510951"/>
            <wp:effectExtent l="0" t="0" r="1905"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2059" cy="3508858"/>
                    </a:xfrm>
                    <a:prstGeom prst="rect">
                      <a:avLst/>
                    </a:prstGeom>
                    <a:noFill/>
                    <a:ln>
                      <a:noFill/>
                    </a:ln>
                  </pic:spPr>
                </pic:pic>
              </a:graphicData>
            </a:graphic>
          </wp:inline>
        </w:drawing>
      </w:r>
      <w:r>
        <w:t xml:space="preserve"> </w:t>
      </w:r>
    </w:p>
    <w:p w:rsidR="00DE6741" w:rsidRDefault="00AD460B" w:rsidP="00DE6741">
      <w:r>
        <w:t>To restore to this backup, copy and paste these files back into the program directory, and replace the existing files with them.</w:t>
      </w:r>
    </w:p>
    <w:p w:rsidR="00DE6741" w:rsidRDefault="00DE6741" w:rsidP="00DE6741"/>
    <w:p w:rsidR="00DE6741" w:rsidRDefault="00DE6741" w:rsidP="00DE6741"/>
    <w:p w:rsidR="00DE6741" w:rsidRDefault="00DE6741" w:rsidP="00DE6741"/>
    <w:p w:rsidR="00DE6741" w:rsidRDefault="00DE6741" w:rsidP="00DE6741">
      <w:pPr>
        <w:rPr>
          <w:noProof/>
          <w:lang w:eastAsia="en-GB"/>
        </w:rPr>
      </w:pPr>
      <w:r>
        <w:rPr>
          <w:noProof/>
          <w:lang w:eastAsia="en-GB"/>
        </w:rPr>
        <w:t xml:space="preserve"> </w:t>
      </w:r>
    </w:p>
    <w:p w:rsidR="00DE6741" w:rsidRDefault="00DE6741" w:rsidP="00DE6741">
      <w:pPr>
        <w:rPr>
          <w:noProof/>
          <w:lang w:eastAsia="en-GB"/>
        </w:rPr>
      </w:pPr>
    </w:p>
    <w:p w:rsidR="00014E69" w:rsidRDefault="00014E69" w:rsidP="00014E69">
      <w:pPr>
        <w:pStyle w:val="Heading1"/>
        <w:rPr>
          <w:noProof/>
          <w:lang w:eastAsia="en-GB"/>
        </w:rPr>
      </w:pPr>
      <w:bookmarkStart w:id="174" w:name="_Toc406682568"/>
      <w:r>
        <w:rPr>
          <w:noProof/>
          <w:lang w:eastAsia="en-GB"/>
        </w:rPr>
        <w:lastRenderedPageBreak/>
        <w:t>Appendix V – Document Statistics:</w:t>
      </w:r>
      <w:bookmarkEnd w:id="174"/>
    </w:p>
    <w:p w:rsidR="00014E69" w:rsidRDefault="00723966" w:rsidP="00014E69">
      <w:pPr>
        <w:rPr>
          <w:lang w:eastAsia="en-GB"/>
        </w:rPr>
      </w:pPr>
      <w:r>
        <w:rPr>
          <w:noProof/>
          <w:lang w:eastAsia="en-GB"/>
        </w:rPr>
        <w:drawing>
          <wp:inline distT="0" distB="0" distL="0" distR="0">
            <wp:extent cx="2228850" cy="1333500"/>
            <wp:effectExtent l="0" t="0" r="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228850" cy="1333500"/>
                    </a:xfrm>
                    <a:prstGeom prst="rect">
                      <a:avLst/>
                    </a:prstGeom>
                    <a:noFill/>
                    <a:ln>
                      <a:noFill/>
                    </a:ln>
                  </pic:spPr>
                </pic:pic>
              </a:graphicData>
            </a:graphic>
          </wp:inline>
        </w:drawing>
      </w:r>
    </w:p>
    <w:p w:rsidR="00014E69" w:rsidRPr="00014E69" w:rsidRDefault="00014E69" w:rsidP="00014E69">
      <w:pPr>
        <w:rPr>
          <w:lang w:eastAsia="en-GB"/>
        </w:rPr>
      </w:pPr>
      <w:r>
        <w:rPr>
          <w:lang w:eastAsia="en-GB"/>
        </w:rPr>
        <w:t xml:space="preserve">Above are the document statistics for this project. </w:t>
      </w:r>
    </w:p>
    <w:p w:rsidR="00DE6741" w:rsidRDefault="00DE6741" w:rsidP="00DE6741">
      <w:pPr>
        <w:rPr>
          <w:noProof/>
          <w:lang w:eastAsia="en-GB"/>
        </w:rPr>
      </w:pPr>
    </w:p>
    <w:p w:rsidR="00DE6741" w:rsidRDefault="00DE6741" w:rsidP="00DE6741">
      <w:pPr>
        <w:rPr>
          <w:noProof/>
          <w:lang w:eastAsia="en-GB"/>
        </w:rPr>
      </w:pPr>
    </w:p>
    <w:p w:rsidR="00DE6741" w:rsidRDefault="00DE6741" w:rsidP="00DE6741">
      <w:pPr>
        <w:rPr>
          <w:noProof/>
          <w:lang w:eastAsia="en-GB"/>
        </w:rPr>
      </w:pPr>
    </w:p>
    <w:p w:rsidR="00DE6741" w:rsidRDefault="00DE6741" w:rsidP="00DE6741">
      <w:pPr>
        <w:rPr>
          <w:noProof/>
          <w:lang w:eastAsia="en-GB"/>
        </w:rPr>
      </w:pPr>
    </w:p>
    <w:p w:rsidR="00DE6741" w:rsidRDefault="00DE6741" w:rsidP="00DE6741">
      <w:pPr>
        <w:rPr>
          <w:noProof/>
          <w:lang w:eastAsia="en-GB"/>
        </w:rPr>
      </w:pPr>
    </w:p>
    <w:p w:rsidR="00DE6741" w:rsidRDefault="00DE6741" w:rsidP="00DE6741">
      <w:pPr>
        <w:rPr>
          <w:noProof/>
          <w:lang w:eastAsia="en-GB"/>
        </w:rPr>
      </w:pPr>
    </w:p>
    <w:p w:rsidR="00DE6741" w:rsidRDefault="00DE6741" w:rsidP="00DE6741">
      <w:pPr>
        <w:rPr>
          <w:noProof/>
          <w:lang w:eastAsia="en-GB"/>
        </w:rPr>
      </w:pPr>
    </w:p>
    <w:p w:rsidR="00DE6741" w:rsidRDefault="00DE6741" w:rsidP="00DE6741">
      <w:pPr>
        <w:rPr>
          <w:noProof/>
          <w:lang w:eastAsia="en-GB"/>
        </w:rPr>
      </w:pPr>
    </w:p>
    <w:p w:rsidR="00DE6741" w:rsidRDefault="00DE6741" w:rsidP="00DE6741">
      <w:pPr>
        <w:rPr>
          <w:noProof/>
          <w:lang w:eastAsia="en-GB"/>
        </w:rPr>
      </w:pPr>
    </w:p>
    <w:p w:rsidR="00DE6741" w:rsidRDefault="00DE6741" w:rsidP="00DE6741">
      <w:pPr>
        <w:rPr>
          <w:noProof/>
          <w:lang w:eastAsia="en-GB"/>
        </w:rPr>
      </w:pPr>
    </w:p>
    <w:p w:rsidR="00DE6741" w:rsidRDefault="00DE6741" w:rsidP="00DE6741">
      <w:pPr>
        <w:rPr>
          <w:noProof/>
          <w:lang w:eastAsia="en-GB"/>
        </w:rPr>
      </w:pPr>
    </w:p>
    <w:p w:rsidR="00DE6741" w:rsidRDefault="00DE6741" w:rsidP="00DE6741">
      <w:pPr>
        <w:rPr>
          <w:noProof/>
          <w:lang w:eastAsia="en-GB"/>
        </w:rPr>
      </w:pPr>
    </w:p>
    <w:p w:rsidR="00DE6741" w:rsidRDefault="00DE6741" w:rsidP="00DE6741">
      <w:pPr>
        <w:rPr>
          <w:noProof/>
          <w:lang w:eastAsia="en-GB"/>
        </w:rPr>
      </w:pPr>
    </w:p>
    <w:p w:rsidR="00DE6741" w:rsidRDefault="00DE6741" w:rsidP="00DE6741">
      <w:pPr>
        <w:rPr>
          <w:noProof/>
          <w:lang w:eastAsia="en-GB"/>
        </w:rPr>
      </w:pPr>
    </w:p>
    <w:p w:rsidR="00DE6741" w:rsidRDefault="00DE6741" w:rsidP="00DE6741">
      <w:pPr>
        <w:rPr>
          <w:noProof/>
          <w:lang w:eastAsia="en-GB"/>
        </w:rPr>
      </w:pPr>
    </w:p>
    <w:p w:rsidR="00DE6741" w:rsidRDefault="00DE6741" w:rsidP="00DE6741">
      <w:pPr>
        <w:rPr>
          <w:noProof/>
          <w:lang w:eastAsia="en-GB"/>
        </w:rPr>
      </w:pPr>
    </w:p>
    <w:p w:rsidR="00DE6741" w:rsidRDefault="00DE6741" w:rsidP="00DE6741">
      <w:pPr>
        <w:rPr>
          <w:noProof/>
          <w:lang w:eastAsia="en-GB"/>
        </w:rPr>
      </w:pPr>
    </w:p>
    <w:p w:rsidR="00DE6741" w:rsidRDefault="00DE6741" w:rsidP="00DE6741">
      <w:pPr>
        <w:rPr>
          <w:noProof/>
          <w:lang w:eastAsia="en-GB"/>
        </w:rPr>
      </w:pPr>
    </w:p>
    <w:p w:rsidR="00DE6741" w:rsidRDefault="00DE6741" w:rsidP="00DE6741">
      <w:pPr>
        <w:rPr>
          <w:noProof/>
          <w:lang w:eastAsia="en-GB"/>
        </w:rPr>
      </w:pPr>
    </w:p>
    <w:p w:rsidR="00DE6741" w:rsidRPr="00DE6741" w:rsidRDefault="00DE6741" w:rsidP="00DE6741"/>
    <w:sectPr w:rsidR="00DE6741" w:rsidRPr="00DE6741">
      <w:headerReference w:type="default" r:id="rId14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2578E" w:rsidRDefault="0002578E" w:rsidP="00A334A2">
      <w:pPr>
        <w:spacing w:after="0" w:line="240" w:lineRule="auto"/>
      </w:pPr>
      <w:r>
        <w:separator/>
      </w:r>
    </w:p>
  </w:endnote>
  <w:endnote w:type="continuationSeparator" w:id="0">
    <w:p w:rsidR="0002578E" w:rsidRDefault="0002578E" w:rsidP="00A334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2578E" w:rsidRDefault="0002578E" w:rsidP="00A334A2">
      <w:pPr>
        <w:spacing w:after="0" w:line="240" w:lineRule="auto"/>
      </w:pPr>
      <w:r>
        <w:separator/>
      </w:r>
    </w:p>
  </w:footnote>
  <w:footnote w:type="continuationSeparator" w:id="0">
    <w:p w:rsidR="0002578E" w:rsidRDefault="0002578E" w:rsidP="00A334A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color w:val="808080" w:themeColor="background1" w:themeShade="80"/>
        <w:spacing w:val="60"/>
      </w:rPr>
      <w:id w:val="209303969"/>
      <w:docPartObj>
        <w:docPartGallery w:val="Page Numbers (Top of Page)"/>
        <w:docPartUnique/>
      </w:docPartObj>
    </w:sdtPr>
    <w:sdtEndPr>
      <w:rPr>
        <w:b/>
        <w:bCs/>
        <w:noProof/>
        <w:color w:val="auto"/>
        <w:spacing w:val="0"/>
      </w:rPr>
    </w:sdtEndPr>
    <w:sdtContent>
      <w:p w:rsidR="0002578E" w:rsidRDefault="0002578E">
        <w:pPr>
          <w:pStyle w:val="Header"/>
          <w:pBdr>
            <w:bottom w:val="single" w:sz="4" w:space="1" w:color="D9D9D9" w:themeColor="background1" w:themeShade="D9"/>
          </w:pBdr>
          <w:jc w:val="right"/>
          <w:rPr>
            <w:b/>
            <w:bCs/>
          </w:rPr>
        </w:pPr>
        <w:r>
          <w:rPr>
            <w:color w:val="808080" w:themeColor="background1" w:themeShade="80"/>
            <w:spacing w:val="60"/>
          </w:rPr>
          <w:t>Page</w:t>
        </w:r>
        <w:r>
          <w:t xml:space="preserve"> | </w:t>
        </w:r>
        <w:r>
          <w:fldChar w:fldCharType="begin"/>
        </w:r>
        <w:r>
          <w:instrText xml:space="preserve"> PAGE   \* MERGEFORMAT </w:instrText>
        </w:r>
        <w:r>
          <w:fldChar w:fldCharType="separate"/>
        </w:r>
        <w:r w:rsidR="00723966" w:rsidRPr="00723966">
          <w:rPr>
            <w:b/>
            <w:bCs/>
            <w:noProof/>
          </w:rPr>
          <w:t>5</w:t>
        </w:r>
        <w:r>
          <w:rPr>
            <w:b/>
            <w:bCs/>
            <w:noProof/>
          </w:rPr>
          <w:fldChar w:fldCharType="end"/>
        </w:r>
      </w:p>
    </w:sdtContent>
  </w:sdt>
  <w:p w:rsidR="0002578E" w:rsidRDefault="0002578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D44611"/>
    <w:multiLevelType w:val="hybridMultilevel"/>
    <w:tmpl w:val="54D27B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A2D136F"/>
    <w:multiLevelType w:val="hybridMultilevel"/>
    <w:tmpl w:val="7E18E0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2883065"/>
    <w:multiLevelType w:val="hybridMultilevel"/>
    <w:tmpl w:val="B5BC9A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4B91F62"/>
    <w:multiLevelType w:val="hybridMultilevel"/>
    <w:tmpl w:val="54162C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B541880"/>
    <w:multiLevelType w:val="hybridMultilevel"/>
    <w:tmpl w:val="44803C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CE249EA"/>
    <w:multiLevelType w:val="hybridMultilevel"/>
    <w:tmpl w:val="BCB860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F2C7158"/>
    <w:multiLevelType w:val="hybridMultilevel"/>
    <w:tmpl w:val="0BD4387A"/>
    <w:lvl w:ilvl="0" w:tplc="08090001">
      <w:start w:val="1"/>
      <w:numFmt w:val="bullet"/>
      <w:lvlText w:val=""/>
      <w:lvlJc w:val="left"/>
      <w:pPr>
        <w:ind w:left="786" w:hanging="360"/>
      </w:pPr>
      <w:rPr>
        <w:rFonts w:ascii="Symbol" w:hAnsi="Symbol" w:hint="default"/>
      </w:rPr>
    </w:lvl>
    <w:lvl w:ilvl="1" w:tplc="08090003" w:tentative="1">
      <w:start w:val="1"/>
      <w:numFmt w:val="bullet"/>
      <w:lvlText w:val="o"/>
      <w:lvlJc w:val="left"/>
      <w:pPr>
        <w:ind w:left="1641" w:hanging="360"/>
      </w:pPr>
      <w:rPr>
        <w:rFonts w:ascii="Courier New" w:hAnsi="Courier New" w:cs="Courier New" w:hint="default"/>
      </w:rPr>
    </w:lvl>
    <w:lvl w:ilvl="2" w:tplc="08090005" w:tentative="1">
      <w:start w:val="1"/>
      <w:numFmt w:val="bullet"/>
      <w:lvlText w:val=""/>
      <w:lvlJc w:val="left"/>
      <w:pPr>
        <w:ind w:left="2361" w:hanging="360"/>
      </w:pPr>
      <w:rPr>
        <w:rFonts w:ascii="Wingdings" w:hAnsi="Wingdings" w:hint="default"/>
      </w:rPr>
    </w:lvl>
    <w:lvl w:ilvl="3" w:tplc="08090001" w:tentative="1">
      <w:start w:val="1"/>
      <w:numFmt w:val="bullet"/>
      <w:lvlText w:val=""/>
      <w:lvlJc w:val="left"/>
      <w:pPr>
        <w:ind w:left="3081" w:hanging="360"/>
      </w:pPr>
      <w:rPr>
        <w:rFonts w:ascii="Symbol" w:hAnsi="Symbol" w:hint="default"/>
      </w:rPr>
    </w:lvl>
    <w:lvl w:ilvl="4" w:tplc="08090003" w:tentative="1">
      <w:start w:val="1"/>
      <w:numFmt w:val="bullet"/>
      <w:lvlText w:val="o"/>
      <w:lvlJc w:val="left"/>
      <w:pPr>
        <w:ind w:left="3801" w:hanging="360"/>
      </w:pPr>
      <w:rPr>
        <w:rFonts w:ascii="Courier New" w:hAnsi="Courier New" w:cs="Courier New" w:hint="default"/>
      </w:rPr>
    </w:lvl>
    <w:lvl w:ilvl="5" w:tplc="08090005" w:tentative="1">
      <w:start w:val="1"/>
      <w:numFmt w:val="bullet"/>
      <w:lvlText w:val=""/>
      <w:lvlJc w:val="left"/>
      <w:pPr>
        <w:ind w:left="4521" w:hanging="360"/>
      </w:pPr>
      <w:rPr>
        <w:rFonts w:ascii="Wingdings" w:hAnsi="Wingdings" w:hint="default"/>
      </w:rPr>
    </w:lvl>
    <w:lvl w:ilvl="6" w:tplc="08090001" w:tentative="1">
      <w:start w:val="1"/>
      <w:numFmt w:val="bullet"/>
      <w:lvlText w:val=""/>
      <w:lvlJc w:val="left"/>
      <w:pPr>
        <w:ind w:left="5241" w:hanging="360"/>
      </w:pPr>
      <w:rPr>
        <w:rFonts w:ascii="Symbol" w:hAnsi="Symbol" w:hint="default"/>
      </w:rPr>
    </w:lvl>
    <w:lvl w:ilvl="7" w:tplc="08090003" w:tentative="1">
      <w:start w:val="1"/>
      <w:numFmt w:val="bullet"/>
      <w:lvlText w:val="o"/>
      <w:lvlJc w:val="left"/>
      <w:pPr>
        <w:ind w:left="5961" w:hanging="360"/>
      </w:pPr>
      <w:rPr>
        <w:rFonts w:ascii="Courier New" w:hAnsi="Courier New" w:cs="Courier New" w:hint="default"/>
      </w:rPr>
    </w:lvl>
    <w:lvl w:ilvl="8" w:tplc="08090005" w:tentative="1">
      <w:start w:val="1"/>
      <w:numFmt w:val="bullet"/>
      <w:lvlText w:val=""/>
      <w:lvlJc w:val="left"/>
      <w:pPr>
        <w:ind w:left="6681" w:hanging="360"/>
      </w:pPr>
      <w:rPr>
        <w:rFonts w:ascii="Wingdings" w:hAnsi="Wingdings" w:hint="default"/>
      </w:rPr>
    </w:lvl>
  </w:abstractNum>
  <w:abstractNum w:abstractNumId="7">
    <w:nsid w:val="2F825473"/>
    <w:multiLevelType w:val="hybridMultilevel"/>
    <w:tmpl w:val="2B6E8206"/>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8">
    <w:nsid w:val="322035B6"/>
    <w:multiLevelType w:val="hybridMultilevel"/>
    <w:tmpl w:val="E32CBD2A"/>
    <w:lvl w:ilvl="0" w:tplc="6A68830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32871973"/>
    <w:multiLevelType w:val="hybridMultilevel"/>
    <w:tmpl w:val="057A70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343642BD"/>
    <w:multiLevelType w:val="hybridMultilevel"/>
    <w:tmpl w:val="1C80CF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34EF014D"/>
    <w:multiLevelType w:val="hybridMultilevel"/>
    <w:tmpl w:val="286E7282"/>
    <w:lvl w:ilvl="0" w:tplc="E0D2680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385D071C"/>
    <w:multiLevelType w:val="hybridMultilevel"/>
    <w:tmpl w:val="33ACB1DA"/>
    <w:lvl w:ilvl="0" w:tplc="A7A60536">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43A9606A"/>
    <w:multiLevelType w:val="hybridMultilevel"/>
    <w:tmpl w:val="FE86ECF6"/>
    <w:lvl w:ilvl="0" w:tplc="5D20161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477175C6"/>
    <w:multiLevelType w:val="hybridMultilevel"/>
    <w:tmpl w:val="286E7282"/>
    <w:lvl w:ilvl="0" w:tplc="E0D2680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4B2A4634"/>
    <w:multiLevelType w:val="hybridMultilevel"/>
    <w:tmpl w:val="FB42B2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4C1F18B9"/>
    <w:multiLevelType w:val="hybridMultilevel"/>
    <w:tmpl w:val="A0509E92"/>
    <w:lvl w:ilvl="0" w:tplc="26F4EC94">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4DD65A3D"/>
    <w:multiLevelType w:val="hybridMultilevel"/>
    <w:tmpl w:val="03E4B234"/>
    <w:lvl w:ilvl="0" w:tplc="972AC61E">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4E4622F6"/>
    <w:multiLevelType w:val="hybridMultilevel"/>
    <w:tmpl w:val="F1002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4F8449ED"/>
    <w:multiLevelType w:val="hybridMultilevel"/>
    <w:tmpl w:val="2FFEAE08"/>
    <w:lvl w:ilvl="0" w:tplc="D83C2BBC">
      <w:start w:val="6"/>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55642A8E"/>
    <w:multiLevelType w:val="hybridMultilevel"/>
    <w:tmpl w:val="9BEEA9D0"/>
    <w:lvl w:ilvl="0" w:tplc="08090001">
      <w:start w:val="1"/>
      <w:numFmt w:val="bullet"/>
      <w:lvlText w:val=""/>
      <w:lvlJc w:val="left"/>
      <w:pPr>
        <w:ind w:left="921" w:hanging="360"/>
      </w:pPr>
      <w:rPr>
        <w:rFonts w:ascii="Symbol" w:hAnsi="Symbol" w:hint="default"/>
      </w:rPr>
    </w:lvl>
    <w:lvl w:ilvl="1" w:tplc="08090003" w:tentative="1">
      <w:start w:val="1"/>
      <w:numFmt w:val="bullet"/>
      <w:lvlText w:val="o"/>
      <w:lvlJc w:val="left"/>
      <w:pPr>
        <w:ind w:left="1641" w:hanging="360"/>
      </w:pPr>
      <w:rPr>
        <w:rFonts w:ascii="Courier New" w:hAnsi="Courier New" w:cs="Courier New" w:hint="default"/>
      </w:rPr>
    </w:lvl>
    <w:lvl w:ilvl="2" w:tplc="08090005" w:tentative="1">
      <w:start w:val="1"/>
      <w:numFmt w:val="bullet"/>
      <w:lvlText w:val=""/>
      <w:lvlJc w:val="left"/>
      <w:pPr>
        <w:ind w:left="2361" w:hanging="360"/>
      </w:pPr>
      <w:rPr>
        <w:rFonts w:ascii="Wingdings" w:hAnsi="Wingdings" w:hint="default"/>
      </w:rPr>
    </w:lvl>
    <w:lvl w:ilvl="3" w:tplc="08090001" w:tentative="1">
      <w:start w:val="1"/>
      <w:numFmt w:val="bullet"/>
      <w:lvlText w:val=""/>
      <w:lvlJc w:val="left"/>
      <w:pPr>
        <w:ind w:left="3081" w:hanging="360"/>
      </w:pPr>
      <w:rPr>
        <w:rFonts w:ascii="Symbol" w:hAnsi="Symbol" w:hint="default"/>
      </w:rPr>
    </w:lvl>
    <w:lvl w:ilvl="4" w:tplc="08090003" w:tentative="1">
      <w:start w:val="1"/>
      <w:numFmt w:val="bullet"/>
      <w:lvlText w:val="o"/>
      <w:lvlJc w:val="left"/>
      <w:pPr>
        <w:ind w:left="3801" w:hanging="360"/>
      </w:pPr>
      <w:rPr>
        <w:rFonts w:ascii="Courier New" w:hAnsi="Courier New" w:cs="Courier New" w:hint="default"/>
      </w:rPr>
    </w:lvl>
    <w:lvl w:ilvl="5" w:tplc="08090005" w:tentative="1">
      <w:start w:val="1"/>
      <w:numFmt w:val="bullet"/>
      <w:lvlText w:val=""/>
      <w:lvlJc w:val="left"/>
      <w:pPr>
        <w:ind w:left="4521" w:hanging="360"/>
      </w:pPr>
      <w:rPr>
        <w:rFonts w:ascii="Wingdings" w:hAnsi="Wingdings" w:hint="default"/>
      </w:rPr>
    </w:lvl>
    <w:lvl w:ilvl="6" w:tplc="08090001" w:tentative="1">
      <w:start w:val="1"/>
      <w:numFmt w:val="bullet"/>
      <w:lvlText w:val=""/>
      <w:lvlJc w:val="left"/>
      <w:pPr>
        <w:ind w:left="5241" w:hanging="360"/>
      </w:pPr>
      <w:rPr>
        <w:rFonts w:ascii="Symbol" w:hAnsi="Symbol" w:hint="default"/>
      </w:rPr>
    </w:lvl>
    <w:lvl w:ilvl="7" w:tplc="08090003" w:tentative="1">
      <w:start w:val="1"/>
      <w:numFmt w:val="bullet"/>
      <w:lvlText w:val="o"/>
      <w:lvlJc w:val="left"/>
      <w:pPr>
        <w:ind w:left="5961" w:hanging="360"/>
      </w:pPr>
      <w:rPr>
        <w:rFonts w:ascii="Courier New" w:hAnsi="Courier New" w:cs="Courier New" w:hint="default"/>
      </w:rPr>
    </w:lvl>
    <w:lvl w:ilvl="8" w:tplc="08090005" w:tentative="1">
      <w:start w:val="1"/>
      <w:numFmt w:val="bullet"/>
      <w:lvlText w:val=""/>
      <w:lvlJc w:val="left"/>
      <w:pPr>
        <w:ind w:left="6681" w:hanging="360"/>
      </w:pPr>
      <w:rPr>
        <w:rFonts w:ascii="Wingdings" w:hAnsi="Wingdings" w:hint="default"/>
      </w:rPr>
    </w:lvl>
  </w:abstractNum>
  <w:abstractNum w:abstractNumId="21">
    <w:nsid w:val="644859C0"/>
    <w:multiLevelType w:val="hybridMultilevel"/>
    <w:tmpl w:val="D1BA4B28"/>
    <w:lvl w:ilvl="0" w:tplc="B4A0D14C">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648B7D87"/>
    <w:multiLevelType w:val="hybridMultilevel"/>
    <w:tmpl w:val="21C0391E"/>
    <w:lvl w:ilvl="0" w:tplc="8D0A1B6A">
      <w:start w:val="6"/>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66D3724C"/>
    <w:multiLevelType w:val="hybridMultilevel"/>
    <w:tmpl w:val="DDAA41F0"/>
    <w:lvl w:ilvl="0" w:tplc="6280453E">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6FDC1F0B"/>
    <w:multiLevelType w:val="hybridMultilevel"/>
    <w:tmpl w:val="436E5E54"/>
    <w:lvl w:ilvl="0" w:tplc="D83C2BBC">
      <w:start w:val="6"/>
      <w:numFmt w:val="bullet"/>
      <w:lvlText w:val=""/>
      <w:lvlJc w:val="left"/>
      <w:pPr>
        <w:ind w:left="3600" w:hanging="360"/>
      </w:pPr>
      <w:rPr>
        <w:rFonts w:ascii="Wingdings" w:eastAsiaTheme="minorHAnsi" w:hAnsi="Wingdings" w:cstheme="minorBidi"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5">
    <w:nsid w:val="713A0F1A"/>
    <w:multiLevelType w:val="hybridMultilevel"/>
    <w:tmpl w:val="15141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4"/>
  </w:num>
  <w:num w:numId="4">
    <w:abstractNumId w:val="6"/>
  </w:num>
  <w:num w:numId="5">
    <w:abstractNumId w:val="1"/>
  </w:num>
  <w:num w:numId="6">
    <w:abstractNumId w:val="20"/>
  </w:num>
  <w:num w:numId="7">
    <w:abstractNumId w:val="3"/>
  </w:num>
  <w:num w:numId="8">
    <w:abstractNumId w:val="9"/>
  </w:num>
  <w:num w:numId="9">
    <w:abstractNumId w:val="18"/>
  </w:num>
  <w:num w:numId="10">
    <w:abstractNumId w:val="10"/>
  </w:num>
  <w:num w:numId="11">
    <w:abstractNumId w:val="5"/>
  </w:num>
  <w:num w:numId="12">
    <w:abstractNumId w:val="0"/>
  </w:num>
  <w:num w:numId="13">
    <w:abstractNumId w:val="2"/>
  </w:num>
  <w:num w:numId="14">
    <w:abstractNumId w:val="25"/>
  </w:num>
  <w:num w:numId="15">
    <w:abstractNumId w:val="15"/>
  </w:num>
  <w:num w:numId="16">
    <w:abstractNumId w:val="14"/>
  </w:num>
  <w:num w:numId="17">
    <w:abstractNumId w:val="11"/>
  </w:num>
  <w:num w:numId="18">
    <w:abstractNumId w:val="16"/>
  </w:num>
  <w:num w:numId="19">
    <w:abstractNumId w:val="13"/>
  </w:num>
  <w:num w:numId="20">
    <w:abstractNumId w:val="21"/>
  </w:num>
  <w:num w:numId="21">
    <w:abstractNumId w:val="12"/>
  </w:num>
  <w:num w:numId="22">
    <w:abstractNumId w:val="23"/>
  </w:num>
  <w:num w:numId="23">
    <w:abstractNumId w:val="17"/>
  </w:num>
  <w:num w:numId="24">
    <w:abstractNumId w:val="22"/>
  </w:num>
  <w:num w:numId="25">
    <w:abstractNumId w:val="19"/>
  </w:num>
  <w:num w:numId="2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defaultTabStop w:val="720"/>
  <w:characterSpacingControl w:val="doNotCompress"/>
  <w:hdrShapeDefaults>
    <o:shapedefaults v:ext="edit" spidmax="4915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34A2"/>
    <w:rsid w:val="00007E18"/>
    <w:rsid w:val="000113F2"/>
    <w:rsid w:val="00013E16"/>
    <w:rsid w:val="00014E69"/>
    <w:rsid w:val="0002578E"/>
    <w:rsid w:val="00043EFD"/>
    <w:rsid w:val="000608C3"/>
    <w:rsid w:val="00063D58"/>
    <w:rsid w:val="000641B8"/>
    <w:rsid w:val="000641DA"/>
    <w:rsid w:val="0007137B"/>
    <w:rsid w:val="00086D64"/>
    <w:rsid w:val="000A2B0B"/>
    <w:rsid w:val="000B7B01"/>
    <w:rsid w:val="000C700E"/>
    <w:rsid w:val="000D0F9C"/>
    <w:rsid w:val="000D64BC"/>
    <w:rsid w:val="000E1928"/>
    <w:rsid w:val="00104B32"/>
    <w:rsid w:val="001067AD"/>
    <w:rsid w:val="00115A8E"/>
    <w:rsid w:val="00133BE9"/>
    <w:rsid w:val="0014415F"/>
    <w:rsid w:val="0019684D"/>
    <w:rsid w:val="001A038E"/>
    <w:rsid w:val="001A0397"/>
    <w:rsid w:val="001B071E"/>
    <w:rsid w:val="001B3DCC"/>
    <w:rsid w:val="001D10BB"/>
    <w:rsid w:val="001D21BB"/>
    <w:rsid w:val="001D6650"/>
    <w:rsid w:val="001E7967"/>
    <w:rsid w:val="001F14B4"/>
    <w:rsid w:val="001F52D4"/>
    <w:rsid w:val="00203B8E"/>
    <w:rsid w:val="00216D34"/>
    <w:rsid w:val="00231385"/>
    <w:rsid w:val="002401D2"/>
    <w:rsid w:val="00245B43"/>
    <w:rsid w:val="00257219"/>
    <w:rsid w:val="00267497"/>
    <w:rsid w:val="00277E33"/>
    <w:rsid w:val="002C5EB1"/>
    <w:rsid w:val="002F34B3"/>
    <w:rsid w:val="00330E98"/>
    <w:rsid w:val="00335A51"/>
    <w:rsid w:val="00337BC4"/>
    <w:rsid w:val="003416DE"/>
    <w:rsid w:val="00357C8E"/>
    <w:rsid w:val="003609FD"/>
    <w:rsid w:val="00360BF6"/>
    <w:rsid w:val="0037551A"/>
    <w:rsid w:val="00380F26"/>
    <w:rsid w:val="003E485A"/>
    <w:rsid w:val="003E499D"/>
    <w:rsid w:val="003F5959"/>
    <w:rsid w:val="00425E35"/>
    <w:rsid w:val="0045760E"/>
    <w:rsid w:val="004623F2"/>
    <w:rsid w:val="00480429"/>
    <w:rsid w:val="00480E68"/>
    <w:rsid w:val="00494E58"/>
    <w:rsid w:val="00497773"/>
    <w:rsid w:val="004A56DC"/>
    <w:rsid w:val="004B7AB9"/>
    <w:rsid w:val="004D1A3B"/>
    <w:rsid w:val="005016DC"/>
    <w:rsid w:val="00537799"/>
    <w:rsid w:val="00561A5B"/>
    <w:rsid w:val="005727AA"/>
    <w:rsid w:val="005751E8"/>
    <w:rsid w:val="005A251F"/>
    <w:rsid w:val="005A3094"/>
    <w:rsid w:val="005A7F7B"/>
    <w:rsid w:val="005D054C"/>
    <w:rsid w:val="005E36E1"/>
    <w:rsid w:val="00606827"/>
    <w:rsid w:val="0060774A"/>
    <w:rsid w:val="00617FA7"/>
    <w:rsid w:val="00620138"/>
    <w:rsid w:val="00631495"/>
    <w:rsid w:val="00644946"/>
    <w:rsid w:val="00644FC2"/>
    <w:rsid w:val="00653B92"/>
    <w:rsid w:val="00677415"/>
    <w:rsid w:val="0068541F"/>
    <w:rsid w:val="00687870"/>
    <w:rsid w:val="006935FF"/>
    <w:rsid w:val="00694D04"/>
    <w:rsid w:val="006A02DF"/>
    <w:rsid w:val="006A2AAA"/>
    <w:rsid w:val="006A57C7"/>
    <w:rsid w:val="006C2FE9"/>
    <w:rsid w:val="006D032A"/>
    <w:rsid w:val="006E3ACD"/>
    <w:rsid w:val="00702377"/>
    <w:rsid w:val="00714E46"/>
    <w:rsid w:val="00723966"/>
    <w:rsid w:val="00730FD2"/>
    <w:rsid w:val="00735FC7"/>
    <w:rsid w:val="0074437E"/>
    <w:rsid w:val="00760E67"/>
    <w:rsid w:val="007618FD"/>
    <w:rsid w:val="00797921"/>
    <w:rsid w:val="007B0291"/>
    <w:rsid w:val="007D17A8"/>
    <w:rsid w:val="007E2A84"/>
    <w:rsid w:val="007E71E1"/>
    <w:rsid w:val="007E7D09"/>
    <w:rsid w:val="007F75C9"/>
    <w:rsid w:val="00834B6B"/>
    <w:rsid w:val="0085411F"/>
    <w:rsid w:val="00864D6C"/>
    <w:rsid w:val="0088549A"/>
    <w:rsid w:val="00896BAA"/>
    <w:rsid w:val="00896C0A"/>
    <w:rsid w:val="008973D3"/>
    <w:rsid w:val="008B1DD9"/>
    <w:rsid w:val="008B7EE1"/>
    <w:rsid w:val="008C709D"/>
    <w:rsid w:val="008E67B6"/>
    <w:rsid w:val="008F2E01"/>
    <w:rsid w:val="008F3282"/>
    <w:rsid w:val="009142B6"/>
    <w:rsid w:val="00920C19"/>
    <w:rsid w:val="0092741E"/>
    <w:rsid w:val="009648AE"/>
    <w:rsid w:val="00965ADD"/>
    <w:rsid w:val="00970F0E"/>
    <w:rsid w:val="0097143F"/>
    <w:rsid w:val="0097592C"/>
    <w:rsid w:val="009772F7"/>
    <w:rsid w:val="00984FC3"/>
    <w:rsid w:val="00991883"/>
    <w:rsid w:val="009A207D"/>
    <w:rsid w:val="009A218F"/>
    <w:rsid w:val="009A6275"/>
    <w:rsid w:val="009A7AED"/>
    <w:rsid w:val="009D36E4"/>
    <w:rsid w:val="009E0129"/>
    <w:rsid w:val="009F2174"/>
    <w:rsid w:val="009F35FB"/>
    <w:rsid w:val="009F4022"/>
    <w:rsid w:val="00A2778C"/>
    <w:rsid w:val="00A27ABD"/>
    <w:rsid w:val="00A334A2"/>
    <w:rsid w:val="00A925C4"/>
    <w:rsid w:val="00AA278E"/>
    <w:rsid w:val="00AA5399"/>
    <w:rsid w:val="00AB02C8"/>
    <w:rsid w:val="00AB77DB"/>
    <w:rsid w:val="00AD2CFD"/>
    <w:rsid w:val="00AD358F"/>
    <w:rsid w:val="00AD460B"/>
    <w:rsid w:val="00AF6AB4"/>
    <w:rsid w:val="00B02EBA"/>
    <w:rsid w:val="00B033DE"/>
    <w:rsid w:val="00B05CF1"/>
    <w:rsid w:val="00B124C3"/>
    <w:rsid w:val="00B164EB"/>
    <w:rsid w:val="00B31FA2"/>
    <w:rsid w:val="00B424BC"/>
    <w:rsid w:val="00B504DD"/>
    <w:rsid w:val="00B6672A"/>
    <w:rsid w:val="00B71346"/>
    <w:rsid w:val="00B76EC8"/>
    <w:rsid w:val="00B81BFB"/>
    <w:rsid w:val="00B85DAF"/>
    <w:rsid w:val="00B906B5"/>
    <w:rsid w:val="00B97955"/>
    <w:rsid w:val="00BA12E9"/>
    <w:rsid w:val="00BF5542"/>
    <w:rsid w:val="00C16EB0"/>
    <w:rsid w:val="00C211DC"/>
    <w:rsid w:val="00C2719D"/>
    <w:rsid w:val="00C3410B"/>
    <w:rsid w:val="00C46BB9"/>
    <w:rsid w:val="00C51B28"/>
    <w:rsid w:val="00C6403F"/>
    <w:rsid w:val="00C67FDA"/>
    <w:rsid w:val="00C728EF"/>
    <w:rsid w:val="00C85ECA"/>
    <w:rsid w:val="00C90D32"/>
    <w:rsid w:val="00C96584"/>
    <w:rsid w:val="00CA16F3"/>
    <w:rsid w:val="00CB0011"/>
    <w:rsid w:val="00CB1E7F"/>
    <w:rsid w:val="00CB2C22"/>
    <w:rsid w:val="00CC1902"/>
    <w:rsid w:val="00CC56DE"/>
    <w:rsid w:val="00CE448E"/>
    <w:rsid w:val="00CE5690"/>
    <w:rsid w:val="00CF1FF0"/>
    <w:rsid w:val="00D03E11"/>
    <w:rsid w:val="00D069C4"/>
    <w:rsid w:val="00D12809"/>
    <w:rsid w:val="00D27579"/>
    <w:rsid w:val="00D32C39"/>
    <w:rsid w:val="00D44F68"/>
    <w:rsid w:val="00D47F6F"/>
    <w:rsid w:val="00D577FD"/>
    <w:rsid w:val="00D629F1"/>
    <w:rsid w:val="00D8152B"/>
    <w:rsid w:val="00D844CA"/>
    <w:rsid w:val="00D84D8A"/>
    <w:rsid w:val="00D95661"/>
    <w:rsid w:val="00DA2703"/>
    <w:rsid w:val="00DA5E2D"/>
    <w:rsid w:val="00DA60D3"/>
    <w:rsid w:val="00DC260F"/>
    <w:rsid w:val="00DE0262"/>
    <w:rsid w:val="00DE6741"/>
    <w:rsid w:val="00DE6DBF"/>
    <w:rsid w:val="00E041BE"/>
    <w:rsid w:val="00E171A1"/>
    <w:rsid w:val="00E305A4"/>
    <w:rsid w:val="00E323FB"/>
    <w:rsid w:val="00E37BB3"/>
    <w:rsid w:val="00E46CD9"/>
    <w:rsid w:val="00E81A6E"/>
    <w:rsid w:val="00EA1CF3"/>
    <w:rsid w:val="00EA34F0"/>
    <w:rsid w:val="00EB4DA3"/>
    <w:rsid w:val="00EC68CA"/>
    <w:rsid w:val="00ED32BF"/>
    <w:rsid w:val="00EE3B3B"/>
    <w:rsid w:val="00F07CA8"/>
    <w:rsid w:val="00F16FED"/>
    <w:rsid w:val="00F203E6"/>
    <w:rsid w:val="00F23607"/>
    <w:rsid w:val="00F26B9D"/>
    <w:rsid w:val="00F306C0"/>
    <w:rsid w:val="00F36591"/>
    <w:rsid w:val="00F40198"/>
    <w:rsid w:val="00F42AB5"/>
    <w:rsid w:val="00F60864"/>
    <w:rsid w:val="00F60A17"/>
    <w:rsid w:val="00F70165"/>
    <w:rsid w:val="00F712EC"/>
    <w:rsid w:val="00F77A16"/>
    <w:rsid w:val="00F80ECF"/>
    <w:rsid w:val="00F81BE8"/>
    <w:rsid w:val="00F91597"/>
    <w:rsid w:val="00FB0465"/>
    <w:rsid w:val="00FB2AD4"/>
    <w:rsid w:val="00FD146E"/>
    <w:rsid w:val="00FD2805"/>
    <w:rsid w:val="00FF757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915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autoRedefine/>
    <w:uiPriority w:val="9"/>
    <w:qFormat/>
    <w:rsid w:val="005751E8"/>
    <w:pPr>
      <w:keepNext/>
      <w:keepLines/>
      <w:spacing w:before="480" w:after="0"/>
      <w:outlineLvl w:val="0"/>
    </w:pPr>
    <w:rPr>
      <w:rFonts w:eastAsiaTheme="majorEastAsia" w:cstheme="majorBidi"/>
      <w:b/>
      <w:bCs/>
      <w:sz w:val="40"/>
      <w:szCs w:val="28"/>
      <w:u w:val="single"/>
    </w:rPr>
  </w:style>
  <w:style w:type="paragraph" w:styleId="Heading2">
    <w:name w:val="heading 2"/>
    <w:basedOn w:val="Normal"/>
    <w:next w:val="Normal"/>
    <w:link w:val="Heading2Char"/>
    <w:autoRedefine/>
    <w:uiPriority w:val="9"/>
    <w:unhideWhenUsed/>
    <w:qFormat/>
    <w:rsid w:val="00FD2805"/>
    <w:pPr>
      <w:keepNext/>
      <w:keepLines/>
      <w:spacing w:before="200" w:after="0" w:line="240" w:lineRule="auto"/>
      <w:outlineLvl w:val="1"/>
    </w:pPr>
    <w:rPr>
      <w:rFonts w:eastAsiaTheme="majorEastAsia" w:cstheme="majorBidi"/>
      <w:b/>
      <w:bCs/>
      <w:color w:val="000000" w:themeColor="text1"/>
      <w:sz w:val="40"/>
      <w:szCs w:val="26"/>
      <w:u w:val="single"/>
    </w:rPr>
  </w:style>
  <w:style w:type="paragraph" w:styleId="Heading3">
    <w:name w:val="heading 3"/>
    <w:basedOn w:val="Normal"/>
    <w:next w:val="Normal"/>
    <w:link w:val="Heading3Char"/>
    <w:uiPriority w:val="9"/>
    <w:unhideWhenUsed/>
    <w:qFormat/>
    <w:rsid w:val="000D0F9C"/>
    <w:pPr>
      <w:keepNext/>
      <w:keepLines/>
      <w:spacing w:before="200" w:after="0"/>
      <w:outlineLvl w:val="2"/>
    </w:pPr>
    <w:rPr>
      <w:rFonts w:asciiTheme="majorHAnsi" w:eastAsiaTheme="majorEastAsia" w:hAnsiTheme="majorHAnsi" w:cstheme="majorBidi"/>
      <w:b/>
      <w:bCs/>
      <w:color w:val="4F81BD" w:themeColor="accent1"/>
      <w:u w:val="single"/>
    </w:rPr>
  </w:style>
  <w:style w:type="paragraph" w:styleId="Heading4">
    <w:name w:val="heading 4"/>
    <w:basedOn w:val="Normal"/>
    <w:next w:val="Normal"/>
    <w:link w:val="Heading4Char"/>
    <w:uiPriority w:val="9"/>
    <w:unhideWhenUsed/>
    <w:qFormat/>
    <w:rsid w:val="000641DA"/>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C85EC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51E8"/>
    <w:rPr>
      <w:rFonts w:eastAsiaTheme="majorEastAsia" w:cstheme="majorBidi"/>
      <w:b/>
      <w:bCs/>
      <w:sz w:val="40"/>
      <w:szCs w:val="28"/>
      <w:u w:val="single"/>
    </w:rPr>
  </w:style>
  <w:style w:type="character" w:customStyle="1" w:styleId="Heading2Char">
    <w:name w:val="Heading 2 Char"/>
    <w:basedOn w:val="DefaultParagraphFont"/>
    <w:link w:val="Heading2"/>
    <w:uiPriority w:val="9"/>
    <w:rsid w:val="00FD2805"/>
    <w:rPr>
      <w:rFonts w:eastAsiaTheme="majorEastAsia" w:cstheme="majorBidi"/>
      <w:b/>
      <w:bCs/>
      <w:color w:val="000000" w:themeColor="text1"/>
      <w:sz w:val="40"/>
      <w:szCs w:val="26"/>
      <w:u w:val="single"/>
    </w:rPr>
  </w:style>
  <w:style w:type="character" w:customStyle="1" w:styleId="Heading3Char">
    <w:name w:val="Heading 3 Char"/>
    <w:basedOn w:val="DefaultParagraphFont"/>
    <w:link w:val="Heading3"/>
    <w:uiPriority w:val="9"/>
    <w:rsid w:val="000D0F9C"/>
    <w:rPr>
      <w:rFonts w:asciiTheme="majorHAnsi" w:eastAsiaTheme="majorEastAsia" w:hAnsiTheme="majorHAnsi" w:cstheme="majorBidi"/>
      <w:b/>
      <w:bCs/>
      <w:color w:val="4F81BD" w:themeColor="accent1"/>
      <w:u w:val="single"/>
    </w:rPr>
  </w:style>
  <w:style w:type="paragraph" w:styleId="ListParagraph">
    <w:name w:val="List Paragraph"/>
    <w:basedOn w:val="Normal"/>
    <w:uiPriority w:val="34"/>
    <w:qFormat/>
    <w:rsid w:val="00A334A2"/>
    <w:pPr>
      <w:ind w:left="720"/>
      <w:contextualSpacing/>
    </w:pPr>
  </w:style>
  <w:style w:type="paragraph" w:styleId="Header">
    <w:name w:val="header"/>
    <w:basedOn w:val="Normal"/>
    <w:link w:val="HeaderChar"/>
    <w:uiPriority w:val="99"/>
    <w:unhideWhenUsed/>
    <w:rsid w:val="00A33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A334A2"/>
  </w:style>
  <w:style w:type="paragraph" w:styleId="Footer">
    <w:name w:val="footer"/>
    <w:basedOn w:val="Normal"/>
    <w:link w:val="FooterChar"/>
    <w:uiPriority w:val="99"/>
    <w:unhideWhenUsed/>
    <w:rsid w:val="00A33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A334A2"/>
  </w:style>
  <w:style w:type="paragraph" w:styleId="BalloonText">
    <w:name w:val="Balloon Text"/>
    <w:basedOn w:val="Normal"/>
    <w:link w:val="BalloonTextChar"/>
    <w:uiPriority w:val="99"/>
    <w:semiHidden/>
    <w:unhideWhenUsed/>
    <w:rsid w:val="00A334A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34A2"/>
    <w:rPr>
      <w:rFonts w:ascii="Tahoma" w:hAnsi="Tahoma" w:cs="Tahoma"/>
      <w:sz w:val="16"/>
      <w:szCs w:val="16"/>
    </w:rPr>
  </w:style>
  <w:style w:type="paragraph" w:styleId="TOCHeading">
    <w:name w:val="TOC Heading"/>
    <w:basedOn w:val="Heading1"/>
    <w:next w:val="Normal"/>
    <w:uiPriority w:val="39"/>
    <w:semiHidden/>
    <w:unhideWhenUsed/>
    <w:qFormat/>
    <w:rsid w:val="00CF1FF0"/>
    <w:pPr>
      <w:outlineLvl w:val="9"/>
    </w:pPr>
    <w:rPr>
      <w:lang w:val="en-US" w:eastAsia="ja-JP"/>
    </w:rPr>
  </w:style>
  <w:style w:type="paragraph" w:styleId="TOC1">
    <w:name w:val="toc 1"/>
    <w:basedOn w:val="Normal"/>
    <w:next w:val="Normal"/>
    <w:autoRedefine/>
    <w:uiPriority w:val="39"/>
    <w:unhideWhenUsed/>
    <w:rsid w:val="00CF1FF0"/>
    <w:pPr>
      <w:spacing w:after="100"/>
    </w:pPr>
  </w:style>
  <w:style w:type="paragraph" w:styleId="TOC2">
    <w:name w:val="toc 2"/>
    <w:basedOn w:val="Normal"/>
    <w:next w:val="Normal"/>
    <w:autoRedefine/>
    <w:uiPriority w:val="39"/>
    <w:unhideWhenUsed/>
    <w:rsid w:val="00CF1FF0"/>
    <w:pPr>
      <w:spacing w:after="100"/>
      <w:ind w:left="220"/>
    </w:pPr>
  </w:style>
  <w:style w:type="character" w:styleId="Hyperlink">
    <w:name w:val="Hyperlink"/>
    <w:basedOn w:val="DefaultParagraphFont"/>
    <w:uiPriority w:val="99"/>
    <w:unhideWhenUsed/>
    <w:rsid w:val="00CF1FF0"/>
    <w:rPr>
      <w:color w:val="0000FF" w:themeColor="hyperlink"/>
      <w:u w:val="single"/>
    </w:rPr>
  </w:style>
  <w:style w:type="table" w:styleId="TableGrid">
    <w:name w:val="Table Grid"/>
    <w:basedOn w:val="TableNormal"/>
    <w:uiPriority w:val="59"/>
    <w:rsid w:val="00C90D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115A8E"/>
    <w:pPr>
      <w:spacing w:after="100"/>
      <w:ind w:left="440"/>
    </w:pPr>
  </w:style>
  <w:style w:type="character" w:styleId="HTMLCode">
    <w:name w:val="HTML Code"/>
    <w:basedOn w:val="DefaultParagraphFont"/>
    <w:uiPriority w:val="99"/>
    <w:semiHidden/>
    <w:unhideWhenUsed/>
    <w:rsid w:val="00203B8E"/>
    <w:rPr>
      <w:rFonts w:ascii="Courier New" w:eastAsia="Times New Roman" w:hAnsi="Courier New" w:cs="Courier New"/>
      <w:sz w:val="20"/>
      <w:szCs w:val="20"/>
    </w:rPr>
  </w:style>
  <w:style w:type="paragraph" w:styleId="Title">
    <w:name w:val="Title"/>
    <w:basedOn w:val="Normal"/>
    <w:next w:val="Normal"/>
    <w:link w:val="TitleChar"/>
    <w:uiPriority w:val="10"/>
    <w:qFormat/>
    <w:rsid w:val="003416D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416DE"/>
    <w:rPr>
      <w:rFonts w:asciiTheme="majorHAnsi" w:eastAsiaTheme="majorEastAsia" w:hAnsiTheme="majorHAnsi" w:cstheme="majorBidi"/>
      <w:color w:val="17365D" w:themeColor="text2" w:themeShade="BF"/>
      <w:spacing w:val="5"/>
      <w:kern w:val="28"/>
      <w:sz w:val="52"/>
      <w:szCs w:val="52"/>
    </w:rPr>
  </w:style>
  <w:style w:type="paragraph" w:styleId="TOC4">
    <w:name w:val="toc 4"/>
    <w:basedOn w:val="Normal"/>
    <w:next w:val="Normal"/>
    <w:autoRedefine/>
    <w:uiPriority w:val="39"/>
    <w:unhideWhenUsed/>
    <w:rsid w:val="000E1928"/>
    <w:pPr>
      <w:spacing w:after="100"/>
      <w:ind w:left="660"/>
    </w:pPr>
    <w:rPr>
      <w:rFonts w:eastAsiaTheme="minorEastAsia"/>
      <w:lang w:eastAsia="en-GB"/>
    </w:rPr>
  </w:style>
  <w:style w:type="paragraph" w:styleId="TOC5">
    <w:name w:val="toc 5"/>
    <w:basedOn w:val="Normal"/>
    <w:next w:val="Normal"/>
    <w:autoRedefine/>
    <w:uiPriority w:val="39"/>
    <w:unhideWhenUsed/>
    <w:rsid w:val="000E1928"/>
    <w:pPr>
      <w:spacing w:after="100"/>
      <w:ind w:left="880"/>
    </w:pPr>
    <w:rPr>
      <w:rFonts w:eastAsiaTheme="minorEastAsia"/>
      <w:lang w:eastAsia="en-GB"/>
    </w:rPr>
  </w:style>
  <w:style w:type="paragraph" w:styleId="TOC6">
    <w:name w:val="toc 6"/>
    <w:basedOn w:val="Normal"/>
    <w:next w:val="Normal"/>
    <w:autoRedefine/>
    <w:uiPriority w:val="39"/>
    <w:unhideWhenUsed/>
    <w:rsid w:val="000E1928"/>
    <w:pPr>
      <w:spacing w:after="100"/>
      <w:ind w:left="1100"/>
    </w:pPr>
    <w:rPr>
      <w:rFonts w:eastAsiaTheme="minorEastAsia"/>
      <w:lang w:eastAsia="en-GB"/>
    </w:rPr>
  </w:style>
  <w:style w:type="paragraph" w:styleId="TOC7">
    <w:name w:val="toc 7"/>
    <w:basedOn w:val="Normal"/>
    <w:next w:val="Normal"/>
    <w:autoRedefine/>
    <w:uiPriority w:val="39"/>
    <w:unhideWhenUsed/>
    <w:rsid w:val="000E1928"/>
    <w:pPr>
      <w:spacing w:after="100"/>
      <w:ind w:left="1320"/>
    </w:pPr>
    <w:rPr>
      <w:rFonts w:eastAsiaTheme="minorEastAsia"/>
      <w:lang w:eastAsia="en-GB"/>
    </w:rPr>
  </w:style>
  <w:style w:type="paragraph" w:styleId="TOC8">
    <w:name w:val="toc 8"/>
    <w:basedOn w:val="Normal"/>
    <w:next w:val="Normal"/>
    <w:autoRedefine/>
    <w:uiPriority w:val="39"/>
    <w:unhideWhenUsed/>
    <w:rsid w:val="000E1928"/>
    <w:pPr>
      <w:spacing w:after="100"/>
      <w:ind w:left="1540"/>
    </w:pPr>
    <w:rPr>
      <w:rFonts w:eastAsiaTheme="minorEastAsia"/>
      <w:lang w:eastAsia="en-GB"/>
    </w:rPr>
  </w:style>
  <w:style w:type="paragraph" w:styleId="TOC9">
    <w:name w:val="toc 9"/>
    <w:basedOn w:val="Normal"/>
    <w:next w:val="Normal"/>
    <w:autoRedefine/>
    <w:uiPriority w:val="39"/>
    <w:unhideWhenUsed/>
    <w:rsid w:val="000E1928"/>
    <w:pPr>
      <w:spacing w:after="100"/>
      <w:ind w:left="1760"/>
    </w:pPr>
    <w:rPr>
      <w:rFonts w:eastAsiaTheme="minorEastAsia"/>
      <w:lang w:eastAsia="en-GB"/>
    </w:rPr>
  </w:style>
  <w:style w:type="paragraph" w:styleId="Subtitle">
    <w:name w:val="Subtitle"/>
    <w:basedOn w:val="Normal"/>
    <w:next w:val="Normal"/>
    <w:link w:val="SubtitleChar"/>
    <w:uiPriority w:val="11"/>
    <w:qFormat/>
    <w:rsid w:val="001D10BB"/>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1D10BB"/>
    <w:rPr>
      <w:rFonts w:asciiTheme="majorHAnsi" w:eastAsiaTheme="majorEastAsia" w:hAnsiTheme="majorHAnsi" w:cstheme="majorBidi"/>
      <w:i/>
      <w:iCs/>
      <w:color w:val="4F81BD" w:themeColor="accent1"/>
      <w:spacing w:val="15"/>
      <w:sz w:val="24"/>
      <w:szCs w:val="24"/>
    </w:rPr>
  </w:style>
  <w:style w:type="character" w:customStyle="1" w:styleId="Heading4Char">
    <w:name w:val="Heading 4 Char"/>
    <w:basedOn w:val="DefaultParagraphFont"/>
    <w:link w:val="Heading4"/>
    <w:uiPriority w:val="9"/>
    <w:rsid w:val="000641D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C85ECA"/>
    <w:rPr>
      <w:rFonts w:asciiTheme="majorHAnsi" w:eastAsiaTheme="majorEastAsia" w:hAnsiTheme="majorHAnsi" w:cstheme="majorBidi"/>
      <w:color w:val="243F60" w:themeColor="accent1" w:themeShade="7F"/>
    </w:rPr>
  </w:style>
  <w:style w:type="paragraph" w:styleId="NoSpacing">
    <w:name w:val="No Spacing"/>
    <w:uiPriority w:val="1"/>
    <w:qFormat/>
    <w:rsid w:val="00C85ECA"/>
    <w:pPr>
      <w:spacing w:after="0" w:line="240" w:lineRule="auto"/>
    </w:pPr>
  </w:style>
  <w:style w:type="character" w:customStyle="1" w:styleId="cwcot">
    <w:name w:val="cwcot"/>
    <w:basedOn w:val="DefaultParagraphFont"/>
    <w:rsid w:val="00CB001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autoRedefine/>
    <w:uiPriority w:val="9"/>
    <w:qFormat/>
    <w:rsid w:val="005751E8"/>
    <w:pPr>
      <w:keepNext/>
      <w:keepLines/>
      <w:spacing w:before="480" w:after="0"/>
      <w:outlineLvl w:val="0"/>
    </w:pPr>
    <w:rPr>
      <w:rFonts w:eastAsiaTheme="majorEastAsia" w:cstheme="majorBidi"/>
      <w:b/>
      <w:bCs/>
      <w:sz w:val="40"/>
      <w:szCs w:val="28"/>
      <w:u w:val="single"/>
    </w:rPr>
  </w:style>
  <w:style w:type="paragraph" w:styleId="Heading2">
    <w:name w:val="heading 2"/>
    <w:basedOn w:val="Normal"/>
    <w:next w:val="Normal"/>
    <w:link w:val="Heading2Char"/>
    <w:autoRedefine/>
    <w:uiPriority w:val="9"/>
    <w:unhideWhenUsed/>
    <w:qFormat/>
    <w:rsid w:val="00FD2805"/>
    <w:pPr>
      <w:keepNext/>
      <w:keepLines/>
      <w:spacing w:before="200" w:after="0" w:line="240" w:lineRule="auto"/>
      <w:outlineLvl w:val="1"/>
    </w:pPr>
    <w:rPr>
      <w:rFonts w:eastAsiaTheme="majorEastAsia" w:cstheme="majorBidi"/>
      <w:b/>
      <w:bCs/>
      <w:color w:val="000000" w:themeColor="text1"/>
      <w:sz w:val="40"/>
      <w:szCs w:val="26"/>
      <w:u w:val="single"/>
    </w:rPr>
  </w:style>
  <w:style w:type="paragraph" w:styleId="Heading3">
    <w:name w:val="heading 3"/>
    <w:basedOn w:val="Normal"/>
    <w:next w:val="Normal"/>
    <w:link w:val="Heading3Char"/>
    <w:uiPriority w:val="9"/>
    <w:unhideWhenUsed/>
    <w:qFormat/>
    <w:rsid w:val="000D0F9C"/>
    <w:pPr>
      <w:keepNext/>
      <w:keepLines/>
      <w:spacing w:before="200" w:after="0"/>
      <w:outlineLvl w:val="2"/>
    </w:pPr>
    <w:rPr>
      <w:rFonts w:asciiTheme="majorHAnsi" w:eastAsiaTheme="majorEastAsia" w:hAnsiTheme="majorHAnsi" w:cstheme="majorBidi"/>
      <w:b/>
      <w:bCs/>
      <w:color w:val="4F81BD" w:themeColor="accent1"/>
      <w:u w:val="single"/>
    </w:rPr>
  </w:style>
  <w:style w:type="paragraph" w:styleId="Heading4">
    <w:name w:val="heading 4"/>
    <w:basedOn w:val="Normal"/>
    <w:next w:val="Normal"/>
    <w:link w:val="Heading4Char"/>
    <w:uiPriority w:val="9"/>
    <w:unhideWhenUsed/>
    <w:qFormat/>
    <w:rsid w:val="000641DA"/>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C85EC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51E8"/>
    <w:rPr>
      <w:rFonts w:eastAsiaTheme="majorEastAsia" w:cstheme="majorBidi"/>
      <w:b/>
      <w:bCs/>
      <w:sz w:val="40"/>
      <w:szCs w:val="28"/>
      <w:u w:val="single"/>
    </w:rPr>
  </w:style>
  <w:style w:type="character" w:customStyle="1" w:styleId="Heading2Char">
    <w:name w:val="Heading 2 Char"/>
    <w:basedOn w:val="DefaultParagraphFont"/>
    <w:link w:val="Heading2"/>
    <w:uiPriority w:val="9"/>
    <w:rsid w:val="00FD2805"/>
    <w:rPr>
      <w:rFonts w:eastAsiaTheme="majorEastAsia" w:cstheme="majorBidi"/>
      <w:b/>
      <w:bCs/>
      <w:color w:val="000000" w:themeColor="text1"/>
      <w:sz w:val="40"/>
      <w:szCs w:val="26"/>
      <w:u w:val="single"/>
    </w:rPr>
  </w:style>
  <w:style w:type="character" w:customStyle="1" w:styleId="Heading3Char">
    <w:name w:val="Heading 3 Char"/>
    <w:basedOn w:val="DefaultParagraphFont"/>
    <w:link w:val="Heading3"/>
    <w:uiPriority w:val="9"/>
    <w:rsid w:val="000D0F9C"/>
    <w:rPr>
      <w:rFonts w:asciiTheme="majorHAnsi" w:eastAsiaTheme="majorEastAsia" w:hAnsiTheme="majorHAnsi" w:cstheme="majorBidi"/>
      <w:b/>
      <w:bCs/>
      <w:color w:val="4F81BD" w:themeColor="accent1"/>
      <w:u w:val="single"/>
    </w:rPr>
  </w:style>
  <w:style w:type="paragraph" w:styleId="ListParagraph">
    <w:name w:val="List Paragraph"/>
    <w:basedOn w:val="Normal"/>
    <w:uiPriority w:val="34"/>
    <w:qFormat/>
    <w:rsid w:val="00A334A2"/>
    <w:pPr>
      <w:ind w:left="720"/>
      <w:contextualSpacing/>
    </w:pPr>
  </w:style>
  <w:style w:type="paragraph" w:styleId="Header">
    <w:name w:val="header"/>
    <w:basedOn w:val="Normal"/>
    <w:link w:val="HeaderChar"/>
    <w:uiPriority w:val="99"/>
    <w:unhideWhenUsed/>
    <w:rsid w:val="00A33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A334A2"/>
  </w:style>
  <w:style w:type="paragraph" w:styleId="Footer">
    <w:name w:val="footer"/>
    <w:basedOn w:val="Normal"/>
    <w:link w:val="FooterChar"/>
    <w:uiPriority w:val="99"/>
    <w:unhideWhenUsed/>
    <w:rsid w:val="00A33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A334A2"/>
  </w:style>
  <w:style w:type="paragraph" w:styleId="BalloonText">
    <w:name w:val="Balloon Text"/>
    <w:basedOn w:val="Normal"/>
    <w:link w:val="BalloonTextChar"/>
    <w:uiPriority w:val="99"/>
    <w:semiHidden/>
    <w:unhideWhenUsed/>
    <w:rsid w:val="00A334A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34A2"/>
    <w:rPr>
      <w:rFonts w:ascii="Tahoma" w:hAnsi="Tahoma" w:cs="Tahoma"/>
      <w:sz w:val="16"/>
      <w:szCs w:val="16"/>
    </w:rPr>
  </w:style>
  <w:style w:type="paragraph" w:styleId="TOCHeading">
    <w:name w:val="TOC Heading"/>
    <w:basedOn w:val="Heading1"/>
    <w:next w:val="Normal"/>
    <w:uiPriority w:val="39"/>
    <w:semiHidden/>
    <w:unhideWhenUsed/>
    <w:qFormat/>
    <w:rsid w:val="00CF1FF0"/>
    <w:pPr>
      <w:outlineLvl w:val="9"/>
    </w:pPr>
    <w:rPr>
      <w:lang w:val="en-US" w:eastAsia="ja-JP"/>
    </w:rPr>
  </w:style>
  <w:style w:type="paragraph" w:styleId="TOC1">
    <w:name w:val="toc 1"/>
    <w:basedOn w:val="Normal"/>
    <w:next w:val="Normal"/>
    <w:autoRedefine/>
    <w:uiPriority w:val="39"/>
    <w:unhideWhenUsed/>
    <w:rsid w:val="00CF1FF0"/>
    <w:pPr>
      <w:spacing w:after="100"/>
    </w:pPr>
  </w:style>
  <w:style w:type="paragraph" w:styleId="TOC2">
    <w:name w:val="toc 2"/>
    <w:basedOn w:val="Normal"/>
    <w:next w:val="Normal"/>
    <w:autoRedefine/>
    <w:uiPriority w:val="39"/>
    <w:unhideWhenUsed/>
    <w:rsid w:val="00CF1FF0"/>
    <w:pPr>
      <w:spacing w:after="100"/>
      <w:ind w:left="220"/>
    </w:pPr>
  </w:style>
  <w:style w:type="character" w:styleId="Hyperlink">
    <w:name w:val="Hyperlink"/>
    <w:basedOn w:val="DefaultParagraphFont"/>
    <w:uiPriority w:val="99"/>
    <w:unhideWhenUsed/>
    <w:rsid w:val="00CF1FF0"/>
    <w:rPr>
      <w:color w:val="0000FF" w:themeColor="hyperlink"/>
      <w:u w:val="single"/>
    </w:rPr>
  </w:style>
  <w:style w:type="table" w:styleId="TableGrid">
    <w:name w:val="Table Grid"/>
    <w:basedOn w:val="TableNormal"/>
    <w:uiPriority w:val="59"/>
    <w:rsid w:val="00C90D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115A8E"/>
    <w:pPr>
      <w:spacing w:after="100"/>
      <w:ind w:left="440"/>
    </w:pPr>
  </w:style>
  <w:style w:type="character" w:styleId="HTMLCode">
    <w:name w:val="HTML Code"/>
    <w:basedOn w:val="DefaultParagraphFont"/>
    <w:uiPriority w:val="99"/>
    <w:semiHidden/>
    <w:unhideWhenUsed/>
    <w:rsid w:val="00203B8E"/>
    <w:rPr>
      <w:rFonts w:ascii="Courier New" w:eastAsia="Times New Roman" w:hAnsi="Courier New" w:cs="Courier New"/>
      <w:sz w:val="20"/>
      <w:szCs w:val="20"/>
    </w:rPr>
  </w:style>
  <w:style w:type="paragraph" w:styleId="Title">
    <w:name w:val="Title"/>
    <w:basedOn w:val="Normal"/>
    <w:next w:val="Normal"/>
    <w:link w:val="TitleChar"/>
    <w:uiPriority w:val="10"/>
    <w:qFormat/>
    <w:rsid w:val="003416D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416DE"/>
    <w:rPr>
      <w:rFonts w:asciiTheme="majorHAnsi" w:eastAsiaTheme="majorEastAsia" w:hAnsiTheme="majorHAnsi" w:cstheme="majorBidi"/>
      <w:color w:val="17365D" w:themeColor="text2" w:themeShade="BF"/>
      <w:spacing w:val="5"/>
      <w:kern w:val="28"/>
      <w:sz w:val="52"/>
      <w:szCs w:val="52"/>
    </w:rPr>
  </w:style>
  <w:style w:type="paragraph" w:styleId="TOC4">
    <w:name w:val="toc 4"/>
    <w:basedOn w:val="Normal"/>
    <w:next w:val="Normal"/>
    <w:autoRedefine/>
    <w:uiPriority w:val="39"/>
    <w:unhideWhenUsed/>
    <w:rsid w:val="000E1928"/>
    <w:pPr>
      <w:spacing w:after="100"/>
      <w:ind w:left="660"/>
    </w:pPr>
    <w:rPr>
      <w:rFonts w:eastAsiaTheme="minorEastAsia"/>
      <w:lang w:eastAsia="en-GB"/>
    </w:rPr>
  </w:style>
  <w:style w:type="paragraph" w:styleId="TOC5">
    <w:name w:val="toc 5"/>
    <w:basedOn w:val="Normal"/>
    <w:next w:val="Normal"/>
    <w:autoRedefine/>
    <w:uiPriority w:val="39"/>
    <w:unhideWhenUsed/>
    <w:rsid w:val="000E1928"/>
    <w:pPr>
      <w:spacing w:after="100"/>
      <w:ind w:left="880"/>
    </w:pPr>
    <w:rPr>
      <w:rFonts w:eastAsiaTheme="minorEastAsia"/>
      <w:lang w:eastAsia="en-GB"/>
    </w:rPr>
  </w:style>
  <w:style w:type="paragraph" w:styleId="TOC6">
    <w:name w:val="toc 6"/>
    <w:basedOn w:val="Normal"/>
    <w:next w:val="Normal"/>
    <w:autoRedefine/>
    <w:uiPriority w:val="39"/>
    <w:unhideWhenUsed/>
    <w:rsid w:val="000E1928"/>
    <w:pPr>
      <w:spacing w:after="100"/>
      <w:ind w:left="1100"/>
    </w:pPr>
    <w:rPr>
      <w:rFonts w:eastAsiaTheme="minorEastAsia"/>
      <w:lang w:eastAsia="en-GB"/>
    </w:rPr>
  </w:style>
  <w:style w:type="paragraph" w:styleId="TOC7">
    <w:name w:val="toc 7"/>
    <w:basedOn w:val="Normal"/>
    <w:next w:val="Normal"/>
    <w:autoRedefine/>
    <w:uiPriority w:val="39"/>
    <w:unhideWhenUsed/>
    <w:rsid w:val="000E1928"/>
    <w:pPr>
      <w:spacing w:after="100"/>
      <w:ind w:left="1320"/>
    </w:pPr>
    <w:rPr>
      <w:rFonts w:eastAsiaTheme="minorEastAsia"/>
      <w:lang w:eastAsia="en-GB"/>
    </w:rPr>
  </w:style>
  <w:style w:type="paragraph" w:styleId="TOC8">
    <w:name w:val="toc 8"/>
    <w:basedOn w:val="Normal"/>
    <w:next w:val="Normal"/>
    <w:autoRedefine/>
    <w:uiPriority w:val="39"/>
    <w:unhideWhenUsed/>
    <w:rsid w:val="000E1928"/>
    <w:pPr>
      <w:spacing w:after="100"/>
      <w:ind w:left="1540"/>
    </w:pPr>
    <w:rPr>
      <w:rFonts w:eastAsiaTheme="minorEastAsia"/>
      <w:lang w:eastAsia="en-GB"/>
    </w:rPr>
  </w:style>
  <w:style w:type="paragraph" w:styleId="TOC9">
    <w:name w:val="toc 9"/>
    <w:basedOn w:val="Normal"/>
    <w:next w:val="Normal"/>
    <w:autoRedefine/>
    <w:uiPriority w:val="39"/>
    <w:unhideWhenUsed/>
    <w:rsid w:val="000E1928"/>
    <w:pPr>
      <w:spacing w:after="100"/>
      <w:ind w:left="1760"/>
    </w:pPr>
    <w:rPr>
      <w:rFonts w:eastAsiaTheme="minorEastAsia"/>
      <w:lang w:eastAsia="en-GB"/>
    </w:rPr>
  </w:style>
  <w:style w:type="paragraph" w:styleId="Subtitle">
    <w:name w:val="Subtitle"/>
    <w:basedOn w:val="Normal"/>
    <w:next w:val="Normal"/>
    <w:link w:val="SubtitleChar"/>
    <w:uiPriority w:val="11"/>
    <w:qFormat/>
    <w:rsid w:val="001D10BB"/>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1D10BB"/>
    <w:rPr>
      <w:rFonts w:asciiTheme="majorHAnsi" w:eastAsiaTheme="majorEastAsia" w:hAnsiTheme="majorHAnsi" w:cstheme="majorBidi"/>
      <w:i/>
      <w:iCs/>
      <w:color w:val="4F81BD" w:themeColor="accent1"/>
      <w:spacing w:val="15"/>
      <w:sz w:val="24"/>
      <w:szCs w:val="24"/>
    </w:rPr>
  </w:style>
  <w:style w:type="character" w:customStyle="1" w:styleId="Heading4Char">
    <w:name w:val="Heading 4 Char"/>
    <w:basedOn w:val="DefaultParagraphFont"/>
    <w:link w:val="Heading4"/>
    <w:uiPriority w:val="9"/>
    <w:rsid w:val="000641D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C85ECA"/>
    <w:rPr>
      <w:rFonts w:asciiTheme="majorHAnsi" w:eastAsiaTheme="majorEastAsia" w:hAnsiTheme="majorHAnsi" w:cstheme="majorBidi"/>
      <w:color w:val="243F60" w:themeColor="accent1" w:themeShade="7F"/>
    </w:rPr>
  </w:style>
  <w:style w:type="paragraph" w:styleId="NoSpacing">
    <w:name w:val="No Spacing"/>
    <w:uiPriority w:val="1"/>
    <w:qFormat/>
    <w:rsid w:val="00C85ECA"/>
    <w:pPr>
      <w:spacing w:after="0" w:line="240" w:lineRule="auto"/>
    </w:pPr>
  </w:style>
  <w:style w:type="character" w:customStyle="1" w:styleId="cwcot">
    <w:name w:val="cwcot"/>
    <w:basedOn w:val="DefaultParagraphFont"/>
    <w:rsid w:val="00CB00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2911073">
      <w:bodyDiv w:val="1"/>
      <w:marLeft w:val="0"/>
      <w:marRight w:val="0"/>
      <w:marTop w:val="0"/>
      <w:marBottom w:val="0"/>
      <w:divBdr>
        <w:top w:val="none" w:sz="0" w:space="0" w:color="auto"/>
        <w:left w:val="none" w:sz="0" w:space="0" w:color="auto"/>
        <w:bottom w:val="none" w:sz="0" w:space="0" w:color="auto"/>
        <w:right w:val="none" w:sz="0" w:space="0" w:color="auto"/>
      </w:divBdr>
    </w:div>
    <w:div w:id="349330867">
      <w:bodyDiv w:val="1"/>
      <w:marLeft w:val="0"/>
      <w:marRight w:val="0"/>
      <w:marTop w:val="0"/>
      <w:marBottom w:val="0"/>
      <w:divBdr>
        <w:top w:val="none" w:sz="0" w:space="0" w:color="auto"/>
        <w:left w:val="none" w:sz="0" w:space="0" w:color="auto"/>
        <w:bottom w:val="none" w:sz="0" w:space="0" w:color="auto"/>
        <w:right w:val="none" w:sz="0" w:space="0" w:color="auto"/>
      </w:divBdr>
    </w:div>
    <w:div w:id="524490738">
      <w:bodyDiv w:val="1"/>
      <w:marLeft w:val="0"/>
      <w:marRight w:val="0"/>
      <w:marTop w:val="0"/>
      <w:marBottom w:val="0"/>
      <w:divBdr>
        <w:top w:val="none" w:sz="0" w:space="0" w:color="auto"/>
        <w:left w:val="none" w:sz="0" w:space="0" w:color="auto"/>
        <w:bottom w:val="none" w:sz="0" w:space="0" w:color="auto"/>
        <w:right w:val="none" w:sz="0" w:space="0" w:color="auto"/>
      </w:divBdr>
    </w:div>
    <w:div w:id="897518745">
      <w:bodyDiv w:val="1"/>
      <w:marLeft w:val="0"/>
      <w:marRight w:val="0"/>
      <w:marTop w:val="0"/>
      <w:marBottom w:val="0"/>
      <w:divBdr>
        <w:top w:val="none" w:sz="0" w:space="0" w:color="auto"/>
        <w:left w:val="none" w:sz="0" w:space="0" w:color="auto"/>
        <w:bottom w:val="none" w:sz="0" w:space="0" w:color="auto"/>
        <w:right w:val="none" w:sz="0" w:space="0" w:color="auto"/>
      </w:divBdr>
    </w:div>
    <w:div w:id="1276669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2.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image" Target="media/image123.png"/><Relationship Id="rId16" Type="http://schemas.openxmlformats.org/officeDocument/2006/relationships/image" Target="media/image5.png"/><Relationship Id="rId107" Type="http://schemas.openxmlformats.org/officeDocument/2006/relationships/image" Target="media/image93.png"/><Relationship Id="rId11" Type="http://schemas.openxmlformats.org/officeDocument/2006/relationships/chart" Target="charts/chart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png"/><Relationship Id="rId149"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hyperlink" Target="https://github.com/TauOmicronMu/Y13Computing/commits/master" TargetMode="External"/><Relationship Id="rId95" Type="http://schemas.openxmlformats.org/officeDocument/2006/relationships/image" Target="media/image82.png"/><Relationship Id="rId22" Type="http://schemas.openxmlformats.org/officeDocument/2006/relationships/image" Target="media/image11.tmp"/><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7.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tmp"/><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image" Target="media/image122.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hyperlink" Target="https://www.python.org/downloads/" TargetMode="External"/><Relationship Id="rId132" Type="http://schemas.openxmlformats.org/officeDocument/2006/relationships/image" Target="media/image117.png"/><Relationship Id="rId140" Type="http://schemas.openxmlformats.org/officeDocument/2006/relationships/image" Target="media/image125.png"/><Relationship Id="rId145"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2.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chart" Target="charts/chart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1.png"/><Relationship Id="rId99" Type="http://schemas.openxmlformats.org/officeDocument/2006/relationships/image" Target="media/image850.png"/><Relationship Id="rId101" Type="http://schemas.openxmlformats.org/officeDocument/2006/relationships/image" Target="media/image87.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143" Type="http://schemas.openxmlformats.org/officeDocument/2006/relationships/image" Target="media/image128.png"/><Relationship Id="rId148"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chart" Target="charts/chart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oleObject" Target="embeddings/oleObject1.bin"/><Relationship Id="rId87" Type="http://schemas.openxmlformats.org/officeDocument/2006/relationships/image" Target="media/image75.png"/><Relationship Id="rId110" Type="http://schemas.openxmlformats.org/officeDocument/2006/relationships/image" Target="media/image96.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2.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6.png"/><Relationship Id="rId142" Type="http://schemas.openxmlformats.org/officeDocument/2006/relationships/image" Target="media/image127.png"/></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jth-uss-001\8089Goodman$\F454%20Questionnaire.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jth-uss-001\8089Goodman$\F454%20Questionnaire.xlsx" TargetMode="External"/></Relationships>
</file>

<file path=word/charts/_rels/chart3.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jth-uss-001\8089Goodman$\F454%20Questionnaire.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On</a:t>
            </a:r>
            <a:r>
              <a:rPr lang="en-GB" baseline="0"/>
              <a:t> a scale of 1 - 10 (with 1 meaning not time consuming atall), how time-consuming would you say the current system is?</a:t>
            </a:r>
            <a:endParaRPr lang="en-GB"/>
          </a:p>
        </c:rich>
      </c:tx>
      <c:layout>
        <c:manualLayout>
          <c:xMode val="edge"/>
          <c:yMode val="edge"/>
          <c:x val="0.12968013664810843"/>
          <c:y val="0"/>
        </c:manualLayout>
      </c:layout>
      <c:overlay val="0"/>
    </c:title>
    <c:autoTitleDeleted val="0"/>
    <c:plotArea>
      <c:layout/>
      <c:barChart>
        <c:barDir val="col"/>
        <c:grouping val="clustered"/>
        <c:varyColors val="0"/>
        <c:ser>
          <c:idx val="0"/>
          <c:order val="0"/>
          <c:invertIfNegative val="0"/>
          <c:val>
            <c:numRef>
              <c:f>Sheet1!$B$4:$K$4</c:f>
              <c:numCache>
                <c:formatCode>General</c:formatCode>
                <c:ptCount val="10"/>
                <c:pt idx="0">
                  <c:v>0</c:v>
                </c:pt>
                <c:pt idx="1">
                  <c:v>0</c:v>
                </c:pt>
                <c:pt idx="2">
                  <c:v>1</c:v>
                </c:pt>
                <c:pt idx="3">
                  <c:v>1</c:v>
                </c:pt>
                <c:pt idx="4">
                  <c:v>9</c:v>
                </c:pt>
                <c:pt idx="5">
                  <c:v>7</c:v>
                </c:pt>
                <c:pt idx="6">
                  <c:v>10</c:v>
                </c:pt>
                <c:pt idx="7">
                  <c:v>11</c:v>
                </c:pt>
                <c:pt idx="8">
                  <c:v>7</c:v>
                </c:pt>
                <c:pt idx="9">
                  <c:v>4</c:v>
                </c:pt>
              </c:numCache>
            </c:numRef>
          </c:val>
        </c:ser>
        <c:dLbls>
          <c:showLegendKey val="0"/>
          <c:showVal val="0"/>
          <c:showCatName val="0"/>
          <c:showSerName val="0"/>
          <c:showPercent val="0"/>
          <c:showBubbleSize val="0"/>
        </c:dLbls>
        <c:gapWidth val="150"/>
        <c:axId val="83952768"/>
        <c:axId val="83954688"/>
      </c:barChart>
      <c:catAx>
        <c:axId val="83952768"/>
        <c:scaling>
          <c:orientation val="minMax"/>
        </c:scaling>
        <c:delete val="0"/>
        <c:axPos val="b"/>
        <c:title>
          <c:tx>
            <c:rich>
              <a:bodyPr/>
              <a:lstStyle/>
              <a:p>
                <a:pPr>
                  <a:defRPr/>
                </a:pPr>
                <a:r>
                  <a:rPr lang="en-GB"/>
                  <a:t>Score (1-10)</a:t>
                </a:r>
              </a:p>
            </c:rich>
          </c:tx>
          <c:overlay val="0"/>
        </c:title>
        <c:majorTickMark val="none"/>
        <c:minorTickMark val="none"/>
        <c:tickLblPos val="nextTo"/>
        <c:crossAx val="83954688"/>
        <c:crosses val="autoZero"/>
        <c:auto val="1"/>
        <c:lblAlgn val="ctr"/>
        <c:lblOffset val="100"/>
        <c:noMultiLvlLbl val="0"/>
      </c:catAx>
      <c:valAx>
        <c:axId val="83954688"/>
        <c:scaling>
          <c:orientation val="minMax"/>
        </c:scaling>
        <c:delete val="0"/>
        <c:axPos val="l"/>
        <c:majorGridlines/>
        <c:title>
          <c:tx>
            <c:rich>
              <a:bodyPr/>
              <a:lstStyle/>
              <a:p>
                <a:pPr>
                  <a:defRPr/>
                </a:pPr>
                <a:r>
                  <a:rPr lang="en-GB"/>
                  <a:t>Number</a:t>
                </a:r>
                <a:r>
                  <a:rPr lang="en-GB" baseline="0"/>
                  <a:t> of Employees</a:t>
                </a:r>
                <a:endParaRPr lang="en-GB"/>
              </a:p>
            </c:rich>
          </c:tx>
          <c:overlay val="0"/>
        </c:title>
        <c:numFmt formatCode="General" sourceLinked="1"/>
        <c:majorTickMark val="out"/>
        <c:minorTickMark val="none"/>
        <c:tickLblPos val="nextTo"/>
        <c:crossAx val="83952768"/>
        <c:crosses val="autoZero"/>
        <c:crossBetween val="between"/>
      </c:valAx>
    </c:plotArea>
    <c:plotVisOnly val="1"/>
    <c:dispBlanksAs val="gap"/>
    <c:showDLblsOverMax val="0"/>
  </c:chart>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On</a:t>
            </a:r>
            <a:r>
              <a:rPr lang="en-GB" baseline="0"/>
              <a:t> a scale of 1-10 (with 1 being low, and 10 being high), how well do you work with technology?</a:t>
            </a:r>
            <a:endParaRPr lang="en-GB"/>
          </a:p>
        </c:rich>
      </c:tx>
      <c:layout>
        <c:manualLayout>
          <c:xMode val="edge"/>
          <c:yMode val="edge"/>
          <c:x val="0.13451083635652608"/>
          <c:y val="0"/>
        </c:manualLayout>
      </c:layout>
      <c:overlay val="0"/>
    </c:title>
    <c:autoTitleDeleted val="0"/>
    <c:plotArea>
      <c:layout/>
      <c:barChart>
        <c:barDir val="col"/>
        <c:grouping val="clustered"/>
        <c:varyColors val="0"/>
        <c:ser>
          <c:idx val="0"/>
          <c:order val="0"/>
          <c:invertIfNegative val="0"/>
          <c:val>
            <c:numRef>
              <c:f>Sheet1!$B$5:$K$5</c:f>
              <c:numCache>
                <c:formatCode>General</c:formatCode>
                <c:ptCount val="10"/>
                <c:pt idx="0">
                  <c:v>2</c:v>
                </c:pt>
                <c:pt idx="1">
                  <c:v>2</c:v>
                </c:pt>
                <c:pt idx="2">
                  <c:v>4</c:v>
                </c:pt>
                <c:pt idx="3">
                  <c:v>6</c:v>
                </c:pt>
                <c:pt idx="4">
                  <c:v>5</c:v>
                </c:pt>
                <c:pt idx="5">
                  <c:v>11</c:v>
                </c:pt>
                <c:pt idx="6">
                  <c:v>7</c:v>
                </c:pt>
                <c:pt idx="7">
                  <c:v>4</c:v>
                </c:pt>
                <c:pt idx="8">
                  <c:v>6</c:v>
                </c:pt>
                <c:pt idx="9">
                  <c:v>3</c:v>
                </c:pt>
              </c:numCache>
            </c:numRef>
          </c:val>
        </c:ser>
        <c:dLbls>
          <c:showLegendKey val="0"/>
          <c:showVal val="0"/>
          <c:showCatName val="0"/>
          <c:showSerName val="0"/>
          <c:showPercent val="0"/>
          <c:showBubbleSize val="0"/>
        </c:dLbls>
        <c:gapWidth val="150"/>
        <c:axId val="84004864"/>
        <c:axId val="84006784"/>
      </c:barChart>
      <c:catAx>
        <c:axId val="84004864"/>
        <c:scaling>
          <c:orientation val="minMax"/>
        </c:scaling>
        <c:delete val="0"/>
        <c:axPos val="b"/>
        <c:title>
          <c:tx>
            <c:rich>
              <a:bodyPr/>
              <a:lstStyle/>
              <a:p>
                <a:pPr>
                  <a:defRPr/>
                </a:pPr>
                <a:r>
                  <a:rPr lang="en-GB"/>
                  <a:t>Score</a:t>
                </a:r>
                <a:r>
                  <a:rPr lang="en-GB" baseline="0"/>
                  <a:t> (1-10)</a:t>
                </a:r>
                <a:endParaRPr lang="en-GB"/>
              </a:p>
            </c:rich>
          </c:tx>
          <c:layout/>
          <c:overlay val="0"/>
        </c:title>
        <c:majorTickMark val="none"/>
        <c:minorTickMark val="none"/>
        <c:tickLblPos val="nextTo"/>
        <c:crossAx val="84006784"/>
        <c:crosses val="autoZero"/>
        <c:auto val="1"/>
        <c:lblAlgn val="ctr"/>
        <c:lblOffset val="100"/>
        <c:noMultiLvlLbl val="0"/>
      </c:catAx>
      <c:valAx>
        <c:axId val="84006784"/>
        <c:scaling>
          <c:orientation val="minMax"/>
        </c:scaling>
        <c:delete val="0"/>
        <c:axPos val="l"/>
        <c:majorGridlines/>
        <c:title>
          <c:tx>
            <c:rich>
              <a:bodyPr/>
              <a:lstStyle/>
              <a:p>
                <a:pPr>
                  <a:defRPr/>
                </a:pPr>
                <a:r>
                  <a:rPr lang="en-GB"/>
                  <a:t>Number of Employees</a:t>
                </a:r>
              </a:p>
            </c:rich>
          </c:tx>
          <c:layout/>
          <c:overlay val="0"/>
        </c:title>
        <c:numFmt formatCode="General" sourceLinked="1"/>
        <c:majorTickMark val="out"/>
        <c:minorTickMark val="none"/>
        <c:tickLblPos val="nextTo"/>
        <c:crossAx val="84004864"/>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Yes/No Questionnaire Responses</a:t>
            </a:r>
          </a:p>
        </c:rich>
      </c:tx>
      <c:layout/>
      <c:overlay val="0"/>
    </c:title>
    <c:autoTitleDeleted val="0"/>
    <c:plotArea>
      <c:layout>
        <c:manualLayout>
          <c:layoutTarget val="inner"/>
          <c:xMode val="edge"/>
          <c:yMode val="edge"/>
          <c:x val="0.11105886581372099"/>
          <c:y val="0.14619908045178384"/>
          <c:w val="0.7553499863037838"/>
          <c:h val="0.70020617013913478"/>
        </c:manualLayout>
      </c:layout>
      <c:barChart>
        <c:barDir val="col"/>
        <c:grouping val="clustered"/>
        <c:varyColors val="0"/>
        <c:ser>
          <c:idx val="0"/>
          <c:order val="0"/>
          <c:invertIfNegative val="0"/>
          <c:cat>
            <c:strRef>
              <c:f>Sheet1!$D$21:$D$32</c:f>
              <c:strCache>
                <c:ptCount val="12"/>
                <c:pt idx="0">
                  <c:v>Q1 yes</c:v>
                </c:pt>
                <c:pt idx="1">
                  <c:v>Q1 no</c:v>
                </c:pt>
                <c:pt idx="2">
                  <c:v>Q2 yes</c:v>
                </c:pt>
                <c:pt idx="3">
                  <c:v>Q2 no</c:v>
                </c:pt>
                <c:pt idx="4">
                  <c:v>Q3 yes</c:v>
                </c:pt>
                <c:pt idx="5">
                  <c:v>Q3 no</c:v>
                </c:pt>
                <c:pt idx="6">
                  <c:v>Q4 yes</c:v>
                </c:pt>
                <c:pt idx="7">
                  <c:v>Q4 no</c:v>
                </c:pt>
                <c:pt idx="8">
                  <c:v>Q5 yes</c:v>
                </c:pt>
                <c:pt idx="9">
                  <c:v>Q5 no</c:v>
                </c:pt>
                <c:pt idx="10">
                  <c:v>Q6 yes</c:v>
                </c:pt>
                <c:pt idx="11">
                  <c:v>Q6 no</c:v>
                </c:pt>
              </c:strCache>
            </c:strRef>
          </c:cat>
          <c:val>
            <c:numRef>
              <c:f>Sheet1!$E$21:$E$32</c:f>
              <c:numCache>
                <c:formatCode>General</c:formatCode>
                <c:ptCount val="12"/>
                <c:pt idx="0">
                  <c:v>13</c:v>
                </c:pt>
                <c:pt idx="1">
                  <c:v>37</c:v>
                </c:pt>
                <c:pt idx="2">
                  <c:v>6</c:v>
                </c:pt>
                <c:pt idx="3">
                  <c:v>44</c:v>
                </c:pt>
                <c:pt idx="4">
                  <c:v>39</c:v>
                </c:pt>
                <c:pt idx="5">
                  <c:v>11</c:v>
                </c:pt>
                <c:pt idx="6">
                  <c:v>31</c:v>
                </c:pt>
                <c:pt idx="7">
                  <c:v>19</c:v>
                </c:pt>
                <c:pt idx="8">
                  <c:v>29</c:v>
                </c:pt>
                <c:pt idx="9">
                  <c:v>21</c:v>
                </c:pt>
                <c:pt idx="10">
                  <c:v>5</c:v>
                </c:pt>
                <c:pt idx="11">
                  <c:v>45</c:v>
                </c:pt>
              </c:numCache>
            </c:numRef>
          </c:val>
        </c:ser>
        <c:dLbls>
          <c:showLegendKey val="0"/>
          <c:showVal val="0"/>
          <c:showCatName val="0"/>
          <c:showSerName val="0"/>
          <c:showPercent val="0"/>
          <c:showBubbleSize val="0"/>
        </c:dLbls>
        <c:gapWidth val="150"/>
        <c:axId val="86638976"/>
        <c:axId val="86640896"/>
      </c:barChart>
      <c:catAx>
        <c:axId val="86638976"/>
        <c:scaling>
          <c:orientation val="minMax"/>
        </c:scaling>
        <c:delete val="0"/>
        <c:axPos val="b"/>
        <c:title>
          <c:tx>
            <c:rich>
              <a:bodyPr/>
              <a:lstStyle/>
              <a:p>
                <a:pPr>
                  <a:defRPr/>
                </a:pPr>
                <a:r>
                  <a:rPr lang="en-GB"/>
                  <a:t>Response</a:t>
                </a:r>
              </a:p>
            </c:rich>
          </c:tx>
          <c:layout>
            <c:manualLayout>
              <c:xMode val="edge"/>
              <c:yMode val="edge"/>
              <c:x val="0.4577620517139443"/>
              <c:y val="0.95985179481262095"/>
            </c:manualLayout>
          </c:layout>
          <c:overlay val="0"/>
        </c:title>
        <c:numFmt formatCode="General" sourceLinked="0"/>
        <c:majorTickMark val="none"/>
        <c:minorTickMark val="none"/>
        <c:tickLblPos val="nextTo"/>
        <c:crossAx val="86640896"/>
        <c:crosses val="autoZero"/>
        <c:auto val="1"/>
        <c:lblAlgn val="ctr"/>
        <c:lblOffset val="100"/>
        <c:noMultiLvlLbl val="0"/>
      </c:catAx>
      <c:valAx>
        <c:axId val="86640896"/>
        <c:scaling>
          <c:orientation val="minMax"/>
        </c:scaling>
        <c:delete val="0"/>
        <c:axPos val="l"/>
        <c:majorGridlines/>
        <c:title>
          <c:tx>
            <c:rich>
              <a:bodyPr/>
              <a:lstStyle/>
              <a:p>
                <a:pPr>
                  <a:defRPr/>
                </a:pPr>
                <a:r>
                  <a:rPr lang="en-GB"/>
                  <a:t>Number of Employees</a:t>
                </a:r>
              </a:p>
            </c:rich>
          </c:tx>
          <c:layout/>
          <c:overlay val="0"/>
        </c:title>
        <c:numFmt formatCode="General" sourceLinked="1"/>
        <c:majorTickMark val="out"/>
        <c:minorTickMark val="none"/>
        <c:tickLblPos val="nextTo"/>
        <c:crossAx val="86638976"/>
        <c:crosses val="autoZero"/>
        <c:crossBetween val="between"/>
      </c:valAx>
    </c:plotArea>
    <c:legend>
      <c:legendPos val="r"/>
      <c:layout>
        <c:manualLayout>
          <c:xMode val="edge"/>
          <c:yMode val="edge"/>
          <c:x val="0.98731994747804219"/>
          <c:y val="0.51347543600581458"/>
          <c:w val="4.4902899186709264E-3"/>
          <c:h val="8.5353453964722489E-3"/>
        </c:manualLayout>
      </c:layout>
      <c:overlay val="0"/>
    </c:legend>
    <c:plotVisOnly val="1"/>
    <c:dispBlanksAs val="gap"/>
    <c:showDLblsOverMax val="0"/>
  </c:chart>
  <c:externalData r:id="rId1">
    <c:autoUpdate val="0"/>
  </c:externalData>
  <c:userShapes r:id="rId2"/>
</c:chartSpace>
</file>

<file path=word/drawings/drawing1.xml><?xml version="1.0" encoding="utf-8"?>
<c:userShapes xmlns:c="http://schemas.openxmlformats.org/drawingml/2006/chart">
  <cdr:relSizeAnchor xmlns:cdr="http://schemas.openxmlformats.org/drawingml/2006/chartDrawing">
    <cdr:from>
      <cdr:x>0.35127</cdr:x>
      <cdr:y>0.93972</cdr:y>
    </cdr:from>
    <cdr:to>
      <cdr:x>0.6599</cdr:x>
      <cdr:y>0.98764</cdr:y>
    </cdr:to>
    <cdr:sp macro="" textlink="">
      <cdr:nvSpPr>
        <cdr:cNvPr id="4" name="TextBox 3"/>
        <cdr:cNvSpPr txBox="1"/>
      </cdr:nvSpPr>
      <cdr:spPr>
        <a:xfrm xmlns:a="http://schemas.openxmlformats.org/drawingml/2006/main">
          <a:off x="3263020" y="5733861"/>
          <a:ext cx="2866930" cy="292352"/>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GB" sz="1100"/>
        </a:p>
      </cdr:txBody>
    </cdr:sp>
  </cdr:relSizeAnchor>
</c:userShapes>
</file>

<file path=word/drawings/drawing2.xml><?xml version="1.0" encoding="utf-8"?>
<c:userShapes xmlns:c="http://schemas.openxmlformats.org/drawingml/2006/chart">
  <cdr:relSizeAnchor xmlns:cdr="http://schemas.openxmlformats.org/drawingml/2006/chartDrawing">
    <cdr:from>
      <cdr:x>0.23168</cdr:x>
      <cdr:y>0.14024</cdr:y>
    </cdr:from>
    <cdr:to>
      <cdr:x>0.23168</cdr:x>
      <cdr:y>0.84569</cdr:y>
    </cdr:to>
    <cdr:cxnSp macro="">
      <cdr:nvCxnSpPr>
        <cdr:cNvPr id="3" name="Straight Connector 2"/>
        <cdr:cNvCxnSpPr/>
      </cdr:nvCxnSpPr>
      <cdr:spPr>
        <a:xfrm xmlns:a="http://schemas.openxmlformats.org/drawingml/2006/main" flipH="1">
          <a:off x="1327868" y="524786"/>
          <a:ext cx="1" cy="2639833"/>
        </a:xfrm>
        <a:prstGeom xmlns:a="http://schemas.openxmlformats.org/drawingml/2006/main" prst="line">
          <a:avLst/>
        </a:prstGeom>
        <a:ln xmlns:a="http://schemas.openxmlformats.org/drawingml/2006/main" w="28575">
          <a:solidFill>
            <a:schemeClr val="tx1"/>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0.35515</cdr:x>
      <cdr:y>0.14449</cdr:y>
    </cdr:from>
    <cdr:to>
      <cdr:x>0.35515</cdr:x>
      <cdr:y>0.84781</cdr:y>
    </cdr:to>
    <cdr:cxnSp macro="">
      <cdr:nvCxnSpPr>
        <cdr:cNvPr id="5" name="Straight Connector 4"/>
        <cdr:cNvCxnSpPr/>
      </cdr:nvCxnSpPr>
      <cdr:spPr>
        <a:xfrm xmlns:a="http://schemas.openxmlformats.org/drawingml/2006/main">
          <a:off x="2035534" y="540689"/>
          <a:ext cx="0" cy="2631881"/>
        </a:xfrm>
        <a:prstGeom xmlns:a="http://schemas.openxmlformats.org/drawingml/2006/main" prst="line">
          <a:avLst/>
        </a:prstGeom>
        <a:ln xmlns:a="http://schemas.openxmlformats.org/drawingml/2006/main" w="28575">
          <a:solidFill>
            <a:schemeClr val="tx1"/>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0.48694</cdr:x>
      <cdr:y>0.13812</cdr:y>
    </cdr:from>
    <cdr:to>
      <cdr:x>0.48833</cdr:x>
      <cdr:y>0.84569</cdr:y>
    </cdr:to>
    <cdr:cxnSp macro="">
      <cdr:nvCxnSpPr>
        <cdr:cNvPr id="6" name="Straight Connector 5"/>
        <cdr:cNvCxnSpPr/>
      </cdr:nvCxnSpPr>
      <cdr:spPr>
        <a:xfrm xmlns:a="http://schemas.openxmlformats.org/drawingml/2006/main" flipH="1">
          <a:off x="2790908" y="516835"/>
          <a:ext cx="7951" cy="2647784"/>
        </a:xfrm>
        <a:prstGeom xmlns:a="http://schemas.openxmlformats.org/drawingml/2006/main" prst="line">
          <a:avLst/>
        </a:prstGeom>
        <a:ln xmlns:a="http://schemas.openxmlformats.org/drawingml/2006/main" w="28575">
          <a:solidFill>
            <a:schemeClr val="tx1"/>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0.60625</cdr:x>
      <cdr:y>0.14024</cdr:y>
    </cdr:from>
    <cdr:to>
      <cdr:x>0.60902</cdr:x>
      <cdr:y>0.84781</cdr:y>
    </cdr:to>
    <cdr:cxnSp macro="">
      <cdr:nvCxnSpPr>
        <cdr:cNvPr id="7" name="Straight Connector 6"/>
        <cdr:cNvCxnSpPr/>
      </cdr:nvCxnSpPr>
      <cdr:spPr>
        <a:xfrm xmlns:a="http://schemas.openxmlformats.org/drawingml/2006/main">
          <a:off x="3474721" y="524786"/>
          <a:ext cx="15902" cy="2647784"/>
        </a:xfrm>
        <a:prstGeom xmlns:a="http://schemas.openxmlformats.org/drawingml/2006/main" prst="line">
          <a:avLst/>
        </a:prstGeom>
        <a:ln xmlns:a="http://schemas.openxmlformats.org/drawingml/2006/main" w="28575">
          <a:solidFill>
            <a:schemeClr val="tx1"/>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0.73665</cdr:x>
      <cdr:y>0.14236</cdr:y>
    </cdr:from>
    <cdr:to>
      <cdr:x>0.73943</cdr:x>
      <cdr:y>0.84569</cdr:y>
    </cdr:to>
    <cdr:cxnSp macro="">
      <cdr:nvCxnSpPr>
        <cdr:cNvPr id="8" name="Straight Connector 7"/>
        <cdr:cNvCxnSpPr/>
      </cdr:nvCxnSpPr>
      <cdr:spPr>
        <a:xfrm xmlns:a="http://schemas.openxmlformats.org/drawingml/2006/main">
          <a:off x="4222145" y="532737"/>
          <a:ext cx="15900" cy="2631882"/>
        </a:xfrm>
        <a:prstGeom xmlns:a="http://schemas.openxmlformats.org/drawingml/2006/main" prst="line">
          <a:avLst/>
        </a:prstGeom>
        <a:ln xmlns:a="http://schemas.openxmlformats.org/drawingml/2006/main" w="28575">
          <a:solidFill>
            <a:schemeClr val="tx1"/>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E2D344-2418-4290-8784-977664E805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DE84238A</Template>
  <TotalTime>438</TotalTime>
  <Pages>555</Pages>
  <Words>121016</Words>
  <Characters>1005649</Characters>
  <Application>Microsoft Office Word</Application>
  <DocSecurity>0</DocSecurity>
  <Lines>23944</Lines>
  <Paragraphs>14632</Paragraphs>
  <ScaleCrop>false</ScaleCrop>
  <HeadingPairs>
    <vt:vector size="2" baseType="variant">
      <vt:variant>
        <vt:lpstr>Title</vt:lpstr>
      </vt:variant>
      <vt:variant>
        <vt:i4>1</vt:i4>
      </vt:variant>
    </vt:vector>
  </HeadingPairs>
  <TitlesOfParts>
    <vt:vector size="1" baseType="lpstr">
      <vt:lpstr/>
    </vt:vector>
  </TitlesOfParts>
  <Company>RM plc</Company>
  <LinksUpToDate>false</LinksUpToDate>
  <CharactersWithSpaces>1112033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Goodman</dc:creator>
  <cp:keywords/>
  <dc:description/>
  <cp:lastModifiedBy>Thomas Goodman</cp:lastModifiedBy>
  <cp:revision>28</cp:revision>
  <cp:lastPrinted>2014-12-04T16:21:00Z</cp:lastPrinted>
  <dcterms:created xsi:type="dcterms:W3CDTF">2014-12-09T09:58:00Z</dcterms:created>
  <dcterms:modified xsi:type="dcterms:W3CDTF">2014-12-18T16:13:00Z</dcterms:modified>
</cp:coreProperties>
</file>
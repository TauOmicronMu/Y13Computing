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drawings/drawing2.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7DB" w:rsidRDefault="00A334A2" w:rsidP="00D32C39">
      <w:pPr>
        <w:jc w:val="center"/>
        <w:rPr>
          <w:b/>
          <w:sz w:val="72"/>
        </w:rPr>
      </w:pPr>
      <w:r w:rsidRPr="00A334A2">
        <w:rPr>
          <w:b/>
          <w:sz w:val="72"/>
        </w:rPr>
        <w:t>OCR Computing F454 Project</w:t>
      </w:r>
    </w:p>
    <w:p w:rsidR="00A334A2" w:rsidRDefault="00A334A2" w:rsidP="00D32C39">
      <w:pPr>
        <w:jc w:val="center"/>
        <w:rPr>
          <w:b/>
          <w:sz w:val="72"/>
        </w:rPr>
      </w:pPr>
      <w:r>
        <w:rPr>
          <w:b/>
          <w:sz w:val="72"/>
        </w:rPr>
        <w:t>Employee Tracker</w:t>
      </w:r>
    </w:p>
    <w:p w:rsidR="00A334A2" w:rsidRDefault="00A334A2" w:rsidP="00D32C39">
      <w:pPr>
        <w:pStyle w:val="ListParagraph"/>
        <w:numPr>
          <w:ilvl w:val="0"/>
          <w:numId w:val="1"/>
        </w:numPr>
        <w:jc w:val="right"/>
        <w:rPr>
          <w:b/>
          <w:sz w:val="56"/>
        </w:rPr>
      </w:pPr>
      <w:r>
        <w:rPr>
          <w:b/>
          <w:sz w:val="56"/>
        </w:rPr>
        <w:t>Tom Goodman</w:t>
      </w:r>
    </w:p>
    <w:p w:rsidR="00A334A2" w:rsidRDefault="00A334A2" w:rsidP="00D32C39">
      <w:pPr>
        <w:jc w:val="right"/>
        <w:rPr>
          <w:b/>
          <w:sz w:val="56"/>
        </w:rPr>
      </w:pPr>
    </w:p>
    <w:p w:rsidR="00A334A2" w:rsidRDefault="00A334A2" w:rsidP="00D32C39">
      <w:pPr>
        <w:jc w:val="right"/>
        <w:rPr>
          <w:b/>
          <w:sz w:val="56"/>
        </w:rPr>
      </w:pPr>
    </w:p>
    <w:p w:rsidR="00A334A2" w:rsidRDefault="00A334A2" w:rsidP="00D32C39">
      <w:pPr>
        <w:jc w:val="right"/>
        <w:rPr>
          <w:b/>
          <w:sz w:val="56"/>
        </w:rPr>
      </w:pPr>
    </w:p>
    <w:p w:rsidR="00A334A2" w:rsidRDefault="00A334A2" w:rsidP="00D32C39">
      <w:pPr>
        <w:jc w:val="right"/>
        <w:rPr>
          <w:b/>
          <w:sz w:val="56"/>
        </w:rPr>
      </w:pPr>
    </w:p>
    <w:p w:rsidR="00A334A2" w:rsidRDefault="00A334A2" w:rsidP="00D32C39">
      <w:pPr>
        <w:jc w:val="right"/>
        <w:rPr>
          <w:b/>
          <w:sz w:val="56"/>
        </w:rPr>
      </w:pPr>
    </w:p>
    <w:p w:rsidR="00A334A2" w:rsidRDefault="00A334A2" w:rsidP="00D32C39">
      <w:pPr>
        <w:jc w:val="right"/>
        <w:rPr>
          <w:b/>
          <w:sz w:val="56"/>
        </w:rPr>
      </w:pPr>
    </w:p>
    <w:p w:rsidR="00A334A2" w:rsidRDefault="00A334A2" w:rsidP="00D32C39">
      <w:pPr>
        <w:jc w:val="right"/>
        <w:rPr>
          <w:b/>
          <w:sz w:val="56"/>
        </w:rPr>
      </w:pPr>
    </w:p>
    <w:p w:rsidR="00A334A2" w:rsidRDefault="00A334A2" w:rsidP="00D32C39">
      <w:pPr>
        <w:jc w:val="right"/>
        <w:rPr>
          <w:b/>
          <w:sz w:val="56"/>
        </w:rPr>
      </w:pPr>
    </w:p>
    <w:p w:rsidR="00A334A2" w:rsidRDefault="00A334A2" w:rsidP="00D32C39">
      <w:pPr>
        <w:jc w:val="right"/>
        <w:rPr>
          <w:b/>
          <w:sz w:val="56"/>
        </w:rPr>
      </w:pPr>
    </w:p>
    <w:p w:rsidR="00A334A2" w:rsidRDefault="00A334A2" w:rsidP="00D32C39">
      <w:pPr>
        <w:jc w:val="right"/>
        <w:rPr>
          <w:b/>
          <w:sz w:val="56"/>
        </w:rPr>
      </w:pPr>
    </w:p>
    <w:p w:rsidR="00A334A2" w:rsidRDefault="00A334A2" w:rsidP="00D32C39">
      <w:pPr>
        <w:jc w:val="right"/>
        <w:rPr>
          <w:b/>
          <w:sz w:val="56"/>
        </w:rPr>
      </w:pPr>
    </w:p>
    <w:sdt>
      <w:sdtPr>
        <w:rPr>
          <w:rFonts w:eastAsiaTheme="minorHAnsi" w:cstheme="minorBidi"/>
          <w:b w:val="0"/>
          <w:bCs w:val="0"/>
          <w:sz w:val="22"/>
          <w:szCs w:val="22"/>
          <w:u w:val="none"/>
          <w:lang w:val="en-GB" w:eastAsia="en-US"/>
        </w:rPr>
        <w:id w:val="1080403866"/>
        <w:docPartObj>
          <w:docPartGallery w:val="Table of Contents"/>
          <w:docPartUnique/>
        </w:docPartObj>
      </w:sdtPr>
      <w:sdtEndPr>
        <w:rPr>
          <w:noProof/>
        </w:rPr>
      </w:sdtEndPr>
      <w:sdtContent>
        <w:p w:rsidR="00CF1FF0" w:rsidRDefault="00CF1FF0">
          <w:pPr>
            <w:pStyle w:val="TOCHeading"/>
          </w:pPr>
          <w:r>
            <w:t>Contents</w:t>
          </w:r>
        </w:p>
        <w:p w:rsidR="001B071E" w:rsidRDefault="00CF1FF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2061763" w:history="1">
            <w:r w:rsidR="001B071E" w:rsidRPr="008959A2">
              <w:rPr>
                <w:rStyle w:val="Hyperlink"/>
                <w:noProof/>
              </w:rPr>
              <w:t>Section 1 – Definition, Investigation and Analysis</w:t>
            </w:r>
            <w:r w:rsidR="001B071E">
              <w:rPr>
                <w:noProof/>
                <w:webHidden/>
              </w:rPr>
              <w:tab/>
            </w:r>
            <w:r w:rsidR="001B071E">
              <w:rPr>
                <w:noProof/>
                <w:webHidden/>
              </w:rPr>
              <w:fldChar w:fldCharType="begin"/>
            </w:r>
            <w:r w:rsidR="001B071E">
              <w:rPr>
                <w:noProof/>
                <w:webHidden/>
              </w:rPr>
              <w:instrText xml:space="preserve"> PAGEREF _Toc392061763 \h </w:instrText>
            </w:r>
            <w:r w:rsidR="001B071E">
              <w:rPr>
                <w:noProof/>
                <w:webHidden/>
              </w:rPr>
            </w:r>
            <w:r w:rsidR="001B071E">
              <w:rPr>
                <w:noProof/>
                <w:webHidden/>
              </w:rPr>
              <w:fldChar w:fldCharType="separate"/>
            </w:r>
            <w:r w:rsidR="001B071E">
              <w:rPr>
                <w:noProof/>
                <w:webHidden/>
              </w:rPr>
              <w:t>3</w:t>
            </w:r>
            <w:r w:rsidR="001B071E">
              <w:rPr>
                <w:noProof/>
                <w:webHidden/>
              </w:rPr>
              <w:fldChar w:fldCharType="end"/>
            </w:r>
          </w:hyperlink>
        </w:p>
        <w:p w:rsidR="001B071E" w:rsidRDefault="001B071E">
          <w:pPr>
            <w:pStyle w:val="TOC2"/>
            <w:tabs>
              <w:tab w:val="right" w:leader="dot" w:pos="9016"/>
            </w:tabs>
            <w:rPr>
              <w:rFonts w:eastAsiaTheme="minorEastAsia"/>
              <w:noProof/>
              <w:lang w:eastAsia="en-GB"/>
            </w:rPr>
          </w:pPr>
          <w:hyperlink w:anchor="_Toc392061764" w:history="1">
            <w:r w:rsidRPr="008959A2">
              <w:rPr>
                <w:rStyle w:val="Hyperlink"/>
                <w:noProof/>
              </w:rPr>
              <w:t>Problem Definition –</w:t>
            </w:r>
            <w:r>
              <w:rPr>
                <w:noProof/>
                <w:webHidden/>
              </w:rPr>
              <w:tab/>
            </w:r>
            <w:r>
              <w:rPr>
                <w:noProof/>
                <w:webHidden/>
              </w:rPr>
              <w:fldChar w:fldCharType="begin"/>
            </w:r>
            <w:r>
              <w:rPr>
                <w:noProof/>
                <w:webHidden/>
              </w:rPr>
              <w:instrText xml:space="preserve"> PAGEREF _Toc392061764 \h </w:instrText>
            </w:r>
            <w:r>
              <w:rPr>
                <w:noProof/>
                <w:webHidden/>
              </w:rPr>
            </w:r>
            <w:r>
              <w:rPr>
                <w:noProof/>
                <w:webHidden/>
              </w:rPr>
              <w:fldChar w:fldCharType="separate"/>
            </w:r>
            <w:r>
              <w:rPr>
                <w:noProof/>
                <w:webHidden/>
              </w:rPr>
              <w:t>3</w:t>
            </w:r>
            <w:r>
              <w:rPr>
                <w:noProof/>
                <w:webHidden/>
              </w:rPr>
              <w:fldChar w:fldCharType="end"/>
            </w:r>
          </w:hyperlink>
        </w:p>
        <w:p w:rsidR="001B071E" w:rsidRDefault="001B071E">
          <w:pPr>
            <w:pStyle w:val="TOC2"/>
            <w:tabs>
              <w:tab w:val="right" w:leader="dot" w:pos="9016"/>
            </w:tabs>
            <w:rPr>
              <w:rFonts w:eastAsiaTheme="minorEastAsia"/>
              <w:noProof/>
              <w:lang w:eastAsia="en-GB"/>
            </w:rPr>
          </w:pPr>
          <w:hyperlink w:anchor="_Toc392061765" w:history="1">
            <w:r w:rsidRPr="008959A2">
              <w:rPr>
                <w:rStyle w:val="Hyperlink"/>
                <w:noProof/>
              </w:rPr>
              <w:t>Plan of the Investigation -</w:t>
            </w:r>
            <w:r>
              <w:rPr>
                <w:noProof/>
                <w:webHidden/>
              </w:rPr>
              <w:tab/>
            </w:r>
            <w:r>
              <w:rPr>
                <w:noProof/>
                <w:webHidden/>
              </w:rPr>
              <w:fldChar w:fldCharType="begin"/>
            </w:r>
            <w:r>
              <w:rPr>
                <w:noProof/>
                <w:webHidden/>
              </w:rPr>
              <w:instrText xml:space="preserve"> PAGEREF _Toc392061765 \h </w:instrText>
            </w:r>
            <w:r>
              <w:rPr>
                <w:noProof/>
                <w:webHidden/>
              </w:rPr>
            </w:r>
            <w:r>
              <w:rPr>
                <w:noProof/>
                <w:webHidden/>
              </w:rPr>
              <w:fldChar w:fldCharType="separate"/>
            </w:r>
            <w:r>
              <w:rPr>
                <w:noProof/>
                <w:webHidden/>
              </w:rPr>
              <w:t>3</w:t>
            </w:r>
            <w:r>
              <w:rPr>
                <w:noProof/>
                <w:webHidden/>
              </w:rPr>
              <w:fldChar w:fldCharType="end"/>
            </w:r>
          </w:hyperlink>
        </w:p>
        <w:p w:rsidR="001B071E" w:rsidRDefault="001B071E">
          <w:pPr>
            <w:pStyle w:val="TOC2"/>
            <w:tabs>
              <w:tab w:val="right" w:leader="dot" w:pos="9016"/>
            </w:tabs>
            <w:rPr>
              <w:rFonts w:eastAsiaTheme="minorEastAsia"/>
              <w:noProof/>
              <w:lang w:eastAsia="en-GB"/>
            </w:rPr>
          </w:pPr>
          <w:hyperlink w:anchor="_Toc392061766" w:history="1">
            <w:r w:rsidRPr="008959A2">
              <w:rPr>
                <w:rStyle w:val="Hyperlink"/>
                <w:noProof/>
              </w:rPr>
              <w:t>Interview 1 – Jonny Fishman -</w:t>
            </w:r>
            <w:r>
              <w:rPr>
                <w:noProof/>
                <w:webHidden/>
              </w:rPr>
              <w:tab/>
            </w:r>
            <w:r>
              <w:rPr>
                <w:noProof/>
                <w:webHidden/>
              </w:rPr>
              <w:fldChar w:fldCharType="begin"/>
            </w:r>
            <w:r>
              <w:rPr>
                <w:noProof/>
                <w:webHidden/>
              </w:rPr>
              <w:instrText xml:space="preserve"> PAGEREF _Toc392061766 \h </w:instrText>
            </w:r>
            <w:r>
              <w:rPr>
                <w:noProof/>
                <w:webHidden/>
              </w:rPr>
            </w:r>
            <w:r>
              <w:rPr>
                <w:noProof/>
                <w:webHidden/>
              </w:rPr>
              <w:fldChar w:fldCharType="separate"/>
            </w:r>
            <w:r>
              <w:rPr>
                <w:noProof/>
                <w:webHidden/>
              </w:rPr>
              <w:t>4</w:t>
            </w:r>
            <w:r>
              <w:rPr>
                <w:noProof/>
                <w:webHidden/>
              </w:rPr>
              <w:fldChar w:fldCharType="end"/>
            </w:r>
          </w:hyperlink>
        </w:p>
        <w:p w:rsidR="001B071E" w:rsidRDefault="001B071E">
          <w:pPr>
            <w:pStyle w:val="TOC2"/>
            <w:tabs>
              <w:tab w:val="right" w:leader="dot" w:pos="9016"/>
            </w:tabs>
            <w:rPr>
              <w:rFonts w:eastAsiaTheme="minorEastAsia"/>
              <w:noProof/>
              <w:lang w:eastAsia="en-GB"/>
            </w:rPr>
          </w:pPr>
          <w:hyperlink w:anchor="_Toc392061767" w:history="1">
            <w:r w:rsidRPr="008959A2">
              <w:rPr>
                <w:rStyle w:val="Hyperlink"/>
                <w:noProof/>
              </w:rPr>
              <w:t>Interview 1 – Analysis -</w:t>
            </w:r>
            <w:r>
              <w:rPr>
                <w:noProof/>
                <w:webHidden/>
              </w:rPr>
              <w:tab/>
            </w:r>
            <w:r>
              <w:rPr>
                <w:noProof/>
                <w:webHidden/>
              </w:rPr>
              <w:fldChar w:fldCharType="begin"/>
            </w:r>
            <w:r>
              <w:rPr>
                <w:noProof/>
                <w:webHidden/>
              </w:rPr>
              <w:instrText xml:space="preserve"> PAGEREF _Toc392061767 \h </w:instrText>
            </w:r>
            <w:r>
              <w:rPr>
                <w:noProof/>
                <w:webHidden/>
              </w:rPr>
            </w:r>
            <w:r>
              <w:rPr>
                <w:noProof/>
                <w:webHidden/>
              </w:rPr>
              <w:fldChar w:fldCharType="separate"/>
            </w:r>
            <w:r>
              <w:rPr>
                <w:noProof/>
                <w:webHidden/>
              </w:rPr>
              <w:t>5</w:t>
            </w:r>
            <w:r>
              <w:rPr>
                <w:noProof/>
                <w:webHidden/>
              </w:rPr>
              <w:fldChar w:fldCharType="end"/>
            </w:r>
          </w:hyperlink>
        </w:p>
        <w:p w:rsidR="001B071E" w:rsidRDefault="001B071E">
          <w:pPr>
            <w:pStyle w:val="TOC2"/>
            <w:tabs>
              <w:tab w:val="right" w:leader="dot" w:pos="9016"/>
            </w:tabs>
            <w:rPr>
              <w:rFonts w:eastAsiaTheme="minorEastAsia"/>
              <w:noProof/>
              <w:lang w:eastAsia="en-GB"/>
            </w:rPr>
          </w:pPr>
          <w:hyperlink w:anchor="_Toc392061768" w:history="1">
            <w:r w:rsidRPr="008959A2">
              <w:rPr>
                <w:rStyle w:val="Hyperlink"/>
                <w:noProof/>
              </w:rPr>
              <w:t>Interview 2 – Roscoe Marchland -</w:t>
            </w:r>
            <w:r>
              <w:rPr>
                <w:noProof/>
                <w:webHidden/>
              </w:rPr>
              <w:tab/>
            </w:r>
            <w:r>
              <w:rPr>
                <w:noProof/>
                <w:webHidden/>
              </w:rPr>
              <w:fldChar w:fldCharType="begin"/>
            </w:r>
            <w:r>
              <w:rPr>
                <w:noProof/>
                <w:webHidden/>
              </w:rPr>
              <w:instrText xml:space="preserve"> PAGEREF _Toc392061768 \h </w:instrText>
            </w:r>
            <w:r>
              <w:rPr>
                <w:noProof/>
                <w:webHidden/>
              </w:rPr>
            </w:r>
            <w:r>
              <w:rPr>
                <w:noProof/>
                <w:webHidden/>
              </w:rPr>
              <w:fldChar w:fldCharType="separate"/>
            </w:r>
            <w:r>
              <w:rPr>
                <w:noProof/>
                <w:webHidden/>
              </w:rPr>
              <w:t>5</w:t>
            </w:r>
            <w:r>
              <w:rPr>
                <w:noProof/>
                <w:webHidden/>
              </w:rPr>
              <w:fldChar w:fldCharType="end"/>
            </w:r>
          </w:hyperlink>
        </w:p>
        <w:p w:rsidR="001B071E" w:rsidRDefault="001B071E">
          <w:pPr>
            <w:pStyle w:val="TOC2"/>
            <w:tabs>
              <w:tab w:val="right" w:leader="dot" w:pos="9016"/>
            </w:tabs>
            <w:rPr>
              <w:rFonts w:eastAsiaTheme="minorEastAsia"/>
              <w:noProof/>
              <w:lang w:eastAsia="en-GB"/>
            </w:rPr>
          </w:pPr>
          <w:hyperlink w:anchor="_Toc392061769" w:history="1">
            <w:r w:rsidRPr="008959A2">
              <w:rPr>
                <w:rStyle w:val="Hyperlink"/>
                <w:noProof/>
              </w:rPr>
              <w:t>Interview 2 – Analysis –</w:t>
            </w:r>
            <w:r>
              <w:rPr>
                <w:noProof/>
                <w:webHidden/>
              </w:rPr>
              <w:tab/>
            </w:r>
            <w:r>
              <w:rPr>
                <w:noProof/>
                <w:webHidden/>
              </w:rPr>
              <w:fldChar w:fldCharType="begin"/>
            </w:r>
            <w:r>
              <w:rPr>
                <w:noProof/>
                <w:webHidden/>
              </w:rPr>
              <w:instrText xml:space="preserve"> PAGEREF _Toc392061769 \h </w:instrText>
            </w:r>
            <w:r>
              <w:rPr>
                <w:noProof/>
                <w:webHidden/>
              </w:rPr>
            </w:r>
            <w:r>
              <w:rPr>
                <w:noProof/>
                <w:webHidden/>
              </w:rPr>
              <w:fldChar w:fldCharType="separate"/>
            </w:r>
            <w:r>
              <w:rPr>
                <w:noProof/>
                <w:webHidden/>
              </w:rPr>
              <w:t>6</w:t>
            </w:r>
            <w:r>
              <w:rPr>
                <w:noProof/>
                <w:webHidden/>
              </w:rPr>
              <w:fldChar w:fldCharType="end"/>
            </w:r>
          </w:hyperlink>
        </w:p>
        <w:p w:rsidR="001B071E" w:rsidRDefault="001B071E">
          <w:pPr>
            <w:pStyle w:val="TOC2"/>
            <w:tabs>
              <w:tab w:val="right" w:leader="dot" w:pos="9016"/>
            </w:tabs>
            <w:rPr>
              <w:rFonts w:eastAsiaTheme="minorEastAsia"/>
              <w:noProof/>
              <w:lang w:eastAsia="en-GB"/>
            </w:rPr>
          </w:pPr>
          <w:hyperlink w:anchor="_Toc392061770" w:history="1">
            <w:r w:rsidRPr="008959A2">
              <w:rPr>
                <w:rStyle w:val="Hyperlink"/>
                <w:noProof/>
              </w:rPr>
              <w:t>Interview 3 – Edna Wescott -</w:t>
            </w:r>
            <w:r>
              <w:rPr>
                <w:noProof/>
                <w:webHidden/>
              </w:rPr>
              <w:tab/>
            </w:r>
            <w:r>
              <w:rPr>
                <w:noProof/>
                <w:webHidden/>
              </w:rPr>
              <w:fldChar w:fldCharType="begin"/>
            </w:r>
            <w:r>
              <w:rPr>
                <w:noProof/>
                <w:webHidden/>
              </w:rPr>
              <w:instrText xml:space="preserve"> PAGEREF _Toc392061770 \h </w:instrText>
            </w:r>
            <w:r>
              <w:rPr>
                <w:noProof/>
                <w:webHidden/>
              </w:rPr>
            </w:r>
            <w:r>
              <w:rPr>
                <w:noProof/>
                <w:webHidden/>
              </w:rPr>
              <w:fldChar w:fldCharType="separate"/>
            </w:r>
            <w:r>
              <w:rPr>
                <w:noProof/>
                <w:webHidden/>
              </w:rPr>
              <w:t>6</w:t>
            </w:r>
            <w:r>
              <w:rPr>
                <w:noProof/>
                <w:webHidden/>
              </w:rPr>
              <w:fldChar w:fldCharType="end"/>
            </w:r>
          </w:hyperlink>
        </w:p>
        <w:p w:rsidR="001B071E" w:rsidRDefault="001B071E">
          <w:pPr>
            <w:pStyle w:val="TOC2"/>
            <w:tabs>
              <w:tab w:val="right" w:leader="dot" w:pos="9016"/>
            </w:tabs>
            <w:rPr>
              <w:rFonts w:eastAsiaTheme="minorEastAsia"/>
              <w:noProof/>
              <w:lang w:eastAsia="en-GB"/>
            </w:rPr>
          </w:pPr>
          <w:hyperlink w:anchor="_Toc392061771" w:history="1">
            <w:r w:rsidRPr="008959A2">
              <w:rPr>
                <w:rStyle w:val="Hyperlink"/>
                <w:noProof/>
              </w:rPr>
              <w:t>Interview 3 – Analysis –</w:t>
            </w:r>
            <w:r>
              <w:rPr>
                <w:noProof/>
                <w:webHidden/>
              </w:rPr>
              <w:tab/>
            </w:r>
            <w:r>
              <w:rPr>
                <w:noProof/>
                <w:webHidden/>
              </w:rPr>
              <w:fldChar w:fldCharType="begin"/>
            </w:r>
            <w:r>
              <w:rPr>
                <w:noProof/>
                <w:webHidden/>
              </w:rPr>
              <w:instrText xml:space="preserve"> PAGEREF _Toc392061771 \h </w:instrText>
            </w:r>
            <w:r>
              <w:rPr>
                <w:noProof/>
                <w:webHidden/>
              </w:rPr>
            </w:r>
            <w:r>
              <w:rPr>
                <w:noProof/>
                <w:webHidden/>
              </w:rPr>
              <w:fldChar w:fldCharType="separate"/>
            </w:r>
            <w:r>
              <w:rPr>
                <w:noProof/>
                <w:webHidden/>
              </w:rPr>
              <w:t>7</w:t>
            </w:r>
            <w:r>
              <w:rPr>
                <w:noProof/>
                <w:webHidden/>
              </w:rPr>
              <w:fldChar w:fldCharType="end"/>
            </w:r>
          </w:hyperlink>
        </w:p>
        <w:p w:rsidR="001B071E" w:rsidRDefault="001B071E">
          <w:pPr>
            <w:pStyle w:val="TOC2"/>
            <w:tabs>
              <w:tab w:val="right" w:leader="dot" w:pos="9016"/>
            </w:tabs>
            <w:rPr>
              <w:rFonts w:eastAsiaTheme="minorEastAsia"/>
              <w:noProof/>
              <w:lang w:eastAsia="en-GB"/>
            </w:rPr>
          </w:pPr>
          <w:hyperlink w:anchor="_Toc392061772" w:history="1">
            <w:r w:rsidRPr="008959A2">
              <w:rPr>
                <w:rStyle w:val="Hyperlink"/>
                <w:noProof/>
              </w:rPr>
              <w:t>Questionnaire –</w:t>
            </w:r>
            <w:r>
              <w:rPr>
                <w:noProof/>
                <w:webHidden/>
              </w:rPr>
              <w:tab/>
            </w:r>
            <w:r>
              <w:rPr>
                <w:noProof/>
                <w:webHidden/>
              </w:rPr>
              <w:fldChar w:fldCharType="begin"/>
            </w:r>
            <w:r>
              <w:rPr>
                <w:noProof/>
                <w:webHidden/>
              </w:rPr>
              <w:instrText xml:space="preserve"> PAGEREF _Toc392061772 \h </w:instrText>
            </w:r>
            <w:r>
              <w:rPr>
                <w:noProof/>
                <w:webHidden/>
              </w:rPr>
            </w:r>
            <w:r>
              <w:rPr>
                <w:noProof/>
                <w:webHidden/>
              </w:rPr>
              <w:fldChar w:fldCharType="separate"/>
            </w:r>
            <w:r>
              <w:rPr>
                <w:noProof/>
                <w:webHidden/>
              </w:rPr>
              <w:t>7</w:t>
            </w:r>
            <w:r>
              <w:rPr>
                <w:noProof/>
                <w:webHidden/>
              </w:rPr>
              <w:fldChar w:fldCharType="end"/>
            </w:r>
          </w:hyperlink>
        </w:p>
        <w:p w:rsidR="001B071E" w:rsidRDefault="001B071E">
          <w:pPr>
            <w:pStyle w:val="TOC2"/>
            <w:tabs>
              <w:tab w:val="right" w:leader="dot" w:pos="9016"/>
            </w:tabs>
            <w:rPr>
              <w:rFonts w:eastAsiaTheme="minorEastAsia"/>
              <w:noProof/>
              <w:lang w:eastAsia="en-GB"/>
            </w:rPr>
          </w:pPr>
          <w:hyperlink w:anchor="_Toc392061773" w:history="1">
            <w:r w:rsidRPr="008959A2">
              <w:rPr>
                <w:rStyle w:val="Hyperlink"/>
                <w:noProof/>
              </w:rPr>
              <w:t>Process Model – Current System –</w:t>
            </w:r>
            <w:r>
              <w:rPr>
                <w:noProof/>
                <w:webHidden/>
              </w:rPr>
              <w:tab/>
            </w:r>
            <w:r>
              <w:rPr>
                <w:noProof/>
                <w:webHidden/>
              </w:rPr>
              <w:fldChar w:fldCharType="begin"/>
            </w:r>
            <w:r>
              <w:rPr>
                <w:noProof/>
                <w:webHidden/>
              </w:rPr>
              <w:instrText xml:space="preserve"> PAGEREF _Toc392061773 \h </w:instrText>
            </w:r>
            <w:r>
              <w:rPr>
                <w:noProof/>
                <w:webHidden/>
              </w:rPr>
            </w:r>
            <w:r>
              <w:rPr>
                <w:noProof/>
                <w:webHidden/>
              </w:rPr>
              <w:fldChar w:fldCharType="separate"/>
            </w:r>
            <w:r>
              <w:rPr>
                <w:noProof/>
                <w:webHidden/>
              </w:rPr>
              <w:t>9</w:t>
            </w:r>
            <w:r>
              <w:rPr>
                <w:noProof/>
                <w:webHidden/>
              </w:rPr>
              <w:fldChar w:fldCharType="end"/>
            </w:r>
          </w:hyperlink>
        </w:p>
        <w:p w:rsidR="001B071E" w:rsidRDefault="001B071E">
          <w:pPr>
            <w:pStyle w:val="TOC2"/>
            <w:tabs>
              <w:tab w:val="right" w:leader="dot" w:pos="9016"/>
            </w:tabs>
            <w:rPr>
              <w:rFonts w:eastAsiaTheme="minorEastAsia"/>
              <w:noProof/>
              <w:lang w:eastAsia="en-GB"/>
            </w:rPr>
          </w:pPr>
          <w:hyperlink w:anchor="_Toc392061774" w:history="1">
            <w:r w:rsidRPr="008959A2">
              <w:rPr>
                <w:rStyle w:val="Hyperlink"/>
                <w:noProof/>
              </w:rPr>
              <w:t>Data Flow Diagram – Current System</w:t>
            </w:r>
            <w:r>
              <w:rPr>
                <w:noProof/>
                <w:webHidden/>
              </w:rPr>
              <w:tab/>
            </w:r>
            <w:r>
              <w:rPr>
                <w:noProof/>
                <w:webHidden/>
              </w:rPr>
              <w:fldChar w:fldCharType="begin"/>
            </w:r>
            <w:r>
              <w:rPr>
                <w:noProof/>
                <w:webHidden/>
              </w:rPr>
              <w:instrText xml:space="preserve"> PAGEREF _Toc392061774 \h </w:instrText>
            </w:r>
            <w:r>
              <w:rPr>
                <w:noProof/>
                <w:webHidden/>
              </w:rPr>
            </w:r>
            <w:r>
              <w:rPr>
                <w:noProof/>
                <w:webHidden/>
              </w:rPr>
              <w:fldChar w:fldCharType="separate"/>
            </w:r>
            <w:r>
              <w:rPr>
                <w:noProof/>
                <w:webHidden/>
              </w:rPr>
              <w:t>10</w:t>
            </w:r>
            <w:r>
              <w:rPr>
                <w:noProof/>
                <w:webHidden/>
              </w:rPr>
              <w:fldChar w:fldCharType="end"/>
            </w:r>
          </w:hyperlink>
        </w:p>
        <w:p w:rsidR="001B071E" w:rsidRDefault="001B071E">
          <w:pPr>
            <w:pStyle w:val="TOC2"/>
            <w:tabs>
              <w:tab w:val="right" w:leader="dot" w:pos="9016"/>
            </w:tabs>
            <w:rPr>
              <w:rFonts w:eastAsiaTheme="minorEastAsia"/>
              <w:noProof/>
              <w:lang w:eastAsia="en-GB"/>
            </w:rPr>
          </w:pPr>
          <w:hyperlink w:anchor="_Toc392061775" w:history="1">
            <w:r w:rsidRPr="008959A2">
              <w:rPr>
                <w:rStyle w:val="Hyperlink"/>
                <w:noProof/>
              </w:rPr>
              <w:t>Issues with the Current System –</w:t>
            </w:r>
            <w:r>
              <w:rPr>
                <w:noProof/>
                <w:webHidden/>
              </w:rPr>
              <w:tab/>
            </w:r>
            <w:r>
              <w:rPr>
                <w:noProof/>
                <w:webHidden/>
              </w:rPr>
              <w:fldChar w:fldCharType="begin"/>
            </w:r>
            <w:r>
              <w:rPr>
                <w:noProof/>
                <w:webHidden/>
              </w:rPr>
              <w:instrText xml:space="preserve"> PAGEREF _Toc392061775 \h </w:instrText>
            </w:r>
            <w:r>
              <w:rPr>
                <w:noProof/>
                <w:webHidden/>
              </w:rPr>
            </w:r>
            <w:r>
              <w:rPr>
                <w:noProof/>
                <w:webHidden/>
              </w:rPr>
              <w:fldChar w:fldCharType="separate"/>
            </w:r>
            <w:r>
              <w:rPr>
                <w:noProof/>
                <w:webHidden/>
              </w:rPr>
              <w:t>11</w:t>
            </w:r>
            <w:r>
              <w:rPr>
                <w:noProof/>
                <w:webHidden/>
              </w:rPr>
              <w:fldChar w:fldCharType="end"/>
            </w:r>
          </w:hyperlink>
        </w:p>
        <w:p w:rsidR="001B071E" w:rsidRDefault="001B071E">
          <w:pPr>
            <w:pStyle w:val="TOC2"/>
            <w:tabs>
              <w:tab w:val="right" w:leader="dot" w:pos="9016"/>
            </w:tabs>
            <w:rPr>
              <w:rFonts w:eastAsiaTheme="minorEastAsia"/>
              <w:noProof/>
              <w:lang w:eastAsia="en-GB"/>
            </w:rPr>
          </w:pPr>
          <w:hyperlink w:anchor="_Toc392061776" w:history="1">
            <w:r w:rsidRPr="008959A2">
              <w:rPr>
                <w:rStyle w:val="Hyperlink"/>
                <w:noProof/>
              </w:rPr>
              <w:t>Requirements Specification –</w:t>
            </w:r>
            <w:r>
              <w:rPr>
                <w:noProof/>
                <w:webHidden/>
              </w:rPr>
              <w:tab/>
            </w:r>
            <w:r>
              <w:rPr>
                <w:noProof/>
                <w:webHidden/>
              </w:rPr>
              <w:fldChar w:fldCharType="begin"/>
            </w:r>
            <w:r>
              <w:rPr>
                <w:noProof/>
                <w:webHidden/>
              </w:rPr>
              <w:instrText xml:space="preserve"> PAGEREF _Toc392061776 \h </w:instrText>
            </w:r>
            <w:r>
              <w:rPr>
                <w:noProof/>
                <w:webHidden/>
              </w:rPr>
            </w:r>
            <w:r>
              <w:rPr>
                <w:noProof/>
                <w:webHidden/>
              </w:rPr>
              <w:fldChar w:fldCharType="separate"/>
            </w:r>
            <w:r>
              <w:rPr>
                <w:noProof/>
                <w:webHidden/>
              </w:rPr>
              <w:t>11</w:t>
            </w:r>
            <w:r>
              <w:rPr>
                <w:noProof/>
                <w:webHidden/>
              </w:rPr>
              <w:fldChar w:fldCharType="end"/>
            </w:r>
          </w:hyperlink>
        </w:p>
        <w:p w:rsidR="001B071E" w:rsidRDefault="001B071E">
          <w:pPr>
            <w:pStyle w:val="TOC2"/>
            <w:tabs>
              <w:tab w:val="right" w:leader="dot" w:pos="9016"/>
            </w:tabs>
            <w:rPr>
              <w:rFonts w:eastAsiaTheme="minorEastAsia"/>
              <w:noProof/>
              <w:lang w:eastAsia="en-GB"/>
            </w:rPr>
          </w:pPr>
          <w:hyperlink w:anchor="_Toc392061777" w:history="1">
            <w:r w:rsidRPr="008959A2">
              <w:rPr>
                <w:rStyle w:val="Hyperlink"/>
                <w:noProof/>
              </w:rPr>
              <w:t>Alternative Methods –</w:t>
            </w:r>
            <w:r>
              <w:rPr>
                <w:noProof/>
                <w:webHidden/>
              </w:rPr>
              <w:tab/>
            </w:r>
            <w:r>
              <w:rPr>
                <w:noProof/>
                <w:webHidden/>
              </w:rPr>
              <w:fldChar w:fldCharType="begin"/>
            </w:r>
            <w:r>
              <w:rPr>
                <w:noProof/>
                <w:webHidden/>
              </w:rPr>
              <w:instrText xml:space="preserve"> PAGEREF _Toc392061777 \h </w:instrText>
            </w:r>
            <w:r>
              <w:rPr>
                <w:noProof/>
                <w:webHidden/>
              </w:rPr>
            </w:r>
            <w:r>
              <w:rPr>
                <w:noProof/>
                <w:webHidden/>
              </w:rPr>
              <w:fldChar w:fldCharType="separate"/>
            </w:r>
            <w:r>
              <w:rPr>
                <w:noProof/>
                <w:webHidden/>
              </w:rPr>
              <w:t>12</w:t>
            </w:r>
            <w:r>
              <w:rPr>
                <w:noProof/>
                <w:webHidden/>
              </w:rPr>
              <w:fldChar w:fldCharType="end"/>
            </w:r>
          </w:hyperlink>
        </w:p>
        <w:p w:rsidR="001B071E" w:rsidRDefault="001B071E">
          <w:pPr>
            <w:pStyle w:val="TOC3"/>
            <w:tabs>
              <w:tab w:val="right" w:leader="dot" w:pos="9016"/>
            </w:tabs>
            <w:rPr>
              <w:rFonts w:eastAsiaTheme="minorEastAsia"/>
              <w:noProof/>
              <w:lang w:eastAsia="en-GB"/>
            </w:rPr>
          </w:pPr>
          <w:hyperlink w:anchor="_Toc392061778" w:history="1">
            <w:r w:rsidRPr="008959A2">
              <w:rPr>
                <w:rStyle w:val="Hyperlink"/>
                <w:noProof/>
              </w:rPr>
              <w:t>Method One – Improve the current paper-based system –</w:t>
            </w:r>
            <w:r>
              <w:rPr>
                <w:noProof/>
                <w:webHidden/>
              </w:rPr>
              <w:tab/>
            </w:r>
            <w:r>
              <w:rPr>
                <w:noProof/>
                <w:webHidden/>
              </w:rPr>
              <w:fldChar w:fldCharType="begin"/>
            </w:r>
            <w:r>
              <w:rPr>
                <w:noProof/>
                <w:webHidden/>
              </w:rPr>
              <w:instrText xml:space="preserve"> PAGEREF _Toc392061778 \h </w:instrText>
            </w:r>
            <w:r>
              <w:rPr>
                <w:noProof/>
                <w:webHidden/>
              </w:rPr>
            </w:r>
            <w:r>
              <w:rPr>
                <w:noProof/>
                <w:webHidden/>
              </w:rPr>
              <w:fldChar w:fldCharType="separate"/>
            </w:r>
            <w:r>
              <w:rPr>
                <w:noProof/>
                <w:webHidden/>
              </w:rPr>
              <w:t>12</w:t>
            </w:r>
            <w:r>
              <w:rPr>
                <w:noProof/>
                <w:webHidden/>
              </w:rPr>
              <w:fldChar w:fldCharType="end"/>
            </w:r>
          </w:hyperlink>
        </w:p>
        <w:p w:rsidR="001B071E" w:rsidRDefault="001B071E">
          <w:pPr>
            <w:pStyle w:val="TOC3"/>
            <w:tabs>
              <w:tab w:val="right" w:leader="dot" w:pos="9016"/>
            </w:tabs>
            <w:rPr>
              <w:rFonts w:eastAsiaTheme="minorEastAsia"/>
              <w:noProof/>
              <w:lang w:eastAsia="en-GB"/>
            </w:rPr>
          </w:pPr>
          <w:hyperlink w:anchor="_Toc392061779" w:history="1">
            <w:r w:rsidRPr="008959A2">
              <w:rPr>
                <w:rStyle w:val="Hyperlink"/>
                <w:noProof/>
              </w:rPr>
              <w:t>Method Two – Employ a Professional Programmer –</w:t>
            </w:r>
            <w:r>
              <w:rPr>
                <w:noProof/>
                <w:webHidden/>
              </w:rPr>
              <w:tab/>
            </w:r>
            <w:r>
              <w:rPr>
                <w:noProof/>
                <w:webHidden/>
              </w:rPr>
              <w:fldChar w:fldCharType="begin"/>
            </w:r>
            <w:r>
              <w:rPr>
                <w:noProof/>
                <w:webHidden/>
              </w:rPr>
              <w:instrText xml:space="preserve"> PAGEREF _Toc392061779 \h </w:instrText>
            </w:r>
            <w:r>
              <w:rPr>
                <w:noProof/>
                <w:webHidden/>
              </w:rPr>
            </w:r>
            <w:r>
              <w:rPr>
                <w:noProof/>
                <w:webHidden/>
              </w:rPr>
              <w:fldChar w:fldCharType="separate"/>
            </w:r>
            <w:r>
              <w:rPr>
                <w:noProof/>
                <w:webHidden/>
              </w:rPr>
              <w:t>12</w:t>
            </w:r>
            <w:r>
              <w:rPr>
                <w:noProof/>
                <w:webHidden/>
              </w:rPr>
              <w:fldChar w:fldCharType="end"/>
            </w:r>
          </w:hyperlink>
        </w:p>
        <w:p w:rsidR="001B071E" w:rsidRDefault="001B071E">
          <w:pPr>
            <w:pStyle w:val="TOC3"/>
            <w:tabs>
              <w:tab w:val="right" w:leader="dot" w:pos="9016"/>
            </w:tabs>
            <w:rPr>
              <w:rFonts w:eastAsiaTheme="minorEastAsia"/>
              <w:noProof/>
              <w:lang w:eastAsia="en-GB"/>
            </w:rPr>
          </w:pPr>
          <w:hyperlink w:anchor="_Toc392061780" w:history="1">
            <w:r w:rsidRPr="008959A2">
              <w:rPr>
                <w:rStyle w:val="Hyperlink"/>
                <w:noProof/>
              </w:rPr>
              <w:t>Method Three – Create a system using Python –</w:t>
            </w:r>
            <w:r>
              <w:rPr>
                <w:noProof/>
                <w:webHidden/>
              </w:rPr>
              <w:tab/>
            </w:r>
            <w:r>
              <w:rPr>
                <w:noProof/>
                <w:webHidden/>
              </w:rPr>
              <w:fldChar w:fldCharType="begin"/>
            </w:r>
            <w:r>
              <w:rPr>
                <w:noProof/>
                <w:webHidden/>
              </w:rPr>
              <w:instrText xml:space="preserve"> PAGEREF _Toc392061780 \h </w:instrText>
            </w:r>
            <w:r>
              <w:rPr>
                <w:noProof/>
                <w:webHidden/>
              </w:rPr>
            </w:r>
            <w:r>
              <w:rPr>
                <w:noProof/>
                <w:webHidden/>
              </w:rPr>
              <w:fldChar w:fldCharType="separate"/>
            </w:r>
            <w:r>
              <w:rPr>
                <w:noProof/>
                <w:webHidden/>
              </w:rPr>
              <w:t>13</w:t>
            </w:r>
            <w:r>
              <w:rPr>
                <w:noProof/>
                <w:webHidden/>
              </w:rPr>
              <w:fldChar w:fldCharType="end"/>
            </w:r>
          </w:hyperlink>
        </w:p>
        <w:p w:rsidR="001B071E" w:rsidRDefault="001B071E">
          <w:pPr>
            <w:pStyle w:val="TOC2"/>
            <w:tabs>
              <w:tab w:val="right" w:leader="dot" w:pos="9016"/>
            </w:tabs>
            <w:rPr>
              <w:rFonts w:eastAsiaTheme="minorEastAsia"/>
              <w:noProof/>
              <w:lang w:eastAsia="en-GB"/>
            </w:rPr>
          </w:pPr>
          <w:hyperlink w:anchor="_Toc392061781" w:history="1">
            <w:r w:rsidRPr="008959A2">
              <w:rPr>
                <w:rStyle w:val="Hyperlink"/>
                <w:noProof/>
              </w:rPr>
              <w:t>Hardware and Software Requirements –</w:t>
            </w:r>
            <w:r>
              <w:rPr>
                <w:noProof/>
                <w:webHidden/>
              </w:rPr>
              <w:tab/>
            </w:r>
            <w:r>
              <w:rPr>
                <w:noProof/>
                <w:webHidden/>
              </w:rPr>
              <w:fldChar w:fldCharType="begin"/>
            </w:r>
            <w:r>
              <w:rPr>
                <w:noProof/>
                <w:webHidden/>
              </w:rPr>
              <w:instrText xml:space="preserve"> PAGEREF _Toc392061781 \h </w:instrText>
            </w:r>
            <w:r>
              <w:rPr>
                <w:noProof/>
                <w:webHidden/>
              </w:rPr>
            </w:r>
            <w:r>
              <w:rPr>
                <w:noProof/>
                <w:webHidden/>
              </w:rPr>
              <w:fldChar w:fldCharType="separate"/>
            </w:r>
            <w:r>
              <w:rPr>
                <w:noProof/>
                <w:webHidden/>
              </w:rPr>
              <w:t>14</w:t>
            </w:r>
            <w:r>
              <w:rPr>
                <w:noProof/>
                <w:webHidden/>
              </w:rPr>
              <w:fldChar w:fldCharType="end"/>
            </w:r>
          </w:hyperlink>
        </w:p>
        <w:p w:rsidR="001B071E" w:rsidRDefault="001B071E">
          <w:pPr>
            <w:pStyle w:val="TOC1"/>
            <w:tabs>
              <w:tab w:val="right" w:leader="dot" w:pos="9016"/>
            </w:tabs>
            <w:rPr>
              <w:rFonts w:eastAsiaTheme="minorEastAsia"/>
              <w:noProof/>
              <w:lang w:eastAsia="en-GB"/>
            </w:rPr>
          </w:pPr>
          <w:hyperlink w:anchor="_Toc392061782" w:history="1">
            <w:r w:rsidRPr="008959A2">
              <w:rPr>
                <w:rStyle w:val="Hyperlink"/>
                <w:noProof/>
              </w:rPr>
              <w:t>Section 2 – Design Part 1, Nature of the Solution</w:t>
            </w:r>
            <w:r>
              <w:rPr>
                <w:noProof/>
                <w:webHidden/>
              </w:rPr>
              <w:tab/>
            </w:r>
            <w:r>
              <w:rPr>
                <w:noProof/>
                <w:webHidden/>
              </w:rPr>
              <w:fldChar w:fldCharType="begin"/>
            </w:r>
            <w:r>
              <w:rPr>
                <w:noProof/>
                <w:webHidden/>
              </w:rPr>
              <w:instrText xml:space="preserve"> PAGEREF _Toc392061782 \h </w:instrText>
            </w:r>
            <w:r>
              <w:rPr>
                <w:noProof/>
                <w:webHidden/>
              </w:rPr>
            </w:r>
            <w:r>
              <w:rPr>
                <w:noProof/>
                <w:webHidden/>
              </w:rPr>
              <w:fldChar w:fldCharType="separate"/>
            </w:r>
            <w:r>
              <w:rPr>
                <w:noProof/>
                <w:webHidden/>
              </w:rPr>
              <w:t>15</w:t>
            </w:r>
            <w:r>
              <w:rPr>
                <w:noProof/>
                <w:webHidden/>
              </w:rPr>
              <w:fldChar w:fldCharType="end"/>
            </w:r>
          </w:hyperlink>
        </w:p>
        <w:p w:rsidR="001B071E" w:rsidRDefault="001B071E">
          <w:pPr>
            <w:pStyle w:val="TOC2"/>
            <w:tabs>
              <w:tab w:val="right" w:leader="dot" w:pos="9016"/>
            </w:tabs>
            <w:rPr>
              <w:rFonts w:eastAsiaTheme="minorEastAsia"/>
              <w:noProof/>
              <w:lang w:eastAsia="en-GB"/>
            </w:rPr>
          </w:pPr>
          <w:hyperlink w:anchor="_Toc392061783" w:history="1">
            <w:r w:rsidRPr="008959A2">
              <w:rPr>
                <w:rStyle w:val="Hyperlink"/>
                <w:noProof/>
              </w:rPr>
              <w:t>Performance Criteria –</w:t>
            </w:r>
            <w:r>
              <w:rPr>
                <w:noProof/>
                <w:webHidden/>
              </w:rPr>
              <w:tab/>
            </w:r>
            <w:r>
              <w:rPr>
                <w:noProof/>
                <w:webHidden/>
              </w:rPr>
              <w:fldChar w:fldCharType="begin"/>
            </w:r>
            <w:r>
              <w:rPr>
                <w:noProof/>
                <w:webHidden/>
              </w:rPr>
              <w:instrText xml:space="preserve"> PAGEREF _Toc392061783 \h </w:instrText>
            </w:r>
            <w:r>
              <w:rPr>
                <w:noProof/>
                <w:webHidden/>
              </w:rPr>
            </w:r>
            <w:r>
              <w:rPr>
                <w:noProof/>
                <w:webHidden/>
              </w:rPr>
              <w:fldChar w:fldCharType="separate"/>
            </w:r>
            <w:r>
              <w:rPr>
                <w:noProof/>
                <w:webHidden/>
              </w:rPr>
              <w:t>15</w:t>
            </w:r>
            <w:r>
              <w:rPr>
                <w:noProof/>
                <w:webHidden/>
              </w:rPr>
              <w:fldChar w:fldCharType="end"/>
            </w:r>
          </w:hyperlink>
        </w:p>
        <w:p w:rsidR="001B071E" w:rsidRDefault="001B071E">
          <w:pPr>
            <w:pStyle w:val="TOC2"/>
            <w:tabs>
              <w:tab w:val="right" w:leader="dot" w:pos="9016"/>
            </w:tabs>
            <w:rPr>
              <w:rFonts w:eastAsiaTheme="minorEastAsia"/>
              <w:noProof/>
              <w:lang w:eastAsia="en-GB"/>
            </w:rPr>
          </w:pPr>
          <w:hyperlink w:anchor="_Toc392061784" w:history="1">
            <w:r w:rsidRPr="008959A2">
              <w:rPr>
                <w:rStyle w:val="Hyperlink"/>
                <w:noProof/>
              </w:rPr>
              <w:t>Storage Design –</w:t>
            </w:r>
            <w:r>
              <w:rPr>
                <w:noProof/>
                <w:webHidden/>
              </w:rPr>
              <w:tab/>
            </w:r>
            <w:r>
              <w:rPr>
                <w:noProof/>
                <w:webHidden/>
              </w:rPr>
              <w:fldChar w:fldCharType="begin"/>
            </w:r>
            <w:r>
              <w:rPr>
                <w:noProof/>
                <w:webHidden/>
              </w:rPr>
              <w:instrText xml:space="preserve"> PAGEREF _Toc392061784 \h </w:instrText>
            </w:r>
            <w:r>
              <w:rPr>
                <w:noProof/>
                <w:webHidden/>
              </w:rPr>
            </w:r>
            <w:r>
              <w:rPr>
                <w:noProof/>
                <w:webHidden/>
              </w:rPr>
              <w:fldChar w:fldCharType="separate"/>
            </w:r>
            <w:r>
              <w:rPr>
                <w:noProof/>
                <w:webHidden/>
              </w:rPr>
              <w:t>17</w:t>
            </w:r>
            <w:r>
              <w:rPr>
                <w:noProof/>
                <w:webHidden/>
              </w:rPr>
              <w:fldChar w:fldCharType="end"/>
            </w:r>
          </w:hyperlink>
        </w:p>
        <w:p w:rsidR="00CF1FF0" w:rsidRDefault="00CF1FF0">
          <w:r>
            <w:rPr>
              <w:b/>
              <w:bCs/>
              <w:noProof/>
            </w:rPr>
            <w:fldChar w:fldCharType="end"/>
          </w:r>
        </w:p>
      </w:sdtContent>
    </w:sdt>
    <w:p w:rsidR="00CF1FF0" w:rsidRDefault="00CF1FF0" w:rsidP="00D32C39">
      <w:pPr>
        <w:rPr>
          <w:b/>
          <w:sz w:val="40"/>
          <w:u w:val="single"/>
        </w:rPr>
      </w:pPr>
    </w:p>
    <w:p w:rsidR="00CF1FF0" w:rsidRDefault="00CF1FF0" w:rsidP="00D32C39">
      <w:pPr>
        <w:rPr>
          <w:b/>
          <w:sz w:val="40"/>
          <w:u w:val="single"/>
        </w:rPr>
      </w:pPr>
    </w:p>
    <w:p w:rsidR="00CF1FF0" w:rsidRDefault="00CF1FF0" w:rsidP="00D32C39">
      <w:pPr>
        <w:rPr>
          <w:b/>
          <w:sz w:val="40"/>
          <w:u w:val="single"/>
        </w:rPr>
      </w:pPr>
      <w:r>
        <w:rPr>
          <w:b/>
          <w:sz w:val="40"/>
          <w:u w:val="single"/>
        </w:rPr>
        <w:t xml:space="preserve"> </w:t>
      </w:r>
    </w:p>
    <w:p w:rsidR="00231385" w:rsidRDefault="00231385" w:rsidP="00D32C39">
      <w:pPr>
        <w:spacing w:line="240" w:lineRule="auto"/>
      </w:pPr>
    </w:p>
    <w:p w:rsidR="00231385" w:rsidRDefault="00231385" w:rsidP="00D32C39">
      <w:pPr>
        <w:spacing w:before="240" w:after="0" w:line="240" w:lineRule="auto"/>
      </w:pPr>
    </w:p>
    <w:p w:rsidR="00A334A2" w:rsidRDefault="00A334A2" w:rsidP="00D32C39"/>
    <w:p w:rsidR="0045760E" w:rsidRPr="00CF1FF0" w:rsidRDefault="0045760E" w:rsidP="00F42AB5">
      <w:pPr>
        <w:pStyle w:val="Heading1"/>
      </w:pPr>
      <w:bookmarkStart w:id="0" w:name="_Toc390848746"/>
      <w:bookmarkStart w:id="1" w:name="_Toc392061763"/>
      <w:r w:rsidRPr="00CF1FF0">
        <w:lastRenderedPageBreak/>
        <w:t>Section 1 – Definition, Investigation and Analysis</w:t>
      </w:r>
      <w:bookmarkEnd w:id="0"/>
      <w:bookmarkEnd w:id="1"/>
    </w:p>
    <w:p w:rsidR="0045760E" w:rsidRPr="00CF1FF0" w:rsidRDefault="00CF1FF0" w:rsidP="000C700E">
      <w:pPr>
        <w:pStyle w:val="Heading2"/>
      </w:pPr>
      <w:bookmarkStart w:id="2" w:name="_Toc390848747"/>
      <w:bookmarkStart w:id="3" w:name="_Toc392061764"/>
      <w:r>
        <w:t xml:space="preserve">Problem </w:t>
      </w:r>
      <w:r w:rsidR="0045760E" w:rsidRPr="00CF1FF0">
        <w:t>Definition –</w:t>
      </w:r>
      <w:bookmarkEnd w:id="2"/>
      <w:bookmarkEnd w:id="3"/>
    </w:p>
    <w:p w:rsidR="003609FD" w:rsidRDefault="001F14B4" w:rsidP="00D32C39">
      <w:pPr>
        <w:rPr>
          <w:lang w:val="en-US"/>
        </w:rPr>
      </w:pPr>
      <w:r>
        <w:t xml:space="preserve">   My end user is the Douglas Jackson executive and managerial call centre, based in Lichfield. They employ a large number of employees, and they provide experienced recruitment consultants to businesses in order to aid </w:t>
      </w:r>
      <w:r w:rsidR="00D629F1">
        <w:t>them</w:t>
      </w:r>
      <w:r>
        <w:t xml:space="preserve"> in a wide range of sectors, including, but not limited to:</w:t>
      </w:r>
      <w:r w:rsidRPr="001F14B4">
        <w:rPr>
          <w:lang w:val="en-US"/>
        </w:rPr>
        <w:t xml:space="preserve"> </w:t>
      </w:r>
      <w:r>
        <w:rPr>
          <w:lang w:val="en-US"/>
        </w:rPr>
        <w:t>Finance, Banking, Insurance, IT, Telecommunications, Utilities, Online, Retail, Travel, Consumer Goods, Outsourcing and Public Sector/Not for Profit. They also attend a plethora of corporate events, and are often present to judge for some industry bodies and award programs.</w:t>
      </w:r>
      <w:r w:rsidR="00D629F1">
        <w:rPr>
          <w:lang w:val="en-US"/>
        </w:rPr>
        <w:t xml:space="preserve"> </w:t>
      </w:r>
    </w:p>
    <w:p w:rsidR="00D629F1" w:rsidRDefault="00B424BC" w:rsidP="00D32C39">
      <w:r>
        <w:t>The three managers are called Jonny Fishman, Roscoe Marchland and Ed</w:t>
      </w:r>
      <w:r w:rsidR="0092741E">
        <w:t xml:space="preserve">na </w:t>
      </w:r>
      <w:r>
        <w:t>Wescott. Regarding themselves (who are responsible for the filing system),</w:t>
      </w:r>
      <w:r w:rsidR="00D629F1">
        <w:t xml:space="preserve"> they are neither computer-literate, nor do they currently have much exposure to technology – even in the office environment. Most of their work is still performed with pen and paper, and; moreover, it will be important to ensure that the new system is easy to navigate, well laid-out – providing a quick-to-use, simple interface that is easy to grasp.</w:t>
      </w:r>
    </w:p>
    <w:p w:rsidR="00F40198" w:rsidRDefault="00F40198" w:rsidP="00D32C39">
      <w:pPr>
        <w:rPr>
          <w:lang w:val="en-US"/>
        </w:rPr>
      </w:pPr>
      <w:r>
        <w:rPr>
          <w:rFonts w:cstheme="minorHAnsi"/>
        </w:rPr>
        <w:t xml:space="preserve">The issue that I am investigating is the lethargic and archaic filing system of employee records. Due to the nature of the current system, there is an increasing lack of space to store the records, and records often become intertwined, damaged or lost. This consumes valuable time in the sorting, recreation and finding of records.  </w:t>
      </w:r>
    </w:p>
    <w:p w:rsidR="00F40198" w:rsidRDefault="00F40198" w:rsidP="00D32C39">
      <w:r>
        <w:t xml:space="preserve">The current system relies on manual filing of physical, paper records, which are easily misplaced or damaged. This results in a slow system, and due to the large volume of records required (due to the large volume of employees), it has become time-consuming to find individual employees’ records.  Currently, records are kept in filing cabinets, amongst hundreds of others, and in order to ‘update’ the records, that part of the file must be reprinted and rewritten. </w:t>
      </w:r>
    </w:p>
    <w:p w:rsidR="00231385" w:rsidRDefault="00F40198" w:rsidP="00D32C39">
      <w:r>
        <w:t xml:space="preserve">Disposing of records also poses an issue, since they contain often confidential or personal information, which cannot just be thrown away as it is. Moreover, a significant amount of company time and resources </w:t>
      </w:r>
      <w:r w:rsidR="00231385">
        <w:t>are dedicated to shredding and disposing of said records. These could be more effectively allocated, were a new, computerised system to be developed.</w:t>
      </w:r>
    </w:p>
    <w:p w:rsidR="00231385" w:rsidRDefault="00231385" w:rsidP="00D32C39">
      <w:r>
        <w:t>Before I can begin work on a new system, I will need further details from the end user</w:t>
      </w:r>
      <w:r w:rsidR="00D32C39">
        <w:t>s</w:t>
      </w:r>
      <w:r>
        <w:t>, regarding the current IT skills of employees, and the nature of the system required. I aim to conduct further investigation into this through the mediums of interviews, questionnaires and meetings, as well as the construction of a process model of the current system.</w:t>
      </w:r>
    </w:p>
    <w:p w:rsidR="00F60A17" w:rsidRDefault="00F60A17" w:rsidP="000C700E">
      <w:pPr>
        <w:pStyle w:val="Heading2"/>
      </w:pPr>
      <w:bookmarkStart w:id="4" w:name="_Toc392061765"/>
      <w:r>
        <w:t>Plan of the Investigation -</w:t>
      </w:r>
      <w:bookmarkEnd w:id="4"/>
    </w:p>
    <w:p w:rsidR="00F60A17" w:rsidRDefault="00F60A17" w:rsidP="00D32C39">
      <w:r>
        <w:t>Firstly, I will create a Process Model of the current system. I will use this in order to fully gauge how the current system operates.</w:t>
      </w:r>
    </w:p>
    <w:p w:rsidR="00F60A17" w:rsidRDefault="00F60A17" w:rsidP="00D32C39">
      <w:r>
        <w:t xml:space="preserve">Following this, I will conduct three successive interviews, one with each of the </w:t>
      </w:r>
      <w:proofErr w:type="gramStart"/>
      <w:r>
        <w:t>Managers :</w:t>
      </w:r>
      <w:proofErr w:type="gramEnd"/>
      <w:r>
        <w:t xml:space="preserve"> Jonny Fishman; Roscoe Marchland and Edna Wescott respectively. </w:t>
      </w:r>
    </w:p>
    <w:p w:rsidR="00F60A17" w:rsidRDefault="00F60A17" w:rsidP="00D32C39">
      <w:r>
        <w:t>I plan to include the following questions:</w:t>
      </w:r>
    </w:p>
    <w:p w:rsidR="00F60A17" w:rsidRPr="00BA12E9" w:rsidRDefault="00F60A17" w:rsidP="00F60A17">
      <w:pPr>
        <w:spacing w:line="240" w:lineRule="auto"/>
        <w:rPr>
          <w:i/>
        </w:rPr>
      </w:pPr>
      <w:r w:rsidRPr="00BA12E9">
        <w:rPr>
          <w:rFonts w:cstheme="minorHAnsi"/>
          <w:i/>
        </w:rPr>
        <w:lastRenderedPageBreak/>
        <w:t>∙What is your role within the company itself?</w:t>
      </w:r>
    </w:p>
    <w:p w:rsidR="00F60A17" w:rsidRPr="00BA12E9" w:rsidRDefault="00F60A17" w:rsidP="00F60A17">
      <w:pPr>
        <w:spacing w:line="240" w:lineRule="auto"/>
        <w:rPr>
          <w:i/>
        </w:rPr>
      </w:pPr>
      <w:r w:rsidRPr="00BA12E9">
        <w:rPr>
          <w:rFonts w:cstheme="minorHAnsi"/>
          <w:i/>
        </w:rPr>
        <w:t>∙How does the current filing system work?</w:t>
      </w:r>
    </w:p>
    <w:p w:rsidR="00F60A17" w:rsidRPr="00BA12E9" w:rsidRDefault="00F60A17" w:rsidP="00F60A17">
      <w:pPr>
        <w:spacing w:line="240" w:lineRule="auto"/>
        <w:rPr>
          <w:rFonts w:cstheme="minorHAnsi"/>
          <w:i/>
        </w:rPr>
      </w:pPr>
      <w:r w:rsidRPr="00BA12E9">
        <w:rPr>
          <w:rFonts w:cstheme="minorHAnsi"/>
          <w:i/>
        </w:rPr>
        <w:t>∙What is your specific role regarding the filing system?</w:t>
      </w:r>
    </w:p>
    <w:p w:rsidR="00F60A17" w:rsidRPr="00BA12E9" w:rsidRDefault="00F60A17" w:rsidP="0068541F">
      <w:pPr>
        <w:rPr>
          <w:i/>
          <w:szCs w:val="28"/>
          <w:u w:val="single"/>
        </w:rPr>
      </w:pPr>
      <w:r w:rsidRPr="00BA12E9">
        <w:rPr>
          <w:rFonts w:cstheme="minorHAnsi"/>
          <w:i/>
        </w:rPr>
        <w:t>∙</w:t>
      </w:r>
      <w:r w:rsidR="0068541F" w:rsidRPr="00BA12E9">
        <w:rPr>
          <w:i/>
          <w:szCs w:val="28"/>
        </w:rPr>
        <w:t xml:space="preserve">On </w:t>
      </w:r>
      <w:proofErr w:type="gramStart"/>
      <w:r w:rsidR="0068541F" w:rsidRPr="00BA12E9">
        <w:rPr>
          <w:i/>
          <w:szCs w:val="28"/>
        </w:rPr>
        <w:t>average, how much exposure would you say</w:t>
      </w:r>
      <w:proofErr w:type="gramEnd"/>
      <w:r w:rsidR="0068541F" w:rsidRPr="00BA12E9">
        <w:rPr>
          <w:i/>
          <w:szCs w:val="28"/>
        </w:rPr>
        <w:t xml:space="preserve"> you have to technology on a daily basis?</w:t>
      </w:r>
    </w:p>
    <w:p w:rsidR="00F60A17" w:rsidRPr="00BA12E9" w:rsidRDefault="00F60A17" w:rsidP="00F60A17">
      <w:pPr>
        <w:spacing w:line="240" w:lineRule="auto"/>
        <w:rPr>
          <w:rFonts w:cstheme="minorHAnsi"/>
          <w:i/>
        </w:rPr>
      </w:pPr>
      <w:r w:rsidRPr="00BA12E9">
        <w:rPr>
          <w:rFonts w:cstheme="minorHAnsi"/>
          <w:i/>
        </w:rPr>
        <w:t>∙</w:t>
      </w:r>
      <w:r w:rsidR="0068541F" w:rsidRPr="00BA12E9">
        <w:rPr>
          <w:rFonts w:cstheme="minorHAnsi"/>
          <w:i/>
        </w:rPr>
        <w:t>What do you like about the current filing system?</w:t>
      </w:r>
    </w:p>
    <w:p w:rsidR="00F60A17" w:rsidRPr="00BA12E9" w:rsidRDefault="00F60A17" w:rsidP="00F60A17">
      <w:pPr>
        <w:spacing w:line="240" w:lineRule="auto"/>
        <w:rPr>
          <w:rFonts w:cstheme="minorHAnsi"/>
          <w:i/>
        </w:rPr>
      </w:pPr>
      <w:r w:rsidRPr="00BA12E9">
        <w:rPr>
          <w:rFonts w:cstheme="minorHAnsi"/>
          <w:i/>
        </w:rPr>
        <w:t>∙</w:t>
      </w:r>
      <w:r w:rsidR="0068541F" w:rsidRPr="00BA12E9">
        <w:rPr>
          <w:rFonts w:cstheme="minorHAnsi"/>
          <w:i/>
        </w:rPr>
        <w:t>What could be improved about the current filing system?</w:t>
      </w:r>
    </w:p>
    <w:p w:rsidR="0068541F" w:rsidRDefault="0068541F" w:rsidP="00F60A17">
      <w:pPr>
        <w:spacing w:line="240" w:lineRule="auto"/>
        <w:rPr>
          <w:rFonts w:cstheme="minorHAnsi"/>
        </w:rPr>
      </w:pPr>
      <w:r>
        <w:rPr>
          <w:rFonts w:cstheme="minorHAnsi"/>
        </w:rPr>
        <w:t xml:space="preserve">Through the interviews, I aim to ascertain specific details about what the problem with the current system is, and the pros and cons to it. It will also help me to understand what a new system should provide. </w:t>
      </w:r>
    </w:p>
    <w:p w:rsidR="0068541F" w:rsidRDefault="0068541F" w:rsidP="00F60A17">
      <w:pPr>
        <w:spacing w:line="240" w:lineRule="auto"/>
      </w:pPr>
      <w:r>
        <w:rPr>
          <w:rFonts w:cstheme="minorHAnsi"/>
        </w:rPr>
        <w:t>Following this, I aim to conduct a questionnaire on the employees that currently utilise the filing system, and I will further analysis the results of this in order to gauge the overall consensus on the system.</w:t>
      </w:r>
    </w:p>
    <w:bookmarkStart w:id="5" w:name="_Toc392061766"/>
    <w:p w:rsidR="00D32C39" w:rsidRPr="00C211DC" w:rsidRDefault="000641B8" w:rsidP="000C700E">
      <w:pPr>
        <w:pStyle w:val="Heading2"/>
      </w:pPr>
      <w:r>
        <w:rPr>
          <w:noProof/>
          <w:lang w:eastAsia="en-GB"/>
        </w:rPr>
        <mc:AlternateContent>
          <mc:Choice Requires="wps">
            <w:drawing>
              <wp:anchor distT="0" distB="0" distL="114300" distR="114300" simplePos="0" relativeHeight="251716608" behindDoc="0" locked="0" layoutInCell="1" allowOverlap="1" wp14:anchorId="17A49EC3" wp14:editId="216B62CD">
                <wp:simplePos x="0" y="0"/>
                <wp:positionH relativeFrom="column">
                  <wp:posOffset>6590995</wp:posOffset>
                </wp:positionH>
                <wp:positionV relativeFrom="paragraph">
                  <wp:posOffset>339852</wp:posOffset>
                </wp:positionV>
                <wp:extent cx="914400" cy="914400"/>
                <wp:effectExtent l="0" t="0" r="76200" b="57150"/>
                <wp:wrapNone/>
                <wp:docPr id="297" name="Straight Arrow Connector 297"/>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7" o:spid="_x0000_s1026" type="#_x0000_t32" style="position:absolute;margin-left:519pt;margin-top:26.75pt;width:1in;height:1in;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" strokecolor="#4579b8 [3044]">
                <v:stroke endarrow="open"/>
              </v:shape>
            </w:pict>
          </mc:Fallback>
        </mc:AlternateContent>
      </w:r>
      <w:bookmarkStart w:id="6" w:name="_Toc390848749"/>
      <w:r w:rsidR="00D32C39">
        <w:t>Interview 1 – Jonny Fishman -</w:t>
      </w:r>
      <w:bookmarkEnd w:id="6"/>
      <w:bookmarkEnd w:id="5"/>
    </w:p>
    <w:p w:rsidR="00D32C39" w:rsidRDefault="00D32C39" w:rsidP="00D32C39">
      <w:pPr>
        <w:spacing w:line="240" w:lineRule="auto"/>
        <w:rPr>
          <w:szCs w:val="28"/>
          <w:u w:val="single"/>
        </w:rPr>
      </w:pPr>
      <w:r w:rsidRPr="00D32C39">
        <w:rPr>
          <w:szCs w:val="28"/>
          <w:u w:val="single"/>
        </w:rPr>
        <w:t xml:space="preserve">What is your </w:t>
      </w:r>
      <w:r>
        <w:rPr>
          <w:szCs w:val="28"/>
          <w:u w:val="single"/>
        </w:rPr>
        <w:t>role within the company itself?</w:t>
      </w:r>
    </w:p>
    <w:p w:rsidR="00D32C39" w:rsidRPr="0092741E" w:rsidRDefault="0092741E" w:rsidP="00D32C39">
      <w:pPr>
        <w:spacing w:line="240" w:lineRule="auto"/>
        <w:rPr>
          <w:i/>
          <w:szCs w:val="28"/>
        </w:rPr>
      </w:pPr>
      <w:r>
        <w:rPr>
          <w:i/>
          <w:szCs w:val="28"/>
        </w:rPr>
        <w:t xml:space="preserve">I am the Chief Executive Officer and Managing Director of the company. I oversee the entire company, and ensure that everything runs smoothly on all levels. This includes liaising with Roscoe and Edna on a daily basis, discussing important company matters and other such business. I also work alongside Edna during the interview process of new candidates for jobs, and I find this useful for creating and maintaining links with all of my staff. </w:t>
      </w:r>
    </w:p>
    <w:p w:rsidR="00D32C39" w:rsidRDefault="00D32C39" w:rsidP="00D32C39">
      <w:pPr>
        <w:rPr>
          <w:szCs w:val="28"/>
          <w:u w:val="single"/>
        </w:rPr>
      </w:pPr>
      <w:r w:rsidRPr="00D32C39">
        <w:rPr>
          <w:szCs w:val="28"/>
          <w:u w:val="single"/>
        </w:rPr>
        <w:t>How does the current filing system work?</w:t>
      </w:r>
    </w:p>
    <w:p w:rsidR="00D32C39" w:rsidRPr="0092741E" w:rsidRDefault="00C211DC" w:rsidP="00D32C39">
      <w:pPr>
        <w:rPr>
          <w:i/>
          <w:szCs w:val="28"/>
        </w:rPr>
      </w:pPr>
      <w:r>
        <w:rPr>
          <w:i/>
          <w:szCs w:val="28"/>
        </w:rPr>
        <w:t>Currently, new employee record templates</w:t>
      </w:r>
      <w:r w:rsidR="0092741E">
        <w:rPr>
          <w:i/>
          <w:szCs w:val="28"/>
        </w:rPr>
        <w:t xml:space="preserve"> are printed, and manually </w:t>
      </w:r>
      <w:r w:rsidR="00B76EC8">
        <w:rPr>
          <w:i/>
          <w:szCs w:val="28"/>
        </w:rPr>
        <w:t>filled out by myself, Roscoe, Edna or one of our subordinates. The records are then filed in Chronological order in a series of filing cabinets on the ground floor.</w:t>
      </w:r>
    </w:p>
    <w:p w:rsidR="00D32C39" w:rsidRDefault="00D32C39" w:rsidP="00D32C39">
      <w:pPr>
        <w:rPr>
          <w:szCs w:val="28"/>
          <w:u w:val="single"/>
        </w:rPr>
      </w:pPr>
      <w:r>
        <w:rPr>
          <w:szCs w:val="28"/>
          <w:u w:val="single"/>
        </w:rPr>
        <w:t>What is your specific role regarding the filing system?</w:t>
      </w:r>
    </w:p>
    <w:p w:rsidR="00B76EC8" w:rsidRPr="00B76EC8" w:rsidRDefault="00B76EC8" w:rsidP="00D32C39">
      <w:pPr>
        <w:rPr>
          <w:i/>
          <w:szCs w:val="28"/>
        </w:rPr>
      </w:pPr>
      <w:r>
        <w:rPr>
          <w:i/>
          <w:szCs w:val="28"/>
        </w:rPr>
        <w:t>Sometimes I fill out new employee records, although my major involvement in the system is when I require an employee record, for example when I am reviewing an employee’s progress, or shortlisting employees for promotion. Other than that, my involvement with the filing system itself is minimal.</w:t>
      </w:r>
    </w:p>
    <w:p w:rsidR="00D32C39" w:rsidRDefault="00D32C39" w:rsidP="00D32C39">
      <w:pPr>
        <w:rPr>
          <w:szCs w:val="28"/>
          <w:u w:val="single"/>
        </w:rPr>
      </w:pPr>
      <w:r w:rsidRPr="00D32C39">
        <w:rPr>
          <w:szCs w:val="28"/>
          <w:u w:val="single"/>
        </w:rPr>
        <w:t>On average, how much exposure would you say you have to technology on a daily basis?</w:t>
      </w:r>
    </w:p>
    <w:p w:rsidR="00D32C39" w:rsidRPr="00B76EC8" w:rsidRDefault="00B76EC8" w:rsidP="00D32C39">
      <w:pPr>
        <w:rPr>
          <w:i/>
          <w:szCs w:val="28"/>
        </w:rPr>
      </w:pPr>
      <w:r>
        <w:rPr>
          <w:i/>
          <w:szCs w:val="28"/>
        </w:rPr>
        <w:t>My only exposure to technology is my personal organiser, and my phone. I conduct a large amount of my work through</w:t>
      </w:r>
      <w:r w:rsidR="00C3410B">
        <w:rPr>
          <w:i/>
          <w:szCs w:val="28"/>
        </w:rPr>
        <w:t xml:space="preserve"> pen and paper, and have always done so. It seems far simpler than using complicated technology to perform a simple task. I am; however, inclined to becoming more technologically versed in the near future.</w:t>
      </w:r>
    </w:p>
    <w:p w:rsidR="00D32C39" w:rsidRDefault="00D32C39" w:rsidP="00D32C39">
      <w:pPr>
        <w:rPr>
          <w:szCs w:val="28"/>
          <w:u w:val="single"/>
        </w:rPr>
      </w:pPr>
      <w:r>
        <w:rPr>
          <w:szCs w:val="28"/>
          <w:u w:val="single"/>
        </w:rPr>
        <w:t>What do you like about the current filing system?</w:t>
      </w:r>
    </w:p>
    <w:p w:rsidR="00D32C39" w:rsidRPr="00C3410B" w:rsidRDefault="00C3410B" w:rsidP="00D32C39">
      <w:pPr>
        <w:rPr>
          <w:i/>
          <w:szCs w:val="28"/>
        </w:rPr>
      </w:pPr>
      <w:r>
        <w:rPr>
          <w:i/>
          <w:szCs w:val="28"/>
        </w:rPr>
        <w:t>The current system is easy to grasp</w:t>
      </w:r>
      <w:r w:rsidR="00E041BE">
        <w:rPr>
          <w:i/>
          <w:szCs w:val="28"/>
        </w:rPr>
        <w:t xml:space="preserve"> and simple to use</w:t>
      </w:r>
      <w:r>
        <w:rPr>
          <w:i/>
          <w:szCs w:val="28"/>
        </w:rPr>
        <w:t>. Other than that, I don’t particularly entertain the idea of the current system.</w:t>
      </w:r>
    </w:p>
    <w:p w:rsidR="00D32C39" w:rsidRDefault="00D32C39" w:rsidP="00D32C39">
      <w:pPr>
        <w:rPr>
          <w:szCs w:val="28"/>
          <w:u w:val="single"/>
        </w:rPr>
      </w:pPr>
      <w:r>
        <w:rPr>
          <w:szCs w:val="28"/>
          <w:u w:val="single"/>
        </w:rPr>
        <w:lastRenderedPageBreak/>
        <w:t>What could be improved about the current filing system?</w:t>
      </w:r>
    </w:p>
    <w:p w:rsidR="00C3410B" w:rsidRPr="00C3410B" w:rsidRDefault="00C3410B" w:rsidP="00D32C39">
      <w:pPr>
        <w:rPr>
          <w:i/>
          <w:szCs w:val="28"/>
        </w:rPr>
      </w:pPr>
      <w:r>
        <w:rPr>
          <w:i/>
          <w:szCs w:val="28"/>
        </w:rPr>
        <w:t>Currently, the system is chaotic, time and resource-consuming, and flawed. Records are often misplaced or damaged, and the transcription and recreation of records takes a lot of time and resources, which would be better allocated elsewhere in the company.</w:t>
      </w:r>
    </w:p>
    <w:p w:rsidR="009F4022" w:rsidRDefault="009F4022" w:rsidP="000C700E">
      <w:pPr>
        <w:pStyle w:val="Heading2"/>
      </w:pPr>
      <w:bookmarkStart w:id="7" w:name="_Toc390848750"/>
      <w:bookmarkStart w:id="8" w:name="_Toc392061767"/>
      <w:r>
        <w:t>Interview 1 – Analysis -</w:t>
      </w:r>
      <w:bookmarkEnd w:id="7"/>
      <w:bookmarkEnd w:id="8"/>
    </w:p>
    <w:p w:rsidR="009F4022" w:rsidRDefault="009F4022" w:rsidP="00497773">
      <w:r>
        <w:t xml:space="preserve">Jonny is the CEO and Managing Director of the company, and; moreover, he has a lot of experience of the current system. There are a few flaws, or downfalls, that Jonny highlighted in the interview. They are as follows: </w:t>
      </w:r>
    </w:p>
    <w:p w:rsidR="009F4022" w:rsidRDefault="009F4022" w:rsidP="009F4022">
      <w:pPr>
        <w:spacing w:line="240" w:lineRule="auto"/>
      </w:pPr>
      <w:r>
        <w:rPr>
          <w:rFonts w:cstheme="minorHAnsi"/>
        </w:rPr>
        <w:t>∙</w:t>
      </w:r>
      <w:r>
        <w:t>Each record</w:t>
      </w:r>
      <w:r w:rsidR="00360BF6">
        <w:t xml:space="preserve"> must be manually printed when being created or amended. This is resource-consuming, and poses a potentially significant expenditure to the company per Annum, due the sheer number of required records.</w:t>
      </w:r>
    </w:p>
    <w:p w:rsidR="00360BF6" w:rsidRDefault="00360BF6" w:rsidP="009F4022">
      <w:pPr>
        <w:spacing w:line="240" w:lineRule="auto"/>
      </w:pPr>
      <w:r>
        <w:rPr>
          <w:rFonts w:cstheme="minorHAnsi"/>
        </w:rPr>
        <w:t>∙</w:t>
      </w:r>
      <w:r>
        <w:t>When creating or amending a record, human transcription is also required, which is slow and somewhat unreliable. It also ties up a lot of employees’ time.</w:t>
      </w:r>
    </w:p>
    <w:p w:rsidR="00360BF6" w:rsidRDefault="00360BF6" w:rsidP="009F4022">
      <w:pPr>
        <w:spacing w:line="240" w:lineRule="auto"/>
      </w:pPr>
      <w:r>
        <w:t xml:space="preserve">In the development of a new system, it will be imperative that I address both of these issues effectively.  </w:t>
      </w:r>
    </w:p>
    <w:p w:rsidR="00360BF6" w:rsidRDefault="00360BF6" w:rsidP="009F4022">
      <w:pPr>
        <w:spacing w:line="240" w:lineRule="auto"/>
      </w:pPr>
      <w:r>
        <w:t xml:space="preserve">Jonny indicated that he enjoyed the simplicity of the current system, and that his current exposure to technology on a daily basis was low, with him heavily relying on pen and paper. Hence, it will be important, should I develop a computer-based system, to keep it simple, and easy to use and </w:t>
      </w:r>
      <w:proofErr w:type="gramStart"/>
      <w:r>
        <w:t>understand.</w:t>
      </w:r>
      <w:proofErr w:type="gramEnd"/>
      <w:r>
        <w:t xml:space="preserve"> </w:t>
      </w:r>
    </w:p>
    <w:p w:rsidR="00360BF6" w:rsidRPr="009F4022" w:rsidRDefault="00360BF6" w:rsidP="009F4022">
      <w:pPr>
        <w:spacing w:line="240" w:lineRule="auto"/>
      </w:pPr>
      <w:r>
        <w:t xml:space="preserve">The new system should also be resource-conservative, and both speed and ease-of-access should be considered by </w:t>
      </w:r>
      <w:proofErr w:type="gramStart"/>
      <w:r>
        <w:t>myself</w:t>
      </w:r>
      <w:proofErr w:type="gramEnd"/>
      <w:r>
        <w:t xml:space="preserve"> in its development.</w:t>
      </w:r>
    </w:p>
    <w:p w:rsidR="00497773" w:rsidRDefault="00CF1FF0" w:rsidP="000C700E">
      <w:pPr>
        <w:pStyle w:val="Heading2"/>
      </w:pPr>
      <w:bookmarkStart w:id="9" w:name="_Toc390848751"/>
      <w:bookmarkStart w:id="10" w:name="_Toc392061768"/>
      <w:r>
        <w:t>I</w:t>
      </w:r>
      <w:r w:rsidR="00497773">
        <w:t>nterview 2 – Roscoe Marchland -</w:t>
      </w:r>
      <w:bookmarkEnd w:id="9"/>
      <w:bookmarkEnd w:id="10"/>
    </w:p>
    <w:p w:rsidR="00497773" w:rsidRDefault="00497773" w:rsidP="00497773">
      <w:pPr>
        <w:spacing w:line="240" w:lineRule="auto"/>
        <w:rPr>
          <w:szCs w:val="28"/>
          <w:u w:val="single"/>
        </w:rPr>
      </w:pPr>
      <w:r w:rsidRPr="00D32C39">
        <w:rPr>
          <w:szCs w:val="28"/>
          <w:u w:val="single"/>
        </w:rPr>
        <w:t xml:space="preserve">What is your </w:t>
      </w:r>
      <w:r>
        <w:rPr>
          <w:szCs w:val="28"/>
          <w:u w:val="single"/>
        </w:rPr>
        <w:t>role within the company itself?</w:t>
      </w:r>
    </w:p>
    <w:p w:rsidR="00497773" w:rsidRPr="00CF1FF0" w:rsidRDefault="00CF1FF0" w:rsidP="00497773">
      <w:pPr>
        <w:spacing w:line="240" w:lineRule="auto"/>
        <w:rPr>
          <w:i/>
          <w:szCs w:val="28"/>
        </w:rPr>
      </w:pPr>
      <w:r>
        <w:rPr>
          <w:i/>
          <w:szCs w:val="28"/>
        </w:rPr>
        <w:t xml:space="preserve">I am the Chief of Staff, Vice Chair and </w:t>
      </w:r>
      <w:r w:rsidR="00F60A17">
        <w:rPr>
          <w:i/>
          <w:szCs w:val="28"/>
        </w:rPr>
        <w:t xml:space="preserve">Financial Control Officer of the company, and; moreover, I am responsible for a large amount of the company’s duties. I ensure to keep a strong sense of communication between myself and the employees, and; moreover, I have a strong interpersonal connection with the entire staff-base. It is also my responsibility to manage all financial incoming and outgoings. </w:t>
      </w:r>
    </w:p>
    <w:p w:rsidR="00497773" w:rsidRDefault="00497773" w:rsidP="00497773">
      <w:pPr>
        <w:rPr>
          <w:szCs w:val="28"/>
          <w:u w:val="single"/>
        </w:rPr>
      </w:pPr>
      <w:r w:rsidRPr="00D32C39">
        <w:rPr>
          <w:szCs w:val="28"/>
          <w:u w:val="single"/>
        </w:rPr>
        <w:t>How does the current filing system work?</w:t>
      </w:r>
    </w:p>
    <w:p w:rsidR="00497773" w:rsidRPr="00F60A17" w:rsidRDefault="00F60A17" w:rsidP="00497773">
      <w:pPr>
        <w:rPr>
          <w:i/>
          <w:szCs w:val="28"/>
        </w:rPr>
      </w:pPr>
      <w:r>
        <w:rPr>
          <w:i/>
          <w:szCs w:val="28"/>
        </w:rPr>
        <w:t xml:space="preserve">I am not wholly familiar with the current filing system, but from what I ascertain from the employees that work with it, it consists of a manual, paper-based system. </w:t>
      </w:r>
    </w:p>
    <w:p w:rsidR="00497773" w:rsidRDefault="00497773" w:rsidP="00497773">
      <w:pPr>
        <w:rPr>
          <w:szCs w:val="28"/>
          <w:u w:val="single"/>
        </w:rPr>
      </w:pPr>
      <w:r>
        <w:rPr>
          <w:szCs w:val="28"/>
          <w:u w:val="single"/>
        </w:rPr>
        <w:t>What is your specific role regarding the filing system?</w:t>
      </w:r>
    </w:p>
    <w:p w:rsidR="00497773" w:rsidRPr="00F60A17" w:rsidRDefault="00F60A17" w:rsidP="00497773">
      <w:pPr>
        <w:rPr>
          <w:i/>
          <w:szCs w:val="28"/>
        </w:rPr>
      </w:pPr>
      <w:r>
        <w:rPr>
          <w:i/>
          <w:szCs w:val="28"/>
        </w:rPr>
        <w:t xml:space="preserve">I only ever use the filing system when I </w:t>
      </w:r>
      <w:r w:rsidR="0068541F">
        <w:rPr>
          <w:i/>
          <w:szCs w:val="28"/>
        </w:rPr>
        <w:t>require an employee record, though this is seldom.</w:t>
      </w:r>
    </w:p>
    <w:p w:rsidR="00497773" w:rsidRDefault="00497773" w:rsidP="00497773">
      <w:pPr>
        <w:rPr>
          <w:szCs w:val="28"/>
          <w:u w:val="single"/>
        </w:rPr>
      </w:pPr>
      <w:r w:rsidRPr="00D32C39">
        <w:rPr>
          <w:szCs w:val="28"/>
          <w:u w:val="single"/>
        </w:rPr>
        <w:t>On average, how much exposure would you say you have to technology on a daily basis?</w:t>
      </w:r>
    </w:p>
    <w:p w:rsidR="00497773" w:rsidRPr="0068541F" w:rsidRDefault="0068541F" w:rsidP="00497773">
      <w:pPr>
        <w:rPr>
          <w:i/>
          <w:szCs w:val="28"/>
        </w:rPr>
      </w:pPr>
      <w:r>
        <w:rPr>
          <w:i/>
          <w:szCs w:val="28"/>
        </w:rPr>
        <w:t>I consider myself quite technologically versed, and I utilise a wide range technology on a daily basis.</w:t>
      </w:r>
    </w:p>
    <w:p w:rsidR="00DE0262" w:rsidRDefault="00DE0262" w:rsidP="00497773">
      <w:pPr>
        <w:rPr>
          <w:szCs w:val="28"/>
          <w:u w:val="single"/>
        </w:rPr>
      </w:pPr>
    </w:p>
    <w:p w:rsidR="00497773" w:rsidRDefault="00497773" w:rsidP="00497773">
      <w:pPr>
        <w:rPr>
          <w:szCs w:val="28"/>
          <w:u w:val="single"/>
        </w:rPr>
      </w:pPr>
      <w:r>
        <w:rPr>
          <w:szCs w:val="28"/>
          <w:u w:val="single"/>
        </w:rPr>
        <w:lastRenderedPageBreak/>
        <w:t>What do you like about the current filing system?</w:t>
      </w:r>
    </w:p>
    <w:p w:rsidR="00497773" w:rsidRPr="0068541F" w:rsidRDefault="0068541F" w:rsidP="00497773">
      <w:pPr>
        <w:rPr>
          <w:i/>
          <w:szCs w:val="28"/>
        </w:rPr>
      </w:pPr>
      <w:r>
        <w:rPr>
          <w:i/>
          <w:szCs w:val="28"/>
        </w:rPr>
        <w:t>I can’t really comment on this, as I don’t use it much.</w:t>
      </w:r>
    </w:p>
    <w:p w:rsidR="00497773" w:rsidRDefault="00497773" w:rsidP="00497773">
      <w:pPr>
        <w:rPr>
          <w:szCs w:val="28"/>
          <w:u w:val="single"/>
        </w:rPr>
      </w:pPr>
      <w:r>
        <w:rPr>
          <w:szCs w:val="28"/>
          <w:u w:val="single"/>
        </w:rPr>
        <w:t>What could be improved about the current filing system?</w:t>
      </w:r>
    </w:p>
    <w:p w:rsidR="0068541F" w:rsidRPr="0068541F" w:rsidRDefault="0068541F" w:rsidP="00497773">
      <w:pPr>
        <w:rPr>
          <w:i/>
          <w:szCs w:val="28"/>
        </w:rPr>
      </w:pPr>
      <w:r>
        <w:rPr>
          <w:i/>
          <w:szCs w:val="28"/>
        </w:rPr>
        <w:t xml:space="preserve">Although I seldom utilise the current system, I may be more so inclined, were it to be computerised. </w:t>
      </w:r>
    </w:p>
    <w:p w:rsidR="00CF1FF0" w:rsidRPr="00CF1FF0" w:rsidRDefault="00CF1FF0" w:rsidP="000C700E">
      <w:pPr>
        <w:pStyle w:val="Heading2"/>
      </w:pPr>
      <w:bookmarkStart w:id="11" w:name="_Toc392061769"/>
      <w:r w:rsidRPr="00CF1FF0">
        <w:t>Interview 2 – Analysis –</w:t>
      </w:r>
      <w:bookmarkEnd w:id="11"/>
    </w:p>
    <w:p w:rsidR="00CF1FF0" w:rsidRDefault="0068541F" w:rsidP="00CF1FF0">
      <w:r>
        <w:t xml:space="preserve">Roscoe is the Chief of Staff, and this means that he has a strong link with the employee-base. Moreover, as with Jonny, he can provide a reasonably good insight into the system, despite seldom using it. </w:t>
      </w:r>
    </w:p>
    <w:p w:rsidR="00BA12E9" w:rsidRDefault="00BA12E9" w:rsidP="00CF1FF0">
      <w:r>
        <w:t xml:space="preserve">Since he has little interaction with the current filing system, the only issue with the system that Roscoe identified was that it wasn’t computerised. Following on from this, I feel that there would </w:t>
      </w:r>
      <w:proofErr w:type="spellStart"/>
      <w:r>
        <w:t>e</w:t>
      </w:r>
      <w:proofErr w:type="spellEnd"/>
      <w:r>
        <w:t xml:space="preserve"> quite a lot of potential in developing a computerised system in order to solve the problem, although a refined paper-based system is certainly not out of the question. </w:t>
      </w:r>
    </w:p>
    <w:p w:rsidR="0068541F" w:rsidRDefault="00BA12E9" w:rsidP="00CF1FF0">
      <w:r>
        <w:t>Roscoe is likely to be receptive to a computerised system, since he appears to have a large exposure to technology on a daily basis.</w:t>
      </w:r>
    </w:p>
    <w:p w:rsidR="00497773" w:rsidRDefault="00497773" w:rsidP="000C700E">
      <w:pPr>
        <w:pStyle w:val="Heading2"/>
      </w:pPr>
      <w:bookmarkStart w:id="12" w:name="_Toc392061770"/>
      <w:r>
        <w:t>Interview 3 – Edna Wescott -</w:t>
      </w:r>
      <w:bookmarkEnd w:id="12"/>
    </w:p>
    <w:p w:rsidR="00497773" w:rsidRDefault="00497773" w:rsidP="00497773">
      <w:pPr>
        <w:spacing w:line="240" w:lineRule="auto"/>
        <w:rPr>
          <w:szCs w:val="28"/>
          <w:u w:val="single"/>
        </w:rPr>
      </w:pPr>
      <w:r w:rsidRPr="00D32C39">
        <w:rPr>
          <w:szCs w:val="28"/>
          <w:u w:val="single"/>
        </w:rPr>
        <w:t xml:space="preserve">What is your </w:t>
      </w:r>
      <w:r>
        <w:rPr>
          <w:szCs w:val="28"/>
          <w:u w:val="single"/>
        </w:rPr>
        <w:t>role within the company itself?</w:t>
      </w:r>
    </w:p>
    <w:p w:rsidR="00497773" w:rsidRPr="00E041BE" w:rsidRDefault="00E041BE" w:rsidP="00497773">
      <w:pPr>
        <w:spacing w:line="240" w:lineRule="auto"/>
        <w:rPr>
          <w:i/>
          <w:szCs w:val="28"/>
        </w:rPr>
      </w:pPr>
      <w:r>
        <w:rPr>
          <w:i/>
          <w:szCs w:val="28"/>
        </w:rPr>
        <w:t>I am the human resources manager, and I; hence, oversee all of the staff, ensuring that they are allocated suitable jobs, and perform their tasks successfully. I am also the chief interviewer, and, alongside Jonny, I am responsible for the recruitment of new employees.</w:t>
      </w:r>
    </w:p>
    <w:p w:rsidR="00497773" w:rsidRDefault="00497773" w:rsidP="00497773">
      <w:pPr>
        <w:rPr>
          <w:szCs w:val="28"/>
          <w:u w:val="single"/>
        </w:rPr>
      </w:pPr>
      <w:r w:rsidRPr="00D32C39">
        <w:rPr>
          <w:szCs w:val="28"/>
          <w:u w:val="single"/>
        </w:rPr>
        <w:t>How does the current filing system work?</w:t>
      </w:r>
    </w:p>
    <w:p w:rsidR="00497773" w:rsidRPr="00E041BE" w:rsidRDefault="00E041BE" w:rsidP="00497773">
      <w:pPr>
        <w:rPr>
          <w:i/>
          <w:szCs w:val="28"/>
        </w:rPr>
      </w:pPr>
      <w:r>
        <w:rPr>
          <w:i/>
          <w:szCs w:val="28"/>
        </w:rPr>
        <w:t>The current filing system consists of a paper-based, manual filing system, heavily focussed on manual transcription of the records.</w:t>
      </w:r>
      <w:r w:rsidR="004B7AB9">
        <w:rPr>
          <w:i/>
          <w:szCs w:val="28"/>
        </w:rPr>
        <w:t xml:space="preserve"> When we need a new record, or need to change a record, we have to manually transcribe it onto a template.</w:t>
      </w:r>
    </w:p>
    <w:p w:rsidR="00497773" w:rsidRDefault="00497773" w:rsidP="00497773">
      <w:pPr>
        <w:rPr>
          <w:szCs w:val="28"/>
          <w:u w:val="single"/>
        </w:rPr>
      </w:pPr>
      <w:r>
        <w:rPr>
          <w:szCs w:val="28"/>
          <w:u w:val="single"/>
        </w:rPr>
        <w:t>What is your specific role regarding the filing system?</w:t>
      </w:r>
    </w:p>
    <w:p w:rsidR="00497773" w:rsidRPr="00E041BE" w:rsidRDefault="00E041BE" w:rsidP="00497773">
      <w:pPr>
        <w:rPr>
          <w:i/>
          <w:szCs w:val="28"/>
        </w:rPr>
      </w:pPr>
      <w:r>
        <w:rPr>
          <w:i/>
          <w:szCs w:val="28"/>
        </w:rPr>
        <w:t>I oversee the team of subordinates that are res</w:t>
      </w:r>
      <w:r w:rsidR="009F4022">
        <w:rPr>
          <w:i/>
          <w:szCs w:val="28"/>
        </w:rPr>
        <w:t>ponsible for the filing system, and occasionally, I need to find and utilise a record.</w:t>
      </w:r>
    </w:p>
    <w:p w:rsidR="00497773" w:rsidRDefault="00497773" w:rsidP="00497773">
      <w:pPr>
        <w:rPr>
          <w:szCs w:val="28"/>
          <w:u w:val="single"/>
        </w:rPr>
      </w:pPr>
      <w:r w:rsidRPr="00D32C39">
        <w:rPr>
          <w:szCs w:val="28"/>
          <w:u w:val="single"/>
        </w:rPr>
        <w:t>On average, how much exposure would you say you have to technology on a daily basis?</w:t>
      </w:r>
    </w:p>
    <w:p w:rsidR="00497773" w:rsidRPr="009F4022" w:rsidRDefault="009F4022" w:rsidP="00497773">
      <w:pPr>
        <w:rPr>
          <w:i/>
          <w:szCs w:val="28"/>
        </w:rPr>
      </w:pPr>
      <w:r>
        <w:rPr>
          <w:i/>
          <w:szCs w:val="28"/>
        </w:rPr>
        <w:t>I have an average exposure to technology. I personally own a Smartp</w:t>
      </w:r>
      <w:r w:rsidR="00BA12E9">
        <w:rPr>
          <w:i/>
          <w:szCs w:val="28"/>
        </w:rPr>
        <w:t xml:space="preserve">hone, a Personal Organiser and </w:t>
      </w:r>
      <w:r>
        <w:rPr>
          <w:i/>
          <w:szCs w:val="28"/>
        </w:rPr>
        <w:t>a Laptop, all of which I rely upon on a daily basis. I would be more than happy to increase my exposure to technology further. My computer skills leave a lot to be desired, but I am more than capable of performing simple tasks.</w:t>
      </w:r>
    </w:p>
    <w:p w:rsidR="00497773" w:rsidRDefault="00497773" w:rsidP="00497773">
      <w:pPr>
        <w:rPr>
          <w:szCs w:val="28"/>
          <w:u w:val="single"/>
        </w:rPr>
      </w:pPr>
      <w:r>
        <w:rPr>
          <w:szCs w:val="28"/>
          <w:u w:val="single"/>
        </w:rPr>
        <w:t>What do you like about the current filing system?</w:t>
      </w:r>
    </w:p>
    <w:p w:rsidR="00497773" w:rsidRPr="009F4022" w:rsidRDefault="009F4022" w:rsidP="00497773">
      <w:pPr>
        <w:rPr>
          <w:i/>
          <w:szCs w:val="28"/>
        </w:rPr>
      </w:pPr>
      <w:r>
        <w:rPr>
          <w:i/>
          <w:szCs w:val="28"/>
        </w:rPr>
        <w:t>I enjoy the simplicity of the system, but overall, that is about all I do like about it.</w:t>
      </w:r>
    </w:p>
    <w:p w:rsidR="00DE0262" w:rsidRDefault="00DE0262" w:rsidP="00497773">
      <w:pPr>
        <w:rPr>
          <w:szCs w:val="28"/>
          <w:u w:val="single"/>
        </w:rPr>
      </w:pPr>
    </w:p>
    <w:p w:rsidR="00497773" w:rsidRDefault="00497773" w:rsidP="00497773">
      <w:pPr>
        <w:rPr>
          <w:szCs w:val="28"/>
          <w:u w:val="single"/>
        </w:rPr>
      </w:pPr>
      <w:r>
        <w:rPr>
          <w:szCs w:val="28"/>
          <w:u w:val="single"/>
        </w:rPr>
        <w:lastRenderedPageBreak/>
        <w:t>What could be improved about the current filing system?</w:t>
      </w:r>
    </w:p>
    <w:p w:rsidR="00497773" w:rsidRPr="009F4022" w:rsidRDefault="009F4022" w:rsidP="00D32C39">
      <w:pPr>
        <w:rPr>
          <w:i/>
        </w:rPr>
      </w:pPr>
      <w:r>
        <w:rPr>
          <w:i/>
        </w:rPr>
        <w:t>The current system is very outdated and time-consuming. I have to dedicate of lot of resources to maintaining it, and even then, it is flawed in this way.</w:t>
      </w:r>
    </w:p>
    <w:p w:rsidR="00BA12E9" w:rsidRDefault="00BA12E9" w:rsidP="000C700E">
      <w:pPr>
        <w:pStyle w:val="Heading2"/>
      </w:pPr>
      <w:bookmarkStart w:id="13" w:name="_Toc390848752"/>
      <w:bookmarkStart w:id="14" w:name="_Toc392061771"/>
      <w:r>
        <w:t>Interview 3 – Analysis –</w:t>
      </w:r>
      <w:bookmarkEnd w:id="14"/>
    </w:p>
    <w:p w:rsidR="00BA12E9" w:rsidRDefault="00BA12E9" w:rsidP="00BA12E9">
      <w:r>
        <w:t xml:space="preserve">As the Human Resources manager, Edna is responsible for a large proportion of the employees that manage the filing system. Moreover, she has been able to provide a valuable insight into the system. </w:t>
      </w:r>
    </w:p>
    <w:p w:rsidR="00BA12E9" w:rsidRDefault="00BA12E9" w:rsidP="00BA12E9">
      <w:r>
        <w:t>She highlighted, as Jonny, a few flaws with the current system, but once again, enjoyed the simplicity of the system.</w:t>
      </w:r>
    </w:p>
    <w:p w:rsidR="00BA12E9" w:rsidRDefault="00BA12E9" w:rsidP="00BA12E9">
      <w:r>
        <w:rPr>
          <w:rFonts w:cstheme="minorHAnsi"/>
        </w:rPr>
        <w:t>∙</w:t>
      </w:r>
      <w:r>
        <w:t>The system is outdated and time-consuming, both for herself and her subordinates. This results in lots of company resources being tied up.</w:t>
      </w:r>
    </w:p>
    <w:p w:rsidR="00BA12E9" w:rsidRDefault="00BA12E9" w:rsidP="00BA12E9">
      <w:pPr>
        <w:rPr>
          <w:rFonts w:cstheme="minorHAnsi"/>
        </w:rPr>
      </w:pPr>
      <w:r>
        <w:rPr>
          <w:rFonts w:cstheme="minorHAnsi"/>
        </w:rPr>
        <w:t>∙The system is generally flawed in her eyes.</w:t>
      </w:r>
    </w:p>
    <w:p w:rsidR="00BA12E9" w:rsidRDefault="00BA12E9" w:rsidP="00BA12E9">
      <w:pPr>
        <w:rPr>
          <w:rFonts w:cstheme="minorHAnsi"/>
        </w:rPr>
      </w:pPr>
      <w:r>
        <w:rPr>
          <w:rFonts w:cstheme="minorHAnsi"/>
        </w:rPr>
        <w:t>Following on from this, it will be important to develop a somewhat different system to the existing one, since there appear to be flaws throughout the current system. It will be important to make the new system quick and simple.</w:t>
      </w:r>
    </w:p>
    <w:p w:rsidR="00D844CA" w:rsidRDefault="00D844CA" w:rsidP="000C700E">
      <w:pPr>
        <w:pStyle w:val="Heading2"/>
      </w:pPr>
      <w:bookmarkStart w:id="15" w:name="_Toc392061772"/>
      <w:r>
        <w:t>Questionnaire –</w:t>
      </w:r>
      <w:bookmarkEnd w:id="15"/>
    </w:p>
    <w:p w:rsidR="00115A8E" w:rsidRDefault="00115A8E" w:rsidP="00115A8E">
      <w:r>
        <w:rPr>
          <w:noProof/>
          <w:lang w:eastAsia="en-GB"/>
        </w:rPr>
        <w:drawing>
          <wp:anchor distT="0" distB="0" distL="114300" distR="114300" simplePos="0" relativeHeight="251743232" behindDoc="1" locked="0" layoutInCell="1" allowOverlap="1" wp14:anchorId="69080D43" wp14:editId="74F1BF45">
            <wp:simplePos x="0" y="0"/>
            <wp:positionH relativeFrom="column">
              <wp:posOffset>0</wp:posOffset>
            </wp:positionH>
            <wp:positionV relativeFrom="paragraph">
              <wp:posOffset>517525</wp:posOffset>
            </wp:positionV>
            <wp:extent cx="5731510" cy="3742055"/>
            <wp:effectExtent l="0" t="0" r="21590" b="10795"/>
            <wp:wrapTight wrapText="bothSides">
              <wp:wrapPolygon edited="0">
                <wp:start x="0" y="0"/>
                <wp:lineTo x="0" y="21552"/>
                <wp:lineTo x="21610" y="21552"/>
                <wp:lineTo x="21610" y="0"/>
                <wp:lineTo x="0" y="0"/>
              </wp:wrapPolygon>
            </wp:wrapTight>
            <wp:docPr id="288" name="Chart 28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t>Following the three interviews, I conducted a questionnaire, on 50 people that work with the Filing System on a daily basis.</w:t>
      </w:r>
    </w:p>
    <w:p w:rsidR="00115A8E" w:rsidRPr="00115A8E" w:rsidRDefault="00115A8E" w:rsidP="00115A8E">
      <w:r>
        <w:t>The results of the first question are heavily skewed to the right, indicating that a significant number of employees feel that the current filing system is too time-consuming. Moreover, it is important to ensure that the new system is far more time-efficient.</w:t>
      </w:r>
    </w:p>
    <w:p w:rsidR="00115A8E" w:rsidRDefault="00115A8E" w:rsidP="00115A8E">
      <w:r>
        <w:rPr>
          <w:noProof/>
          <w:lang w:eastAsia="en-GB"/>
        </w:rPr>
        <w:lastRenderedPageBreak/>
        <w:drawing>
          <wp:anchor distT="0" distB="0" distL="114300" distR="114300" simplePos="0" relativeHeight="251742208" behindDoc="1" locked="0" layoutInCell="1" allowOverlap="1" wp14:anchorId="76A41767" wp14:editId="1022C9B9">
            <wp:simplePos x="0" y="0"/>
            <wp:positionH relativeFrom="column">
              <wp:posOffset>-1270</wp:posOffset>
            </wp:positionH>
            <wp:positionV relativeFrom="paragraph">
              <wp:posOffset>-194945</wp:posOffset>
            </wp:positionV>
            <wp:extent cx="5731510" cy="3742055"/>
            <wp:effectExtent l="0" t="0" r="21590" b="10795"/>
            <wp:wrapTight wrapText="bothSides">
              <wp:wrapPolygon edited="0">
                <wp:start x="0" y="0"/>
                <wp:lineTo x="0" y="21552"/>
                <wp:lineTo x="21610" y="21552"/>
                <wp:lineTo x="21610" y="0"/>
                <wp:lineTo x="0" y="0"/>
              </wp:wrapPolygon>
            </wp:wrapTight>
            <wp:docPr id="292" name="Chart 29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115A8E" w:rsidRDefault="00115A8E" w:rsidP="00115A8E">
      <w:bookmarkStart w:id="16" w:name="_Toc391029807"/>
      <w:bookmarkStart w:id="17" w:name="_Toc390848748"/>
      <w:r>
        <w:rPr>
          <w:noProof/>
          <w:lang w:eastAsia="en-GB"/>
        </w:rPr>
        <w:drawing>
          <wp:anchor distT="0" distB="0" distL="114300" distR="114300" simplePos="0" relativeHeight="251737088" behindDoc="1" locked="0" layoutInCell="1" allowOverlap="1" wp14:anchorId="0879F4B4" wp14:editId="49AD4D32">
            <wp:simplePos x="0" y="0"/>
            <wp:positionH relativeFrom="column">
              <wp:posOffset>-76835</wp:posOffset>
            </wp:positionH>
            <wp:positionV relativeFrom="paragraph">
              <wp:posOffset>1558925</wp:posOffset>
            </wp:positionV>
            <wp:extent cx="5731510" cy="3742055"/>
            <wp:effectExtent l="0" t="0" r="21590" b="10795"/>
            <wp:wrapSquare wrapText="bothSides"/>
            <wp:docPr id="309" name="Chart 30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bookmarkEnd w:id="16"/>
      <w:r>
        <w:t>The results of this question are much more varied than the previous one. On average, the employees rate themselves as around a 6 on a scale of 1-10, regarding their technological skills. This suggests that a computerised system may be a viable replacement for the current paper-based system. There are; however, 19 employees who scored themselves a 5 or less. Following consultation with these employees, I have ascertained that expansive User Documentation and a clear program would help them greatly, if a computerised system was developed. They would require help and guidance.</w:t>
      </w:r>
    </w:p>
    <w:p w:rsidR="00115A8E" w:rsidRPr="00115A8E" w:rsidRDefault="00115A8E" w:rsidP="00115A8E">
      <w:pPr>
        <w:pStyle w:val="Heading2"/>
      </w:pPr>
      <w:bookmarkStart w:id="18" w:name="_Toc390935861"/>
      <w:bookmarkStart w:id="19" w:name="_Toc390936353"/>
    </w:p>
    <w:tbl>
      <w:tblPr>
        <w:tblStyle w:val="TableGrid"/>
        <w:tblW w:w="0" w:type="auto"/>
        <w:tblLook w:val="04A0" w:firstRow="1" w:lastRow="0" w:firstColumn="1" w:lastColumn="0" w:noHBand="0" w:noVBand="1"/>
      </w:tblPr>
      <w:tblGrid>
        <w:gridCol w:w="2235"/>
        <w:gridCol w:w="5665"/>
      </w:tblGrid>
      <w:tr w:rsidR="00115A8E" w:rsidTr="001B071E">
        <w:tc>
          <w:tcPr>
            <w:tcW w:w="2235" w:type="dxa"/>
            <w:shd w:val="clear" w:color="auto" w:fill="C2D69B" w:themeFill="accent3" w:themeFillTint="99"/>
          </w:tcPr>
          <w:p w:rsidR="00115A8E" w:rsidRPr="001B071E" w:rsidRDefault="00115A8E" w:rsidP="00ED32BF">
            <w:pPr>
              <w:jc w:val="both"/>
              <w:rPr>
                <w:b/>
              </w:rPr>
            </w:pPr>
            <w:r w:rsidRPr="001B071E">
              <w:rPr>
                <w:b/>
              </w:rPr>
              <w:t>Question 1</w:t>
            </w:r>
          </w:p>
        </w:tc>
        <w:tc>
          <w:tcPr>
            <w:tcW w:w="5665" w:type="dxa"/>
          </w:tcPr>
          <w:p w:rsidR="00115A8E" w:rsidRDefault="00115A8E" w:rsidP="00ED32BF">
            <w:pPr>
              <w:jc w:val="both"/>
            </w:pPr>
            <w:r>
              <w:t>Is the current system simple and easy to use?</w:t>
            </w:r>
          </w:p>
        </w:tc>
      </w:tr>
      <w:tr w:rsidR="00115A8E" w:rsidRPr="00115A8E" w:rsidTr="001B071E">
        <w:tc>
          <w:tcPr>
            <w:tcW w:w="2235" w:type="dxa"/>
            <w:shd w:val="clear" w:color="auto" w:fill="C2D69B" w:themeFill="accent3" w:themeFillTint="99"/>
          </w:tcPr>
          <w:p w:rsidR="00115A8E" w:rsidRPr="001B071E" w:rsidRDefault="00115A8E" w:rsidP="00ED32BF">
            <w:pPr>
              <w:jc w:val="both"/>
              <w:rPr>
                <w:b/>
              </w:rPr>
            </w:pPr>
            <w:r w:rsidRPr="001B071E">
              <w:rPr>
                <w:b/>
              </w:rPr>
              <w:t>Question 2</w:t>
            </w:r>
          </w:p>
        </w:tc>
        <w:tc>
          <w:tcPr>
            <w:tcW w:w="5665" w:type="dxa"/>
          </w:tcPr>
          <w:p w:rsidR="00115A8E" w:rsidRPr="00115A8E" w:rsidRDefault="00115A8E" w:rsidP="00ED32BF">
            <w:pPr>
              <w:jc w:val="both"/>
            </w:pPr>
            <w:r w:rsidRPr="00115A8E">
              <w:t>Is the current system organised?</w:t>
            </w:r>
          </w:p>
        </w:tc>
      </w:tr>
      <w:tr w:rsidR="00115A8E" w:rsidTr="001B071E">
        <w:tc>
          <w:tcPr>
            <w:tcW w:w="2235" w:type="dxa"/>
            <w:shd w:val="clear" w:color="auto" w:fill="C2D69B" w:themeFill="accent3" w:themeFillTint="99"/>
          </w:tcPr>
          <w:p w:rsidR="00115A8E" w:rsidRPr="001B071E" w:rsidRDefault="00115A8E" w:rsidP="00ED32BF">
            <w:pPr>
              <w:jc w:val="both"/>
              <w:rPr>
                <w:b/>
              </w:rPr>
            </w:pPr>
            <w:r w:rsidRPr="001B071E">
              <w:rPr>
                <w:b/>
              </w:rPr>
              <w:t>Question 3</w:t>
            </w:r>
          </w:p>
        </w:tc>
        <w:tc>
          <w:tcPr>
            <w:tcW w:w="5665" w:type="dxa"/>
          </w:tcPr>
          <w:p w:rsidR="00115A8E" w:rsidRDefault="00115A8E" w:rsidP="00ED32BF">
            <w:pPr>
              <w:jc w:val="both"/>
            </w:pPr>
            <w:r>
              <w:t>Is the current system too time-consuming?</w:t>
            </w:r>
          </w:p>
        </w:tc>
      </w:tr>
      <w:tr w:rsidR="00115A8E" w:rsidTr="001B071E">
        <w:tc>
          <w:tcPr>
            <w:tcW w:w="2235" w:type="dxa"/>
            <w:shd w:val="clear" w:color="auto" w:fill="C2D69B" w:themeFill="accent3" w:themeFillTint="99"/>
          </w:tcPr>
          <w:p w:rsidR="00115A8E" w:rsidRPr="001B071E" w:rsidRDefault="00115A8E" w:rsidP="00ED32BF">
            <w:pPr>
              <w:jc w:val="both"/>
              <w:rPr>
                <w:b/>
              </w:rPr>
            </w:pPr>
            <w:r w:rsidRPr="001B071E">
              <w:rPr>
                <w:b/>
              </w:rPr>
              <w:t>Question 4</w:t>
            </w:r>
          </w:p>
        </w:tc>
        <w:tc>
          <w:tcPr>
            <w:tcW w:w="5665" w:type="dxa"/>
          </w:tcPr>
          <w:p w:rsidR="00115A8E" w:rsidRDefault="00115A8E" w:rsidP="00ED32BF">
            <w:pPr>
              <w:jc w:val="both"/>
            </w:pPr>
            <w:r>
              <w:t>Is the current system too resource-consuming?</w:t>
            </w:r>
          </w:p>
        </w:tc>
      </w:tr>
      <w:tr w:rsidR="00115A8E" w:rsidTr="001B071E">
        <w:tc>
          <w:tcPr>
            <w:tcW w:w="2235" w:type="dxa"/>
            <w:shd w:val="clear" w:color="auto" w:fill="C2D69B" w:themeFill="accent3" w:themeFillTint="99"/>
          </w:tcPr>
          <w:p w:rsidR="00115A8E" w:rsidRPr="001B071E" w:rsidRDefault="00115A8E" w:rsidP="00ED32BF">
            <w:pPr>
              <w:jc w:val="both"/>
              <w:rPr>
                <w:b/>
              </w:rPr>
            </w:pPr>
            <w:r w:rsidRPr="001B071E">
              <w:rPr>
                <w:b/>
              </w:rPr>
              <w:t xml:space="preserve">Question 5 </w:t>
            </w:r>
          </w:p>
        </w:tc>
        <w:tc>
          <w:tcPr>
            <w:tcW w:w="5665" w:type="dxa"/>
          </w:tcPr>
          <w:p w:rsidR="00115A8E" w:rsidRDefault="00115A8E" w:rsidP="00ED32BF">
            <w:pPr>
              <w:jc w:val="both"/>
            </w:pPr>
            <w:r>
              <w:t>Is the current system too manually-oriented?</w:t>
            </w:r>
          </w:p>
        </w:tc>
      </w:tr>
      <w:tr w:rsidR="00115A8E" w:rsidTr="001B071E">
        <w:trPr>
          <w:trHeight w:val="297"/>
        </w:trPr>
        <w:tc>
          <w:tcPr>
            <w:tcW w:w="2235" w:type="dxa"/>
            <w:shd w:val="clear" w:color="auto" w:fill="C2D69B" w:themeFill="accent3" w:themeFillTint="99"/>
          </w:tcPr>
          <w:p w:rsidR="00115A8E" w:rsidRPr="001B071E" w:rsidRDefault="00115A8E" w:rsidP="00ED32BF">
            <w:pPr>
              <w:jc w:val="both"/>
              <w:rPr>
                <w:b/>
              </w:rPr>
            </w:pPr>
            <w:r w:rsidRPr="001B071E">
              <w:rPr>
                <w:b/>
              </w:rPr>
              <w:t>Question 6</w:t>
            </w:r>
          </w:p>
        </w:tc>
        <w:tc>
          <w:tcPr>
            <w:tcW w:w="5665" w:type="dxa"/>
          </w:tcPr>
          <w:p w:rsidR="00115A8E" w:rsidRDefault="00115A8E" w:rsidP="00ED32BF">
            <w:pPr>
              <w:jc w:val="both"/>
            </w:pPr>
            <w:r>
              <w:t>Do you like the current system?</w:t>
            </w:r>
          </w:p>
        </w:tc>
      </w:tr>
    </w:tbl>
    <w:p w:rsidR="00115A8E" w:rsidRDefault="00115A8E" w:rsidP="00115A8E">
      <w:pPr>
        <w:jc w:val="both"/>
      </w:pPr>
    </w:p>
    <w:p w:rsidR="00115A8E" w:rsidRDefault="00115A8E" w:rsidP="00115A8E">
      <w:pPr>
        <w:jc w:val="both"/>
      </w:pPr>
      <w:r>
        <w:t>The results of these six questions are conclusive. They depict a general consensus, that the current filing system is, overall, disorganised, hard to use, too time and resource-consuming and too manually-oriented. Moreover, 90% of employees stated that they disliked the current system. Furthermore, it is important for me to now create a Requirements Specification, as a means of summation of my analysis</w:t>
      </w:r>
      <w:bookmarkEnd w:id="18"/>
      <w:bookmarkEnd w:id="19"/>
      <w:r>
        <w:t>.</w:t>
      </w:r>
    </w:p>
    <w:p w:rsidR="008F2E01" w:rsidRPr="00115A8E" w:rsidRDefault="008F2E01" w:rsidP="00115A8E">
      <w:pPr>
        <w:jc w:val="both"/>
      </w:pPr>
      <w:r>
        <w:t>Following the results of both my interviews and my Questionnaire, I feel that it would be important to physically observe the current system. Moreover, I have arranged to observe the team responsible for filing and managing the current system, a week on Tuesday. I will be spending a full day with the team, and I hope that I will be able to obtain some valuable, first-hand experience of the system.</w:t>
      </w:r>
    </w:p>
    <w:p w:rsidR="00115A8E" w:rsidRDefault="00115A8E" w:rsidP="00115A8E">
      <w:pPr>
        <w:pStyle w:val="Heading2"/>
      </w:pPr>
      <w:bookmarkStart w:id="20" w:name="_Toc392061773"/>
      <w:r>
        <w:t>Process Model – Current System –</w:t>
      </w:r>
      <w:bookmarkEnd w:id="20"/>
    </w:p>
    <w:p w:rsidR="00115A8E" w:rsidRDefault="00F203E6" w:rsidP="00115A8E">
      <w:pPr>
        <w:jc w:val="both"/>
      </w:pPr>
      <w:r>
        <w:rPr>
          <w:b/>
          <w:noProof/>
          <w:lang w:eastAsia="en-GB"/>
        </w:rPr>
        <mc:AlternateContent>
          <mc:Choice Requires="wpg">
            <w:drawing>
              <wp:anchor distT="0" distB="0" distL="114300" distR="114300" simplePos="0" relativeHeight="251715583" behindDoc="1" locked="0" layoutInCell="1" allowOverlap="1" wp14:anchorId="608BC28F" wp14:editId="6CB3D5CB">
                <wp:simplePos x="0" y="0"/>
                <wp:positionH relativeFrom="column">
                  <wp:posOffset>-297815</wp:posOffset>
                </wp:positionH>
                <wp:positionV relativeFrom="paragraph">
                  <wp:posOffset>59690</wp:posOffset>
                </wp:positionV>
                <wp:extent cx="6028690" cy="5434965"/>
                <wp:effectExtent l="0" t="0" r="86360" b="13335"/>
                <wp:wrapTight wrapText="bothSides">
                  <wp:wrapPolygon edited="0">
                    <wp:start x="6757" y="0"/>
                    <wp:lineTo x="6757" y="3407"/>
                    <wp:lineTo x="7371" y="3634"/>
                    <wp:lineTo x="9829" y="3634"/>
                    <wp:lineTo x="8463" y="4845"/>
                    <wp:lineTo x="7303" y="5375"/>
                    <wp:lineTo x="6075" y="6057"/>
                    <wp:lineTo x="6075" y="6132"/>
                    <wp:lineTo x="8259" y="7268"/>
                    <wp:lineTo x="9624" y="8479"/>
                    <wp:lineTo x="68" y="8707"/>
                    <wp:lineTo x="0" y="10145"/>
                    <wp:lineTo x="0" y="11508"/>
                    <wp:lineTo x="2662" y="12114"/>
                    <wp:lineTo x="0" y="12416"/>
                    <wp:lineTo x="0" y="14536"/>
                    <wp:lineTo x="6621" y="14536"/>
                    <wp:lineTo x="6416" y="15748"/>
                    <wp:lineTo x="3959" y="15975"/>
                    <wp:lineTo x="3686" y="16050"/>
                    <wp:lineTo x="3686" y="17338"/>
                    <wp:lineTo x="12354" y="18170"/>
                    <wp:lineTo x="15835" y="18170"/>
                    <wp:lineTo x="17541" y="19382"/>
                    <wp:lineTo x="14743" y="20366"/>
                    <wp:lineTo x="14811" y="21577"/>
                    <wp:lineTo x="20954" y="21577"/>
                    <wp:lineTo x="21159" y="19382"/>
                    <wp:lineTo x="19657" y="18170"/>
                    <wp:lineTo x="21636" y="16959"/>
                    <wp:lineTo x="21841" y="2877"/>
                    <wp:lineTo x="21568" y="2574"/>
                    <wp:lineTo x="20203" y="2423"/>
                    <wp:lineTo x="20340" y="1514"/>
                    <wp:lineTo x="19794" y="1438"/>
                    <wp:lineTo x="12900" y="1211"/>
                    <wp:lineTo x="12900" y="0"/>
                    <wp:lineTo x="6757" y="0"/>
                  </wp:wrapPolygon>
                </wp:wrapTight>
                <wp:docPr id="307" name="Group 307"/>
                <wp:cNvGraphicFramePr/>
                <a:graphic xmlns:a="http://schemas.openxmlformats.org/drawingml/2006/main">
                  <a:graphicData uri="http://schemas.microsoft.com/office/word/2010/wordprocessingGroup">
                    <wpg:wgp>
                      <wpg:cNvGrpSpPr/>
                      <wpg:grpSpPr>
                        <a:xfrm>
                          <a:off x="0" y="0"/>
                          <a:ext cx="6028690" cy="5434965"/>
                          <a:chOff x="0" y="0"/>
                          <a:chExt cx="6028690" cy="5434965"/>
                        </a:xfrm>
                      </wpg:grpSpPr>
                      <wps:wsp>
                        <wps:cNvPr id="298" name="Straight Arrow Connector 298"/>
                        <wps:cNvCnPr/>
                        <wps:spPr>
                          <a:xfrm flipV="1">
                            <a:off x="6019137" y="691763"/>
                            <a:ext cx="0" cy="3532505"/>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306" name="Group 306"/>
                        <wpg:cNvGrpSpPr/>
                        <wpg:grpSpPr>
                          <a:xfrm>
                            <a:off x="0" y="0"/>
                            <a:ext cx="6028690" cy="5434965"/>
                            <a:chOff x="0" y="0"/>
                            <a:chExt cx="6028690" cy="5434965"/>
                          </a:xfrm>
                        </wpg:grpSpPr>
                        <wps:wsp>
                          <wps:cNvPr id="15" name="Rectangle 15"/>
                          <wps:cNvSpPr/>
                          <wps:spPr>
                            <a:xfrm>
                              <a:off x="1948069" y="2242268"/>
                              <a:ext cx="760095" cy="22669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2AAA" w:rsidRPr="00DA5E2D" w:rsidRDefault="006A2AAA" w:rsidP="00043EFD">
                                <w:pPr>
                                  <w:rPr>
                                    <w:color w:val="0D0D0D" w:themeColor="text1" w:themeTint="F2"/>
                                    <w:sz w:val="14"/>
                                  </w:rPr>
                                </w:pPr>
                                <w:r>
                                  <w:rPr>
                                    <w:color w:val="0D0D0D" w:themeColor="text1" w:themeTint="F2"/>
                                    <w:sz w:val="14"/>
                                  </w:rPr>
                                  <w:t>Amend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5" name="Group 305"/>
                          <wpg:cNvGrpSpPr/>
                          <wpg:grpSpPr>
                            <a:xfrm>
                              <a:off x="0" y="0"/>
                              <a:ext cx="6028690" cy="5434965"/>
                              <a:chOff x="0" y="0"/>
                              <a:chExt cx="6028690" cy="5434965"/>
                            </a:xfrm>
                          </wpg:grpSpPr>
                          <wps:wsp>
                            <wps:cNvPr id="290" name="Rectangle 290"/>
                            <wps:cNvSpPr/>
                            <wps:spPr>
                              <a:xfrm>
                                <a:off x="4102873" y="3069203"/>
                                <a:ext cx="1660525" cy="306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2AAA" w:rsidRPr="00DA5E2D" w:rsidRDefault="006A2AAA" w:rsidP="00043EFD">
                                  <w:pPr>
                                    <w:jc w:val="center"/>
                                    <w:rPr>
                                      <w:color w:val="0D0D0D" w:themeColor="text1" w:themeTint="F2"/>
                                    </w:rPr>
                                  </w:pPr>
                                  <w:r>
                                    <w:rPr>
                                      <w:color w:val="0D0D0D" w:themeColor="text1" w:themeTint="F2"/>
                                    </w:rPr>
                                    <w:t>Dispose of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Straight Arrow Connector 294"/>
                            <wps:cNvCnPr/>
                            <wps:spPr>
                              <a:xfrm>
                                <a:off x="4929809" y="3387256"/>
                                <a:ext cx="0" cy="205105"/>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304" name="Group 304"/>
                            <wpg:cNvGrpSpPr/>
                            <wpg:grpSpPr>
                              <a:xfrm>
                                <a:off x="0" y="0"/>
                                <a:ext cx="6028690" cy="5434965"/>
                                <a:chOff x="0" y="0"/>
                                <a:chExt cx="6029049" cy="5435297"/>
                              </a:xfrm>
                            </wpg:grpSpPr>
                            <wps:wsp>
                              <wps:cNvPr id="295" name="Diamond 295"/>
                              <wps:cNvSpPr/>
                              <wps:spPr>
                                <a:xfrm>
                                  <a:off x="3864334" y="3586039"/>
                                  <a:ext cx="2157984" cy="125821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2AAA" w:rsidRPr="003609FD" w:rsidRDefault="006A2AAA" w:rsidP="00043EFD">
                                    <w:pPr>
                                      <w:rPr>
                                        <w:color w:val="0D0D0D" w:themeColor="text1" w:themeTint="F2"/>
                                        <w:sz w:val="20"/>
                                      </w:rPr>
                                    </w:pPr>
                                    <w:r w:rsidRPr="003609FD">
                                      <w:rPr>
                                        <w:color w:val="0D0D0D" w:themeColor="text1" w:themeTint="F2"/>
                                        <w:sz w:val="20"/>
                                      </w:rPr>
                                      <w:t>Do any more records need to be worked with?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6" name="Group 296"/>
                              <wpg:cNvGrpSpPr/>
                              <wpg:grpSpPr>
                                <a:xfrm>
                                  <a:off x="0" y="0"/>
                                  <a:ext cx="6029049" cy="4345968"/>
                                  <a:chOff x="0" y="0"/>
                                  <a:chExt cx="6029049" cy="4345968"/>
                                </a:xfrm>
                              </wpg:grpSpPr>
                              <wps:wsp>
                                <wps:cNvPr id="22" name="Rectangle 22"/>
                                <wps:cNvSpPr/>
                                <wps:spPr>
                                  <a:xfrm>
                                    <a:off x="1057524" y="4039263"/>
                                    <a:ext cx="1660525" cy="306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2AAA" w:rsidRPr="00DA5E2D" w:rsidRDefault="006A2AAA" w:rsidP="00043EFD">
                                      <w:pPr>
                                        <w:jc w:val="center"/>
                                        <w:rPr>
                                          <w:color w:val="0D0D0D" w:themeColor="text1" w:themeTint="F2"/>
                                        </w:rPr>
                                      </w:pPr>
                                      <w:r>
                                        <w:rPr>
                                          <w:color w:val="0D0D0D" w:themeColor="text1" w:themeTint="F2"/>
                                        </w:rPr>
                                        <w:t>File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wps:spPr>
                                  <a:xfrm>
                                    <a:off x="2711395" y="4206240"/>
                                    <a:ext cx="1155700" cy="0"/>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30" name="Group 30"/>
                                <wpg:cNvGrpSpPr/>
                                <wpg:grpSpPr>
                                  <a:xfrm>
                                    <a:off x="0" y="0"/>
                                    <a:ext cx="6029049" cy="4036999"/>
                                    <a:chOff x="0" y="0"/>
                                    <a:chExt cx="6029049" cy="4036999"/>
                                  </a:xfrm>
                                </wpg:grpSpPr>
                                <wps:wsp>
                                  <wps:cNvPr id="29" name="Straight Connector 29"/>
                                  <wps:cNvCnPr/>
                                  <wps:spPr>
                                    <a:xfrm>
                                      <a:off x="834887" y="3641698"/>
                                      <a:ext cx="194548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1884459" y="3649649"/>
                                      <a:ext cx="0" cy="387350"/>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28" name="Group 28"/>
                                  <wpg:cNvGrpSpPr/>
                                  <wpg:grpSpPr>
                                    <a:xfrm>
                                      <a:off x="0" y="0"/>
                                      <a:ext cx="6029049" cy="3648020"/>
                                      <a:chOff x="0" y="0"/>
                                      <a:chExt cx="6029049" cy="3648020"/>
                                    </a:xfrm>
                                  </wpg:grpSpPr>
                                  <wps:wsp>
                                    <wps:cNvPr id="17" name="Rectangle 17"/>
                                    <wps:cNvSpPr/>
                                    <wps:spPr>
                                      <a:xfrm>
                                        <a:off x="0" y="2560320"/>
                                        <a:ext cx="1660550" cy="30723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2AAA" w:rsidRPr="00DA5E2D" w:rsidRDefault="006A2AAA" w:rsidP="00043EFD">
                                          <w:pPr>
                                            <w:jc w:val="center"/>
                                            <w:rPr>
                                              <w:color w:val="0D0D0D" w:themeColor="text1" w:themeTint="F2"/>
                                            </w:rPr>
                                          </w:pPr>
                                          <w:r>
                                            <w:rPr>
                                              <w:color w:val="0D0D0D" w:themeColor="text1" w:themeTint="F2"/>
                                            </w:rPr>
                                            <w:t>Print Record 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956021" y="2560320"/>
                                        <a:ext cx="1660550" cy="30723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2AAA" w:rsidRPr="00DA5E2D" w:rsidRDefault="006A2AAA" w:rsidP="00043EFD">
                                          <w:pPr>
                                            <w:jc w:val="center"/>
                                            <w:rPr>
                                              <w:color w:val="0D0D0D" w:themeColor="text1" w:themeTint="F2"/>
                                            </w:rPr>
                                          </w:pPr>
                                          <w:r>
                                            <w:rPr>
                                              <w:color w:val="0D0D0D" w:themeColor="text1" w:themeTint="F2"/>
                                            </w:rPr>
                                            <w:t>Reprint Record 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007458" y="2552369"/>
                                        <a:ext cx="1660550" cy="30723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2AAA" w:rsidRPr="00DA5E2D" w:rsidRDefault="006A2AAA" w:rsidP="00043EFD">
                                          <w:pPr>
                                            <w:jc w:val="center"/>
                                            <w:rPr>
                                              <w:color w:val="0D0D0D" w:themeColor="text1" w:themeTint="F2"/>
                                            </w:rPr>
                                          </w:pPr>
                                          <w:r>
                                            <w:rPr>
                                              <w:color w:val="0D0D0D" w:themeColor="text1" w:themeTint="F2"/>
                                            </w:rPr>
                                            <w:t>Shred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3140766"/>
                                        <a:ext cx="1660525" cy="306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2AAA" w:rsidRPr="00DA5E2D" w:rsidRDefault="006A2AAA" w:rsidP="00043EFD">
                                          <w:pPr>
                                            <w:jc w:val="center"/>
                                            <w:rPr>
                                              <w:color w:val="0D0D0D" w:themeColor="text1" w:themeTint="F2"/>
                                            </w:rPr>
                                          </w:pPr>
                                          <w:r>
                                            <w:rPr>
                                              <w:color w:val="0D0D0D" w:themeColor="text1" w:themeTint="F2"/>
                                            </w:rPr>
                                            <w:t>Fill in new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963972" y="3132814"/>
                                        <a:ext cx="1660525" cy="3067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2AAA" w:rsidRPr="00DA5E2D" w:rsidRDefault="006A2AAA" w:rsidP="00043EFD">
                                          <w:pPr>
                                            <w:jc w:val="center"/>
                                            <w:rPr>
                                              <w:color w:val="0D0D0D" w:themeColor="text1" w:themeTint="F2"/>
                                            </w:rPr>
                                          </w:pPr>
                                          <w:r>
                                            <w:rPr>
                                              <w:color w:val="0D0D0D" w:themeColor="text1" w:themeTint="F2"/>
                                            </w:rPr>
                                            <w:t xml:space="preserve">Transcribe and Amend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834887" y="2862470"/>
                                        <a:ext cx="0" cy="277978"/>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2775005" y="2862470"/>
                                        <a:ext cx="0" cy="277978"/>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826936" y="3434964"/>
                                        <a:ext cx="0" cy="205105"/>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2775005" y="3442915"/>
                                        <a:ext cx="0" cy="205105"/>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9" name="Straight Arrow Connector 289"/>
                                    <wps:cNvCnPr/>
                                    <wps:spPr>
                                      <a:xfrm>
                                        <a:off x="4898004" y="2854519"/>
                                        <a:ext cx="0" cy="212141"/>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19" name="Group 19"/>
                                    <wpg:cNvGrpSpPr/>
                                    <wpg:grpSpPr>
                                      <a:xfrm>
                                        <a:off x="47708" y="0"/>
                                        <a:ext cx="5981341" cy="2567305"/>
                                        <a:chOff x="0" y="0"/>
                                        <a:chExt cx="5981341" cy="2567305"/>
                                      </a:xfrm>
                                    </wpg:grpSpPr>
                                    <wps:wsp>
                                      <wps:cNvPr id="10" name="Straight Arrow Connector 10"/>
                                      <wps:cNvCnPr/>
                                      <wps:spPr>
                                        <a:xfrm>
                                          <a:off x="2727297" y="2194560"/>
                                          <a:ext cx="0" cy="372745"/>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4826442" y="2194560"/>
                                          <a:ext cx="0" cy="372745"/>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a:off x="3864334" y="2234317"/>
                                          <a:ext cx="870508" cy="21938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2AAA" w:rsidRPr="00DA5E2D" w:rsidRDefault="006A2AAA" w:rsidP="00043EFD">
                                            <w:pPr>
                                              <w:rPr>
                                                <w:color w:val="0D0D0D" w:themeColor="text1" w:themeTint="F2"/>
                                                <w:sz w:val="14"/>
                                              </w:rPr>
                                            </w:pPr>
                                            <w:r>
                                              <w:rPr>
                                                <w:color w:val="0D0D0D" w:themeColor="text1" w:themeTint="F2"/>
                                                <w:sz w:val="14"/>
                                              </w:rPr>
                                              <w:t>Dispose of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0" y="0"/>
                                          <a:ext cx="5981341" cy="2567305"/>
                                          <a:chOff x="0" y="0"/>
                                          <a:chExt cx="5981341" cy="2567305"/>
                                        </a:xfrm>
                                      </wpg:grpSpPr>
                                      <wps:wsp>
                                        <wps:cNvPr id="9" name="Straight Arrow Connector 9"/>
                                        <wps:cNvCnPr/>
                                        <wps:spPr>
                                          <a:xfrm>
                                            <a:off x="787179" y="2194560"/>
                                            <a:ext cx="0" cy="372745"/>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Rectangle 14"/>
                                        <wps:cNvSpPr/>
                                        <wps:spPr>
                                          <a:xfrm>
                                            <a:off x="0" y="2218414"/>
                                            <a:ext cx="723900" cy="22669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2AAA" w:rsidRPr="00DA5E2D" w:rsidRDefault="006A2AAA" w:rsidP="00043EFD">
                                              <w:pPr>
                                                <w:rPr>
                                                  <w:color w:val="0D0D0D" w:themeColor="text1" w:themeTint="F2"/>
                                                  <w:sz w:val="14"/>
                                                </w:rPr>
                                              </w:pPr>
                                              <w:r w:rsidRPr="00DA5E2D">
                                                <w:rPr>
                                                  <w:color w:val="0D0D0D" w:themeColor="text1" w:themeTint="F2"/>
                                                  <w:sz w:val="14"/>
                                                </w:rPr>
                                                <w:t>Create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 name="Group 3"/>
                                        <wpg:cNvGrpSpPr/>
                                        <wpg:grpSpPr>
                                          <a:xfrm>
                                            <a:off x="787179" y="0"/>
                                            <a:ext cx="5194162" cy="2194840"/>
                                            <a:chOff x="0" y="0"/>
                                            <a:chExt cx="5194162" cy="2194840"/>
                                          </a:xfrm>
                                        </wpg:grpSpPr>
                                        <wps:wsp>
                                          <wps:cNvPr id="4" name="Diamond 4"/>
                                          <wps:cNvSpPr/>
                                          <wps:spPr>
                                            <a:xfrm>
                                              <a:off x="906449" y="1057524"/>
                                              <a:ext cx="2091690" cy="92900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2AAA" w:rsidRPr="00DA5E2D" w:rsidRDefault="006A2AAA" w:rsidP="00043EFD">
                                                <w:pPr>
                                                  <w:jc w:val="center"/>
                                                  <w:rPr>
                                                    <w:color w:val="0D0D0D" w:themeColor="text1" w:themeTint="F2"/>
                                                  </w:rPr>
                                                </w:pPr>
                                                <w:r>
                                                  <w:rPr>
                                                    <w:color w:val="0D0D0D" w:themeColor="text1" w:themeTint="F2"/>
                                                  </w:rPr>
                                                  <w:t>What needs to be 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940118" y="1987826"/>
                                              <a:ext cx="0" cy="205105"/>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0" y="2194560"/>
                                              <a:ext cx="4045305" cy="2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 name="Group 2"/>
                                          <wpg:cNvGrpSpPr/>
                                          <wpg:grpSpPr>
                                            <a:xfrm>
                                              <a:off x="1065475" y="0"/>
                                              <a:ext cx="4128687" cy="1063846"/>
                                              <a:chOff x="0" y="0"/>
                                              <a:chExt cx="4128687" cy="1063846"/>
                                            </a:xfrm>
                                          </wpg:grpSpPr>
                                          <wps:wsp>
                                            <wps:cNvPr id="1" name="Rounded Rectangle 1"/>
                                            <wps:cNvSpPr/>
                                            <wps:spPr>
                                              <a:xfrm>
                                                <a:off x="0" y="0"/>
                                                <a:ext cx="1681480" cy="30670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A2AAA" w:rsidRDefault="006A2AAA" w:rsidP="00043EF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874643" y="310101"/>
                                                <a:ext cx="0" cy="205105"/>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a:off x="31805" y="508884"/>
                                                <a:ext cx="1740866" cy="3511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2AAA" w:rsidRPr="00DA5E2D" w:rsidRDefault="006A2AAA" w:rsidP="00043EFD">
                                                  <w:pPr>
                                                    <w:jc w:val="center"/>
                                                    <w:rPr>
                                                      <w:color w:val="0D0D0D" w:themeColor="text1" w:themeTint="F2"/>
                                                    </w:rPr>
                                                  </w:pPr>
                                                  <w:r>
                                                    <w:rPr>
                                                      <w:color w:val="0D0D0D" w:themeColor="text1" w:themeTint="F2"/>
                                                    </w:rPr>
                                                    <w:t>Find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874643" y="858741"/>
                                                <a:ext cx="0" cy="205105"/>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flipH="1">
                                                <a:off x="1781092" y="675861"/>
                                                <a:ext cx="2347595" cy="0"/>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0" name="Rectangle 300"/>
                                            <wps:cNvSpPr/>
                                            <wps:spPr>
                                              <a:xfrm>
                                                <a:off x="2973788" y="389614"/>
                                                <a:ext cx="723900" cy="22669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2AAA" w:rsidRPr="00DA5E2D" w:rsidRDefault="006A2AAA" w:rsidP="00043EFD">
                                                  <w:pPr>
                                                    <w:rPr>
                                                      <w:color w:val="0D0D0D" w:themeColor="text1" w:themeTint="F2"/>
                                                      <w:sz w:val="14"/>
                                                    </w:rPr>
                                                  </w:pPr>
                                                  <w:r>
                                                    <w:rPr>
                                                      <w:color w:val="0D0D0D" w:themeColor="text1" w:themeTint="F2"/>
                                                      <w:sz w:val="14"/>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grpSp>
                            </wpg:grpSp>
                            <wps:wsp>
                              <wps:cNvPr id="301" name="Rounded Rectangle 301"/>
                              <wps:cNvSpPr/>
                              <wps:spPr>
                                <a:xfrm>
                                  <a:off x="4150581" y="5128592"/>
                                  <a:ext cx="1681480" cy="30670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A2AAA" w:rsidRDefault="006A2AAA" w:rsidP="00043EFD">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Straight Arrow Connector 302"/>
                              <wps:cNvCnPr/>
                              <wps:spPr>
                                <a:xfrm>
                                  <a:off x="4953663" y="4842345"/>
                                  <a:ext cx="0" cy="292608"/>
                                </a:xfrm>
                                <a:prstGeom prst="straightConnector1">
                                  <a:avLst/>
                                </a:prstGeom>
                                <a:ln w="19050" cmpd="sng">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3" name="Rectangle 303"/>
                              <wps:cNvSpPr/>
                              <wps:spPr>
                                <a:xfrm>
                                  <a:off x="5104738" y="4842345"/>
                                  <a:ext cx="723900" cy="22669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2AAA" w:rsidRPr="00DA5E2D" w:rsidRDefault="006A2AAA" w:rsidP="00043EFD">
                                    <w:pPr>
                                      <w:rPr>
                                        <w:color w:val="0D0D0D" w:themeColor="text1" w:themeTint="F2"/>
                                        <w:sz w:val="14"/>
                                      </w:rPr>
                                    </w:pPr>
                                    <w:r>
                                      <w:rPr>
                                        <w:color w:val="0D0D0D" w:themeColor="text1" w:themeTint="F2"/>
                                        <w:sz w:val="14"/>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id="Group 307" o:spid="_x0000_s1026" style="position:absolute;left:0;text-align:left;margin-left:-23.45pt;margin-top:4.7pt;width:474.7pt;height:427.95pt;z-index:-251600897" coordsize="60286,54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">
                <v:shapetype id="_x0000_t32" coordsize="21600,21600" o:spt="32" o:oned="t" path="m,l21600,21600e" filled="f">
                  <v:path arrowok="t" fillok="f" o:connecttype="none"/>
                  <o:lock v:ext="edit" shapetype="t"/>
                </v:shapetype>
                <v:shape id="Straight Arrow Connector 298" o:spid="_x0000_s1027" type="#_x0000_t32" style="position:absolute;left:60191;top:6917;width:0;height:353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bk4sUAAADcAAAADwAAAGRycy9kb3ducmV2LnhtbESPwW7CMAyG75N4h8hIXKaRwoGxjoAQ&#10;AokDTAx4AK/x2orGqZIA5e3xYdKO1u//8+fZonONulGItWcDo2EGirjwtubSwPm0eZuCignZYuOZ&#10;DDwowmLee5lhbv2dv+l2TKUSCMccDVQptbnWsajIYRz6lliyXx8cJhlDqW3Au8Bdo8dZNtEOa5YL&#10;Fba0qqi4HK9ONHaHzXQ5WX/tu/K0fj2H9+D5x5hBv1t+gkrUpf/lv/bWGhh/iK08IwT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Bbk4sUAAADcAAAADwAAAAAAAAAA&#10;AAAAAAChAgAAZHJzL2Rvd25yZXYueG1sUEsFBgAAAAAEAAQA+QAAAJMDAAAAAA==&#10;" strokecolor="black [3213]" strokeweight="1.5pt">
                  <v:stroke endarrow="open"/>
                </v:shape>
                <v:group id="Group 306" o:spid="_x0000_s1028" style="position:absolute;width:60286;height:54349" coordsize="60286,543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rect id="Rectangle 15" o:spid="_x0000_s1029" style="position:absolute;left:19480;top:22422;width:7601;height:2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4sE78A&#10;AADbAAAADwAAAGRycy9kb3ducmV2LnhtbERP24rCMBB9F/yHMIJva6qLItUosrC4roJ4AV+HZmyL&#10;zaQksXb/3ggLvs3hXGe+bE0lGnK+tKxgOEhAEGdWl5wrOJ++P6YgfEDWWFkmBX/kYbnoduaYavvg&#10;AzXHkIsYwj5FBUUIdSqlzwoy6Ae2Jo7c1TqDIUKXS+3wEcNNJUdJMpEGS44NBdb0VVB2O96Ngt+N&#10;c7SX2+ZCa9rdJzjk3WelVL/XrmYgArXhLf53/+g4fwyvX+IB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ziwTvwAAANsAAAAPAAAAAAAAAAAAAAAAAJgCAABkcnMvZG93bnJl&#10;di54bWxQSwUGAAAAAAQABAD1AAAAhAMAAAAA&#10;" filled="f" strokecolor="white [3212]" strokeweight="2pt">
                    <v:textbox>
                      <w:txbxContent>
                        <w:p w:rsidR="006A2AAA" w:rsidRPr="00DA5E2D" w:rsidRDefault="006A2AAA" w:rsidP="00043EFD">
                          <w:pPr>
                            <w:rPr>
                              <w:color w:val="0D0D0D" w:themeColor="text1" w:themeTint="F2"/>
                              <w:sz w:val="14"/>
                            </w:rPr>
                          </w:pPr>
                          <w:r>
                            <w:rPr>
                              <w:color w:val="0D0D0D" w:themeColor="text1" w:themeTint="F2"/>
                              <w:sz w:val="14"/>
                            </w:rPr>
                            <w:t>Amend Record</w:t>
                          </w:r>
                        </w:p>
                      </w:txbxContent>
                    </v:textbox>
                  </v:rect>
                  <v:group id="Group 305" o:spid="_x0000_s1030" style="position:absolute;width:60286;height:54349" coordsize="60286,543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rect id="Rectangle 290" o:spid="_x0000_s1031" style="position:absolute;left:41028;top:30692;width:16605;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M5YcMA&#10;AADcAAAADwAAAGRycy9kb3ducmV2LnhtbERPy2oCMRTdF/yHcAU3opnOorSjUUSwDkIL9bFwd5lc&#10;J4OTmzCJOv59syh0eTjv+bK3rbhTFxrHCl6nGQjiyumGawXHw2byDiJEZI2tY1LwpADLxeBljoV2&#10;D/6h+z7WIoVwKFCBidEXUobKkMUwdZ44cRfXWYwJdrXUHT5SuG1lnmVv0mLDqcGgp7Wh6rq/WQWb&#10;rRmv5O7r5MvwfbF56T+347NSo2G/moGI1Md/8Z+71AryjzQ/nU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M5YcMAAADcAAAADwAAAAAAAAAAAAAAAACYAgAAZHJzL2Rv&#10;d25yZXYueG1sUEsFBgAAAAAEAAQA9QAAAIgDAAAAAA==&#10;" filled="f" strokecolor="black [3213]" strokeweight="2pt">
                      <v:textbox>
                        <w:txbxContent>
                          <w:p w:rsidR="006A2AAA" w:rsidRPr="00DA5E2D" w:rsidRDefault="006A2AAA" w:rsidP="00043EFD">
                            <w:pPr>
                              <w:jc w:val="center"/>
                              <w:rPr>
                                <w:color w:val="0D0D0D" w:themeColor="text1" w:themeTint="F2"/>
                              </w:rPr>
                            </w:pPr>
                            <w:r>
                              <w:rPr>
                                <w:color w:val="0D0D0D" w:themeColor="text1" w:themeTint="F2"/>
                              </w:rPr>
                              <w:t>Dispose of Record</w:t>
                            </w:r>
                          </w:p>
                        </w:txbxContent>
                      </v:textbox>
                    </v:rect>
                    <v:shape id="Straight Arrow Connector 294" o:spid="_x0000_s1032" type="#_x0000_t32" style="position:absolute;left:49298;top:33872;width:0;height:2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isrsUAAADcAAAADwAAAGRycy9kb3ducmV2LnhtbESP3WoCMRSE7wXfIRyhd5pVStXVKKU/&#10;0IuCuPoAh80xWU1Olk3qbt++KRR6OczMN8x2P3gn7tTFJrCC+awAQVwH3bBRcD69T1cgYkLW6AKT&#10;gm+KsN+NR1ssdej5SPcqGZEhHEtUYFNqSyljbcljnIWWOHuX0HlMWXZG6g77DPdOLoriSXpsOC9Y&#10;bOnFUn2rvryC62G5Pt9ezfxiPgt3rFx/sm+9Ug+T4XkDItGQ/sN/7Q+tYLF+hN8z+QjI3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isrsUAAADcAAAADwAAAAAAAAAA&#10;AAAAAAChAgAAZHJzL2Rvd25yZXYueG1sUEsFBgAAAAAEAAQA+QAAAJMDAAAAAA==&#10;" strokecolor="black [3213]" strokeweight="1.5pt">
                      <v:stroke endarrow="open"/>
                    </v:shape>
                    <v:group id="Group 304" o:spid="_x0000_s1033" style="position:absolute;width:60286;height:54349" coordsize="60290,54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type id="_x0000_t4" coordsize="21600,21600" o:spt="4" path="m10800,l,10800,10800,21600,21600,10800xe">
                        <v:stroke joinstyle="miter"/>
                        <v:path gradientshapeok="t" o:connecttype="rect" textboxrect="5400,5400,16200,16200"/>
                      </v:shapetype>
                      <v:shape id="Diamond 295" o:spid="_x0000_s1034" type="#_x0000_t4" style="position:absolute;left:38643;top:35860;width:21580;height:12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m378UA&#10;AADcAAAADwAAAGRycy9kb3ducmV2LnhtbESPQWsCMRCF7wX/Qxiht5pVUOvWKCKIHjzUbS30Nmym&#10;u0uTybJJzfrvG0Hw+Hjzvjdvue6tERfqfONYwXiUgSAunW64UvD5sXt5BeEDskbjmBRcycN6NXha&#10;Yq5d5BNdilCJBGGfo4I6hDaX0pc1WfQj1xIn78d1FkOSXSV1hzHBrZGTLJtJiw2nhhpb2tZU/hZ/&#10;Nr2x+DJmWhzid4zn/XGe4ft5P1Pqedhv3kAE6sPj+J4+aAWTxRRuYxIB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bfvxQAAANwAAAAPAAAAAAAAAAAAAAAAAJgCAABkcnMv&#10;ZG93bnJldi54bWxQSwUGAAAAAAQABAD1AAAAigMAAAAA&#10;" filled="f" strokecolor="black [3213]" strokeweight="2pt">
                        <v:textbox>
                          <w:txbxContent>
                            <w:p w:rsidR="006A2AAA" w:rsidRPr="003609FD" w:rsidRDefault="006A2AAA" w:rsidP="00043EFD">
                              <w:pPr>
                                <w:rPr>
                                  <w:color w:val="0D0D0D" w:themeColor="text1" w:themeTint="F2"/>
                                  <w:sz w:val="20"/>
                                </w:rPr>
                              </w:pPr>
                              <w:r w:rsidRPr="003609FD">
                                <w:rPr>
                                  <w:color w:val="0D0D0D" w:themeColor="text1" w:themeTint="F2"/>
                                  <w:sz w:val="20"/>
                                </w:rPr>
                                <w:t>Do any more records need to be worked with?</w:t>
                              </w:r>
                            </w:p>
                          </w:txbxContent>
                        </v:textbox>
                      </v:shape>
                      <v:group id="Group 296" o:spid="_x0000_s1035" style="position:absolute;width:60290;height:43459" coordsize="60290,43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rect id="Rectangle 22" o:spid="_x0000_s1036" style="position:absolute;left:10575;top:40392;width:16605;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hyEMQA&#10;AADbAAAADwAAAGRycy9kb3ducmV2LnhtbESPQWsCMRSE7wX/Q3iCF9GseyhlNYoI6iK0UFsP3h6b&#10;52Zx8xI2Udd/3xQKPQ4z8w2zWPW2FXfqQuNYwWyagSCunG64VvD9tZ28gQgRWWPrmBQ8KcBqOXhZ&#10;YKHdgz/pfoy1SBAOBSowMfpCylAZshimzhMn7+I6izHJrpa6w0eC21bmWfYqLTacFgx62hiqrseb&#10;VbDdm/FaHt5PvgwfF5uXfrcfn5UaDfv1HESkPv6H/9qlVpDn8Psl/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ochDEAAAA2wAAAA8AAAAAAAAAAAAAAAAAmAIAAGRycy9k&#10;b3ducmV2LnhtbFBLBQYAAAAABAAEAPUAAACJAwAAAAA=&#10;" filled="f" strokecolor="black [3213]" strokeweight="2pt">
                          <v:textbox>
                            <w:txbxContent>
                              <w:p w:rsidR="006A2AAA" w:rsidRPr="00DA5E2D" w:rsidRDefault="006A2AAA" w:rsidP="00043EFD">
                                <w:pPr>
                                  <w:jc w:val="center"/>
                                  <w:rPr>
                                    <w:color w:val="0D0D0D" w:themeColor="text1" w:themeTint="F2"/>
                                  </w:rPr>
                                </w:pPr>
                                <w:r>
                                  <w:rPr>
                                    <w:color w:val="0D0D0D" w:themeColor="text1" w:themeTint="F2"/>
                                  </w:rPr>
                                  <w:t>File Record</w:t>
                                </w:r>
                              </w:p>
                            </w:txbxContent>
                          </v:textbox>
                        </v:rect>
                        <v:shape id="Straight Arrow Connector 293" o:spid="_x0000_s1037" type="#_x0000_t32" style="position:absolute;left:27113;top:42062;width:115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E02sUAAADcAAAADwAAAGRycy9kb3ducmV2LnhtbESP3WoCMRSE7wXfIRyhd5rVQtXVKKU/&#10;0IuCuPoAh80xWU1Olk3qbt++KRR6OczMN8x2P3gn7tTFJrCC+awAQVwH3bBRcD69T1cgYkLW6AKT&#10;gm+KsN+NR1ssdej5SPcqGZEhHEtUYFNqSyljbcljnIWWOHuX0HlMWXZG6g77DPdOLoriSXpsOC9Y&#10;bOnFUn2rvryC62G5Pt9ezfxiPgt3rFx/sm+9Ug+T4XkDItGQ/sN/7Q+tYLF+hN8z+QjI3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E02sUAAADcAAAADwAAAAAAAAAA&#10;AAAAAAChAgAAZHJzL2Rvd25yZXYueG1sUEsFBgAAAAAEAAQA+QAAAJMDAAAAAA==&#10;" strokecolor="black [3213]" strokeweight="1.5pt">
                          <v:stroke endarrow="open"/>
                        </v:shape>
                        <v:group id="Group 30" o:spid="_x0000_s1038" style="position:absolute;width:60290;height:40369" coordsize="60290,40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Straight Connector 29" o:spid="_x0000_s1039" style="position:absolute;visibility:visible;mso-wrap-style:square" from="8348,36416" to="27803,36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OeXMMAAADbAAAADwAAAGRycy9kb3ducmV2LnhtbESPwWrDMBBE74X8g9hCb41cH0rqRjZp&#10;IGmudZJDbou1tUytlZHk2P37qBDocZiZN8y6mm0vruRD51jByzIDQdw43XGr4HTcPa9AhIissXdM&#10;Cn4pQFUuHtZYaDfxF13r2IoE4VCgAhPjUEgZGkMWw9INxMn7dt5iTNK3UnucEtz2Ms+yV2mx47Rg&#10;cKCtoeanHq2Cy/gR/edRbqZ63u5Nvuub0Z2VenqcN+8gIs3xP3xvH7SC/A3+vqQfI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DnlzDAAAA2wAAAA8AAAAAAAAAAAAA&#10;AAAAoQIAAGRycy9kb3ducmV2LnhtbFBLBQYAAAAABAAEAPkAAACRAwAAAAA=&#10;" strokecolor="black [3213]" strokeweight="1.5pt"/>
                          <v:shape id="Straight Arrow Connector 31" o:spid="_x0000_s1040" type="#_x0000_t32" style="position:absolute;left:18844;top:36496;width:0;height:38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B9JcQAAADbAAAADwAAAGRycy9kb3ducmV2LnhtbESPzWrDMBCE74W+g9hCb7XsFpLUjRJK&#10;fyCHQoiTB1isteRGWhlLjd23rwqFHoeZ+YZZb2fvxIXG2AdWUBUlCOI26J6NgtPx/W4FIiZkjS4w&#10;KfimCNvN9dUaax0mPtClSUZkCMcaFdiUhlrK2FryGIswEGevC6PHlOVopB5xynDv5H1ZLqTHnvOC&#10;xYFeLLXn5ssr+NwvH0/nV1N15qN0h8ZNR/s2KXV7Mz8/gUg0p//wX3unFTxU8Psl/w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wH0lxAAAANsAAAAPAAAAAAAAAAAA&#10;AAAAAKECAABkcnMvZG93bnJldi54bWxQSwUGAAAAAAQABAD5AAAAkgMAAAAA&#10;" strokecolor="black [3213]" strokeweight="1.5pt">
                            <v:stroke endarrow="open"/>
                          </v:shape>
                          <v:group id="Group 28" o:spid="_x0000_s1041" style="position:absolute;width:60290;height:36480" coordsize="60290,36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17" o:spid="_x0000_s1042" style="position:absolute;top:25603;width:16605;height:30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rsidR="006A2AAA" w:rsidRPr="00DA5E2D" w:rsidRDefault="006A2AAA" w:rsidP="00043EFD">
                                    <w:pPr>
                                      <w:jc w:val="center"/>
                                      <w:rPr>
                                        <w:color w:val="0D0D0D" w:themeColor="text1" w:themeTint="F2"/>
                                      </w:rPr>
                                    </w:pPr>
                                    <w:r>
                                      <w:rPr>
                                        <w:color w:val="0D0D0D" w:themeColor="text1" w:themeTint="F2"/>
                                      </w:rPr>
                                      <w:t>Print Record Template</w:t>
                                    </w:r>
                                  </w:p>
                                </w:txbxContent>
                              </v:textbox>
                            </v:rect>
                            <v:rect id="Rectangle 18" o:spid="_x0000_s1043" style="position:absolute;left:19560;top:25603;width:16605;height:30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yPR8UA&#10;AADbAAAADwAAAGRycy9kb3ducmV2LnhtbESPQWsCMRCF74X+hzAFL1Kz9SBlaxQpWBdBQW0PvQ2b&#10;cbN0MwmbVLf/vnMQvM3w3rz3zXw5+E5dqE9tYAMvkwIUcR1sy42Bz9P6+RVUysgWu8Bk4I8SLBeP&#10;D3MsbbjygS7H3CgJ4VSiAZdzLLVOtSOPaRIisWjn0HvMsvaNtj1eJdx3eloUM+2xZWlwGOndUf1z&#10;/PUG1hs3Xunt7itWaX/20yp+bMbfxoyehtUbqExDvptv15UVfIGVX2QAv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bI9HxQAAANsAAAAPAAAAAAAAAAAAAAAAAJgCAABkcnMv&#10;ZG93bnJldi54bWxQSwUGAAAAAAQABAD1AAAAigMAAAAA&#10;" filled="f" strokecolor="black [3213]" strokeweight="2pt">
                              <v:textbox>
                                <w:txbxContent>
                                  <w:p w:rsidR="006A2AAA" w:rsidRPr="00DA5E2D" w:rsidRDefault="006A2AAA" w:rsidP="00043EFD">
                                    <w:pPr>
                                      <w:jc w:val="center"/>
                                      <w:rPr>
                                        <w:color w:val="0D0D0D" w:themeColor="text1" w:themeTint="F2"/>
                                      </w:rPr>
                                    </w:pPr>
                                    <w:r>
                                      <w:rPr>
                                        <w:color w:val="0D0D0D" w:themeColor="text1" w:themeTint="F2"/>
                                      </w:rPr>
                                      <w:t>Reprint Record Template</w:t>
                                    </w:r>
                                  </w:p>
                                </w:txbxContent>
                              </v:textbox>
                            </v:rect>
                            <v:rect id="Rectangle 20" o:spid="_x0000_s1044" style="position:absolute;left:40074;top:25523;width:16606;height:3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J/MEA&#10;AADbAAAADwAAAGRycy9kb3ducmV2LnhtbERPy4rCMBTdD/gP4QpuRNPpYhiqUURQizADvhbuLs21&#10;KTY3oclo5+8niwGXh/OeL3vbigd1oXGs4H2agSCunG64VnA+bSafIEJE1tg6JgW/FGC5GLzNsdDu&#10;yQd6HGMtUgiHAhWYGH0hZagMWQxT54kTd3OdxZhgV0vd4TOF21bmWfYhLTacGgx6Whuq7scfq2Cz&#10;M+OV3H9dfBm+bzYv/XY3vio1GvarGYhIfXyJ/92lVpCn9elL+g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2SfzBAAAA2wAAAA8AAAAAAAAAAAAAAAAAmAIAAGRycy9kb3du&#10;cmV2LnhtbFBLBQYAAAAABAAEAPUAAACGAwAAAAA=&#10;" filled="f" strokecolor="black [3213]" strokeweight="2pt">
                              <v:textbox>
                                <w:txbxContent>
                                  <w:p w:rsidR="006A2AAA" w:rsidRPr="00DA5E2D" w:rsidRDefault="006A2AAA" w:rsidP="00043EFD">
                                    <w:pPr>
                                      <w:jc w:val="center"/>
                                      <w:rPr>
                                        <w:color w:val="0D0D0D" w:themeColor="text1" w:themeTint="F2"/>
                                      </w:rPr>
                                    </w:pPr>
                                    <w:r>
                                      <w:rPr>
                                        <w:color w:val="0D0D0D" w:themeColor="text1" w:themeTint="F2"/>
                                      </w:rPr>
                                      <w:t>Shred Record</w:t>
                                    </w:r>
                                  </w:p>
                                </w:txbxContent>
                              </v:textbox>
                            </v:rect>
                            <v:rect id="Rectangle 21" o:spid="_x0000_s1045" style="position:absolute;top:31407;width:16605;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rsZ8QA&#10;AADbAAAADwAAAGRycy9kb3ducmV2LnhtbESPQWsCMRSE7wX/Q3hCL6JZ91DKahQR1EWwoLaH3h6b&#10;52bp5iVsUl3/vSkUPA4z8w0zX/a2FVfqQuNYwXSSgSCunG64VvB53ozfQYSIrLF1TAruFGC5GLzM&#10;sdDuxke6nmItEoRDgQpMjL6QMlSGLIaJ88TJu7jOYkyyq6Xu8JbgtpV5lr1Jiw2nBYOe1oaqn9Ov&#10;VbDZmdFK7g9fvgwfF5uXfrsbfSv1OuxXMxCR+vgM/7dLrSCfwt+X9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67GfEAAAA2wAAAA8AAAAAAAAAAAAAAAAAmAIAAGRycy9k&#10;b3ducmV2LnhtbFBLBQYAAAAABAAEAPUAAACJAwAAAAA=&#10;" filled="f" strokecolor="black [3213]" strokeweight="2pt">
                              <v:textbox>
                                <w:txbxContent>
                                  <w:p w:rsidR="006A2AAA" w:rsidRPr="00DA5E2D" w:rsidRDefault="006A2AAA" w:rsidP="00043EFD">
                                    <w:pPr>
                                      <w:jc w:val="center"/>
                                      <w:rPr>
                                        <w:color w:val="0D0D0D" w:themeColor="text1" w:themeTint="F2"/>
                                      </w:rPr>
                                    </w:pPr>
                                    <w:r>
                                      <w:rPr>
                                        <w:color w:val="0D0D0D" w:themeColor="text1" w:themeTint="F2"/>
                                      </w:rPr>
                                      <w:t>Fill in new Record</w:t>
                                    </w:r>
                                  </w:p>
                                </w:txbxContent>
                              </v:textbox>
                            </v:rect>
                            <v:rect id="Rectangle 23" o:spid="_x0000_s1046" style="position:absolute;left:19639;top:31328;width:16605;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TXi8UA&#10;AADbAAAADwAAAGRycy9kb3ducmV2LnhtbESPT2sCMRTE74V+h/AKvYhm3UK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pNeLxQAAANsAAAAPAAAAAAAAAAAAAAAAAJgCAABkcnMv&#10;ZG93bnJldi54bWxQSwUGAAAAAAQABAD1AAAAigMAAAAA&#10;" filled="f" strokecolor="black [3213]" strokeweight="2pt">
                              <v:textbox>
                                <w:txbxContent>
                                  <w:p w:rsidR="006A2AAA" w:rsidRPr="00DA5E2D" w:rsidRDefault="006A2AAA" w:rsidP="00043EFD">
                                    <w:pPr>
                                      <w:jc w:val="center"/>
                                      <w:rPr>
                                        <w:color w:val="0D0D0D" w:themeColor="text1" w:themeTint="F2"/>
                                      </w:rPr>
                                    </w:pPr>
                                    <w:r>
                                      <w:rPr>
                                        <w:color w:val="0D0D0D" w:themeColor="text1" w:themeTint="F2"/>
                                      </w:rPr>
                                      <w:t xml:space="preserve">Transcribe and Amend </w:t>
                                    </w:r>
                                  </w:p>
                                </w:txbxContent>
                              </v:textbox>
                            </v:rect>
                            <v:shape id="Straight Arrow Connector 24" o:spid="_x0000_s1047" type="#_x0000_t32" style="position:absolute;left:8348;top:28624;width:0;height:27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5IYMQAAADbAAAADwAAAGRycy9kb3ducmV2LnhtbESP0WoCMRRE3wv+Q7hC32pWKbbdGqXU&#10;FnwQiqsfcNlck63JzbKJ7vr3Rij0cZiZM8xiNXgnLtTFJrCC6aQAQVwH3bBRcNh/P72CiAlZowtM&#10;Cq4UYbUcPSyw1KHnHV2qZESGcCxRgU2pLaWMtSWPcRJa4uwdQ+cxZdkZqTvsM9w7OSuKufTYcF6w&#10;2NKnpfpUnb2C35+Xt8NpbaZHsy3crnL93n71Sj2Oh493EImG9B/+a2+0gtkz3L/kH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bkhgxAAAANsAAAAPAAAAAAAAAAAA&#10;AAAAAKECAABkcnMvZG93bnJldi54bWxQSwUGAAAAAAQABAD5AAAAkgMAAAAA&#10;" strokecolor="black [3213]" strokeweight="1.5pt">
                              <v:stroke endarrow="open"/>
                            </v:shape>
                            <v:shape id="Straight Arrow Connector 25" o:spid="_x0000_s1048" type="#_x0000_t32" style="position:absolute;left:27750;top:28624;width:0;height:27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Lt+8QAAADbAAAADwAAAGRycy9kb3ducmV2LnhtbESP0WoCMRRE3wv+Q7hC32pWobbdGqXU&#10;FnwQiqsfcNlck63JzbKJ7vr3Rij0cZiZM8xiNXgnLtTFJrCC6aQAQVwH3bBRcNh/P72CiAlZowtM&#10;Cq4UYbUcPSyw1KHnHV2qZESGcCxRgU2pLaWMtSWPcRJa4uwdQ+cxZdkZqTvsM9w7OSuKufTYcF6w&#10;2NKnpfpUnb2C35+Xt8NpbaZHsy3crnL93n71Sj2Oh493EImG9B/+a2+0gtkz3L/kH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Iu37xAAAANsAAAAPAAAAAAAAAAAA&#10;AAAAAKECAABkcnMvZG93bnJldi54bWxQSwUGAAAAAAQABAD5AAAAkgMAAAAA&#10;" strokecolor="black [3213]" strokeweight="1.5pt">
                              <v:stroke endarrow="open"/>
                            </v:shape>
                            <v:shape id="Straight Arrow Connector 26" o:spid="_x0000_s1049" type="#_x0000_t32" style="position:absolute;left:8269;top:34349;width:0;height:2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BzjMQAAADbAAAADwAAAGRycy9kb3ducmV2LnhtbESP3WoCMRSE74W+QziF3mlWL6zdGkX6&#10;A70Qirs+wGFzTFaTk2WTutu3N4WCl8PMfMOst6N34kp9bAMrmM8KEMRN0C0bBcf6c7oCEROyRheY&#10;FPxShO3mYbLGUoeBD3StkhEZwrFEBTalrpQyNpY8xlnoiLN3Cr3HlGVvpO5xyHDv5KIoltJjy3nB&#10;YkdvlppL9eMVnL+fX46XdzM/mX3hDpUbavsxKPX0OO5eQSQa0z383/7SChZL+PuSf4D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8HOMxAAAANsAAAAPAAAAAAAAAAAA&#10;AAAAAKECAABkcnMvZG93bnJldi54bWxQSwUGAAAAAAQABAD5AAAAkgMAAAAA&#10;" strokecolor="black [3213]" strokeweight="1.5pt">
                              <v:stroke endarrow="open"/>
                            </v:shape>
                            <v:shape id="Straight Arrow Connector 27" o:spid="_x0000_s1050" type="#_x0000_t32" style="position:absolute;left:27750;top:34429;width:0;height:2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zWF8QAAADbAAAADwAAAGRycy9kb3ducmV2LnhtbESP3WoCMRSE74W+QziF3mlWL6quRpH+&#10;QC8KxV0f4LA5JqvJybJJ3e3bN4WCl8PMfMNs96N34kZ9bAMrmM8KEMRN0C0bBaf6fboCEROyRheY&#10;FPxQhP3uYbLFUoeBj3SrkhEZwrFEBTalrpQyNpY8xlnoiLN3Dr3HlGVvpO5xyHDv5KIonqXHlvOC&#10;xY5eLDXX6tsruHwt16frq5mfzWfhjpUbavs2KPX0OB42IBKN6R7+b39oBYsl/H3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vNYXxAAAANsAAAAPAAAAAAAAAAAA&#10;AAAAAKECAABkcnMvZG93bnJldi54bWxQSwUGAAAAAAQABAD5AAAAkgMAAAAA&#10;" strokecolor="black [3213]" strokeweight="1.5pt">
                              <v:stroke endarrow="open"/>
                            </v:shape>
                            <v:shape id="Straight Arrow Connector 289" o:spid="_x0000_s1051" type="#_x0000_t32" style="position:absolute;left:48980;top:28545;width:0;height:2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V7cUAAADcAAAADwAAAGRycy9kb3ducmV2LnhtbESP3WoCMRSE7wt9h3AKvatZvbC6GqX4&#10;A70oFFcf4LA5JluTk2UT3e3bN4LQy2FmvmGW68E7caMuNoEVjEcFCOI66IaNgtNx/zYDEROyRheY&#10;FPxShPXq+WmJpQ49H+hWJSMyhGOJCmxKbSllrC15jKPQEmfvHDqPKcvOSN1hn+HeyUlRTKXHhvOC&#10;xZY2lupLdfUKfr7f56fL1ozP5qtwh8r1R7vrlXp9GT4WIBIN6T/8aH9qBZPZHO5n8h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V7cUAAADcAAAADwAAAAAAAAAA&#10;AAAAAAChAgAAZHJzL2Rvd25yZXYueG1sUEsFBgAAAAAEAAQA+QAAAJMDAAAAAA==&#10;" strokecolor="black [3213]" strokeweight="1.5pt">
                              <v:stroke endarrow="open"/>
                            </v:shape>
                            <v:group id="Group 19" o:spid="_x0000_s1052" style="position:absolute;left:477;width:59813;height:25673" coordsize="59813,25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Straight Arrow Connector 10" o:spid="_x0000_s1053" type="#_x0000_t32" style="position:absolute;left:27272;top:21945;width:0;height:37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mE3sQAAADbAAAADwAAAGRycy9kb3ducmV2LnhtbESPQU/DMAyF70j8h8hI3Fg6DoN1yyYE&#10;TOKAhNbtB1iNl3RLnKoJa/n3+IDEzdZ7fu/zejvFoK405C6xgfmsAkXcJtuxM3A87B6eQeWCbDEk&#10;JgM/lGG7ub1ZY23TyHu6NsUpCeFcowFfSl9rnVtPEfMs9cSindIQscg6OG0HHCU8Bv1YVQsdsWNp&#10;8NjTq6f20nxHA+evp+Xx8ubmJ/dZhX0TxoN/H425v5teVqAKTeXf/Hf9YQVf6OUXGU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YTexAAAANsAAAAPAAAAAAAAAAAA&#10;AAAAAKECAABkcnMvZG93bnJldi54bWxQSwUGAAAAAAQABAD5AAAAkgMAAAAA&#10;" strokecolor="black [3213]" strokeweight="1.5pt">
                                <v:stroke endarrow="open"/>
                              </v:shape>
                              <v:shape id="Straight Arrow Connector 11" o:spid="_x0000_s1054" type="#_x0000_t32" style="position:absolute;left:48264;top:21945;width:0;height:37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UhRcEAAADbAAAADwAAAGRycy9kb3ducmV2LnhtbERPzWoCMRC+C32HMAVvml0Ptt0aRfoD&#10;PRTE1QcYNmOymkyWTXS3b98UhN7m4/ud1Wb0Ttyoj21gBeW8AEHcBN2yUXA8fM6eQcSErNEFJgU/&#10;FGGzfpissNJh4D3d6mREDuFYoQKbUldJGRtLHuM8dMSZO4XeY8qwN1L3OORw7+SiKJbSY8u5wWJH&#10;b5aaS331Cs67p5fj5d2UJ/NduH3thoP9GJSaPo7bVxCJxvQvvru/dJ5fwt8v+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dSFFwQAAANsAAAAPAAAAAAAAAAAAAAAA&#10;AKECAABkcnMvZG93bnJldi54bWxQSwUGAAAAAAQABAD5AAAAjwMAAAAA&#10;" strokecolor="black [3213]" strokeweight="1.5pt">
                                <v:stroke endarrow="open"/>
                              </v:shape>
                              <v:rect id="Rectangle 16" o:spid="_x0000_s1055" style="position:absolute;left:38643;top:22343;width:8705;height:2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yZMAA&#10;AADbAAAADwAAAGRycy9kb3ducmV2LnhtbERP22rCQBB9L/Qflin0rdnYQijRVUqh9KJQjIKvQ3ZM&#10;gtnZsLu5+PeuIPg2h3OdxWoyrRjI+cayglmSgiAurW64UrDffb28g/ABWWNrmRScycNq+fiwwFzb&#10;kbc0FKESMYR9jgrqELpcSl/WZNAntiOO3NE6gyFCV0ntcIzhppWvaZpJgw3Hhho7+qypPBW9UfD3&#10;6xz9y/VwoG/a9BnOePPWKvX8NH3MQQSawl18c//oOD+D6y/xALm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RyyZMAAAADbAAAADwAAAAAAAAAAAAAAAACYAgAAZHJzL2Rvd25y&#10;ZXYueG1sUEsFBgAAAAAEAAQA9QAAAIUDAAAAAA==&#10;" filled="f" strokecolor="white [3212]" strokeweight="2pt">
                                <v:textbox>
                                  <w:txbxContent>
                                    <w:p w:rsidR="006A2AAA" w:rsidRPr="00DA5E2D" w:rsidRDefault="006A2AAA" w:rsidP="00043EFD">
                                      <w:pPr>
                                        <w:rPr>
                                          <w:color w:val="0D0D0D" w:themeColor="text1" w:themeTint="F2"/>
                                          <w:sz w:val="14"/>
                                        </w:rPr>
                                      </w:pPr>
                                      <w:r>
                                        <w:rPr>
                                          <w:color w:val="0D0D0D" w:themeColor="text1" w:themeTint="F2"/>
                                          <w:sz w:val="14"/>
                                        </w:rPr>
                                        <w:t>Dispose of Record</w:t>
                                      </w:r>
                                    </w:p>
                                  </w:txbxContent>
                                </v:textbox>
                              </v:rect>
                              <v:group id="Group 6" o:spid="_x0000_s1056" style="position:absolute;width:59813;height:25673" coordsize="59813,25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Straight Arrow Connector 9" o:spid="_x0000_s1057" type="#_x0000_t32" style="position:absolute;left:7871;top:21945;width:0;height:37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LHCsMAAADaAAAADwAAAGRycy9kb3ducmV2LnhtbESP3WoCMRSE7wu+QziCdzWrF1pXo5T+&#10;QC8K4uoDHDbHZGtysmyiu337RhB6OczMN8xmN3gnbtTFJrCC2bQAQVwH3bBRcDp+Pr+AiAlZowtM&#10;Cn4pwm47etpgqUPPB7pVyYgM4ViiAptSW0oZa0se4zS0xNk7h85jyrIzUnfYZ7h3cl4UC+mx4bxg&#10;saU3S/WlunoFP/vl6nR5N7Oz+S7coXL90X70Sk3Gw+saRKIh/Ycf7S+tYAX3K/kGyO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ixwrDAAAA2gAAAA8AAAAAAAAAAAAA&#10;AAAAoQIAAGRycy9kb3ducmV2LnhtbFBLBQYAAAAABAAEAPkAAACRAwAAAAA=&#10;" strokecolor="black [3213]" strokeweight="1.5pt">
                                  <v:stroke endarrow="open"/>
                                </v:shape>
                                <v:rect id="Rectangle 14" o:spid="_x0000_s1058" style="position:absolute;top:22184;width:7239;height:2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KJiL8A&#10;AADbAAAADwAAAGRycy9kb3ducmV2LnhtbERP24rCMBB9F/yHMIJva6orItUosrC4roJ4AV+HZmyL&#10;zaQksXb/3ggLvs3hXGe+bE0lGnK+tKxgOEhAEGdWl5wrOJ++P6YgfEDWWFkmBX/kYbnoduaYavvg&#10;AzXHkIsYwj5FBUUIdSqlzwoy6Ae2Jo7c1TqDIUKXS+3wEcNNJUdJMpEGS44NBdb0VVB2O96Ngt+N&#10;c7SX2+ZCa9rdJzjk3WelVL/XrmYgArXhLf53/+g4fwyvX+IB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gomIvwAAANsAAAAPAAAAAAAAAAAAAAAAAJgCAABkcnMvZG93bnJl&#10;di54bWxQSwUGAAAAAAQABAD1AAAAhAMAAAAA&#10;" filled="f" strokecolor="white [3212]" strokeweight="2pt">
                                  <v:textbox>
                                    <w:txbxContent>
                                      <w:p w:rsidR="006A2AAA" w:rsidRPr="00DA5E2D" w:rsidRDefault="006A2AAA" w:rsidP="00043EFD">
                                        <w:pPr>
                                          <w:rPr>
                                            <w:color w:val="0D0D0D" w:themeColor="text1" w:themeTint="F2"/>
                                            <w:sz w:val="14"/>
                                          </w:rPr>
                                        </w:pPr>
                                        <w:r w:rsidRPr="00DA5E2D">
                                          <w:rPr>
                                            <w:color w:val="0D0D0D" w:themeColor="text1" w:themeTint="F2"/>
                                            <w:sz w:val="14"/>
                                          </w:rPr>
                                          <w:t>Create Record</w:t>
                                        </w:r>
                                      </w:p>
                                    </w:txbxContent>
                                  </v:textbox>
                                </v:rect>
                                <v:group id="Group 3" o:spid="_x0000_s1059" style="position:absolute;left:7871;width:51942;height:21948" coordsize="51941,21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Diamond 4" o:spid="_x0000_s1060" type="#_x0000_t4" style="position:absolute;left:9064;top:10575;width:20917;height:9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2B6sEA&#10;AADaAAAADwAAAGRycy9kb3ducmV2LnhtbERPz2vCMBS+D/Y/hDfwNtPJ5rQaZQhDDx5mp4K3R/Ns&#10;i8lLaaLp/nszGOz48f2eL3trxI063zhW8DLMQBCXTjdcKdh/fz5PQPiArNE4JgU/5GG5eHyYY65d&#10;5B3dilCJFMI+RwV1CG0upS9rsuiHriVO3Nl1FkOCXSV1hzGFWyNHWTaWFhtODTW2tKqpvBRXm2ZM&#10;j8a8FZt4ivGw3r5n+HVYj5UaPPUfMxCB+vAv/nNvtIJX+L2S/C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NgerBAAAA2gAAAA8AAAAAAAAAAAAAAAAAmAIAAGRycy9kb3du&#10;cmV2LnhtbFBLBQYAAAAABAAEAPUAAACGAwAAAAA=&#10;" filled="f" strokecolor="black [3213]" strokeweight="2pt">
                                    <v:textbox>
                                      <w:txbxContent>
                                        <w:p w:rsidR="006A2AAA" w:rsidRPr="00DA5E2D" w:rsidRDefault="006A2AAA" w:rsidP="00043EFD">
                                          <w:pPr>
                                            <w:jc w:val="center"/>
                                            <w:rPr>
                                              <w:color w:val="0D0D0D" w:themeColor="text1" w:themeTint="F2"/>
                                            </w:rPr>
                                          </w:pPr>
                                          <w:r>
                                            <w:rPr>
                                              <w:color w:val="0D0D0D" w:themeColor="text1" w:themeTint="F2"/>
                                            </w:rPr>
                                            <w:t>What needs to be done?</w:t>
                                          </w:r>
                                        </w:p>
                                      </w:txbxContent>
                                    </v:textbox>
                                  </v:shape>
                                  <v:shape id="Straight Arrow Connector 7" o:spid="_x0000_s1061" type="#_x0000_t32" style="position:absolute;left:19401;top:19878;width:0;height:2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H248MAAADaAAAADwAAAGRycy9kb3ducmV2LnhtbESP3WoCMRSE7wt9h3AE72rWXtS6NYr0&#10;B7wQxNUHOGyOydbkZNmk7vr2RhB6OczMN8xiNXgnLtTFJrCC6aQAQVwH3bBRcDz8vLyDiAlZowtM&#10;Cq4UYbV8flpgqUPPe7pUyYgM4ViiAptSW0oZa0se4yS0xNk7hc5jyrIzUnfYZ7h38rUo3qTHhvOC&#10;xZY+LdXn6s8r+N3N5sfzl5mezLZw+8r1B/vdKzUeDesPEImG9B9+tDdawQzuV/INk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x9uPDAAAA2gAAAA8AAAAAAAAAAAAA&#10;AAAAoQIAAGRycy9kb3ducmV2LnhtbFBLBQYAAAAABAAEAPkAAACRAwAAAAA=&#10;" strokecolor="black [3213]" strokeweight="1.5pt">
                                    <v:stroke endarrow="open"/>
                                  </v:shape>
                                  <v:line id="Straight Connector 8" o:spid="_x0000_s1062" style="position:absolute;visibility:visible;mso-wrap-style:square" from="0,21945" to="40453,21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b/j74AAADaAAAADwAAAGRycy9kb3ducmV2LnhtbERPu2rDMBTdC/kHcQPZGrkeQnEshzSQ&#10;pGudZsh2sW4tU+vKSPKjf18NhY6H8y4Pi+3FRD50jhW8bDMQxI3THbcKPm/n51cQISJr7B2Tgh8K&#10;cKhWTyUW2s38QVMdW5FCOBSowMQ4FFKGxpDFsHUDceK+nLcYE/St1B7nFG57mWfZTlrsODUYHOhk&#10;qPmuR6vgMb5Ff73J41wvp4vJz30zurtSm/Vy3IOItMR/8Z/7XStIW9OVdANk9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JNv+PvgAAANoAAAAPAAAAAAAAAAAAAAAAAKEC&#10;AABkcnMvZG93bnJldi54bWxQSwUGAAAAAAQABAD5AAAAjAMAAAAA&#10;" strokecolor="black [3213]" strokeweight="1.5pt"/>
                                  <v:group id="Group 2" o:spid="_x0000_s1063" style="position:absolute;left:10654;width:41287;height:10638" coordsize="41286,106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oundrect id="Rounded Rectangle 1" o:spid="_x0000_s1064" style="position:absolute;width:16814;height:30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So/cEA&#10;AADaAAAADwAAAGRycy9kb3ducmV2LnhtbERPS2vCQBC+C/6HZQq9iG7sIUjqKqUotIUeGg30OGQn&#10;D5udDbtbTf59N1DwNHx8z9nuB9OJKznfWlawXiUgiEurW64VnE/H5QaED8gaO8ukYCQP+918tsVM&#10;2xt/0TUPtYgh7DNU0ITQZ1L6siGDfmV74shV1hkMEbpaaoe3GG46+ZQkqTTYcmxosKfXhsqf/Nco&#10;OFy+E/det7avPkYrq89i4dJCqceH4eUZRKAh3MX/7jcd58P0ynTl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EqP3BAAAA2gAAAA8AAAAAAAAAAAAAAAAAmAIAAGRycy9kb3du&#10;cmV2LnhtbFBLBQYAAAAABAAEAPUAAACGAwAAAAA=&#10;" fillcolor="white [3201]" strokecolor="black [3213]" strokeweight="2pt">
                                      <v:textbox>
                                        <w:txbxContent>
                                          <w:p w:rsidR="006A2AAA" w:rsidRDefault="006A2AAA" w:rsidP="00043EFD">
                                            <w:pPr>
                                              <w:jc w:val="center"/>
                                            </w:pPr>
                                            <w:r>
                                              <w:t>Start</w:t>
                                            </w:r>
                                          </w:p>
                                        </w:txbxContent>
                                      </v:textbox>
                                    </v:roundrect>
                                    <v:shape id="Straight Arrow Connector 5" o:spid="_x0000_s1065" type="#_x0000_t32" style="position:absolute;left:8746;top:3101;width:0;height:2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ND8MAAADaAAAADwAAAGRycy9kb3ducmV2LnhtbESP0WoCMRRE3wv9h3AF32pWoa3dGqXY&#10;Cn0oFFc/4LK5JqvJzbJJ3fXvTUHwcZiZM8xiNXgnztTFJrCC6aQAQVwH3bBRsN9tnuYgYkLW6AKT&#10;ggtFWC0fHxZY6tDzls5VMiJDOJaowKbUllLG2pLHOAktcfYOofOYsuyM1B32Ge6dnBXFi/TYcF6w&#10;2NLaUn2q/ryC4+/r2/70aaYH81O4beX6nf3qlRqPho93EImGdA/f2t9awTP8X8k3QC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vzQ/DAAAA2gAAAA8AAAAAAAAAAAAA&#10;AAAAoQIAAGRycy9kb3ducmV2LnhtbFBLBQYAAAAABAAEAPkAAACRAwAAAAA=&#10;" strokecolor="black [3213]" strokeweight="1.5pt">
                                      <v:stroke endarrow="open"/>
                                    </v:shape>
                                    <v:rect id="Rectangle 12" o:spid="_x0000_s1066" style="position:absolute;left:318;top:5088;width:17408;height:3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S4rcIA&#10;AADbAAAADwAAAGRycy9kb3ducmV2LnhtbERPTWsCMRC9F/wPYYReRLPuQcrWKFJQl4JC1R68DZtx&#10;s3QzCZtUt//eCEJv83ifM1/2thVX6kLjWMF0koEgrpxuuFZwOq7HbyBCRNbYOiYFfxRguRi8zLHQ&#10;7sZfdD3EWqQQDgUqMDH6QspQGbIYJs4TJ+7iOosxwa6WusNbCretzLNsJi02nBoMevowVP0cfq2C&#10;9daMVvJz9+3LsL/YvPSb7eis1OuwX72DiNTHf/HTXeo0P4fHL+k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hLitwgAAANsAAAAPAAAAAAAAAAAAAAAAAJgCAABkcnMvZG93&#10;bnJldi54bWxQSwUGAAAAAAQABAD1AAAAhwMAAAAA&#10;" filled="f" strokecolor="black [3213]" strokeweight="2pt">
                                      <v:textbox>
                                        <w:txbxContent>
                                          <w:p w:rsidR="006A2AAA" w:rsidRPr="00DA5E2D" w:rsidRDefault="006A2AAA" w:rsidP="00043EFD">
                                            <w:pPr>
                                              <w:jc w:val="center"/>
                                              <w:rPr>
                                                <w:color w:val="0D0D0D" w:themeColor="text1" w:themeTint="F2"/>
                                              </w:rPr>
                                            </w:pPr>
                                            <w:r>
                                              <w:rPr>
                                                <w:color w:val="0D0D0D" w:themeColor="text1" w:themeTint="F2"/>
                                              </w:rPr>
                                              <w:t>Find Record</w:t>
                                            </w:r>
                                          </w:p>
                                        </w:txbxContent>
                                      </v:textbox>
                                    </v:rect>
                                    <v:shape id="Straight Arrow Connector 13" o:spid="_x0000_s1067" type="#_x0000_t32" style="position:absolute;left:8746;top:8587;width:0;height:2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aqcEAAADbAAAADwAAAGRycy9kb3ducmV2LnhtbERPzWoCMRC+F/oOYQRvNauF1m6NUmyF&#10;HgrF1QcYNmOymkyWTequb28Kgrf5+H5nsRq8E2fqYhNYwXRSgCCug27YKNjvNk9zEDEha3SBScGF&#10;IqyWjw8LLHXoeUvnKhmRQziWqMCm1JZSxtqSxzgJLXHmDqHzmDLsjNQd9jncOzkrihfpseHcYLGl&#10;taX6VP15Bcff17f96dNMD+ancNvK9Tv71Ss1Hg0f7yASDekuvrm/dZ7/DP+/5APk8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6xqpwQAAANsAAAAPAAAAAAAAAAAAAAAA&#10;AKECAABkcnMvZG93bnJldi54bWxQSwUGAAAAAAQABAD5AAAAjwMAAAAA&#10;" strokecolor="black [3213]" strokeweight="1.5pt">
                                      <v:stroke endarrow="open"/>
                                    </v:shape>
                                    <v:shape id="Straight Arrow Connector 299" o:spid="_x0000_s1068" type="#_x0000_t32" style="position:absolute;left:17810;top:6758;width:2347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pBecYAAADcAAAADwAAAGRycy9kb3ducmV2LnhtbESPzWrDMBCE74W8g9hALyWR40OauFFC&#10;CDHk0Jb8PcDW2tgm1spIqu28fVUo9DjMzjc7q81gGtGR87VlBbNpAoK4sLrmUsH1kk8WIHxA1thY&#10;JgUP8rBZj55WmGnb84m6cyhFhLDPUEEVQptJ6YuKDPqpbYmjd7POYIjSlVI77CPcNDJNkrk0WHNs&#10;qLClXUXF/fxt4hvvx3yxne8/P4bysn+5uldn+Uup5/GwfQMRaAj/x3/pg1aQLpfwOyYS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aQXnGAAAA3AAAAA8AAAAAAAAA&#10;AAAAAAAAoQIAAGRycy9kb3ducmV2LnhtbFBLBQYAAAAABAAEAPkAAACUAwAAAAA=&#10;" strokecolor="black [3213]" strokeweight="1.5pt">
                                      <v:stroke endarrow="open"/>
                                    </v:shape>
                                    <v:rect id="Rectangle 300" o:spid="_x0000_s1069" style="position:absolute;left:29737;top:3896;width:7239;height:2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YGXsEA&#10;AADcAAAADwAAAGRycy9kb3ducmV2LnhtbERPW0vDMBR+F/wP4Qi+ubQblFGbFhHEOQdjF/D10Jy1&#10;Zc1JSbK2+/fmQfDx47sX1Wx6MZLznWUF6SIBQVxb3XGj4Hz6eFmD8AFZY2+ZFNzJQ1U+PhSYazvx&#10;gcZjaEQMYZ+jgjaEIZfS1y0Z9As7EEfuYp3BEKFrpHY4xXDTy2WSZNJgx7GhxYHeW6qvx5tRsP1y&#10;jvbye/yhT9rdMkx5t+qVen6a315BBJrDv/jPvdEKVkmcH8/EIy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GBl7BAAAA3AAAAA8AAAAAAAAAAAAAAAAAmAIAAGRycy9kb3du&#10;cmV2LnhtbFBLBQYAAAAABAAEAPUAAACGAwAAAAA=&#10;" filled="f" strokecolor="white [3212]" strokeweight="2pt">
                                      <v:textbox>
                                        <w:txbxContent>
                                          <w:p w:rsidR="006A2AAA" w:rsidRPr="00DA5E2D" w:rsidRDefault="006A2AAA" w:rsidP="00043EFD">
                                            <w:pPr>
                                              <w:rPr>
                                                <w:color w:val="0D0D0D" w:themeColor="text1" w:themeTint="F2"/>
                                                <w:sz w:val="14"/>
                                              </w:rPr>
                                            </w:pPr>
                                            <w:r>
                                              <w:rPr>
                                                <w:color w:val="0D0D0D" w:themeColor="text1" w:themeTint="F2"/>
                                                <w:sz w:val="14"/>
                                              </w:rPr>
                                              <w:t>Yes</w:t>
                                            </w:r>
                                          </w:p>
                                        </w:txbxContent>
                                      </v:textbox>
                                    </v:rect>
                                  </v:group>
                                </v:group>
                              </v:group>
                            </v:group>
                          </v:group>
                        </v:group>
                      </v:group>
                      <v:roundrect id="Rounded Rectangle 301" o:spid="_x0000_s1070" style="position:absolute;left:41505;top:51285;width:16815;height:30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bCmsUA&#10;AADcAAAADwAAAGRycy9kb3ducmV2LnhtbESPT2sCMRTE7wW/Q3gFL6UmKkhZNytFWrCFHmoreHxs&#10;3v7RzcuSRF2/vSkUPA4z8xsmXw22E2fyoXWsYTpRIIhLZ1quNfz+vD+/gAgR2WDnmDRcKcCqGD3k&#10;mBl34W86b2MtEoRDhhqaGPtMylA2ZDFMXE+cvMp5izFJX0vj8ZLgtpMzpRbSYstpocGe1g2Vx+3J&#10;ang77JX/qFvXV59XJ6uv3ZNf7LQePw6vSxCRhngP/7c3RsNcTeHvTDo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FsKaxQAAANwAAAAPAAAAAAAAAAAAAAAAAJgCAABkcnMv&#10;ZG93bnJldi54bWxQSwUGAAAAAAQABAD1AAAAigMAAAAA&#10;" fillcolor="white [3201]" strokecolor="black [3213]" strokeweight="2pt">
                        <v:textbox>
                          <w:txbxContent>
                            <w:p w:rsidR="006A2AAA" w:rsidRDefault="006A2AAA" w:rsidP="00043EFD">
                              <w:pPr>
                                <w:jc w:val="center"/>
                              </w:pPr>
                              <w:r>
                                <w:t>End</w:t>
                              </w:r>
                            </w:p>
                          </w:txbxContent>
                        </v:textbox>
                      </v:roundrect>
                      <v:shape id="Straight Arrow Connector 302" o:spid="_x0000_s1071" type="#_x0000_t32" style="position:absolute;left:49536;top:48423;width:0;height:29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YLW8UAAADcAAAADwAAAGRycy9kb3ducmV2LnhtbESP3WoCMRSE7wu+QziCdzVRoT9bo5RW&#10;oReF4uoDHDbHZGtysmxSd/v2TaHQy2FmvmHW2zF4caU+tZE1LOYKBHETTctWw+m4v30AkTKyQR+Z&#10;NHxTgu1mcrPGysSBD3StsxUFwqlCDS7nrpIyNY4CpnnsiIt3jn3AXGRvpelxKPDg5VKpOxmw5bLg&#10;sKMXR82l/goaPj/uH0+XV7s423flD7Ufjm43aD2bjs9PIDKN+T/8134zGlZqCb9nyh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nYLW8UAAADcAAAADwAAAAAAAAAA&#10;AAAAAAChAgAAZHJzL2Rvd25yZXYueG1sUEsFBgAAAAAEAAQA+QAAAJMDAAAAAA==&#10;" strokecolor="black [3213]" strokeweight="1.5pt">
                        <v:stroke endarrow="open"/>
                      </v:shape>
                      <v:rect id="Rectangle 303" o:spid="_x0000_s1072" style="position:absolute;left:51047;top:48423;width:7239;height:2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YKcIA&#10;AADcAAAADwAAAGRycy9kb3ducmV2LnhtbESP3YrCMBSE7wXfIRzBO021IFKNsgjirgriD+ztoTnb&#10;lm1OShJr9+03guDlMDPfMMt1Z2rRkvOVZQWTcQKCOLe64kLB7bodzUH4gKyxtkwK/sjDetXvLTHT&#10;9sFnai+hEBHCPkMFZQhNJqXPSzLox7Yhjt6PdQZDlK6Q2uEjwk0tp0kykwYrjgslNrQpKf+93I2C&#10;/ZdzdJKH9pt2dLzPcMLHtFZqOOg+FiACdeEdfrU/tYI0SeF5Jh4B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JgpwgAAANwAAAAPAAAAAAAAAAAAAAAAAJgCAABkcnMvZG93&#10;bnJldi54bWxQSwUGAAAAAAQABAD1AAAAhwMAAAAA&#10;" filled="f" strokecolor="white [3212]" strokeweight="2pt">
                        <v:textbox>
                          <w:txbxContent>
                            <w:p w:rsidR="006A2AAA" w:rsidRPr="00DA5E2D" w:rsidRDefault="006A2AAA" w:rsidP="00043EFD">
                              <w:pPr>
                                <w:rPr>
                                  <w:color w:val="0D0D0D" w:themeColor="text1" w:themeTint="F2"/>
                                  <w:sz w:val="14"/>
                                </w:rPr>
                              </w:pPr>
                              <w:r>
                                <w:rPr>
                                  <w:color w:val="0D0D0D" w:themeColor="text1" w:themeTint="F2"/>
                                  <w:sz w:val="14"/>
                                </w:rPr>
                                <w:t>No</w:t>
                              </w:r>
                            </w:p>
                          </w:txbxContent>
                        </v:textbox>
                      </v:rect>
                    </v:group>
                  </v:group>
                </v:group>
                <w10:wrap type="tight"/>
              </v:group>
            </w:pict>
          </mc:Fallback>
        </mc:AlternateContent>
      </w:r>
    </w:p>
    <w:bookmarkEnd w:id="17"/>
    <w:p w:rsidR="00F203E6" w:rsidRDefault="00F203E6" w:rsidP="00115A8E"/>
    <w:p w:rsidR="00F203E6" w:rsidRDefault="00F203E6" w:rsidP="00115A8E"/>
    <w:p w:rsidR="00F203E6" w:rsidRDefault="00F203E6" w:rsidP="00115A8E"/>
    <w:p w:rsidR="00F203E6" w:rsidRDefault="00F203E6" w:rsidP="00115A8E"/>
    <w:p w:rsidR="00F203E6" w:rsidRDefault="00F203E6" w:rsidP="00115A8E"/>
    <w:p w:rsidR="00F203E6" w:rsidRDefault="00F203E6" w:rsidP="00115A8E"/>
    <w:p w:rsidR="00F203E6" w:rsidRDefault="00F203E6" w:rsidP="00115A8E"/>
    <w:p w:rsidR="00F203E6" w:rsidRDefault="00F203E6" w:rsidP="00115A8E"/>
    <w:p w:rsidR="00115A8E" w:rsidRDefault="008F2E01" w:rsidP="00115A8E">
      <w:r>
        <w:lastRenderedPageBreak/>
        <w:t>Following a day of observation</w:t>
      </w:r>
      <w:r w:rsidR="00115A8E">
        <w:t xml:space="preserve">, I have constructed a Process model (above) of the current system. </w:t>
      </w:r>
    </w:p>
    <w:p w:rsidR="00F203E6" w:rsidRDefault="00115A8E" w:rsidP="00F203E6">
      <w:r>
        <w:t>The Record is first found (if applicable), and then either a record is created, or an existing record is amended or destroyed. In order to create or amend a record, a blank template is printed, and filled in manually by hand. This record is then filed in a filing cabinet, in chronological order. In the case of disposing of a record, the record is found, sh</w:t>
      </w:r>
      <w:r w:rsidR="00F203E6">
        <w:t>redded, and thrown into the bin.</w:t>
      </w:r>
    </w:p>
    <w:p w:rsidR="00EE3B3B" w:rsidRDefault="006A2AAA" w:rsidP="000C700E">
      <w:pPr>
        <w:pStyle w:val="Heading2"/>
      </w:pPr>
      <w:bookmarkStart w:id="21" w:name="_Toc391029811"/>
      <w:bookmarkStart w:id="22" w:name="_Toc392058036"/>
      <w:bookmarkStart w:id="23" w:name="_Toc392061774"/>
      <w:r>
        <w:rPr>
          <w:noProof/>
          <w:lang w:eastAsia="en-GB"/>
        </w:rPr>
        <mc:AlternateContent>
          <mc:Choice Requires="wpg">
            <w:drawing>
              <wp:anchor distT="0" distB="0" distL="114300" distR="114300" simplePos="0" relativeHeight="251762688" behindDoc="1" locked="0" layoutInCell="1" allowOverlap="1" wp14:anchorId="53D70714" wp14:editId="7B37764F">
                <wp:simplePos x="0" y="0"/>
                <wp:positionH relativeFrom="column">
                  <wp:posOffset>-914400</wp:posOffset>
                </wp:positionH>
                <wp:positionV relativeFrom="paragraph">
                  <wp:posOffset>311785</wp:posOffset>
                </wp:positionV>
                <wp:extent cx="7687310" cy="5953760"/>
                <wp:effectExtent l="0" t="0" r="0" b="27940"/>
                <wp:wrapTight wrapText="bothSides">
                  <wp:wrapPolygon edited="0">
                    <wp:start x="1392" y="0"/>
                    <wp:lineTo x="1392" y="1590"/>
                    <wp:lineTo x="2355" y="2212"/>
                    <wp:lineTo x="3105" y="2212"/>
                    <wp:lineTo x="3105" y="7741"/>
                    <wp:lineTo x="589" y="8224"/>
                    <wp:lineTo x="161" y="8363"/>
                    <wp:lineTo x="161" y="9814"/>
                    <wp:lineTo x="535" y="9952"/>
                    <wp:lineTo x="3051" y="9952"/>
                    <wp:lineTo x="2944" y="16587"/>
                    <wp:lineTo x="2623" y="17278"/>
                    <wp:lineTo x="2569" y="21218"/>
                    <wp:lineTo x="2783" y="21632"/>
                    <wp:lineTo x="2890" y="21632"/>
                    <wp:lineTo x="5727" y="21632"/>
                    <wp:lineTo x="5781" y="21632"/>
                    <wp:lineTo x="6049" y="21079"/>
                    <wp:lineTo x="6049" y="19904"/>
                    <wp:lineTo x="12739" y="19904"/>
                    <wp:lineTo x="18520" y="19421"/>
                    <wp:lineTo x="18574" y="17555"/>
                    <wp:lineTo x="17289" y="17347"/>
                    <wp:lineTo x="11401" y="16587"/>
                    <wp:lineTo x="11883" y="16587"/>
                    <wp:lineTo x="14827" y="15619"/>
                    <wp:lineTo x="14827" y="14375"/>
                    <wp:lineTo x="19002" y="14375"/>
                    <wp:lineTo x="20126" y="14168"/>
                    <wp:lineTo x="20073" y="9745"/>
                    <wp:lineTo x="19591" y="9330"/>
                    <wp:lineTo x="18574" y="8846"/>
                    <wp:lineTo x="18574" y="5529"/>
                    <wp:lineTo x="18895" y="5529"/>
                    <wp:lineTo x="21411" y="4561"/>
                    <wp:lineTo x="21518" y="3939"/>
                    <wp:lineTo x="21250" y="3801"/>
                    <wp:lineTo x="18574" y="3317"/>
                    <wp:lineTo x="18681" y="2212"/>
                    <wp:lineTo x="19163" y="2212"/>
                    <wp:lineTo x="19591" y="1659"/>
                    <wp:lineTo x="19644" y="138"/>
                    <wp:lineTo x="6263" y="0"/>
                    <wp:lineTo x="1392" y="0"/>
                  </wp:wrapPolygon>
                </wp:wrapTight>
                <wp:docPr id="398" name="Group 398"/>
                <wp:cNvGraphicFramePr/>
                <a:graphic xmlns:a="http://schemas.openxmlformats.org/drawingml/2006/main">
                  <a:graphicData uri="http://schemas.microsoft.com/office/word/2010/wordprocessingGroup">
                    <wpg:wgp>
                      <wpg:cNvGrpSpPr/>
                      <wpg:grpSpPr>
                        <a:xfrm>
                          <a:off x="0" y="0"/>
                          <a:ext cx="7687310" cy="5953760"/>
                          <a:chOff x="0" y="0"/>
                          <a:chExt cx="7687517" cy="5953760"/>
                        </a:xfrm>
                      </wpg:grpSpPr>
                      <wps:wsp>
                        <wps:cNvPr id="315" name="Text Box 2"/>
                        <wps:cNvSpPr txBox="1">
                          <a:spLocks noChangeArrowheads="1"/>
                        </wps:cNvSpPr>
                        <wps:spPr bwMode="auto">
                          <a:xfrm>
                            <a:off x="5879804" y="2764466"/>
                            <a:ext cx="1253490" cy="1200785"/>
                          </a:xfrm>
                          <a:prstGeom prst="rect">
                            <a:avLst/>
                          </a:prstGeom>
                          <a:noFill/>
                          <a:ln w="9525">
                            <a:noFill/>
                            <a:miter lim="800000"/>
                            <a:headEnd/>
                            <a:tailEnd/>
                          </a:ln>
                        </wps:spPr>
                        <wps:txbx>
                          <w:txbxContent>
                            <w:p w:rsidR="006A2AAA" w:rsidRDefault="006A2AAA" w:rsidP="00677415">
                              <w:r>
                                <w:t xml:space="preserve">                2</w:t>
                              </w:r>
                            </w:p>
                            <w:p w:rsidR="006A2AAA" w:rsidRDefault="006A2AAA" w:rsidP="00677415"/>
                            <w:p w:rsidR="006A2AAA" w:rsidRDefault="006A2AAA" w:rsidP="00677415">
                              <w:pPr>
                                <w:jc w:val="center"/>
                              </w:pPr>
                              <w:r>
                                <w:t xml:space="preserve"> Calculations</w:t>
                              </w:r>
                            </w:p>
                          </w:txbxContent>
                        </wps:txbx>
                        <wps:bodyPr rot="0" vert="horz" wrap="square" lIns="91440" tIns="45720" rIns="91440" bIns="45720" anchor="t" anchorCtr="0">
                          <a:noAutofit/>
                        </wps:bodyPr>
                      </wps:wsp>
                      <wpg:grpSp>
                        <wpg:cNvPr id="397" name="Group 397"/>
                        <wpg:cNvGrpSpPr/>
                        <wpg:grpSpPr>
                          <a:xfrm>
                            <a:off x="0" y="0"/>
                            <a:ext cx="7687517" cy="5953760"/>
                            <a:chOff x="0" y="0"/>
                            <a:chExt cx="7687517" cy="5953760"/>
                          </a:xfrm>
                        </wpg:grpSpPr>
                        <wpg:grpSp>
                          <wpg:cNvPr id="396" name="Group 396"/>
                          <wpg:cNvGrpSpPr/>
                          <wpg:grpSpPr>
                            <a:xfrm>
                              <a:off x="0" y="0"/>
                              <a:ext cx="7091045" cy="5953760"/>
                              <a:chOff x="0" y="0"/>
                              <a:chExt cx="7091045" cy="5953760"/>
                            </a:xfrm>
                          </wpg:grpSpPr>
                          <wpg:grpSp>
                            <wpg:cNvPr id="395" name="Group 395"/>
                            <wpg:cNvGrpSpPr/>
                            <wpg:grpSpPr>
                              <a:xfrm>
                                <a:off x="0" y="0"/>
                                <a:ext cx="7091045" cy="5953760"/>
                                <a:chOff x="0" y="0"/>
                                <a:chExt cx="7091045" cy="5953760"/>
                              </a:xfrm>
                            </wpg:grpSpPr>
                            <wpg:grpSp>
                              <wpg:cNvPr id="394" name="Group 394"/>
                              <wpg:cNvGrpSpPr/>
                              <wpg:grpSpPr>
                                <a:xfrm>
                                  <a:off x="0" y="0"/>
                                  <a:ext cx="7091045" cy="5953760"/>
                                  <a:chOff x="0" y="0"/>
                                  <a:chExt cx="7091370" cy="5953760"/>
                                </a:xfrm>
                              </wpg:grpSpPr>
                              <wpg:grpSp>
                                <wpg:cNvPr id="353" name="Group 353"/>
                                <wpg:cNvGrpSpPr/>
                                <wpg:grpSpPr>
                                  <a:xfrm>
                                    <a:off x="0" y="0"/>
                                    <a:ext cx="6910705" cy="5953760"/>
                                    <a:chOff x="0" y="0"/>
                                    <a:chExt cx="6911162" cy="5954232"/>
                                  </a:xfrm>
                                </wpg:grpSpPr>
                                <wps:wsp>
                                  <wps:cNvPr id="354" name="Text Box 354"/>
                                  <wps:cNvSpPr txBox="1"/>
                                  <wps:spPr>
                                    <a:xfrm>
                                      <a:off x="3147237" y="2700670"/>
                                      <a:ext cx="1424275" cy="509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2AAA" w:rsidRDefault="006A2AAA" w:rsidP="00EE3B3B">
                                        <w:r>
                                          <w:t>D1        Filing Cabinet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5" name="Group 355"/>
                                  <wpg:cNvGrpSpPr/>
                                  <wpg:grpSpPr>
                                    <a:xfrm>
                                      <a:off x="0" y="0"/>
                                      <a:ext cx="6911162" cy="5954232"/>
                                      <a:chOff x="0" y="0"/>
                                      <a:chExt cx="6911162" cy="5954232"/>
                                    </a:xfrm>
                                  </wpg:grpSpPr>
                                  <wpg:grpSp>
                                    <wpg:cNvPr id="356" name="Group 356"/>
                                    <wpg:cNvGrpSpPr/>
                                    <wpg:grpSpPr>
                                      <a:xfrm>
                                        <a:off x="0" y="0"/>
                                        <a:ext cx="6911162" cy="5954232"/>
                                        <a:chOff x="0" y="0"/>
                                        <a:chExt cx="6911162" cy="5954232"/>
                                      </a:xfrm>
                                    </wpg:grpSpPr>
                                    <wps:wsp>
                                      <wps:cNvPr id="357" name="Text Box 357"/>
                                      <wps:cNvSpPr txBox="1"/>
                                      <wps:spPr>
                                        <a:xfrm>
                                          <a:off x="1286539" y="3721396"/>
                                          <a:ext cx="1212112" cy="5103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2AAA" w:rsidRDefault="006A2AAA" w:rsidP="00EE3B3B">
                                            <w:r>
                                              <w:t>Fetch Record 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8" name="Group 358"/>
                                      <wpg:cNvGrpSpPr/>
                                      <wpg:grpSpPr>
                                        <a:xfrm>
                                          <a:off x="0" y="0"/>
                                          <a:ext cx="6911162" cy="5954232"/>
                                          <a:chOff x="0" y="0"/>
                                          <a:chExt cx="6911162" cy="5954232"/>
                                        </a:xfrm>
                                      </wpg:grpSpPr>
                                      <wps:wsp>
                                        <wps:cNvPr id="359" name="Text Box 359"/>
                                        <wps:cNvSpPr txBox="1"/>
                                        <wps:spPr>
                                          <a:xfrm>
                                            <a:off x="2115879" y="2977117"/>
                                            <a:ext cx="1020725" cy="5103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2AAA" w:rsidRDefault="006A2AAA" w:rsidP="00EE3B3B">
                                              <w:r>
                                                <w:t>File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60" name="Group 360"/>
                                        <wpg:cNvGrpSpPr/>
                                        <wpg:grpSpPr>
                                          <a:xfrm>
                                            <a:off x="0" y="0"/>
                                            <a:ext cx="6911162" cy="5954232"/>
                                            <a:chOff x="0" y="0"/>
                                            <a:chExt cx="6911162" cy="5954232"/>
                                          </a:xfrm>
                                        </wpg:grpSpPr>
                                        <wps:wsp>
                                          <wps:cNvPr id="361" name="Text Box 361"/>
                                          <wps:cNvSpPr txBox="1"/>
                                          <wps:spPr>
                                            <a:xfrm>
                                              <a:off x="5178047" y="1871331"/>
                                              <a:ext cx="128654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2AAA" w:rsidRDefault="006A2AAA" w:rsidP="00EE3B3B">
                                                <w:r>
                                                  <w:t>Record Fetched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62" name="Group 362"/>
                                          <wpg:cNvGrpSpPr/>
                                          <wpg:grpSpPr>
                                            <a:xfrm>
                                              <a:off x="0" y="0"/>
                                              <a:ext cx="6911162" cy="5954232"/>
                                              <a:chOff x="0" y="0"/>
                                              <a:chExt cx="6911162" cy="5954232"/>
                                            </a:xfrm>
                                          </wpg:grpSpPr>
                                          <wps:wsp>
                                            <wps:cNvPr id="363" name="Text Box 363"/>
                                            <wps:cNvSpPr txBox="1"/>
                                            <wps:spPr>
                                              <a:xfrm>
                                                <a:off x="4327451" y="1052624"/>
                                                <a:ext cx="1424763" cy="414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2AAA" w:rsidRDefault="006A2AAA" w:rsidP="00EE3B3B">
                                                  <w:r>
                                                    <w:t>Request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64" name="Group 364"/>
                                            <wpg:cNvGrpSpPr/>
                                            <wpg:grpSpPr>
                                              <a:xfrm>
                                                <a:off x="0" y="0"/>
                                                <a:ext cx="6911162" cy="5954232"/>
                                                <a:chOff x="0" y="0"/>
                                                <a:chExt cx="6911162" cy="5954232"/>
                                              </a:xfrm>
                                            </wpg:grpSpPr>
                                            <wps:wsp>
                                              <wps:cNvPr id="365" name="Rectangle 365"/>
                                              <wps:cNvSpPr/>
                                              <wps:spPr>
                                                <a:xfrm>
                                                  <a:off x="5252483" y="53163"/>
                                                  <a:ext cx="1658679" cy="4359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2AAA" w:rsidRPr="002D77E5" w:rsidRDefault="006A2AAA" w:rsidP="00EE3B3B">
                                                    <w:pPr>
                                                      <w:jc w:val="center"/>
                                                      <w:rPr>
                                                        <w:color w:val="0D0D0D" w:themeColor="text1" w:themeTint="F2"/>
                                                        <w:sz w:val="28"/>
                                                      </w:rPr>
                                                    </w:pPr>
                                                    <w:r>
                                                      <w:rPr>
                                                        <w:color w:val="0D0D0D" w:themeColor="text1" w:themeTint="F2"/>
                                                        <w:sz w:val="28"/>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Elbow Connector 366"/>
                                              <wps:cNvCnPr/>
                                              <wps:spPr>
                                                <a:xfrm rot="5400000">
                                                  <a:off x="3785191" y="723014"/>
                                                  <a:ext cx="2099945" cy="1630045"/>
                                                </a:xfrm>
                                                <a:prstGeom prst="bentConnector3">
                                                  <a:avLst>
                                                    <a:gd name="adj1" fmla="val 5000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367" name="Group 367"/>
                                              <wpg:cNvGrpSpPr/>
                                              <wpg:grpSpPr>
                                                <a:xfrm>
                                                  <a:off x="3147237" y="2594344"/>
                                                  <a:ext cx="1499191" cy="499730"/>
                                                  <a:chOff x="0" y="0"/>
                                                  <a:chExt cx="1499191" cy="499730"/>
                                                </a:xfrm>
                                              </wpg:grpSpPr>
                                              <wps:wsp>
                                                <wps:cNvPr id="368" name="Straight Connector 368"/>
                                                <wps:cNvCnPr/>
                                                <wps:spPr>
                                                  <a:xfrm>
                                                    <a:off x="0" y="0"/>
                                                    <a:ext cx="149919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9" name="Straight Connector 369"/>
                                                <wps:cNvCnPr/>
                                                <wps:spPr>
                                                  <a:xfrm flipV="1">
                                                    <a:off x="0" y="0"/>
                                                    <a:ext cx="0" cy="49973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0" name="Straight Connector 370"/>
                                                <wps:cNvCnPr/>
                                                <wps:spPr>
                                                  <a:xfrm>
                                                    <a:off x="0" y="499730"/>
                                                    <a:ext cx="149919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1" name="Straight Connector 371"/>
                                                <wps:cNvCnPr/>
                                                <wps:spPr>
                                                  <a:xfrm flipV="1">
                                                    <a:off x="361507" y="0"/>
                                                    <a:ext cx="0" cy="49911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72" name="Group 372"/>
                                              <wpg:cNvGrpSpPr/>
                                              <wpg:grpSpPr>
                                                <a:xfrm>
                                                  <a:off x="0" y="0"/>
                                                  <a:ext cx="3646967" cy="5954232"/>
                                                  <a:chOff x="0" y="0"/>
                                                  <a:chExt cx="3646967" cy="5954232"/>
                                                </a:xfrm>
                                              </wpg:grpSpPr>
                                              <wps:wsp>
                                                <wps:cNvPr id="373" name="Text Box 373"/>
                                                <wps:cNvSpPr txBox="1"/>
                                                <wps:spPr>
                                                  <a:xfrm>
                                                    <a:off x="2679404" y="765544"/>
                                                    <a:ext cx="967563" cy="287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2AAA" w:rsidRDefault="006A2AAA" w:rsidP="00EE3B3B">
                                                      <w:r>
                                                        <w:t>Fetch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4" name="Group 374"/>
                                                <wpg:cNvGrpSpPr/>
                                                <wpg:grpSpPr>
                                                  <a:xfrm>
                                                    <a:off x="0" y="0"/>
                                                    <a:ext cx="3157929" cy="5954232"/>
                                                    <a:chOff x="0" y="0"/>
                                                    <a:chExt cx="3157929" cy="5954232"/>
                                                  </a:xfrm>
                                                </wpg:grpSpPr>
                                                <wps:wsp>
                                                  <wps:cNvPr id="375" name="Rectangle 375"/>
                                                  <wps:cNvSpPr/>
                                                  <wps:spPr>
                                                    <a:xfrm>
                                                      <a:off x="531627" y="0"/>
                                                      <a:ext cx="1658679" cy="4359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2AAA" w:rsidRPr="002D77E5" w:rsidRDefault="006A2AAA" w:rsidP="00EE3B3B">
                                                        <w:pPr>
                                                          <w:jc w:val="center"/>
                                                          <w:rPr>
                                                            <w:color w:val="0D0D0D" w:themeColor="text1" w:themeTint="F2"/>
                                                            <w:sz w:val="28"/>
                                                          </w:rPr>
                                                        </w:pPr>
                                                        <w:r w:rsidRPr="002D77E5">
                                                          <w:rPr>
                                                            <w:color w:val="0D0D0D" w:themeColor="text1" w:themeTint="F2"/>
                                                            <w:sz w:val="28"/>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Elbow Connector 376"/>
                                                  <wps:cNvCnPr/>
                                                  <wps:spPr>
                                                    <a:xfrm flipH="1" flipV="1">
                                                      <a:off x="2190307" y="202019"/>
                                                      <a:ext cx="967622" cy="2626242"/>
                                                    </a:xfrm>
                                                    <a:prstGeom prst="bentConnector3">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377" name="Group 377"/>
                                                  <wpg:cNvGrpSpPr/>
                                                  <wpg:grpSpPr>
                                                    <a:xfrm>
                                                      <a:off x="0" y="435935"/>
                                                      <a:ext cx="2115878" cy="5518297"/>
                                                      <a:chOff x="0" y="0"/>
                                                      <a:chExt cx="2115878" cy="5518297"/>
                                                    </a:xfrm>
                                                  </wpg:grpSpPr>
                                                  <wpg:grpSp>
                                                    <wpg:cNvPr id="378" name="Group 378"/>
                                                    <wpg:cNvGrpSpPr/>
                                                    <wpg:grpSpPr>
                                                      <a:xfrm>
                                                        <a:off x="861237" y="4210493"/>
                                                        <a:ext cx="1254641" cy="1307804"/>
                                                        <a:chOff x="0" y="0"/>
                                                        <a:chExt cx="1254641" cy="1307804"/>
                                                      </a:xfrm>
                                                    </wpg:grpSpPr>
                                                    <wpg:grpSp>
                                                      <wpg:cNvPr id="379" name="Group 379"/>
                                                      <wpg:cNvGrpSpPr/>
                                                      <wpg:grpSpPr>
                                                        <a:xfrm>
                                                          <a:off x="85060" y="0"/>
                                                          <a:ext cx="1169581" cy="1307804"/>
                                                          <a:chOff x="0" y="0"/>
                                                          <a:chExt cx="1935125" cy="1988288"/>
                                                        </a:xfrm>
                                                      </wpg:grpSpPr>
                                                      <wps:wsp>
                                                        <wps:cNvPr id="380" name="Rounded Rectangle 380"/>
                                                        <wps:cNvSpPr/>
                                                        <wps:spPr>
                                                          <a:xfrm>
                                                            <a:off x="0" y="0"/>
                                                            <a:ext cx="1935125" cy="19882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Straight Connector 381"/>
                                                        <wps:cNvCnPr/>
                                                        <wps:spPr>
                                                          <a:xfrm>
                                                            <a:off x="0" y="531628"/>
                                                            <a:ext cx="193484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2" name="Text Box 2"/>
                                                      <wps:cNvSpPr txBox="1">
                                                        <a:spLocks noChangeArrowheads="1"/>
                                                      </wps:cNvSpPr>
                                                      <wps:spPr bwMode="auto">
                                                        <a:xfrm>
                                                          <a:off x="0" y="106326"/>
                                                          <a:ext cx="1253926" cy="1201139"/>
                                                        </a:xfrm>
                                                        <a:prstGeom prst="rect">
                                                          <a:avLst/>
                                                        </a:prstGeom>
                                                        <a:noFill/>
                                                        <a:ln w="9525">
                                                          <a:noFill/>
                                                          <a:miter lim="800000"/>
                                                          <a:headEnd/>
                                                          <a:tailEnd/>
                                                        </a:ln>
                                                      </wps:spPr>
                                                      <wps:txbx>
                                                        <w:txbxContent>
                                                          <w:p w:rsidR="006A2AAA" w:rsidRDefault="006A2AAA" w:rsidP="00EE3B3B">
                                                            <w:r>
                                                              <w:t xml:space="preserve">                1</w:t>
                                                            </w:r>
                                                          </w:p>
                                                          <w:p w:rsidR="006A2AAA" w:rsidRDefault="006A2AAA" w:rsidP="00EE3B3B"/>
                                                          <w:p w:rsidR="006A2AAA" w:rsidRDefault="006A2AAA" w:rsidP="00EE3B3B">
                                                            <w:pPr>
                                                              <w:jc w:val="center"/>
                                                            </w:pPr>
                                                            <w:r>
                                                              <w:t xml:space="preserve"> Printing System</w:t>
                                                            </w:r>
                                                          </w:p>
                                                        </w:txbxContent>
                                                      </wps:txbx>
                                                      <wps:bodyPr rot="0" vert="horz" wrap="square" lIns="91440" tIns="45720" rIns="91440" bIns="45720" anchor="t" anchorCtr="0">
                                                        <a:noAutofit/>
                                                      </wps:bodyPr>
                                                    </wps:wsp>
                                                  </wpg:grpSp>
                                                  <wps:wsp>
                                                    <wps:cNvPr id="383" name="Straight Arrow Connector 383"/>
                                                    <wps:cNvCnPr/>
                                                    <wps:spPr>
                                                      <a:xfrm flipH="1">
                                                        <a:off x="1116418" y="0"/>
                                                        <a:ext cx="31898" cy="4210818"/>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4" name="Text Box 384"/>
                                                    <wps:cNvSpPr txBox="1"/>
                                                    <wps:spPr>
                                                      <a:xfrm>
                                                        <a:off x="0" y="1818168"/>
                                                        <a:ext cx="1020725" cy="5103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2AAA" w:rsidRDefault="006A2AAA" w:rsidP="00EE3B3B">
                                                          <w:r>
                                                            <w:t>Print Record 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5" name="Straight Arrow Connector 385"/>
                                                    <wps:cNvCnPr/>
                                                    <wps:spPr>
                                                      <a:xfrm flipV="1">
                                                        <a:off x="1307804" y="0"/>
                                                        <a:ext cx="52705" cy="421068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86" name="Elbow Connector 386"/>
                                                  <wps:cNvCnPr/>
                                                  <wps:spPr>
                                                    <a:xfrm>
                                                      <a:off x="2105246" y="435935"/>
                                                      <a:ext cx="1041991" cy="2541182"/>
                                                    </a:xfrm>
                                                    <a:prstGeom prst="bentConnector3">
                                                      <a:avLst>
                                                        <a:gd name="adj1" fmla="val 403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387" name="Elbow Connector 387"/>
                                              <wps:cNvCnPr/>
                                              <wps:spPr>
                                                <a:xfrm rot="5400000" flipH="1" flipV="1">
                                                  <a:off x="4364665" y="696433"/>
                                                  <a:ext cx="2094629" cy="1687003"/>
                                                </a:xfrm>
                                                <a:prstGeom prst="bentConnector3">
                                                  <a:avLst>
                                                    <a:gd name="adj1" fmla="val 3730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8" name="Rectangle 388"/>
                                              <wps:cNvSpPr/>
                                              <wps:spPr>
                                                <a:xfrm>
                                                  <a:off x="3646967" y="4837814"/>
                                                  <a:ext cx="2892026" cy="4880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2AAA" w:rsidRPr="002D77E5" w:rsidRDefault="006A2AAA" w:rsidP="00EE3B3B">
                                                    <w:pPr>
                                                      <w:jc w:val="center"/>
                                                      <w:rPr>
                                                        <w:color w:val="0D0D0D" w:themeColor="text1" w:themeTint="F2"/>
                                                        <w:sz w:val="28"/>
                                                      </w:rPr>
                                                    </w:pPr>
                                                    <w:r>
                                                      <w:rPr>
                                                        <w:color w:val="0D0D0D" w:themeColor="text1" w:themeTint="F2"/>
                                                        <w:sz w:val="28"/>
                                                      </w:rPr>
                                                      <w:t>Lost, Damaged or Destroyed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Straight Arrow Connector 389"/>
                                              <wps:cNvCnPr/>
                                              <wps:spPr>
                                                <a:xfrm>
                                                  <a:off x="4019107" y="3094075"/>
                                                  <a:ext cx="0" cy="17443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grpSp>
                                  <wps:wsp>
                                    <wps:cNvPr id="390" name="Text Box 390"/>
                                    <wps:cNvSpPr txBox="1"/>
                                    <wps:spPr>
                                      <a:xfrm>
                                        <a:off x="4136065" y="3721396"/>
                                        <a:ext cx="1212112" cy="6485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2AAA" w:rsidRDefault="006A2AAA" w:rsidP="00EE3B3B">
                                          <w:r>
                                            <w:t>Record Lost, Damaged or Destroyed.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12" name="Rounded Rectangle 312"/>
                                <wps:cNvSpPr/>
                                <wps:spPr>
                                  <a:xfrm>
                                    <a:off x="5922335" y="2583701"/>
                                    <a:ext cx="1169035" cy="130746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6" name="Straight Connector 316"/>
                              <wps:cNvCnPr/>
                              <wps:spPr>
                                <a:xfrm>
                                  <a:off x="5922335" y="3009014"/>
                                  <a:ext cx="11684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wps:spPr>
                                <a:xfrm>
                                  <a:off x="6400800" y="499731"/>
                                  <a:ext cx="0" cy="2069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18" name="Straight Arrow Connector 318"/>
                              <wps:cNvCnPr/>
                              <wps:spPr>
                                <a:xfrm flipH="1" flipV="1">
                                  <a:off x="6539023" y="499731"/>
                                  <a:ext cx="635" cy="20802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s:wsp>
                            <wps:cNvPr id="319" name="Text Box 319"/>
                            <wps:cNvSpPr txBox="1"/>
                            <wps:spPr>
                              <a:xfrm>
                                <a:off x="5624623" y="2254103"/>
                                <a:ext cx="77533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2AAA" w:rsidRDefault="006A2AAA" w:rsidP="00677415">
                                  <w:r>
                                    <w:t>Figures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2" name="Text Box 352"/>
                          <wps:cNvSpPr txBox="1"/>
                          <wps:spPr>
                            <a:xfrm>
                              <a:off x="6613451" y="1031359"/>
                              <a:ext cx="1074066"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2AAA" w:rsidRDefault="006A2AAA" w:rsidP="00677415">
                                <w: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398" o:spid="_x0000_s1073" style="position:absolute;margin-left:-1in;margin-top:24.55pt;width:605.3pt;height:468.8pt;z-index:-251553792" coordsize="76875,59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">
                <v:shapetype id="_x0000_t202" coordsize="21600,21600" o:spt="202" path="m,l,21600r21600,l21600,xe">
                  <v:stroke joinstyle="miter"/>
                  <v:path gradientshapeok="t" o:connecttype="rect"/>
                </v:shapetype>
                <v:shape id="Text Box 2" o:spid="_x0000_s1074" type="#_x0000_t202" style="position:absolute;left:58798;top:27644;width:12534;height:12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rsidR="006A2AAA" w:rsidRDefault="006A2AAA" w:rsidP="00677415">
                        <w:r>
                          <w:t xml:space="preserve">                2</w:t>
                        </w:r>
                      </w:p>
                      <w:p w:rsidR="006A2AAA" w:rsidRDefault="006A2AAA" w:rsidP="00677415"/>
                      <w:p w:rsidR="006A2AAA" w:rsidRDefault="006A2AAA" w:rsidP="00677415">
                        <w:pPr>
                          <w:jc w:val="center"/>
                        </w:pPr>
                        <w:r>
                          <w:t xml:space="preserve"> Calculations</w:t>
                        </w:r>
                      </w:p>
                    </w:txbxContent>
                  </v:textbox>
                </v:shape>
                <v:group id="Group 397" o:spid="_x0000_s1075" style="position:absolute;width:76875;height:59537" coordsize="76875,595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P5TsUAAADcAAAADwAAAGRycy9kb3ducmV2LnhtbESPQWvCQBSE7wX/w/IE&#10;b7qJYrXRVURUPEihWii9PbLPJJh9G7JrEv+9WxB6HGbmG2a57kwpGqpdYVlBPIpAEKdWF5wp+L7s&#10;h3MQziNrLC2Tggc5WK96b0tMtG35i5qzz0SAsEtQQe59lUjp0pwMupGtiIN3tbVBH2SdSV1jG+Cm&#10;lOMoepcGCw4LOVa0zSm9ne9GwaHFdjOJd83pdt0+fi/Tz59TTEoN+t1mAcJT5//Dr/ZRK5h8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j+U7FAAAA3AAA&#10;AA8AAAAAAAAAAAAAAAAAqgIAAGRycy9kb3ducmV2LnhtbFBLBQYAAAAABAAEAPoAAACcAwAAAAA=&#10;">
                  <v:group id="Group 396" o:spid="_x0000_s1076" style="position:absolute;width:70910;height:59537" coordsize="70910,595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group id="Group 395" o:spid="_x0000_s1077" style="position:absolute;width:70910;height:59537" coordsize="70910,595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group id="Group 394" o:spid="_x0000_s1078" style="position:absolute;width:70910;height:59537" coordsize="70913,595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group id="Group 353" o:spid="_x0000_s1079" style="position:absolute;width:69107;height:59537" coordsize="69111,59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shape id="Text Box 354" o:spid="_x0000_s1080" type="#_x0000_t202" style="position:absolute;left:31472;top:27006;width:14243;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hN/McA&#10;AADcAAAADwAAAGRycy9kb3ducmV2LnhtbESPQWvCQBSE7wX/w/KE3upGWyVEV5GAWEp70ObS2zP7&#10;TILZtzG7TdL++m5B8DjMzDfMajOYWnTUusqygukkAkGcW11xoSD73D3FIJxH1lhbJgU/5GCzHj2s&#10;MNG25wN1R1+IAGGXoILS+yaR0uUlGXQT2xAH72xbgz7ItpC6xT7ATS1nUbSQBisOCyU2lJaUX47f&#10;RsFbuvvAw2lm4t863b+ft801+5or9TgetksQngZ/D9/ar1rB8/wF/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YTfzHAAAA3AAAAA8AAAAAAAAAAAAAAAAAmAIAAGRy&#10;cy9kb3ducmV2LnhtbFBLBQYAAAAABAAEAPUAAACMAwAAAAA=&#10;" filled="f" stroked="f" strokeweight=".5pt">
                            <v:textbox>
                              <w:txbxContent>
                                <w:p w:rsidR="006A2AAA" w:rsidRDefault="006A2AAA" w:rsidP="00EE3B3B">
                                  <w:r>
                                    <w:t>D1        Filing Cabinet</w:t>
                                  </w:r>
                                </w:p>
                              </w:txbxContent>
                            </v:textbox>
                          </v:shape>
                          <v:group id="Group 355" o:spid="_x0000_s1081" style="position:absolute;width:69111;height:59542" coordsize="69111,59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group id="Group 356" o:spid="_x0000_s1082" style="position:absolute;width:69111;height:59542" coordsize="69111,59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shape id="Text Box 357" o:spid="_x0000_s1083" type="#_x0000_t202" style="position:absolute;left:12865;top:37213;width:12121;height:5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rTi8cA&#10;AADcAAAADwAAAGRycy9kb3ducmV2LnhtbESPQWvCQBSE7wX/w/KE3upGizVEV5GAWEp70ObS2zP7&#10;TILZtzG7TdL++m5B8DjMzDfMajOYWnTUusqygukkAkGcW11xoSD73D3FIJxH1lhbJgU/5GCzHj2s&#10;MNG25wN1R1+IAGGXoILS+yaR0uUlGXQT2xAH72xbgz7ItpC6xT7ATS1nUfQiDVYcFkpsKC0pvxy/&#10;jYK3dPeBh9PMxL91un8/b5tr9jVX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K04vHAAAA3AAAAA8AAAAAAAAAAAAAAAAAmAIAAGRy&#10;cy9kb3ducmV2LnhtbFBLBQYAAAAABAAEAPUAAACMAwAAAAA=&#10;" filled="f" stroked="f" strokeweight=".5pt">
                                <v:textbox>
                                  <w:txbxContent>
                                    <w:p w:rsidR="006A2AAA" w:rsidRDefault="006A2AAA" w:rsidP="00EE3B3B">
                                      <w:r>
                                        <w:t>Fetch Record Template</w:t>
                                      </w:r>
                                    </w:p>
                                  </w:txbxContent>
                                </v:textbox>
                              </v:shape>
                              <v:group id="Group 358" o:spid="_x0000_s1084" style="position:absolute;width:69111;height:59542" coordsize="69111,59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shape id="Text Box 359" o:spid="_x0000_s1085" type="#_x0000_t202" style="position:absolute;left:21158;top:29771;width:10208;height:5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niYscA&#10;AADcAAAADwAAAGRycy9kb3ducmV2LnhtbESPT2vCQBTE7wW/w/KE3urGFIuNriKBYCntwT+X3p7Z&#10;ZxLcfRuzW0376bsFweMwM79h5sveGnGhzjeOFYxHCQji0umGKwX7XfE0BeEDskbjmBT8kIflYvAw&#10;x0y7K2/osg2ViBD2GSqoQ2gzKX1Zk0U/ci1x9I6usxii7CqpO7xGuDUyTZIXabHhuFBjS3lN5Wn7&#10;bRW858Unbg6pnf6afP1xXLXn/ddEqcdhv5qBCNSHe/jWftMKniev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Z4mLHAAAA3AAAAA8AAAAAAAAAAAAAAAAAmAIAAGRy&#10;cy9kb3ducmV2LnhtbFBLBQYAAAAABAAEAPUAAACMAwAAAAA=&#10;" filled="f" stroked="f" strokeweight=".5pt">
                                  <v:textbox>
                                    <w:txbxContent>
                                      <w:p w:rsidR="006A2AAA" w:rsidRDefault="006A2AAA" w:rsidP="00EE3B3B">
                                        <w:r>
                                          <w:t>File Record</w:t>
                                        </w:r>
                                      </w:p>
                                    </w:txbxContent>
                                  </v:textbox>
                                </v:shape>
                                <v:group id="Group 360" o:spid="_x0000_s1086" style="position:absolute;width:69111;height:59542" coordsize="69111,59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98RHcMAAADcAAAADwAAAGRycy9kb3ducmV2LnhtbERPTWvCQBC9F/wPywi9&#10;1U0qDSW6BhErPQShWhBvQ3ZMQrKzIbsm8d93D0KPj/e9zibTioF6V1tWEC8iEMSF1TWXCn7PX2+f&#10;IJxH1thaJgUPcpBtZi9rTLUd+YeGky9FCGGXooLK+y6V0hUVGXQL2xEH7mZ7gz7AvpS6xzGEm1a+&#10;R1EiDdYcGirsaFdR0ZzuRsFhxHG7jPdD3tx2j+v543jJY1LqdT5tVyA8Tf5f/HR/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3xEdwwAAANwAAAAP&#10;AAAAAAAAAAAAAAAAAKoCAABkcnMvZG93bnJldi54bWxQSwUGAAAAAAQABAD6AAAAmgMAAAAA&#10;">
                                  <v:shape id="Text Box 361" o:spid="_x0000_s1087" type="#_x0000_t202" style="position:absolute;left:51780;top:18713;width:12865;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Mk2cUA&#10;AADcAAAADwAAAGRycy9kb3ducmV2LnhtbESPQYvCMBSE78L+h/AEb5rqslKqUaQgLqIHXS97ezbP&#10;tti8dJuodX+9EQSPw8x8w0znranElRpXWlYwHEQgiDOrS84VHH6W/RiE88gaK8uk4E4O5rOPzhQT&#10;bW+8o+ve5yJA2CWooPC+TqR0WUEG3cDWxME72cagD7LJpW7wFuCmkqMoGkuDJYeFAmtKC8rO+4tR&#10;sE6XW9wdRyb+r9LV5rSo/w6/X0r1uu1iAsJT69/hV/tbK/gcD+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wyTZxQAAANwAAAAPAAAAAAAAAAAAAAAAAJgCAABkcnMv&#10;ZG93bnJldi54bWxQSwUGAAAAAAQABAD1AAAAigMAAAAA&#10;" filled="f" stroked="f" strokeweight=".5pt">
                                    <v:textbox>
                                      <w:txbxContent>
                                        <w:p w:rsidR="006A2AAA" w:rsidRDefault="006A2AAA" w:rsidP="00EE3B3B">
                                          <w:r>
                                            <w:t>Record Fetched</w:t>
                                          </w:r>
                                        </w:p>
                                      </w:txbxContent>
                                    </v:textbox>
                                  </v:shape>
                                  <v:group id="Group 362" o:spid="_x0000_s1088" style="position:absolute;width:69111;height:59542" coordsize="69111,59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shape id="Text Box 363" o:spid="_x0000_s1089" type="#_x0000_t202" style="position:absolute;left:43274;top:10526;width:14248;height:4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0fNcUA&#10;AADcAAAADwAAAGRycy9kb3ducmV2LnhtbESPQYvCMBSE78L+h/AWvGmqslKqUaQgK6IHXS97ezbP&#10;tti8dJuodX+9EQSPw8x8w0znranElRpXWlYw6EcgiDOrS84VHH6WvRiE88gaK8uk4E4O5rOPzhQT&#10;bW+8o+ve5yJA2CWooPC+TqR0WUEGXd/WxME72cagD7LJpW7wFuCmksMoGkuDJYeFAmtKC8rO+4tR&#10;sE6XW9wdhyb+r9LvzWlR/x1+v5TqfraLCQhPrX+HX+2VVjAaj+B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XR81xQAAANwAAAAPAAAAAAAAAAAAAAAAAJgCAABkcnMv&#10;ZG93bnJldi54bWxQSwUGAAAAAAQABAD1AAAAigMAAAAA&#10;" filled="f" stroked="f" strokeweight=".5pt">
                                      <v:textbox>
                                        <w:txbxContent>
                                          <w:p w:rsidR="006A2AAA" w:rsidRDefault="006A2AAA" w:rsidP="00EE3B3B">
                                            <w:r>
                                              <w:t>Request Record</w:t>
                                            </w:r>
                                          </w:p>
                                        </w:txbxContent>
                                      </v:textbox>
                                    </v:shape>
                                    <v:group id="Group 364" o:spid="_x0000_s1090" style="position:absolute;width:69111;height:59542" coordsize="69111,59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91" style="position:absolute;left:52524;top:531;width:16587;height:4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DlQ8YA&#10;AADcAAAADwAAAGRycy9kb3ducmV2LnhtbESPQWsCMRSE7wX/Q3iCF9GslopsjSKCuhQqqO2ht8fm&#10;uVncvIRN1O2/bwqFHoeZ+YZZrDrbiDu1oXasYDLOQBCXTtdcKfg4b0dzECEia2wck4JvCrBa9p4W&#10;mGv34CPdT7ESCcIhRwUmRp9LGUpDFsPYeeLkXVxrMSbZVlK3+Ehw28hpls2kxZrTgkFPG0Pl9XSz&#10;CrZ7M1zLt/dPX4TDxU4Lv9sPv5Qa9Lv1K4hIXfwP/7ULreB59gK/Z9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DlQ8YAAADcAAAADwAAAAAAAAAAAAAAAACYAgAAZHJz&#10;L2Rvd25yZXYueG1sUEsFBgAAAAAEAAQA9QAAAIsDAAAAAA==&#10;" filled="f" strokecolor="black [3213]" strokeweight="2pt">
                                        <v:textbox>
                                          <w:txbxContent>
                                            <w:p w:rsidR="006A2AAA" w:rsidRPr="002D77E5" w:rsidRDefault="006A2AAA" w:rsidP="00EE3B3B">
                                              <w:pPr>
                                                <w:jc w:val="center"/>
                                                <w:rPr>
                                                  <w:color w:val="0D0D0D" w:themeColor="text1" w:themeTint="F2"/>
                                                  <w:sz w:val="28"/>
                                                </w:rPr>
                                              </w:pPr>
                                              <w:r>
                                                <w:rPr>
                                                  <w:color w:val="0D0D0D" w:themeColor="text1" w:themeTint="F2"/>
                                                  <w:sz w:val="28"/>
                                                </w:rPr>
                                                <w:t>Manager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6" o:spid="_x0000_s1092" type="#_x0000_t34" style="position:absolute;left:37851;top:7230;width:21000;height:1630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X3sQAAADcAAAADwAAAGRycy9kb3ducmV2LnhtbESPT2sCMRTE74V+h/AKvZSateIiW6OU&#10;BWkvgv/w/Lp53SxuXrZJ1PXbG0HwOMzMb5jpvLetOJEPjWMFw0EGgrhyuuFawW67eJ+ACBFZY+uY&#10;FFwowHz2/DTFQrszr+m0ibVIEA4FKjAxdoWUoTJkMQxcR5y8P+ctxiR9LbXHc4LbVn5kWS4tNpwW&#10;DHZUGqoOm6NVoA/H5e/efPNktfofm+1b2fpYKvX60n99gojUx0f43v7RCkZ5Drcz6QjI2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EJfexAAAANwAAAAPAAAAAAAAAAAA&#10;AAAAAKECAABkcnMvZG93bnJldi54bWxQSwUGAAAAAAQABAD5AAAAkgMAAAAA&#10;" strokecolor="black [3213]" strokeweight="1.5pt">
                                        <v:stroke endarrow="open"/>
                                      </v:shape>
                                      <v:group id="Group 367" o:spid="_x0000_s1093" style="position:absolute;left:31472;top:25943;width:14992;height:4997" coordsize="14991,4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line id="Straight Connector 368" o:spid="_x0000_s1094" style="position:absolute;visibility:visible;mso-wrap-style:square" from="0,0" to="149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4J78AAADcAAAADwAAAGRycy9kb3ducmV2LnhtbERPy4rCMBTdC/5DuAOz03QURDpGUcHH&#10;1uosZndp7jTF5qYkqe38vVkILg/nvdoMthEP8qF2rOBrmoEgLp2uuVJwux4mSxAhImtsHJOCfwqw&#10;WY9HK8y16/lCjyJWIoVwyFGBibHNpQylIYth6lrixP05bzEm6CupPfYp3DZylmULabHm1GCwpb2h&#10;8l50VsFvt4v+dJXbvhj2RzM7NGXnfpT6/Bi23yAiDfEtfrnPWsF8kdamM+kIyP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J4J78AAADcAAAADwAAAAAAAAAAAAAAAACh&#10;AgAAZHJzL2Rvd25yZXYueG1sUEsFBgAAAAAEAAQA+QAAAI0DAAAAAA==&#10;" strokecolor="black [3213]" strokeweight="1.5pt"/>
                                        <v:line id="Straight Connector 369" o:spid="_x0000_s1095" style="position:absolute;flip:y;visibility:visible;mso-wrap-style:square" from="0,0" to="0,4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JIXsUAAADcAAAADwAAAGRycy9kb3ducmV2LnhtbESPS2vDMBCE74X8B7GB3hrZzYPWjWLS&#10;4JbQQ8jzvlhb2cRaGUtN3H9fBQI9DjPzDTPPe9uIC3W+dqwgHSUgiEunazYKjoePpxcQPiBrbByT&#10;gl/ykC8GD3PMtLvyji77YESEsM9QQRVCm0npy4os+pFriaP37TqLIcrOSN3hNcJtI5+TZCYt1hwX&#10;KmxpVVF53v9YBQXqz8nua1row2ZrzKRPk/dTqtTjsF++gQjUh//wvb3WCsazV7idi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JIXsUAAADcAAAADwAAAAAAAAAA&#10;AAAAAAChAgAAZHJzL2Rvd25yZXYueG1sUEsFBgAAAAAEAAQA+QAAAJMDAAAAAA==&#10;" strokecolor="black [3213]" strokeweight="1.5pt"/>
                                        <v:line id="Straight Connector 370" o:spid="_x0000_s1096" style="position:absolute;visibility:visible;mso-wrap-style:square" from="0,4997" to="14991,4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3i/MAAAADcAAAADwAAAGRycy9kb3ducmV2LnhtbERPz2vCMBS+D/wfwhO8zVQHm1SjqODc&#10;dVUP3h7Nsyk2LyVJbf3vzWGw48f3e7UZbCMe5EPtWMFsmoEgLp2uuVJwPh3eFyBCRNbYOCYFTwqw&#10;WY/eVphr1/MvPYpYiRTCIUcFJsY2lzKUhiyGqWuJE3dz3mJM0FdSe+xTuG3kPMs+pcWaU4PBlvaG&#10;ynvRWQXXbhf98SS3fTHsv8380JSduyg1GQ/bJYhIQ/wX/7l/tIKPrzQ/nU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fd4vzAAAAA3AAAAA8AAAAAAAAAAAAAAAAA&#10;oQIAAGRycy9kb3ducmV2LnhtbFBLBQYAAAAABAAEAPkAAACOAwAAAAA=&#10;" strokecolor="black [3213]" strokeweight="1.5pt"/>
                                        <v:line id="Straight Connector 371" o:spid="_x0000_s1097" style="position:absolute;flip:y;visibility:visible;mso-wrap-style:square" from="3615,0" to="3615,4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3ShcUAAADcAAAADwAAAGRycy9kb3ducmV2LnhtbESPT2vCQBTE74LfYXlCb3WTVq2k2Uhb&#10;bBEPUv/0/sg+N8Hs25DdavrtXaHgcZiZ3zD5oreNOFPna8cK0nECgrh0umaj4LD/fJyD8AFZY+OY&#10;FPyRh0UxHOSYaXfhLZ13wYgIYZ+hgiqENpPSlxVZ9GPXEkfv6DqLIcrOSN3hJcJtI5+SZCYt1hwX&#10;Kmzpo6LytPu1Cpaovybb9XSp95tvYyZ9mrz/pEo9jPq3VxCB+nAP/7dXWsHzSwq3M/EIy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s3ShcUAAADcAAAADwAAAAAAAAAA&#10;AAAAAAChAgAAZHJzL2Rvd25yZXYueG1sUEsFBgAAAAAEAAQA+QAAAJMDAAAAAA==&#10;" strokecolor="black [3213]" strokeweight="1.5pt"/>
                                      </v:group>
                                      <v:group id="Group 372" o:spid="_x0000_s1098" style="position:absolute;width:36469;height:59542" coordsize="36469,59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shape id="Text Box 373" o:spid="_x0000_s1099" type="#_x0000_t202" style="position:absolute;left:26794;top:7655;width:9675;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SJ6McA&#10;AADcAAAADwAAAGRycy9kb3ducmV2LnhtbESPQWvCQBSE70L/w/IKvemmBluJ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EiejHAAAA3AAAAA8AAAAAAAAAAAAAAAAAmAIAAGRy&#10;cy9kb3ducmV2LnhtbFBLBQYAAAAABAAEAPUAAACMAwAAAAA=&#10;" filled="f" stroked="f" strokeweight=".5pt">
                                          <v:textbox>
                                            <w:txbxContent>
                                              <w:p w:rsidR="006A2AAA" w:rsidRDefault="006A2AAA" w:rsidP="00EE3B3B">
                                                <w:r>
                                                  <w:t>Fetch Record</w:t>
                                                </w:r>
                                              </w:p>
                                            </w:txbxContent>
                                          </v:textbox>
                                        </v:shape>
                                        <v:group id="Group 374" o:spid="_x0000_s1100" style="position:absolute;width:31579;height:59542" coordsize="31579,59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rect id="Rectangle 375" o:spid="_x0000_s1101" style="position:absolute;left:5316;width:16587;height:4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znsYA&#10;AADcAAAADwAAAGRycy9kb3ducmV2LnhtbESPQWsCMRSE70L/Q3gFL1KzWrRlaxQRrEtBobYevD02&#10;z83SzUvYRN3++6YgeBxm5htmtuhsIy7UhtqxgtEwA0FcOl1zpeD7a/30CiJEZI2NY1LwSwEW84fe&#10;DHPtrvxJl32sRIJwyFGBidHnUobSkMUwdJ44eSfXWoxJtpXULV4T3DZynGVTabHmtGDQ08pQ+bM/&#10;WwXrjRks5cf24IuwO9lx4d83g6NS/cdu+QYiUhfv4Vu70AqeXybwfy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znsYAAADcAAAADwAAAAAAAAAAAAAAAACYAgAAZHJz&#10;L2Rvd25yZXYueG1sUEsFBgAAAAAEAAQA9QAAAIsDAAAAAA==&#10;" filled="f" strokecolor="black [3213]" strokeweight="2pt">
                                            <v:textbox>
                                              <w:txbxContent>
                                                <w:p w:rsidR="006A2AAA" w:rsidRPr="002D77E5" w:rsidRDefault="006A2AAA" w:rsidP="00EE3B3B">
                                                  <w:pPr>
                                                    <w:jc w:val="center"/>
                                                    <w:rPr>
                                                      <w:color w:val="0D0D0D" w:themeColor="text1" w:themeTint="F2"/>
                                                      <w:sz w:val="28"/>
                                                    </w:rPr>
                                                  </w:pPr>
                                                  <w:r w:rsidRPr="002D77E5">
                                                    <w:rPr>
                                                      <w:color w:val="0D0D0D" w:themeColor="text1" w:themeTint="F2"/>
                                                      <w:sz w:val="28"/>
                                                    </w:rPr>
                                                    <w:t>Employee</w:t>
                                                  </w:r>
                                                </w:p>
                                              </w:txbxContent>
                                            </v:textbox>
                                          </v:rect>
                                          <v:shape id="Elbow Connector 376" o:spid="_x0000_s1102" type="#_x0000_t34" style="position:absolute;left:21903;top:2020;width:9676;height:2626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wF98UAAADcAAAADwAAAGRycy9kb3ducmV2LnhtbESP3WoCMRSE7wt9h3AK3tWkWlS2RpFS&#10;sQi98OcBDpvjZt3NybqJ6/r2plDo5TAz3zDzZe9q0VEbSs8a3oYKBHHuTcmFhuNh/ToDESKywdoz&#10;abhTgOXi+WmOmfE33lG3j4VIEA4ZarAxNpmUIbfkMAx9Q5y8k28dxiTbQpoWbwnuajlSaiIdlpwW&#10;LDb0aSmv9lenodte34sLb0bq9BNV+WXP1bg6az146VcfICL18T/81/42GsbTCfyeSUdAL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bwF98UAAADcAAAADwAAAAAAAAAA&#10;AAAAAAChAgAAZHJzL2Rvd25yZXYueG1sUEsFBgAAAAAEAAQA+QAAAJMDAAAAAA==&#10;" strokecolor="black [3213]" strokeweight="1.5pt">
                                            <v:stroke endarrow="open"/>
                                          </v:shape>
                                          <v:group id="Group 377" o:spid="_x0000_s1103" style="position:absolute;top:4359;width:21158;height:55183" coordsize="21158,55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8ftMYAAADcAAAADwAAAGRycy9kb3ducmV2LnhtbESPQWvCQBSE7wX/w/IK&#10;3ppNlDa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7x+0xgAAANwA&#10;AAAPAAAAAAAAAAAAAAAAAKoCAABkcnMvZG93bnJldi54bWxQSwUGAAAAAAQABAD6AAAAnQMAAAAA&#10;">
                                            <v:group id="Group 378" o:spid="_x0000_s1104" style="position:absolute;left:8612;top:42104;width:12546;height:13078" coordsize="12546,13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group id="Group 379" o:spid="_x0000_s1105" style="position:absolute;left:850;width:11696;height:13078" coordsize="19351,198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roundrect id="Rounded Rectangle 380" o:spid="_x0000_s1106" style="position:absolute;width:19351;height:198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7oWMEA&#10;AADcAAAADwAAAGRycy9kb3ducmV2LnhtbERPTWvCQBC9F/oflin0VjdaKpK6igiColCMHnocsmM2&#10;mp0N2VHjv+8eCh4f73s6732jbtTFOrCB4SADRVwGW3Nl4HhYfUxARUG22AQmAw+KMJ+9vkwxt+HO&#10;e7oVUqkUwjFHA06kzbWOpSOPcRBa4sSdQudREuwqbTu8p3Df6FGWjbXHmlODw5aWjspLcfUG7Bl3&#10;2+LrZ7/bZJslayeX8leMeX/rF9+ghHp5iv/da2vgc5LmpzPpCOj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6FjBAAAA3AAAAA8AAAAAAAAAAAAAAAAAmAIAAGRycy9kb3du&#10;cmV2LnhtbFBLBQYAAAAABAAEAPUAAACGAwAAAAA=&#10;" filled="f" strokecolor="black [3213]" strokeweight="2pt"/>
                                                <v:line id="Straight Connector 381" o:spid="_x0000_s1107" style="position:absolute;visibility:visible;mso-wrap-style:square" from="0,5316" to="19348,5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Q3QMIAAADcAAAADwAAAGRycy9kb3ducmV2LnhtbESPQYvCMBSE7wv+h/CEva2pLixSjaKC&#10;utetevD2aJ5NsXkpSWrrvzcLC3scZuYbZrkebCMe5EPtWMF0koEgLp2uuVJwPu0/5iBCRNbYOCYF&#10;TwqwXo3elphr1/MPPYpYiQThkKMCE2ObSxlKQxbDxLXEybs5bzEm6SupPfYJbhs5y7IvabHmtGCw&#10;pZ2h8l50VsG120Z/PMlNXwy7g5ntm7JzF6Xex8NmASLSEP/Df+1vreBzPoXfM+kI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UQ3QMIAAADcAAAADwAAAAAAAAAAAAAA&#10;AAChAgAAZHJzL2Rvd25yZXYueG1sUEsFBgAAAAAEAAQA+QAAAJADAAAAAA==&#10;" strokecolor="black [3213]" strokeweight="1.5pt"/>
                                              </v:group>
                                              <v:shape id="Text Box 2" o:spid="_x0000_s1108" type="#_x0000_t202" style="position:absolute;top:1063;width:12539;height:12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lJt8QA&#10;AADcAAAADwAAAGRycy9kb3ducmV2LnhtbESPW4vCMBSE3xf8D+EIvmniZUWrUWSXBZ9cvIJvh+bY&#10;FpuT0mRt999vBGEfh5n5hlmuW1uKB9W+cKxhOFAgiFNnCs40nI5f/RkIH5ANlo5Jwy95WK86b0tM&#10;jGt4T49DyESEsE9QQx5ClUjp05ws+oGriKN3c7XFEGWdSVNjE+G2lCOlptJiwXEhx4o+ckrvhx+r&#10;4by7XS8T9Z192veqca2SbOdS61633SxABGrDf/jV3hoN49kI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ZSbfEAAAA3AAAAA8AAAAAAAAAAAAAAAAAmAIAAGRycy9k&#10;b3ducmV2LnhtbFBLBQYAAAAABAAEAPUAAACJAwAAAAA=&#10;" filled="f" stroked="f">
                                                <v:textbox>
                                                  <w:txbxContent>
                                                    <w:p w:rsidR="006A2AAA" w:rsidRDefault="006A2AAA" w:rsidP="00EE3B3B">
                                                      <w:r>
                                                        <w:t xml:space="preserve">                1</w:t>
                                                      </w:r>
                                                    </w:p>
                                                    <w:p w:rsidR="006A2AAA" w:rsidRDefault="006A2AAA" w:rsidP="00EE3B3B"/>
                                                    <w:p w:rsidR="006A2AAA" w:rsidRDefault="006A2AAA" w:rsidP="00EE3B3B">
                                                      <w:pPr>
                                                        <w:jc w:val="center"/>
                                                      </w:pPr>
                                                      <w:r>
                                                        <w:t xml:space="preserve"> Printing System</w:t>
                                                      </w:r>
                                                    </w:p>
                                                  </w:txbxContent>
                                                </v:textbox>
                                              </v:shape>
                                            </v:group>
                                            <v:shape id="Straight Arrow Connector 383" o:spid="_x0000_s1109" type="#_x0000_t32" style="position:absolute;left:11164;width:319;height:42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rv08YAAADcAAAADwAAAGRycy9kb3ducmV2LnhtbESPUWvCQBCE3wv+h2MFX0q9WMGG1DME&#10;UfDBllb9AdvcmgRze+HumsR/3ysU+jjMzjc763w0rejJ+caygsU8AUFcWt1wpeBy3j+lIHxA1tha&#10;JgV38pBvJg9rzLQd+JP6U6hEhLDPUEEdQpdJ6cuaDPq57Yijd7XOYIjSVVI7HCLctPI5SVbSYMOx&#10;ocaOtjWVt9O3iW8cP/Zpsdq9v43Vefd4cS/O8pdSs+lYvIIINIb/47/0QStYpkv4HRMJ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K79PGAAAA3AAAAA8AAAAAAAAA&#10;AAAAAAAAoQIAAGRycy9kb3ducmV2LnhtbFBLBQYAAAAABAAEAPkAAACUAwAAAAA=&#10;" strokecolor="black [3213]" strokeweight="1.5pt">
                                              <v:stroke endarrow="open"/>
                                            </v:shape>
                                            <v:shape id="Text Box 384" o:spid="_x0000_s1110" type="#_x0000_t202" style="position:absolute;top:18181;width:10207;height:5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hhu8cA&#10;AADcAAAADwAAAGRycy9kb3ducmV2LnhtbESPzWvCQBTE70L/h+UVetNNbSshuhEJSEXagx8Xb8/s&#10;ywdm36bZrab9611B8DjMzG+Y2bw3jThT52rLCl5HEQji3OqaSwX73XIYg3AeWWNjmRT8kYN5+jSY&#10;YaLthTd03vpSBAi7BBVU3reJlC6vyKAb2ZY4eIXtDPogu1LqDi8Bbho5jqKJNFhzWKiwpayi/LT9&#10;NQrW2fIbN8exif+b7POrWLQ/+8OHUi/P/WIKwlPvH+F7e6UVvMXv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4YbvHAAAA3AAAAA8AAAAAAAAAAAAAAAAAmAIAAGRy&#10;cy9kb3ducmV2LnhtbFBLBQYAAAAABAAEAPUAAACMAwAAAAA=&#10;" filled="f" stroked="f" strokeweight=".5pt">
                                              <v:textbox>
                                                <w:txbxContent>
                                                  <w:p w:rsidR="006A2AAA" w:rsidRDefault="006A2AAA" w:rsidP="00EE3B3B">
                                                    <w:r>
                                                      <w:t>Print Record Template</w:t>
                                                    </w:r>
                                                  </w:p>
                                                </w:txbxContent>
                                              </v:textbox>
                                            </v:shape>
                                            <v:shape id="Straight Arrow Connector 385" o:spid="_x0000_s1111" type="#_x0000_t32" style="position:absolute;left:13078;width:527;height:421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SPMYAAADcAAAADwAAAGRycy9kb3ducmV2LnhtbESPUWvCQBCE3wv9D8cKvhS91KINqWcI&#10;otCHKlb9AWtumwRze+Hu1PjvvUKhj8PsfLMzz3vTiis531hW8DpOQBCXVjdcKTge1qMUhA/IGlvL&#10;pOBOHvLF89McM21v/E3XfahEhLDPUEEdQpdJ6cuaDPqx7Yij92OdwRClq6R2eItw08pJksykwYZj&#10;Q40dLWsqz/uLiW987dZpMVttN311WL0c3buzfFJqOOiLDxCB+vB//Jf+1Are0in8jokE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v0jzGAAAA3AAAAA8AAAAAAAAA&#10;AAAAAAAAoQIAAGRycy9kb3ducmV2LnhtbFBLBQYAAAAABAAEAPkAAACUAwAAAAA=&#10;" strokecolor="black [3213]" strokeweight="1.5pt">
                                              <v:stroke endarrow="open"/>
                                            </v:shape>
                                          </v:group>
                                          <v:shape id="Elbow Connector 386" o:spid="_x0000_s1112" type="#_x0000_t34" style="position:absolute;left:21052;top:4359;width:10420;height:2541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PCgcUAAADcAAAADwAAAGRycy9kb3ducmV2LnhtbESPwWrDMBBE74X+g9hALqWRk9bGOFFC&#10;U0jpNW4p5LZYG8nEWhlLdZy/rwqFHoeZecNsdpPrxEhDaD0rWC4yEMSN1y0bBZ8fh8cSRIjIGjvP&#10;pOBGAXbb+7sNVtpf+UhjHY1IEA4VKrAx9pWUobHkMCx8T5y8sx8cxiQHI/WA1wR3nVxlWSEdtpwW&#10;LPb0aqm51N9OgXnuxjzcHnJblIe3/bnOv8zxpNR8Nr2sQUSa4n/4r/2uFTyVBfyeSUd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PCgcUAAADcAAAADwAAAAAAAAAA&#10;AAAAAAChAgAAZHJzL2Rvd25yZXYueG1sUEsFBgAAAAAEAAQA+QAAAJMDAAAAAA==&#10;" adj="871" strokecolor="black [3213]" strokeweight="1.5pt">
                                            <v:stroke endarrow="open"/>
                                          </v:shape>
                                        </v:group>
                                      </v:group>
                                      <v:shape id="Elbow Connector 387" o:spid="_x0000_s1113" type="#_x0000_t34" style="position:absolute;left:43646;top:6964;width:20946;height:1687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qdn8UAAADcAAAADwAAAGRycy9kb3ducmV2LnhtbESPT2vCQBTE7wW/w/IKvTWbKqikbkLx&#10;D/aitKltr4/saxLMvg3ZjcZv7wpCj8PM/IZZZINpxIk6V1tW8BLFIIgLq2suFRy+Ns9zEM4ja2ws&#10;k4ILOcjS0cMCE23P/Emn3JciQNglqKDyvk2kdEVFBl1kW+Lg/dnOoA+yK6Xu8BzgppHjOJ5KgzWH&#10;hQpbWlZUHPPeKPB7nOx+sN9+H7Yu73G8Xn38xko9PQ5vryA8Df4/fG+/awWT+QxuZ8IRkO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8qdn8UAAADcAAAADwAAAAAAAAAA&#10;AAAAAAChAgAAZHJzL2Rvd25yZXYueG1sUEsFBgAAAAAEAAQA+QAAAJMDAAAAAA==&#10;" adj="8057" strokecolor="black [3213]" strokeweight="1.5pt">
                                        <v:stroke endarrow="open"/>
                                      </v:shape>
                                      <v:rect id="Rectangle 388" o:spid="_x0000_s1114" style="position:absolute;left:36469;top:48378;width:28920;height:4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2sJ8MA&#10;AADcAAAADwAAAGRycy9kb3ducmV2LnhtbERPy2oCMRTdF/yHcAvdiGZUKMPUKCKoQ8GCr0V3l8l1&#10;MnRyEyapTv/eLIQuD+c9X/a2FTfqQuNYwWScgSCunG64VnA+bUY5iBCRNbaOScEfBVguBi9zLLS7&#10;84Fux1iLFMKhQAUmRl9IGSpDFsPYeeLEXV1nMSbY1VJ3eE/htpXTLHuXFhtODQY9rQ1VP8dfq2Cz&#10;M8OV/NxffBm+rnZa+u1u+K3U22u/+gARqY//4qe71ApmeVqbzqQj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2sJ8MAAADcAAAADwAAAAAAAAAAAAAAAACYAgAAZHJzL2Rv&#10;d25yZXYueG1sUEsFBgAAAAAEAAQA9QAAAIgDAAAAAA==&#10;" filled="f" strokecolor="black [3213]" strokeweight="2pt">
                                        <v:textbox>
                                          <w:txbxContent>
                                            <w:p w:rsidR="006A2AAA" w:rsidRPr="002D77E5" w:rsidRDefault="006A2AAA" w:rsidP="00EE3B3B">
                                              <w:pPr>
                                                <w:jc w:val="center"/>
                                                <w:rPr>
                                                  <w:color w:val="0D0D0D" w:themeColor="text1" w:themeTint="F2"/>
                                                  <w:sz w:val="28"/>
                                                </w:rPr>
                                              </w:pPr>
                                              <w:r>
                                                <w:rPr>
                                                  <w:color w:val="0D0D0D" w:themeColor="text1" w:themeTint="F2"/>
                                                  <w:sz w:val="28"/>
                                                </w:rPr>
                                                <w:t>Lost, Damaged or Destroyed Records</w:t>
                                              </w:r>
                                            </w:p>
                                          </w:txbxContent>
                                        </v:textbox>
                                      </v:rect>
                                      <v:shape id="Straight Arrow Connector 389" o:spid="_x0000_s1115" type="#_x0000_t32" style="position:absolute;left:40191;top:30940;width:0;height:174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GacMUAAADcAAAADwAAAGRycy9kb3ducmV2LnhtbESP3WoCMRSE7wXfIRyhd5q1haqrUaQ/&#10;0IuCuPoAh80xWU1Olk3qbt++KRR6OczMN8xmN3gn7tTFJrCC+awAQVwH3bBRcD69T5cgYkLW6AKT&#10;gm+KsNuORxssdej5SPcqGZEhHEtUYFNqSyljbcljnIWWOHuX0HlMWXZG6g77DPdOPhbFs/TYcF6w&#10;2NKLpfpWfXkF18Nidb69mvnFfBbuWLn+ZN96pR4mw34NItGQ/sN/7Q+t4Gm5gt8z+Qj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QGacMUAAADcAAAADwAAAAAAAAAA&#10;AAAAAAChAgAAZHJzL2Rvd25yZXYueG1sUEsFBgAAAAAEAAQA+QAAAJMDAAAAAA==&#10;" strokecolor="black [3213]" strokeweight="1.5pt">
                                        <v:stroke endarrow="open"/>
                                      </v:shape>
                                    </v:group>
                                  </v:group>
                                </v:group>
                              </v:group>
                            </v:group>
                            <v:shape id="Text Box 390" o:spid="_x0000_s1116" type="#_x0000_t202" style="position:absolute;left:41360;top:37213;width:12121;height:6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rxZcMA&#10;AADcAAAADwAAAGRycy9kb3ducmV2LnhtbERPTYvCMBC9C/sfwix403QVRatRpCAuoge7XryNzdiW&#10;bSa1yWr115uDsMfH+54vW1OJGzWutKzgqx+BIM6sLjlXcPxZ9yYgnEfWWFkmBQ9ysFx8dOYYa3vn&#10;A91Sn4sQwi5GBYX3dSylywoy6Pq2Jg7cxTYGfYBNLnWD9xBuKjmIorE0WHJoKLCmpKDsN/0zCrbJ&#10;eo+H88BMnlWy2V1W9fV4GinV/WxXMxCeWv8vfru/tYLhNMwP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rxZcMAAADcAAAADwAAAAAAAAAAAAAAAACYAgAAZHJzL2Rv&#10;d25yZXYueG1sUEsFBgAAAAAEAAQA9QAAAIgDAAAAAA==&#10;" filled="f" stroked="f" strokeweight=".5pt">
                              <v:textbox>
                                <w:txbxContent>
                                  <w:p w:rsidR="006A2AAA" w:rsidRDefault="006A2AAA" w:rsidP="00EE3B3B">
                                    <w:r>
                                      <w:t>Record Lost, Damaged or Destroyed.</w:t>
                                    </w:r>
                                  </w:p>
                                </w:txbxContent>
                              </v:textbox>
                            </v:shape>
                          </v:group>
                        </v:group>
                        <v:roundrect id="Rounded Rectangle 312" o:spid="_x0000_s1117" style="position:absolute;left:59223;top:25837;width:11690;height:130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pGM8QA&#10;AADcAAAADwAAAGRycy9kb3ducmV2LnhtbESPQWvCQBSE7wX/w/IEb3Wj0lJSVymCoCgUUw8eH9nX&#10;bGr2bcg+Nf57t1DocZiZb5j5sveNulIX68AGJuMMFHEZbM2VgePX+vkNVBRki01gMnCnCMvF4GmO&#10;uQ03PtC1kEolCMccDTiRNtc6lo48xnFoiZP3HTqPkmRXadvhLcF9o6dZ9qo91pwWHLa0clSei4s3&#10;YH9wvytePg/7bbZdsXZyLk9izGjYf7yDEurlP/zX3lgDs8kUfs+kI6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qRjPEAAAA3AAAAA8AAAAAAAAAAAAAAAAAmAIAAGRycy9k&#10;b3ducmV2LnhtbFBLBQYAAAAABAAEAPUAAACJAwAAAAA=&#10;" filled="f" strokecolor="black [3213]" strokeweight="2pt"/>
                      </v:group>
                      <v:line id="Straight Connector 316" o:spid="_x0000_s1118" style="position:absolute;visibility:visible;mso-wrap-style:square" from="59223,30090" to="70907,30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c6s8IAAADcAAAADwAAAGRycy9kb3ducmV2LnhtbESPQYvCMBSE74L/ITzBm6YqiHSN4grq&#10;Xq3uYW+P5m1TtnkpSWq7/36zIHgcZuYbZrsfbCMe5EPtWMFinoEgLp2uuVJwv51mGxAhImtsHJOC&#10;Xwqw341HW8y16/lKjyJWIkE45KjAxNjmUobSkMUwdy1x8r6dtxiT9JXUHvsEt41cZtlaWqw5LRhs&#10;6Wio/Ck6q+Cre4/+cpOHvhiOZ7M8NWXnPpWaTobDG4hIQ3yFn+0PrWC1WMP/mXQE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qc6s8IAAADcAAAADwAAAAAAAAAAAAAA&#10;AAChAgAAZHJzL2Rvd25yZXYueG1sUEsFBgAAAAAEAAQA+QAAAJADAAAAAA==&#10;" strokecolor="black [3213]" strokeweight="1.5pt"/>
                      <v:shape id="Straight Arrow Connector 317" o:spid="_x0000_s1119" type="#_x0000_t32" style="position:absolute;left:64008;top:4997;width:0;height:206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phssQAAADcAAAADwAAAGRycy9kb3ducmV2LnhtbESPT2vCQBTE7wW/w/IK3urGClZSN0HE&#10;Yuyt/sHrY/c1Sc2+Ddk1xm/fLRQ8DjPzG2aZD7YRPXW+dqxgOklAEGtnai4VHA8fLwsQPiAbbByT&#10;gjt5yLPR0xJT4278Rf0+lCJC2KeooAqhTaX0uiKLfuJa4uh9u85iiLIrpenwFuG2ka9JMpcWa44L&#10;Fba0rkhf9lerAM+F/rkU860+N6tip3vcrE+fSo2fh9U7iEBDeIT/24VRMJu+wd+ZeARk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KmGyxAAAANwAAAAPAAAAAAAAAAAA&#10;AAAAAKECAABkcnMvZG93bnJldi54bWxQSwUGAAAAAAQABAD5AAAAkgMAAAAA&#10;" strokecolor="black [3200]" strokeweight="2pt">
                        <v:stroke endarrow="open"/>
                        <v:shadow on="t" color="black" opacity="24903f" origin=",.5" offset="0,.55556mm"/>
                      </v:shape>
                      <v:shape id="Straight Arrow Connector 318" o:spid="_x0000_s1120" type="#_x0000_t32" style="position:absolute;left:65390;top:4997;width:6;height:2080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Qn9sQAAADcAAAADwAAAGRycy9kb3ducmV2LnhtbERPz2vCMBS+D/Y/hCfsIpo6ndTaVESY&#10;yNylbpfd3ppnW9a8lCTT+t8vB2HHj+93vhlMJy7kfGtZwWyagCCurG65VvD58TpJQfiArLGzTApu&#10;5GFTPD7kmGl75ZIup1CLGMI+QwVNCH0mpa8aMuintieO3Nk6gyFCV0vt8BrDTSefk2QpDbYcGxrs&#10;addQ9XP6NQq+zu8vyX7ldPk2Xn2Pj2W1MGmq1NNo2K5BBBrCv/juPmgF81lcG8/EIy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dCf2xAAAANwAAAAPAAAAAAAAAAAA&#10;AAAAAKECAABkcnMvZG93bnJldi54bWxQSwUGAAAAAAQABAD5AAAAkgMAAAAA&#10;" strokecolor="black [3200]" strokeweight="2pt">
                        <v:stroke endarrow="open"/>
                        <v:shadow on="t" color="black" opacity="24903f" origin=",.5" offset="0,.55556mm"/>
                      </v:shape>
                    </v:group>
                    <v:shape id="Text Box 319" o:spid="_x0000_s1121" type="#_x0000_t202" style="position:absolute;left:56246;top:22541;width:7753;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bosYA&#10;AADcAAAADwAAAGRycy9kb3ducmV2LnhtbESPT4vCMBTE7wt+h/AEb2uqi4tWo0hBVsQ9+Ofi7dk8&#10;22LzUpuo1U+/WRA8DjPzG2Yya0wpblS7wrKCXjcCQZxaXXCmYL9bfA5BOI+ssbRMCh7kYDZtfUww&#10;1vbOG7ptfSYChF2MCnLvq1hKl+Zk0HVtRRy8k60N+iDrTOoa7wFuStmPom9psOCwkGNFSU7peXs1&#10;ClbJ4hc3x74ZPsvkZ32aV5f9YaBUp93MxyA8Nf4dfrWXWsFXbwT/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NbosYAAADcAAAADwAAAAAAAAAAAAAAAACYAgAAZHJz&#10;L2Rvd25yZXYueG1sUEsFBgAAAAAEAAQA9QAAAIsDAAAAAA==&#10;" filled="f" stroked="f" strokeweight=".5pt">
                      <v:textbox>
                        <w:txbxContent>
                          <w:p w:rsidR="006A2AAA" w:rsidRDefault="006A2AAA" w:rsidP="00677415">
                            <w:r>
                              <w:t>Figures</w:t>
                            </w:r>
                          </w:p>
                        </w:txbxContent>
                      </v:textbox>
                    </v:shape>
                  </v:group>
                  <v:shape id="Text Box 352" o:spid="_x0000_s1122" type="#_x0000_t202" style="position:absolute;left:66134;top:10313;width:1074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1wE8cA&#10;AADcAAAADwAAAGRycy9kb3ducmV2LnhtbESPQWvCQBSE7wX/w/IK3uqmEYukriEEQkXsQevF2zP7&#10;TEKzb2N2G2N/fbdQ6HGYmW+YVTqaVgzUu8aygudZBIK4tLrhSsHxo3hagnAeWWNrmRTcyUG6njys&#10;MNH2xnsaDr4SAcIuQQW1910ipStrMuhmtiMO3sX2Bn2QfSV1j7cAN62Mo+hFGmw4LNTYUV5T+Xn4&#10;Mgq2efGO+3Nslt9t/ra7ZN31eFooNX0cs1cQnkb/H/5rb7SC+SKG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9cBPHAAAA3AAAAA8AAAAAAAAAAAAAAAAAmAIAAGRy&#10;cy9kb3ducmV2LnhtbFBLBQYAAAAABAAEAPUAAACMAwAAAAA=&#10;" filled="f" stroked="f" strokeweight=".5pt">
                    <v:textbox>
                      <w:txbxContent>
                        <w:p w:rsidR="006A2AAA" w:rsidRDefault="006A2AAA" w:rsidP="00677415">
                          <w:r>
                            <w:t>Results</w:t>
                          </w:r>
                        </w:p>
                      </w:txbxContent>
                    </v:textbox>
                  </v:shape>
                </v:group>
                <w10:wrap type="tight"/>
              </v:group>
            </w:pict>
          </mc:Fallback>
        </mc:AlternateContent>
      </w:r>
      <w:bookmarkEnd w:id="21"/>
      <w:bookmarkEnd w:id="22"/>
      <w:r w:rsidR="00115A8E">
        <w:t>Data Flow Diagram – Current System</w:t>
      </w:r>
      <w:bookmarkEnd w:id="23"/>
      <w:r w:rsidR="00115A8E">
        <w:t xml:space="preserve"> </w:t>
      </w:r>
    </w:p>
    <w:p w:rsidR="00F203E6" w:rsidRDefault="00F203E6" w:rsidP="00F203E6">
      <w:pPr>
        <w:rPr>
          <w:rFonts w:eastAsiaTheme="majorEastAsia" w:cstheme="majorBidi"/>
          <w:b/>
          <w:bCs/>
          <w:color w:val="000000" w:themeColor="text1"/>
          <w:sz w:val="32"/>
          <w:szCs w:val="26"/>
          <w:u w:val="single"/>
        </w:rPr>
      </w:pPr>
    </w:p>
    <w:p w:rsidR="00F203E6" w:rsidRDefault="00F203E6" w:rsidP="000C700E">
      <w:pPr>
        <w:pStyle w:val="Heading2"/>
      </w:pPr>
    </w:p>
    <w:p w:rsidR="006A2AAA" w:rsidRDefault="006A2AAA" w:rsidP="000C700E">
      <w:pPr>
        <w:pStyle w:val="Heading2"/>
      </w:pPr>
    </w:p>
    <w:p w:rsidR="006A2AAA" w:rsidRDefault="006A2AAA">
      <w:pPr>
        <w:rPr>
          <w:rFonts w:eastAsiaTheme="majorEastAsia" w:cstheme="majorBidi"/>
          <w:b/>
          <w:bCs/>
          <w:color w:val="000000" w:themeColor="text1"/>
          <w:sz w:val="32"/>
          <w:szCs w:val="26"/>
          <w:u w:val="single"/>
        </w:rPr>
      </w:pPr>
      <w:r>
        <w:br w:type="page"/>
      </w:r>
    </w:p>
    <w:p w:rsidR="00A2778C" w:rsidRDefault="00A2778C" w:rsidP="000C700E">
      <w:pPr>
        <w:pStyle w:val="Heading2"/>
      </w:pPr>
      <w:bookmarkStart w:id="24" w:name="_Toc392061775"/>
      <w:r>
        <w:lastRenderedPageBreak/>
        <w:t>Issues with the Current System –</w:t>
      </w:r>
      <w:bookmarkEnd w:id="24"/>
    </w:p>
    <w:p w:rsidR="00F203E6" w:rsidRPr="00F203E6" w:rsidRDefault="00F203E6" w:rsidP="00F203E6"/>
    <w:p w:rsidR="00A2778C" w:rsidRDefault="00AD358F" w:rsidP="00A2778C">
      <w:r>
        <w:t>Following my investigation and analysis, I have identified the following as</w:t>
      </w:r>
      <w:r w:rsidR="00A2778C">
        <w:t xml:space="preserve"> the issues that the current system possesses: </w:t>
      </w:r>
    </w:p>
    <w:p w:rsidR="00A2778C" w:rsidRPr="00A2778C" w:rsidRDefault="00F203E6" w:rsidP="00A2778C">
      <w:pPr>
        <w:rPr>
          <w:i/>
        </w:rPr>
      </w:pPr>
      <w:r>
        <w:rPr>
          <w:rFonts w:cstheme="minorHAnsi"/>
        </w:rPr>
        <w:t xml:space="preserve">        </w:t>
      </w:r>
      <w:r w:rsidR="00A2778C" w:rsidRPr="00A2778C">
        <w:rPr>
          <w:rFonts w:cstheme="minorHAnsi"/>
          <w:i/>
        </w:rPr>
        <w:t>∙</w:t>
      </w:r>
      <w:r w:rsidR="008F2E01">
        <w:rPr>
          <w:i/>
        </w:rPr>
        <w:t xml:space="preserve"> </w:t>
      </w:r>
      <w:proofErr w:type="gramStart"/>
      <w:r w:rsidR="008F2E01">
        <w:rPr>
          <w:i/>
        </w:rPr>
        <w:t>It</w:t>
      </w:r>
      <w:proofErr w:type="gramEnd"/>
      <w:r w:rsidR="008F2E01">
        <w:rPr>
          <w:i/>
        </w:rPr>
        <w:t xml:space="preserve"> is slow and time-consuming to locate/access records.</w:t>
      </w:r>
    </w:p>
    <w:p w:rsidR="00A2778C" w:rsidRPr="00A2778C" w:rsidRDefault="00A2778C" w:rsidP="00A2778C">
      <w:pPr>
        <w:rPr>
          <w:i/>
        </w:rPr>
      </w:pPr>
      <w:r w:rsidRPr="00A2778C">
        <w:rPr>
          <w:i/>
        </w:rPr>
        <w:t xml:space="preserve">        </w:t>
      </w:r>
      <w:r w:rsidRPr="00A2778C">
        <w:rPr>
          <w:rFonts w:cstheme="minorHAnsi"/>
          <w:i/>
        </w:rPr>
        <w:t>∙</w:t>
      </w:r>
      <w:r w:rsidRPr="00A2778C">
        <w:rPr>
          <w:i/>
        </w:rPr>
        <w:t xml:space="preserve"> </w:t>
      </w:r>
      <w:proofErr w:type="gramStart"/>
      <w:r w:rsidRPr="00A2778C">
        <w:rPr>
          <w:i/>
        </w:rPr>
        <w:t>It</w:t>
      </w:r>
      <w:proofErr w:type="gramEnd"/>
      <w:r w:rsidRPr="00A2778C">
        <w:rPr>
          <w:i/>
        </w:rPr>
        <w:t xml:space="preserve"> is completely manual, requiring</w:t>
      </w:r>
      <w:r w:rsidR="008F2E01">
        <w:rPr>
          <w:i/>
        </w:rPr>
        <w:t xml:space="preserve"> a lot of transcription by hand – for example, when creating or       amending a record.</w:t>
      </w:r>
    </w:p>
    <w:p w:rsidR="00A2778C" w:rsidRPr="00A2778C" w:rsidRDefault="00A2778C" w:rsidP="00A2778C">
      <w:pPr>
        <w:rPr>
          <w:i/>
        </w:rPr>
      </w:pPr>
      <w:r w:rsidRPr="00A2778C">
        <w:rPr>
          <w:i/>
        </w:rPr>
        <w:t xml:space="preserve">        </w:t>
      </w:r>
      <w:r w:rsidRPr="00A2778C">
        <w:rPr>
          <w:rFonts w:cstheme="minorHAnsi"/>
          <w:i/>
        </w:rPr>
        <w:t>∙</w:t>
      </w:r>
      <w:r w:rsidRPr="00A2778C">
        <w:rPr>
          <w:i/>
        </w:rPr>
        <w:t xml:space="preserve"> It takes up too much space (it is too space-consuming).</w:t>
      </w:r>
      <w:r w:rsidR="008F2E01">
        <w:rPr>
          <w:i/>
        </w:rPr>
        <w:t xml:space="preserve"> Currently, the system occupies 4 Filing cabinets, with more being required each time this capacity is overflowed.</w:t>
      </w:r>
    </w:p>
    <w:p w:rsidR="00A2778C" w:rsidRPr="00A2778C" w:rsidRDefault="00A2778C" w:rsidP="00A2778C">
      <w:pPr>
        <w:rPr>
          <w:i/>
        </w:rPr>
      </w:pPr>
      <w:r w:rsidRPr="00A2778C">
        <w:rPr>
          <w:i/>
        </w:rPr>
        <w:t xml:space="preserve">        </w:t>
      </w:r>
      <w:r w:rsidRPr="00A2778C">
        <w:rPr>
          <w:rFonts w:cstheme="minorHAnsi"/>
          <w:i/>
        </w:rPr>
        <w:t>∙</w:t>
      </w:r>
      <w:r w:rsidRPr="00A2778C">
        <w:rPr>
          <w:i/>
        </w:rPr>
        <w:t xml:space="preserve"> Rec</w:t>
      </w:r>
      <w:r w:rsidR="008F2E01">
        <w:rPr>
          <w:i/>
        </w:rPr>
        <w:t>ords are easily damaged or lost due to the large amount of records stored, and the physical nature of the filing system.</w:t>
      </w:r>
    </w:p>
    <w:p w:rsidR="00A2778C" w:rsidRPr="00A2778C" w:rsidRDefault="00A2778C" w:rsidP="00A2778C">
      <w:pPr>
        <w:rPr>
          <w:i/>
        </w:rPr>
      </w:pPr>
      <w:r w:rsidRPr="00A2778C">
        <w:rPr>
          <w:i/>
        </w:rPr>
        <w:t xml:space="preserve">        </w:t>
      </w:r>
      <w:r w:rsidRPr="00A2778C">
        <w:rPr>
          <w:rFonts w:cstheme="minorHAnsi"/>
          <w:i/>
        </w:rPr>
        <w:t>∙</w:t>
      </w:r>
      <w:r w:rsidRPr="00A2778C">
        <w:rPr>
          <w:i/>
        </w:rPr>
        <w:t xml:space="preserve"> It</w:t>
      </w:r>
      <w:r w:rsidR="008F2E01">
        <w:rPr>
          <w:i/>
        </w:rPr>
        <w:t xml:space="preserve"> Requires a lot of maintenance (</w:t>
      </w:r>
      <w:proofErr w:type="spellStart"/>
      <w:r w:rsidR="008F2E01">
        <w:rPr>
          <w:i/>
        </w:rPr>
        <w:t>eg</w:t>
      </w:r>
      <w:proofErr w:type="spellEnd"/>
      <w:r w:rsidR="008F2E01">
        <w:rPr>
          <w:i/>
        </w:rPr>
        <w:t>. printing/transcription/shredding)</w:t>
      </w:r>
    </w:p>
    <w:p w:rsidR="00A2778C" w:rsidRPr="00A2778C" w:rsidRDefault="00A2778C" w:rsidP="00A2778C">
      <w:pPr>
        <w:rPr>
          <w:rFonts w:cstheme="minorHAnsi"/>
          <w:i/>
        </w:rPr>
      </w:pPr>
      <w:r w:rsidRPr="00A2778C">
        <w:rPr>
          <w:i/>
        </w:rPr>
        <w:t xml:space="preserve">        </w:t>
      </w:r>
      <w:r w:rsidRPr="00A2778C">
        <w:rPr>
          <w:rFonts w:cstheme="minorHAnsi"/>
          <w:i/>
        </w:rPr>
        <w:t>∙ It is somewhat disorg</w:t>
      </w:r>
      <w:r w:rsidR="008F2E01">
        <w:rPr>
          <w:rFonts w:cstheme="minorHAnsi"/>
          <w:i/>
        </w:rPr>
        <w:t>anised – Although the files are meant to be stored chronologically, this isn’t always adhered to</w:t>
      </w:r>
    </w:p>
    <w:p w:rsidR="00A2778C" w:rsidRPr="00A2778C" w:rsidRDefault="00A2778C" w:rsidP="00A2778C">
      <w:pPr>
        <w:rPr>
          <w:i/>
        </w:rPr>
      </w:pPr>
      <w:r w:rsidRPr="00A2778C">
        <w:rPr>
          <w:rFonts w:cstheme="minorHAnsi"/>
          <w:i/>
        </w:rPr>
        <w:t xml:space="preserve">        ∙ </w:t>
      </w:r>
      <w:r w:rsidR="006A2AAA">
        <w:rPr>
          <w:rFonts w:cstheme="minorHAnsi"/>
          <w:i/>
        </w:rPr>
        <w:t>T</w:t>
      </w:r>
      <w:r w:rsidR="006A2AAA" w:rsidRPr="00A2778C">
        <w:rPr>
          <w:rFonts w:cstheme="minorHAnsi"/>
          <w:i/>
        </w:rPr>
        <w:t>here</w:t>
      </w:r>
      <w:r w:rsidRPr="00A2778C">
        <w:rPr>
          <w:rFonts w:cstheme="minorHAnsi"/>
          <w:i/>
        </w:rPr>
        <w:t xml:space="preserve"> is no</w:t>
      </w:r>
      <w:r w:rsidR="008F2E01">
        <w:rPr>
          <w:rFonts w:cstheme="minorHAnsi"/>
          <w:i/>
        </w:rPr>
        <w:t xml:space="preserve"> viable</w:t>
      </w:r>
      <w:r w:rsidRPr="00A2778C">
        <w:rPr>
          <w:rFonts w:cstheme="minorHAnsi"/>
          <w:i/>
        </w:rPr>
        <w:t xml:space="preserve"> way of ‘backing up’ files – i.e. keeping copies.</w:t>
      </w:r>
      <w:r w:rsidR="008F2E01">
        <w:rPr>
          <w:rFonts w:cstheme="minorHAnsi"/>
          <w:i/>
        </w:rPr>
        <w:t xml:space="preserve"> With the current system, this would require a large amount of photocopying, which is both time, and resource-consuming.</w:t>
      </w:r>
    </w:p>
    <w:p w:rsidR="00231385" w:rsidRDefault="00231385" w:rsidP="000C700E">
      <w:pPr>
        <w:pStyle w:val="Heading2"/>
      </w:pPr>
      <w:bookmarkStart w:id="25" w:name="_Toc392061776"/>
      <w:r>
        <w:t>Requirements Specification –</w:t>
      </w:r>
      <w:bookmarkEnd w:id="13"/>
      <w:bookmarkEnd w:id="25"/>
    </w:p>
    <w:p w:rsidR="00231385" w:rsidRDefault="00231385" w:rsidP="00D32C39">
      <w:r>
        <w:t>The system itself must have a wide range of functionality in order to track employees, as well as calculating total salary and expenditure. The system will provide the following basic functionality:</w:t>
      </w:r>
    </w:p>
    <w:p w:rsidR="00231385" w:rsidRPr="007F75C9" w:rsidRDefault="00231385" w:rsidP="00D32C39">
      <w:pPr>
        <w:rPr>
          <w:i/>
        </w:rPr>
      </w:pPr>
      <w:r w:rsidRPr="007F75C9">
        <w:rPr>
          <w:rFonts w:cstheme="minorHAnsi"/>
          <w:i/>
        </w:rPr>
        <w:t xml:space="preserve">        ∙</w:t>
      </w:r>
      <w:r w:rsidRPr="007F75C9">
        <w:rPr>
          <w:i/>
        </w:rPr>
        <w:t xml:space="preserve"> Handle a basic login system, with a single login.</w:t>
      </w:r>
    </w:p>
    <w:p w:rsidR="00231385" w:rsidRPr="007F75C9" w:rsidRDefault="00231385" w:rsidP="00D32C39">
      <w:pPr>
        <w:rPr>
          <w:rFonts w:cstheme="minorHAnsi"/>
          <w:i/>
        </w:rPr>
      </w:pPr>
      <w:r w:rsidRPr="007F75C9">
        <w:rPr>
          <w:rFonts w:cstheme="minorHAnsi"/>
          <w:i/>
        </w:rPr>
        <w:t xml:space="preserve">        ∙ Create, Amend, Change and Delete Employee Records.</w:t>
      </w:r>
    </w:p>
    <w:p w:rsidR="00231385" w:rsidRPr="007F75C9" w:rsidRDefault="00231385" w:rsidP="00D32C39">
      <w:pPr>
        <w:rPr>
          <w:rFonts w:cstheme="minorHAnsi"/>
          <w:i/>
        </w:rPr>
      </w:pPr>
      <w:r w:rsidRPr="007F75C9">
        <w:rPr>
          <w:rFonts w:cstheme="minorHAnsi"/>
          <w:i/>
        </w:rPr>
        <w:t xml:space="preserve">        ∙ Display all employee records simultaneously.</w:t>
      </w:r>
    </w:p>
    <w:p w:rsidR="00231385" w:rsidRPr="007F75C9" w:rsidRDefault="00231385" w:rsidP="00D32C39">
      <w:pPr>
        <w:rPr>
          <w:rFonts w:cstheme="minorHAnsi"/>
          <w:i/>
        </w:rPr>
      </w:pPr>
      <w:r w:rsidRPr="007F75C9">
        <w:rPr>
          <w:rFonts w:cstheme="minorHAnsi"/>
          <w:i/>
        </w:rPr>
        <w:t xml:space="preserve">        ∙ Provide a basic record-searching functionality.</w:t>
      </w:r>
    </w:p>
    <w:p w:rsidR="00231385" w:rsidRPr="007F75C9" w:rsidRDefault="00231385" w:rsidP="00D32C39">
      <w:pPr>
        <w:rPr>
          <w:rFonts w:cstheme="minorHAnsi"/>
          <w:i/>
        </w:rPr>
      </w:pPr>
      <w:r w:rsidRPr="007F75C9">
        <w:rPr>
          <w:rFonts w:cstheme="minorHAnsi"/>
          <w:i/>
        </w:rPr>
        <w:t xml:space="preserve">        ∙ Allow the user to append notes to an individual record.</w:t>
      </w:r>
    </w:p>
    <w:p w:rsidR="004B7AB9" w:rsidRDefault="00231385" w:rsidP="00D32C39">
      <w:pPr>
        <w:rPr>
          <w:rFonts w:cstheme="minorHAnsi"/>
          <w:i/>
        </w:rPr>
      </w:pPr>
      <w:r w:rsidRPr="007F75C9">
        <w:rPr>
          <w:rFonts w:cstheme="minorHAnsi"/>
          <w:i/>
        </w:rPr>
        <w:t xml:space="preserve">        ∙ Track and d</w:t>
      </w:r>
      <w:r w:rsidR="004B7AB9">
        <w:rPr>
          <w:rFonts w:cstheme="minorHAnsi"/>
          <w:i/>
        </w:rPr>
        <w:t>isplay the total employee count.</w:t>
      </w:r>
    </w:p>
    <w:p w:rsidR="004B7AB9" w:rsidRDefault="004B7AB9" w:rsidP="00D32C39">
      <w:pPr>
        <w:rPr>
          <w:rFonts w:cstheme="minorHAnsi"/>
          <w:i/>
        </w:rPr>
      </w:pPr>
      <w:r>
        <w:rPr>
          <w:rFonts w:cstheme="minorHAnsi"/>
          <w:i/>
        </w:rPr>
        <w:t xml:space="preserve">        ∙ Track and display the total salary.</w:t>
      </w:r>
    </w:p>
    <w:p w:rsidR="004B7AB9" w:rsidRDefault="004B7AB9" w:rsidP="00D32C39">
      <w:pPr>
        <w:rPr>
          <w:rFonts w:cstheme="minorHAnsi"/>
          <w:i/>
        </w:rPr>
      </w:pPr>
      <w:r>
        <w:rPr>
          <w:rFonts w:cstheme="minorHAnsi"/>
          <w:i/>
        </w:rPr>
        <w:t xml:space="preserve">        ∙ Track and display the total expenditure, allowing for expenditure to be added and taken away.</w:t>
      </w:r>
    </w:p>
    <w:p w:rsidR="004B7AB9" w:rsidRDefault="004B7AB9" w:rsidP="00D32C39">
      <w:pPr>
        <w:rPr>
          <w:rFonts w:cstheme="minorHAnsi"/>
          <w:i/>
        </w:rPr>
      </w:pPr>
      <w:r>
        <w:rPr>
          <w:rFonts w:cstheme="minorHAnsi"/>
          <w:i/>
        </w:rPr>
        <w:t xml:space="preserve">        ∙ Process expenditure, giving daily, weekly, monthly and yearly expenditure.</w:t>
      </w:r>
    </w:p>
    <w:p w:rsidR="00231385" w:rsidRPr="007F75C9" w:rsidRDefault="00231385" w:rsidP="00D32C39">
      <w:pPr>
        <w:rPr>
          <w:rFonts w:cstheme="minorHAnsi"/>
          <w:i/>
        </w:rPr>
      </w:pPr>
      <w:r w:rsidRPr="007F75C9">
        <w:rPr>
          <w:rFonts w:cstheme="minorHAnsi"/>
          <w:i/>
        </w:rPr>
        <w:t xml:space="preserve">        ∙ Provide format, presence and type checks, and support double-entry verification.</w:t>
      </w:r>
    </w:p>
    <w:p w:rsidR="007F75C9" w:rsidRPr="007F75C9" w:rsidRDefault="007F75C9" w:rsidP="00D32C39">
      <w:pPr>
        <w:rPr>
          <w:rFonts w:cstheme="minorHAnsi"/>
          <w:i/>
        </w:rPr>
      </w:pPr>
      <w:r w:rsidRPr="007F75C9">
        <w:rPr>
          <w:rFonts w:cstheme="minorHAnsi"/>
          <w:i/>
        </w:rPr>
        <w:t xml:space="preserve">        ∙ Be simple and easy to grasp.</w:t>
      </w:r>
    </w:p>
    <w:p w:rsidR="00A334A2" w:rsidRDefault="007F75C9" w:rsidP="00D32C39">
      <w:pPr>
        <w:rPr>
          <w:rFonts w:cstheme="minorHAnsi"/>
          <w:i/>
        </w:rPr>
      </w:pPr>
      <w:r w:rsidRPr="007F75C9">
        <w:rPr>
          <w:rFonts w:cstheme="minorHAnsi"/>
          <w:i/>
        </w:rPr>
        <w:t xml:space="preserve">        ∙ </w:t>
      </w:r>
      <w:proofErr w:type="gramStart"/>
      <w:r w:rsidRPr="007F75C9">
        <w:rPr>
          <w:rFonts w:cstheme="minorHAnsi"/>
          <w:i/>
        </w:rPr>
        <w:t>Be</w:t>
      </w:r>
      <w:proofErr w:type="gramEnd"/>
      <w:r w:rsidRPr="007F75C9">
        <w:rPr>
          <w:rFonts w:cstheme="minorHAnsi"/>
          <w:i/>
        </w:rPr>
        <w:t xml:space="preserve"> quick to use, and time-efficient.</w:t>
      </w:r>
    </w:p>
    <w:p w:rsidR="000D0F9C" w:rsidRDefault="000D0F9C" w:rsidP="000C700E">
      <w:pPr>
        <w:pStyle w:val="Heading2"/>
      </w:pPr>
      <w:bookmarkStart w:id="26" w:name="_Toc392061777"/>
      <w:r>
        <w:lastRenderedPageBreak/>
        <w:t>Alternative Methods –</w:t>
      </w:r>
      <w:bookmarkEnd w:id="26"/>
    </w:p>
    <w:p w:rsidR="00ED32BF" w:rsidRDefault="000D0F9C" w:rsidP="00EA34F0">
      <w:pPr>
        <w:pStyle w:val="Heading3"/>
      </w:pPr>
      <w:bookmarkStart w:id="27" w:name="_Toc392061778"/>
      <w:r>
        <w:t>Method One – Improve the current paper-based system</w:t>
      </w:r>
      <w:r w:rsidR="00ED32BF">
        <w:t xml:space="preserve"> –</w:t>
      </w:r>
      <w:bookmarkEnd w:id="27"/>
    </w:p>
    <w:p w:rsidR="00ED32BF" w:rsidRDefault="00ED32BF" w:rsidP="00ED32BF">
      <w:r>
        <w:t xml:space="preserve"> My first proposed method will be to improve the current system, which is a paper-based filing system. This would consist of more organised filing, and some form of ‘backup’ system, keeping backups of every record, in case of damage or their loss. </w:t>
      </w:r>
    </w:p>
    <w:p w:rsidR="00ED32BF" w:rsidRDefault="00ED32BF" w:rsidP="00ED32BF">
      <w:r>
        <w:t>Moreover, there are a few advantages and disadvantages to this method:</w:t>
      </w:r>
    </w:p>
    <w:tbl>
      <w:tblPr>
        <w:tblStyle w:val="TableGrid"/>
        <w:tblW w:w="0" w:type="auto"/>
        <w:tblLook w:val="04A0" w:firstRow="1" w:lastRow="0" w:firstColumn="1" w:lastColumn="0" w:noHBand="0" w:noVBand="1"/>
      </w:tblPr>
      <w:tblGrid>
        <w:gridCol w:w="4621"/>
        <w:gridCol w:w="4621"/>
      </w:tblGrid>
      <w:tr w:rsidR="00ED32BF" w:rsidTr="001B071E">
        <w:tc>
          <w:tcPr>
            <w:tcW w:w="4621" w:type="dxa"/>
            <w:shd w:val="clear" w:color="auto" w:fill="C2D69B" w:themeFill="accent3" w:themeFillTint="99"/>
          </w:tcPr>
          <w:p w:rsidR="00ED32BF" w:rsidRPr="00ED32BF" w:rsidRDefault="00ED32BF" w:rsidP="00ED32BF">
            <w:pPr>
              <w:jc w:val="center"/>
              <w:rPr>
                <w:b/>
                <w:u w:val="single"/>
              </w:rPr>
            </w:pPr>
            <w:r>
              <w:rPr>
                <w:b/>
                <w:u w:val="single"/>
              </w:rPr>
              <w:t>Advantages</w:t>
            </w:r>
          </w:p>
        </w:tc>
        <w:tc>
          <w:tcPr>
            <w:tcW w:w="4621" w:type="dxa"/>
            <w:shd w:val="clear" w:color="auto" w:fill="C2D69B" w:themeFill="accent3" w:themeFillTint="99"/>
          </w:tcPr>
          <w:p w:rsidR="00ED32BF" w:rsidRPr="00ED32BF" w:rsidRDefault="00ED32BF" w:rsidP="00ED32BF">
            <w:pPr>
              <w:jc w:val="center"/>
              <w:rPr>
                <w:b/>
                <w:u w:val="single"/>
              </w:rPr>
            </w:pPr>
            <w:r>
              <w:rPr>
                <w:b/>
                <w:u w:val="single"/>
              </w:rPr>
              <w:t>Disadvantages</w:t>
            </w:r>
          </w:p>
        </w:tc>
      </w:tr>
      <w:tr w:rsidR="00ED32BF" w:rsidTr="00ED32BF">
        <w:tc>
          <w:tcPr>
            <w:tcW w:w="4621" w:type="dxa"/>
          </w:tcPr>
          <w:p w:rsidR="00ED32BF" w:rsidRDefault="00ED32BF" w:rsidP="00ED32BF">
            <w:r>
              <w:t>Very low cost to develop, since there will be no outgoings due to extra wages, nor for the maintenance of the system.</w:t>
            </w:r>
          </w:p>
        </w:tc>
        <w:tc>
          <w:tcPr>
            <w:tcW w:w="4621" w:type="dxa"/>
          </w:tcPr>
          <w:p w:rsidR="00ED32BF" w:rsidRDefault="00ED32BF" w:rsidP="00ED32BF">
            <w:r>
              <w:t>The current system is very manually-oriented, and the general consensus is that this requires far too much time and human resources to use.</w:t>
            </w:r>
          </w:p>
        </w:tc>
      </w:tr>
      <w:tr w:rsidR="00ED32BF" w:rsidTr="00ED32BF">
        <w:trPr>
          <w:trHeight w:val="885"/>
        </w:trPr>
        <w:tc>
          <w:tcPr>
            <w:tcW w:w="4621" w:type="dxa"/>
          </w:tcPr>
          <w:p w:rsidR="00ED32BF" w:rsidRDefault="00ED32BF" w:rsidP="00ED32BF">
            <w:r>
              <w:t>The current system is already familiar to the end user(s), so they will require little to no training to grasp the system. Moreover, they are likely to operate at a high-efficiency from onset with a familiar system.</w:t>
            </w:r>
          </w:p>
        </w:tc>
        <w:tc>
          <w:tcPr>
            <w:tcW w:w="4621" w:type="dxa"/>
          </w:tcPr>
          <w:p w:rsidR="00ED32BF" w:rsidRDefault="00ED32BF" w:rsidP="00ED32BF">
            <w:r>
              <w:t>Records can be easily lost or damaged.</w:t>
            </w:r>
          </w:p>
        </w:tc>
      </w:tr>
      <w:tr w:rsidR="00ED32BF" w:rsidTr="00ED32BF">
        <w:tc>
          <w:tcPr>
            <w:tcW w:w="4621" w:type="dxa"/>
          </w:tcPr>
          <w:p w:rsidR="00ED32BF" w:rsidRDefault="00ED32BF" w:rsidP="00ED32BF"/>
        </w:tc>
        <w:tc>
          <w:tcPr>
            <w:tcW w:w="4621" w:type="dxa"/>
          </w:tcPr>
          <w:p w:rsidR="00ED32BF" w:rsidRDefault="00ED32BF" w:rsidP="00ED32BF">
            <w:r>
              <w:t>This system isn’t particularly secure.</w:t>
            </w:r>
          </w:p>
        </w:tc>
      </w:tr>
    </w:tbl>
    <w:p w:rsidR="00ED32BF" w:rsidRPr="00ED32BF" w:rsidRDefault="00ED32BF" w:rsidP="00ED32BF"/>
    <w:tbl>
      <w:tblPr>
        <w:tblStyle w:val="TableGrid"/>
        <w:tblW w:w="0" w:type="auto"/>
        <w:tblLook w:val="04A0" w:firstRow="1" w:lastRow="0" w:firstColumn="1" w:lastColumn="0" w:noHBand="0" w:noVBand="1"/>
      </w:tblPr>
      <w:tblGrid>
        <w:gridCol w:w="3080"/>
        <w:gridCol w:w="3081"/>
        <w:gridCol w:w="3081"/>
      </w:tblGrid>
      <w:tr w:rsidR="000C700E" w:rsidTr="001B071E">
        <w:tc>
          <w:tcPr>
            <w:tcW w:w="3080" w:type="dxa"/>
            <w:shd w:val="clear" w:color="auto" w:fill="C2D69B" w:themeFill="accent3" w:themeFillTint="99"/>
          </w:tcPr>
          <w:p w:rsidR="000C700E" w:rsidRPr="000C700E" w:rsidRDefault="000C700E" w:rsidP="000C700E">
            <w:pPr>
              <w:jc w:val="center"/>
              <w:rPr>
                <w:b/>
                <w:u w:val="single"/>
              </w:rPr>
            </w:pPr>
            <w:r>
              <w:rPr>
                <w:b/>
                <w:u w:val="single"/>
              </w:rPr>
              <w:t>Factor</w:t>
            </w:r>
          </w:p>
        </w:tc>
        <w:tc>
          <w:tcPr>
            <w:tcW w:w="3081" w:type="dxa"/>
            <w:shd w:val="clear" w:color="auto" w:fill="C2D69B" w:themeFill="accent3" w:themeFillTint="99"/>
          </w:tcPr>
          <w:p w:rsidR="000C700E" w:rsidRPr="000C700E" w:rsidRDefault="000C700E" w:rsidP="000C700E">
            <w:pPr>
              <w:jc w:val="center"/>
              <w:rPr>
                <w:b/>
                <w:u w:val="single"/>
              </w:rPr>
            </w:pPr>
            <w:r>
              <w:rPr>
                <w:b/>
                <w:u w:val="single"/>
              </w:rPr>
              <w:t>Score (/10)</w:t>
            </w:r>
          </w:p>
        </w:tc>
        <w:tc>
          <w:tcPr>
            <w:tcW w:w="3081" w:type="dxa"/>
            <w:shd w:val="clear" w:color="auto" w:fill="C2D69B" w:themeFill="accent3" w:themeFillTint="99"/>
          </w:tcPr>
          <w:p w:rsidR="000C700E" w:rsidRPr="000C700E" w:rsidRDefault="000C700E" w:rsidP="000C700E">
            <w:pPr>
              <w:jc w:val="center"/>
              <w:rPr>
                <w:b/>
                <w:u w:val="single"/>
              </w:rPr>
            </w:pPr>
            <w:r>
              <w:rPr>
                <w:b/>
                <w:u w:val="single"/>
              </w:rPr>
              <w:t>Justification</w:t>
            </w:r>
          </w:p>
        </w:tc>
      </w:tr>
      <w:tr w:rsidR="000C700E" w:rsidTr="000C700E">
        <w:tc>
          <w:tcPr>
            <w:tcW w:w="3080" w:type="dxa"/>
          </w:tcPr>
          <w:p w:rsidR="000C700E" w:rsidRDefault="00EA34F0" w:rsidP="0019684D">
            <w:r>
              <w:t>Cost Efficiency</w:t>
            </w:r>
          </w:p>
        </w:tc>
        <w:tc>
          <w:tcPr>
            <w:tcW w:w="3081" w:type="dxa"/>
          </w:tcPr>
          <w:p w:rsidR="000C700E" w:rsidRDefault="00ED32BF" w:rsidP="0019684D">
            <w:r>
              <w:t>8</w:t>
            </w:r>
          </w:p>
        </w:tc>
        <w:tc>
          <w:tcPr>
            <w:tcW w:w="3081" w:type="dxa"/>
          </w:tcPr>
          <w:p w:rsidR="000C700E" w:rsidRDefault="00ED32BF" w:rsidP="0019684D">
            <w:r>
              <w:t>The system is already partially in place, and no extra workers need to be hired.</w:t>
            </w:r>
          </w:p>
        </w:tc>
      </w:tr>
      <w:tr w:rsidR="000C700E" w:rsidTr="000C700E">
        <w:tc>
          <w:tcPr>
            <w:tcW w:w="3080" w:type="dxa"/>
          </w:tcPr>
          <w:p w:rsidR="000C700E" w:rsidRDefault="00EA34F0" w:rsidP="0019684D">
            <w:r>
              <w:t>Speed of Production</w:t>
            </w:r>
          </w:p>
        </w:tc>
        <w:tc>
          <w:tcPr>
            <w:tcW w:w="3081" w:type="dxa"/>
          </w:tcPr>
          <w:p w:rsidR="000C700E" w:rsidRDefault="00ED32BF" w:rsidP="0019684D">
            <w:r>
              <w:t>7</w:t>
            </w:r>
          </w:p>
        </w:tc>
        <w:tc>
          <w:tcPr>
            <w:tcW w:w="3081" w:type="dxa"/>
          </w:tcPr>
          <w:p w:rsidR="000C700E" w:rsidRDefault="00ED32BF" w:rsidP="0019684D">
            <w:r>
              <w:t>As above, a similar system is partially in place, and; hence, the framework is present to improve upon.</w:t>
            </w:r>
          </w:p>
        </w:tc>
      </w:tr>
      <w:tr w:rsidR="00EA34F0" w:rsidTr="000C700E">
        <w:tc>
          <w:tcPr>
            <w:tcW w:w="3080" w:type="dxa"/>
          </w:tcPr>
          <w:p w:rsidR="00EA34F0" w:rsidRDefault="00EA34F0" w:rsidP="00ED32BF">
            <w:r>
              <w:t>Professionalism</w:t>
            </w:r>
          </w:p>
        </w:tc>
        <w:tc>
          <w:tcPr>
            <w:tcW w:w="3081" w:type="dxa"/>
          </w:tcPr>
          <w:p w:rsidR="00EA34F0" w:rsidRDefault="00ED32BF" w:rsidP="0019684D">
            <w:r>
              <w:t>2</w:t>
            </w:r>
          </w:p>
        </w:tc>
        <w:tc>
          <w:tcPr>
            <w:tcW w:w="3081" w:type="dxa"/>
          </w:tcPr>
          <w:p w:rsidR="00EA34F0" w:rsidRDefault="00ED32BF" w:rsidP="0019684D">
            <w:r>
              <w:t>A paper-based system is not a particularly professional approach to solving the problems with the current system.</w:t>
            </w:r>
          </w:p>
        </w:tc>
      </w:tr>
      <w:tr w:rsidR="00EA34F0" w:rsidRPr="00EA34F0" w:rsidTr="001B071E">
        <w:trPr>
          <w:gridBefore w:val="1"/>
          <w:wBefore w:w="3080" w:type="dxa"/>
        </w:trPr>
        <w:tc>
          <w:tcPr>
            <w:tcW w:w="3081" w:type="dxa"/>
            <w:shd w:val="clear" w:color="auto" w:fill="C2D69B" w:themeFill="accent3" w:themeFillTint="99"/>
          </w:tcPr>
          <w:p w:rsidR="00EA34F0" w:rsidRPr="00EA34F0" w:rsidRDefault="00EA34F0" w:rsidP="00EA34F0">
            <w:pPr>
              <w:rPr>
                <w:b/>
              </w:rPr>
            </w:pPr>
            <w:r w:rsidRPr="00EA34F0">
              <w:rPr>
                <w:b/>
              </w:rPr>
              <w:t>Total Score :</w:t>
            </w:r>
          </w:p>
        </w:tc>
        <w:tc>
          <w:tcPr>
            <w:tcW w:w="3081" w:type="dxa"/>
          </w:tcPr>
          <w:p w:rsidR="00EA34F0" w:rsidRPr="00EA34F0" w:rsidRDefault="008B7EE1" w:rsidP="00EA34F0">
            <w:pPr>
              <w:rPr>
                <w:b/>
              </w:rPr>
            </w:pPr>
            <w:r>
              <w:rPr>
                <w:b/>
              </w:rPr>
              <w:t>17/30</w:t>
            </w:r>
          </w:p>
        </w:tc>
      </w:tr>
    </w:tbl>
    <w:p w:rsidR="00EA34F0" w:rsidRDefault="00EA34F0" w:rsidP="00EA34F0">
      <w:pPr>
        <w:pStyle w:val="Heading3"/>
      </w:pPr>
      <w:bookmarkStart w:id="28" w:name="_Toc392061779"/>
      <w:r>
        <w:t>Method Two – Employ a Professional Programmer</w:t>
      </w:r>
      <w:r w:rsidR="00ED32BF">
        <w:t xml:space="preserve"> –</w:t>
      </w:r>
      <w:bookmarkEnd w:id="28"/>
    </w:p>
    <w:p w:rsidR="00ED32BF" w:rsidRDefault="008B7EE1" w:rsidP="00ED32BF">
      <w:r>
        <w:t xml:space="preserve">My second proposed method is to employ a professional programmer to develop a program that will act as a solution to the problem. </w:t>
      </w:r>
    </w:p>
    <w:p w:rsidR="001E7967" w:rsidRPr="00ED32BF" w:rsidRDefault="001E7967" w:rsidP="00ED32BF">
      <w:r>
        <w:t>Moreover, there are a few advantages and disadvantages to this method:</w:t>
      </w:r>
    </w:p>
    <w:tbl>
      <w:tblPr>
        <w:tblStyle w:val="TableGrid"/>
        <w:tblW w:w="0" w:type="auto"/>
        <w:tblLook w:val="04A0" w:firstRow="1" w:lastRow="0" w:firstColumn="1" w:lastColumn="0" w:noHBand="0" w:noVBand="1"/>
      </w:tblPr>
      <w:tblGrid>
        <w:gridCol w:w="4621"/>
        <w:gridCol w:w="4621"/>
      </w:tblGrid>
      <w:tr w:rsidR="00ED32BF" w:rsidRPr="00ED32BF" w:rsidTr="001B071E">
        <w:tc>
          <w:tcPr>
            <w:tcW w:w="4621" w:type="dxa"/>
            <w:shd w:val="clear" w:color="auto" w:fill="C2D69B" w:themeFill="accent3" w:themeFillTint="99"/>
          </w:tcPr>
          <w:p w:rsidR="00ED32BF" w:rsidRPr="00ED32BF" w:rsidRDefault="00ED32BF" w:rsidP="00ED32BF">
            <w:pPr>
              <w:jc w:val="center"/>
              <w:rPr>
                <w:b/>
                <w:u w:val="single"/>
              </w:rPr>
            </w:pPr>
            <w:r>
              <w:rPr>
                <w:b/>
                <w:u w:val="single"/>
              </w:rPr>
              <w:t>Advantages</w:t>
            </w:r>
          </w:p>
        </w:tc>
        <w:tc>
          <w:tcPr>
            <w:tcW w:w="4621" w:type="dxa"/>
            <w:shd w:val="clear" w:color="auto" w:fill="C2D69B" w:themeFill="accent3" w:themeFillTint="99"/>
          </w:tcPr>
          <w:p w:rsidR="00ED32BF" w:rsidRPr="00ED32BF" w:rsidRDefault="00ED32BF" w:rsidP="00ED32BF">
            <w:pPr>
              <w:jc w:val="center"/>
              <w:rPr>
                <w:b/>
                <w:u w:val="single"/>
              </w:rPr>
            </w:pPr>
            <w:r>
              <w:rPr>
                <w:b/>
                <w:u w:val="single"/>
              </w:rPr>
              <w:t>Disadvantages</w:t>
            </w:r>
          </w:p>
        </w:tc>
      </w:tr>
      <w:tr w:rsidR="00ED32BF" w:rsidRPr="00ED32BF" w:rsidTr="00ED32BF">
        <w:tc>
          <w:tcPr>
            <w:tcW w:w="4621" w:type="dxa"/>
          </w:tcPr>
          <w:p w:rsidR="00ED32BF" w:rsidRPr="008B7EE1" w:rsidRDefault="008B7EE1" w:rsidP="00ED32BF">
            <w:pPr>
              <w:jc w:val="center"/>
            </w:pPr>
            <w:r>
              <w:t>The final system will be very professional and sleek. It is likely that a professional programmer will create an aesthetically pleasing, functional solution.</w:t>
            </w:r>
          </w:p>
        </w:tc>
        <w:tc>
          <w:tcPr>
            <w:tcW w:w="4621" w:type="dxa"/>
          </w:tcPr>
          <w:p w:rsidR="00ED32BF" w:rsidRPr="008B7EE1" w:rsidRDefault="008B7EE1" w:rsidP="00ED32BF">
            <w:pPr>
              <w:jc w:val="center"/>
            </w:pPr>
            <w:r>
              <w:t>High cost – The company will incur quite a lot of expenditure through the hiring of a professional programmer.</w:t>
            </w:r>
          </w:p>
        </w:tc>
      </w:tr>
      <w:tr w:rsidR="00ED32BF" w:rsidRPr="00ED32BF" w:rsidTr="00ED32BF">
        <w:tc>
          <w:tcPr>
            <w:tcW w:w="4621" w:type="dxa"/>
          </w:tcPr>
          <w:p w:rsidR="00ED32BF" w:rsidRDefault="00ED32BF" w:rsidP="00ED32BF">
            <w:pPr>
              <w:jc w:val="center"/>
              <w:rPr>
                <w:b/>
                <w:u w:val="single"/>
              </w:rPr>
            </w:pPr>
          </w:p>
        </w:tc>
        <w:tc>
          <w:tcPr>
            <w:tcW w:w="4621" w:type="dxa"/>
          </w:tcPr>
          <w:p w:rsidR="00ED32BF" w:rsidRPr="008B7EE1" w:rsidRDefault="008B7EE1" w:rsidP="00ED32BF">
            <w:pPr>
              <w:jc w:val="center"/>
            </w:pPr>
            <w:r>
              <w:t>It will take a lot of time for the programmer to develop a new system.</w:t>
            </w:r>
          </w:p>
        </w:tc>
      </w:tr>
    </w:tbl>
    <w:p w:rsidR="008F2E01" w:rsidRPr="00ED32BF" w:rsidRDefault="008F2E01" w:rsidP="00ED32BF"/>
    <w:tbl>
      <w:tblPr>
        <w:tblStyle w:val="TableGrid"/>
        <w:tblW w:w="0" w:type="auto"/>
        <w:tblLook w:val="04A0" w:firstRow="1" w:lastRow="0" w:firstColumn="1" w:lastColumn="0" w:noHBand="0" w:noVBand="1"/>
      </w:tblPr>
      <w:tblGrid>
        <w:gridCol w:w="3080"/>
        <w:gridCol w:w="3081"/>
        <w:gridCol w:w="3081"/>
      </w:tblGrid>
      <w:tr w:rsidR="00EA34F0" w:rsidTr="001B071E">
        <w:tc>
          <w:tcPr>
            <w:tcW w:w="3080" w:type="dxa"/>
            <w:shd w:val="clear" w:color="auto" w:fill="C2D69B" w:themeFill="accent3" w:themeFillTint="99"/>
          </w:tcPr>
          <w:p w:rsidR="00EA34F0" w:rsidRPr="000C700E" w:rsidRDefault="00EA34F0" w:rsidP="00ED32BF">
            <w:pPr>
              <w:jc w:val="center"/>
              <w:rPr>
                <w:b/>
                <w:u w:val="single"/>
              </w:rPr>
            </w:pPr>
            <w:r>
              <w:rPr>
                <w:b/>
                <w:u w:val="single"/>
              </w:rPr>
              <w:lastRenderedPageBreak/>
              <w:t>Factor</w:t>
            </w:r>
          </w:p>
        </w:tc>
        <w:tc>
          <w:tcPr>
            <w:tcW w:w="3081" w:type="dxa"/>
            <w:shd w:val="clear" w:color="auto" w:fill="C2D69B" w:themeFill="accent3" w:themeFillTint="99"/>
          </w:tcPr>
          <w:p w:rsidR="00EA34F0" w:rsidRPr="000C700E" w:rsidRDefault="00EA34F0" w:rsidP="00ED32BF">
            <w:pPr>
              <w:jc w:val="center"/>
              <w:rPr>
                <w:b/>
                <w:u w:val="single"/>
              </w:rPr>
            </w:pPr>
            <w:r>
              <w:rPr>
                <w:b/>
                <w:u w:val="single"/>
              </w:rPr>
              <w:t>Score (/10)</w:t>
            </w:r>
          </w:p>
        </w:tc>
        <w:tc>
          <w:tcPr>
            <w:tcW w:w="3081" w:type="dxa"/>
            <w:shd w:val="clear" w:color="auto" w:fill="C2D69B" w:themeFill="accent3" w:themeFillTint="99"/>
          </w:tcPr>
          <w:p w:rsidR="00EA34F0" w:rsidRPr="000C700E" w:rsidRDefault="00EA34F0" w:rsidP="00ED32BF">
            <w:pPr>
              <w:jc w:val="center"/>
              <w:rPr>
                <w:b/>
                <w:u w:val="single"/>
              </w:rPr>
            </w:pPr>
            <w:r>
              <w:rPr>
                <w:b/>
                <w:u w:val="single"/>
              </w:rPr>
              <w:t>Justification</w:t>
            </w:r>
          </w:p>
        </w:tc>
      </w:tr>
      <w:tr w:rsidR="00EA34F0" w:rsidTr="00ED32BF">
        <w:tc>
          <w:tcPr>
            <w:tcW w:w="3080" w:type="dxa"/>
          </w:tcPr>
          <w:p w:rsidR="00EA34F0" w:rsidRDefault="00EA34F0" w:rsidP="00ED32BF">
            <w:r>
              <w:t>Cost Efficiency</w:t>
            </w:r>
          </w:p>
        </w:tc>
        <w:tc>
          <w:tcPr>
            <w:tcW w:w="3081" w:type="dxa"/>
          </w:tcPr>
          <w:p w:rsidR="00EA34F0" w:rsidRDefault="008B7EE1" w:rsidP="00ED32BF">
            <w:r>
              <w:t>3</w:t>
            </w:r>
          </w:p>
        </w:tc>
        <w:tc>
          <w:tcPr>
            <w:tcW w:w="3081" w:type="dxa"/>
          </w:tcPr>
          <w:p w:rsidR="00EA34F0" w:rsidRDefault="008B7EE1" w:rsidP="00ED32BF">
            <w:r>
              <w:t>It will cost a lot of money to hire a professional programmer.</w:t>
            </w:r>
          </w:p>
        </w:tc>
      </w:tr>
      <w:tr w:rsidR="00EA34F0" w:rsidTr="00ED32BF">
        <w:tc>
          <w:tcPr>
            <w:tcW w:w="3080" w:type="dxa"/>
          </w:tcPr>
          <w:p w:rsidR="00EA34F0" w:rsidRDefault="00EA34F0" w:rsidP="00ED32BF">
            <w:r>
              <w:t>Speed of Production</w:t>
            </w:r>
          </w:p>
        </w:tc>
        <w:tc>
          <w:tcPr>
            <w:tcW w:w="3081" w:type="dxa"/>
          </w:tcPr>
          <w:p w:rsidR="00EA34F0" w:rsidRDefault="008B7EE1" w:rsidP="00ED32BF">
            <w:r>
              <w:t>3</w:t>
            </w:r>
          </w:p>
        </w:tc>
        <w:tc>
          <w:tcPr>
            <w:tcW w:w="3081" w:type="dxa"/>
          </w:tcPr>
          <w:p w:rsidR="00EA34F0" w:rsidRDefault="008B7EE1" w:rsidP="00ED32BF">
            <w:r>
              <w:t>Developing a new system from scratch (via the spiral or waterfall models), takes a long time.</w:t>
            </w:r>
          </w:p>
        </w:tc>
      </w:tr>
      <w:tr w:rsidR="00EA34F0" w:rsidTr="00ED32BF">
        <w:tc>
          <w:tcPr>
            <w:tcW w:w="3080" w:type="dxa"/>
          </w:tcPr>
          <w:p w:rsidR="00EA34F0" w:rsidRDefault="00EA34F0" w:rsidP="00ED32BF">
            <w:r>
              <w:t>Professionalism</w:t>
            </w:r>
          </w:p>
        </w:tc>
        <w:tc>
          <w:tcPr>
            <w:tcW w:w="3081" w:type="dxa"/>
          </w:tcPr>
          <w:p w:rsidR="00EA34F0" w:rsidRDefault="008B7EE1" w:rsidP="00ED32BF">
            <w:r>
              <w:t>9</w:t>
            </w:r>
          </w:p>
        </w:tc>
        <w:tc>
          <w:tcPr>
            <w:tcW w:w="3081" w:type="dxa"/>
          </w:tcPr>
          <w:p w:rsidR="00EA34F0" w:rsidRDefault="008B7EE1" w:rsidP="00ED32BF">
            <w:r>
              <w:t>A professional programmer will almost certainly produce an elegant solution to the problem.</w:t>
            </w:r>
          </w:p>
        </w:tc>
      </w:tr>
      <w:tr w:rsidR="00EA34F0" w:rsidRPr="00EA34F0" w:rsidTr="001B071E">
        <w:trPr>
          <w:gridBefore w:val="1"/>
          <w:wBefore w:w="3080" w:type="dxa"/>
        </w:trPr>
        <w:tc>
          <w:tcPr>
            <w:tcW w:w="3081" w:type="dxa"/>
            <w:shd w:val="clear" w:color="auto" w:fill="C2D69B" w:themeFill="accent3" w:themeFillTint="99"/>
          </w:tcPr>
          <w:p w:rsidR="00EA34F0" w:rsidRPr="00EA34F0" w:rsidRDefault="00EA34F0" w:rsidP="00ED32BF">
            <w:pPr>
              <w:rPr>
                <w:b/>
              </w:rPr>
            </w:pPr>
            <w:r w:rsidRPr="00EA34F0">
              <w:rPr>
                <w:b/>
              </w:rPr>
              <w:t>Total Score :</w:t>
            </w:r>
          </w:p>
        </w:tc>
        <w:tc>
          <w:tcPr>
            <w:tcW w:w="3081" w:type="dxa"/>
          </w:tcPr>
          <w:p w:rsidR="00EA34F0" w:rsidRPr="00EA34F0" w:rsidRDefault="008B7EE1" w:rsidP="00ED32BF">
            <w:pPr>
              <w:rPr>
                <w:b/>
              </w:rPr>
            </w:pPr>
            <w:r>
              <w:rPr>
                <w:b/>
              </w:rPr>
              <w:t>15/30</w:t>
            </w:r>
          </w:p>
        </w:tc>
      </w:tr>
    </w:tbl>
    <w:p w:rsidR="00EA34F0" w:rsidRDefault="00EA34F0" w:rsidP="00EA34F0">
      <w:pPr>
        <w:pStyle w:val="Heading3"/>
      </w:pPr>
      <w:bookmarkStart w:id="29" w:name="_Toc392061780"/>
      <w:r>
        <w:t>Method Three – Create a system using Python</w:t>
      </w:r>
      <w:r w:rsidR="00ED32BF">
        <w:t xml:space="preserve"> –</w:t>
      </w:r>
      <w:bookmarkEnd w:id="29"/>
    </w:p>
    <w:p w:rsidR="001E7967" w:rsidRDefault="008B7EE1" w:rsidP="00ED32BF">
      <w:r>
        <w:t>My final proposed method is to create a solution myself, in the Python programming language. This will consist of a basic menu-based system, guiding the user through the program.  I would employ the RAD method of software development</w:t>
      </w:r>
      <w:r w:rsidR="001E7967">
        <w:t>.</w:t>
      </w:r>
    </w:p>
    <w:p w:rsidR="001E7967" w:rsidRPr="00ED32BF" w:rsidRDefault="001E7967" w:rsidP="00ED32BF">
      <w:r>
        <w:t>Moreover, there are a few advantages and disadvantages to this method:</w:t>
      </w:r>
    </w:p>
    <w:tbl>
      <w:tblPr>
        <w:tblStyle w:val="TableGrid"/>
        <w:tblW w:w="0" w:type="auto"/>
        <w:tblLook w:val="04A0" w:firstRow="1" w:lastRow="0" w:firstColumn="1" w:lastColumn="0" w:noHBand="0" w:noVBand="1"/>
      </w:tblPr>
      <w:tblGrid>
        <w:gridCol w:w="4621"/>
        <w:gridCol w:w="4621"/>
      </w:tblGrid>
      <w:tr w:rsidR="00ED32BF" w:rsidRPr="00ED32BF" w:rsidTr="001B071E">
        <w:tc>
          <w:tcPr>
            <w:tcW w:w="4621" w:type="dxa"/>
            <w:shd w:val="clear" w:color="auto" w:fill="C2D69B" w:themeFill="accent3" w:themeFillTint="99"/>
          </w:tcPr>
          <w:p w:rsidR="00ED32BF" w:rsidRPr="00ED32BF" w:rsidRDefault="00ED32BF" w:rsidP="00ED32BF">
            <w:pPr>
              <w:jc w:val="center"/>
              <w:rPr>
                <w:b/>
                <w:u w:val="single"/>
              </w:rPr>
            </w:pPr>
            <w:r>
              <w:rPr>
                <w:b/>
                <w:u w:val="single"/>
              </w:rPr>
              <w:t>Advantages</w:t>
            </w:r>
          </w:p>
        </w:tc>
        <w:tc>
          <w:tcPr>
            <w:tcW w:w="4621" w:type="dxa"/>
            <w:shd w:val="clear" w:color="auto" w:fill="C2D69B" w:themeFill="accent3" w:themeFillTint="99"/>
          </w:tcPr>
          <w:p w:rsidR="00ED32BF" w:rsidRPr="00ED32BF" w:rsidRDefault="00ED32BF" w:rsidP="00ED32BF">
            <w:pPr>
              <w:jc w:val="center"/>
              <w:rPr>
                <w:b/>
                <w:u w:val="single"/>
              </w:rPr>
            </w:pPr>
            <w:r>
              <w:rPr>
                <w:b/>
                <w:u w:val="single"/>
              </w:rPr>
              <w:t>Disadvantages</w:t>
            </w:r>
          </w:p>
        </w:tc>
      </w:tr>
      <w:tr w:rsidR="00ED32BF" w:rsidRPr="00ED32BF" w:rsidTr="00ED32BF">
        <w:tc>
          <w:tcPr>
            <w:tcW w:w="4621" w:type="dxa"/>
          </w:tcPr>
          <w:p w:rsidR="00ED32BF" w:rsidRPr="008B7EE1" w:rsidRDefault="008B7EE1" w:rsidP="00ED32BF">
            <w:pPr>
              <w:jc w:val="center"/>
            </w:pPr>
            <w:r>
              <w:t>Time-efficient, since I would employ Rapid Application Development in order to quickly produce a fully-functional program.</w:t>
            </w:r>
          </w:p>
        </w:tc>
        <w:tc>
          <w:tcPr>
            <w:tcW w:w="4621" w:type="dxa"/>
          </w:tcPr>
          <w:p w:rsidR="00ED32BF" w:rsidRPr="008B7EE1" w:rsidRDefault="008B7EE1" w:rsidP="00ED32BF">
            <w:pPr>
              <w:jc w:val="center"/>
            </w:pPr>
            <w:r>
              <w:t>The program is unlikely to be as efficient or as effective as one produced by a professional programmer.</w:t>
            </w:r>
          </w:p>
        </w:tc>
      </w:tr>
      <w:tr w:rsidR="00ED32BF" w:rsidRPr="00ED32BF" w:rsidTr="00ED32BF">
        <w:tc>
          <w:tcPr>
            <w:tcW w:w="4621" w:type="dxa"/>
          </w:tcPr>
          <w:p w:rsidR="00ED32BF" w:rsidRPr="008B7EE1" w:rsidRDefault="008B7EE1" w:rsidP="00ED32BF">
            <w:pPr>
              <w:jc w:val="center"/>
            </w:pPr>
            <w:r>
              <w:t>The cost of this is far lower than hiring a professional programmer.</w:t>
            </w:r>
          </w:p>
        </w:tc>
        <w:tc>
          <w:tcPr>
            <w:tcW w:w="4621" w:type="dxa"/>
          </w:tcPr>
          <w:p w:rsidR="00ED32BF" w:rsidRPr="008B7EE1" w:rsidRDefault="008B7EE1" w:rsidP="008B7EE1">
            <w:pPr>
              <w:jc w:val="center"/>
            </w:pPr>
            <w:r>
              <w:t>Python programs can be somewhat hard to distribute.</w:t>
            </w:r>
          </w:p>
        </w:tc>
      </w:tr>
      <w:tr w:rsidR="00ED32BF" w:rsidRPr="00ED32BF" w:rsidTr="00ED32BF">
        <w:tc>
          <w:tcPr>
            <w:tcW w:w="4621" w:type="dxa"/>
          </w:tcPr>
          <w:p w:rsidR="00ED32BF" w:rsidRPr="008B7EE1" w:rsidRDefault="008B7EE1" w:rsidP="00ED32BF">
            <w:pPr>
              <w:jc w:val="center"/>
            </w:pPr>
            <w:r>
              <w:t>Previous experience with the company will allow for an effective solution to be created.</w:t>
            </w:r>
          </w:p>
        </w:tc>
        <w:tc>
          <w:tcPr>
            <w:tcW w:w="4621" w:type="dxa"/>
          </w:tcPr>
          <w:p w:rsidR="00ED32BF" w:rsidRDefault="00ED32BF" w:rsidP="001E7967">
            <w:pPr>
              <w:rPr>
                <w:b/>
                <w:u w:val="single"/>
              </w:rPr>
            </w:pPr>
          </w:p>
        </w:tc>
      </w:tr>
    </w:tbl>
    <w:p w:rsidR="00ED32BF" w:rsidRPr="00ED32BF" w:rsidRDefault="00ED32BF" w:rsidP="00ED32BF"/>
    <w:tbl>
      <w:tblPr>
        <w:tblStyle w:val="TableGrid"/>
        <w:tblW w:w="0" w:type="auto"/>
        <w:tblLook w:val="04A0" w:firstRow="1" w:lastRow="0" w:firstColumn="1" w:lastColumn="0" w:noHBand="0" w:noVBand="1"/>
      </w:tblPr>
      <w:tblGrid>
        <w:gridCol w:w="3080"/>
        <w:gridCol w:w="3081"/>
        <w:gridCol w:w="3081"/>
      </w:tblGrid>
      <w:tr w:rsidR="00EA34F0" w:rsidTr="001B071E">
        <w:tc>
          <w:tcPr>
            <w:tcW w:w="3080" w:type="dxa"/>
            <w:shd w:val="clear" w:color="auto" w:fill="C2D69B" w:themeFill="accent3" w:themeFillTint="99"/>
          </w:tcPr>
          <w:p w:rsidR="00EA34F0" w:rsidRPr="000C700E" w:rsidRDefault="00EA34F0" w:rsidP="00ED32BF">
            <w:pPr>
              <w:jc w:val="center"/>
              <w:rPr>
                <w:b/>
                <w:u w:val="single"/>
              </w:rPr>
            </w:pPr>
            <w:r>
              <w:rPr>
                <w:b/>
                <w:u w:val="single"/>
              </w:rPr>
              <w:t>Factor</w:t>
            </w:r>
          </w:p>
        </w:tc>
        <w:tc>
          <w:tcPr>
            <w:tcW w:w="3081" w:type="dxa"/>
            <w:shd w:val="clear" w:color="auto" w:fill="C2D69B" w:themeFill="accent3" w:themeFillTint="99"/>
          </w:tcPr>
          <w:p w:rsidR="00EA34F0" w:rsidRPr="000C700E" w:rsidRDefault="00EA34F0" w:rsidP="00ED32BF">
            <w:pPr>
              <w:jc w:val="center"/>
              <w:rPr>
                <w:b/>
                <w:u w:val="single"/>
              </w:rPr>
            </w:pPr>
            <w:r>
              <w:rPr>
                <w:b/>
                <w:u w:val="single"/>
              </w:rPr>
              <w:t>Score (/10)</w:t>
            </w:r>
          </w:p>
        </w:tc>
        <w:tc>
          <w:tcPr>
            <w:tcW w:w="3081" w:type="dxa"/>
            <w:shd w:val="clear" w:color="auto" w:fill="C2D69B" w:themeFill="accent3" w:themeFillTint="99"/>
          </w:tcPr>
          <w:p w:rsidR="00EA34F0" w:rsidRPr="000C700E" w:rsidRDefault="00EA34F0" w:rsidP="00ED32BF">
            <w:pPr>
              <w:jc w:val="center"/>
              <w:rPr>
                <w:b/>
                <w:u w:val="single"/>
              </w:rPr>
            </w:pPr>
            <w:r>
              <w:rPr>
                <w:b/>
                <w:u w:val="single"/>
              </w:rPr>
              <w:t>Justification</w:t>
            </w:r>
          </w:p>
        </w:tc>
      </w:tr>
      <w:tr w:rsidR="00EA34F0" w:rsidTr="00ED32BF">
        <w:tc>
          <w:tcPr>
            <w:tcW w:w="3080" w:type="dxa"/>
          </w:tcPr>
          <w:p w:rsidR="00EA34F0" w:rsidRDefault="00EA34F0" w:rsidP="00ED32BF">
            <w:r>
              <w:t>Cost Efficiency</w:t>
            </w:r>
          </w:p>
        </w:tc>
        <w:tc>
          <w:tcPr>
            <w:tcW w:w="3081" w:type="dxa"/>
          </w:tcPr>
          <w:p w:rsidR="00EA34F0" w:rsidRDefault="008B7EE1" w:rsidP="00ED32BF">
            <w:r>
              <w:t>6</w:t>
            </w:r>
          </w:p>
        </w:tc>
        <w:tc>
          <w:tcPr>
            <w:tcW w:w="3081" w:type="dxa"/>
          </w:tcPr>
          <w:p w:rsidR="00EA34F0" w:rsidRDefault="001E7967" w:rsidP="00ED32BF">
            <w:r>
              <w:t>It would cost significantly less to hire me than it would to hire a professional programmer.</w:t>
            </w:r>
            <w:r w:rsidR="008F2E01">
              <w:t xml:space="preserve"> (I would still charge the company for my time, since I wouldn’t want to work for free).</w:t>
            </w:r>
          </w:p>
        </w:tc>
      </w:tr>
      <w:tr w:rsidR="00EA34F0" w:rsidTr="00ED32BF">
        <w:tc>
          <w:tcPr>
            <w:tcW w:w="3080" w:type="dxa"/>
          </w:tcPr>
          <w:p w:rsidR="00EA34F0" w:rsidRDefault="00EA34F0" w:rsidP="00ED32BF">
            <w:r>
              <w:t>Speed of Production</w:t>
            </w:r>
          </w:p>
        </w:tc>
        <w:tc>
          <w:tcPr>
            <w:tcW w:w="3081" w:type="dxa"/>
          </w:tcPr>
          <w:p w:rsidR="00EA34F0" w:rsidRDefault="008B7EE1" w:rsidP="00ED32BF">
            <w:r>
              <w:t>8</w:t>
            </w:r>
          </w:p>
        </w:tc>
        <w:tc>
          <w:tcPr>
            <w:tcW w:w="3081" w:type="dxa"/>
          </w:tcPr>
          <w:p w:rsidR="00EA34F0" w:rsidRDefault="001E7967" w:rsidP="00ED32BF">
            <w:r>
              <w:t>RAD produces a functional and effective program in a relatively short period of time.</w:t>
            </w:r>
          </w:p>
        </w:tc>
      </w:tr>
      <w:tr w:rsidR="00EA34F0" w:rsidTr="00ED32BF">
        <w:tc>
          <w:tcPr>
            <w:tcW w:w="3080" w:type="dxa"/>
          </w:tcPr>
          <w:p w:rsidR="00EA34F0" w:rsidRDefault="00EA34F0" w:rsidP="00ED32BF">
            <w:r>
              <w:t>Professionalism</w:t>
            </w:r>
          </w:p>
        </w:tc>
        <w:tc>
          <w:tcPr>
            <w:tcW w:w="3081" w:type="dxa"/>
          </w:tcPr>
          <w:p w:rsidR="00EA34F0" w:rsidRDefault="008B7EE1" w:rsidP="00ED32BF">
            <w:r>
              <w:t>7</w:t>
            </w:r>
          </w:p>
        </w:tc>
        <w:tc>
          <w:tcPr>
            <w:tcW w:w="3081" w:type="dxa"/>
          </w:tcPr>
          <w:p w:rsidR="00EA34F0" w:rsidRDefault="001E7967" w:rsidP="00ED32BF">
            <w:r>
              <w:t>This method would still produce a professional program.</w:t>
            </w:r>
          </w:p>
        </w:tc>
      </w:tr>
      <w:tr w:rsidR="00EA34F0" w:rsidRPr="00EA34F0" w:rsidTr="001B071E">
        <w:trPr>
          <w:gridBefore w:val="1"/>
          <w:wBefore w:w="3080" w:type="dxa"/>
        </w:trPr>
        <w:tc>
          <w:tcPr>
            <w:tcW w:w="3081" w:type="dxa"/>
            <w:shd w:val="clear" w:color="auto" w:fill="C2D69B" w:themeFill="accent3" w:themeFillTint="99"/>
          </w:tcPr>
          <w:p w:rsidR="00EA34F0" w:rsidRPr="00EA34F0" w:rsidRDefault="00EA34F0" w:rsidP="00ED32BF">
            <w:pPr>
              <w:rPr>
                <w:b/>
              </w:rPr>
            </w:pPr>
            <w:r w:rsidRPr="00EA34F0">
              <w:rPr>
                <w:b/>
              </w:rPr>
              <w:t>Total Score :</w:t>
            </w:r>
          </w:p>
        </w:tc>
        <w:tc>
          <w:tcPr>
            <w:tcW w:w="3081" w:type="dxa"/>
          </w:tcPr>
          <w:p w:rsidR="00EA34F0" w:rsidRPr="00EA34F0" w:rsidRDefault="001E7967" w:rsidP="00ED32BF">
            <w:pPr>
              <w:rPr>
                <w:b/>
              </w:rPr>
            </w:pPr>
            <w:r>
              <w:rPr>
                <w:b/>
              </w:rPr>
              <w:t>21/30</w:t>
            </w:r>
          </w:p>
        </w:tc>
      </w:tr>
    </w:tbl>
    <w:p w:rsidR="00EA34F0" w:rsidRDefault="00EA34F0" w:rsidP="00EA34F0"/>
    <w:p w:rsidR="008F2E01" w:rsidRDefault="00DE0262" w:rsidP="008F2E01">
      <w:r>
        <w:t>In conclusion, the overall most effective method to employ will be Method 3, and; moreover</w:t>
      </w:r>
      <w:proofErr w:type="gramStart"/>
      <w:r>
        <w:t>,  I</w:t>
      </w:r>
      <w:proofErr w:type="gramEnd"/>
      <w:r>
        <w:t xml:space="preserve"> will create a system in Python in order to provide a solution to the problem</w:t>
      </w:r>
      <w:r w:rsidR="008F2E01">
        <w:t>s that the current system poses.</w:t>
      </w:r>
    </w:p>
    <w:p w:rsidR="00735FC7" w:rsidRDefault="00631495" w:rsidP="008F2E01">
      <w:pPr>
        <w:pStyle w:val="Heading2"/>
      </w:pPr>
      <w:bookmarkStart w:id="30" w:name="_Toc392061781"/>
      <w:r>
        <w:lastRenderedPageBreak/>
        <w:t>Hardware and Software Requirements –</w:t>
      </w:r>
      <w:bookmarkEnd w:id="30"/>
      <w:r>
        <w:t xml:space="preserve"> </w:t>
      </w:r>
    </w:p>
    <w:p w:rsidR="008F2E01" w:rsidRPr="008F2E01" w:rsidRDefault="008F2E01" w:rsidP="008F2E01"/>
    <w:tbl>
      <w:tblPr>
        <w:tblStyle w:val="TableGrid"/>
        <w:tblW w:w="0" w:type="auto"/>
        <w:tblLook w:val="04A0" w:firstRow="1" w:lastRow="0" w:firstColumn="1" w:lastColumn="0" w:noHBand="0" w:noVBand="1"/>
      </w:tblPr>
      <w:tblGrid>
        <w:gridCol w:w="4621"/>
        <w:gridCol w:w="4621"/>
      </w:tblGrid>
      <w:tr w:rsidR="00631495" w:rsidTr="001B071E">
        <w:tc>
          <w:tcPr>
            <w:tcW w:w="4621" w:type="dxa"/>
            <w:shd w:val="clear" w:color="auto" w:fill="C2D69B" w:themeFill="accent3" w:themeFillTint="99"/>
          </w:tcPr>
          <w:p w:rsidR="00631495" w:rsidRPr="00631495" w:rsidRDefault="00631495" w:rsidP="00631495">
            <w:pPr>
              <w:jc w:val="center"/>
              <w:rPr>
                <w:b/>
              </w:rPr>
            </w:pPr>
            <w:r>
              <w:rPr>
                <w:b/>
              </w:rPr>
              <w:t>Software Requirements</w:t>
            </w:r>
            <w:r w:rsidR="00DE0262">
              <w:rPr>
                <w:b/>
              </w:rPr>
              <w:t xml:space="preserve"> (minimum)</w:t>
            </w:r>
          </w:p>
        </w:tc>
        <w:tc>
          <w:tcPr>
            <w:tcW w:w="4621" w:type="dxa"/>
            <w:shd w:val="clear" w:color="auto" w:fill="C2D69B" w:themeFill="accent3" w:themeFillTint="99"/>
          </w:tcPr>
          <w:p w:rsidR="00631495" w:rsidRPr="00631495" w:rsidRDefault="00631495" w:rsidP="00631495">
            <w:pPr>
              <w:jc w:val="center"/>
              <w:rPr>
                <w:b/>
              </w:rPr>
            </w:pPr>
            <w:r>
              <w:rPr>
                <w:b/>
              </w:rPr>
              <w:t>Justification</w:t>
            </w:r>
          </w:p>
        </w:tc>
      </w:tr>
      <w:tr w:rsidR="00631495" w:rsidTr="00631495">
        <w:tc>
          <w:tcPr>
            <w:tcW w:w="4621" w:type="dxa"/>
          </w:tcPr>
          <w:p w:rsidR="00631495" w:rsidRDefault="00631495" w:rsidP="00631495">
            <w:r>
              <w:t>Windows XP/Vista/7/8 Operating System</w:t>
            </w:r>
          </w:p>
        </w:tc>
        <w:tc>
          <w:tcPr>
            <w:tcW w:w="4621" w:type="dxa"/>
          </w:tcPr>
          <w:p w:rsidR="00631495" w:rsidRDefault="00631495" w:rsidP="00631495">
            <w:r>
              <w:t>Required to support the Python 2.7.x releases</w:t>
            </w:r>
            <w:r w:rsidR="00DE0262">
              <w:t>.</w:t>
            </w:r>
          </w:p>
        </w:tc>
      </w:tr>
      <w:tr w:rsidR="00631495" w:rsidTr="00631495">
        <w:tc>
          <w:tcPr>
            <w:tcW w:w="4621" w:type="dxa"/>
          </w:tcPr>
          <w:p w:rsidR="00631495" w:rsidRDefault="00631495" w:rsidP="00631495">
            <w:r>
              <w:t>Python 2.7.x (Written in 2.7.5)</w:t>
            </w:r>
          </w:p>
        </w:tc>
        <w:tc>
          <w:tcPr>
            <w:tcW w:w="4621" w:type="dxa"/>
          </w:tcPr>
          <w:p w:rsidR="00631495" w:rsidRDefault="00631495" w:rsidP="00631495">
            <w:r>
              <w:t xml:space="preserve">Software required </w:t>
            </w:r>
            <w:proofErr w:type="gramStart"/>
            <w:r>
              <w:t>to run</w:t>
            </w:r>
            <w:proofErr w:type="gramEnd"/>
            <w:r>
              <w:t xml:space="preserve"> the program</w:t>
            </w:r>
            <w:r w:rsidR="00DE0262">
              <w:t xml:space="preserve">. </w:t>
            </w:r>
          </w:p>
        </w:tc>
      </w:tr>
      <w:tr w:rsidR="00335A51" w:rsidTr="00631495">
        <w:tc>
          <w:tcPr>
            <w:tcW w:w="4621" w:type="dxa"/>
          </w:tcPr>
          <w:p w:rsidR="00335A51" w:rsidRDefault="00335A51" w:rsidP="00631495">
            <w:proofErr w:type="spellStart"/>
            <w:r>
              <w:t>easygui</w:t>
            </w:r>
            <w:proofErr w:type="spellEnd"/>
            <w:r>
              <w:t xml:space="preserve"> Python Module</w:t>
            </w:r>
          </w:p>
        </w:tc>
        <w:tc>
          <w:tcPr>
            <w:tcW w:w="4621" w:type="dxa"/>
          </w:tcPr>
          <w:p w:rsidR="00335A51" w:rsidRDefault="00335A51" w:rsidP="00DE0262">
            <w:r>
              <w:t>Required at Runtime</w:t>
            </w:r>
            <w:r w:rsidR="00DE0262">
              <w:t xml:space="preserve">. The </w:t>
            </w:r>
            <w:proofErr w:type="spellStart"/>
            <w:r w:rsidR="00DE0262">
              <w:t>easygui</w:t>
            </w:r>
            <w:proofErr w:type="spellEnd"/>
            <w:r w:rsidR="00DE0262">
              <w:t xml:space="preserve"> module allows for the creation of a simplistic, menu-based interface.</w:t>
            </w:r>
          </w:p>
        </w:tc>
      </w:tr>
      <w:tr w:rsidR="00335A51" w:rsidTr="00631495">
        <w:tc>
          <w:tcPr>
            <w:tcW w:w="4621" w:type="dxa"/>
          </w:tcPr>
          <w:p w:rsidR="00335A51" w:rsidRDefault="00335A51" w:rsidP="00631495">
            <w:proofErr w:type="spellStart"/>
            <w:r>
              <w:t>EmpTrackerModule</w:t>
            </w:r>
            <w:proofErr w:type="spellEnd"/>
            <w:r>
              <w:t xml:space="preserve"> Custom Python Module</w:t>
            </w:r>
          </w:p>
        </w:tc>
        <w:tc>
          <w:tcPr>
            <w:tcW w:w="4621" w:type="dxa"/>
          </w:tcPr>
          <w:p w:rsidR="00335A51" w:rsidRDefault="00335A51" w:rsidP="00631495">
            <w:r>
              <w:t>Contains all the procedures for the Program.</w:t>
            </w:r>
            <w:r w:rsidR="00DE0262">
              <w:t xml:space="preserve"> This is a custom module which will be built by </w:t>
            </w:r>
            <w:proofErr w:type="gramStart"/>
            <w:r w:rsidR="00DE0262">
              <w:t>myself</w:t>
            </w:r>
            <w:proofErr w:type="gramEnd"/>
            <w:r w:rsidR="00DE0262">
              <w:t>.</w:t>
            </w:r>
          </w:p>
        </w:tc>
      </w:tr>
    </w:tbl>
    <w:p w:rsidR="00735FC7" w:rsidRDefault="00735FC7" w:rsidP="00631495"/>
    <w:p w:rsidR="008F2E01" w:rsidRDefault="008F2E01" w:rsidP="00631495"/>
    <w:tbl>
      <w:tblPr>
        <w:tblStyle w:val="TableGrid"/>
        <w:tblW w:w="0" w:type="auto"/>
        <w:tblLook w:val="04A0" w:firstRow="1" w:lastRow="0" w:firstColumn="1" w:lastColumn="0" w:noHBand="0" w:noVBand="1"/>
      </w:tblPr>
      <w:tblGrid>
        <w:gridCol w:w="4621"/>
        <w:gridCol w:w="4621"/>
      </w:tblGrid>
      <w:tr w:rsidR="00735FC7" w:rsidTr="001B071E">
        <w:tc>
          <w:tcPr>
            <w:tcW w:w="4621" w:type="dxa"/>
            <w:shd w:val="clear" w:color="auto" w:fill="C2D69B" w:themeFill="accent3" w:themeFillTint="99"/>
          </w:tcPr>
          <w:p w:rsidR="00735FC7" w:rsidRPr="00735FC7" w:rsidRDefault="00735FC7" w:rsidP="00735FC7">
            <w:pPr>
              <w:jc w:val="center"/>
              <w:rPr>
                <w:b/>
              </w:rPr>
            </w:pPr>
            <w:r>
              <w:rPr>
                <w:b/>
              </w:rPr>
              <w:t>Hardware Requirements</w:t>
            </w:r>
            <w:r w:rsidR="00DE0262">
              <w:rPr>
                <w:b/>
              </w:rPr>
              <w:t xml:space="preserve"> (minimum)</w:t>
            </w:r>
          </w:p>
        </w:tc>
        <w:tc>
          <w:tcPr>
            <w:tcW w:w="4621" w:type="dxa"/>
            <w:shd w:val="clear" w:color="auto" w:fill="C2D69B" w:themeFill="accent3" w:themeFillTint="99"/>
          </w:tcPr>
          <w:p w:rsidR="00735FC7" w:rsidRPr="00735FC7" w:rsidRDefault="00735FC7" w:rsidP="00735FC7">
            <w:pPr>
              <w:jc w:val="center"/>
              <w:rPr>
                <w:b/>
              </w:rPr>
            </w:pPr>
            <w:r>
              <w:rPr>
                <w:b/>
              </w:rPr>
              <w:t>Justification</w:t>
            </w:r>
          </w:p>
        </w:tc>
      </w:tr>
      <w:tr w:rsidR="00335A51" w:rsidTr="00735FC7">
        <w:tc>
          <w:tcPr>
            <w:tcW w:w="4621" w:type="dxa"/>
          </w:tcPr>
          <w:p w:rsidR="00335A51" w:rsidRDefault="00335A51" w:rsidP="007D17A8">
            <w:r>
              <w:t>PC wit</w:t>
            </w:r>
            <w:r w:rsidR="007D17A8">
              <w:t>h a sufficient processor 1.0Ghz, 32-bit.</w:t>
            </w:r>
          </w:p>
        </w:tc>
        <w:tc>
          <w:tcPr>
            <w:tcW w:w="4621" w:type="dxa"/>
          </w:tcPr>
          <w:p w:rsidR="00335A51" w:rsidRDefault="00335A51" w:rsidP="00631495">
            <w:r>
              <w:t>Required to run the program</w:t>
            </w:r>
            <w:r w:rsidR="007D17A8">
              <w:t xml:space="preserve"> and the Windows 7 (recommended) operating system.</w:t>
            </w:r>
          </w:p>
        </w:tc>
      </w:tr>
      <w:tr w:rsidR="00735FC7" w:rsidTr="00735FC7">
        <w:tc>
          <w:tcPr>
            <w:tcW w:w="4621" w:type="dxa"/>
          </w:tcPr>
          <w:p w:rsidR="00735FC7" w:rsidRDefault="00335A51" w:rsidP="007D17A8">
            <w:r>
              <w:t xml:space="preserve">Sufficient Hard Disk Space – </w:t>
            </w:r>
            <w:r w:rsidR="007D17A8">
              <w:t>20Gb</w:t>
            </w:r>
          </w:p>
        </w:tc>
        <w:tc>
          <w:tcPr>
            <w:tcW w:w="4621" w:type="dxa"/>
          </w:tcPr>
          <w:p w:rsidR="00735FC7" w:rsidRDefault="007D17A8" w:rsidP="00631495">
            <w:r>
              <w:t>A 20Gb hard disk is sufficient to store the operating system, any required programs, and a large amount of employee records.</w:t>
            </w:r>
          </w:p>
        </w:tc>
      </w:tr>
      <w:tr w:rsidR="00735FC7" w:rsidTr="00735FC7">
        <w:tc>
          <w:tcPr>
            <w:tcW w:w="4621" w:type="dxa"/>
          </w:tcPr>
          <w:p w:rsidR="00735FC7" w:rsidRDefault="00335A51" w:rsidP="00631495">
            <w:r>
              <w:t>Monitor</w:t>
            </w:r>
            <w:r w:rsidR="00DE0262">
              <w:t xml:space="preserve">, such as the </w:t>
            </w:r>
            <w:r w:rsidR="00DE0262" w:rsidRPr="00DE0262">
              <w:t>ACER S220HQLBBD Full HD 21.5" LED Monitor</w:t>
            </w:r>
          </w:p>
        </w:tc>
        <w:tc>
          <w:tcPr>
            <w:tcW w:w="4621" w:type="dxa"/>
          </w:tcPr>
          <w:p w:rsidR="00735FC7" w:rsidRDefault="00335A51" w:rsidP="00DE0262">
            <w:r>
              <w:t>Required to display the program</w:t>
            </w:r>
            <w:r w:rsidR="00DE0262">
              <w:t>. This monitor provides a large, high-resolution, crisp display, which would allow for high-quality output.</w:t>
            </w:r>
          </w:p>
        </w:tc>
      </w:tr>
      <w:tr w:rsidR="00735FC7" w:rsidTr="00735FC7">
        <w:tc>
          <w:tcPr>
            <w:tcW w:w="4621" w:type="dxa"/>
          </w:tcPr>
          <w:p w:rsidR="00735FC7" w:rsidRDefault="00DE0262" w:rsidP="00631495">
            <w:r>
              <w:t>Mouse,</w:t>
            </w:r>
            <w:r w:rsidR="001E7967">
              <w:t xml:space="preserve"> such as the Logitech Wireless Performance Mouse mx</w:t>
            </w:r>
          </w:p>
        </w:tc>
        <w:tc>
          <w:tcPr>
            <w:tcW w:w="4621" w:type="dxa"/>
          </w:tcPr>
          <w:p w:rsidR="00735FC7" w:rsidRDefault="00335A51" w:rsidP="00631495">
            <w:r>
              <w:t>Required for input via a menu-based system</w:t>
            </w:r>
            <w:r w:rsidR="001E7967">
              <w:t>. A good-performance mouse will allow for quicker, more accurate input.</w:t>
            </w:r>
          </w:p>
        </w:tc>
      </w:tr>
      <w:tr w:rsidR="00735FC7" w:rsidTr="00735FC7">
        <w:tc>
          <w:tcPr>
            <w:tcW w:w="4621" w:type="dxa"/>
          </w:tcPr>
          <w:p w:rsidR="00735FC7" w:rsidRDefault="00335A51" w:rsidP="00631495">
            <w:r>
              <w:t>Keyboard</w:t>
            </w:r>
            <w:r w:rsidR="00DE0262">
              <w:t>,</w:t>
            </w:r>
            <w:r w:rsidR="007D17A8">
              <w:t xml:space="preserve"> such as the Microsoft Sculpt Comfort K</w:t>
            </w:r>
            <w:r w:rsidR="001E7967">
              <w:t>eyboard</w:t>
            </w:r>
          </w:p>
        </w:tc>
        <w:tc>
          <w:tcPr>
            <w:tcW w:w="4621" w:type="dxa"/>
          </w:tcPr>
          <w:p w:rsidR="00735FC7" w:rsidRDefault="00335A51" w:rsidP="00631495">
            <w:r>
              <w:t>Required for user-input of details etc. during runtime</w:t>
            </w:r>
            <w:r w:rsidR="007D17A8">
              <w:t>. An ergonomic, well-performing keyboard will allow for quicker more accurate input, and make it easier and more comfortable to type for extended periods of time.</w:t>
            </w:r>
          </w:p>
        </w:tc>
      </w:tr>
    </w:tbl>
    <w:p w:rsidR="00A334A2" w:rsidRDefault="00A334A2" w:rsidP="00D32C39"/>
    <w:p w:rsidR="006A2AAA" w:rsidRDefault="006A2AAA" w:rsidP="00D32C39"/>
    <w:p w:rsidR="006A2AAA" w:rsidRDefault="006A2AAA" w:rsidP="00D32C39"/>
    <w:p w:rsidR="006A2AAA" w:rsidRDefault="006A2AAA" w:rsidP="00D32C39"/>
    <w:p w:rsidR="006A2AAA" w:rsidRDefault="006A2AAA" w:rsidP="00D32C39"/>
    <w:p w:rsidR="006A2AAA" w:rsidRDefault="006A2AAA" w:rsidP="00D32C39"/>
    <w:p w:rsidR="006A2AAA" w:rsidRDefault="006A2AAA" w:rsidP="00D32C39"/>
    <w:p w:rsidR="006A2AAA" w:rsidRDefault="006A2AAA" w:rsidP="00D32C39"/>
    <w:p w:rsidR="006A2AAA" w:rsidRDefault="006A2AAA" w:rsidP="00D32C39"/>
    <w:p w:rsidR="006A2AAA" w:rsidRDefault="006A2AAA" w:rsidP="00D32C39"/>
    <w:p w:rsidR="006A2AAA" w:rsidRDefault="006A2AAA" w:rsidP="006A2AAA">
      <w:pPr>
        <w:pStyle w:val="Heading1"/>
      </w:pPr>
      <w:bookmarkStart w:id="31" w:name="_Toc392061782"/>
      <w:r>
        <w:lastRenderedPageBreak/>
        <w:t>Section 2 – Design Part 1, Nature of the Solution</w:t>
      </w:r>
      <w:bookmarkEnd w:id="31"/>
      <w:r>
        <w:t xml:space="preserve"> </w:t>
      </w:r>
    </w:p>
    <w:p w:rsidR="006A2AAA" w:rsidRDefault="006A2AAA" w:rsidP="006A2AAA">
      <w:pPr>
        <w:pStyle w:val="Heading2"/>
      </w:pPr>
      <w:bookmarkStart w:id="32" w:name="_Toc392061783"/>
      <w:r>
        <w:t>Performance Criteria –</w:t>
      </w:r>
      <w:bookmarkEnd w:id="32"/>
    </w:p>
    <w:p w:rsidR="006A2AAA" w:rsidRDefault="006A2AAA" w:rsidP="006A2AAA"/>
    <w:p w:rsidR="006A2AAA" w:rsidRDefault="006A2AAA" w:rsidP="006A2AAA">
      <w:pPr>
        <w:rPr>
          <w:b/>
          <w:u w:val="single"/>
        </w:rPr>
      </w:pPr>
      <w:r>
        <w:rPr>
          <w:rFonts w:cstheme="minorHAnsi"/>
          <w:b/>
          <w:u w:val="single"/>
        </w:rPr>
        <w:t xml:space="preserve">Requirement One : </w:t>
      </w:r>
      <w:r w:rsidRPr="006A2AAA">
        <w:rPr>
          <w:b/>
          <w:u w:val="single"/>
        </w:rPr>
        <w:t>Handle a basic login system, with a single login</w:t>
      </w:r>
      <w:r>
        <w:rPr>
          <w:b/>
          <w:u w:val="single"/>
        </w:rPr>
        <w:t xml:space="preserve"> –</w:t>
      </w:r>
    </w:p>
    <w:p w:rsidR="006A2AAA" w:rsidRDefault="006A2AAA" w:rsidP="006A2AAA">
      <w:pPr>
        <w:pStyle w:val="ListParagraph"/>
        <w:numPr>
          <w:ilvl w:val="0"/>
          <w:numId w:val="3"/>
        </w:numPr>
      </w:pPr>
      <w:r>
        <w:t xml:space="preserve">The user must define an Administrator password when the system is first set up. This will be a universal password to access the system. </w:t>
      </w:r>
    </w:p>
    <w:p w:rsidR="006A2AAA" w:rsidRDefault="006A2AAA" w:rsidP="006A2AAA">
      <w:pPr>
        <w:pStyle w:val="ListParagraph"/>
        <w:numPr>
          <w:ilvl w:val="0"/>
          <w:numId w:val="3"/>
        </w:numPr>
      </w:pPr>
      <w:r>
        <w:t>There must be some form of recovery system in case the Administrator password is forgotten.</w:t>
      </w:r>
    </w:p>
    <w:p w:rsidR="006A2AAA" w:rsidRPr="006A2AAA" w:rsidRDefault="006A2AAA" w:rsidP="006A2AAA">
      <w:pPr>
        <w:pStyle w:val="ListParagraph"/>
        <w:numPr>
          <w:ilvl w:val="0"/>
          <w:numId w:val="3"/>
        </w:numPr>
      </w:pPr>
      <w:r w:rsidRPr="006A2AAA">
        <w:rPr>
          <w:rFonts w:cstheme="minorHAnsi"/>
        </w:rPr>
        <w:t>Only three attempts can be made to access the system before the program shuts down.</w:t>
      </w:r>
    </w:p>
    <w:p w:rsidR="006A2AAA" w:rsidRPr="006A2AAA" w:rsidRDefault="006A2AAA" w:rsidP="006A2AAA">
      <w:pPr>
        <w:pStyle w:val="ListParagraph"/>
        <w:numPr>
          <w:ilvl w:val="0"/>
          <w:numId w:val="3"/>
        </w:numPr>
      </w:pPr>
      <w:r>
        <w:rPr>
          <w:rFonts w:cstheme="minorHAnsi"/>
        </w:rPr>
        <w:t xml:space="preserve">The Administrator password will be encrypted and stored in a text file. </w:t>
      </w:r>
    </w:p>
    <w:p w:rsidR="006A2AAA" w:rsidRDefault="006A2AAA" w:rsidP="006A2AAA">
      <w:pPr>
        <w:rPr>
          <w:rFonts w:cstheme="minorHAnsi"/>
          <w:b/>
          <w:u w:val="single"/>
        </w:rPr>
      </w:pPr>
      <w:r>
        <w:rPr>
          <w:b/>
          <w:u w:val="single"/>
        </w:rPr>
        <w:t xml:space="preserve">Requirement Two : </w:t>
      </w:r>
      <w:r w:rsidRPr="006A2AAA">
        <w:rPr>
          <w:rFonts w:cstheme="minorHAnsi"/>
          <w:b/>
          <w:u w:val="single"/>
        </w:rPr>
        <w:t>Create, Amend, Cha</w:t>
      </w:r>
      <w:r>
        <w:rPr>
          <w:rFonts w:cstheme="minorHAnsi"/>
          <w:b/>
          <w:u w:val="single"/>
        </w:rPr>
        <w:t>nge and Delete Employee Records –</w:t>
      </w:r>
    </w:p>
    <w:p w:rsidR="006A2AAA" w:rsidRPr="00B31FA2" w:rsidRDefault="006A2AAA" w:rsidP="006A2AAA">
      <w:pPr>
        <w:pStyle w:val="ListParagraph"/>
        <w:numPr>
          <w:ilvl w:val="0"/>
          <w:numId w:val="4"/>
        </w:numPr>
        <w:rPr>
          <w:rFonts w:cstheme="minorHAnsi"/>
          <w:i/>
        </w:rPr>
      </w:pPr>
      <w:r>
        <w:rPr>
          <w:rFonts w:cstheme="minorHAnsi"/>
        </w:rPr>
        <w:t xml:space="preserve">The user must be able to </w:t>
      </w:r>
      <w:r w:rsidR="00B31FA2">
        <w:rPr>
          <w:rFonts w:cstheme="minorHAnsi"/>
        </w:rPr>
        <w:t>create an employee record by entering credentials. This will be stored in a text file in a useful manner.</w:t>
      </w:r>
    </w:p>
    <w:p w:rsidR="00B31FA2" w:rsidRPr="00B31FA2" w:rsidRDefault="00B31FA2" w:rsidP="006A2AAA">
      <w:pPr>
        <w:pStyle w:val="ListParagraph"/>
        <w:numPr>
          <w:ilvl w:val="0"/>
          <w:numId w:val="4"/>
        </w:numPr>
        <w:rPr>
          <w:rFonts w:cstheme="minorHAnsi"/>
          <w:i/>
        </w:rPr>
      </w:pPr>
      <w:r>
        <w:rPr>
          <w:rFonts w:cstheme="minorHAnsi"/>
        </w:rPr>
        <w:t>The user must be able to edit employee records (</w:t>
      </w:r>
      <w:proofErr w:type="spellStart"/>
      <w:r>
        <w:rPr>
          <w:rFonts w:cstheme="minorHAnsi"/>
        </w:rPr>
        <w:t>eg</w:t>
      </w:r>
      <w:proofErr w:type="spellEnd"/>
      <w:r>
        <w:rPr>
          <w:rFonts w:cstheme="minorHAnsi"/>
        </w:rPr>
        <w:t>. change the salary of an individual employee).</w:t>
      </w:r>
    </w:p>
    <w:p w:rsidR="00B31FA2" w:rsidRPr="00B31FA2" w:rsidRDefault="00B31FA2" w:rsidP="006A2AAA">
      <w:pPr>
        <w:pStyle w:val="ListParagraph"/>
        <w:numPr>
          <w:ilvl w:val="0"/>
          <w:numId w:val="4"/>
        </w:numPr>
        <w:rPr>
          <w:rFonts w:cstheme="minorHAnsi"/>
          <w:i/>
        </w:rPr>
      </w:pPr>
      <w:r>
        <w:rPr>
          <w:rFonts w:cstheme="minorHAnsi"/>
        </w:rPr>
        <w:t xml:space="preserve">The user must be able to completely delete an employee record. </w:t>
      </w:r>
    </w:p>
    <w:p w:rsidR="00B31FA2" w:rsidRPr="00CB1E7F" w:rsidRDefault="00B31FA2" w:rsidP="006A2AAA">
      <w:pPr>
        <w:pStyle w:val="ListParagraph"/>
        <w:numPr>
          <w:ilvl w:val="0"/>
          <w:numId w:val="4"/>
        </w:numPr>
        <w:rPr>
          <w:rFonts w:cstheme="minorHAnsi"/>
          <w:i/>
        </w:rPr>
      </w:pPr>
      <w:r>
        <w:rPr>
          <w:rFonts w:cstheme="minorHAnsi"/>
        </w:rPr>
        <w:t>All of the above must be simple to use, and provide a sophisticated verification and validation system.</w:t>
      </w:r>
    </w:p>
    <w:p w:rsidR="00CB1E7F" w:rsidRPr="00B31FA2" w:rsidRDefault="00CB1E7F" w:rsidP="006A2AAA">
      <w:pPr>
        <w:pStyle w:val="ListParagraph"/>
        <w:numPr>
          <w:ilvl w:val="0"/>
          <w:numId w:val="4"/>
        </w:numPr>
        <w:rPr>
          <w:rFonts w:cstheme="minorHAnsi"/>
          <w:i/>
        </w:rPr>
      </w:pPr>
      <w:r>
        <w:rPr>
          <w:rFonts w:cstheme="minorHAnsi"/>
        </w:rPr>
        <w:t>There will be one text file to store all employee records (one per line), and each employee will also have an individual text file storing their personal details.</w:t>
      </w:r>
    </w:p>
    <w:p w:rsidR="00B31FA2" w:rsidRDefault="00B31FA2" w:rsidP="00B31FA2">
      <w:pPr>
        <w:rPr>
          <w:rFonts w:cstheme="minorHAnsi"/>
          <w:b/>
          <w:u w:val="single"/>
        </w:rPr>
      </w:pPr>
      <w:r w:rsidRPr="00B31FA2">
        <w:rPr>
          <w:rFonts w:cstheme="minorHAnsi"/>
          <w:b/>
          <w:u w:val="single"/>
        </w:rPr>
        <w:t xml:space="preserve">Requirement </w:t>
      </w:r>
      <w:proofErr w:type="gramStart"/>
      <w:r w:rsidRPr="00B31FA2">
        <w:rPr>
          <w:rFonts w:cstheme="minorHAnsi"/>
          <w:b/>
          <w:u w:val="single"/>
        </w:rPr>
        <w:t>Three :</w:t>
      </w:r>
      <w:proofErr w:type="gramEnd"/>
      <w:r w:rsidRPr="00B31FA2">
        <w:rPr>
          <w:rFonts w:cstheme="minorHAnsi"/>
          <w:b/>
          <w:u w:val="single"/>
        </w:rPr>
        <w:t xml:space="preserve"> </w:t>
      </w:r>
      <w:r w:rsidRPr="00B31FA2">
        <w:rPr>
          <w:rFonts w:cstheme="minorHAnsi"/>
          <w:b/>
          <w:u w:val="single"/>
        </w:rPr>
        <w:t xml:space="preserve">Display all </w:t>
      </w:r>
      <w:r w:rsidRPr="00B31FA2">
        <w:rPr>
          <w:rFonts w:cstheme="minorHAnsi"/>
          <w:b/>
          <w:u w:val="single"/>
        </w:rPr>
        <w:t xml:space="preserve">employee records simultaneously </w:t>
      </w:r>
      <w:r>
        <w:rPr>
          <w:rFonts w:cstheme="minorHAnsi"/>
          <w:b/>
          <w:u w:val="single"/>
        </w:rPr>
        <w:t>–</w:t>
      </w:r>
    </w:p>
    <w:p w:rsidR="00B31FA2" w:rsidRPr="00B31FA2" w:rsidRDefault="00B31FA2" w:rsidP="00B31FA2">
      <w:pPr>
        <w:pStyle w:val="ListParagraph"/>
        <w:numPr>
          <w:ilvl w:val="0"/>
          <w:numId w:val="5"/>
        </w:numPr>
        <w:rPr>
          <w:rFonts w:cstheme="minorHAnsi"/>
          <w:b/>
          <w:u w:val="single"/>
        </w:rPr>
      </w:pPr>
      <w:r>
        <w:rPr>
          <w:rFonts w:cstheme="minorHAnsi"/>
        </w:rPr>
        <w:t>The user must be able to view all employee records at once.</w:t>
      </w:r>
    </w:p>
    <w:p w:rsidR="00B31FA2" w:rsidRPr="00B31FA2" w:rsidRDefault="00B31FA2" w:rsidP="00B31FA2">
      <w:pPr>
        <w:pStyle w:val="ListParagraph"/>
        <w:numPr>
          <w:ilvl w:val="0"/>
          <w:numId w:val="5"/>
        </w:numPr>
        <w:rPr>
          <w:rFonts w:cstheme="minorHAnsi"/>
          <w:b/>
          <w:u w:val="single"/>
        </w:rPr>
      </w:pPr>
      <w:r>
        <w:rPr>
          <w:rFonts w:cstheme="minorHAnsi"/>
        </w:rPr>
        <w:t>The output must be in a useful format, and be easy to comprehend.</w:t>
      </w:r>
    </w:p>
    <w:p w:rsidR="00B31FA2" w:rsidRPr="00B31FA2" w:rsidRDefault="00B31FA2" w:rsidP="00B31FA2">
      <w:pPr>
        <w:pStyle w:val="ListParagraph"/>
        <w:numPr>
          <w:ilvl w:val="0"/>
          <w:numId w:val="5"/>
        </w:numPr>
        <w:rPr>
          <w:rFonts w:cstheme="minorHAnsi"/>
          <w:b/>
          <w:u w:val="single"/>
        </w:rPr>
      </w:pPr>
      <w:r>
        <w:rPr>
          <w:rFonts w:cstheme="minorHAnsi"/>
        </w:rPr>
        <w:t>A text file will be stored, containing all employee records, which can then be accessed in order to print all of the records simultaneously.</w:t>
      </w:r>
    </w:p>
    <w:p w:rsidR="00B31FA2" w:rsidRDefault="00B31FA2" w:rsidP="00B31FA2">
      <w:pPr>
        <w:rPr>
          <w:rFonts w:cstheme="minorHAnsi"/>
          <w:b/>
          <w:u w:val="single"/>
        </w:rPr>
      </w:pPr>
      <w:r>
        <w:rPr>
          <w:rFonts w:cstheme="minorHAnsi"/>
          <w:b/>
          <w:u w:val="single"/>
        </w:rPr>
        <w:t xml:space="preserve">Requirement </w:t>
      </w:r>
      <w:proofErr w:type="gramStart"/>
      <w:r>
        <w:rPr>
          <w:rFonts w:cstheme="minorHAnsi"/>
          <w:b/>
          <w:u w:val="single"/>
        </w:rPr>
        <w:t>Four :</w:t>
      </w:r>
      <w:proofErr w:type="gramEnd"/>
      <w:r>
        <w:rPr>
          <w:rFonts w:cstheme="minorHAnsi"/>
          <w:b/>
          <w:u w:val="single"/>
        </w:rPr>
        <w:t xml:space="preserve"> Provide a basic record-searching functionality –</w:t>
      </w:r>
    </w:p>
    <w:p w:rsidR="00B31FA2" w:rsidRPr="00B31FA2" w:rsidRDefault="00B31FA2" w:rsidP="00B31FA2">
      <w:pPr>
        <w:pStyle w:val="ListParagraph"/>
        <w:numPr>
          <w:ilvl w:val="0"/>
          <w:numId w:val="7"/>
        </w:numPr>
        <w:rPr>
          <w:rFonts w:cstheme="minorHAnsi"/>
          <w:b/>
          <w:u w:val="single"/>
        </w:rPr>
      </w:pPr>
      <w:r>
        <w:rPr>
          <w:rFonts w:cstheme="minorHAnsi"/>
        </w:rPr>
        <w:t>There must be an option to search through all employee records to find an individual record.</w:t>
      </w:r>
    </w:p>
    <w:p w:rsidR="00B31FA2" w:rsidRPr="00B31FA2" w:rsidRDefault="00B31FA2" w:rsidP="00B31FA2">
      <w:pPr>
        <w:pStyle w:val="ListParagraph"/>
        <w:numPr>
          <w:ilvl w:val="0"/>
          <w:numId w:val="7"/>
        </w:numPr>
        <w:rPr>
          <w:rFonts w:cstheme="minorHAnsi"/>
          <w:b/>
          <w:u w:val="single"/>
        </w:rPr>
      </w:pPr>
      <w:r>
        <w:rPr>
          <w:rFonts w:cstheme="minorHAnsi"/>
        </w:rPr>
        <w:t>Indexed-Sequential file access may be beneficial, since that allows for all records to be accessed simultaneously, and for records to be accessed directly.</w:t>
      </w:r>
    </w:p>
    <w:p w:rsidR="00B31FA2" w:rsidRPr="00B31FA2" w:rsidRDefault="00CB1E7F" w:rsidP="00B31FA2">
      <w:pPr>
        <w:pStyle w:val="ListParagraph"/>
        <w:numPr>
          <w:ilvl w:val="0"/>
          <w:numId w:val="7"/>
        </w:numPr>
        <w:rPr>
          <w:rFonts w:cstheme="minorHAnsi"/>
          <w:b/>
          <w:u w:val="single"/>
        </w:rPr>
      </w:pPr>
      <w:r>
        <w:rPr>
          <w:rFonts w:cstheme="minorHAnsi"/>
        </w:rPr>
        <w:t>Each employee w</w:t>
      </w:r>
      <w:r w:rsidR="00B31FA2">
        <w:rPr>
          <w:rFonts w:cstheme="minorHAnsi"/>
        </w:rPr>
        <w:t xml:space="preserve">ill be assigned a unique employee code, which will be used to locate and identify the corresponding record. </w:t>
      </w:r>
    </w:p>
    <w:p w:rsidR="00B31FA2" w:rsidRDefault="00B31FA2" w:rsidP="00B31FA2">
      <w:pPr>
        <w:rPr>
          <w:rFonts w:cstheme="minorHAnsi"/>
          <w:b/>
          <w:u w:val="single"/>
        </w:rPr>
      </w:pPr>
      <w:r>
        <w:rPr>
          <w:rFonts w:cstheme="minorHAnsi"/>
          <w:b/>
          <w:u w:val="single"/>
        </w:rPr>
        <w:t xml:space="preserve">Requirement </w:t>
      </w:r>
      <w:proofErr w:type="gramStart"/>
      <w:r>
        <w:rPr>
          <w:rFonts w:cstheme="minorHAnsi"/>
          <w:b/>
          <w:u w:val="single"/>
        </w:rPr>
        <w:t>Five :</w:t>
      </w:r>
      <w:proofErr w:type="gramEnd"/>
      <w:r>
        <w:rPr>
          <w:rFonts w:cstheme="minorHAnsi"/>
          <w:b/>
          <w:u w:val="single"/>
        </w:rPr>
        <w:t xml:space="preserve"> Allow the user to append notes to an individual record – </w:t>
      </w:r>
    </w:p>
    <w:p w:rsidR="00B31FA2" w:rsidRPr="00CB1E7F" w:rsidRDefault="00B31FA2" w:rsidP="00B31FA2">
      <w:pPr>
        <w:pStyle w:val="ListParagraph"/>
        <w:numPr>
          <w:ilvl w:val="0"/>
          <w:numId w:val="8"/>
        </w:numPr>
        <w:rPr>
          <w:rFonts w:cstheme="minorHAnsi"/>
          <w:b/>
          <w:u w:val="single"/>
        </w:rPr>
      </w:pPr>
      <w:r>
        <w:rPr>
          <w:rFonts w:cstheme="minorHAnsi"/>
        </w:rPr>
        <w:t xml:space="preserve">Each employee record will have a notes section at the end. The user must be able to append notes to this. </w:t>
      </w:r>
    </w:p>
    <w:p w:rsidR="00CB1E7F" w:rsidRPr="00B31FA2" w:rsidRDefault="00CB1E7F" w:rsidP="00B31FA2">
      <w:pPr>
        <w:pStyle w:val="ListParagraph"/>
        <w:numPr>
          <w:ilvl w:val="0"/>
          <w:numId w:val="8"/>
        </w:numPr>
        <w:rPr>
          <w:rFonts w:cstheme="minorHAnsi"/>
          <w:b/>
          <w:u w:val="single"/>
        </w:rPr>
      </w:pPr>
      <w:r>
        <w:rPr>
          <w:rFonts w:cstheme="minorHAnsi"/>
        </w:rPr>
        <w:t>This will be stored on the second line of the employee’s unique text file.</w:t>
      </w:r>
    </w:p>
    <w:p w:rsidR="00B31FA2" w:rsidRPr="00B31FA2" w:rsidRDefault="00B31FA2" w:rsidP="00B31FA2">
      <w:pPr>
        <w:rPr>
          <w:rFonts w:cstheme="minorHAnsi"/>
          <w:b/>
          <w:u w:val="single"/>
        </w:rPr>
      </w:pPr>
      <w:r>
        <w:rPr>
          <w:rFonts w:cstheme="minorHAnsi"/>
          <w:b/>
          <w:u w:val="single"/>
        </w:rPr>
        <w:t xml:space="preserve">Requirement </w:t>
      </w:r>
      <w:proofErr w:type="gramStart"/>
      <w:r>
        <w:rPr>
          <w:rFonts w:cstheme="minorHAnsi"/>
          <w:b/>
          <w:u w:val="single"/>
        </w:rPr>
        <w:t>Six :</w:t>
      </w:r>
      <w:proofErr w:type="gramEnd"/>
      <w:r>
        <w:rPr>
          <w:rFonts w:cstheme="minorHAnsi"/>
          <w:b/>
          <w:u w:val="single"/>
        </w:rPr>
        <w:t xml:space="preserve"> Track and Display the total employee count –</w:t>
      </w:r>
    </w:p>
    <w:p w:rsidR="00B31FA2" w:rsidRPr="00CB1E7F" w:rsidRDefault="00CB1E7F" w:rsidP="00B31FA2">
      <w:pPr>
        <w:pStyle w:val="ListParagraph"/>
        <w:numPr>
          <w:ilvl w:val="0"/>
          <w:numId w:val="8"/>
        </w:numPr>
        <w:rPr>
          <w:rFonts w:cstheme="minorHAnsi"/>
          <w:b/>
          <w:u w:val="single"/>
        </w:rPr>
      </w:pPr>
      <w:r>
        <w:rPr>
          <w:rFonts w:cstheme="minorHAnsi"/>
        </w:rPr>
        <w:t xml:space="preserve">The system should automatically track the total number of employees that the company employs. </w:t>
      </w:r>
    </w:p>
    <w:p w:rsidR="00CB1E7F" w:rsidRPr="00CB1E7F" w:rsidRDefault="00CB1E7F" w:rsidP="00B31FA2">
      <w:pPr>
        <w:pStyle w:val="ListParagraph"/>
        <w:numPr>
          <w:ilvl w:val="0"/>
          <w:numId w:val="8"/>
        </w:numPr>
        <w:rPr>
          <w:rFonts w:cstheme="minorHAnsi"/>
          <w:b/>
          <w:u w:val="single"/>
        </w:rPr>
      </w:pPr>
      <w:r>
        <w:rPr>
          <w:rFonts w:cstheme="minorHAnsi"/>
        </w:rPr>
        <w:t>The end user should be able to view this value at any time.</w:t>
      </w:r>
    </w:p>
    <w:p w:rsidR="00CB1E7F" w:rsidRPr="00CB1E7F" w:rsidRDefault="00CB1E7F" w:rsidP="00B31FA2">
      <w:pPr>
        <w:pStyle w:val="ListParagraph"/>
        <w:numPr>
          <w:ilvl w:val="0"/>
          <w:numId w:val="8"/>
        </w:numPr>
        <w:rPr>
          <w:rFonts w:cstheme="minorHAnsi"/>
          <w:b/>
          <w:u w:val="single"/>
        </w:rPr>
      </w:pPr>
      <w:r>
        <w:rPr>
          <w:rFonts w:cstheme="minorHAnsi"/>
        </w:rPr>
        <w:t>The value itself will be a variable, which is altered each time a new employee record is created or deleted.</w:t>
      </w:r>
    </w:p>
    <w:p w:rsidR="00CB1E7F" w:rsidRPr="00CB1E7F" w:rsidRDefault="00CB1E7F" w:rsidP="00B31FA2">
      <w:pPr>
        <w:pStyle w:val="ListParagraph"/>
        <w:numPr>
          <w:ilvl w:val="0"/>
          <w:numId w:val="8"/>
        </w:numPr>
        <w:rPr>
          <w:rFonts w:cstheme="minorHAnsi"/>
          <w:b/>
          <w:u w:val="single"/>
        </w:rPr>
      </w:pPr>
      <w:r>
        <w:rPr>
          <w:rFonts w:cstheme="minorHAnsi"/>
        </w:rPr>
        <w:t>The value will be stored in an individual text file.</w:t>
      </w:r>
    </w:p>
    <w:p w:rsidR="00CB1E7F" w:rsidRDefault="00CB1E7F" w:rsidP="00CB1E7F">
      <w:pPr>
        <w:rPr>
          <w:rFonts w:cstheme="minorHAnsi"/>
          <w:b/>
          <w:u w:val="single"/>
        </w:rPr>
      </w:pPr>
      <w:r>
        <w:rPr>
          <w:rFonts w:cstheme="minorHAnsi"/>
          <w:b/>
          <w:u w:val="single"/>
        </w:rPr>
        <w:t xml:space="preserve">Requirement </w:t>
      </w:r>
      <w:proofErr w:type="gramStart"/>
      <w:r>
        <w:rPr>
          <w:rFonts w:cstheme="minorHAnsi"/>
          <w:b/>
          <w:u w:val="single"/>
        </w:rPr>
        <w:t>Seven :</w:t>
      </w:r>
      <w:proofErr w:type="gramEnd"/>
      <w:r>
        <w:rPr>
          <w:rFonts w:cstheme="minorHAnsi"/>
          <w:b/>
          <w:u w:val="single"/>
        </w:rPr>
        <w:t xml:space="preserve"> Track and Display the total salary –</w:t>
      </w:r>
    </w:p>
    <w:p w:rsidR="00CB1E7F" w:rsidRPr="00CB1E7F" w:rsidRDefault="00CB1E7F" w:rsidP="00CB1E7F">
      <w:pPr>
        <w:pStyle w:val="ListParagraph"/>
        <w:numPr>
          <w:ilvl w:val="0"/>
          <w:numId w:val="9"/>
        </w:numPr>
        <w:rPr>
          <w:rFonts w:cstheme="minorHAnsi"/>
          <w:b/>
          <w:u w:val="single"/>
        </w:rPr>
      </w:pPr>
      <w:r>
        <w:rPr>
          <w:rFonts w:cstheme="minorHAnsi"/>
        </w:rPr>
        <w:t>This will work in a near-identical way to Requirement Six.</w:t>
      </w:r>
    </w:p>
    <w:p w:rsidR="00CB1E7F" w:rsidRPr="00CB1E7F" w:rsidRDefault="00CB1E7F" w:rsidP="00CB1E7F">
      <w:pPr>
        <w:pStyle w:val="ListParagraph"/>
        <w:numPr>
          <w:ilvl w:val="0"/>
          <w:numId w:val="9"/>
        </w:numPr>
        <w:rPr>
          <w:rFonts w:cstheme="minorHAnsi"/>
          <w:b/>
          <w:u w:val="single"/>
        </w:rPr>
      </w:pPr>
      <w:r>
        <w:rPr>
          <w:rFonts w:cstheme="minorHAnsi"/>
        </w:rPr>
        <w:t>The value will be altered when an employee salary is changed, or a new employee record is created.</w:t>
      </w:r>
    </w:p>
    <w:p w:rsidR="00CB1E7F" w:rsidRPr="00CB1E7F" w:rsidRDefault="00CB1E7F" w:rsidP="00CB1E7F">
      <w:pPr>
        <w:pStyle w:val="ListParagraph"/>
        <w:numPr>
          <w:ilvl w:val="0"/>
          <w:numId w:val="9"/>
        </w:numPr>
        <w:rPr>
          <w:rFonts w:cstheme="minorHAnsi"/>
          <w:b/>
          <w:u w:val="single"/>
        </w:rPr>
      </w:pPr>
      <w:r>
        <w:rPr>
          <w:rFonts w:cstheme="minorHAnsi"/>
        </w:rPr>
        <w:t>The value will be stored in an individual text file.</w:t>
      </w:r>
    </w:p>
    <w:p w:rsidR="00CB1E7F" w:rsidRPr="00CB1E7F" w:rsidRDefault="00CB1E7F" w:rsidP="00CB1E7F">
      <w:pPr>
        <w:rPr>
          <w:rFonts w:cstheme="minorHAnsi"/>
          <w:b/>
          <w:u w:val="single"/>
        </w:rPr>
      </w:pPr>
      <w:r>
        <w:rPr>
          <w:rFonts w:cstheme="minorHAnsi"/>
          <w:b/>
          <w:u w:val="single"/>
        </w:rPr>
        <w:t xml:space="preserve">Requirement </w:t>
      </w:r>
      <w:proofErr w:type="gramStart"/>
      <w:r>
        <w:rPr>
          <w:rFonts w:cstheme="minorHAnsi"/>
          <w:b/>
          <w:u w:val="single"/>
        </w:rPr>
        <w:t>Eight :</w:t>
      </w:r>
      <w:proofErr w:type="gramEnd"/>
      <w:r>
        <w:rPr>
          <w:rFonts w:cstheme="minorHAnsi"/>
          <w:b/>
          <w:u w:val="single"/>
        </w:rPr>
        <w:t xml:space="preserve"> </w:t>
      </w:r>
      <w:r w:rsidRPr="00CB1E7F">
        <w:rPr>
          <w:rFonts w:cstheme="minorHAnsi"/>
          <w:b/>
          <w:u w:val="single"/>
        </w:rPr>
        <w:t>Track and display the total expenditure, allowing for expendi</w:t>
      </w:r>
      <w:r>
        <w:rPr>
          <w:rFonts w:cstheme="minorHAnsi"/>
          <w:b/>
          <w:u w:val="single"/>
        </w:rPr>
        <w:t xml:space="preserve">ture to be added and taken away – </w:t>
      </w:r>
    </w:p>
    <w:p w:rsidR="00CB1E7F" w:rsidRPr="00CB1E7F" w:rsidRDefault="00CB1E7F" w:rsidP="00CB1E7F">
      <w:pPr>
        <w:pStyle w:val="ListParagraph"/>
        <w:numPr>
          <w:ilvl w:val="0"/>
          <w:numId w:val="10"/>
        </w:numPr>
        <w:rPr>
          <w:b/>
          <w:u w:val="single"/>
        </w:rPr>
      </w:pPr>
      <w:r>
        <w:t>The program should track the total expenditure (per annum), of the company. This will be stored as a variable in a text file.</w:t>
      </w:r>
    </w:p>
    <w:p w:rsidR="00CB1E7F" w:rsidRPr="00CB1E7F" w:rsidRDefault="00CB1E7F" w:rsidP="00CB1E7F">
      <w:pPr>
        <w:pStyle w:val="ListParagraph"/>
        <w:numPr>
          <w:ilvl w:val="0"/>
          <w:numId w:val="10"/>
        </w:numPr>
        <w:rPr>
          <w:b/>
          <w:u w:val="single"/>
        </w:rPr>
      </w:pPr>
      <w:r>
        <w:t>The end user will be able to view this data.</w:t>
      </w:r>
    </w:p>
    <w:p w:rsidR="006A2AAA" w:rsidRPr="00CB1E7F" w:rsidRDefault="00CB1E7F" w:rsidP="006A2AAA">
      <w:pPr>
        <w:pStyle w:val="ListParagraph"/>
        <w:numPr>
          <w:ilvl w:val="0"/>
          <w:numId w:val="10"/>
        </w:numPr>
        <w:spacing w:line="240" w:lineRule="auto"/>
        <w:rPr>
          <w:b/>
          <w:u w:val="single"/>
        </w:rPr>
      </w:pPr>
      <w:r>
        <w:t>The variable that the value will be assigned to will be altered automatically every time an employee record is created, amended or deleted.</w:t>
      </w:r>
    </w:p>
    <w:p w:rsidR="00CB1E7F" w:rsidRPr="00CB1E7F" w:rsidRDefault="00CB1E7F" w:rsidP="006A2AAA">
      <w:pPr>
        <w:pStyle w:val="ListParagraph"/>
        <w:numPr>
          <w:ilvl w:val="0"/>
          <w:numId w:val="10"/>
        </w:numPr>
        <w:spacing w:line="240" w:lineRule="auto"/>
        <w:rPr>
          <w:b/>
          <w:u w:val="single"/>
        </w:rPr>
      </w:pPr>
      <w:r>
        <w:t>It will also be possible to for the end user to manually add and take away expenditure from the total.</w:t>
      </w:r>
    </w:p>
    <w:p w:rsidR="00CB1E7F" w:rsidRDefault="00CB1E7F" w:rsidP="00CB1E7F">
      <w:pPr>
        <w:rPr>
          <w:rFonts w:cstheme="minorHAnsi"/>
          <w:b/>
          <w:u w:val="single"/>
        </w:rPr>
      </w:pPr>
      <w:r>
        <w:rPr>
          <w:b/>
          <w:u w:val="single"/>
        </w:rPr>
        <w:t xml:space="preserve">Requirement </w:t>
      </w:r>
      <w:proofErr w:type="gramStart"/>
      <w:r>
        <w:rPr>
          <w:b/>
          <w:u w:val="single"/>
        </w:rPr>
        <w:t xml:space="preserve">Nine </w:t>
      </w:r>
      <w:r w:rsidRPr="00CB1E7F">
        <w:rPr>
          <w:b/>
          <w:u w:val="single"/>
        </w:rPr>
        <w:t>:</w:t>
      </w:r>
      <w:proofErr w:type="gramEnd"/>
      <w:r w:rsidRPr="00CB1E7F">
        <w:rPr>
          <w:rFonts w:cstheme="minorHAnsi"/>
          <w:b/>
          <w:u w:val="single"/>
        </w:rPr>
        <w:t xml:space="preserve"> </w:t>
      </w:r>
      <w:r w:rsidRPr="00CB1E7F">
        <w:rPr>
          <w:rFonts w:cstheme="minorHAnsi"/>
          <w:b/>
          <w:u w:val="single"/>
        </w:rPr>
        <w:t>Process expenditure, giving daily, weekly,</w:t>
      </w:r>
      <w:r w:rsidRPr="00CB1E7F">
        <w:rPr>
          <w:rFonts w:cstheme="minorHAnsi"/>
          <w:b/>
          <w:u w:val="single"/>
        </w:rPr>
        <w:t xml:space="preserve"> monthly and yearly expenditure </w:t>
      </w:r>
      <w:r>
        <w:rPr>
          <w:rFonts w:cstheme="minorHAnsi"/>
          <w:b/>
          <w:u w:val="single"/>
        </w:rPr>
        <w:t>–</w:t>
      </w:r>
    </w:p>
    <w:p w:rsidR="00CB1E7F" w:rsidRPr="000608C3" w:rsidRDefault="000608C3" w:rsidP="00CB1E7F">
      <w:pPr>
        <w:pStyle w:val="ListParagraph"/>
        <w:numPr>
          <w:ilvl w:val="0"/>
          <w:numId w:val="11"/>
        </w:numPr>
        <w:rPr>
          <w:rFonts w:cstheme="minorHAnsi"/>
          <w:b/>
          <w:u w:val="single"/>
        </w:rPr>
      </w:pPr>
      <w:r>
        <w:rPr>
          <w:rFonts w:cstheme="minorHAnsi"/>
        </w:rPr>
        <w:t>The program will be able to calculate daily, weekly, monthly and yearly expenditure at the request of the end user.</w:t>
      </w:r>
    </w:p>
    <w:p w:rsidR="000608C3" w:rsidRPr="000608C3" w:rsidRDefault="000608C3" w:rsidP="00CB1E7F">
      <w:pPr>
        <w:pStyle w:val="ListParagraph"/>
        <w:numPr>
          <w:ilvl w:val="0"/>
          <w:numId w:val="11"/>
        </w:numPr>
        <w:rPr>
          <w:rFonts w:cstheme="minorHAnsi"/>
          <w:b/>
          <w:u w:val="single"/>
        </w:rPr>
      </w:pPr>
      <w:r>
        <w:rPr>
          <w:rFonts w:cstheme="minorHAnsi"/>
        </w:rPr>
        <w:t>This will utilise the value outlined in Requirement Eight.</w:t>
      </w:r>
    </w:p>
    <w:p w:rsidR="000608C3" w:rsidRDefault="000608C3" w:rsidP="000608C3">
      <w:pPr>
        <w:rPr>
          <w:rFonts w:cstheme="minorHAnsi"/>
          <w:b/>
          <w:u w:val="single"/>
        </w:rPr>
      </w:pPr>
      <w:r>
        <w:rPr>
          <w:rFonts w:cstheme="minorHAnsi"/>
          <w:b/>
          <w:u w:val="single"/>
        </w:rPr>
        <w:t xml:space="preserve">Requirement </w:t>
      </w:r>
      <w:proofErr w:type="gramStart"/>
      <w:r>
        <w:rPr>
          <w:rFonts w:cstheme="minorHAnsi"/>
          <w:b/>
          <w:u w:val="single"/>
        </w:rPr>
        <w:t>Ten :</w:t>
      </w:r>
      <w:proofErr w:type="gramEnd"/>
      <w:r>
        <w:rPr>
          <w:rFonts w:cstheme="minorHAnsi"/>
          <w:b/>
          <w:u w:val="single"/>
        </w:rPr>
        <w:t xml:space="preserve"> </w:t>
      </w:r>
      <w:r w:rsidRPr="000608C3">
        <w:rPr>
          <w:rFonts w:cstheme="minorHAnsi"/>
          <w:b/>
          <w:u w:val="single"/>
        </w:rPr>
        <w:t>Provide format, presence and type checks, and support double-entry verification</w:t>
      </w:r>
      <w:r>
        <w:rPr>
          <w:rFonts w:cstheme="minorHAnsi"/>
          <w:b/>
          <w:u w:val="single"/>
        </w:rPr>
        <w:t xml:space="preserve"> –</w:t>
      </w:r>
    </w:p>
    <w:p w:rsidR="000608C3" w:rsidRPr="000608C3" w:rsidRDefault="000608C3" w:rsidP="000608C3">
      <w:pPr>
        <w:pStyle w:val="ListParagraph"/>
        <w:numPr>
          <w:ilvl w:val="0"/>
          <w:numId w:val="12"/>
        </w:numPr>
        <w:rPr>
          <w:rFonts w:cstheme="minorHAnsi"/>
          <w:b/>
          <w:u w:val="single"/>
        </w:rPr>
      </w:pPr>
      <w:r>
        <w:rPr>
          <w:rFonts w:cstheme="minorHAnsi"/>
        </w:rPr>
        <w:t>The system must provide automatic validation and verification checks throughout.</w:t>
      </w:r>
    </w:p>
    <w:p w:rsidR="000608C3" w:rsidRPr="000608C3" w:rsidRDefault="000608C3" w:rsidP="000608C3">
      <w:pPr>
        <w:pStyle w:val="ListParagraph"/>
        <w:numPr>
          <w:ilvl w:val="0"/>
          <w:numId w:val="12"/>
        </w:numPr>
        <w:rPr>
          <w:rFonts w:cstheme="minorHAnsi"/>
          <w:b/>
          <w:u w:val="single"/>
        </w:rPr>
      </w:pPr>
      <w:r>
        <w:rPr>
          <w:rFonts w:cstheme="minorHAnsi"/>
        </w:rPr>
        <w:t>Values such as DOB will be checked to ensure that they are in the correct format (</w:t>
      </w:r>
      <w:proofErr w:type="spellStart"/>
      <w:r>
        <w:rPr>
          <w:rFonts w:cstheme="minorHAnsi"/>
        </w:rPr>
        <w:t>eg</w:t>
      </w:r>
      <w:proofErr w:type="spellEnd"/>
      <w:r>
        <w:rPr>
          <w:rFonts w:cstheme="minorHAnsi"/>
        </w:rPr>
        <w:t xml:space="preserve">. DD/MM/YYYY), </w:t>
      </w:r>
      <w:proofErr w:type="gramStart"/>
      <w:r>
        <w:rPr>
          <w:rFonts w:cstheme="minorHAnsi"/>
        </w:rPr>
        <w:t>This</w:t>
      </w:r>
      <w:proofErr w:type="gramEnd"/>
      <w:r>
        <w:rPr>
          <w:rFonts w:cstheme="minorHAnsi"/>
        </w:rPr>
        <w:t xml:space="preserve"> will ensure that all values are uniformly formatted.</w:t>
      </w:r>
    </w:p>
    <w:p w:rsidR="000608C3" w:rsidRPr="000608C3" w:rsidRDefault="000608C3" w:rsidP="000608C3">
      <w:pPr>
        <w:pStyle w:val="ListParagraph"/>
        <w:numPr>
          <w:ilvl w:val="0"/>
          <w:numId w:val="12"/>
        </w:numPr>
        <w:rPr>
          <w:rFonts w:cstheme="minorHAnsi"/>
          <w:b/>
          <w:u w:val="single"/>
        </w:rPr>
      </w:pPr>
      <w:r>
        <w:rPr>
          <w:rFonts w:cstheme="minorHAnsi"/>
        </w:rPr>
        <w:t xml:space="preserve">Type checks will be utilised to ensure that </w:t>
      </w:r>
      <w:r w:rsidR="00FB0465">
        <w:rPr>
          <w:rFonts w:cstheme="minorHAnsi"/>
        </w:rPr>
        <w:t>inputted data is valid, i.e. Salary</w:t>
      </w:r>
      <w:r>
        <w:rPr>
          <w:rFonts w:cstheme="minorHAnsi"/>
        </w:rPr>
        <w:t xml:space="preserve"> must be an integer. </w:t>
      </w:r>
    </w:p>
    <w:p w:rsidR="000608C3" w:rsidRPr="000608C3" w:rsidRDefault="000608C3" w:rsidP="000608C3">
      <w:pPr>
        <w:pStyle w:val="ListParagraph"/>
        <w:numPr>
          <w:ilvl w:val="0"/>
          <w:numId w:val="12"/>
        </w:numPr>
        <w:rPr>
          <w:rFonts w:cstheme="minorHAnsi"/>
          <w:b/>
          <w:u w:val="single"/>
        </w:rPr>
      </w:pPr>
      <w:r>
        <w:rPr>
          <w:rFonts w:cstheme="minorHAnsi"/>
        </w:rPr>
        <w:t xml:space="preserve">Type checks will also be used to prevent the system from crashing when a </w:t>
      </w:r>
      <w:proofErr w:type="spellStart"/>
      <w:r>
        <w:rPr>
          <w:rFonts w:cstheme="minorHAnsi"/>
        </w:rPr>
        <w:t>nonetype</w:t>
      </w:r>
      <w:proofErr w:type="spellEnd"/>
      <w:r>
        <w:rPr>
          <w:rFonts w:cstheme="minorHAnsi"/>
        </w:rPr>
        <w:t xml:space="preserve"> value is entered (i.e. when enter is pressed, but no real value is entered). This is basically a presence check, but it will be performed by checking the type.</w:t>
      </w:r>
    </w:p>
    <w:p w:rsidR="000608C3" w:rsidRPr="000608C3" w:rsidRDefault="000608C3" w:rsidP="000608C3">
      <w:pPr>
        <w:pStyle w:val="ListParagraph"/>
        <w:numPr>
          <w:ilvl w:val="0"/>
          <w:numId w:val="12"/>
        </w:numPr>
        <w:rPr>
          <w:rFonts w:cstheme="minorHAnsi"/>
          <w:b/>
          <w:u w:val="single"/>
        </w:rPr>
      </w:pPr>
      <w:r>
        <w:rPr>
          <w:rFonts w:cstheme="minorHAnsi"/>
        </w:rPr>
        <w:t xml:space="preserve">Double-entry verification will be implemented in order to ensure that records are accurately entered. </w:t>
      </w:r>
    </w:p>
    <w:p w:rsidR="00203B8E" w:rsidRPr="00203B8E" w:rsidRDefault="000608C3" w:rsidP="000608C3">
      <w:pPr>
        <w:pStyle w:val="ListParagraph"/>
        <w:numPr>
          <w:ilvl w:val="0"/>
          <w:numId w:val="12"/>
        </w:numPr>
        <w:rPr>
          <w:rFonts w:cstheme="minorHAnsi"/>
          <w:b/>
          <w:u w:val="single"/>
        </w:rPr>
      </w:pPr>
      <w:r>
        <w:rPr>
          <w:rFonts w:cstheme="minorHAnsi"/>
        </w:rPr>
        <w:t>Each check will be a predefined procedure in the module.</w:t>
      </w:r>
    </w:p>
    <w:p w:rsidR="00203B8E" w:rsidRPr="00203B8E" w:rsidRDefault="00203B8E" w:rsidP="00203B8E">
      <w:pPr>
        <w:rPr>
          <w:rFonts w:cstheme="minorHAnsi"/>
          <w:b/>
          <w:u w:val="single"/>
        </w:rPr>
      </w:pPr>
    </w:p>
    <w:p w:rsidR="000608C3" w:rsidRPr="00203B8E" w:rsidRDefault="000608C3" w:rsidP="00203B8E">
      <w:pPr>
        <w:rPr>
          <w:rFonts w:cstheme="minorHAnsi"/>
          <w:b/>
          <w:u w:val="single"/>
        </w:rPr>
      </w:pPr>
      <w:r w:rsidRPr="00203B8E">
        <w:rPr>
          <w:rFonts w:cstheme="minorHAnsi"/>
          <w:b/>
          <w:u w:val="single"/>
        </w:rPr>
        <w:t xml:space="preserve">Requirement </w:t>
      </w:r>
      <w:proofErr w:type="gramStart"/>
      <w:r w:rsidRPr="00203B8E">
        <w:rPr>
          <w:rFonts w:cstheme="minorHAnsi"/>
          <w:b/>
          <w:u w:val="single"/>
        </w:rPr>
        <w:t>Eleven :</w:t>
      </w:r>
      <w:proofErr w:type="gramEnd"/>
      <w:r w:rsidRPr="00203B8E">
        <w:rPr>
          <w:rFonts w:cstheme="minorHAnsi"/>
          <w:b/>
          <w:u w:val="single"/>
        </w:rPr>
        <w:t xml:space="preserve"> Be simple and easy to grasp –</w:t>
      </w:r>
    </w:p>
    <w:p w:rsidR="000608C3" w:rsidRPr="000608C3" w:rsidRDefault="000608C3" w:rsidP="000608C3">
      <w:pPr>
        <w:pStyle w:val="ListParagraph"/>
        <w:numPr>
          <w:ilvl w:val="0"/>
          <w:numId w:val="13"/>
        </w:numPr>
        <w:rPr>
          <w:rFonts w:cstheme="minorHAnsi"/>
          <w:b/>
          <w:u w:val="single"/>
        </w:rPr>
      </w:pPr>
      <w:r>
        <w:rPr>
          <w:rFonts w:cstheme="minorHAnsi"/>
        </w:rPr>
        <w:t>The system must be suitable for all of the end users, and some of them are less exposed to technology than others. Moreover, a Menu-based interface will be used in order to help the end users navigate the program.</w:t>
      </w:r>
    </w:p>
    <w:p w:rsidR="000608C3" w:rsidRPr="00FB0465" w:rsidRDefault="000608C3" w:rsidP="000608C3">
      <w:pPr>
        <w:pStyle w:val="ListParagraph"/>
        <w:numPr>
          <w:ilvl w:val="0"/>
          <w:numId w:val="13"/>
        </w:numPr>
        <w:rPr>
          <w:rFonts w:cstheme="minorHAnsi"/>
          <w:b/>
          <w:u w:val="single"/>
        </w:rPr>
      </w:pPr>
      <w:r>
        <w:rPr>
          <w:rFonts w:cstheme="minorHAnsi"/>
        </w:rPr>
        <w:t>There will be somewhat extensive user-documentation to accompany the program itself.</w:t>
      </w:r>
    </w:p>
    <w:p w:rsidR="00FB0465" w:rsidRPr="000608C3" w:rsidRDefault="00FB0465" w:rsidP="000608C3">
      <w:pPr>
        <w:pStyle w:val="ListParagraph"/>
        <w:numPr>
          <w:ilvl w:val="0"/>
          <w:numId w:val="13"/>
        </w:numPr>
        <w:rPr>
          <w:rFonts w:cstheme="minorHAnsi"/>
          <w:b/>
          <w:u w:val="single"/>
        </w:rPr>
      </w:pPr>
      <w:r>
        <w:rPr>
          <w:rFonts w:cstheme="minorHAnsi"/>
        </w:rPr>
        <w:t>The system will provide on-screen help.</w:t>
      </w:r>
    </w:p>
    <w:p w:rsidR="000608C3" w:rsidRDefault="000608C3" w:rsidP="000608C3">
      <w:pPr>
        <w:rPr>
          <w:rFonts w:cstheme="minorHAnsi"/>
          <w:i/>
        </w:rPr>
      </w:pPr>
      <w:r>
        <w:rPr>
          <w:rFonts w:cstheme="minorHAnsi"/>
          <w:b/>
          <w:u w:val="single"/>
        </w:rPr>
        <w:t xml:space="preserve">Requirement </w:t>
      </w:r>
      <w:proofErr w:type="gramStart"/>
      <w:r>
        <w:rPr>
          <w:rFonts w:cstheme="minorHAnsi"/>
          <w:b/>
          <w:u w:val="single"/>
        </w:rPr>
        <w:t>Twelve :</w:t>
      </w:r>
      <w:proofErr w:type="gramEnd"/>
      <w:r>
        <w:rPr>
          <w:rFonts w:cstheme="minorHAnsi"/>
          <w:b/>
          <w:u w:val="single"/>
        </w:rPr>
        <w:t xml:space="preserve"> </w:t>
      </w:r>
      <w:r w:rsidRPr="000608C3">
        <w:rPr>
          <w:rFonts w:cstheme="minorHAnsi"/>
          <w:b/>
          <w:u w:val="single"/>
        </w:rPr>
        <w:t>Be q</w:t>
      </w:r>
      <w:r w:rsidRPr="000608C3">
        <w:rPr>
          <w:rFonts w:cstheme="minorHAnsi"/>
          <w:b/>
          <w:u w:val="single"/>
        </w:rPr>
        <w:t>uick to use, and time-efficient –</w:t>
      </w:r>
    </w:p>
    <w:p w:rsidR="000608C3" w:rsidRPr="000608C3" w:rsidRDefault="000608C3" w:rsidP="000608C3">
      <w:pPr>
        <w:pStyle w:val="ListParagraph"/>
        <w:numPr>
          <w:ilvl w:val="0"/>
          <w:numId w:val="14"/>
        </w:numPr>
        <w:rPr>
          <w:rFonts w:cstheme="minorHAnsi"/>
          <w:b/>
          <w:u w:val="single"/>
        </w:rPr>
      </w:pPr>
      <w:r>
        <w:rPr>
          <w:rFonts w:cstheme="minorHAnsi"/>
        </w:rPr>
        <w:t>As with Requirement Eleven, a menu-based interfaced will be utilised. This will ensure that the new system allows for quick navigation</w:t>
      </w:r>
    </w:p>
    <w:p w:rsidR="00FB0465" w:rsidRPr="00FB0465" w:rsidRDefault="000608C3" w:rsidP="00FB0465">
      <w:pPr>
        <w:pStyle w:val="ListParagraph"/>
        <w:numPr>
          <w:ilvl w:val="0"/>
          <w:numId w:val="14"/>
        </w:numPr>
        <w:rPr>
          <w:rFonts w:cstheme="minorHAnsi"/>
          <w:b/>
          <w:u w:val="single"/>
        </w:rPr>
      </w:pPr>
      <w:r>
        <w:rPr>
          <w:rFonts w:cstheme="minorHAnsi"/>
        </w:rPr>
        <w:t>As Requirement Ten states, there will be extensive Validation and Verification. This will make the system Time-efficient by ensuring that as few as possible mistakes are made, and; moreover, little to no mistakes will need to be amended post-entry.</w:t>
      </w:r>
    </w:p>
    <w:p w:rsidR="00FB0465" w:rsidRDefault="00FB0465" w:rsidP="00203B8E">
      <w:pPr>
        <w:pStyle w:val="Heading2"/>
      </w:pPr>
      <w:bookmarkStart w:id="33" w:name="_Toc392061784"/>
      <w:r>
        <w:t>Storage Design –</w:t>
      </w:r>
      <w:bookmarkEnd w:id="33"/>
    </w:p>
    <w:p w:rsidR="00203B8E" w:rsidRPr="00203B8E" w:rsidRDefault="00203B8E" w:rsidP="00203B8E">
      <w:bookmarkStart w:id="34" w:name="_GoBack"/>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0"/>
        <w:gridCol w:w="1920"/>
        <w:gridCol w:w="2618"/>
        <w:gridCol w:w="1994"/>
      </w:tblGrid>
      <w:tr w:rsidR="00FB0465" w:rsidRPr="00AB3A68" w:rsidTr="001B071E">
        <w:tc>
          <w:tcPr>
            <w:tcW w:w="2802"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FB0465" w:rsidRPr="00AB3A68" w:rsidRDefault="00FB0465" w:rsidP="00180A1D">
            <w:pPr>
              <w:rPr>
                <w:b/>
              </w:rPr>
            </w:pPr>
            <w:r w:rsidRPr="00AB3A68">
              <w:rPr>
                <w:b/>
              </w:rPr>
              <w:t>Field Name</w:t>
            </w:r>
          </w:p>
        </w:tc>
        <w:tc>
          <w:tcPr>
            <w:tcW w:w="1984"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FB0465" w:rsidRPr="00AB3A68" w:rsidRDefault="00FB0465" w:rsidP="00180A1D">
            <w:pPr>
              <w:rPr>
                <w:b/>
              </w:rPr>
            </w:pPr>
            <w:r w:rsidRPr="00AB3A68">
              <w:rPr>
                <w:b/>
              </w:rPr>
              <w:t>Data type</w:t>
            </w:r>
          </w:p>
        </w:tc>
        <w:tc>
          <w:tcPr>
            <w:tcW w:w="26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FB0465" w:rsidRPr="00AB3A68" w:rsidRDefault="00FB0465" w:rsidP="00180A1D">
            <w:pPr>
              <w:rPr>
                <w:b/>
              </w:rPr>
            </w:pPr>
            <w:r w:rsidRPr="00AB3A68">
              <w:rPr>
                <w:b/>
              </w:rPr>
              <w:t>Validation</w:t>
            </w:r>
          </w:p>
        </w:tc>
        <w:tc>
          <w:tcPr>
            <w:tcW w:w="156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rsidR="00FB0465" w:rsidRPr="00AB3A68" w:rsidRDefault="00FB0465" w:rsidP="00180A1D">
            <w:pPr>
              <w:rPr>
                <w:b/>
              </w:rPr>
            </w:pPr>
            <w:r w:rsidRPr="00AB3A68">
              <w:rPr>
                <w:b/>
              </w:rPr>
              <w:t>Typical data</w:t>
            </w:r>
          </w:p>
        </w:tc>
      </w:tr>
      <w:tr w:rsidR="00FB0465" w:rsidRPr="00AB3A68" w:rsidTr="00180A1D">
        <w:tc>
          <w:tcPr>
            <w:tcW w:w="2802" w:type="dxa"/>
            <w:tcBorders>
              <w:top w:val="single" w:sz="4" w:space="0" w:color="auto"/>
              <w:left w:val="single" w:sz="4" w:space="0" w:color="auto"/>
              <w:bottom w:val="single" w:sz="4" w:space="0" w:color="auto"/>
              <w:right w:val="single" w:sz="4" w:space="0" w:color="auto"/>
            </w:tcBorders>
          </w:tcPr>
          <w:p w:rsidR="00FB0465" w:rsidRPr="00AB3A68" w:rsidRDefault="001B071E" w:rsidP="00180A1D">
            <w:r>
              <w:t xml:space="preserve">Employee </w:t>
            </w:r>
            <w:r w:rsidR="00FB0465">
              <w:t>Name</w:t>
            </w:r>
          </w:p>
        </w:tc>
        <w:tc>
          <w:tcPr>
            <w:tcW w:w="1984" w:type="dxa"/>
            <w:tcBorders>
              <w:top w:val="single" w:sz="4" w:space="0" w:color="auto"/>
              <w:left w:val="single" w:sz="4" w:space="0" w:color="auto"/>
              <w:bottom w:val="single" w:sz="4" w:space="0" w:color="auto"/>
              <w:right w:val="single" w:sz="4" w:space="0" w:color="auto"/>
            </w:tcBorders>
          </w:tcPr>
          <w:p w:rsidR="00FB0465" w:rsidRPr="00AB3A68" w:rsidRDefault="001B071E" w:rsidP="00180A1D">
            <w:r>
              <w:t>String</w:t>
            </w:r>
          </w:p>
        </w:tc>
        <w:tc>
          <w:tcPr>
            <w:tcW w:w="2693" w:type="dxa"/>
            <w:tcBorders>
              <w:top w:val="single" w:sz="4" w:space="0" w:color="auto"/>
              <w:left w:val="single" w:sz="4" w:space="0" w:color="auto"/>
              <w:bottom w:val="single" w:sz="4" w:space="0" w:color="auto"/>
              <w:right w:val="single" w:sz="4" w:space="0" w:color="auto"/>
            </w:tcBorders>
          </w:tcPr>
          <w:p w:rsidR="00FB0465" w:rsidRPr="00AB3A68" w:rsidRDefault="001B071E" w:rsidP="001B071E">
            <w:r>
              <w:t>Ensure that the entered value is a string.</w:t>
            </w:r>
          </w:p>
        </w:tc>
        <w:tc>
          <w:tcPr>
            <w:tcW w:w="1560" w:type="dxa"/>
            <w:tcBorders>
              <w:top w:val="single" w:sz="4" w:space="0" w:color="auto"/>
              <w:left w:val="single" w:sz="4" w:space="0" w:color="auto"/>
              <w:bottom w:val="single" w:sz="4" w:space="0" w:color="auto"/>
              <w:right w:val="single" w:sz="4" w:space="0" w:color="auto"/>
            </w:tcBorders>
          </w:tcPr>
          <w:p w:rsidR="001B071E" w:rsidRPr="00AB3A68" w:rsidRDefault="001B071E" w:rsidP="00180A1D">
            <w:r>
              <w:t>John Doe</w:t>
            </w:r>
          </w:p>
        </w:tc>
      </w:tr>
      <w:tr w:rsidR="00FB0465" w:rsidRPr="00AB3A68" w:rsidTr="00180A1D">
        <w:tc>
          <w:tcPr>
            <w:tcW w:w="2802" w:type="dxa"/>
            <w:tcBorders>
              <w:top w:val="single" w:sz="4" w:space="0" w:color="auto"/>
              <w:left w:val="single" w:sz="4" w:space="0" w:color="auto"/>
              <w:bottom w:val="single" w:sz="4" w:space="0" w:color="auto"/>
              <w:right w:val="single" w:sz="4" w:space="0" w:color="auto"/>
            </w:tcBorders>
          </w:tcPr>
          <w:p w:rsidR="00FB0465" w:rsidRPr="00AB3A68" w:rsidRDefault="001B071E" w:rsidP="00180A1D">
            <w:r>
              <w:t>Unique Employee Code</w:t>
            </w:r>
          </w:p>
        </w:tc>
        <w:tc>
          <w:tcPr>
            <w:tcW w:w="1984" w:type="dxa"/>
            <w:tcBorders>
              <w:top w:val="single" w:sz="4" w:space="0" w:color="auto"/>
              <w:left w:val="single" w:sz="4" w:space="0" w:color="auto"/>
              <w:bottom w:val="single" w:sz="4" w:space="0" w:color="auto"/>
              <w:right w:val="single" w:sz="4" w:space="0" w:color="auto"/>
            </w:tcBorders>
          </w:tcPr>
          <w:p w:rsidR="00FB0465" w:rsidRPr="00AB3A68" w:rsidRDefault="001B071E" w:rsidP="00180A1D">
            <w:r>
              <w:t>String</w:t>
            </w:r>
          </w:p>
        </w:tc>
        <w:tc>
          <w:tcPr>
            <w:tcW w:w="2693" w:type="dxa"/>
            <w:tcBorders>
              <w:top w:val="single" w:sz="4" w:space="0" w:color="auto"/>
              <w:left w:val="single" w:sz="4" w:space="0" w:color="auto"/>
              <w:bottom w:val="single" w:sz="4" w:space="0" w:color="auto"/>
              <w:right w:val="single" w:sz="4" w:space="0" w:color="auto"/>
            </w:tcBorders>
          </w:tcPr>
          <w:p w:rsidR="00FB0465" w:rsidRPr="00AB3A68" w:rsidRDefault="001B071E" w:rsidP="00180A1D">
            <w:r>
              <w:t>No Validation required</w:t>
            </w:r>
            <w:proofErr w:type="gramStart"/>
            <w:r>
              <w:t>,</w:t>
            </w:r>
            <w:proofErr w:type="gramEnd"/>
            <w:r>
              <w:t xml:space="preserve"> this will be created by the program.</w:t>
            </w:r>
          </w:p>
        </w:tc>
        <w:tc>
          <w:tcPr>
            <w:tcW w:w="1560" w:type="dxa"/>
            <w:tcBorders>
              <w:top w:val="single" w:sz="4" w:space="0" w:color="auto"/>
              <w:left w:val="single" w:sz="4" w:space="0" w:color="auto"/>
              <w:bottom w:val="single" w:sz="4" w:space="0" w:color="auto"/>
              <w:right w:val="single" w:sz="4" w:space="0" w:color="auto"/>
            </w:tcBorders>
          </w:tcPr>
          <w:p w:rsidR="00FB0465" w:rsidRPr="00AB3A68" w:rsidRDefault="001B071E" w:rsidP="00180A1D">
            <w:r>
              <w:t>EMP1758374E</w:t>
            </w:r>
          </w:p>
        </w:tc>
      </w:tr>
      <w:tr w:rsidR="00FB0465" w:rsidRPr="00AB3A68" w:rsidTr="00180A1D">
        <w:tc>
          <w:tcPr>
            <w:tcW w:w="2802" w:type="dxa"/>
            <w:tcBorders>
              <w:top w:val="single" w:sz="4" w:space="0" w:color="auto"/>
              <w:left w:val="single" w:sz="4" w:space="0" w:color="auto"/>
              <w:bottom w:val="single" w:sz="4" w:space="0" w:color="auto"/>
              <w:right w:val="single" w:sz="4" w:space="0" w:color="auto"/>
            </w:tcBorders>
          </w:tcPr>
          <w:p w:rsidR="00FB0465" w:rsidRPr="00AB3A68" w:rsidRDefault="001B071E" w:rsidP="00180A1D">
            <w:r>
              <w:t>Department</w:t>
            </w:r>
          </w:p>
        </w:tc>
        <w:tc>
          <w:tcPr>
            <w:tcW w:w="1984" w:type="dxa"/>
            <w:tcBorders>
              <w:top w:val="single" w:sz="4" w:space="0" w:color="auto"/>
              <w:left w:val="single" w:sz="4" w:space="0" w:color="auto"/>
              <w:bottom w:val="single" w:sz="4" w:space="0" w:color="auto"/>
              <w:right w:val="single" w:sz="4" w:space="0" w:color="auto"/>
            </w:tcBorders>
          </w:tcPr>
          <w:p w:rsidR="00FB0465" w:rsidRPr="00AB3A68" w:rsidRDefault="001B071E" w:rsidP="00180A1D">
            <w:r>
              <w:t>String</w:t>
            </w:r>
          </w:p>
        </w:tc>
        <w:tc>
          <w:tcPr>
            <w:tcW w:w="2693" w:type="dxa"/>
            <w:tcBorders>
              <w:top w:val="single" w:sz="4" w:space="0" w:color="auto"/>
              <w:left w:val="single" w:sz="4" w:space="0" w:color="auto"/>
              <w:bottom w:val="single" w:sz="4" w:space="0" w:color="auto"/>
              <w:right w:val="single" w:sz="4" w:space="0" w:color="auto"/>
            </w:tcBorders>
          </w:tcPr>
          <w:p w:rsidR="00FB0465" w:rsidRPr="00AB3A68" w:rsidRDefault="001B071E" w:rsidP="00180A1D">
            <w:r>
              <w:t>Ensure that the entered value is a string.</w:t>
            </w:r>
          </w:p>
        </w:tc>
        <w:tc>
          <w:tcPr>
            <w:tcW w:w="1560" w:type="dxa"/>
            <w:tcBorders>
              <w:top w:val="single" w:sz="4" w:space="0" w:color="auto"/>
              <w:left w:val="single" w:sz="4" w:space="0" w:color="auto"/>
              <w:bottom w:val="single" w:sz="4" w:space="0" w:color="auto"/>
              <w:right w:val="single" w:sz="4" w:space="0" w:color="auto"/>
            </w:tcBorders>
          </w:tcPr>
          <w:p w:rsidR="00FB0465" w:rsidRPr="00AB3A68" w:rsidRDefault="001B071E" w:rsidP="00180A1D">
            <w:r>
              <w:t>Managerial</w:t>
            </w:r>
          </w:p>
        </w:tc>
      </w:tr>
      <w:tr w:rsidR="00FB0465" w:rsidRPr="00AB3A68" w:rsidTr="00180A1D">
        <w:tc>
          <w:tcPr>
            <w:tcW w:w="2802" w:type="dxa"/>
            <w:tcBorders>
              <w:top w:val="single" w:sz="4" w:space="0" w:color="auto"/>
              <w:left w:val="single" w:sz="4" w:space="0" w:color="auto"/>
              <w:bottom w:val="single" w:sz="4" w:space="0" w:color="auto"/>
              <w:right w:val="single" w:sz="4" w:space="0" w:color="auto"/>
            </w:tcBorders>
          </w:tcPr>
          <w:p w:rsidR="00FB0465" w:rsidRPr="00AB3A68" w:rsidRDefault="001B071E" w:rsidP="00180A1D">
            <w:r>
              <w:t>DOB</w:t>
            </w:r>
          </w:p>
        </w:tc>
        <w:tc>
          <w:tcPr>
            <w:tcW w:w="1984" w:type="dxa"/>
            <w:tcBorders>
              <w:top w:val="single" w:sz="4" w:space="0" w:color="auto"/>
              <w:left w:val="single" w:sz="4" w:space="0" w:color="auto"/>
              <w:bottom w:val="single" w:sz="4" w:space="0" w:color="auto"/>
              <w:right w:val="single" w:sz="4" w:space="0" w:color="auto"/>
            </w:tcBorders>
          </w:tcPr>
          <w:p w:rsidR="00FB0465" w:rsidRPr="00AB3A68" w:rsidRDefault="001B071E" w:rsidP="00180A1D">
            <w:r>
              <w:t>String</w:t>
            </w:r>
          </w:p>
        </w:tc>
        <w:tc>
          <w:tcPr>
            <w:tcW w:w="2693" w:type="dxa"/>
            <w:tcBorders>
              <w:top w:val="single" w:sz="4" w:space="0" w:color="auto"/>
              <w:left w:val="single" w:sz="4" w:space="0" w:color="auto"/>
              <w:bottom w:val="single" w:sz="4" w:space="0" w:color="auto"/>
              <w:right w:val="single" w:sz="4" w:space="0" w:color="auto"/>
            </w:tcBorders>
          </w:tcPr>
          <w:p w:rsidR="00FB0465" w:rsidRPr="00AB3A68" w:rsidRDefault="001B071E" w:rsidP="00180A1D">
            <w:r>
              <w:t>Must be in the format DD/MM/YYYY</w:t>
            </w:r>
          </w:p>
        </w:tc>
        <w:tc>
          <w:tcPr>
            <w:tcW w:w="1560" w:type="dxa"/>
            <w:tcBorders>
              <w:top w:val="single" w:sz="4" w:space="0" w:color="auto"/>
              <w:left w:val="single" w:sz="4" w:space="0" w:color="auto"/>
              <w:bottom w:val="single" w:sz="4" w:space="0" w:color="auto"/>
              <w:right w:val="single" w:sz="4" w:space="0" w:color="auto"/>
            </w:tcBorders>
          </w:tcPr>
          <w:p w:rsidR="00FB0465" w:rsidRPr="00AB3A68" w:rsidRDefault="001B071E" w:rsidP="00180A1D">
            <w:r>
              <w:t>10/10/1990</w:t>
            </w:r>
          </w:p>
        </w:tc>
      </w:tr>
      <w:tr w:rsidR="001B071E" w:rsidRPr="00AB3A68" w:rsidTr="00180A1D">
        <w:tc>
          <w:tcPr>
            <w:tcW w:w="2802" w:type="dxa"/>
            <w:tcBorders>
              <w:top w:val="single" w:sz="4" w:space="0" w:color="auto"/>
              <w:left w:val="single" w:sz="4" w:space="0" w:color="auto"/>
              <w:bottom w:val="single" w:sz="4" w:space="0" w:color="auto"/>
              <w:right w:val="single" w:sz="4" w:space="0" w:color="auto"/>
            </w:tcBorders>
          </w:tcPr>
          <w:p w:rsidR="001B071E" w:rsidRPr="00AB3A68" w:rsidRDefault="001B071E" w:rsidP="00180A1D">
            <w:r>
              <w:t>Gender</w:t>
            </w:r>
          </w:p>
        </w:tc>
        <w:tc>
          <w:tcPr>
            <w:tcW w:w="1984" w:type="dxa"/>
            <w:tcBorders>
              <w:top w:val="single" w:sz="4" w:space="0" w:color="auto"/>
              <w:left w:val="single" w:sz="4" w:space="0" w:color="auto"/>
              <w:bottom w:val="single" w:sz="4" w:space="0" w:color="auto"/>
              <w:right w:val="single" w:sz="4" w:space="0" w:color="auto"/>
            </w:tcBorders>
          </w:tcPr>
          <w:p w:rsidR="001B071E" w:rsidRPr="00AB3A68" w:rsidRDefault="001B071E" w:rsidP="00180A1D">
            <w:r>
              <w:t>String</w:t>
            </w:r>
          </w:p>
        </w:tc>
        <w:tc>
          <w:tcPr>
            <w:tcW w:w="2693" w:type="dxa"/>
            <w:tcBorders>
              <w:top w:val="single" w:sz="4" w:space="0" w:color="auto"/>
              <w:left w:val="single" w:sz="4" w:space="0" w:color="auto"/>
              <w:bottom w:val="single" w:sz="4" w:space="0" w:color="auto"/>
              <w:right w:val="single" w:sz="4" w:space="0" w:color="auto"/>
            </w:tcBorders>
          </w:tcPr>
          <w:p w:rsidR="001B071E" w:rsidRPr="00AB3A68" w:rsidRDefault="001B071E" w:rsidP="00180A1D">
            <w:r>
              <w:t>Must be M/F</w:t>
            </w:r>
          </w:p>
        </w:tc>
        <w:tc>
          <w:tcPr>
            <w:tcW w:w="1560" w:type="dxa"/>
            <w:tcBorders>
              <w:top w:val="single" w:sz="4" w:space="0" w:color="auto"/>
              <w:left w:val="single" w:sz="4" w:space="0" w:color="auto"/>
              <w:bottom w:val="single" w:sz="4" w:space="0" w:color="auto"/>
              <w:right w:val="single" w:sz="4" w:space="0" w:color="auto"/>
            </w:tcBorders>
          </w:tcPr>
          <w:p w:rsidR="001B071E" w:rsidRPr="00AB3A68" w:rsidRDefault="001B071E" w:rsidP="00180A1D">
            <w:r>
              <w:t>M</w:t>
            </w:r>
          </w:p>
        </w:tc>
      </w:tr>
      <w:tr w:rsidR="001B071E" w:rsidRPr="00AB3A68" w:rsidTr="00180A1D">
        <w:tc>
          <w:tcPr>
            <w:tcW w:w="2802" w:type="dxa"/>
            <w:tcBorders>
              <w:top w:val="single" w:sz="4" w:space="0" w:color="auto"/>
              <w:left w:val="single" w:sz="4" w:space="0" w:color="auto"/>
              <w:bottom w:val="single" w:sz="4" w:space="0" w:color="auto"/>
              <w:right w:val="single" w:sz="4" w:space="0" w:color="auto"/>
            </w:tcBorders>
          </w:tcPr>
          <w:p w:rsidR="001B071E" w:rsidRPr="00AB3A68" w:rsidRDefault="001B071E" w:rsidP="00180A1D">
            <w:r>
              <w:t>Salary</w:t>
            </w:r>
          </w:p>
        </w:tc>
        <w:tc>
          <w:tcPr>
            <w:tcW w:w="1984" w:type="dxa"/>
            <w:tcBorders>
              <w:top w:val="single" w:sz="4" w:space="0" w:color="auto"/>
              <w:left w:val="single" w:sz="4" w:space="0" w:color="auto"/>
              <w:bottom w:val="single" w:sz="4" w:space="0" w:color="auto"/>
              <w:right w:val="single" w:sz="4" w:space="0" w:color="auto"/>
            </w:tcBorders>
          </w:tcPr>
          <w:p w:rsidR="001B071E" w:rsidRPr="00AB3A68" w:rsidRDefault="001B071E" w:rsidP="00180A1D">
            <w:r>
              <w:t>Integer</w:t>
            </w:r>
          </w:p>
        </w:tc>
        <w:tc>
          <w:tcPr>
            <w:tcW w:w="2693" w:type="dxa"/>
            <w:tcBorders>
              <w:top w:val="single" w:sz="4" w:space="0" w:color="auto"/>
              <w:left w:val="single" w:sz="4" w:space="0" w:color="auto"/>
              <w:bottom w:val="single" w:sz="4" w:space="0" w:color="auto"/>
              <w:right w:val="single" w:sz="4" w:space="0" w:color="auto"/>
            </w:tcBorders>
          </w:tcPr>
          <w:p w:rsidR="001B071E" w:rsidRPr="00AB3A68" w:rsidRDefault="001B071E" w:rsidP="001B071E">
            <w:r>
              <w:t xml:space="preserve">Must be a positive integer. </w:t>
            </w:r>
          </w:p>
        </w:tc>
        <w:tc>
          <w:tcPr>
            <w:tcW w:w="1560" w:type="dxa"/>
            <w:tcBorders>
              <w:top w:val="single" w:sz="4" w:space="0" w:color="auto"/>
              <w:left w:val="single" w:sz="4" w:space="0" w:color="auto"/>
              <w:bottom w:val="single" w:sz="4" w:space="0" w:color="auto"/>
              <w:right w:val="single" w:sz="4" w:space="0" w:color="auto"/>
            </w:tcBorders>
          </w:tcPr>
          <w:p w:rsidR="001B071E" w:rsidRPr="00AB3A68" w:rsidRDefault="001B071E" w:rsidP="00180A1D">
            <w:r>
              <w:t>56932</w:t>
            </w:r>
          </w:p>
        </w:tc>
      </w:tr>
      <w:tr w:rsidR="001B071E" w:rsidRPr="00AB3A68" w:rsidTr="00180A1D">
        <w:tc>
          <w:tcPr>
            <w:tcW w:w="2802" w:type="dxa"/>
            <w:tcBorders>
              <w:top w:val="single" w:sz="4" w:space="0" w:color="auto"/>
              <w:left w:val="single" w:sz="4" w:space="0" w:color="auto"/>
              <w:bottom w:val="single" w:sz="4" w:space="0" w:color="auto"/>
              <w:right w:val="single" w:sz="4" w:space="0" w:color="auto"/>
            </w:tcBorders>
          </w:tcPr>
          <w:p w:rsidR="001B071E" w:rsidRPr="00AB3A68" w:rsidRDefault="001B071E" w:rsidP="00180A1D">
            <w:r>
              <w:t>Employee Count</w:t>
            </w:r>
          </w:p>
        </w:tc>
        <w:tc>
          <w:tcPr>
            <w:tcW w:w="1984" w:type="dxa"/>
            <w:tcBorders>
              <w:top w:val="single" w:sz="4" w:space="0" w:color="auto"/>
              <w:left w:val="single" w:sz="4" w:space="0" w:color="auto"/>
              <w:bottom w:val="single" w:sz="4" w:space="0" w:color="auto"/>
              <w:right w:val="single" w:sz="4" w:space="0" w:color="auto"/>
            </w:tcBorders>
          </w:tcPr>
          <w:p w:rsidR="001B071E" w:rsidRPr="00AB3A68" w:rsidRDefault="001B071E" w:rsidP="00180A1D">
            <w:r>
              <w:t>Integer</w:t>
            </w:r>
          </w:p>
        </w:tc>
        <w:tc>
          <w:tcPr>
            <w:tcW w:w="2693" w:type="dxa"/>
            <w:tcBorders>
              <w:top w:val="single" w:sz="4" w:space="0" w:color="auto"/>
              <w:left w:val="single" w:sz="4" w:space="0" w:color="auto"/>
              <w:bottom w:val="single" w:sz="4" w:space="0" w:color="auto"/>
              <w:right w:val="single" w:sz="4" w:space="0" w:color="auto"/>
            </w:tcBorders>
          </w:tcPr>
          <w:p w:rsidR="001B071E" w:rsidRPr="00AB3A68" w:rsidRDefault="001B071E" w:rsidP="00180A1D">
            <w:r>
              <w:t>Must be a positive integer greater than 0.</w:t>
            </w:r>
          </w:p>
        </w:tc>
        <w:tc>
          <w:tcPr>
            <w:tcW w:w="1560" w:type="dxa"/>
            <w:tcBorders>
              <w:top w:val="single" w:sz="4" w:space="0" w:color="auto"/>
              <w:left w:val="single" w:sz="4" w:space="0" w:color="auto"/>
              <w:bottom w:val="single" w:sz="4" w:space="0" w:color="auto"/>
              <w:right w:val="single" w:sz="4" w:space="0" w:color="auto"/>
            </w:tcBorders>
          </w:tcPr>
          <w:p w:rsidR="001B071E" w:rsidRPr="00AB3A68" w:rsidRDefault="001B071E" w:rsidP="00180A1D">
            <w:r>
              <w:t>62</w:t>
            </w:r>
          </w:p>
        </w:tc>
      </w:tr>
      <w:tr w:rsidR="001B071E" w:rsidRPr="00AB3A68" w:rsidTr="00180A1D">
        <w:tc>
          <w:tcPr>
            <w:tcW w:w="2802" w:type="dxa"/>
            <w:tcBorders>
              <w:top w:val="single" w:sz="4" w:space="0" w:color="auto"/>
              <w:left w:val="single" w:sz="4" w:space="0" w:color="auto"/>
              <w:bottom w:val="single" w:sz="4" w:space="0" w:color="auto"/>
              <w:right w:val="single" w:sz="4" w:space="0" w:color="auto"/>
            </w:tcBorders>
          </w:tcPr>
          <w:p w:rsidR="001B071E" w:rsidRDefault="001B071E" w:rsidP="00180A1D">
            <w:r>
              <w:t>Total Salary</w:t>
            </w:r>
          </w:p>
        </w:tc>
        <w:tc>
          <w:tcPr>
            <w:tcW w:w="1984" w:type="dxa"/>
            <w:tcBorders>
              <w:top w:val="single" w:sz="4" w:space="0" w:color="auto"/>
              <w:left w:val="single" w:sz="4" w:space="0" w:color="auto"/>
              <w:bottom w:val="single" w:sz="4" w:space="0" w:color="auto"/>
              <w:right w:val="single" w:sz="4" w:space="0" w:color="auto"/>
            </w:tcBorders>
          </w:tcPr>
          <w:p w:rsidR="001B071E" w:rsidRDefault="001B071E" w:rsidP="00180A1D">
            <w:r>
              <w:t>Integer</w:t>
            </w:r>
          </w:p>
        </w:tc>
        <w:tc>
          <w:tcPr>
            <w:tcW w:w="2693" w:type="dxa"/>
            <w:tcBorders>
              <w:top w:val="single" w:sz="4" w:space="0" w:color="auto"/>
              <w:left w:val="single" w:sz="4" w:space="0" w:color="auto"/>
              <w:bottom w:val="single" w:sz="4" w:space="0" w:color="auto"/>
              <w:right w:val="single" w:sz="4" w:space="0" w:color="auto"/>
            </w:tcBorders>
          </w:tcPr>
          <w:p w:rsidR="001B071E" w:rsidRDefault="001B071E" w:rsidP="00180A1D">
            <w:r>
              <w:t>Must be a positive integer.</w:t>
            </w:r>
          </w:p>
        </w:tc>
        <w:tc>
          <w:tcPr>
            <w:tcW w:w="1560" w:type="dxa"/>
            <w:tcBorders>
              <w:top w:val="single" w:sz="4" w:space="0" w:color="auto"/>
              <w:left w:val="single" w:sz="4" w:space="0" w:color="auto"/>
              <w:bottom w:val="single" w:sz="4" w:space="0" w:color="auto"/>
              <w:right w:val="single" w:sz="4" w:space="0" w:color="auto"/>
            </w:tcBorders>
          </w:tcPr>
          <w:p w:rsidR="001B071E" w:rsidRDefault="001B071E" w:rsidP="00180A1D">
            <w:r>
              <w:t>567890</w:t>
            </w:r>
          </w:p>
        </w:tc>
      </w:tr>
      <w:tr w:rsidR="001B071E" w:rsidRPr="00AB3A68" w:rsidTr="00180A1D">
        <w:tc>
          <w:tcPr>
            <w:tcW w:w="2802" w:type="dxa"/>
            <w:tcBorders>
              <w:top w:val="single" w:sz="4" w:space="0" w:color="auto"/>
              <w:left w:val="single" w:sz="4" w:space="0" w:color="auto"/>
              <w:bottom w:val="single" w:sz="4" w:space="0" w:color="auto"/>
              <w:right w:val="single" w:sz="4" w:space="0" w:color="auto"/>
            </w:tcBorders>
          </w:tcPr>
          <w:p w:rsidR="001B071E" w:rsidRDefault="001B071E" w:rsidP="00180A1D">
            <w:r>
              <w:t>Total Expenditure</w:t>
            </w:r>
          </w:p>
        </w:tc>
        <w:tc>
          <w:tcPr>
            <w:tcW w:w="1984" w:type="dxa"/>
            <w:tcBorders>
              <w:top w:val="single" w:sz="4" w:space="0" w:color="auto"/>
              <w:left w:val="single" w:sz="4" w:space="0" w:color="auto"/>
              <w:bottom w:val="single" w:sz="4" w:space="0" w:color="auto"/>
              <w:right w:val="single" w:sz="4" w:space="0" w:color="auto"/>
            </w:tcBorders>
          </w:tcPr>
          <w:p w:rsidR="001B071E" w:rsidRDefault="001B071E" w:rsidP="00180A1D">
            <w:r>
              <w:t>Integer</w:t>
            </w:r>
          </w:p>
        </w:tc>
        <w:tc>
          <w:tcPr>
            <w:tcW w:w="2693" w:type="dxa"/>
            <w:tcBorders>
              <w:top w:val="single" w:sz="4" w:space="0" w:color="auto"/>
              <w:left w:val="single" w:sz="4" w:space="0" w:color="auto"/>
              <w:bottom w:val="single" w:sz="4" w:space="0" w:color="auto"/>
              <w:right w:val="single" w:sz="4" w:space="0" w:color="auto"/>
            </w:tcBorders>
          </w:tcPr>
          <w:p w:rsidR="001B071E" w:rsidRDefault="001B071E" w:rsidP="00180A1D">
            <w:r>
              <w:t>Must be a positive integer greater than or equal to the value of Total Salary.</w:t>
            </w:r>
          </w:p>
        </w:tc>
        <w:tc>
          <w:tcPr>
            <w:tcW w:w="1560" w:type="dxa"/>
            <w:tcBorders>
              <w:top w:val="single" w:sz="4" w:space="0" w:color="auto"/>
              <w:left w:val="single" w:sz="4" w:space="0" w:color="auto"/>
              <w:bottom w:val="single" w:sz="4" w:space="0" w:color="auto"/>
              <w:right w:val="single" w:sz="4" w:space="0" w:color="auto"/>
            </w:tcBorders>
          </w:tcPr>
          <w:p w:rsidR="001B071E" w:rsidRDefault="001B071E" w:rsidP="00180A1D">
            <w:r>
              <w:t>670810</w:t>
            </w:r>
          </w:p>
          <w:p w:rsidR="00203B8E" w:rsidRDefault="00203B8E" w:rsidP="00180A1D"/>
        </w:tc>
      </w:tr>
      <w:tr w:rsidR="001B071E" w:rsidRPr="00AB3A68" w:rsidTr="001B071E">
        <w:tc>
          <w:tcPr>
            <w:tcW w:w="280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1B071E" w:rsidRPr="00AB3A68" w:rsidRDefault="001B071E" w:rsidP="00180A1D">
            <w:pPr>
              <w:rPr>
                <w:b/>
              </w:rPr>
            </w:pPr>
            <w:r w:rsidRPr="00AB3A68">
              <w:rPr>
                <w:b/>
              </w:rPr>
              <w:t>Field Name</w:t>
            </w:r>
          </w:p>
        </w:tc>
        <w:tc>
          <w:tcPr>
            <w:tcW w:w="198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1B071E" w:rsidRPr="00AB3A68" w:rsidRDefault="001B071E" w:rsidP="00180A1D">
            <w:pPr>
              <w:rPr>
                <w:b/>
              </w:rPr>
            </w:pPr>
            <w:r w:rsidRPr="00AB3A68">
              <w:rPr>
                <w:b/>
              </w:rPr>
              <w:t>Data type</w:t>
            </w:r>
          </w:p>
        </w:tc>
        <w:tc>
          <w:tcPr>
            <w:tcW w:w="2693"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1B071E" w:rsidRPr="00AB3A68" w:rsidRDefault="001B071E" w:rsidP="00180A1D">
            <w:pPr>
              <w:rPr>
                <w:b/>
              </w:rPr>
            </w:pPr>
            <w:r w:rsidRPr="00AB3A68">
              <w:rPr>
                <w:b/>
              </w:rPr>
              <w:t>Validation</w:t>
            </w:r>
          </w:p>
        </w:tc>
        <w:tc>
          <w:tcPr>
            <w:tcW w:w="156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1B071E" w:rsidRPr="00AB3A68" w:rsidRDefault="001B071E" w:rsidP="00180A1D">
            <w:pPr>
              <w:rPr>
                <w:b/>
              </w:rPr>
            </w:pPr>
            <w:r w:rsidRPr="00AB3A68">
              <w:rPr>
                <w:b/>
              </w:rPr>
              <w:t>Typical data</w:t>
            </w:r>
          </w:p>
        </w:tc>
      </w:tr>
      <w:tr w:rsidR="001B071E" w:rsidRPr="00AB3A68" w:rsidTr="001B071E">
        <w:tc>
          <w:tcPr>
            <w:tcW w:w="2802" w:type="dxa"/>
            <w:tcBorders>
              <w:top w:val="single" w:sz="4" w:space="0" w:color="auto"/>
              <w:left w:val="single" w:sz="4" w:space="0" w:color="auto"/>
              <w:bottom w:val="single" w:sz="4" w:space="0" w:color="auto"/>
              <w:right w:val="single" w:sz="4" w:space="0" w:color="auto"/>
            </w:tcBorders>
            <w:shd w:val="clear" w:color="auto" w:fill="auto"/>
          </w:tcPr>
          <w:p w:rsidR="001B071E" w:rsidRPr="001B071E" w:rsidRDefault="001B071E" w:rsidP="00180A1D">
            <w:r>
              <w:t>Admin Password</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1B071E" w:rsidRPr="00203B8E" w:rsidRDefault="00203B8E" w:rsidP="00180A1D">
            <w:r>
              <w:t xml:space="preserve">String (Will be hashed) </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1B071E" w:rsidRPr="00203B8E" w:rsidRDefault="00203B8E" w:rsidP="00180A1D">
            <w:r>
              <w:t>None</w:t>
            </w:r>
          </w:p>
        </w:tc>
        <w:tc>
          <w:tcPr>
            <w:tcW w:w="1560" w:type="dxa"/>
            <w:tcBorders>
              <w:top w:val="single" w:sz="4" w:space="0" w:color="auto"/>
              <w:left w:val="single" w:sz="4" w:space="0" w:color="auto"/>
              <w:bottom w:val="single" w:sz="4" w:space="0" w:color="auto"/>
              <w:right w:val="single" w:sz="4" w:space="0" w:color="auto"/>
            </w:tcBorders>
            <w:shd w:val="clear" w:color="auto" w:fill="auto"/>
          </w:tcPr>
          <w:p w:rsidR="001B071E" w:rsidRPr="00203B8E" w:rsidRDefault="00203B8E" w:rsidP="00180A1D">
            <w:pPr>
              <w:rPr>
                <w:rFonts w:cstheme="minorHAnsi"/>
                <w:b/>
              </w:rPr>
            </w:pPr>
            <w:r w:rsidRPr="00203B8E">
              <w:rPr>
                <w:rStyle w:val="HTMLCode"/>
                <w:rFonts w:asciiTheme="minorHAnsi" w:eastAsiaTheme="minorHAnsi" w:hAnsiTheme="minorHAnsi" w:cstheme="minorHAnsi"/>
                <w:sz w:val="22"/>
                <w:szCs w:val="22"/>
              </w:rPr>
              <w:t>0a4d55a8d778e502</w:t>
            </w:r>
          </w:p>
        </w:tc>
      </w:tr>
    </w:tbl>
    <w:p w:rsidR="00FB0465" w:rsidRPr="00FB0465" w:rsidRDefault="00FB0465" w:rsidP="00FB0465"/>
    <w:p w:rsidR="000608C3" w:rsidRPr="000608C3" w:rsidRDefault="000608C3" w:rsidP="000608C3">
      <w:pPr>
        <w:rPr>
          <w:rFonts w:cstheme="minorHAnsi"/>
          <w:b/>
          <w:u w:val="single"/>
        </w:rPr>
      </w:pPr>
    </w:p>
    <w:p w:rsidR="006A2AAA" w:rsidRPr="006A2AAA" w:rsidRDefault="006A2AAA" w:rsidP="006A2AAA">
      <w:pPr>
        <w:rPr>
          <w:b/>
          <w:u w:val="single"/>
        </w:rPr>
      </w:pPr>
    </w:p>
    <w:p w:rsidR="006A2AAA" w:rsidRDefault="006A2AAA" w:rsidP="006A2AAA"/>
    <w:p w:rsidR="006A2AAA" w:rsidRPr="006A2AAA" w:rsidRDefault="006A2AAA" w:rsidP="006A2AAA"/>
    <w:p w:rsidR="006A2AAA" w:rsidRPr="006A2AAA" w:rsidRDefault="006A2AAA" w:rsidP="006A2AAA"/>
    <w:sectPr w:rsidR="006A2AAA" w:rsidRPr="006A2AA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AAA" w:rsidRDefault="006A2AAA" w:rsidP="00A334A2">
      <w:pPr>
        <w:spacing w:after="0" w:line="240" w:lineRule="auto"/>
      </w:pPr>
      <w:r>
        <w:separator/>
      </w:r>
    </w:p>
  </w:endnote>
  <w:endnote w:type="continuationSeparator" w:id="0">
    <w:p w:rsidR="006A2AAA" w:rsidRDefault="006A2AAA" w:rsidP="00A3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AAA" w:rsidRDefault="006A2AAA" w:rsidP="00A334A2">
      <w:pPr>
        <w:spacing w:after="0" w:line="240" w:lineRule="auto"/>
      </w:pPr>
      <w:r>
        <w:separator/>
      </w:r>
    </w:p>
  </w:footnote>
  <w:footnote w:type="continuationSeparator" w:id="0">
    <w:p w:rsidR="006A2AAA" w:rsidRDefault="006A2AAA" w:rsidP="00A334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209303969"/>
      <w:docPartObj>
        <w:docPartGallery w:val="Page Numbers (Top of Page)"/>
        <w:docPartUnique/>
      </w:docPartObj>
    </w:sdtPr>
    <w:sdtEndPr>
      <w:rPr>
        <w:b/>
        <w:bCs/>
        <w:noProof/>
        <w:color w:val="auto"/>
        <w:spacing w:val="0"/>
      </w:rPr>
    </w:sdtEndPr>
    <w:sdtContent>
      <w:p w:rsidR="006A2AAA" w:rsidRDefault="006A2AAA">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203B8E" w:rsidRPr="00203B8E">
          <w:rPr>
            <w:b/>
            <w:bCs/>
            <w:noProof/>
          </w:rPr>
          <w:t>17</w:t>
        </w:r>
        <w:r>
          <w:rPr>
            <w:b/>
            <w:bCs/>
            <w:noProof/>
          </w:rPr>
          <w:fldChar w:fldCharType="end"/>
        </w:r>
      </w:p>
    </w:sdtContent>
  </w:sdt>
  <w:p w:rsidR="006A2AAA" w:rsidRDefault="006A2A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4611"/>
    <w:multiLevelType w:val="hybridMultilevel"/>
    <w:tmpl w:val="54D27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2D136F"/>
    <w:multiLevelType w:val="hybridMultilevel"/>
    <w:tmpl w:val="7E18E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883065"/>
    <w:multiLevelType w:val="hybridMultilevel"/>
    <w:tmpl w:val="B5BC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B91F62"/>
    <w:multiLevelType w:val="hybridMultilevel"/>
    <w:tmpl w:val="54162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541880"/>
    <w:multiLevelType w:val="hybridMultilevel"/>
    <w:tmpl w:val="44803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E249EA"/>
    <w:multiLevelType w:val="hybridMultilevel"/>
    <w:tmpl w:val="BCB86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F2C7158"/>
    <w:multiLevelType w:val="hybridMultilevel"/>
    <w:tmpl w:val="0BD4387A"/>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641" w:hanging="360"/>
      </w:pPr>
      <w:rPr>
        <w:rFonts w:ascii="Courier New" w:hAnsi="Courier New" w:cs="Courier New" w:hint="default"/>
      </w:rPr>
    </w:lvl>
    <w:lvl w:ilvl="2" w:tplc="08090005" w:tentative="1">
      <w:start w:val="1"/>
      <w:numFmt w:val="bullet"/>
      <w:lvlText w:val=""/>
      <w:lvlJc w:val="left"/>
      <w:pPr>
        <w:ind w:left="2361" w:hanging="360"/>
      </w:pPr>
      <w:rPr>
        <w:rFonts w:ascii="Wingdings" w:hAnsi="Wingdings" w:hint="default"/>
      </w:rPr>
    </w:lvl>
    <w:lvl w:ilvl="3" w:tplc="08090001" w:tentative="1">
      <w:start w:val="1"/>
      <w:numFmt w:val="bullet"/>
      <w:lvlText w:val=""/>
      <w:lvlJc w:val="left"/>
      <w:pPr>
        <w:ind w:left="3081" w:hanging="360"/>
      </w:pPr>
      <w:rPr>
        <w:rFonts w:ascii="Symbol" w:hAnsi="Symbol" w:hint="default"/>
      </w:rPr>
    </w:lvl>
    <w:lvl w:ilvl="4" w:tplc="08090003" w:tentative="1">
      <w:start w:val="1"/>
      <w:numFmt w:val="bullet"/>
      <w:lvlText w:val="o"/>
      <w:lvlJc w:val="left"/>
      <w:pPr>
        <w:ind w:left="3801" w:hanging="360"/>
      </w:pPr>
      <w:rPr>
        <w:rFonts w:ascii="Courier New" w:hAnsi="Courier New" w:cs="Courier New" w:hint="default"/>
      </w:rPr>
    </w:lvl>
    <w:lvl w:ilvl="5" w:tplc="08090005" w:tentative="1">
      <w:start w:val="1"/>
      <w:numFmt w:val="bullet"/>
      <w:lvlText w:val=""/>
      <w:lvlJc w:val="left"/>
      <w:pPr>
        <w:ind w:left="4521" w:hanging="360"/>
      </w:pPr>
      <w:rPr>
        <w:rFonts w:ascii="Wingdings" w:hAnsi="Wingdings" w:hint="default"/>
      </w:rPr>
    </w:lvl>
    <w:lvl w:ilvl="6" w:tplc="08090001" w:tentative="1">
      <w:start w:val="1"/>
      <w:numFmt w:val="bullet"/>
      <w:lvlText w:val=""/>
      <w:lvlJc w:val="left"/>
      <w:pPr>
        <w:ind w:left="5241" w:hanging="360"/>
      </w:pPr>
      <w:rPr>
        <w:rFonts w:ascii="Symbol" w:hAnsi="Symbol" w:hint="default"/>
      </w:rPr>
    </w:lvl>
    <w:lvl w:ilvl="7" w:tplc="08090003" w:tentative="1">
      <w:start w:val="1"/>
      <w:numFmt w:val="bullet"/>
      <w:lvlText w:val="o"/>
      <w:lvlJc w:val="left"/>
      <w:pPr>
        <w:ind w:left="5961" w:hanging="360"/>
      </w:pPr>
      <w:rPr>
        <w:rFonts w:ascii="Courier New" w:hAnsi="Courier New" w:cs="Courier New" w:hint="default"/>
      </w:rPr>
    </w:lvl>
    <w:lvl w:ilvl="8" w:tplc="08090005" w:tentative="1">
      <w:start w:val="1"/>
      <w:numFmt w:val="bullet"/>
      <w:lvlText w:val=""/>
      <w:lvlJc w:val="left"/>
      <w:pPr>
        <w:ind w:left="6681" w:hanging="360"/>
      </w:pPr>
      <w:rPr>
        <w:rFonts w:ascii="Wingdings" w:hAnsi="Wingdings" w:hint="default"/>
      </w:rPr>
    </w:lvl>
  </w:abstractNum>
  <w:abstractNum w:abstractNumId="7">
    <w:nsid w:val="2F825473"/>
    <w:multiLevelType w:val="hybridMultilevel"/>
    <w:tmpl w:val="2B6E820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322035B6"/>
    <w:multiLevelType w:val="hybridMultilevel"/>
    <w:tmpl w:val="E32CBD2A"/>
    <w:lvl w:ilvl="0" w:tplc="6A6883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2871973"/>
    <w:multiLevelType w:val="hybridMultilevel"/>
    <w:tmpl w:val="057A7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3642BD"/>
    <w:multiLevelType w:val="hybridMultilevel"/>
    <w:tmpl w:val="1C80C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E4622F6"/>
    <w:multiLevelType w:val="hybridMultilevel"/>
    <w:tmpl w:val="F1002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5642A8E"/>
    <w:multiLevelType w:val="hybridMultilevel"/>
    <w:tmpl w:val="9BEEA9D0"/>
    <w:lvl w:ilvl="0" w:tplc="08090001">
      <w:start w:val="1"/>
      <w:numFmt w:val="bullet"/>
      <w:lvlText w:val=""/>
      <w:lvlJc w:val="left"/>
      <w:pPr>
        <w:ind w:left="921" w:hanging="360"/>
      </w:pPr>
      <w:rPr>
        <w:rFonts w:ascii="Symbol" w:hAnsi="Symbol" w:hint="default"/>
      </w:rPr>
    </w:lvl>
    <w:lvl w:ilvl="1" w:tplc="08090003" w:tentative="1">
      <w:start w:val="1"/>
      <w:numFmt w:val="bullet"/>
      <w:lvlText w:val="o"/>
      <w:lvlJc w:val="left"/>
      <w:pPr>
        <w:ind w:left="1641" w:hanging="360"/>
      </w:pPr>
      <w:rPr>
        <w:rFonts w:ascii="Courier New" w:hAnsi="Courier New" w:cs="Courier New" w:hint="default"/>
      </w:rPr>
    </w:lvl>
    <w:lvl w:ilvl="2" w:tplc="08090005" w:tentative="1">
      <w:start w:val="1"/>
      <w:numFmt w:val="bullet"/>
      <w:lvlText w:val=""/>
      <w:lvlJc w:val="left"/>
      <w:pPr>
        <w:ind w:left="2361" w:hanging="360"/>
      </w:pPr>
      <w:rPr>
        <w:rFonts w:ascii="Wingdings" w:hAnsi="Wingdings" w:hint="default"/>
      </w:rPr>
    </w:lvl>
    <w:lvl w:ilvl="3" w:tplc="08090001" w:tentative="1">
      <w:start w:val="1"/>
      <w:numFmt w:val="bullet"/>
      <w:lvlText w:val=""/>
      <w:lvlJc w:val="left"/>
      <w:pPr>
        <w:ind w:left="3081" w:hanging="360"/>
      </w:pPr>
      <w:rPr>
        <w:rFonts w:ascii="Symbol" w:hAnsi="Symbol" w:hint="default"/>
      </w:rPr>
    </w:lvl>
    <w:lvl w:ilvl="4" w:tplc="08090003" w:tentative="1">
      <w:start w:val="1"/>
      <w:numFmt w:val="bullet"/>
      <w:lvlText w:val="o"/>
      <w:lvlJc w:val="left"/>
      <w:pPr>
        <w:ind w:left="3801" w:hanging="360"/>
      </w:pPr>
      <w:rPr>
        <w:rFonts w:ascii="Courier New" w:hAnsi="Courier New" w:cs="Courier New" w:hint="default"/>
      </w:rPr>
    </w:lvl>
    <w:lvl w:ilvl="5" w:tplc="08090005" w:tentative="1">
      <w:start w:val="1"/>
      <w:numFmt w:val="bullet"/>
      <w:lvlText w:val=""/>
      <w:lvlJc w:val="left"/>
      <w:pPr>
        <w:ind w:left="4521" w:hanging="360"/>
      </w:pPr>
      <w:rPr>
        <w:rFonts w:ascii="Wingdings" w:hAnsi="Wingdings" w:hint="default"/>
      </w:rPr>
    </w:lvl>
    <w:lvl w:ilvl="6" w:tplc="08090001" w:tentative="1">
      <w:start w:val="1"/>
      <w:numFmt w:val="bullet"/>
      <w:lvlText w:val=""/>
      <w:lvlJc w:val="left"/>
      <w:pPr>
        <w:ind w:left="5241" w:hanging="360"/>
      </w:pPr>
      <w:rPr>
        <w:rFonts w:ascii="Symbol" w:hAnsi="Symbol" w:hint="default"/>
      </w:rPr>
    </w:lvl>
    <w:lvl w:ilvl="7" w:tplc="08090003" w:tentative="1">
      <w:start w:val="1"/>
      <w:numFmt w:val="bullet"/>
      <w:lvlText w:val="o"/>
      <w:lvlJc w:val="left"/>
      <w:pPr>
        <w:ind w:left="5961" w:hanging="360"/>
      </w:pPr>
      <w:rPr>
        <w:rFonts w:ascii="Courier New" w:hAnsi="Courier New" w:cs="Courier New" w:hint="default"/>
      </w:rPr>
    </w:lvl>
    <w:lvl w:ilvl="8" w:tplc="08090005" w:tentative="1">
      <w:start w:val="1"/>
      <w:numFmt w:val="bullet"/>
      <w:lvlText w:val=""/>
      <w:lvlJc w:val="left"/>
      <w:pPr>
        <w:ind w:left="6681" w:hanging="360"/>
      </w:pPr>
      <w:rPr>
        <w:rFonts w:ascii="Wingdings" w:hAnsi="Wingdings" w:hint="default"/>
      </w:rPr>
    </w:lvl>
  </w:abstractNum>
  <w:abstractNum w:abstractNumId="13">
    <w:nsid w:val="713A0F1A"/>
    <w:multiLevelType w:val="hybridMultilevel"/>
    <w:tmpl w:val="15141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6"/>
  </w:num>
  <w:num w:numId="5">
    <w:abstractNumId w:val="1"/>
  </w:num>
  <w:num w:numId="6">
    <w:abstractNumId w:val="12"/>
  </w:num>
  <w:num w:numId="7">
    <w:abstractNumId w:val="3"/>
  </w:num>
  <w:num w:numId="8">
    <w:abstractNumId w:val="9"/>
  </w:num>
  <w:num w:numId="9">
    <w:abstractNumId w:val="11"/>
  </w:num>
  <w:num w:numId="10">
    <w:abstractNumId w:val="10"/>
  </w:num>
  <w:num w:numId="11">
    <w:abstractNumId w:val="5"/>
  </w:num>
  <w:num w:numId="12">
    <w:abstractNumId w:val="0"/>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4A2"/>
    <w:rsid w:val="000113F2"/>
    <w:rsid w:val="00043EFD"/>
    <w:rsid w:val="000608C3"/>
    <w:rsid w:val="000641B8"/>
    <w:rsid w:val="000C700E"/>
    <w:rsid w:val="000D0F9C"/>
    <w:rsid w:val="00115A8E"/>
    <w:rsid w:val="0014415F"/>
    <w:rsid w:val="0019684D"/>
    <w:rsid w:val="001B071E"/>
    <w:rsid w:val="001E7967"/>
    <w:rsid w:val="001F14B4"/>
    <w:rsid w:val="00203B8E"/>
    <w:rsid w:val="00231385"/>
    <w:rsid w:val="00335A51"/>
    <w:rsid w:val="003609FD"/>
    <w:rsid w:val="00360BF6"/>
    <w:rsid w:val="00380F26"/>
    <w:rsid w:val="003E485A"/>
    <w:rsid w:val="0045760E"/>
    <w:rsid w:val="00497773"/>
    <w:rsid w:val="004B7AB9"/>
    <w:rsid w:val="00631495"/>
    <w:rsid w:val="00677415"/>
    <w:rsid w:val="0068541F"/>
    <w:rsid w:val="006A02DF"/>
    <w:rsid w:val="006A2AAA"/>
    <w:rsid w:val="00714E46"/>
    <w:rsid w:val="00735FC7"/>
    <w:rsid w:val="007D17A8"/>
    <w:rsid w:val="007F75C9"/>
    <w:rsid w:val="00896BAA"/>
    <w:rsid w:val="00896C0A"/>
    <w:rsid w:val="008B7EE1"/>
    <w:rsid w:val="008C709D"/>
    <w:rsid w:val="008F2E01"/>
    <w:rsid w:val="009142B6"/>
    <w:rsid w:val="0092741E"/>
    <w:rsid w:val="00984FC3"/>
    <w:rsid w:val="009A207D"/>
    <w:rsid w:val="009F35FB"/>
    <w:rsid w:val="009F4022"/>
    <w:rsid w:val="00A2778C"/>
    <w:rsid w:val="00A334A2"/>
    <w:rsid w:val="00AB77DB"/>
    <w:rsid w:val="00AD358F"/>
    <w:rsid w:val="00B31FA2"/>
    <w:rsid w:val="00B424BC"/>
    <w:rsid w:val="00B6672A"/>
    <w:rsid w:val="00B76EC8"/>
    <w:rsid w:val="00B81BFB"/>
    <w:rsid w:val="00BA12E9"/>
    <w:rsid w:val="00C16EB0"/>
    <w:rsid w:val="00C211DC"/>
    <w:rsid w:val="00C3410B"/>
    <w:rsid w:val="00C90D32"/>
    <w:rsid w:val="00CB1E7F"/>
    <w:rsid w:val="00CB2C22"/>
    <w:rsid w:val="00CF1FF0"/>
    <w:rsid w:val="00D32C39"/>
    <w:rsid w:val="00D47F6F"/>
    <w:rsid w:val="00D629F1"/>
    <w:rsid w:val="00D844CA"/>
    <w:rsid w:val="00D84D8A"/>
    <w:rsid w:val="00DA5E2D"/>
    <w:rsid w:val="00DE0262"/>
    <w:rsid w:val="00E041BE"/>
    <w:rsid w:val="00E323FB"/>
    <w:rsid w:val="00E37BB3"/>
    <w:rsid w:val="00EA34F0"/>
    <w:rsid w:val="00ED32BF"/>
    <w:rsid w:val="00EE3B3B"/>
    <w:rsid w:val="00F203E6"/>
    <w:rsid w:val="00F23607"/>
    <w:rsid w:val="00F40198"/>
    <w:rsid w:val="00F42AB5"/>
    <w:rsid w:val="00F60A17"/>
    <w:rsid w:val="00FB0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F1FF0"/>
    <w:pPr>
      <w:keepNext/>
      <w:keepLines/>
      <w:spacing w:before="480" w:after="0"/>
      <w:outlineLvl w:val="0"/>
    </w:pPr>
    <w:rPr>
      <w:rFonts w:eastAsiaTheme="majorEastAsia" w:cstheme="majorBidi"/>
      <w:b/>
      <w:bCs/>
      <w:sz w:val="40"/>
      <w:szCs w:val="28"/>
      <w:u w:val="single"/>
    </w:rPr>
  </w:style>
  <w:style w:type="paragraph" w:styleId="Heading2">
    <w:name w:val="heading 2"/>
    <w:basedOn w:val="Normal"/>
    <w:next w:val="Normal"/>
    <w:link w:val="Heading2Char"/>
    <w:autoRedefine/>
    <w:uiPriority w:val="9"/>
    <w:unhideWhenUsed/>
    <w:qFormat/>
    <w:rsid w:val="000C700E"/>
    <w:pPr>
      <w:keepNext/>
      <w:keepLines/>
      <w:spacing w:before="200" w:after="0" w:line="240" w:lineRule="auto"/>
      <w:outlineLvl w:val="1"/>
    </w:pPr>
    <w:rPr>
      <w:rFonts w:eastAsiaTheme="majorEastAsia" w:cstheme="majorBidi"/>
      <w:b/>
      <w:bCs/>
      <w:color w:val="000000" w:themeColor="text1"/>
      <w:sz w:val="32"/>
      <w:szCs w:val="26"/>
      <w:u w:val="single"/>
    </w:rPr>
  </w:style>
  <w:style w:type="paragraph" w:styleId="Heading3">
    <w:name w:val="heading 3"/>
    <w:basedOn w:val="Normal"/>
    <w:next w:val="Normal"/>
    <w:link w:val="Heading3Char"/>
    <w:uiPriority w:val="9"/>
    <w:unhideWhenUsed/>
    <w:qFormat/>
    <w:rsid w:val="000D0F9C"/>
    <w:pPr>
      <w:keepNext/>
      <w:keepLines/>
      <w:spacing w:before="200" w:after="0"/>
      <w:outlineLvl w:val="2"/>
    </w:pPr>
    <w:rPr>
      <w:rFonts w:asciiTheme="majorHAnsi" w:eastAsiaTheme="majorEastAsia" w:hAnsiTheme="majorHAnsi" w:cstheme="majorBidi"/>
      <w:b/>
      <w:b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4A2"/>
    <w:pPr>
      <w:ind w:left="720"/>
      <w:contextualSpacing/>
    </w:pPr>
  </w:style>
  <w:style w:type="paragraph" w:styleId="Header">
    <w:name w:val="header"/>
    <w:basedOn w:val="Normal"/>
    <w:link w:val="HeaderChar"/>
    <w:uiPriority w:val="99"/>
    <w:unhideWhenUsed/>
    <w:rsid w:val="00A334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4A2"/>
  </w:style>
  <w:style w:type="paragraph" w:styleId="Footer">
    <w:name w:val="footer"/>
    <w:basedOn w:val="Normal"/>
    <w:link w:val="FooterChar"/>
    <w:uiPriority w:val="99"/>
    <w:unhideWhenUsed/>
    <w:rsid w:val="00A334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4A2"/>
  </w:style>
  <w:style w:type="paragraph" w:styleId="BalloonText">
    <w:name w:val="Balloon Text"/>
    <w:basedOn w:val="Normal"/>
    <w:link w:val="BalloonTextChar"/>
    <w:uiPriority w:val="99"/>
    <w:semiHidden/>
    <w:unhideWhenUsed/>
    <w:rsid w:val="00A33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4A2"/>
    <w:rPr>
      <w:rFonts w:ascii="Tahoma" w:hAnsi="Tahoma" w:cs="Tahoma"/>
      <w:sz w:val="16"/>
      <w:szCs w:val="16"/>
    </w:rPr>
  </w:style>
  <w:style w:type="character" w:customStyle="1" w:styleId="Heading1Char">
    <w:name w:val="Heading 1 Char"/>
    <w:basedOn w:val="DefaultParagraphFont"/>
    <w:link w:val="Heading1"/>
    <w:uiPriority w:val="9"/>
    <w:rsid w:val="00CF1FF0"/>
    <w:rPr>
      <w:rFonts w:eastAsiaTheme="majorEastAsia" w:cstheme="majorBidi"/>
      <w:b/>
      <w:bCs/>
      <w:sz w:val="40"/>
      <w:szCs w:val="28"/>
      <w:u w:val="single"/>
    </w:rPr>
  </w:style>
  <w:style w:type="character" w:customStyle="1" w:styleId="Heading2Char">
    <w:name w:val="Heading 2 Char"/>
    <w:basedOn w:val="DefaultParagraphFont"/>
    <w:link w:val="Heading2"/>
    <w:uiPriority w:val="9"/>
    <w:rsid w:val="000C700E"/>
    <w:rPr>
      <w:rFonts w:eastAsiaTheme="majorEastAsia" w:cstheme="majorBidi"/>
      <w:b/>
      <w:bCs/>
      <w:color w:val="000000" w:themeColor="text1"/>
      <w:sz w:val="32"/>
      <w:szCs w:val="26"/>
      <w:u w:val="single"/>
    </w:rPr>
  </w:style>
  <w:style w:type="paragraph" w:styleId="TOCHeading">
    <w:name w:val="TOC Heading"/>
    <w:basedOn w:val="Heading1"/>
    <w:next w:val="Normal"/>
    <w:uiPriority w:val="39"/>
    <w:semiHidden/>
    <w:unhideWhenUsed/>
    <w:qFormat/>
    <w:rsid w:val="00CF1FF0"/>
    <w:pPr>
      <w:outlineLvl w:val="9"/>
    </w:pPr>
    <w:rPr>
      <w:lang w:val="en-US" w:eastAsia="ja-JP"/>
    </w:rPr>
  </w:style>
  <w:style w:type="paragraph" w:styleId="TOC1">
    <w:name w:val="toc 1"/>
    <w:basedOn w:val="Normal"/>
    <w:next w:val="Normal"/>
    <w:autoRedefine/>
    <w:uiPriority w:val="39"/>
    <w:unhideWhenUsed/>
    <w:rsid w:val="00CF1FF0"/>
    <w:pPr>
      <w:spacing w:after="100"/>
    </w:pPr>
  </w:style>
  <w:style w:type="paragraph" w:styleId="TOC2">
    <w:name w:val="toc 2"/>
    <w:basedOn w:val="Normal"/>
    <w:next w:val="Normal"/>
    <w:autoRedefine/>
    <w:uiPriority w:val="39"/>
    <w:unhideWhenUsed/>
    <w:rsid w:val="00CF1FF0"/>
    <w:pPr>
      <w:spacing w:after="100"/>
      <w:ind w:left="220"/>
    </w:pPr>
  </w:style>
  <w:style w:type="character" w:styleId="Hyperlink">
    <w:name w:val="Hyperlink"/>
    <w:basedOn w:val="DefaultParagraphFont"/>
    <w:uiPriority w:val="99"/>
    <w:unhideWhenUsed/>
    <w:rsid w:val="00CF1FF0"/>
    <w:rPr>
      <w:color w:val="0000FF" w:themeColor="hyperlink"/>
      <w:u w:val="single"/>
    </w:rPr>
  </w:style>
  <w:style w:type="table" w:styleId="TableGrid">
    <w:name w:val="Table Grid"/>
    <w:basedOn w:val="TableNormal"/>
    <w:uiPriority w:val="59"/>
    <w:rsid w:val="00C90D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D0F9C"/>
    <w:rPr>
      <w:rFonts w:asciiTheme="majorHAnsi" w:eastAsiaTheme="majorEastAsia" w:hAnsiTheme="majorHAnsi" w:cstheme="majorBidi"/>
      <w:b/>
      <w:bCs/>
      <w:color w:val="4F81BD" w:themeColor="accent1"/>
      <w:u w:val="single"/>
    </w:rPr>
  </w:style>
  <w:style w:type="paragraph" w:styleId="TOC3">
    <w:name w:val="toc 3"/>
    <w:basedOn w:val="Normal"/>
    <w:next w:val="Normal"/>
    <w:autoRedefine/>
    <w:uiPriority w:val="39"/>
    <w:unhideWhenUsed/>
    <w:rsid w:val="00115A8E"/>
    <w:pPr>
      <w:spacing w:after="100"/>
      <w:ind w:left="440"/>
    </w:pPr>
  </w:style>
  <w:style w:type="character" w:styleId="HTMLCode">
    <w:name w:val="HTML Code"/>
    <w:basedOn w:val="DefaultParagraphFont"/>
    <w:uiPriority w:val="99"/>
    <w:semiHidden/>
    <w:unhideWhenUsed/>
    <w:rsid w:val="00203B8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F1FF0"/>
    <w:pPr>
      <w:keepNext/>
      <w:keepLines/>
      <w:spacing w:before="480" w:after="0"/>
      <w:outlineLvl w:val="0"/>
    </w:pPr>
    <w:rPr>
      <w:rFonts w:eastAsiaTheme="majorEastAsia" w:cstheme="majorBidi"/>
      <w:b/>
      <w:bCs/>
      <w:sz w:val="40"/>
      <w:szCs w:val="28"/>
      <w:u w:val="single"/>
    </w:rPr>
  </w:style>
  <w:style w:type="paragraph" w:styleId="Heading2">
    <w:name w:val="heading 2"/>
    <w:basedOn w:val="Normal"/>
    <w:next w:val="Normal"/>
    <w:link w:val="Heading2Char"/>
    <w:autoRedefine/>
    <w:uiPriority w:val="9"/>
    <w:unhideWhenUsed/>
    <w:qFormat/>
    <w:rsid w:val="000C700E"/>
    <w:pPr>
      <w:keepNext/>
      <w:keepLines/>
      <w:spacing w:before="200" w:after="0" w:line="240" w:lineRule="auto"/>
      <w:outlineLvl w:val="1"/>
    </w:pPr>
    <w:rPr>
      <w:rFonts w:eastAsiaTheme="majorEastAsia" w:cstheme="majorBidi"/>
      <w:b/>
      <w:bCs/>
      <w:color w:val="000000" w:themeColor="text1"/>
      <w:sz w:val="32"/>
      <w:szCs w:val="26"/>
      <w:u w:val="single"/>
    </w:rPr>
  </w:style>
  <w:style w:type="paragraph" w:styleId="Heading3">
    <w:name w:val="heading 3"/>
    <w:basedOn w:val="Normal"/>
    <w:next w:val="Normal"/>
    <w:link w:val="Heading3Char"/>
    <w:uiPriority w:val="9"/>
    <w:unhideWhenUsed/>
    <w:qFormat/>
    <w:rsid w:val="000D0F9C"/>
    <w:pPr>
      <w:keepNext/>
      <w:keepLines/>
      <w:spacing w:before="200" w:after="0"/>
      <w:outlineLvl w:val="2"/>
    </w:pPr>
    <w:rPr>
      <w:rFonts w:asciiTheme="majorHAnsi" w:eastAsiaTheme="majorEastAsia" w:hAnsiTheme="majorHAnsi" w:cstheme="majorBidi"/>
      <w:b/>
      <w:b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4A2"/>
    <w:pPr>
      <w:ind w:left="720"/>
      <w:contextualSpacing/>
    </w:pPr>
  </w:style>
  <w:style w:type="paragraph" w:styleId="Header">
    <w:name w:val="header"/>
    <w:basedOn w:val="Normal"/>
    <w:link w:val="HeaderChar"/>
    <w:uiPriority w:val="99"/>
    <w:unhideWhenUsed/>
    <w:rsid w:val="00A334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4A2"/>
  </w:style>
  <w:style w:type="paragraph" w:styleId="Footer">
    <w:name w:val="footer"/>
    <w:basedOn w:val="Normal"/>
    <w:link w:val="FooterChar"/>
    <w:uiPriority w:val="99"/>
    <w:unhideWhenUsed/>
    <w:rsid w:val="00A334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4A2"/>
  </w:style>
  <w:style w:type="paragraph" w:styleId="BalloonText">
    <w:name w:val="Balloon Text"/>
    <w:basedOn w:val="Normal"/>
    <w:link w:val="BalloonTextChar"/>
    <w:uiPriority w:val="99"/>
    <w:semiHidden/>
    <w:unhideWhenUsed/>
    <w:rsid w:val="00A33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4A2"/>
    <w:rPr>
      <w:rFonts w:ascii="Tahoma" w:hAnsi="Tahoma" w:cs="Tahoma"/>
      <w:sz w:val="16"/>
      <w:szCs w:val="16"/>
    </w:rPr>
  </w:style>
  <w:style w:type="character" w:customStyle="1" w:styleId="Heading1Char">
    <w:name w:val="Heading 1 Char"/>
    <w:basedOn w:val="DefaultParagraphFont"/>
    <w:link w:val="Heading1"/>
    <w:uiPriority w:val="9"/>
    <w:rsid w:val="00CF1FF0"/>
    <w:rPr>
      <w:rFonts w:eastAsiaTheme="majorEastAsia" w:cstheme="majorBidi"/>
      <w:b/>
      <w:bCs/>
      <w:sz w:val="40"/>
      <w:szCs w:val="28"/>
      <w:u w:val="single"/>
    </w:rPr>
  </w:style>
  <w:style w:type="character" w:customStyle="1" w:styleId="Heading2Char">
    <w:name w:val="Heading 2 Char"/>
    <w:basedOn w:val="DefaultParagraphFont"/>
    <w:link w:val="Heading2"/>
    <w:uiPriority w:val="9"/>
    <w:rsid w:val="000C700E"/>
    <w:rPr>
      <w:rFonts w:eastAsiaTheme="majorEastAsia" w:cstheme="majorBidi"/>
      <w:b/>
      <w:bCs/>
      <w:color w:val="000000" w:themeColor="text1"/>
      <w:sz w:val="32"/>
      <w:szCs w:val="26"/>
      <w:u w:val="single"/>
    </w:rPr>
  </w:style>
  <w:style w:type="paragraph" w:styleId="TOCHeading">
    <w:name w:val="TOC Heading"/>
    <w:basedOn w:val="Heading1"/>
    <w:next w:val="Normal"/>
    <w:uiPriority w:val="39"/>
    <w:semiHidden/>
    <w:unhideWhenUsed/>
    <w:qFormat/>
    <w:rsid w:val="00CF1FF0"/>
    <w:pPr>
      <w:outlineLvl w:val="9"/>
    </w:pPr>
    <w:rPr>
      <w:lang w:val="en-US" w:eastAsia="ja-JP"/>
    </w:rPr>
  </w:style>
  <w:style w:type="paragraph" w:styleId="TOC1">
    <w:name w:val="toc 1"/>
    <w:basedOn w:val="Normal"/>
    <w:next w:val="Normal"/>
    <w:autoRedefine/>
    <w:uiPriority w:val="39"/>
    <w:unhideWhenUsed/>
    <w:rsid w:val="00CF1FF0"/>
    <w:pPr>
      <w:spacing w:after="100"/>
    </w:pPr>
  </w:style>
  <w:style w:type="paragraph" w:styleId="TOC2">
    <w:name w:val="toc 2"/>
    <w:basedOn w:val="Normal"/>
    <w:next w:val="Normal"/>
    <w:autoRedefine/>
    <w:uiPriority w:val="39"/>
    <w:unhideWhenUsed/>
    <w:rsid w:val="00CF1FF0"/>
    <w:pPr>
      <w:spacing w:after="100"/>
      <w:ind w:left="220"/>
    </w:pPr>
  </w:style>
  <w:style w:type="character" w:styleId="Hyperlink">
    <w:name w:val="Hyperlink"/>
    <w:basedOn w:val="DefaultParagraphFont"/>
    <w:uiPriority w:val="99"/>
    <w:unhideWhenUsed/>
    <w:rsid w:val="00CF1FF0"/>
    <w:rPr>
      <w:color w:val="0000FF" w:themeColor="hyperlink"/>
      <w:u w:val="single"/>
    </w:rPr>
  </w:style>
  <w:style w:type="table" w:styleId="TableGrid">
    <w:name w:val="Table Grid"/>
    <w:basedOn w:val="TableNormal"/>
    <w:uiPriority w:val="59"/>
    <w:rsid w:val="00C90D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D0F9C"/>
    <w:rPr>
      <w:rFonts w:asciiTheme="majorHAnsi" w:eastAsiaTheme="majorEastAsia" w:hAnsiTheme="majorHAnsi" w:cstheme="majorBidi"/>
      <w:b/>
      <w:bCs/>
      <w:color w:val="4F81BD" w:themeColor="accent1"/>
      <w:u w:val="single"/>
    </w:rPr>
  </w:style>
  <w:style w:type="paragraph" w:styleId="TOC3">
    <w:name w:val="toc 3"/>
    <w:basedOn w:val="Normal"/>
    <w:next w:val="Normal"/>
    <w:autoRedefine/>
    <w:uiPriority w:val="39"/>
    <w:unhideWhenUsed/>
    <w:rsid w:val="00115A8E"/>
    <w:pPr>
      <w:spacing w:after="100"/>
      <w:ind w:left="440"/>
    </w:pPr>
  </w:style>
  <w:style w:type="character" w:styleId="HTMLCode">
    <w:name w:val="HTML Code"/>
    <w:basedOn w:val="DefaultParagraphFont"/>
    <w:uiPriority w:val="99"/>
    <w:semiHidden/>
    <w:unhideWhenUsed/>
    <w:rsid w:val="00203B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11073">
      <w:bodyDiv w:val="1"/>
      <w:marLeft w:val="0"/>
      <w:marRight w:val="0"/>
      <w:marTop w:val="0"/>
      <w:marBottom w:val="0"/>
      <w:divBdr>
        <w:top w:val="none" w:sz="0" w:space="0" w:color="auto"/>
        <w:left w:val="none" w:sz="0" w:space="0" w:color="auto"/>
        <w:bottom w:val="none" w:sz="0" w:space="0" w:color="auto"/>
        <w:right w:val="none" w:sz="0" w:space="0" w:color="auto"/>
      </w:divBdr>
    </w:div>
    <w:div w:id="349330867">
      <w:bodyDiv w:val="1"/>
      <w:marLeft w:val="0"/>
      <w:marRight w:val="0"/>
      <w:marTop w:val="0"/>
      <w:marBottom w:val="0"/>
      <w:divBdr>
        <w:top w:val="none" w:sz="0" w:space="0" w:color="auto"/>
        <w:left w:val="none" w:sz="0" w:space="0" w:color="auto"/>
        <w:bottom w:val="none" w:sz="0" w:space="0" w:color="auto"/>
        <w:right w:val="none" w:sz="0" w:space="0" w:color="auto"/>
      </w:divBdr>
    </w:div>
    <w:div w:id="524490738">
      <w:bodyDiv w:val="1"/>
      <w:marLeft w:val="0"/>
      <w:marRight w:val="0"/>
      <w:marTop w:val="0"/>
      <w:marBottom w:val="0"/>
      <w:divBdr>
        <w:top w:val="none" w:sz="0" w:space="0" w:color="auto"/>
        <w:left w:val="none" w:sz="0" w:space="0" w:color="auto"/>
        <w:bottom w:val="none" w:sz="0" w:space="0" w:color="auto"/>
        <w:right w:val="none" w:sz="0" w:space="0" w:color="auto"/>
      </w:divBdr>
    </w:div>
    <w:div w:id="897518745">
      <w:bodyDiv w:val="1"/>
      <w:marLeft w:val="0"/>
      <w:marRight w:val="0"/>
      <w:marTop w:val="0"/>
      <w:marBottom w:val="0"/>
      <w:divBdr>
        <w:top w:val="none" w:sz="0" w:space="0" w:color="auto"/>
        <w:left w:val="none" w:sz="0" w:space="0" w:color="auto"/>
        <w:bottom w:val="none" w:sz="0" w:space="0" w:color="auto"/>
        <w:right w:val="none" w:sz="0" w:space="0" w:color="auto"/>
      </w:divBdr>
    </w:div>
    <w:div w:id="127666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jth-uss-001\8089Goodman$\F454%20Questionnair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jth-uss-001\8089Goodman$\F454%20Questionnaire.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jth-uss-001\8089Goodman$\F454%20Questionnair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On</a:t>
            </a:r>
            <a:r>
              <a:rPr lang="en-GB" baseline="0"/>
              <a:t> a scale of 1 - 10 (with 1 meaning not time consuming atall), how time-consuming would you say the current system is?</a:t>
            </a:r>
            <a:endParaRPr lang="en-GB"/>
          </a:p>
        </c:rich>
      </c:tx>
      <c:layout>
        <c:manualLayout>
          <c:xMode val="edge"/>
          <c:yMode val="edge"/>
          <c:x val="0.12968013664810843"/>
          <c:y val="0"/>
        </c:manualLayout>
      </c:layout>
      <c:overlay val="0"/>
    </c:title>
    <c:autoTitleDeleted val="0"/>
    <c:plotArea>
      <c:layout/>
      <c:barChart>
        <c:barDir val="col"/>
        <c:grouping val="clustered"/>
        <c:varyColors val="0"/>
        <c:ser>
          <c:idx val="0"/>
          <c:order val="0"/>
          <c:invertIfNegative val="0"/>
          <c:val>
            <c:numRef>
              <c:f>Sheet1!$B$4:$K$4</c:f>
              <c:numCache>
                <c:formatCode>General</c:formatCode>
                <c:ptCount val="10"/>
                <c:pt idx="0">
                  <c:v>0</c:v>
                </c:pt>
                <c:pt idx="1">
                  <c:v>0</c:v>
                </c:pt>
                <c:pt idx="2">
                  <c:v>1</c:v>
                </c:pt>
                <c:pt idx="3">
                  <c:v>1</c:v>
                </c:pt>
                <c:pt idx="4">
                  <c:v>9</c:v>
                </c:pt>
                <c:pt idx="5">
                  <c:v>7</c:v>
                </c:pt>
                <c:pt idx="6">
                  <c:v>10</c:v>
                </c:pt>
                <c:pt idx="7">
                  <c:v>11</c:v>
                </c:pt>
                <c:pt idx="8">
                  <c:v>7</c:v>
                </c:pt>
                <c:pt idx="9">
                  <c:v>4</c:v>
                </c:pt>
              </c:numCache>
            </c:numRef>
          </c:val>
        </c:ser>
        <c:dLbls>
          <c:showLegendKey val="0"/>
          <c:showVal val="0"/>
          <c:showCatName val="0"/>
          <c:showSerName val="0"/>
          <c:showPercent val="0"/>
          <c:showBubbleSize val="0"/>
        </c:dLbls>
        <c:gapWidth val="150"/>
        <c:axId val="28980352"/>
        <c:axId val="28982272"/>
      </c:barChart>
      <c:catAx>
        <c:axId val="28980352"/>
        <c:scaling>
          <c:orientation val="minMax"/>
        </c:scaling>
        <c:delete val="0"/>
        <c:axPos val="b"/>
        <c:title>
          <c:tx>
            <c:rich>
              <a:bodyPr/>
              <a:lstStyle/>
              <a:p>
                <a:pPr>
                  <a:defRPr/>
                </a:pPr>
                <a:r>
                  <a:rPr lang="en-GB"/>
                  <a:t>Score (1-10)</a:t>
                </a:r>
              </a:p>
            </c:rich>
          </c:tx>
          <c:layout/>
          <c:overlay val="0"/>
        </c:title>
        <c:majorTickMark val="none"/>
        <c:minorTickMark val="none"/>
        <c:tickLblPos val="nextTo"/>
        <c:crossAx val="28982272"/>
        <c:crosses val="autoZero"/>
        <c:auto val="1"/>
        <c:lblAlgn val="ctr"/>
        <c:lblOffset val="100"/>
        <c:noMultiLvlLbl val="0"/>
      </c:catAx>
      <c:valAx>
        <c:axId val="28982272"/>
        <c:scaling>
          <c:orientation val="minMax"/>
        </c:scaling>
        <c:delete val="0"/>
        <c:axPos val="l"/>
        <c:majorGridlines/>
        <c:title>
          <c:tx>
            <c:rich>
              <a:bodyPr/>
              <a:lstStyle/>
              <a:p>
                <a:pPr>
                  <a:defRPr/>
                </a:pPr>
                <a:r>
                  <a:rPr lang="en-GB"/>
                  <a:t>Number</a:t>
                </a:r>
                <a:r>
                  <a:rPr lang="en-GB" baseline="0"/>
                  <a:t> of Employees</a:t>
                </a:r>
                <a:endParaRPr lang="en-GB"/>
              </a:p>
            </c:rich>
          </c:tx>
          <c:layout/>
          <c:overlay val="0"/>
        </c:title>
        <c:numFmt formatCode="General" sourceLinked="1"/>
        <c:majorTickMark val="out"/>
        <c:minorTickMark val="none"/>
        <c:tickLblPos val="nextTo"/>
        <c:crossAx val="28980352"/>
        <c:crosses val="autoZero"/>
        <c:crossBetween val="between"/>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On</a:t>
            </a:r>
            <a:r>
              <a:rPr lang="en-GB" baseline="0"/>
              <a:t> a scale of 1-10 (with 1 being low, and 10 being high), how well do you work with technology?</a:t>
            </a:r>
            <a:endParaRPr lang="en-GB"/>
          </a:p>
        </c:rich>
      </c:tx>
      <c:layout>
        <c:manualLayout>
          <c:xMode val="edge"/>
          <c:yMode val="edge"/>
          <c:x val="0.13451083635652608"/>
          <c:y val="0"/>
        </c:manualLayout>
      </c:layout>
      <c:overlay val="0"/>
    </c:title>
    <c:autoTitleDeleted val="0"/>
    <c:plotArea>
      <c:layout/>
      <c:barChart>
        <c:barDir val="col"/>
        <c:grouping val="clustered"/>
        <c:varyColors val="0"/>
        <c:ser>
          <c:idx val="0"/>
          <c:order val="0"/>
          <c:invertIfNegative val="0"/>
          <c:val>
            <c:numRef>
              <c:f>Sheet1!$B$5:$K$5</c:f>
              <c:numCache>
                <c:formatCode>General</c:formatCode>
                <c:ptCount val="10"/>
                <c:pt idx="0">
                  <c:v>2</c:v>
                </c:pt>
                <c:pt idx="1">
                  <c:v>2</c:v>
                </c:pt>
                <c:pt idx="2">
                  <c:v>4</c:v>
                </c:pt>
                <c:pt idx="3">
                  <c:v>6</c:v>
                </c:pt>
                <c:pt idx="4">
                  <c:v>5</c:v>
                </c:pt>
                <c:pt idx="5">
                  <c:v>11</c:v>
                </c:pt>
                <c:pt idx="6">
                  <c:v>7</c:v>
                </c:pt>
                <c:pt idx="7">
                  <c:v>4</c:v>
                </c:pt>
                <c:pt idx="8">
                  <c:v>6</c:v>
                </c:pt>
                <c:pt idx="9">
                  <c:v>3</c:v>
                </c:pt>
              </c:numCache>
            </c:numRef>
          </c:val>
        </c:ser>
        <c:dLbls>
          <c:showLegendKey val="0"/>
          <c:showVal val="0"/>
          <c:showCatName val="0"/>
          <c:showSerName val="0"/>
          <c:showPercent val="0"/>
          <c:showBubbleSize val="0"/>
        </c:dLbls>
        <c:gapWidth val="150"/>
        <c:axId val="69320704"/>
        <c:axId val="69322624"/>
      </c:barChart>
      <c:catAx>
        <c:axId val="69320704"/>
        <c:scaling>
          <c:orientation val="minMax"/>
        </c:scaling>
        <c:delete val="0"/>
        <c:axPos val="b"/>
        <c:title>
          <c:tx>
            <c:rich>
              <a:bodyPr/>
              <a:lstStyle/>
              <a:p>
                <a:pPr>
                  <a:defRPr/>
                </a:pPr>
                <a:r>
                  <a:rPr lang="en-GB"/>
                  <a:t>Score</a:t>
                </a:r>
                <a:r>
                  <a:rPr lang="en-GB" baseline="0"/>
                  <a:t> (1-10)</a:t>
                </a:r>
                <a:endParaRPr lang="en-GB"/>
              </a:p>
            </c:rich>
          </c:tx>
          <c:layout/>
          <c:overlay val="0"/>
        </c:title>
        <c:majorTickMark val="none"/>
        <c:minorTickMark val="none"/>
        <c:tickLblPos val="nextTo"/>
        <c:crossAx val="69322624"/>
        <c:crosses val="autoZero"/>
        <c:auto val="1"/>
        <c:lblAlgn val="ctr"/>
        <c:lblOffset val="100"/>
        <c:noMultiLvlLbl val="0"/>
      </c:catAx>
      <c:valAx>
        <c:axId val="69322624"/>
        <c:scaling>
          <c:orientation val="minMax"/>
        </c:scaling>
        <c:delete val="0"/>
        <c:axPos val="l"/>
        <c:majorGridlines/>
        <c:title>
          <c:tx>
            <c:rich>
              <a:bodyPr/>
              <a:lstStyle/>
              <a:p>
                <a:pPr>
                  <a:defRPr/>
                </a:pPr>
                <a:r>
                  <a:rPr lang="en-GB"/>
                  <a:t>Number of Employees</a:t>
                </a:r>
              </a:p>
            </c:rich>
          </c:tx>
          <c:layout/>
          <c:overlay val="0"/>
        </c:title>
        <c:numFmt formatCode="General" sourceLinked="1"/>
        <c:majorTickMark val="out"/>
        <c:minorTickMark val="none"/>
        <c:tickLblPos val="nextTo"/>
        <c:crossAx val="6932070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Yes/No Questionnaire Responses</a:t>
            </a:r>
          </a:p>
        </c:rich>
      </c:tx>
      <c:layout/>
      <c:overlay val="0"/>
    </c:title>
    <c:autoTitleDeleted val="0"/>
    <c:plotArea>
      <c:layout>
        <c:manualLayout>
          <c:layoutTarget val="inner"/>
          <c:xMode val="edge"/>
          <c:yMode val="edge"/>
          <c:x val="0.11105886581372099"/>
          <c:y val="0.14619908045178384"/>
          <c:w val="0.7553499863037838"/>
          <c:h val="0.70020617013913478"/>
        </c:manualLayout>
      </c:layout>
      <c:barChart>
        <c:barDir val="col"/>
        <c:grouping val="clustered"/>
        <c:varyColors val="0"/>
        <c:ser>
          <c:idx val="0"/>
          <c:order val="0"/>
          <c:invertIfNegative val="0"/>
          <c:cat>
            <c:strRef>
              <c:f>Sheet1!$D$21:$D$32</c:f>
              <c:strCache>
                <c:ptCount val="12"/>
                <c:pt idx="0">
                  <c:v>Q1 yes</c:v>
                </c:pt>
                <c:pt idx="1">
                  <c:v>Q1 no</c:v>
                </c:pt>
                <c:pt idx="2">
                  <c:v>Q2 yes</c:v>
                </c:pt>
                <c:pt idx="3">
                  <c:v>Q2 no</c:v>
                </c:pt>
                <c:pt idx="4">
                  <c:v>Q3 yes</c:v>
                </c:pt>
                <c:pt idx="5">
                  <c:v>Q3 no</c:v>
                </c:pt>
                <c:pt idx="6">
                  <c:v>Q4 yes</c:v>
                </c:pt>
                <c:pt idx="7">
                  <c:v>Q4 no</c:v>
                </c:pt>
                <c:pt idx="8">
                  <c:v>Q5 yes</c:v>
                </c:pt>
                <c:pt idx="9">
                  <c:v>Q5 no</c:v>
                </c:pt>
                <c:pt idx="10">
                  <c:v>Q6 yes</c:v>
                </c:pt>
                <c:pt idx="11">
                  <c:v>Q6 no</c:v>
                </c:pt>
              </c:strCache>
            </c:strRef>
          </c:cat>
          <c:val>
            <c:numRef>
              <c:f>Sheet1!$E$21:$E$32</c:f>
              <c:numCache>
                <c:formatCode>General</c:formatCode>
                <c:ptCount val="12"/>
                <c:pt idx="0">
                  <c:v>13</c:v>
                </c:pt>
                <c:pt idx="1">
                  <c:v>37</c:v>
                </c:pt>
                <c:pt idx="2">
                  <c:v>6</c:v>
                </c:pt>
                <c:pt idx="3">
                  <c:v>44</c:v>
                </c:pt>
                <c:pt idx="4">
                  <c:v>39</c:v>
                </c:pt>
                <c:pt idx="5">
                  <c:v>11</c:v>
                </c:pt>
                <c:pt idx="6">
                  <c:v>31</c:v>
                </c:pt>
                <c:pt idx="7">
                  <c:v>19</c:v>
                </c:pt>
                <c:pt idx="8">
                  <c:v>29</c:v>
                </c:pt>
                <c:pt idx="9">
                  <c:v>21</c:v>
                </c:pt>
                <c:pt idx="10">
                  <c:v>5</c:v>
                </c:pt>
                <c:pt idx="11">
                  <c:v>45</c:v>
                </c:pt>
              </c:numCache>
            </c:numRef>
          </c:val>
        </c:ser>
        <c:dLbls>
          <c:showLegendKey val="0"/>
          <c:showVal val="0"/>
          <c:showCatName val="0"/>
          <c:showSerName val="0"/>
          <c:showPercent val="0"/>
          <c:showBubbleSize val="0"/>
        </c:dLbls>
        <c:gapWidth val="150"/>
        <c:axId val="69995520"/>
        <c:axId val="70022656"/>
      </c:barChart>
      <c:catAx>
        <c:axId val="69995520"/>
        <c:scaling>
          <c:orientation val="minMax"/>
        </c:scaling>
        <c:delete val="0"/>
        <c:axPos val="b"/>
        <c:title>
          <c:tx>
            <c:rich>
              <a:bodyPr/>
              <a:lstStyle/>
              <a:p>
                <a:pPr>
                  <a:defRPr/>
                </a:pPr>
                <a:r>
                  <a:rPr lang="en-GB"/>
                  <a:t>Response</a:t>
                </a:r>
              </a:p>
            </c:rich>
          </c:tx>
          <c:layout>
            <c:manualLayout>
              <c:xMode val="edge"/>
              <c:yMode val="edge"/>
              <c:x val="0.4577620517139443"/>
              <c:y val="0.95985179481262095"/>
            </c:manualLayout>
          </c:layout>
          <c:overlay val="0"/>
        </c:title>
        <c:majorTickMark val="none"/>
        <c:minorTickMark val="none"/>
        <c:tickLblPos val="nextTo"/>
        <c:crossAx val="70022656"/>
        <c:crosses val="autoZero"/>
        <c:auto val="1"/>
        <c:lblAlgn val="ctr"/>
        <c:lblOffset val="100"/>
        <c:noMultiLvlLbl val="0"/>
      </c:catAx>
      <c:valAx>
        <c:axId val="70022656"/>
        <c:scaling>
          <c:orientation val="minMax"/>
        </c:scaling>
        <c:delete val="0"/>
        <c:axPos val="l"/>
        <c:majorGridlines/>
        <c:title>
          <c:tx>
            <c:rich>
              <a:bodyPr/>
              <a:lstStyle/>
              <a:p>
                <a:pPr>
                  <a:defRPr/>
                </a:pPr>
                <a:r>
                  <a:rPr lang="en-GB"/>
                  <a:t>Number of Employees</a:t>
                </a:r>
              </a:p>
            </c:rich>
          </c:tx>
          <c:layout/>
          <c:overlay val="0"/>
        </c:title>
        <c:numFmt formatCode="General" sourceLinked="1"/>
        <c:majorTickMark val="out"/>
        <c:minorTickMark val="none"/>
        <c:tickLblPos val="nextTo"/>
        <c:crossAx val="69995520"/>
        <c:crosses val="autoZero"/>
        <c:crossBetween val="between"/>
      </c:valAx>
    </c:plotArea>
    <c:legend>
      <c:legendPos val="r"/>
      <c:layout>
        <c:manualLayout>
          <c:xMode val="edge"/>
          <c:yMode val="edge"/>
          <c:x val="0.98731994747804219"/>
          <c:y val="0.51347543600581458"/>
          <c:w val="4.4902899186709264E-3"/>
          <c:h val="8.5353453964722489E-3"/>
        </c:manualLayout>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0.35127</cdr:x>
      <cdr:y>0.93972</cdr:y>
    </cdr:from>
    <cdr:to>
      <cdr:x>0.6599</cdr:x>
      <cdr:y>0.98764</cdr:y>
    </cdr:to>
    <cdr:sp macro="" textlink="">
      <cdr:nvSpPr>
        <cdr:cNvPr id="4" name="TextBox 3"/>
        <cdr:cNvSpPr txBox="1"/>
      </cdr:nvSpPr>
      <cdr:spPr>
        <a:xfrm xmlns:a="http://schemas.openxmlformats.org/drawingml/2006/main">
          <a:off x="3263020" y="5733861"/>
          <a:ext cx="2866930" cy="29235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GB" sz="1100"/>
        </a:p>
      </cdr:txBody>
    </cdr:sp>
  </cdr:relSizeAnchor>
</c:userShapes>
</file>

<file path=word/drawings/drawing2.xml><?xml version="1.0" encoding="utf-8"?>
<c:userShapes xmlns:c="http://schemas.openxmlformats.org/drawingml/2006/chart">
  <cdr:relSizeAnchor xmlns:cdr="http://schemas.openxmlformats.org/drawingml/2006/chartDrawing">
    <cdr:from>
      <cdr:x>0.23168</cdr:x>
      <cdr:y>0.14024</cdr:y>
    </cdr:from>
    <cdr:to>
      <cdr:x>0.23168</cdr:x>
      <cdr:y>0.84569</cdr:y>
    </cdr:to>
    <cdr:cxnSp macro="">
      <cdr:nvCxnSpPr>
        <cdr:cNvPr id="3" name="Straight Connector 2"/>
        <cdr:cNvCxnSpPr/>
      </cdr:nvCxnSpPr>
      <cdr:spPr>
        <a:xfrm xmlns:a="http://schemas.openxmlformats.org/drawingml/2006/main" flipH="1">
          <a:off x="1327868" y="524786"/>
          <a:ext cx="1" cy="2639833"/>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0.35515</cdr:x>
      <cdr:y>0.14449</cdr:y>
    </cdr:from>
    <cdr:to>
      <cdr:x>0.35515</cdr:x>
      <cdr:y>0.84781</cdr:y>
    </cdr:to>
    <cdr:cxnSp macro="">
      <cdr:nvCxnSpPr>
        <cdr:cNvPr id="5" name="Straight Connector 4"/>
        <cdr:cNvCxnSpPr/>
      </cdr:nvCxnSpPr>
      <cdr:spPr>
        <a:xfrm xmlns:a="http://schemas.openxmlformats.org/drawingml/2006/main">
          <a:off x="2035534" y="540689"/>
          <a:ext cx="0" cy="2631881"/>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0.48694</cdr:x>
      <cdr:y>0.13812</cdr:y>
    </cdr:from>
    <cdr:to>
      <cdr:x>0.48833</cdr:x>
      <cdr:y>0.84569</cdr:y>
    </cdr:to>
    <cdr:cxnSp macro="">
      <cdr:nvCxnSpPr>
        <cdr:cNvPr id="6" name="Straight Connector 5"/>
        <cdr:cNvCxnSpPr/>
      </cdr:nvCxnSpPr>
      <cdr:spPr>
        <a:xfrm xmlns:a="http://schemas.openxmlformats.org/drawingml/2006/main" flipH="1">
          <a:off x="2790908" y="516835"/>
          <a:ext cx="7951" cy="2647784"/>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0.60625</cdr:x>
      <cdr:y>0.14024</cdr:y>
    </cdr:from>
    <cdr:to>
      <cdr:x>0.60902</cdr:x>
      <cdr:y>0.84781</cdr:y>
    </cdr:to>
    <cdr:cxnSp macro="">
      <cdr:nvCxnSpPr>
        <cdr:cNvPr id="7" name="Straight Connector 6"/>
        <cdr:cNvCxnSpPr/>
      </cdr:nvCxnSpPr>
      <cdr:spPr>
        <a:xfrm xmlns:a="http://schemas.openxmlformats.org/drawingml/2006/main">
          <a:off x="3474721" y="524786"/>
          <a:ext cx="15902" cy="2647784"/>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0.73665</cdr:x>
      <cdr:y>0.14236</cdr:y>
    </cdr:from>
    <cdr:to>
      <cdr:x>0.73943</cdr:x>
      <cdr:y>0.84569</cdr:y>
    </cdr:to>
    <cdr:cxnSp macro="">
      <cdr:nvCxnSpPr>
        <cdr:cNvPr id="8" name="Straight Connector 7"/>
        <cdr:cNvCxnSpPr/>
      </cdr:nvCxnSpPr>
      <cdr:spPr>
        <a:xfrm xmlns:a="http://schemas.openxmlformats.org/drawingml/2006/main">
          <a:off x="4222145" y="532737"/>
          <a:ext cx="15900" cy="2631882"/>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D2E77-0855-432D-AC57-C3C31315B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5F0471B3</Template>
  <TotalTime>546</TotalTime>
  <Pages>18</Pages>
  <Words>4455</Words>
  <Characters>25399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29795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Goodman</dc:creator>
  <cp:lastModifiedBy>Thomas Goodman</cp:lastModifiedBy>
  <cp:revision>72</cp:revision>
  <dcterms:created xsi:type="dcterms:W3CDTF">2014-06-12T08:26:00Z</dcterms:created>
  <dcterms:modified xsi:type="dcterms:W3CDTF">2014-07-02T10:01:00Z</dcterms:modified>
</cp:coreProperties>
</file>